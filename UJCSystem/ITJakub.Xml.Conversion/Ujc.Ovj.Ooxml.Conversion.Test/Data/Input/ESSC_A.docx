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3D1" w:rsidRDefault="007F094C">
      <w:pPr>
        <w:pStyle w:val="Pismeno"/>
      </w:pPr>
      <w:r>
        <w:rPr>
          <w:rStyle w:val="text"/>
        </w:rPr>
        <w:t>A</w:t>
      </w:r>
    </w:p>
    <w:p w:rsidR="00CB13D1" w:rsidRDefault="007F094C">
      <w:pPr>
        <w:pStyle w:val="Heslovezahlavi"/>
      </w:pPr>
      <w:r>
        <w:rPr>
          <w:rStyle w:val="identifikator"/>
        </w:rPr>
        <w:t xml:space="preserve">h1 </w:t>
      </w:r>
      <w:r>
        <w:rPr>
          <w:rStyle w:val="hesloveslovo"/>
        </w:rPr>
        <w:t xml:space="preserve">a </w:t>
      </w:r>
      <w:r>
        <w:rPr>
          <w:rStyle w:val="slovnidruh"/>
        </w:rPr>
        <w:t>interj.</w:t>
      </w:r>
      <w:r>
        <w:t xml:space="preserve">, </w:t>
      </w:r>
      <w:r>
        <w:rPr>
          <w:rStyle w:val="slovnidruh"/>
        </w:rPr>
        <w:t xml:space="preserve">partik. </w:t>
      </w:r>
      <w:r>
        <w:rPr>
          <w:rStyle w:val="nonparej"/>
        </w:rPr>
        <w:t xml:space="preserve">a </w:t>
      </w:r>
      <w:r>
        <w:rPr>
          <w:rStyle w:val="slovnidruh"/>
        </w:rPr>
        <w:t>konj.</w:t>
      </w:r>
    </w:p>
    <w:p w:rsidR="00CB13D1" w:rsidRDefault="007F094C">
      <w:pPr>
        <w:pStyle w:val="Heslovezahlavi"/>
      </w:pPr>
      <w:r>
        <w:rPr>
          <w:rStyle w:val="nonparej"/>
        </w:rPr>
        <w:t xml:space="preserve">též </w:t>
      </w:r>
      <w:r>
        <w:rPr>
          <w:rStyle w:val="identifikator"/>
        </w:rPr>
        <w:t xml:space="preserve">h2 </w:t>
      </w:r>
      <w:r>
        <w:rPr>
          <w:rStyle w:val="hesloveslovonetucne"/>
        </w:rPr>
        <w:t xml:space="preserve">á </w:t>
      </w:r>
      <w:r>
        <w:rPr>
          <w:rStyle w:val="slovnidruh"/>
        </w:rPr>
        <w:t>interj.</w:t>
      </w:r>
    </w:p>
    <w:p w:rsidR="00CB13D1" w:rsidRDefault="007F094C">
      <w:pPr>
        <w:pStyle w:val="Vyznamrimske"/>
      </w:pPr>
      <w:r>
        <w:t>I. citoslovce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1. </w:t>
      </w:r>
      <w:r>
        <w:rPr>
          <w:rStyle w:val="nonparej"/>
        </w:rPr>
        <w:t xml:space="preserve">emocionální </w:t>
      </w:r>
      <w:r>
        <w:rPr>
          <w:rStyle w:val="vyznam"/>
        </w:rPr>
        <w:t>á, ach, ó; vyjadřuje různé osobní pocity (bolest, překvapení, údiv ap.), zvl. před zvolací větou zdůrazňuje citové vzrušení nad vytčenou skutečností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2. </w:t>
      </w:r>
      <w:r>
        <w:rPr>
          <w:rStyle w:val="nonparej"/>
        </w:rPr>
        <w:t xml:space="preserve">upozorňovací </w:t>
      </w:r>
      <w:r>
        <w:t xml:space="preserve">též ve spojení s jiným citoslovcem „a aj“, „a hle“, „a seova“, „a toť“ </w:t>
      </w:r>
      <w:r>
        <w:rPr>
          <w:rStyle w:val="nonparej"/>
        </w:rPr>
        <w:t xml:space="preserve">ap. </w:t>
      </w:r>
      <w:r>
        <w:rPr>
          <w:rStyle w:val="vyznam"/>
        </w:rPr>
        <w:t>a (hle, aj), a tu; upozorňuje na nový jev (nečekaný, protikladný k jinému ap.), přechází v částici navazovací</w:t>
      </w:r>
    </w:p>
    <w:p w:rsidR="00CB13D1" w:rsidRDefault="007F094C">
      <w:pPr>
        <w:pStyle w:val="Vyznamrimske"/>
      </w:pPr>
      <w:r>
        <w:rPr>
          <w:rStyle w:val="delimitatorvyznamu"/>
        </w:rPr>
        <w:t xml:space="preserve">II. </w:t>
      </w:r>
      <w:r>
        <w:t>částice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1. </w:t>
      </w:r>
      <w:r>
        <w:rPr>
          <w:rStyle w:val="nonparej"/>
        </w:rPr>
        <w:t xml:space="preserve">navazovací </w:t>
      </w:r>
      <w:r>
        <w:rPr>
          <w:rStyle w:val="vyznam"/>
        </w:rPr>
        <w:t xml:space="preserve">a; přiřazuje sdělení (větu, přechodníkovou vazbu) s novým (zvl. nečekaným, protikladným ap.) obsahem </w:t>
      </w:r>
      <w:r>
        <w:rPr>
          <w:rStyle w:val="komentar"/>
        </w:rPr>
        <w:t>patří sem tedy i případy, kdy je takto připojená věta jakoby hlavní: 1) po imper. větě smyslem podmínkové (Bauer 306), 2) rychlý sled dvou dějů = až, Bauer 227); 3) užití v apodozi po vedl. větě spojkové v čele věty hlavní; termín „v apodozi“/ „v závětí“ bych sem nezaváděla, sr. „až“)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2. </w:t>
      </w:r>
      <w:r>
        <w:rPr>
          <w:rStyle w:val="nonparej"/>
        </w:rPr>
        <w:t xml:space="preserve">navazovací </w:t>
      </w:r>
      <w:r>
        <w:t xml:space="preserve">ve spojení se zájmenem 1. a 2. osoby </w:t>
      </w:r>
      <w:r>
        <w:rPr>
          <w:rStyle w:val="vyznam"/>
        </w:rPr>
        <w:t xml:space="preserve">nabývá funkce spojky podřadicí: </w:t>
      </w:r>
      <w:r>
        <w:rPr>
          <w:rStyle w:val="nonparej"/>
        </w:rPr>
        <w:t xml:space="preserve">obsahové </w:t>
      </w:r>
      <w:r>
        <w:t xml:space="preserve">(po slovesech smyslových vjemů) </w:t>
      </w:r>
      <w:r>
        <w:rPr>
          <w:rStyle w:val="vyznam"/>
        </w:rPr>
        <w:t>že</w:t>
      </w:r>
      <w:r>
        <w:t xml:space="preserve">, </w:t>
      </w:r>
      <w:r>
        <w:rPr>
          <w:rStyle w:val="vyznam"/>
        </w:rPr>
        <w:t xml:space="preserve">jak, </w:t>
      </w:r>
      <w:r>
        <w:rPr>
          <w:rStyle w:val="nonparej"/>
        </w:rPr>
        <w:t xml:space="preserve">časové </w:t>
      </w:r>
      <w:r>
        <w:rPr>
          <w:rStyle w:val="vyznam"/>
        </w:rPr>
        <w:t xml:space="preserve">když, </w:t>
      </w:r>
      <w:r>
        <w:rPr>
          <w:rStyle w:val="nonparej"/>
        </w:rPr>
        <w:t xml:space="preserve">podmiňovací </w:t>
      </w:r>
      <w:r>
        <w:rPr>
          <w:rStyle w:val="vyznam"/>
        </w:rPr>
        <w:t xml:space="preserve">jestliže, </w:t>
      </w:r>
      <w:r>
        <w:rPr>
          <w:rStyle w:val="nonparej"/>
        </w:rPr>
        <w:t xml:space="preserve">přípustkové </w:t>
      </w:r>
      <w:r>
        <w:rPr>
          <w:rStyle w:val="vyznam"/>
        </w:rPr>
        <w:t xml:space="preserve">ač(koli) </w:t>
      </w:r>
      <w:r>
        <w:rPr>
          <w:rStyle w:val="komentar"/>
        </w:rPr>
        <w:t>sem by patřil i „odstín“ důvodový, sr. poňavadž II/2, Bauer s. 110, je to celé paralelní k ano, an; nerada bych to členila do samostatných významů, takhle se snad aspoň trochu postihne funkční hierarchizace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3. </w:t>
      </w:r>
      <w:r>
        <w:rPr>
          <w:rStyle w:val="nonparej"/>
        </w:rPr>
        <w:t xml:space="preserve">ve funkci spojky účelové </w:t>
      </w:r>
      <w:r>
        <w:rPr>
          <w:rStyle w:val="vyznam"/>
        </w:rPr>
        <w:t>ať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4. </w:t>
      </w:r>
      <w:r>
        <w:rPr>
          <w:rStyle w:val="nonparej"/>
        </w:rPr>
        <w:t xml:space="preserve">přitakací </w:t>
      </w:r>
      <w:r>
        <w:rPr>
          <w:rStyle w:val="vyznam"/>
        </w:rPr>
        <w:t>ano, ovšem</w:t>
      </w:r>
    </w:p>
    <w:p w:rsidR="00CB13D1" w:rsidRDefault="007F094C">
      <w:pPr>
        <w:pStyle w:val="Vyznamrimske"/>
      </w:pPr>
      <w:r>
        <w:rPr>
          <w:rStyle w:val="delimitatorvyznamu"/>
        </w:rPr>
        <w:t xml:space="preserve">III. </w:t>
      </w:r>
      <w:r>
        <w:t>spojka souřadicí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1. </w:t>
      </w:r>
      <w:r>
        <w:rPr>
          <w:rStyle w:val="nonparej"/>
        </w:rPr>
        <w:t xml:space="preserve">slučovací </w:t>
      </w:r>
      <w:r>
        <w:rPr>
          <w:rStyle w:val="vyznam"/>
        </w:rPr>
        <w:t xml:space="preserve">a, </w:t>
      </w:r>
      <w:r>
        <w:t xml:space="preserve">v těsném n. zdůrazněném spojení </w:t>
      </w:r>
      <w:r>
        <w:rPr>
          <w:rStyle w:val="vyznam"/>
        </w:rPr>
        <w:t xml:space="preserve">i; připojuje člen věty n. souvětí, pův. zvl. vyjadřující novou skutečnost (děj, jev) </w:t>
      </w:r>
      <w:r>
        <w:rPr>
          <w:rStyle w:val="komentar"/>
        </w:rPr>
        <w:t>sr. Bauer 35 = něco nového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2. </w:t>
      </w:r>
      <w:r>
        <w:rPr>
          <w:rStyle w:val="nonparej"/>
        </w:rPr>
        <w:t xml:space="preserve">odporovací </w:t>
      </w:r>
      <w:r>
        <w:rPr>
          <w:rStyle w:val="vyznam"/>
        </w:rPr>
        <w:t xml:space="preserve">ale, </w:t>
      </w:r>
      <w:r>
        <w:t xml:space="preserve">zvl. ve spojení konfrontačním </w:t>
      </w:r>
      <w:r>
        <w:rPr>
          <w:rStyle w:val="vyznam"/>
        </w:rPr>
        <w:t xml:space="preserve">a, </w:t>
      </w:r>
      <w:r>
        <w:t xml:space="preserve">ve spojení omezovacím </w:t>
      </w:r>
      <w:r>
        <w:rPr>
          <w:rStyle w:val="vyznam"/>
        </w:rPr>
        <w:t>avšak</w:t>
      </w:r>
    </w:p>
    <w:p w:rsidR="00CB13D1" w:rsidRDefault="007F094C">
      <w:pPr>
        <w:pStyle w:val="Poznamka"/>
      </w:pPr>
      <w:r>
        <w:t xml:space="preserve">Jako citoslovce též opakované </w:t>
      </w:r>
      <w:r>
        <w:rPr>
          <w:rStyle w:val="realizaceheslovehoslova"/>
        </w:rPr>
        <w:t xml:space="preserve">a a </w:t>
      </w:r>
      <w:r>
        <w:t xml:space="preserve">n. </w:t>
      </w:r>
      <w:r>
        <w:rPr>
          <w:rStyle w:val="realizaceheslovehoslova"/>
        </w:rPr>
        <w:t>a a a</w:t>
      </w:r>
      <w:r>
        <w:t xml:space="preserve">. </w:t>
      </w:r>
      <w:r>
        <w:rPr>
          <w:rStyle w:val="komentarpramen"/>
        </w:rPr>
        <w:t xml:space="preserve">BiblOl </w:t>
      </w:r>
      <w:r>
        <w:rPr>
          <w:rStyle w:val="komentar"/>
        </w:rPr>
        <w:t xml:space="preserve">Ez 4,14 klade </w:t>
      </w:r>
      <w:r>
        <w:rPr>
          <w:rStyle w:val="komentarkurziva"/>
        </w:rPr>
        <w:t>a, a, a</w:t>
      </w:r>
      <w:r>
        <w:rPr>
          <w:rStyle w:val="komentar"/>
        </w:rPr>
        <w:t xml:space="preserve">; </w:t>
      </w:r>
      <w:r>
        <w:rPr>
          <w:rStyle w:val="komentarpramen"/>
        </w:rPr>
        <w:t xml:space="preserve">StčS </w:t>
      </w:r>
      <w:r>
        <w:rPr>
          <w:rStyle w:val="komentar"/>
        </w:rPr>
        <w:t>dává informaci o opakování do záhlaví, ale to by se asi elektron. médiu nelíbilo - mně taky ne</w:t>
      </w:r>
    </w:p>
    <w:p w:rsidR="00CB13D1" w:rsidRDefault="007F094C">
      <w:pPr>
        <w:pStyle w:val="Poznamka"/>
      </w:pPr>
      <w:r>
        <w:t xml:space="preserve">Ve své navazovací funkci předstupuje </w:t>
      </w:r>
      <w:r>
        <w:rPr>
          <w:rStyle w:val="kurziva"/>
        </w:rPr>
        <w:t xml:space="preserve">a </w:t>
      </w:r>
      <w:r>
        <w:t xml:space="preserve">před jiné spojovací výrazy pro vyjádření různých poměrů mezi větnými členy n. větami, např. </w:t>
      </w:r>
      <w:r>
        <w:rPr>
          <w:rStyle w:val="kurziva"/>
        </w:rPr>
        <w:t>a pak</w:t>
      </w:r>
      <w:r>
        <w:t xml:space="preserve">, </w:t>
      </w:r>
      <w:r>
        <w:rPr>
          <w:rStyle w:val="kurziva"/>
        </w:rPr>
        <w:t xml:space="preserve">a pakli </w:t>
      </w:r>
      <w:r>
        <w:t xml:space="preserve">(poměr slučovací), </w:t>
      </w:r>
      <w:r>
        <w:rPr>
          <w:rStyle w:val="kurziva"/>
        </w:rPr>
        <w:t>a nadto</w:t>
      </w:r>
      <w:r>
        <w:t xml:space="preserve">, </w:t>
      </w:r>
      <w:r>
        <w:rPr>
          <w:rStyle w:val="kurziva"/>
        </w:rPr>
        <w:t>a viece</w:t>
      </w:r>
      <w:r>
        <w:t xml:space="preserve">, </w:t>
      </w:r>
      <w:r>
        <w:rPr>
          <w:rStyle w:val="kurziva"/>
        </w:rPr>
        <w:t xml:space="preserve">a i </w:t>
      </w:r>
      <w:r>
        <w:t xml:space="preserve">(poměr stupňovací), </w:t>
      </w:r>
      <w:r>
        <w:rPr>
          <w:rStyle w:val="kurziva"/>
        </w:rPr>
        <w:t>a proto</w:t>
      </w:r>
      <w:r>
        <w:t xml:space="preserve">, </w:t>
      </w:r>
      <w:r>
        <w:rPr>
          <w:rStyle w:val="kurziva"/>
        </w:rPr>
        <w:t>a protož</w:t>
      </w:r>
      <w:r>
        <w:t xml:space="preserve">, </w:t>
      </w:r>
      <w:r>
        <w:rPr>
          <w:rStyle w:val="kurziva"/>
        </w:rPr>
        <w:t xml:space="preserve">a tak </w:t>
      </w:r>
      <w:r>
        <w:t xml:space="preserve">(poměr důsledkový), </w:t>
      </w:r>
      <w:r>
        <w:rPr>
          <w:rStyle w:val="kurziva"/>
        </w:rPr>
        <w:t>a obak</w:t>
      </w:r>
      <w:r>
        <w:t xml:space="preserve">, </w:t>
      </w:r>
      <w:r>
        <w:rPr>
          <w:rStyle w:val="kurziva"/>
        </w:rPr>
        <w:t>a přěsto</w:t>
      </w:r>
      <w:r>
        <w:t xml:space="preserve">, </w:t>
      </w:r>
      <w:r>
        <w:rPr>
          <w:rStyle w:val="kurziva"/>
        </w:rPr>
        <w:t xml:space="preserve">a přědsě </w:t>
      </w:r>
      <w:r>
        <w:t>(poměr odporovací) a četné další.</w:t>
      </w:r>
    </w:p>
    <w:p w:rsidR="00CB13D1" w:rsidRDefault="007F094C">
      <w:pPr>
        <w:pStyle w:val="Poznamka"/>
      </w:pPr>
      <w:r>
        <w:t xml:space="preserve">Vzhledem k společnému etymologickému východisku, těsnému sepětí všech vytčených funkcí a četným přechodovým jevům lze staročeský výraz </w:t>
      </w:r>
      <w:r>
        <w:rPr>
          <w:rStyle w:val="kurziva"/>
        </w:rPr>
        <w:t xml:space="preserve">a </w:t>
      </w:r>
      <w:r>
        <w:t>hodnotit jako jednu polysémní lexikální jednotku se širokým, méně diferencovaným funkčněvýznamovým spektrem, které při stanoveném způsobu zpracování nelze v ESSČ do všech podrobností postihnout. K původu, významu a vývoji spojovacího výrazu sr. J. Bauer, Vývoj českého souvětí, Praha 1960, zvl. s. 34n., 59n., 124n., 240n., 307n., 346n.</w:t>
      </w:r>
    </w:p>
    <w:p w:rsidR="00CB13D1" w:rsidRDefault="007F094C">
      <w:pPr>
        <w:pStyle w:val="Poznamka"/>
      </w:pPr>
      <w:r>
        <w:rPr>
          <w:rStyle w:val="nonparej"/>
        </w:rPr>
        <w:t xml:space="preserve">Sr. </w:t>
      </w:r>
      <w:r>
        <w:rPr>
          <w:rStyle w:val="odkaz"/>
        </w:rPr>
        <w:t>i</w:t>
      </w:r>
      <w:r>
        <w:t xml:space="preserve">, </w:t>
      </w:r>
      <w:r>
        <w:rPr>
          <w:rStyle w:val="odkaz"/>
        </w:rPr>
        <w:t>ale</w:t>
      </w:r>
      <w:r>
        <w:t xml:space="preserve">, </w:t>
      </w:r>
      <w:r>
        <w:rPr>
          <w:rStyle w:val="odkaz"/>
        </w:rPr>
        <w:t>anebo</w:t>
      </w:r>
      <w:r>
        <w:t xml:space="preserve">, </w:t>
      </w:r>
      <w:r>
        <w:rPr>
          <w:rStyle w:val="odkaz"/>
        </w:rPr>
        <w:t>avšak</w:t>
      </w:r>
      <w:r>
        <w:t xml:space="preserve">, </w:t>
      </w:r>
      <w:r>
        <w:rPr>
          <w:rStyle w:val="odkaz"/>
        </w:rPr>
        <w:t>aby</w:t>
      </w:r>
      <w:r>
        <w:t xml:space="preserve">, </w:t>
      </w:r>
      <w:r>
        <w:rPr>
          <w:rStyle w:val="odkaz"/>
        </w:rPr>
        <w:t xml:space="preserve">ano </w:t>
      </w:r>
      <w:r>
        <w:rPr>
          <w:rStyle w:val="komentar"/>
        </w:rPr>
        <w:t>odkazy jen na samostatná hesla, budou-li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h3 </w:t>
      </w:r>
      <w:r>
        <w:rPr>
          <w:rStyle w:val="hesloveslovo"/>
        </w:rPr>
        <w:t xml:space="preserve">Aaron </w:t>
      </w:r>
      <w:r>
        <w:rPr>
          <w:rStyle w:val="akce"/>
        </w:rPr>
        <w:t xml:space="preserve">přeřazeno sub </w:t>
      </w:r>
      <w:r>
        <w:rPr>
          <w:rStyle w:val="odkaz"/>
        </w:rPr>
        <w:t>Aron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h4 </w:t>
      </w:r>
      <w:r>
        <w:rPr>
          <w:rStyle w:val="hesloveslovo"/>
        </w:rPr>
        <w:t xml:space="preserve">Aaronita </w:t>
      </w:r>
      <w:r>
        <w:rPr>
          <w:rStyle w:val="akce"/>
        </w:rPr>
        <w:t xml:space="preserve">přeřazeno sub </w:t>
      </w:r>
      <w:r>
        <w:rPr>
          <w:rStyle w:val="odkaz"/>
        </w:rPr>
        <w:t>Aronita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h5 </w:t>
      </w:r>
      <w:r>
        <w:rPr>
          <w:rStyle w:val="hesloveslovo"/>
        </w:rPr>
        <w:t xml:space="preserve">ab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 xml:space="preserve">abba </w:t>
      </w:r>
      <w:r>
        <w:rPr>
          <w:rStyle w:val="komentar"/>
        </w:rPr>
        <w:t xml:space="preserve">jeden lístek s chybným záhlavím </w:t>
      </w:r>
      <w:r>
        <w:rPr>
          <w:rStyle w:val="komentarkurziva"/>
        </w:rPr>
        <w:t xml:space="preserve">áb </w:t>
      </w:r>
      <w:r>
        <w:rPr>
          <w:rStyle w:val="komentar"/>
        </w:rPr>
        <w:t xml:space="preserve">k citátovému </w:t>
      </w:r>
      <w:r>
        <w:rPr>
          <w:rStyle w:val="komentarkurziva"/>
        </w:rPr>
        <w:t>abba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h6 </w:t>
      </w:r>
      <w:r>
        <w:rPr>
          <w:rStyle w:val="hesloveslovo"/>
        </w:rPr>
        <w:t xml:space="preserve">Abadon </w:t>
      </w:r>
      <w:r>
        <w:rPr>
          <w:rStyle w:val="akce"/>
        </w:rPr>
        <w:t xml:space="preserve">proprium </w:t>
      </w:r>
      <w:r>
        <w:rPr>
          <w:rStyle w:val="komentar"/>
        </w:rPr>
        <w:t xml:space="preserve">ad Ap 9,11: zde jako jméno </w:t>
      </w:r>
      <w:r>
        <w:rPr>
          <w:rStyle w:val="komentarkurziva"/>
        </w:rPr>
        <w:t>Vyvržitel</w:t>
      </w:r>
      <w:r>
        <w:rPr>
          <w:rStyle w:val="komentar"/>
        </w:rPr>
        <w:t xml:space="preserve">, jinak hebr. slovo </w:t>
      </w:r>
      <w:r>
        <w:rPr>
          <w:rStyle w:val="komentarkurziva"/>
        </w:rPr>
        <w:t xml:space="preserve">abaddon </w:t>
      </w:r>
      <w:r>
        <w:rPr>
          <w:rStyle w:val="komentar"/>
        </w:rPr>
        <w:t xml:space="preserve">‚zkáza‘; nechala bych takto. </w:t>
      </w:r>
      <w:r>
        <w:rPr>
          <w:rStyle w:val="komentarpramen"/>
        </w:rPr>
        <w:t xml:space="preserve">GbSlov </w:t>
      </w:r>
      <w:r>
        <w:rPr>
          <w:rStyle w:val="komentar"/>
        </w:rPr>
        <w:t>0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h7 </w:t>
      </w:r>
      <w:r>
        <w:rPr>
          <w:rStyle w:val="hesloveslovo"/>
        </w:rPr>
        <w:t xml:space="preserve">Abadoniáš </w:t>
      </w:r>
      <w:r>
        <w:rPr>
          <w:rStyle w:val="akce"/>
        </w:rPr>
        <w:t xml:space="preserve">proprium </w:t>
      </w:r>
      <w:r>
        <w:rPr>
          <w:rStyle w:val="komentar"/>
        </w:rPr>
        <w:t xml:space="preserve">je v </w:t>
      </w:r>
      <w:r>
        <w:rPr>
          <w:rStyle w:val="komentarpramen"/>
        </w:rPr>
        <w:t>GbSlov</w:t>
      </w:r>
      <w:r>
        <w:rPr>
          <w:rStyle w:val="komentar"/>
        </w:rPr>
        <w:t xml:space="preserve">, </w:t>
      </w:r>
      <w:r>
        <w:rPr>
          <w:rStyle w:val="komentarpramen"/>
        </w:rPr>
        <w:t xml:space="preserve">ExcStčS </w:t>
      </w:r>
      <w:r>
        <w:rPr>
          <w:rStyle w:val="komentar"/>
        </w:rPr>
        <w:t>0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h8 </w:t>
      </w:r>
      <w:r>
        <w:rPr>
          <w:rStyle w:val="hesloveslovo"/>
        </w:rPr>
        <w:t xml:space="preserve">Abagarus </w:t>
      </w:r>
      <w:r>
        <w:rPr>
          <w:rStyle w:val="akce"/>
        </w:rPr>
        <w:t xml:space="preserve">proprium </w:t>
      </w:r>
      <w:r>
        <w:rPr>
          <w:rStyle w:val="komentarpramen"/>
        </w:rPr>
        <w:t xml:space="preserve">GbSlov </w:t>
      </w:r>
      <w:r>
        <w:rPr>
          <w:rStyle w:val="komentar"/>
        </w:rPr>
        <w:t>0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lastRenderedPageBreak/>
        <w:t xml:space="preserve">h9 </w:t>
      </w:r>
      <w:r>
        <w:rPr>
          <w:rStyle w:val="hesloveslovo"/>
        </w:rPr>
        <w:t xml:space="preserve">Abagus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h10 </w:t>
      </w:r>
      <w:r>
        <w:rPr>
          <w:rStyle w:val="hesloveslovo"/>
        </w:rPr>
        <w:t xml:space="preserve">Abakuk </w:t>
      </w:r>
      <w:r>
        <w:rPr>
          <w:rStyle w:val="akce"/>
        </w:rPr>
        <w:t>proprium</w:t>
      </w:r>
    </w:p>
    <w:p w:rsidR="00CB13D1" w:rsidRDefault="007F094C">
      <w:pPr>
        <w:pStyle w:val="Vylouceneheslo"/>
      </w:pPr>
      <w:r>
        <w:rPr>
          <w:rStyle w:val="hesloveslovo"/>
        </w:rPr>
        <w:t xml:space="preserve">Habakuk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h11 </w:t>
      </w:r>
      <w:r>
        <w:rPr>
          <w:rStyle w:val="hesloveslovo"/>
        </w:rPr>
        <w:t xml:space="preserve">Abana </w:t>
      </w:r>
      <w:r>
        <w:rPr>
          <w:rStyle w:val="akce"/>
        </w:rPr>
        <w:t xml:space="preserve">proprium </w:t>
      </w:r>
      <w:r>
        <w:rPr>
          <w:rStyle w:val="komentarpramen"/>
        </w:rPr>
        <w:t xml:space="preserve">GbSlov </w:t>
      </w:r>
      <w:r>
        <w:rPr>
          <w:rStyle w:val="komentar"/>
        </w:rPr>
        <w:t>0, sub H 0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h12 </w:t>
      </w:r>
      <w:r>
        <w:rPr>
          <w:rStyle w:val="hesloveslovo"/>
        </w:rPr>
        <w:t xml:space="preserve">abanech </w:t>
      </w:r>
      <w:r>
        <w:rPr>
          <w:rStyle w:val="akce"/>
        </w:rPr>
        <w:t xml:space="preserve">citátové slovo </w:t>
      </w:r>
      <w:r>
        <w:rPr>
          <w:rStyle w:val="komentar"/>
        </w:rPr>
        <w:t>je to hebr. košile velekněze podle Comest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h13 </w:t>
      </w:r>
      <w:r>
        <w:rPr>
          <w:rStyle w:val="hesloveslovo"/>
        </w:rPr>
        <w:t xml:space="preserve">Abarim </w:t>
      </w:r>
      <w:r>
        <w:rPr>
          <w:rStyle w:val="akce"/>
        </w:rPr>
        <w:t xml:space="preserve">proprium </w:t>
      </w:r>
      <w:r>
        <w:rPr>
          <w:rStyle w:val="komentarpramen"/>
        </w:rPr>
        <w:t xml:space="preserve">GbSlov </w:t>
      </w:r>
      <w:r>
        <w:rPr>
          <w:rStyle w:val="komentar"/>
        </w:rPr>
        <w:t>0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h14 </w:t>
      </w:r>
      <w:r>
        <w:rPr>
          <w:rStyle w:val="hesloveslovo"/>
        </w:rPr>
        <w:t xml:space="preserve">Abastia </w:t>
      </w:r>
      <w:r>
        <w:rPr>
          <w:rStyle w:val="akce"/>
        </w:rPr>
        <w:t xml:space="preserve">proprium </w:t>
      </w:r>
      <w:r>
        <w:rPr>
          <w:rStyle w:val="komentarpramen"/>
        </w:rPr>
        <w:t xml:space="preserve">GbSlov </w:t>
      </w:r>
      <w:r>
        <w:rPr>
          <w:rStyle w:val="komentar"/>
        </w:rPr>
        <w:t xml:space="preserve">0, </w:t>
      </w:r>
      <w:r>
        <w:rPr>
          <w:rStyle w:val="komentarpramen"/>
        </w:rPr>
        <w:t xml:space="preserve">MSS </w:t>
      </w:r>
      <w:r>
        <w:rPr>
          <w:rStyle w:val="komentar"/>
        </w:rPr>
        <w:t>= Habeš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h15 </w:t>
      </w:r>
      <w:r>
        <w:rPr>
          <w:rStyle w:val="hesloveslovo"/>
        </w:rPr>
        <w:t xml:space="preserve">abastský </w:t>
      </w:r>
      <w:r>
        <w:rPr>
          <w:rStyle w:val="slovnidruh"/>
        </w:rPr>
        <w:t>adj.</w:t>
      </w:r>
    </w:p>
    <w:p w:rsidR="00CB13D1" w:rsidRDefault="007F094C">
      <w:pPr>
        <w:pStyle w:val="Motivace"/>
      </w:pPr>
      <w:r>
        <w:rPr>
          <w:rStyle w:val="nonparej"/>
        </w:rPr>
        <w:t xml:space="preserve">k </w:t>
      </w:r>
      <w:r>
        <w:rPr>
          <w:rStyle w:val="odkaz"/>
        </w:rPr>
        <w:t>Abastia</w:t>
      </w:r>
    </w:p>
    <w:p w:rsidR="00CB13D1" w:rsidRDefault="007F094C">
      <w:pPr>
        <w:pStyle w:val="Vykladvyznamu"/>
      </w:pPr>
      <w:r>
        <w:rPr>
          <w:rStyle w:val="spojitelnost"/>
        </w:rPr>
        <w:t xml:space="preserve">(o králi) </w:t>
      </w:r>
      <w:r>
        <w:rPr>
          <w:rStyle w:val="vyznam"/>
        </w:rPr>
        <w:t>abastský, vládnoucí v zemi zvané Abastia (tj. v Habeši)</w:t>
      </w:r>
    </w:p>
    <w:p w:rsidR="00CB13D1" w:rsidRDefault="007F094C">
      <w:pPr>
        <w:pStyle w:val="Poznamka"/>
      </w:pPr>
      <w:r>
        <w:lastRenderedPageBreak/>
        <w:t>Doloženo v cestopise Milion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h16 </w:t>
      </w:r>
      <w:r>
        <w:rPr>
          <w:rStyle w:val="hesloveslovo"/>
        </w:rPr>
        <w:t xml:space="preserve">Abatham </w:t>
      </w:r>
      <w:r>
        <w:rPr>
          <w:rStyle w:val="akce"/>
        </w:rPr>
        <w:t xml:space="preserve">proprium </w:t>
      </w:r>
      <w:r>
        <w:rPr>
          <w:rStyle w:val="komentar"/>
        </w:rPr>
        <w:t xml:space="preserve">jméno vojevůdce z </w:t>
      </w:r>
      <w:r>
        <w:rPr>
          <w:rStyle w:val="komentarpramen"/>
        </w:rPr>
        <w:t>CestMil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h17 </w:t>
      </w:r>
      <w:r>
        <w:rPr>
          <w:rStyle w:val="hesloveslovo"/>
        </w:rPr>
        <w:t xml:space="preserve">abatyše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abatyšě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hesloveslovo"/>
        </w:rPr>
        <w:t>abatyšě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-ě </w:t>
      </w:r>
      <w:r>
        <w:rPr>
          <w:rStyle w:val="slovnidruh"/>
        </w:rPr>
        <w:t>f.</w:t>
      </w:r>
    </w:p>
    <w:p w:rsidR="00CB13D1" w:rsidRDefault="007F094C">
      <w:pPr>
        <w:pStyle w:val="Motivace"/>
      </w:pPr>
      <w:r>
        <w:rPr>
          <w:rStyle w:val="nonparej"/>
        </w:rPr>
        <w:t xml:space="preserve">k lat. </w:t>
      </w:r>
      <w:r>
        <w:t>abbatissa</w:t>
      </w:r>
    </w:p>
    <w:p w:rsidR="00CB13D1" w:rsidRDefault="007F094C">
      <w:pPr>
        <w:pStyle w:val="Vykladvyznamu"/>
      </w:pPr>
      <w:r>
        <w:rPr>
          <w:rStyle w:val="vyznam"/>
        </w:rPr>
        <w:t>abatyše, představená klášterního společenství řeholnic</w:t>
      </w:r>
    </w:p>
    <w:p w:rsidR="00CB13D1" w:rsidRDefault="007F094C">
      <w:pPr>
        <w:pStyle w:val="Poznamka"/>
      </w:pPr>
      <w:r>
        <w:t xml:space="preserve">Dolož. též adj. poses. </w:t>
      </w:r>
      <w:r>
        <w:rPr>
          <w:rStyle w:val="kurziva"/>
        </w:rPr>
        <w:t>abatyšin</w:t>
      </w:r>
    </w:p>
    <w:p w:rsidR="00CB13D1" w:rsidRDefault="007F094C">
      <w:pPr>
        <w:pStyle w:val="Poznamka"/>
      </w:pPr>
      <w:r>
        <w:rPr>
          <w:rStyle w:val="nonparej"/>
        </w:rPr>
        <w:t xml:space="preserve">Sr. </w:t>
      </w:r>
      <w:r>
        <w:rPr>
          <w:rStyle w:val="odkaz"/>
        </w:rPr>
        <w:t>opaticě</w:t>
      </w:r>
      <w:r>
        <w:t xml:space="preserve">, </w:t>
      </w:r>
      <w:r>
        <w:rPr>
          <w:rStyle w:val="odkaz"/>
        </w:rPr>
        <w:t>přěvoryšě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h18 </w:t>
      </w:r>
      <w:r>
        <w:rPr>
          <w:rStyle w:val="hesloveslovo"/>
        </w:rPr>
        <w:t>abatyšstvie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-ie </w:t>
      </w:r>
      <w:r>
        <w:rPr>
          <w:rStyle w:val="slovnidruh"/>
        </w:rPr>
        <w:t>n.</w:t>
      </w:r>
    </w:p>
    <w:p w:rsidR="00CB13D1" w:rsidRDefault="007F094C">
      <w:pPr>
        <w:pStyle w:val="Motivace"/>
      </w:pPr>
      <w:r>
        <w:rPr>
          <w:rStyle w:val="nonparej"/>
        </w:rPr>
        <w:t xml:space="preserve">k </w:t>
      </w:r>
      <w:r>
        <w:rPr>
          <w:rStyle w:val="odkaz"/>
        </w:rPr>
        <w:t>abatyšě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1. </w:t>
      </w:r>
      <w:r>
        <w:rPr>
          <w:rStyle w:val="vyznam"/>
        </w:rPr>
        <w:t>abatyšství, hodnost abatyše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2. </w:t>
      </w:r>
      <w:r>
        <w:rPr>
          <w:rStyle w:val="vyznam"/>
        </w:rPr>
        <w:t>klášterní společenství řeholnic nějakého řádu s abatyší v čele</w:t>
      </w:r>
    </w:p>
    <w:p w:rsidR="00CB13D1" w:rsidRDefault="007F094C">
      <w:pPr>
        <w:pStyle w:val="Poznamka"/>
      </w:pPr>
      <w:r>
        <w:rPr>
          <w:rStyle w:val="nonparej"/>
        </w:rPr>
        <w:t xml:space="preserve">Sr. </w:t>
      </w:r>
      <w:r>
        <w:rPr>
          <w:rStyle w:val="odkaz"/>
        </w:rPr>
        <w:t>opatstvie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h19 </w:t>
      </w:r>
      <w:r>
        <w:rPr>
          <w:rStyle w:val="hesloveslovo"/>
        </w:rPr>
        <w:t xml:space="preserve">abba </w:t>
      </w:r>
      <w:r>
        <w:rPr>
          <w:rStyle w:val="akce"/>
        </w:rPr>
        <w:t>citátové slovo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lastRenderedPageBreak/>
        <w:t xml:space="preserve">h20 </w:t>
      </w:r>
      <w:r>
        <w:rPr>
          <w:rStyle w:val="hesloveslovo"/>
        </w:rPr>
        <w:t xml:space="preserve">Abcas </w:t>
      </w:r>
      <w:r>
        <w:rPr>
          <w:rStyle w:val="akce"/>
        </w:rPr>
        <w:t xml:space="preserve">přeřazeno sub </w:t>
      </w:r>
      <w:r>
        <w:rPr>
          <w:rStyle w:val="odkaz"/>
        </w:rPr>
        <w:t>Abkas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h21 </w:t>
      </w:r>
      <w:r>
        <w:rPr>
          <w:rStyle w:val="hesloveslovo"/>
        </w:rPr>
        <w:t xml:space="preserve">Abdemago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 xml:space="preserve">Abdenago </w:t>
      </w:r>
      <w:r>
        <w:rPr>
          <w:rStyle w:val="komentar"/>
        </w:rPr>
        <w:t xml:space="preserve">překlep v pův. soupise, abecedně tam na místě </w:t>
      </w:r>
      <w:r>
        <w:rPr>
          <w:rStyle w:val="komentarkurziva"/>
        </w:rPr>
        <w:t>-n-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t xml:space="preserve">Abdenago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h22 </w:t>
      </w:r>
      <w:r>
        <w:rPr>
          <w:rStyle w:val="hesloveslovo"/>
        </w:rPr>
        <w:t xml:space="preserve">Abdemelech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h23 </w:t>
      </w:r>
      <w:r>
        <w:rPr>
          <w:rStyle w:val="hesloveslovo"/>
        </w:rPr>
        <w:t xml:space="preserve">Abdemius </w:t>
      </w:r>
      <w:r>
        <w:rPr>
          <w:rStyle w:val="akce"/>
        </w:rPr>
        <w:t xml:space="preserve">přeřazeno sub </w:t>
      </w:r>
      <w:r>
        <w:rPr>
          <w:rStyle w:val="odkaz"/>
        </w:rPr>
        <w:t xml:space="preserve">Abdin </w:t>
      </w:r>
      <w:r>
        <w:rPr>
          <w:rStyle w:val="komentar"/>
        </w:rPr>
        <w:t xml:space="preserve">zapsáno v Comest jako </w:t>
      </w:r>
      <w:r>
        <w:rPr>
          <w:rStyle w:val="komentarkurziva"/>
        </w:rPr>
        <w:t>s Abdynem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h24 </w:t>
      </w:r>
      <w:r>
        <w:rPr>
          <w:rStyle w:val="hesloveslovo"/>
        </w:rPr>
        <w:t xml:space="preserve">Abdemon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h25 </w:t>
      </w:r>
      <w:r>
        <w:rPr>
          <w:rStyle w:val="hesloveslovo"/>
        </w:rPr>
        <w:t xml:space="preserve">Abdias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t xml:space="preserve">Abdiáš </w:t>
      </w:r>
      <w:r>
        <w:rPr>
          <w:rStyle w:val="akce"/>
        </w:rPr>
        <w:t>proprium</w:t>
      </w:r>
    </w:p>
    <w:p w:rsidR="00CB13D1" w:rsidRDefault="007F094C">
      <w:pPr>
        <w:pStyle w:val="Poznamka"/>
      </w:pPr>
      <w:r>
        <w:t xml:space="preserve">Dolož. též adj. poses. </w:t>
      </w:r>
      <w:r>
        <w:rPr>
          <w:rStyle w:val="kurziva"/>
        </w:rPr>
        <w:t>Abdiášóv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h26 </w:t>
      </w:r>
      <w:r>
        <w:rPr>
          <w:rStyle w:val="hesloveslovo"/>
        </w:rPr>
        <w:t xml:space="preserve">Abdin </w:t>
      </w:r>
      <w:r>
        <w:rPr>
          <w:rStyle w:val="akce"/>
        </w:rPr>
        <w:t xml:space="preserve">proprium </w:t>
      </w:r>
      <w:r>
        <w:rPr>
          <w:rStyle w:val="komentar"/>
        </w:rPr>
        <w:t xml:space="preserve">je to v Comest za lat. </w:t>
      </w:r>
      <w:r>
        <w:rPr>
          <w:rStyle w:val="komentarkurziva"/>
        </w:rPr>
        <w:t>Abdemius</w:t>
      </w:r>
      <w:r>
        <w:rPr>
          <w:rStyle w:val="komentar"/>
        </w:rPr>
        <w:t xml:space="preserve">: </w:t>
      </w:r>
      <w:r>
        <w:rPr>
          <w:rStyle w:val="komentarkurziva"/>
        </w:rPr>
        <w:t>s Abdynem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h27 </w:t>
      </w:r>
      <w:r>
        <w:rPr>
          <w:rStyle w:val="hesloveslovo"/>
        </w:rPr>
        <w:t xml:space="preserve">Abdo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h28 </w:t>
      </w:r>
      <w:r>
        <w:rPr>
          <w:rStyle w:val="hesloveslovo"/>
        </w:rPr>
        <w:t xml:space="preserve">Abdon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h29 </w:t>
      </w:r>
      <w:r>
        <w:rPr>
          <w:rStyle w:val="hesloveslovo"/>
        </w:rPr>
        <w:t xml:space="preserve">Abdron </w:t>
      </w:r>
      <w:r>
        <w:rPr>
          <w:rStyle w:val="akce"/>
        </w:rPr>
        <w:t xml:space="preserve">přeřazeno sub </w:t>
      </w:r>
      <w:r>
        <w:rPr>
          <w:rStyle w:val="odkaz"/>
        </w:rPr>
        <w:t xml:space="preserve">Abdon </w:t>
      </w:r>
      <w:r>
        <w:rPr>
          <w:rStyle w:val="komentar"/>
        </w:rPr>
        <w:t xml:space="preserve">Doklad tzv. chybí, ale je to určitě zkomolený zápis za </w:t>
      </w:r>
      <w:r>
        <w:rPr>
          <w:rStyle w:val="komentarkurziva"/>
        </w:rPr>
        <w:t>Abdon</w:t>
      </w:r>
      <w:r>
        <w:rPr>
          <w:rStyle w:val="komentar"/>
        </w:rPr>
        <w:t>, cf. doklad z Comest; nemá smysl nechávat jako samost. položku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h30 </w:t>
      </w:r>
      <w:r>
        <w:rPr>
          <w:rStyle w:val="hesloveslovo"/>
        </w:rPr>
        <w:t xml:space="preserve">Abeb </w:t>
      </w:r>
      <w:r>
        <w:rPr>
          <w:rStyle w:val="akce"/>
        </w:rPr>
        <w:t xml:space="preserve">přeřazeno sub </w:t>
      </w:r>
      <w:r>
        <w:rPr>
          <w:rStyle w:val="odkaz"/>
        </w:rPr>
        <w:t xml:space="preserve">Abobi </w:t>
      </w:r>
      <w:r>
        <w:rPr>
          <w:rStyle w:val="komentar"/>
        </w:rPr>
        <w:t xml:space="preserve">V Comest </w:t>
      </w:r>
      <w:r>
        <w:rPr>
          <w:rStyle w:val="komentarkurziva"/>
        </w:rPr>
        <w:t>Abeby</w:t>
      </w:r>
      <w:r>
        <w:rPr>
          <w:rStyle w:val="komentar"/>
        </w:rPr>
        <w:t xml:space="preserve">, </w:t>
      </w:r>
      <w:r>
        <w:rPr>
          <w:rStyle w:val="komentarpramen"/>
        </w:rPr>
        <w:t xml:space="preserve">BiblOl </w:t>
      </w:r>
      <w:r>
        <w:rPr>
          <w:rStyle w:val="komentar"/>
        </w:rPr>
        <w:t xml:space="preserve">má správně </w:t>
      </w:r>
      <w:r>
        <w:rPr>
          <w:rStyle w:val="komentarkurziva"/>
        </w:rPr>
        <w:t>Abobi</w:t>
      </w:r>
      <w:r>
        <w:rPr>
          <w:rStyle w:val="komentar"/>
        </w:rPr>
        <w:t xml:space="preserve">; v </w:t>
      </w:r>
      <w:r>
        <w:rPr>
          <w:rStyle w:val="komentarpramen"/>
        </w:rPr>
        <w:t xml:space="preserve">ExcStčS </w:t>
      </w:r>
      <w:r>
        <w:rPr>
          <w:rStyle w:val="komentar"/>
        </w:rPr>
        <w:t xml:space="preserve">přeřazeno k lat. </w:t>
      </w:r>
      <w:r>
        <w:rPr>
          <w:rStyle w:val="komentarkurziva"/>
        </w:rPr>
        <w:t>Abob</w:t>
      </w:r>
      <w:r>
        <w:rPr>
          <w:rStyle w:val="komentar"/>
        </w:rPr>
        <w:t xml:space="preserve">, podle konkordance to jméno zní </w:t>
      </w:r>
      <w:r>
        <w:rPr>
          <w:rStyle w:val="komentarkurziva"/>
        </w:rPr>
        <w:t>Abobi</w:t>
      </w:r>
      <w:r>
        <w:rPr>
          <w:rStyle w:val="komentar"/>
        </w:rPr>
        <w:t>, 1 Mach 16,11–15, v č. to bylo lze chápat jako lat. gen. sg.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lastRenderedPageBreak/>
        <w:t xml:space="preserve">h31 </w:t>
      </w:r>
      <w:r>
        <w:rPr>
          <w:rStyle w:val="hesloveslovo"/>
        </w:rPr>
        <w:t>abeceda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-y </w:t>
      </w:r>
      <w:r>
        <w:rPr>
          <w:rStyle w:val="slovnidruh"/>
        </w:rPr>
        <w:t>f.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1. </w:t>
      </w:r>
      <w:r>
        <w:rPr>
          <w:rStyle w:val="vyznam"/>
        </w:rPr>
        <w:t>abeceda, soubor všech písmen (jako záznamu hlásek nějakého jazyka) v ustáleném pořadí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2. </w:t>
      </w:r>
      <w:r>
        <w:rPr>
          <w:rStyle w:val="nonparej"/>
        </w:rPr>
        <w:t xml:space="preserve">expr. m. </w:t>
      </w:r>
      <w:r>
        <w:rPr>
          <w:rStyle w:val="vyznam"/>
        </w:rPr>
        <w:t>nedouk</w:t>
      </w:r>
    </w:p>
    <w:p w:rsidR="00CB13D1" w:rsidRDefault="007F094C">
      <w:pPr>
        <w:pStyle w:val="Poznamka"/>
      </w:pPr>
      <w:r>
        <w:t xml:space="preserve">Dolož. též jako mužské vl. jm. osobní </w:t>
      </w:r>
      <w:r>
        <w:rPr>
          <w:rStyle w:val="kurziva"/>
        </w:rPr>
        <w:t>Abeceda</w:t>
      </w:r>
    </w:p>
    <w:p w:rsidR="00CB13D1" w:rsidRDefault="007F094C">
      <w:pPr>
        <w:pStyle w:val="Poznamka"/>
      </w:pPr>
      <w:r>
        <w:rPr>
          <w:rStyle w:val="nonparej"/>
        </w:rPr>
        <w:t xml:space="preserve">Sr. </w:t>
      </w:r>
      <w:r>
        <w:rPr>
          <w:rStyle w:val="odkaz"/>
        </w:rPr>
        <w:t>alfabeta</w:t>
      </w:r>
      <w:r>
        <w:t xml:space="preserve">, </w:t>
      </w:r>
      <w:r>
        <w:rPr>
          <w:rStyle w:val="odkaz"/>
        </w:rPr>
        <w:t>abecedář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h32 </w:t>
      </w:r>
      <w:r>
        <w:rPr>
          <w:rStyle w:val="hesloveslovo"/>
        </w:rPr>
        <w:t>abecedář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-ě </w:t>
      </w:r>
      <w:r>
        <w:rPr>
          <w:rStyle w:val="slovnidruh"/>
        </w:rPr>
        <w:t>m.</w:t>
      </w:r>
    </w:p>
    <w:p w:rsidR="00CB13D1" w:rsidRDefault="007F094C">
      <w:pPr>
        <w:pStyle w:val="Motivace"/>
      </w:pPr>
      <w:r>
        <w:rPr>
          <w:rStyle w:val="nonparej"/>
        </w:rPr>
        <w:t xml:space="preserve">k </w:t>
      </w:r>
      <w:r>
        <w:rPr>
          <w:rStyle w:val="odkaz"/>
        </w:rPr>
        <w:t>abeceda</w:t>
      </w:r>
    </w:p>
    <w:p w:rsidR="00CB13D1" w:rsidRDefault="007F094C">
      <w:pPr>
        <w:pStyle w:val="Vykladvyznamu"/>
      </w:pPr>
      <w:r>
        <w:rPr>
          <w:rStyle w:val="nonparej"/>
        </w:rPr>
        <w:t xml:space="preserve">expr. </w:t>
      </w:r>
      <w:r>
        <w:rPr>
          <w:rStyle w:val="vyznam"/>
        </w:rPr>
        <w:t xml:space="preserve">kdo se (teprve) učí abecedu, tj. nedouk, nedovzdělanec </w:t>
      </w:r>
      <w:r>
        <w:rPr>
          <w:rStyle w:val="komentar"/>
        </w:rPr>
        <w:t xml:space="preserve">Doklad z </w:t>
      </w:r>
      <w:r>
        <w:rPr>
          <w:rStyle w:val="komentarpramen"/>
        </w:rPr>
        <w:t>HomMak</w:t>
      </w:r>
      <w:r>
        <w:rPr>
          <w:rStyle w:val="komentar"/>
        </w:rPr>
        <w:t>, další (Soukup, Příspěvky) je určitě G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h33 </w:t>
      </w:r>
      <w:r>
        <w:rPr>
          <w:rStyle w:val="hesloveslovo"/>
        </w:rPr>
        <w:t xml:space="preserve">abecední </w:t>
      </w:r>
      <w:r>
        <w:rPr>
          <w:rStyle w:val="slovnidruh"/>
        </w:rPr>
        <w:t>adj.</w:t>
      </w:r>
    </w:p>
    <w:p w:rsidR="00CB13D1" w:rsidRDefault="007F094C">
      <w:pPr>
        <w:pStyle w:val="Motivace"/>
      </w:pPr>
      <w:r>
        <w:rPr>
          <w:rStyle w:val="nonparej"/>
        </w:rPr>
        <w:t xml:space="preserve">k </w:t>
      </w:r>
      <w:r>
        <w:rPr>
          <w:rStyle w:val="odkaz"/>
        </w:rPr>
        <w:t>abeceda</w:t>
      </w:r>
    </w:p>
    <w:p w:rsidR="00CB13D1" w:rsidRDefault="007F094C">
      <w:pPr>
        <w:pStyle w:val="Vykladvyznamu"/>
      </w:pPr>
      <w:r>
        <w:rPr>
          <w:rStyle w:val="vyznam"/>
        </w:rPr>
        <w:t>abecední, příslušející k abecedě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h34 </w:t>
      </w:r>
      <w:r>
        <w:rPr>
          <w:rStyle w:val="hesloveslovo"/>
        </w:rPr>
        <w:t xml:space="preserve">Abel </w:t>
      </w:r>
      <w:r>
        <w:rPr>
          <w:rStyle w:val="akce"/>
        </w:rPr>
        <w:t>proprium</w:t>
      </w:r>
    </w:p>
    <w:p w:rsidR="00CB13D1" w:rsidRDefault="007F094C">
      <w:pPr>
        <w:pStyle w:val="Poznamka"/>
      </w:pPr>
      <w:r>
        <w:t xml:space="preserve">Dolož. též adj. poses. </w:t>
      </w:r>
      <w:r>
        <w:rPr>
          <w:rStyle w:val="kurziva"/>
        </w:rPr>
        <w:t>Abelóv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h35 </w:t>
      </w:r>
      <w:r>
        <w:rPr>
          <w:rStyle w:val="hesloveslovo"/>
        </w:rPr>
        <w:t xml:space="preserve">Abela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h36 </w:t>
      </w:r>
      <w:r>
        <w:rPr>
          <w:rStyle w:val="hesloveslovo"/>
        </w:rPr>
        <w:t xml:space="preserve">Aber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lastRenderedPageBreak/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h37 </w:t>
      </w:r>
      <w:r>
        <w:rPr>
          <w:rStyle w:val="hesloveslovo"/>
        </w:rPr>
        <w:t xml:space="preserve">aberyl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 xml:space="preserve">beryl </w:t>
      </w:r>
      <w:r>
        <w:rPr>
          <w:rStyle w:val="komentar"/>
        </w:rPr>
        <w:t xml:space="preserve">Ex 39,13 et </w:t>
      </w:r>
      <w:r>
        <w:rPr>
          <w:rStyle w:val="komentarkurziva"/>
        </w:rPr>
        <w:t>beryllus</w:t>
      </w:r>
      <w:r>
        <w:rPr>
          <w:rStyle w:val="komentar"/>
        </w:rPr>
        <w:t xml:space="preserve">: v Bosk zapsáno jako </w:t>
      </w:r>
      <w:r>
        <w:rPr>
          <w:rStyle w:val="komentarkurziva"/>
        </w:rPr>
        <w:t>aberylly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h38 </w:t>
      </w:r>
      <w:r>
        <w:rPr>
          <w:rStyle w:val="hesloveslovo"/>
        </w:rPr>
        <w:t xml:space="preserve">Abessan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h39 </w:t>
      </w:r>
      <w:r>
        <w:rPr>
          <w:rStyle w:val="hesloveslovo"/>
        </w:rPr>
        <w:t>abestok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-a/-u </w:t>
      </w:r>
      <w:r>
        <w:rPr>
          <w:rStyle w:val="slovnidruh"/>
        </w:rPr>
        <w:t>m.</w:t>
      </w:r>
    </w:p>
    <w:p w:rsidR="00CB13D1" w:rsidRDefault="007F094C">
      <w:pPr>
        <w:pStyle w:val="Heslovezahlavi"/>
      </w:pPr>
      <w:r>
        <w:rPr>
          <w:rStyle w:val="hesloveslovo"/>
        </w:rPr>
        <w:t>abeston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-a/-u </w:t>
      </w:r>
      <w:r>
        <w:rPr>
          <w:rStyle w:val="slovnidruh"/>
        </w:rPr>
        <w:t xml:space="preserve">m. </w:t>
      </w:r>
      <w:r>
        <w:rPr>
          <w:rStyle w:val="komentar"/>
        </w:rPr>
        <w:t xml:space="preserve">to je v </w:t>
      </w:r>
      <w:r>
        <w:rPr>
          <w:rStyle w:val="komentarpramen"/>
        </w:rPr>
        <w:t xml:space="preserve">LékVodň </w:t>
      </w:r>
      <w:r>
        <w:rPr>
          <w:rStyle w:val="komentar"/>
        </w:rPr>
        <w:t xml:space="preserve">v glose, může to být i latinské slovo, nejraději bych sem dala i </w:t>
      </w:r>
      <w:r>
        <w:rPr>
          <w:rStyle w:val="komentarkurziva"/>
        </w:rPr>
        <w:t>aveston</w:t>
      </w:r>
      <w:r>
        <w:rPr>
          <w:rStyle w:val="komentar"/>
        </w:rPr>
        <w:t xml:space="preserve">, popř. též </w:t>
      </w:r>
      <w:r>
        <w:rPr>
          <w:rStyle w:val="komentarkurziva"/>
        </w:rPr>
        <w:t>azbesten</w:t>
      </w:r>
      <w:r>
        <w:rPr>
          <w:rStyle w:val="komentar"/>
        </w:rPr>
        <w:t xml:space="preserve">; pozor: </w:t>
      </w:r>
      <w:r>
        <w:rPr>
          <w:rStyle w:val="komentarkurziva"/>
        </w:rPr>
        <w:t xml:space="preserve">aveston </w:t>
      </w:r>
      <w:r>
        <w:rPr>
          <w:rStyle w:val="komentar"/>
        </w:rPr>
        <w:t xml:space="preserve">je v hesláři jako </w:t>
      </w:r>
      <w:r>
        <w:rPr>
          <w:rStyle w:val="komentarkurziva"/>
        </w:rPr>
        <w:t>aveslon</w:t>
      </w:r>
      <w:r>
        <w:rPr>
          <w:rStyle w:val="komentar"/>
        </w:rPr>
        <w:t>, ale lístky jsou anotovány dobře!</w:t>
      </w:r>
    </w:p>
    <w:p w:rsidR="00CB13D1" w:rsidRDefault="007F094C">
      <w:pPr>
        <w:pStyle w:val="Heslovezahlavi"/>
      </w:pPr>
      <w:r>
        <w:rPr>
          <w:rStyle w:val="hesloveslovo"/>
        </w:rPr>
        <w:t>aveston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-a/-u </w:t>
      </w:r>
      <w:r>
        <w:rPr>
          <w:rStyle w:val="slovnidruh"/>
        </w:rPr>
        <w:t xml:space="preserve">m. </w:t>
      </w:r>
      <w:r>
        <w:rPr>
          <w:rStyle w:val="komentar"/>
        </w:rPr>
        <w:t>přidávám dodatečně po red. připomínkách, též poznámku o citátovosti</w:t>
      </w:r>
    </w:p>
    <w:p w:rsidR="00CB13D1" w:rsidRDefault="007F094C">
      <w:pPr>
        <w:pStyle w:val="Motivace"/>
      </w:pPr>
      <w:r>
        <w:rPr>
          <w:rStyle w:val="nonparej"/>
        </w:rPr>
        <w:t xml:space="preserve">sr. lat.-řec. </w:t>
      </w:r>
      <w:r>
        <w:t>asbestos</w:t>
      </w:r>
    </w:p>
    <w:p w:rsidR="00CB13D1" w:rsidRDefault="007F094C">
      <w:pPr>
        <w:pStyle w:val="Vykladvyznamu"/>
      </w:pPr>
      <w:r>
        <w:rPr>
          <w:rStyle w:val="vyznam"/>
        </w:rPr>
        <w:t>hořlavý kámen mající barvu rozpáleného železa</w:t>
      </w:r>
    </w:p>
    <w:p w:rsidR="00CB13D1" w:rsidRDefault="007F094C">
      <w:pPr>
        <w:pStyle w:val="Poznamka"/>
      </w:pPr>
      <w:r>
        <w:t>Nelze vyloučit, že v dokladech, které jsou k dispozici, jde ještě o citátové užití</w:t>
      </w:r>
    </w:p>
    <w:p w:rsidR="00CB13D1" w:rsidRDefault="007F094C">
      <w:pPr>
        <w:pStyle w:val="Poznamka"/>
      </w:pPr>
      <w:r>
        <w:rPr>
          <w:rStyle w:val="nonparej"/>
        </w:rPr>
        <w:t xml:space="preserve">Sr. </w:t>
      </w:r>
      <w:r>
        <w:rPr>
          <w:rStyle w:val="odkaz"/>
        </w:rPr>
        <w:t>azbesten</w:t>
      </w:r>
      <w:r>
        <w:t xml:space="preserve">, </w:t>
      </w:r>
      <w:r>
        <w:rPr>
          <w:rStyle w:val="odkaz"/>
        </w:rPr>
        <w:t>vedříš</w:t>
      </w:r>
      <w:r>
        <w:t xml:space="preserve">, </w:t>
      </w:r>
      <w:r>
        <w:rPr>
          <w:rStyle w:val="pramen"/>
        </w:rPr>
        <w:t xml:space="preserve">GbSlov </w:t>
      </w:r>
      <w:r>
        <w:rPr>
          <w:rStyle w:val="odkaz"/>
        </w:rPr>
        <w:t xml:space="preserve">hořálek </w:t>
      </w:r>
      <w:r>
        <w:rPr>
          <w:rStyle w:val="komentar"/>
        </w:rPr>
        <w:t xml:space="preserve">má ho z </w:t>
      </w:r>
      <w:r>
        <w:rPr>
          <w:rStyle w:val="komentarpramen"/>
        </w:rPr>
        <w:t>VodňLact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h40 </w:t>
      </w:r>
      <w:r>
        <w:rPr>
          <w:rStyle w:val="hesloveslovo"/>
        </w:rPr>
        <w:t xml:space="preserve">Abia </w:t>
      </w:r>
      <w:r>
        <w:rPr>
          <w:rStyle w:val="akce"/>
        </w:rPr>
        <w:t xml:space="preserve">proprium </w:t>
      </w:r>
      <w:r>
        <w:rPr>
          <w:rStyle w:val="komentar"/>
        </w:rPr>
        <w:t xml:space="preserve">totéž co </w:t>
      </w:r>
      <w:r>
        <w:rPr>
          <w:rStyle w:val="komentarkurziva"/>
        </w:rPr>
        <w:t>Abiáš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h41 </w:t>
      </w:r>
      <w:r>
        <w:rPr>
          <w:rStyle w:val="hesloveslovo"/>
        </w:rPr>
        <w:t xml:space="preserve">Abiachen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 xml:space="preserve">Abiachar </w:t>
      </w:r>
      <w:r>
        <w:rPr>
          <w:rStyle w:val="komentar"/>
        </w:rPr>
        <w:t>chybně už v pův. soupise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lastRenderedPageBreak/>
        <w:t xml:space="preserve">Abiachar </w:t>
      </w:r>
      <w:r>
        <w:rPr>
          <w:rStyle w:val="akce"/>
        </w:rPr>
        <w:t xml:space="preserve">proprium </w:t>
      </w:r>
      <w:r>
        <w:rPr>
          <w:rStyle w:val="komentar"/>
        </w:rPr>
        <w:t>= Abiathar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h42 </w:t>
      </w:r>
      <w:r>
        <w:rPr>
          <w:rStyle w:val="hesloveslovo"/>
        </w:rPr>
        <w:t xml:space="preserve">Abial </w:t>
      </w:r>
      <w:r>
        <w:rPr>
          <w:rStyle w:val="akce"/>
        </w:rPr>
        <w:t xml:space="preserve">proprium </w:t>
      </w:r>
      <w:r>
        <w:rPr>
          <w:rStyle w:val="komentar"/>
        </w:rPr>
        <w:t xml:space="preserve">nechávám podle podoby v rkp, na lístku sice odkaz na </w:t>
      </w:r>
      <w:r>
        <w:rPr>
          <w:rStyle w:val="komentarkurziva"/>
        </w:rPr>
        <w:t>Abiel</w:t>
      </w:r>
      <w:r>
        <w:rPr>
          <w:rStyle w:val="komentar"/>
        </w:rPr>
        <w:t>, ale není to týž Abiel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h43 </w:t>
      </w:r>
      <w:r>
        <w:rPr>
          <w:rStyle w:val="hesloveslovo"/>
        </w:rPr>
        <w:t xml:space="preserve">Abiam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h44 </w:t>
      </w:r>
      <w:r>
        <w:rPr>
          <w:rStyle w:val="hesloveslovo"/>
        </w:rPr>
        <w:t xml:space="preserve">Abias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h45 </w:t>
      </w:r>
      <w:r>
        <w:rPr>
          <w:rStyle w:val="hesloveslovo"/>
        </w:rPr>
        <w:t xml:space="preserve">Abiáš </w:t>
      </w:r>
      <w:r>
        <w:rPr>
          <w:rStyle w:val="akce"/>
        </w:rPr>
        <w:t>proprium</w:t>
      </w:r>
    </w:p>
    <w:p w:rsidR="00CB13D1" w:rsidRDefault="007F094C">
      <w:pPr>
        <w:pStyle w:val="Poznamka"/>
      </w:pPr>
      <w:r>
        <w:t xml:space="preserve">Dolož. též adj. poses. </w:t>
      </w:r>
      <w:r>
        <w:rPr>
          <w:rStyle w:val="kurziva"/>
        </w:rPr>
        <w:t>Abiášóv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h46 </w:t>
      </w:r>
      <w:r>
        <w:rPr>
          <w:rStyle w:val="hesloveslovo"/>
        </w:rPr>
        <w:t xml:space="preserve">Abiatar </w:t>
      </w:r>
      <w:r>
        <w:rPr>
          <w:rStyle w:val="akce"/>
        </w:rPr>
        <w:t xml:space="preserve">proprium  </w:t>
      </w:r>
      <w:r>
        <w:rPr>
          <w:rStyle w:val="komentar"/>
        </w:rPr>
        <w:t>= Abiachar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h47 </w:t>
      </w:r>
      <w:r>
        <w:rPr>
          <w:rStyle w:val="hesloveslovo"/>
        </w:rPr>
        <w:t xml:space="preserve">Abiathar </w:t>
      </w:r>
      <w:r>
        <w:rPr>
          <w:rStyle w:val="akce"/>
        </w:rPr>
        <w:t>citátové slovo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h48 </w:t>
      </w:r>
      <w:r>
        <w:rPr>
          <w:rStyle w:val="hesloveslovo"/>
        </w:rPr>
        <w:t xml:space="preserve">Abibas </w:t>
      </w:r>
      <w:r>
        <w:rPr>
          <w:rStyle w:val="akce"/>
        </w:rPr>
        <w:t xml:space="preserve">proprium </w:t>
      </w:r>
      <w:r>
        <w:rPr>
          <w:rStyle w:val="komentar"/>
        </w:rPr>
        <w:t>sr. Abybas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h49 </w:t>
      </w:r>
      <w:r>
        <w:rPr>
          <w:rStyle w:val="hesloveslovo"/>
        </w:rPr>
        <w:t xml:space="preserve">Abidal </w:t>
      </w:r>
      <w:r>
        <w:rPr>
          <w:rStyle w:val="akce"/>
        </w:rPr>
        <w:t xml:space="preserve">proprium </w:t>
      </w:r>
      <w:r>
        <w:rPr>
          <w:rStyle w:val="komentar"/>
        </w:rPr>
        <w:t>jm. města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h50 </w:t>
      </w:r>
      <w:r>
        <w:rPr>
          <w:rStyle w:val="hesloveslovo"/>
        </w:rPr>
        <w:t xml:space="preserve">Abidan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h51 </w:t>
      </w:r>
      <w:r>
        <w:rPr>
          <w:rStyle w:val="hesloveslovo"/>
        </w:rPr>
        <w:t xml:space="preserve">Abides </w:t>
      </w:r>
      <w:r>
        <w:rPr>
          <w:rStyle w:val="akce"/>
        </w:rPr>
        <w:t xml:space="preserve">přeřazeno sub </w:t>
      </w:r>
      <w:r>
        <w:rPr>
          <w:rStyle w:val="odkaz"/>
        </w:rPr>
        <w:t xml:space="preserve">abides </w:t>
      </w:r>
      <w:r>
        <w:rPr>
          <w:rStyle w:val="komentar"/>
        </w:rPr>
        <w:t xml:space="preserve">nejde o vl. jméno, ale o citátové, je to jméno nějaké mořské potvory, Klaret má </w:t>
      </w:r>
      <w:r>
        <w:rPr>
          <w:rStyle w:val="komentarkurziva"/>
        </w:rPr>
        <w:t>abies/abides dúně</w:t>
      </w:r>
      <w:r>
        <w:rPr>
          <w:rStyle w:val="komentar"/>
        </w:rPr>
        <w:t xml:space="preserve">, </w:t>
      </w:r>
      <w:r>
        <w:rPr>
          <w:rStyle w:val="komentarpramen"/>
        </w:rPr>
        <w:t xml:space="preserve">SSL </w:t>
      </w:r>
      <w:r>
        <w:rPr>
          <w:rStyle w:val="komentarkurziva"/>
        </w:rPr>
        <w:t>monstrum quondam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t xml:space="preserve">abides </w:t>
      </w:r>
      <w:r>
        <w:rPr>
          <w:rStyle w:val="akce"/>
        </w:rPr>
        <w:t xml:space="preserve">citátové slovo </w:t>
      </w:r>
      <w:r>
        <w:rPr>
          <w:rStyle w:val="komentar"/>
        </w:rPr>
        <w:t xml:space="preserve">nejde o vl. jméno, ale o citátové, je to jméno nějaké mořské potvory, Klaret má </w:t>
      </w:r>
      <w:r>
        <w:rPr>
          <w:rStyle w:val="komentarkurziva"/>
        </w:rPr>
        <w:t>abies/abides dúně</w:t>
      </w:r>
      <w:r>
        <w:rPr>
          <w:rStyle w:val="komentar"/>
        </w:rPr>
        <w:t xml:space="preserve">, </w:t>
      </w:r>
      <w:r>
        <w:rPr>
          <w:rStyle w:val="komentarpramen"/>
        </w:rPr>
        <w:t xml:space="preserve">SSL </w:t>
      </w:r>
      <w:r>
        <w:rPr>
          <w:rStyle w:val="komentarkurziva"/>
        </w:rPr>
        <w:t>monstrum quondam</w:t>
      </w:r>
    </w:p>
    <w:p w:rsidR="00CB13D1" w:rsidRDefault="007F094C">
      <w:pPr>
        <w:pStyle w:val="Autor"/>
      </w:pPr>
      <w:bookmarkStart w:name="OLE_LINK1" w:id="0"/>
      <w:r>
        <w:t>MH</w:t>
      </w:r>
    </w:p>
    <w:bookmarkEnd w:id="0"/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h52 </w:t>
      </w:r>
      <w:r>
        <w:rPr>
          <w:rStyle w:val="hesloveslovo"/>
        </w:rPr>
        <w:t xml:space="preserve">Abidria </w:t>
      </w:r>
      <w:r>
        <w:rPr>
          <w:rStyle w:val="akce"/>
        </w:rPr>
        <w:t xml:space="preserve">proprium </w:t>
      </w:r>
      <w:r>
        <w:rPr>
          <w:rStyle w:val="komentar"/>
        </w:rPr>
        <w:t>Z AlexPov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h53 </w:t>
      </w:r>
      <w:r>
        <w:rPr>
          <w:rStyle w:val="hesloveslovo"/>
        </w:rPr>
        <w:t xml:space="preserve">abidrianský </w:t>
      </w:r>
      <w:r>
        <w:rPr>
          <w:rStyle w:val="slovnidruh"/>
        </w:rPr>
        <w:t>adj.</w:t>
      </w:r>
    </w:p>
    <w:p w:rsidR="00CB13D1" w:rsidRDefault="007F094C">
      <w:pPr>
        <w:pStyle w:val="Motivace"/>
      </w:pPr>
      <w:r>
        <w:rPr>
          <w:rStyle w:val="nonparej"/>
        </w:rPr>
        <w:lastRenderedPageBreak/>
        <w:t xml:space="preserve">k </w:t>
      </w:r>
      <w:r>
        <w:rPr>
          <w:rStyle w:val="odkaz"/>
        </w:rPr>
        <w:t>Abidria</w:t>
      </w:r>
    </w:p>
    <w:p w:rsidR="00CB13D1" w:rsidRDefault="007F094C">
      <w:pPr>
        <w:pStyle w:val="Vykladvyznamu"/>
      </w:pPr>
      <w:r>
        <w:t xml:space="preserve">„Abidrianščí“, </w:t>
      </w:r>
      <w:r>
        <w:rPr>
          <w:rStyle w:val="morfologickacharakteristika"/>
        </w:rPr>
        <w:t xml:space="preserve">-ských </w:t>
      </w:r>
      <w:r>
        <w:rPr>
          <w:rStyle w:val="nonparej"/>
        </w:rPr>
        <w:t xml:space="preserve">pl. m. </w:t>
      </w:r>
      <w:r>
        <w:rPr>
          <w:rStyle w:val="vyznam"/>
        </w:rPr>
        <w:t xml:space="preserve">Abdérští, Abdéřané, obyvatelé Abdéry </w:t>
      </w:r>
      <w:r>
        <w:rPr>
          <w:rStyle w:val="komentar"/>
        </w:rPr>
        <w:t>kódy takto? MV: jo jo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h54 </w:t>
      </w:r>
      <w:r>
        <w:rPr>
          <w:rStyle w:val="hesloveslovo"/>
        </w:rPr>
        <w:t xml:space="preserve">Abie </w:t>
      </w:r>
      <w:r>
        <w:rPr>
          <w:rStyle w:val="akce"/>
        </w:rPr>
        <w:t xml:space="preserve">citátové slovo </w:t>
      </w:r>
      <w:r>
        <w:rPr>
          <w:rStyle w:val="komentar"/>
        </w:rPr>
        <w:t>proprium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h55 </w:t>
      </w:r>
      <w:r>
        <w:rPr>
          <w:rStyle w:val="hesloveslovo"/>
        </w:rPr>
        <w:t xml:space="preserve">Abiel </w:t>
      </w:r>
      <w:r>
        <w:rPr>
          <w:rStyle w:val="akce"/>
        </w:rPr>
        <w:t>proprium</w:t>
      </w:r>
    </w:p>
    <w:p w:rsidR="00CB13D1" w:rsidRDefault="007F094C">
      <w:pPr>
        <w:pStyle w:val="Poznamka"/>
      </w:pPr>
      <w:r>
        <w:t xml:space="preserve">Dolož. též adj. poses. </w:t>
      </w:r>
      <w:r>
        <w:rPr>
          <w:rStyle w:val="kurziva"/>
        </w:rPr>
        <w:t>Abielóv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h57 </w:t>
      </w:r>
      <w:r>
        <w:rPr>
          <w:rStyle w:val="hesloveslovo"/>
        </w:rPr>
        <w:t xml:space="preserve">Abietar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h58 </w:t>
      </w:r>
      <w:r>
        <w:rPr>
          <w:rStyle w:val="hesloveslovo"/>
        </w:rPr>
        <w:t xml:space="preserve">Abiezer </w:t>
      </w:r>
      <w:r>
        <w:rPr>
          <w:rStyle w:val="akce"/>
        </w:rPr>
        <w:t>proprium</w:t>
      </w:r>
    </w:p>
    <w:p w:rsidR="00CB13D1" w:rsidRDefault="007F094C">
      <w:pPr>
        <w:pStyle w:val="Vylouceneheslo"/>
      </w:pPr>
      <w:r>
        <w:rPr>
          <w:rStyle w:val="identifikator"/>
        </w:rPr>
        <w:t xml:space="preserve">h56 </w:t>
      </w:r>
      <w:r>
        <w:rPr>
          <w:rStyle w:val="hesloveslovo"/>
        </w:rPr>
        <w:t xml:space="preserve">Abieser </w:t>
      </w:r>
      <w:r>
        <w:rPr>
          <w:rStyle w:val="akce"/>
        </w:rPr>
        <w:t>proprium</w:t>
      </w:r>
    </w:p>
    <w:p w:rsidR="00CB13D1" w:rsidRDefault="007F094C">
      <w:pPr>
        <w:pStyle w:val="Poznamka"/>
      </w:pPr>
      <w:r>
        <w:t xml:space="preserve">Dolož. též adj. poses. </w:t>
      </w:r>
      <w:r>
        <w:rPr>
          <w:rStyle w:val="kurziva"/>
        </w:rPr>
        <w:t>Abiezeróv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h59 </w:t>
      </w:r>
      <w:r>
        <w:rPr>
          <w:rStyle w:val="hesloveslovo"/>
        </w:rPr>
        <w:t xml:space="preserve">Abigail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h60 </w:t>
      </w:r>
      <w:r>
        <w:rPr>
          <w:rStyle w:val="hesloveslovo"/>
        </w:rPr>
        <w:t xml:space="preserve">Abigea </w:t>
      </w:r>
      <w:r>
        <w:rPr>
          <w:rStyle w:val="komentar"/>
        </w:rPr>
        <w:t xml:space="preserve">proprium </w:t>
      </w:r>
      <w:r>
        <w:rPr>
          <w:rStyle w:val="akce"/>
        </w:rPr>
        <w:t xml:space="preserve">citátové slovo </w:t>
      </w:r>
      <w:r>
        <w:rPr>
          <w:rStyle w:val="komentar"/>
        </w:rPr>
        <w:t xml:space="preserve">v textu je </w:t>
      </w:r>
      <w:r>
        <w:rPr>
          <w:rStyle w:val="komentarkurziva"/>
        </w:rPr>
        <w:t xml:space="preserve">Abigeam </w:t>
      </w:r>
      <w:r>
        <w:rPr>
          <w:rStyle w:val="komentar"/>
        </w:rPr>
        <w:t>= lat.</w:t>
      </w:r>
    </w:p>
    <w:p w:rsidR="00CB13D1" w:rsidRDefault="007F094C">
      <w:pPr>
        <w:pStyle w:val="Autor"/>
      </w:pPr>
      <w:r>
        <w:lastRenderedPageBreak/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h61 </w:t>
      </w:r>
      <w:r>
        <w:rPr>
          <w:rStyle w:val="hesloveslovo"/>
        </w:rPr>
        <w:t xml:space="preserve">Abiglam </w:t>
      </w:r>
      <w:r>
        <w:rPr>
          <w:rStyle w:val="akce"/>
        </w:rPr>
        <w:t xml:space="preserve">přeřazeno sub </w:t>
      </w:r>
      <w:r>
        <w:rPr>
          <w:rStyle w:val="odkaz"/>
        </w:rPr>
        <w:t xml:space="preserve">Abigsam </w:t>
      </w:r>
      <w:r>
        <w:rPr>
          <w:rStyle w:val="komentar"/>
        </w:rPr>
        <w:t>Na podobu -</w:t>
      </w:r>
      <w:r>
        <w:rPr>
          <w:rStyle w:val="komentarkurziva"/>
        </w:rPr>
        <w:t xml:space="preserve">lam </w:t>
      </w:r>
      <w:r>
        <w:rPr>
          <w:rStyle w:val="komentar"/>
        </w:rPr>
        <w:t>není doklad, je v lat. předloze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h62 </w:t>
      </w:r>
      <w:r>
        <w:rPr>
          <w:rStyle w:val="hesloveslovo"/>
        </w:rPr>
        <w:t xml:space="preserve">Abigsam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h63 </w:t>
      </w:r>
      <w:r>
        <w:rPr>
          <w:rStyle w:val="hesloveslovo"/>
        </w:rPr>
        <w:t xml:space="preserve">Abilina </w:t>
      </w:r>
      <w:r>
        <w:rPr>
          <w:rStyle w:val="akce"/>
        </w:rPr>
        <w:t xml:space="preserve">proprium </w:t>
      </w:r>
      <w:r>
        <w:rPr>
          <w:rStyle w:val="komentar"/>
        </w:rPr>
        <w:t>sr. Abylina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h64 </w:t>
      </w:r>
      <w:r>
        <w:rPr>
          <w:rStyle w:val="hesloveslovo"/>
        </w:rPr>
        <w:t xml:space="preserve">abilinský </w:t>
      </w:r>
      <w:r>
        <w:rPr>
          <w:rStyle w:val="slovnidruh"/>
        </w:rPr>
        <w:t>adj.</w:t>
      </w:r>
    </w:p>
    <w:p w:rsidR="00CB13D1" w:rsidRDefault="007F094C">
      <w:pPr>
        <w:pStyle w:val="Motivace"/>
      </w:pPr>
      <w:r>
        <w:rPr>
          <w:rStyle w:val="nonparej"/>
        </w:rPr>
        <w:t xml:space="preserve">k </w:t>
      </w:r>
      <w:r>
        <w:rPr>
          <w:rStyle w:val="odkaz"/>
        </w:rPr>
        <w:t>Abilina</w:t>
      </w:r>
    </w:p>
    <w:p w:rsidR="00CB13D1" w:rsidRDefault="007F094C">
      <w:pPr>
        <w:pStyle w:val="Vykladvyznamu"/>
      </w:pPr>
      <w:r>
        <w:rPr>
          <w:rStyle w:val="spojitelnost"/>
        </w:rPr>
        <w:t xml:space="preserve">(o kraji, vládci) </w:t>
      </w:r>
      <w:r>
        <w:rPr>
          <w:rStyle w:val="vyznam"/>
        </w:rPr>
        <w:t>abilinský, mající centrum n. sídlo v městě Abile (řecky Abiléné; sr. L 3,1)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h65 </w:t>
      </w:r>
      <w:r>
        <w:rPr>
          <w:rStyle w:val="hesloveslovo"/>
        </w:rPr>
        <w:t xml:space="preserve">Abimelech </w:t>
      </w:r>
      <w:r>
        <w:rPr>
          <w:rStyle w:val="akce"/>
        </w:rPr>
        <w:t>proprium</w:t>
      </w:r>
    </w:p>
    <w:p w:rsidR="00CB13D1" w:rsidRDefault="007F094C">
      <w:pPr>
        <w:pStyle w:val="Poznamka"/>
      </w:pPr>
      <w:r>
        <w:t xml:space="preserve">Dolož. též adj. poses. </w:t>
      </w:r>
      <w:r>
        <w:rPr>
          <w:rStyle w:val="kurziva"/>
        </w:rPr>
        <w:t>Abimelechóv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h66 </w:t>
      </w:r>
      <w:r>
        <w:rPr>
          <w:rStyle w:val="hesloveslovo"/>
        </w:rPr>
        <w:t xml:space="preserve">Abin </w:t>
      </w:r>
      <w:r>
        <w:rPr>
          <w:rStyle w:val="akce"/>
        </w:rPr>
        <w:t xml:space="preserve">proprium </w:t>
      </w:r>
      <w:r>
        <w:rPr>
          <w:rStyle w:val="komentar"/>
        </w:rPr>
        <w:t xml:space="preserve">z </w:t>
      </w:r>
      <w:r>
        <w:rPr>
          <w:rStyle w:val="komentarpramen"/>
        </w:rPr>
        <w:t>BiblPraž</w:t>
      </w:r>
      <w:r>
        <w:rPr>
          <w:rStyle w:val="komentar"/>
        </w:rPr>
        <w:t xml:space="preserve">, má být </w:t>
      </w:r>
      <w:r>
        <w:rPr>
          <w:rStyle w:val="komentarkurziva"/>
        </w:rPr>
        <w:t>Abiu</w:t>
      </w:r>
      <w:r>
        <w:rPr>
          <w:rStyle w:val="komentar"/>
        </w:rPr>
        <w:t>, tak v Ol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lastRenderedPageBreak/>
        <w:t xml:space="preserve">h67 </w:t>
      </w:r>
      <w:r>
        <w:rPr>
          <w:rStyle w:val="hesloveslovo"/>
        </w:rPr>
        <w:t xml:space="preserve">Abind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 xml:space="preserve">Abiud </w:t>
      </w:r>
      <w:r>
        <w:rPr>
          <w:rStyle w:val="komentar"/>
        </w:rPr>
        <w:t>anotátor neuměl číst Lyrova excerptora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h68 </w:t>
      </w:r>
      <w:r>
        <w:rPr>
          <w:rStyle w:val="hesloveslovo"/>
        </w:rPr>
        <w:t xml:space="preserve">Abinoem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h69 </w:t>
      </w:r>
      <w:r>
        <w:rPr>
          <w:rStyle w:val="hesloveslovo"/>
        </w:rPr>
        <w:t xml:space="preserve">Abiram </w:t>
      </w:r>
      <w:r>
        <w:rPr>
          <w:rStyle w:val="akce"/>
        </w:rPr>
        <w:t xml:space="preserve">proprium </w:t>
      </w:r>
      <w:r>
        <w:rPr>
          <w:rStyle w:val="komentar"/>
        </w:rPr>
        <w:t>= 3 Rg 16,36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h70 </w:t>
      </w:r>
      <w:r>
        <w:rPr>
          <w:rStyle w:val="hesloveslovo"/>
        </w:rPr>
        <w:t xml:space="preserve">Abirón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 xml:space="preserve">Abiron </w:t>
      </w:r>
      <w:r>
        <w:rPr>
          <w:rStyle w:val="komentar"/>
        </w:rPr>
        <w:t>S délkou to nikde není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t xml:space="preserve">Abiron </w:t>
      </w:r>
      <w:r>
        <w:rPr>
          <w:rStyle w:val="akce"/>
        </w:rPr>
        <w:t>proprium</w:t>
      </w:r>
    </w:p>
    <w:p w:rsidR="00CB13D1" w:rsidRDefault="007F094C">
      <w:pPr>
        <w:pStyle w:val="Poznamka"/>
      </w:pPr>
      <w:r>
        <w:t xml:space="preserve">Dolož. též adj. poses. </w:t>
      </w:r>
      <w:r>
        <w:rPr>
          <w:rStyle w:val="kurziva"/>
        </w:rPr>
        <w:t>Abironóv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h71 </w:t>
      </w:r>
      <w:r>
        <w:rPr>
          <w:rStyle w:val="hesloveslovo"/>
        </w:rPr>
        <w:t xml:space="preserve">Abisa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h72 </w:t>
      </w:r>
      <w:r>
        <w:rPr>
          <w:rStyle w:val="hesloveslovo"/>
        </w:rPr>
        <w:t xml:space="preserve">Abisag </w:t>
      </w:r>
      <w:r>
        <w:rPr>
          <w:rStyle w:val="akce"/>
        </w:rPr>
        <w:t>proprium</w:t>
      </w:r>
    </w:p>
    <w:p w:rsidR="00CB13D1" w:rsidRDefault="007F094C">
      <w:pPr>
        <w:pStyle w:val="Poznamka"/>
      </w:pPr>
      <w:r>
        <w:t xml:space="preserve">V českém Comestorovi zapsáno jako </w:t>
      </w:r>
      <w:r>
        <w:rPr>
          <w:rStyle w:val="kurziva"/>
        </w:rPr>
        <w:t>Abisai</w:t>
      </w:r>
      <w:r>
        <w:t xml:space="preserve">, tj. cizí </w:t>
      </w:r>
      <w:r>
        <w:rPr>
          <w:rStyle w:val="kurziva"/>
        </w:rPr>
        <w:t xml:space="preserve">-ag </w:t>
      </w:r>
      <w:r>
        <w:t xml:space="preserve">bylo chápáno jako </w:t>
      </w:r>
      <w:r>
        <w:rPr>
          <w:rStyle w:val="kurziva"/>
        </w:rPr>
        <w:t>-aj</w:t>
      </w:r>
    </w:p>
    <w:p w:rsidR="00CB13D1" w:rsidRDefault="007F094C">
      <w:pPr>
        <w:pStyle w:val="Autor"/>
      </w:pPr>
      <w:r>
        <w:lastRenderedPageBreak/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h73 </w:t>
      </w:r>
      <w:r>
        <w:rPr>
          <w:rStyle w:val="hesloveslovo"/>
        </w:rPr>
        <w:t xml:space="preserve">Abisai </w:t>
      </w:r>
      <w:r>
        <w:rPr>
          <w:rStyle w:val="akce"/>
        </w:rPr>
        <w:t xml:space="preserve">proprium </w:t>
      </w:r>
      <w:r>
        <w:rPr>
          <w:rStyle w:val="komentar"/>
        </w:rPr>
        <w:t xml:space="preserve">je to mužské vl. jméno, sr. 1 Rg 26,6; jiné je jm. ženské </w:t>
      </w:r>
      <w:r>
        <w:rPr>
          <w:rStyle w:val="komentarkurziva"/>
        </w:rPr>
        <w:t>Abisag</w:t>
      </w:r>
      <w:r>
        <w:rPr>
          <w:rStyle w:val="komentar"/>
        </w:rPr>
        <w:t>, které Comest zapsal taky jako „Abisai“ = Abisaj!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h74 </w:t>
      </w:r>
      <w:r>
        <w:rPr>
          <w:rStyle w:val="hesloveslovo"/>
        </w:rPr>
        <w:t xml:space="preserve">Abiud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h75 </w:t>
      </w:r>
      <w:r>
        <w:rPr>
          <w:rStyle w:val="hesloveslovo"/>
        </w:rPr>
        <w:t xml:space="preserve">Abizar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h76 </w:t>
      </w:r>
      <w:r>
        <w:rPr>
          <w:rStyle w:val="hesloveslovo"/>
        </w:rPr>
        <w:t xml:space="preserve">Abkas </w:t>
      </w:r>
      <w:r>
        <w:rPr>
          <w:rStyle w:val="akce"/>
        </w:rPr>
        <w:t xml:space="preserve">proprium </w:t>
      </w:r>
      <w:r>
        <w:rPr>
          <w:rStyle w:val="komentar"/>
        </w:rPr>
        <w:t>= var. Abras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h77 </w:t>
      </w:r>
      <w:r>
        <w:rPr>
          <w:rStyle w:val="hesloveslovo"/>
        </w:rPr>
        <w:t xml:space="preserve">Abkon </w:t>
      </w:r>
      <w:r>
        <w:rPr>
          <w:rStyle w:val="akce"/>
        </w:rPr>
        <w:t xml:space="preserve">proprium </w:t>
      </w:r>
      <w:r>
        <w:rPr>
          <w:rStyle w:val="komentar"/>
        </w:rPr>
        <w:t>má to být totéž co Abdon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h78 </w:t>
      </w:r>
      <w:r>
        <w:rPr>
          <w:rStyle w:val="hesloveslovo"/>
        </w:rPr>
        <w:t xml:space="preserve">Abner </w:t>
      </w:r>
      <w:r>
        <w:rPr>
          <w:rStyle w:val="akce"/>
        </w:rPr>
        <w:t>proprium</w:t>
      </w:r>
    </w:p>
    <w:p w:rsidR="00CB13D1" w:rsidRDefault="007F094C">
      <w:pPr>
        <w:pStyle w:val="Poznamka"/>
      </w:pPr>
      <w:r>
        <w:t xml:space="preserve">Dolož. též adj. poses. </w:t>
      </w:r>
      <w:r>
        <w:rPr>
          <w:rStyle w:val="kurziva"/>
        </w:rPr>
        <w:t>Abneróv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lastRenderedPageBreak/>
        <w:t xml:space="preserve">h79 </w:t>
      </w:r>
      <w:r>
        <w:rPr>
          <w:rStyle w:val="hesloveslovo"/>
        </w:rPr>
        <w:t xml:space="preserve">Abob </w:t>
      </w:r>
      <w:r>
        <w:rPr>
          <w:rStyle w:val="akce"/>
        </w:rPr>
        <w:t xml:space="preserve">přeřazeno sub </w:t>
      </w:r>
      <w:r>
        <w:rPr>
          <w:rStyle w:val="odkaz"/>
        </w:rPr>
        <w:t xml:space="preserve">Abobi </w:t>
      </w:r>
      <w:r>
        <w:rPr>
          <w:rStyle w:val="komentar"/>
        </w:rPr>
        <w:t xml:space="preserve">V Comest </w:t>
      </w:r>
      <w:r>
        <w:rPr>
          <w:rStyle w:val="komentarkurziva"/>
        </w:rPr>
        <w:t>Abeby</w:t>
      </w:r>
      <w:r>
        <w:rPr>
          <w:rStyle w:val="komentar"/>
        </w:rPr>
        <w:t xml:space="preserve">, </w:t>
      </w:r>
      <w:r>
        <w:rPr>
          <w:rStyle w:val="komentarpramen"/>
        </w:rPr>
        <w:t xml:space="preserve">BiblOl </w:t>
      </w:r>
      <w:r>
        <w:rPr>
          <w:rStyle w:val="komentar"/>
        </w:rPr>
        <w:t xml:space="preserve">má správně </w:t>
      </w:r>
      <w:r>
        <w:rPr>
          <w:rStyle w:val="komentarkurziva"/>
        </w:rPr>
        <w:t>Abobi</w:t>
      </w:r>
      <w:r>
        <w:rPr>
          <w:rStyle w:val="komentar"/>
        </w:rPr>
        <w:t xml:space="preserve">; v </w:t>
      </w:r>
      <w:r>
        <w:rPr>
          <w:rStyle w:val="komentarpramen"/>
        </w:rPr>
        <w:t xml:space="preserve">ExcStčS </w:t>
      </w:r>
      <w:r>
        <w:rPr>
          <w:rStyle w:val="komentar"/>
        </w:rPr>
        <w:t xml:space="preserve">přeřazeno k lat. </w:t>
      </w:r>
      <w:r>
        <w:rPr>
          <w:rStyle w:val="komentarkurziva"/>
        </w:rPr>
        <w:t>Abob</w:t>
      </w:r>
      <w:r>
        <w:rPr>
          <w:rStyle w:val="komentar"/>
        </w:rPr>
        <w:t xml:space="preserve">, podle konkordance to jméno zní </w:t>
      </w:r>
      <w:r>
        <w:rPr>
          <w:rStyle w:val="komentarkurziva"/>
        </w:rPr>
        <w:t>Abobi</w:t>
      </w:r>
      <w:r>
        <w:rPr>
          <w:rStyle w:val="komentar"/>
        </w:rPr>
        <w:t>, 1 Mach 16,11–15, v č. to bylo lze chápat jako lat. gen. sg.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t xml:space="preserve">Abobi </w:t>
      </w:r>
      <w:r>
        <w:rPr>
          <w:rStyle w:val="akce"/>
        </w:rPr>
        <w:t>proprium</w:t>
      </w:r>
    </w:p>
    <w:p w:rsidR="00CB13D1" w:rsidRDefault="007F094C">
      <w:pPr>
        <w:pStyle w:val="Poznamka"/>
      </w:pPr>
      <w:r>
        <w:t xml:space="preserve">Zapsáno též jako </w:t>
      </w:r>
      <w:r>
        <w:rPr>
          <w:rStyle w:val="realizaceheslovehoslova"/>
        </w:rPr>
        <w:t>Abeby</w:t>
      </w:r>
      <w:r>
        <w:t xml:space="preserve">; sr. 1 Mach 16,11 a 15 </w:t>
      </w:r>
      <w:r>
        <w:rPr>
          <w:rStyle w:val="komentar"/>
        </w:rPr>
        <w:t xml:space="preserve">V Comest </w:t>
      </w:r>
      <w:r>
        <w:rPr>
          <w:rStyle w:val="komentarkurziva"/>
        </w:rPr>
        <w:t>Abeby</w:t>
      </w:r>
      <w:r>
        <w:rPr>
          <w:rStyle w:val="komentar"/>
        </w:rPr>
        <w:t xml:space="preserve">, </w:t>
      </w:r>
      <w:r>
        <w:rPr>
          <w:rStyle w:val="komentarpramen"/>
        </w:rPr>
        <w:t xml:space="preserve">BiblOl </w:t>
      </w:r>
      <w:r>
        <w:rPr>
          <w:rStyle w:val="komentar"/>
        </w:rPr>
        <w:t xml:space="preserve">má správně </w:t>
      </w:r>
      <w:r>
        <w:rPr>
          <w:rStyle w:val="komentarkurziva"/>
        </w:rPr>
        <w:t>Abobi</w:t>
      </w:r>
      <w:r>
        <w:rPr>
          <w:rStyle w:val="komentar"/>
        </w:rPr>
        <w:t xml:space="preserve">; v </w:t>
      </w:r>
      <w:r>
        <w:rPr>
          <w:rStyle w:val="komentarpramen"/>
        </w:rPr>
        <w:t xml:space="preserve">ExcStčS </w:t>
      </w:r>
      <w:r>
        <w:rPr>
          <w:rStyle w:val="komentar"/>
        </w:rPr>
        <w:t xml:space="preserve">přeřazeno k lat. </w:t>
      </w:r>
      <w:r>
        <w:rPr>
          <w:rStyle w:val="komentarkurziva"/>
        </w:rPr>
        <w:t>Abob</w:t>
      </w:r>
      <w:r>
        <w:rPr>
          <w:rStyle w:val="komentar"/>
        </w:rPr>
        <w:t xml:space="preserve">, ale na tuto podobu není lístek, jen </w:t>
      </w:r>
      <w:r>
        <w:rPr>
          <w:rStyle w:val="komentarkurziva"/>
        </w:rPr>
        <w:t xml:space="preserve">Abebi </w:t>
      </w:r>
      <w:r>
        <w:rPr>
          <w:rStyle w:val="komentar"/>
        </w:rPr>
        <w:t xml:space="preserve">= </w:t>
      </w:r>
      <w:r>
        <w:rPr>
          <w:rStyle w:val="komentarkurziva"/>
        </w:rPr>
        <w:t xml:space="preserve">Abobi </w:t>
      </w:r>
      <w:r>
        <w:rPr>
          <w:rStyle w:val="komentar"/>
        </w:rPr>
        <w:t xml:space="preserve">v lat. 1 Mach 16,11–15, podle konkordance to jméno zní </w:t>
      </w:r>
      <w:r>
        <w:rPr>
          <w:rStyle w:val="komentarkurziva"/>
        </w:rPr>
        <w:t>Abobi</w:t>
      </w:r>
      <w:r>
        <w:rPr>
          <w:rStyle w:val="komentar"/>
        </w:rPr>
        <w:t>, v č. to bylo lze chápat jako lat. gen. sg.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h80 </w:t>
      </w:r>
      <w:r>
        <w:rPr>
          <w:rStyle w:val="hesloveslovo"/>
        </w:rPr>
        <w:t xml:space="preserve">Abraháč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h81 </w:t>
      </w:r>
      <w:r>
        <w:rPr>
          <w:rStyle w:val="hesloveslovo"/>
        </w:rPr>
        <w:t xml:space="preserve">Abraham </w:t>
      </w:r>
      <w:r>
        <w:rPr>
          <w:rStyle w:val="akce"/>
        </w:rPr>
        <w:t>proprium</w:t>
      </w:r>
    </w:p>
    <w:p w:rsidR="00CB13D1" w:rsidRDefault="007F094C">
      <w:pPr>
        <w:pStyle w:val="Poznamka"/>
      </w:pPr>
      <w:r>
        <w:t xml:space="preserve">Dolož. též adj. poses. </w:t>
      </w:r>
      <w:r>
        <w:rPr>
          <w:rStyle w:val="kurziva"/>
        </w:rPr>
        <w:t>Abrahamóv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h82 </w:t>
      </w:r>
      <w:r>
        <w:rPr>
          <w:rStyle w:val="hesloveslovo"/>
        </w:rPr>
        <w:t xml:space="preserve">abrahamovský </w:t>
      </w:r>
      <w:r>
        <w:rPr>
          <w:rStyle w:val="slovnidruh"/>
        </w:rPr>
        <w:t>adj.</w:t>
      </w:r>
    </w:p>
    <w:p w:rsidR="00CB13D1" w:rsidRDefault="007F094C">
      <w:pPr>
        <w:pStyle w:val="Motivace"/>
      </w:pPr>
      <w:r>
        <w:rPr>
          <w:rStyle w:val="nonparej"/>
        </w:rPr>
        <w:t xml:space="preserve">k </w:t>
      </w:r>
      <w:r>
        <w:rPr>
          <w:rStyle w:val="odkaz"/>
        </w:rPr>
        <w:t>Abraham</w:t>
      </w:r>
    </w:p>
    <w:p w:rsidR="00CB13D1" w:rsidRDefault="007F094C">
      <w:pPr>
        <w:pStyle w:val="Vykladvyznamu"/>
      </w:pPr>
      <w:r>
        <w:rPr>
          <w:rStyle w:val="vyznam"/>
        </w:rPr>
        <w:t>patřící rodu Abrahamovu</w:t>
      </w:r>
    </w:p>
    <w:p w:rsidR="00CB13D1" w:rsidRDefault="007F094C">
      <w:pPr>
        <w:pStyle w:val="Poznamka"/>
      </w:pPr>
      <w:r>
        <w:t xml:space="preserve">Dolož. v názvu bibl. pohřebiště </w:t>
      </w:r>
      <w:r>
        <w:rPr>
          <w:rStyle w:val="kurziva"/>
        </w:rPr>
        <w:t xml:space="preserve">Abrahamovské miesto </w:t>
      </w:r>
      <w:r>
        <w:rPr>
          <w:rStyle w:val="komentar"/>
        </w:rPr>
        <w:t>tento kód? MV: jak jinak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lastRenderedPageBreak/>
        <w:t xml:space="preserve">h83 </w:t>
      </w:r>
      <w:r>
        <w:rPr>
          <w:rStyle w:val="hesloveslovo"/>
        </w:rPr>
        <w:t xml:space="preserve">Abrahart </w:t>
      </w:r>
      <w:r>
        <w:rPr>
          <w:rStyle w:val="akce"/>
        </w:rPr>
        <w:t xml:space="preserve">proprium </w:t>
      </w:r>
      <w:r>
        <w:rPr>
          <w:rStyle w:val="komentar"/>
        </w:rPr>
        <w:t xml:space="preserve">jen z </w:t>
      </w:r>
      <w:r>
        <w:rPr>
          <w:rStyle w:val="komentarpramen"/>
        </w:rPr>
        <w:t>Žilin</w:t>
      </w:r>
      <w:r>
        <w:rPr>
          <w:rStyle w:val="komentar"/>
        </w:rPr>
        <w:t xml:space="preserve">, tam k tomu i </w:t>
      </w:r>
      <w:r>
        <w:rPr>
          <w:rStyle w:val="komentarkurziva"/>
        </w:rPr>
        <w:t xml:space="preserve">Abrahartovic </w:t>
      </w:r>
      <w:r>
        <w:rPr>
          <w:rStyle w:val="komentar"/>
        </w:rPr>
        <w:t>jako ‚jm. os. syna Abrahartova‘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h84 </w:t>
      </w:r>
      <w:r>
        <w:rPr>
          <w:rStyle w:val="hesloveslovo"/>
        </w:rPr>
        <w:t xml:space="preserve">Abrajamin </w:t>
      </w:r>
      <w:r>
        <w:rPr>
          <w:rStyle w:val="akce"/>
        </w:rPr>
        <w:t xml:space="preserve">proprium </w:t>
      </w:r>
      <w:r>
        <w:rPr>
          <w:rStyle w:val="komentar"/>
        </w:rPr>
        <w:t xml:space="preserve">jm. obyvatelské Abrajaminové z </w:t>
      </w:r>
      <w:r>
        <w:rPr>
          <w:rStyle w:val="komentarpramen"/>
        </w:rPr>
        <w:t xml:space="preserve">CestMil </w:t>
      </w:r>
      <w:r>
        <w:rPr>
          <w:rStyle w:val="komentar"/>
        </w:rPr>
        <w:t>(žeby brahmáni ?), jiné než citát. označení čarodějníků Abrajanim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h85 </w:t>
      </w:r>
      <w:r>
        <w:rPr>
          <w:rStyle w:val="hesloveslovo"/>
        </w:rPr>
        <w:t xml:space="preserve">Abrajanin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 xml:space="preserve">abrajanim </w:t>
      </w:r>
      <w:r>
        <w:rPr>
          <w:rStyle w:val="komentar"/>
        </w:rPr>
        <w:t xml:space="preserve">z </w:t>
      </w:r>
      <w:r>
        <w:rPr>
          <w:rStyle w:val="komentarpramen"/>
        </w:rPr>
        <w:t>CestMil</w:t>
      </w:r>
      <w:r>
        <w:rPr>
          <w:rStyle w:val="komentar"/>
        </w:rPr>
        <w:t>, v pl. jako citátové označení čarodějníků, text i slovník k edici mají -</w:t>
      </w:r>
      <w:r>
        <w:rPr>
          <w:rStyle w:val="komentarkurziva"/>
        </w:rPr>
        <w:t>im</w:t>
      </w:r>
      <w:r>
        <w:rPr>
          <w:rStyle w:val="komentar"/>
        </w:rPr>
        <w:t>; jiné než Abrajamin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t xml:space="preserve">abrajanim </w:t>
      </w:r>
      <w:r>
        <w:rPr>
          <w:rStyle w:val="akce"/>
        </w:rPr>
        <w:t xml:space="preserve">citátové slovo </w:t>
      </w:r>
      <w:r>
        <w:rPr>
          <w:rStyle w:val="komentarkurziva"/>
        </w:rPr>
        <w:t xml:space="preserve">čarodějníky, jenž slovú Abrajanim </w:t>
      </w:r>
      <w:r>
        <w:rPr>
          <w:rStyle w:val="komentarpramen"/>
        </w:rPr>
        <w:t>CestMil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h86 </w:t>
      </w:r>
      <w:r>
        <w:rPr>
          <w:rStyle w:val="hesloveslovo"/>
        </w:rPr>
        <w:t xml:space="preserve">Abram </w:t>
      </w:r>
      <w:r>
        <w:rPr>
          <w:rStyle w:val="akce"/>
        </w:rPr>
        <w:t>proprium</w:t>
      </w:r>
    </w:p>
    <w:p w:rsidR="00CB13D1" w:rsidRDefault="007F094C">
      <w:pPr>
        <w:pStyle w:val="Poznamka"/>
      </w:pPr>
      <w:r>
        <w:t xml:space="preserve">Dolož. též adj. poses. </w:t>
      </w:r>
      <w:r>
        <w:rPr>
          <w:rStyle w:val="kurziva"/>
        </w:rPr>
        <w:t>Abramóv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h87 </w:t>
      </w:r>
      <w:r>
        <w:rPr>
          <w:rStyle w:val="hesloveslovo"/>
        </w:rPr>
        <w:t xml:space="preserve">Abran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lastRenderedPageBreak/>
        <w:t xml:space="preserve">h88 </w:t>
      </w:r>
      <w:r>
        <w:rPr>
          <w:rStyle w:val="hesloveslovo"/>
        </w:rPr>
        <w:t xml:space="preserve">Abras </w:t>
      </w:r>
      <w:r>
        <w:rPr>
          <w:rStyle w:val="akce"/>
        </w:rPr>
        <w:t xml:space="preserve">proprium </w:t>
      </w:r>
      <w:r>
        <w:rPr>
          <w:rStyle w:val="komentar"/>
        </w:rPr>
        <w:t>= Abkas var.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h89 </w:t>
      </w:r>
      <w:r>
        <w:rPr>
          <w:rStyle w:val="hesloveslovo"/>
        </w:rPr>
        <w:t xml:space="preserve">Abrspach </w:t>
      </w:r>
      <w:r>
        <w:rPr>
          <w:rStyle w:val="akce"/>
        </w:rPr>
        <w:t xml:space="preserve">proprium </w:t>
      </w:r>
      <w:r>
        <w:rPr>
          <w:rStyle w:val="komentar"/>
        </w:rPr>
        <w:t>+ další Ad(e)r s/šb/pach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h90 </w:t>
      </w:r>
      <w:r>
        <w:rPr>
          <w:rStyle w:val="hesloveslovo"/>
        </w:rPr>
        <w:t xml:space="preserve">abrž </w:t>
      </w:r>
      <w:r>
        <w:rPr>
          <w:rStyle w:val="akce"/>
        </w:rPr>
        <w:t xml:space="preserve">přeřazeno sub </w:t>
      </w:r>
      <w:r>
        <w:rPr>
          <w:rStyle w:val="odkaz"/>
        </w:rPr>
        <w:t xml:space="preserve">a </w:t>
      </w:r>
      <w:r>
        <w:rPr>
          <w:rStyle w:val="nonparej"/>
        </w:rPr>
        <w:t xml:space="preserve">a </w:t>
      </w:r>
      <w:r>
        <w:rPr>
          <w:rStyle w:val="odkaz"/>
        </w:rPr>
        <w:t xml:space="preserve">brzo </w:t>
      </w:r>
      <w:r>
        <w:rPr>
          <w:rStyle w:val="komentarpramen"/>
        </w:rPr>
        <w:t xml:space="preserve">MSS </w:t>
      </w:r>
      <w:r>
        <w:rPr>
          <w:rStyle w:val="komentar"/>
        </w:rPr>
        <w:t xml:space="preserve">má podle </w:t>
      </w:r>
      <w:r>
        <w:rPr>
          <w:rStyle w:val="komentarpramen"/>
        </w:rPr>
        <w:t xml:space="preserve">GbSlov </w:t>
      </w:r>
      <w:r>
        <w:rPr>
          <w:rStyle w:val="komentar"/>
        </w:rPr>
        <w:t>už jako hotovou spřežku: ale je to z 16. stol.! Bauer s. 87n. „spojení řídké“, stč. doklad svědčí o neustálenosti, ta je patrnější na rozdíl u „ale brž“, „ano brž“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h91 </w:t>
      </w:r>
      <w:r>
        <w:rPr>
          <w:rStyle w:val="hesloveslovo"/>
        </w:rPr>
        <w:t xml:space="preserve">abrže </w:t>
      </w:r>
      <w:r>
        <w:rPr>
          <w:rStyle w:val="akce"/>
        </w:rPr>
        <w:t xml:space="preserve">přeřazeno sub </w:t>
      </w:r>
      <w:r>
        <w:rPr>
          <w:rStyle w:val="odkaz"/>
        </w:rPr>
        <w:t xml:space="preserve">a </w:t>
      </w:r>
      <w:r>
        <w:rPr>
          <w:rStyle w:val="nonparej"/>
        </w:rPr>
        <w:t xml:space="preserve">a </w:t>
      </w:r>
      <w:r>
        <w:rPr>
          <w:rStyle w:val="odkaz"/>
        </w:rPr>
        <w:t>brzo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h92 </w:t>
      </w:r>
      <w:r>
        <w:rPr>
          <w:rStyle w:val="hesloveslovo"/>
        </w:rPr>
        <w:t xml:space="preserve">Absalon </w:t>
      </w:r>
      <w:r>
        <w:rPr>
          <w:rStyle w:val="akce"/>
        </w:rPr>
        <w:t xml:space="preserve">přeřazeno sub </w:t>
      </w:r>
      <w:r>
        <w:rPr>
          <w:rStyle w:val="odkaz"/>
        </w:rPr>
        <w:t>Absolon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h93 </w:t>
      </w:r>
      <w:r>
        <w:rPr>
          <w:rStyle w:val="hesloveslovo"/>
        </w:rPr>
        <w:t xml:space="preserve">Absaron </w:t>
      </w:r>
      <w:r>
        <w:rPr>
          <w:rStyle w:val="akce"/>
        </w:rPr>
        <w:t xml:space="preserve">proprium </w:t>
      </w:r>
      <w:r>
        <w:rPr>
          <w:rStyle w:val="komentar"/>
        </w:rPr>
        <w:t>= Absoron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h94 </w:t>
      </w:r>
      <w:r>
        <w:rPr>
          <w:rStyle w:val="hesloveslovo"/>
        </w:rPr>
        <w:t xml:space="preserve">Abschach </w:t>
      </w:r>
      <w:r>
        <w:rPr>
          <w:rStyle w:val="akce"/>
        </w:rPr>
        <w:t xml:space="preserve">citátové slovo </w:t>
      </w:r>
      <w:r>
        <w:rPr>
          <w:rStyle w:val="komentar"/>
        </w:rPr>
        <w:t>je to kdoví co, takto bezpečně vyřadit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h95 </w:t>
      </w:r>
      <w:r>
        <w:rPr>
          <w:rStyle w:val="hesloveslovo"/>
        </w:rPr>
        <w:t xml:space="preserve">Absolon </w:t>
      </w:r>
      <w:r>
        <w:rPr>
          <w:rStyle w:val="akce"/>
        </w:rPr>
        <w:t>proprium</w:t>
      </w:r>
    </w:p>
    <w:p w:rsidR="00CB13D1" w:rsidRDefault="007F094C">
      <w:pPr>
        <w:pStyle w:val="Vylouceneheslo"/>
      </w:pPr>
      <w:r>
        <w:rPr>
          <w:rStyle w:val="hesloveslovo"/>
        </w:rPr>
        <w:t xml:space="preserve">Absalon </w:t>
      </w:r>
      <w:r>
        <w:rPr>
          <w:rStyle w:val="akce"/>
        </w:rPr>
        <w:t>proprium</w:t>
      </w:r>
    </w:p>
    <w:p w:rsidR="00CB13D1" w:rsidRDefault="007F094C">
      <w:pPr>
        <w:pStyle w:val="Poznamka"/>
      </w:pPr>
      <w:r>
        <w:t xml:space="preserve">Dolož. též adj. poses. </w:t>
      </w:r>
      <w:r>
        <w:rPr>
          <w:rStyle w:val="kurziva"/>
        </w:rPr>
        <w:t>Absolonóv</w:t>
      </w:r>
      <w:r>
        <w:t xml:space="preserve">, </w:t>
      </w:r>
      <w:r>
        <w:rPr>
          <w:rStyle w:val="kurziva"/>
        </w:rPr>
        <w:t>Absalonóv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h96 </w:t>
      </w:r>
      <w:r>
        <w:rPr>
          <w:rStyle w:val="hesloveslovo"/>
        </w:rPr>
        <w:t>absolucí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-ie </w:t>
      </w:r>
      <w:r>
        <w:rPr>
          <w:rStyle w:val="slovnidruh"/>
        </w:rPr>
        <w:t>f.</w:t>
      </w:r>
    </w:p>
    <w:p w:rsidR="00CB13D1" w:rsidRDefault="007F094C">
      <w:pPr>
        <w:pStyle w:val="Motivace"/>
      </w:pPr>
      <w:r>
        <w:rPr>
          <w:rStyle w:val="nonparej"/>
        </w:rPr>
        <w:t xml:space="preserve">k lat. </w:t>
      </w:r>
      <w:r>
        <w:t>absolutio</w:t>
      </w:r>
    </w:p>
    <w:p w:rsidR="00CB13D1" w:rsidRDefault="007F094C">
      <w:pPr>
        <w:pStyle w:val="Vykladvyznamu"/>
      </w:pPr>
      <w:r>
        <w:rPr>
          <w:rStyle w:val="vyznam"/>
        </w:rPr>
        <w:t>zproštění nějaké viny, závazku ap.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h97 </w:t>
      </w:r>
      <w:r>
        <w:rPr>
          <w:rStyle w:val="hesloveslovo"/>
        </w:rPr>
        <w:t xml:space="preserve">Absoron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hesloveslovo"/>
        </w:rPr>
        <w:t>abšach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-a/-u </w:t>
      </w:r>
      <w:r>
        <w:rPr>
          <w:rStyle w:val="slovnidruh"/>
        </w:rPr>
        <w:t>m.</w:t>
      </w:r>
    </w:p>
    <w:p w:rsidR="00CB13D1" w:rsidRDefault="007F094C">
      <w:pPr>
        <w:pStyle w:val="Motivace"/>
      </w:pPr>
      <w:r>
        <w:rPr>
          <w:rStyle w:val="nonparej"/>
        </w:rPr>
        <w:t xml:space="preserve">k střhn. </w:t>
      </w:r>
      <w:r>
        <w:t>abschach</w:t>
      </w:r>
    </w:p>
    <w:p w:rsidR="00CB13D1" w:rsidRDefault="007F094C">
      <w:pPr>
        <w:pStyle w:val="Vykladvyznamu"/>
      </w:pPr>
      <w:r>
        <w:rPr>
          <w:rStyle w:val="vyznam"/>
        </w:rPr>
        <w:t>ohrožení, nebezpečí</w:t>
      </w:r>
    </w:p>
    <w:p w:rsidR="00CB13D1" w:rsidRDefault="007F094C">
      <w:pPr>
        <w:pStyle w:val="Poznamka"/>
      </w:pPr>
      <w:r>
        <w:t xml:space="preserve">Dolož. jen ve spojení </w:t>
      </w:r>
      <w:r>
        <w:rPr>
          <w:rStyle w:val="kurziva"/>
        </w:rPr>
        <w:t>v abšachu seděti</w:t>
      </w:r>
    </w:p>
    <w:p w:rsidR="00CB13D1" w:rsidRDefault="007F094C">
      <w:pPr>
        <w:pStyle w:val="Poznamka"/>
      </w:pPr>
      <w:r>
        <w:rPr>
          <w:rStyle w:val="nonparej"/>
        </w:rPr>
        <w:t xml:space="preserve">Sr. </w:t>
      </w:r>
      <w:r>
        <w:t xml:space="preserve">JgSlov </w:t>
      </w:r>
      <w:r>
        <w:rPr>
          <w:rStyle w:val="nonparej"/>
        </w:rPr>
        <w:t xml:space="preserve">s.v. </w:t>
      </w:r>
      <w:r>
        <w:t xml:space="preserve">abšach </w:t>
      </w:r>
      <w:r>
        <w:rPr>
          <w:rStyle w:val="komentar"/>
        </w:rPr>
        <w:t>Má tam neidentifik. doklady z r. 1478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h98 </w:t>
      </w:r>
      <w:r>
        <w:rPr>
          <w:rStyle w:val="hesloveslovo"/>
        </w:rPr>
        <w:t xml:space="preserve">Abštach </w:t>
      </w:r>
      <w:r>
        <w:rPr>
          <w:rStyle w:val="akce"/>
        </w:rPr>
        <w:t xml:space="preserve">proprium </w:t>
      </w:r>
      <w:r>
        <w:rPr>
          <w:rStyle w:val="komentar"/>
        </w:rPr>
        <w:t>asi je to Eustach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h99 </w:t>
      </w:r>
      <w:r>
        <w:rPr>
          <w:rStyle w:val="hesloveslovo"/>
        </w:rPr>
        <w:t xml:space="preserve">Abtehel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lastRenderedPageBreak/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h100 </w:t>
      </w:r>
      <w:r>
        <w:rPr>
          <w:rStyle w:val="hesloveslovo"/>
        </w:rPr>
        <w:t xml:space="preserve">Abtsdorf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h101 </w:t>
      </w:r>
      <w:r>
        <w:rPr>
          <w:rStyle w:val="hesloveslovo"/>
        </w:rPr>
        <w:t xml:space="preserve">aby </w:t>
      </w:r>
      <w:r>
        <w:rPr>
          <w:rStyle w:val="slovnidruh"/>
        </w:rPr>
        <w:t xml:space="preserve">partik. </w:t>
      </w:r>
      <w:r>
        <w:rPr>
          <w:rStyle w:val="nonparej"/>
        </w:rPr>
        <w:t xml:space="preserve">a </w:t>
      </w:r>
      <w:r>
        <w:rPr>
          <w:rStyle w:val="slovnidruh"/>
        </w:rPr>
        <w:t>konj.</w:t>
      </w:r>
    </w:p>
    <w:p w:rsidR="00CB13D1" w:rsidRDefault="007F094C">
      <w:pPr>
        <w:pStyle w:val="Motivace"/>
      </w:pPr>
      <w:r>
        <w:rPr>
          <w:rStyle w:val="nonparej"/>
        </w:rPr>
        <w:t xml:space="preserve">k </w:t>
      </w:r>
      <w:r>
        <w:rPr>
          <w:rStyle w:val="odkaz"/>
        </w:rPr>
        <w:t xml:space="preserve">a </w:t>
      </w:r>
      <w:r>
        <w:rPr>
          <w:rStyle w:val="nonparej"/>
        </w:rPr>
        <w:t xml:space="preserve">a </w:t>
      </w:r>
      <w:r>
        <w:rPr>
          <w:rStyle w:val="odkaz"/>
        </w:rPr>
        <w:t>býti</w:t>
      </w:r>
    </w:p>
    <w:p w:rsidR="00CB13D1" w:rsidRDefault="007F094C">
      <w:pPr>
        <w:pStyle w:val="Vyznamrimske"/>
      </w:pPr>
      <w:r>
        <w:rPr>
          <w:rStyle w:val="delimitatorvyznamu"/>
        </w:rPr>
        <w:t xml:space="preserve">I. </w:t>
      </w:r>
      <w:r>
        <w:t>částice</w:t>
      </w:r>
    </w:p>
    <w:p w:rsidR="00CB13D1" w:rsidRDefault="007F094C">
      <w:pPr>
        <w:pStyle w:val="Vykladvyznamu"/>
      </w:pPr>
      <w:r>
        <w:rPr>
          <w:rStyle w:val="nonparej"/>
        </w:rPr>
        <w:t xml:space="preserve">přací </w:t>
      </w:r>
      <w:r>
        <w:rPr>
          <w:rStyle w:val="vyznam"/>
        </w:rPr>
        <w:t>kéž by</w:t>
      </w:r>
    </w:p>
    <w:p w:rsidR="00CB13D1" w:rsidRDefault="007F094C">
      <w:pPr>
        <w:pStyle w:val="Vyznamrimske"/>
      </w:pPr>
      <w:r>
        <w:rPr>
          <w:rStyle w:val="delimitatorvyznamu"/>
        </w:rPr>
        <w:t xml:space="preserve">II. </w:t>
      </w:r>
      <w:r>
        <w:t>spojka podřadicí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1. </w:t>
      </w:r>
      <w:r>
        <w:rPr>
          <w:rStyle w:val="nonparej"/>
        </w:rPr>
        <w:t xml:space="preserve">obsahová oznamovací </w:t>
      </w:r>
      <w:r>
        <w:rPr>
          <w:rStyle w:val="vyznam"/>
        </w:rPr>
        <w:t xml:space="preserve">že, že by, že prý, aby; vyjadřuje děj, k jehož reálnosti má mluvčí nějakou výhradu (děj nejistý, pochybný, nemožný, nepravdivý, popřený ap.) </w:t>
      </w:r>
      <w:r>
        <w:rPr>
          <w:rStyle w:val="komentar"/>
        </w:rPr>
        <w:t>= by; od 16. st.: po kladné: že + indik, po záporné větě: aby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2. </w:t>
      </w:r>
      <w:r>
        <w:rPr>
          <w:rStyle w:val="nonparej"/>
        </w:rPr>
        <w:t xml:space="preserve">obsahová žádací </w:t>
      </w:r>
      <w:r>
        <w:rPr>
          <w:rStyle w:val="vyznam"/>
        </w:rPr>
        <w:t xml:space="preserve">aby, ať </w:t>
      </w:r>
      <w:r>
        <w:rPr>
          <w:rStyle w:val="komentar"/>
        </w:rPr>
        <w:t>=by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3. </w:t>
      </w:r>
      <w:r>
        <w:rPr>
          <w:rStyle w:val="nonparej"/>
        </w:rPr>
        <w:t xml:space="preserve">účelová </w:t>
      </w:r>
      <w:r>
        <w:t xml:space="preserve">též po řídící větě s odkazovacími výrazy „proto“, „k tomu“ </w:t>
      </w:r>
      <w:r>
        <w:rPr>
          <w:rStyle w:val="nonparej"/>
        </w:rPr>
        <w:t xml:space="preserve">ap. </w:t>
      </w:r>
      <w:r>
        <w:rPr>
          <w:rStyle w:val="vyznam"/>
        </w:rPr>
        <w:t xml:space="preserve">aby (sr. StčS s.v. </w:t>
      </w:r>
      <w:r>
        <w:rPr>
          <w:rStyle w:val="vyznamstaroceskyvyraz"/>
        </w:rPr>
        <w:t>„proto adv.“ 2</w:t>
      </w:r>
      <w:r>
        <w:rPr>
          <w:rStyle w:val="vyznam"/>
        </w:rPr>
        <w:t xml:space="preserve">) </w:t>
      </w:r>
      <w:r>
        <w:rPr>
          <w:rStyle w:val="komentar"/>
        </w:rPr>
        <w:t>=by, podoba s žádacími, ojed. nepravá podle lat, sr. Bauer 77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4. </w:t>
      </w:r>
      <w:r>
        <w:rPr>
          <w:rStyle w:val="nonparej"/>
        </w:rPr>
        <w:t xml:space="preserve">účinková </w:t>
      </w:r>
      <w:r>
        <w:t xml:space="preserve">zvl. po větě kladné, též po řídící větě s odkazovacím výrazem měrovým „tak“ </w:t>
      </w:r>
      <w:r>
        <w:rPr>
          <w:rStyle w:val="nonparej"/>
        </w:rPr>
        <w:t xml:space="preserve">ap. </w:t>
      </w:r>
      <w:r>
        <w:rPr>
          <w:rStyle w:val="vyznam"/>
        </w:rPr>
        <w:t xml:space="preserve">aby; vyjadřuje nereálný účinek žádoucí n. nežádoucí </w:t>
      </w:r>
      <w:r>
        <w:rPr>
          <w:rStyle w:val="komentar"/>
        </w:rPr>
        <w:t>= by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5. </w:t>
      </w:r>
      <w:r>
        <w:rPr>
          <w:rStyle w:val="nonparej"/>
        </w:rPr>
        <w:t xml:space="preserve">podmínkově přípustková; též </w:t>
      </w:r>
      <w:r>
        <w:t xml:space="preserve">„a by“ </w:t>
      </w:r>
      <w:r>
        <w:rPr>
          <w:rStyle w:val="vyznam"/>
        </w:rPr>
        <w:t xml:space="preserve">i kdyby, byť </w:t>
      </w:r>
      <w:r>
        <w:rPr>
          <w:rStyle w:val="komentar"/>
        </w:rPr>
        <w:t>= by</w:t>
      </w:r>
    </w:p>
    <w:p w:rsidR="00CB13D1" w:rsidRDefault="007F094C">
      <w:pPr>
        <w:pStyle w:val="Poznamka"/>
      </w:pPr>
      <w:r>
        <w:t xml:space="preserve">Podoba spojovacího výrazu se mění podle osoby slovesa ve větě (tvar kondicionálu z pův. spojení aoristu pomocného slovesa </w:t>
      </w:r>
      <w:r>
        <w:rPr>
          <w:rStyle w:val="kurziva"/>
        </w:rPr>
        <w:t xml:space="preserve">býti </w:t>
      </w:r>
      <w:r>
        <w:t xml:space="preserve">a příčestí minulého činného na </w:t>
      </w:r>
      <w:r>
        <w:rPr>
          <w:rStyle w:val="kurziva"/>
        </w:rPr>
        <w:t xml:space="preserve">-l </w:t>
      </w:r>
      <w:r>
        <w:t xml:space="preserve">významového slovesa): 1. sg. </w:t>
      </w:r>
      <w:r>
        <w:rPr>
          <w:rStyle w:val="morfologickacharakteristika"/>
        </w:rPr>
        <w:t>abych</w:t>
      </w:r>
      <w:r>
        <w:t xml:space="preserve">, 2. a 3. sg. </w:t>
      </w:r>
      <w:r>
        <w:rPr>
          <w:rStyle w:val="morfologickacharakteristika"/>
        </w:rPr>
        <w:t xml:space="preserve">aby </w:t>
      </w:r>
      <w:r>
        <w:t xml:space="preserve">(tvar „abys“ je pozdní, ve staré češtině není!), 1. pl. </w:t>
      </w:r>
      <w:r>
        <w:rPr>
          <w:rStyle w:val="morfologickacharakteristika"/>
        </w:rPr>
        <w:t>abychom</w:t>
      </w:r>
      <w:r>
        <w:t xml:space="preserve">, </w:t>
      </w:r>
      <w:r>
        <w:rPr>
          <w:rStyle w:val="morfologickacharakteristika"/>
        </w:rPr>
        <w:t>abychme</w:t>
      </w:r>
      <w:r>
        <w:t xml:space="preserve">, 2. pl. </w:t>
      </w:r>
      <w:r>
        <w:rPr>
          <w:rStyle w:val="morfologickacharakteristika"/>
        </w:rPr>
        <w:t>abyste</w:t>
      </w:r>
      <w:r>
        <w:t xml:space="preserve">, </w:t>
      </w:r>
      <w:r>
        <w:rPr>
          <w:rStyle w:val="morfologickacharakteristika"/>
        </w:rPr>
        <w:t>abyšte</w:t>
      </w:r>
      <w:r>
        <w:t xml:space="preserve">, 3. pl. </w:t>
      </w:r>
      <w:r>
        <w:rPr>
          <w:rStyle w:val="morfologickacharakteristika"/>
        </w:rPr>
        <w:t>aby</w:t>
      </w:r>
      <w:r>
        <w:t xml:space="preserve">, </w:t>
      </w:r>
      <w:r>
        <w:rPr>
          <w:rStyle w:val="nonparej"/>
        </w:rPr>
        <w:t xml:space="preserve">ojed. </w:t>
      </w:r>
      <w:r>
        <w:rPr>
          <w:rStyle w:val="morfologickacharakteristika"/>
        </w:rPr>
        <w:t xml:space="preserve">abychu </w:t>
      </w:r>
      <w:r>
        <w:t xml:space="preserve">(tj. s pův. koncovkou aoristu), 1. du. </w:t>
      </w:r>
      <w:r>
        <w:rPr>
          <w:rStyle w:val="morfologickacharakteristika"/>
        </w:rPr>
        <w:t>abychově</w:t>
      </w:r>
      <w:r>
        <w:t xml:space="preserve">, </w:t>
      </w:r>
      <w:r>
        <w:rPr>
          <w:rStyle w:val="morfologickacharakteristika"/>
        </w:rPr>
        <w:t>abychvě</w:t>
      </w:r>
      <w:r>
        <w:t xml:space="preserve">, 2.–3. du. </w:t>
      </w:r>
      <w:r>
        <w:rPr>
          <w:rStyle w:val="morfologickacharakteristika"/>
        </w:rPr>
        <w:t>abysta</w:t>
      </w:r>
      <w:r>
        <w:t xml:space="preserve">, </w:t>
      </w:r>
      <w:r>
        <w:rPr>
          <w:rStyle w:val="morfologickacharakteristika"/>
        </w:rPr>
        <w:t>abyšta</w:t>
      </w:r>
      <w:r>
        <w:t xml:space="preserve">, </w:t>
      </w:r>
      <w:r>
        <w:rPr>
          <w:rStyle w:val="nonparej"/>
        </w:rPr>
        <w:t xml:space="preserve">též </w:t>
      </w:r>
      <w:r>
        <w:rPr>
          <w:rStyle w:val="morfologickacharakteristika"/>
        </w:rPr>
        <w:t>by</w:t>
      </w:r>
      <w:r>
        <w:t xml:space="preserve">. K původu, významu a vývoji spojovacího výrazu sr. J. Bauer, Vývoj českého souvětí, Praha 1960, zvl. s. 150n., 173n., 281n., 300n., 326. </w:t>
      </w:r>
      <w:r>
        <w:rPr>
          <w:rStyle w:val="komentar"/>
        </w:rPr>
        <w:t>Smetišťové okrajovosti nezmiňuji,</w:t>
      </w:r>
    </w:p>
    <w:p w:rsidR="00CB13D1" w:rsidRDefault="007F094C">
      <w:pPr>
        <w:pStyle w:val="Poznamka"/>
      </w:pPr>
      <w:r>
        <w:rPr>
          <w:rStyle w:val="nonparej"/>
        </w:rPr>
        <w:t xml:space="preserve">Sr. </w:t>
      </w:r>
      <w:r>
        <w:rPr>
          <w:rStyle w:val="odkaz"/>
        </w:rPr>
        <w:t xml:space="preserve">by </w:t>
      </w:r>
      <w:r>
        <w:rPr>
          <w:rStyle w:val="komentar"/>
        </w:rPr>
        <w:t>to má navíc i funkci spojky podmínkové &gt;</w:t>
      </w:r>
      <w:r>
        <w:rPr>
          <w:rStyle w:val="komentarkurziva"/>
        </w:rPr>
        <w:t>kdyby</w:t>
      </w:r>
      <w:r>
        <w:rPr>
          <w:rStyle w:val="komentar"/>
        </w:rPr>
        <w:t xml:space="preserve">, sr. Bauer 319; ev. propojení uvážit až u </w:t>
      </w:r>
      <w:r>
        <w:rPr>
          <w:rStyle w:val="komentarkurziva"/>
        </w:rPr>
        <w:t>by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h102 </w:t>
      </w:r>
      <w:r>
        <w:rPr>
          <w:rStyle w:val="hesloveslovo"/>
        </w:rPr>
        <w:t xml:space="preserve">Abybas </w:t>
      </w:r>
      <w:r>
        <w:rPr>
          <w:rStyle w:val="akce"/>
        </w:rPr>
        <w:t xml:space="preserve">proprium </w:t>
      </w:r>
      <w:r>
        <w:rPr>
          <w:rStyle w:val="komentar"/>
        </w:rPr>
        <w:t>sr. Abibas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h103 </w:t>
      </w:r>
      <w:r>
        <w:rPr>
          <w:rStyle w:val="hesloveslovo"/>
        </w:rPr>
        <w:t xml:space="preserve">abych </w:t>
      </w:r>
      <w:r>
        <w:rPr>
          <w:rStyle w:val="akce"/>
        </w:rPr>
        <w:t xml:space="preserve">přeřazeno sub </w:t>
      </w:r>
      <w:r>
        <w:rPr>
          <w:rStyle w:val="odkaz"/>
        </w:rPr>
        <w:t>aby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h104 </w:t>
      </w:r>
      <w:r>
        <w:rPr>
          <w:rStyle w:val="hesloveslovo"/>
        </w:rPr>
        <w:t xml:space="preserve">abychom </w:t>
      </w:r>
      <w:r>
        <w:rPr>
          <w:rStyle w:val="akce"/>
        </w:rPr>
        <w:t xml:space="preserve">přeřazeno sub </w:t>
      </w:r>
      <w:r>
        <w:rPr>
          <w:rStyle w:val="odkaz"/>
        </w:rPr>
        <w:t>aby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h105 </w:t>
      </w:r>
      <w:r>
        <w:rPr>
          <w:rStyle w:val="hesloveslovo"/>
        </w:rPr>
        <w:t xml:space="preserve">Abylina </w:t>
      </w:r>
      <w:r>
        <w:rPr>
          <w:rStyle w:val="akce"/>
        </w:rPr>
        <w:t xml:space="preserve">proprium </w:t>
      </w:r>
      <w:r>
        <w:rPr>
          <w:rStyle w:val="komentar"/>
        </w:rPr>
        <w:t>sr. Abilina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h106 </w:t>
      </w:r>
      <w:r>
        <w:rPr>
          <w:rStyle w:val="hesloveslovo"/>
        </w:rPr>
        <w:t xml:space="preserve">abys </w:t>
      </w:r>
      <w:r>
        <w:rPr>
          <w:rStyle w:val="akce"/>
        </w:rPr>
        <w:t xml:space="preserve">přeřazeno sub </w:t>
      </w:r>
      <w:r>
        <w:rPr>
          <w:rStyle w:val="odkaz"/>
        </w:rPr>
        <w:t>aby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h107 </w:t>
      </w:r>
      <w:r>
        <w:rPr>
          <w:rStyle w:val="hesloveslovo"/>
        </w:rPr>
        <w:t xml:space="preserve">abyste </w:t>
      </w:r>
      <w:r>
        <w:rPr>
          <w:rStyle w:val="akce"/>
        </w:rPr>
        <w:t xml:space="preserve">přeřazeno sub </w:t>
      </w:r>
      <w:r>
        <w:rPr>
          <w:rStyle w:val="odkaz"/>
        </w:rPr>
        <w:t>aby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h108 </w:t>
      </w:r>
      <w:r>
        <w:rPr>
          <w:rStyle w:val="hesloveslovo"/>
        </w:rPr>
        <w:t xml:space="preserve">academia </w:t>
      </w:r>
      <w:r>
        <w:rPr>
          <w:rStyle w:val="akce"/>
        </w:rPr>
        <w:t xml:space="preserve">citátové slovo </w:t>
      </w:r>
      <w:r>
        <w:rPr>
          <w:rStyle w:val="komentar"/>
        </w:rPr>
        <w:t xml:space="preserve">v Comest jako apelativum, ale psáno jen </w:t>
      </w:r>
      <w:r>
        <w:rPr>
          <w:rStyle w:val="komentarkurziva"/>
        </w:rPr>
        <w:t xml:space="preserve">atha- /acha </w:t>
      </w:r>
      <w:r>
        <w:rPr>
          <w:rStyle w:val="komentar"/>
        </w:rPr>
        <w:t>jako jméno „vsi“,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h109 </w:t>
      </w:r>
      <w:r>
        <w:rPr>
          <w:rStyle w:val="hesloveslovo"/>
        </w:rPr>
        <w:t xml:space="preserve">acces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akces</w:t>
      </w:r>
    </w:p>
    <w:p w:rsidR="00CB13D1" w:rsidRDefault="007F094C">
      <w:pPr>
        <w:pStyle w:val="Autor"/>
      </w:pPr>
      <w:r>
        <w:lastRenderedPageBreak/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hesloveslovo"/>
        </w:rPr>
        <w:t>akces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-a/-u </w:t>
      </w:r>
      <w:r>
        <w:rPr>
          <w:rStyle w:val="slovnidruh"/>
        </w:rPr>
        <w:t xml:space="preserve">m. </w:t>
      </w:r>
      <w:r>
        <w:rPr>
          <w:rStyle w:val="komentar"/>
        </w:rPr>
        <w:t>zakončení už svědčí o počeštění (v StčTB ale jako „cizí jazyk“, asi bychom to měli mít stejně)</w:t>
      </w:r>
    </w:p>
    <w:p w:rsidR="00CB13D1" w:rsidRDefault="007F094C">
      <w:pPr>
        <w:pStyle w:val="Motivace"/>
      </w:pPr>
      <w:r>
        <w:rPr>
          <w:rStyle w:val="nonparej"/>
        </w:rPr>
        <w:t xml:space="preserve">k lat. </w:t>
      </w:r>
      <w:r>
        <w:t>accessus</w:t>
      </w:r>
    </w:p>
    <w:p w:rsidR="00CB13D1" w:rsidRDefault="007F094C">
      <w:pPr>
        <w:pStyle w:val="Vykladvyznamu"/>
      </w:pPr>
      <w:r>
        <w:rPr>
          <w:rStyle w:val="vyznam"/>
        </w:rPr>
        <w:t>vstupní výklad, předmluva</w:t>
      </w:r>
    </w:p>
    <w:p w:rsidR="00CB13D1" w:rsidRDefault="007F094C">
      <w:pPr>
        <w:pStyle w:val="Poznamka"/>
      </w:pPr>
      <w:r>
        <w:rPr>
          <w:rStyle w:val="nonparej"/>
        </w:rPr>
        <w:t xml:space="preserve">Sr. </w:t>
      </w:r>
      <w:r>
        <w:rPr>
          <w:rStyle w:val="odkaz"/>
        </w:rPr>
        <w:t>přístup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h110 </w:t>
      </w:r>
      <w:r>
        <w:rPr>
          <w:rStyle w:val="hesloveslovo"/>
        </w:rPr>
        <w:t xml:space="preserve">accesum </w:t>
      </w:r>
      <w:r>
        <w:rPr>
          <w:rStyle w:val="akce"/>
        </w:rPr>
        <w:t>po roce 1500, citátové slovo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h111 </w:t>
      </w:r>
      <w:r>
        <w:rPr>
          <w:rStyle w:val="hesloveslovo"/>
        </w:rPr>
        <w:t xml:space="preserve">Acciabus </w:t>
      </w:r>
      <w:r>
        <w:rPr>
          <w:rStyle w:val="akce"/>
        </w:rPr>
        <w:t xml:space="preserve">přeřazeno sub </w:t>
      </w:r>
      <w:r>
        <w:rPr>
          <w:rStyle w:val="odkaz"/>
        </w:rPr>
        <w:t xml:space="preserve">Aciabus </w:t>
      </w:r>
      <w:r>
        <w:rPr>
          <w:rStyle w:val="komentar"/>
        </w:rPr>
        <w:t xml:space="preserve">Doklad na </w:t>
      </w:r>
      <w:r>
        <w:rPr>
          <w:rStyle w:val="komentarkurziva"/>
        </w:rPr>
        <w:t>Acc</w:t>
      </w:r>
      <w:r>
        <w:rPr>
          <w:rStyle w:val="komentar"/>
        </w:rPr>
        <w:t>- není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h112 </w:t>
      </w:r>
      <w:r>
        <w:rPr>
          <w:rStyle w:val="hesloveslovo"/>
        </w:rPr>
        <w:t xml:space="preserve">Accium </w:t>
      </w:r>
      <w:r>
        <w:rPr>
          <w:rStyle w:val="akce"/>
        </w:rPr>
        <w:t xml:space="preserve">proprium </w:t>
      </w:r>
      <w:r>
        <w:rPr>
          <w:rStyle w:val="komentar"/>
        </w:rPr>
        <w:t>doklad jen na tuto podobu, na lístku přeřazeno k Actium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h113 </w:t>
      </w:r>
      <w:r>
        <w:rPr>
          <w:rStyle w:val="hesloveslovo"/>
        </w:rPr>
        <w:t xml:space="preserve">Acen </w:t>
      </w:r>
      <w:r>
        <w:rPr>
          <w:rStyle w:val="akce"/>
        </w:rPr>
        <w:t xml:space="preserve">proprium </w:t>
      </w:r>
      <w:r>
        <w:rPr>
          <w:rStyle w:val="komentar"/>
        </w:rPr>
        <w:t>= var. Acien, Cien)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h114 </w:t>
      </w:r>
      <w:r>
        <w:rPr>
          <w:rStyle w:val="hesloveslovo"/>
        </w:rPr>
        <w:t xml:space="preserve">Aciabus </w:t>
      </w:r>
      <w:r>
        <w:rPr>
          <w:rStyle w:val="akce"/>
        </w:rPr>
        <w:t xml:space="preserve">proprium </w:t>
      </w:r>
      <w:r>
        <w:rPr>
          <w:rStyle w:val="komentar"/>
        </w:rPr>
        <w:t>je jen doklad na toto -</w:t>
      </w:r>
      <w:r>
        <w:rPr>
          <w:rStyle w:val="komentarkurziva"/>
        </w:rPr>
        <w:t>ci</w:t>
      </w:r>
      <w:r>
        <w:rPr>
          <w:rStyle w:val="komentar"/>
        </w:rPr>
        <w:t>-, byť by to měl být Acciabus; = var. Akrabus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h115 </w:t>
      </w:r>
      <w:r>
        <w:rPr>
          <w:rStyle w:val="hesloveslovo"/>
        </w:rPr>
        <w:t xml:space="preserve">Aciani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 xml:space="preserve">acián </w:t>
      </w:r>
      <w:r>
        <w:rPr>
          <w:rStyle w:val="komentar"/>
        </w:rPr>
        <w:t>viz tam, je to arián, čili nikoli proprium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Odkazovezahlavi"/>
      </w:pPr>
      <w:r>
        <w:rPr>
          <w:rStyle w:val="hesloveslovo"/>
        </w:rPr>
        <w:t xml:space="preserve">acián </w:t>
      </w:r>
      <w:r>
        <w:rPr>
          <w:rStyle w:val="nonparej"/>
        </w:rPr>
        <w:t xml:space="preserve">v. </w:t>
      </w:r>
      <w:r>
        <w:rPr>
          <w:rStyle w:val="odkaz"/>
        </w:rPr>
        <w:t xml:space="preserve">arián </w:t>
      </w:r>
      <w:r>
        <w:rPr>
          <w:rStyle w:val="komentar"/>
        </w:rPr>
        <w:t>řešila bych takto: jde o var. v CestMand k arián, dala bych tedy s.v. arián (k zpracování viz porfyrián) do pozn. jako „realizaci“ MV: je to v záhlaví jako netučné dolož. též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h116 </w:t>
      </w:r>
      <w:r>
        <w:rPr>
          <w:rStyle w:val="hesloveslovo"/>
        </w:rPr>
        <w:t xml:space="preserve">Acien </w:t>
      </w:r>
      <w:r>
        <w:rPr>
          <w:rStyle w:val="akce"/>
        </w:rPr>
        <w:t xml:space="preserve">proprium </w:t>
      </w:r>
      <w:r>
        <w:rPr>
          <w:rStyle w:val="komentar"/>
        </w:rPr>
        <w:t>= var. Acen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h117 </w:t>
      </w:r>
      <w:r>
        <w:rPr>
          <w:rStyle w:val="hesloveslovo"/>
        </w:rPr>
        <w:t xml:space="preserve">Acquileja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Akvileja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h118 </w:t>
      </w:r>
      <w:r>
        <w:rPr>
          <w:rStyle w:val="hesloveslovo"/>
        </w:rPr>
        <w:t xml:space="preserve">acquitanský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akvitánský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h119 </w:t>
      </w:r>
      <w:r>
        <w:rPr>
          <w:rStyle w:val="hesloveslovo"/>
        </w:rPr>
        <w:t xml:space="preserve">Acrisius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h120 </w:t>
      </w:r>
      <w:r>
        <w:rPr>
          <w:rStyle w:val="hesloveslovo"/>
        </w:rPr>
        <w:t xml:space="preserve">Actem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 xml:space="preserve">Acten </w:t>
      </w:r>
      <w:r>
        <w:rPr>
          <w:rStyle w:val="komentar"/>
        </w:rPr>
        <w:t>není na to doklad, jen na -</w:t>
      </w:r>
      <w:r>
        <w:rPr>
          <w:rStyle w:val="komentarkurziva"/>
        </w:rPr>
        <w:t>en</w:t>
      </w:r>
    </w:p>
    <w:p w:rsidR="00CB13D1" w:rsidRDefault="007F094C">
      <w:pPr>
        <w:pStyle w:val="Autor"/>
      </w:pPr>
      <w:r>
        <w:lastRenderedPageBreak/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h121 </w:t>
      </w:r>
      <w:r>
        <w:rPr>
          <w:rStyle w:val="hesloveslovo"/>
        </w:rPr>
        <w:t xml:space="preserve">Acten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h122 </w:t>
      </w:r>
      <w:r>
        <w:rPr>
          <w:rStyle w:val="hesloveslovo"/>
        </w:rPr>
        <w:t xml:space="preserve">Actium </w:t>
      </w:r>
      <w:r>
        <w:rPr>
          <w:rStyle w:val="akce"/>
        </w:rPr>
        <w:t xml:space="preserve">přeřazeno sub </w:t>
      </w:r>
      <w:r>
        <w:rPr>
          <w:rStyle w:val="odkaz"/>
        </w:rPr>
        <w:t xml:space="preserve">Accium </w:t>
      </w:r>
      <w:r>
        <w:rPr>
          <w:rStyle w:val="komentar"/>
        </w:rPr>
        <w:t>doklad jen na -</w:t>
      </w:r>
      <w:r>
        <w:rPr>
          <w:rStyle w:val="komentarkurziva"/>
        </w:rPr>
        <w:t>cc</w:t>
      </w:r>
      <w:r>
        <w:rPr>
          <w:rStyle w:val="komentar"/>
        </w:rPr>
        <w:t>-, na lístku přeřazeno sem k -</w:t>
      </w:r>
      <w:r>
        <w:rPr>
          <w:rStyle w:val="komentarkurziva"/>
        </w:rPr>
        <w:t>ct</w:t>
      </w:r>
      <w:r>
        <w:rPr>
          <w:rStyle w:val="komentar"/>
        </w:rPr>
        <w:t>-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h123 </w:t>
      </w:r>
      <w:r>
        <w:rPr>
          <w:rStyle w:val="hesloveslovo"/>
        </w:rPr>
        <w:t xml:space="preserve">acus </w:t>
      </w:r>
      <w:r>
        <w:rPr>
          <w:rStyle w:val="akce"/>
        </w:rPr>
        <w:t>citátové slovo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h124 </w:t>
      </w:r>
      <w:r>
        <w:rPr>
          <w:rStyle w:val="hesloveslovo"/>
        </w:rPr>
        <w:t xml:space="preserve">ač </w:t>
      </w:r>
      <w:r>
        <w:rPr>
          <w:rStyle w:val="slovnidruh"/>
        </w:rPr>
        <w:t>konj.</w:t>
      </w:r>
    </w:p>
    <w:p w:rsidR="00CB13D1" w:rsidRDefault="007F094C">
      <w:pPr>
        <w:pStyle w:val="Heslovezahlavi"/>
      </w:pPr>
      <w:r>
        <w:rPr>
          <w:rStyle w:val="nonparej"/>
        </w:rPr>
        <w:t xml:space="preserve">též </w:t>
      </w:r>
      <w:r>
        <w:rPr>
          <w:rStyle w:val="hesloveslovonetucne"/>
        </w:rPr>
        <w:t xml:space="preserve">ačť </w:t>
      </w:r>
      <w:r>
        <w:rPr>
          <w:rStyle w:val="slovnidruh"/>
        </w:rPr>
        <w:t>konj.</w:t>
      </w:r>
    </w:p>
    <w:p w:rsidR="00CB13D1" w:rsidRDefault="007F094C">
      <w:pPr>
        <w:pStyle w:val="Motivace"/>
      </w:pPr>
      <w:r>
        <w:rPr>
          <w:rStyle w:val="nonparej"/>
        </w:rPr>
        <w:t xml:space="preserve">k </w:t>
      </w:r>
      <w:r>
        <w:rPr>
          <w:rStyle w:val="odkaz"/>
        </w:rPr>
        <w:t xml:space="preserve">a </w:t>
      </w:r>
      <w:r>
        <w:rPr>
          <w:rStyle w:val="komentar"/>
        </w:rPr>
        <w:t xml:space="preserve">vznik z </w:t>
      </w:r>
      <w:r>
        <w:rPr>
          <w:rStyle w:val="komentarkurziva"/>
        </w:rPr>
        <w:t xml:space="preserve">a+ če </w:t>
      </w:r>
      <w:r>
        <w:rPr>
          <w:rStyle w:val="komentar"/>
        </w:rPr>
        <w:t>v době předčeské jako citová partikule, *</w:t>
      </w:r>
      <w:r>
        <w:rPr>
          <w:rStyle w:val="komentarkurziva"/>
        </w:rPr>
        <w:t xml:space="preserve">če </w:t>
      </w:r>
      <w:r>
        <w:rPr>
          <w:rStyle w:val="komentar"/>
        </w:rPr>
        <w:t>v č. není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1. </w:t>
      </w:r>
      <w:r>
        <w:rPr>
          <w:rStyle w:val="nonparej"/>
        </w:rPr>
        <w:t xml:space="preserve">podmínková </w:t>
      </w:r>
      <w:r>
        <w:t>(</w:t>
      </w:r>
      <w:r>
        <w:rPr>
          <w:rStyle w:val="nonparej"/>
        </w:rPr>
        <w:t xml:space="preserve">též </w:t>
      </w:r>
      <w:r>
        <w:t xml:space="preserve">„ač ... li“, „ač li“) </w:t>
      </w:r>
      <w:r>
        <w:rPr>
          <w:rStyle w:val="vyznam"/>
        </w:rPr>
        <w:t xml:space="preserve">jestli(že), -li, </w:t>
      </w:r>
      <w:r>
        <w:t xml:space="preserve">zř. s kondicionálem </w:t>
      </w:r>
      <w:r>
        <w:rPr>
          <w:rStyle w:val="vyznam"/>
        </w:rPr>
        <w:t xml:space="preserve">kdyby </w:t>
      </w:r>
      <w:r>
        <w:rPr>
          <w:rStyle w:val="komentar"/>
        </w:rPr>
        <w:t>v apodozi nemívá nic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2. </w:t>
      </w:r>
      <w:r>
        <w:rPr>
          <w:rStyle w:val="ustalenespojeni"/>
        </w:rPr>
        <w:t xml:space="preserve">jedno ač </w:t>
      </w:r>
      <w:r>
        <w:rPr>
          <w:rStyle w:val="nonparej"/>
        </w:rPr>
        <w:t xml:space="preserve">podmínkově omezovací </w:t>
      </w:r>
      <w:r>
        <w:t xml:space="preserve">po záporné větě </w:t>
      </w:r>
      <w:r>
        <w:rPr>
          <w:rStyle w:val="vyznam"/>
        </w:rPr>
        <w:t xml:space="preserve">ledaže, leč, </w:t>
      </w:r>
      <w:r>
        <w:t xml:space="preserve">v překladech za lat. spojku „nisi“ </w:t>
      </w:r>
      <w:r>
        <w:rPr>
          <w:rStyle w:val="vyznam"/>
        </w:rPr>
        <w:t xml:space="preserve">jestliže ne, kdyby ne </w:t>
      </w:r>
      <w:r>
        <w:rPr>
          <w:rStyle w:val="komentar"/>
        </w:rPr>
        <w:t>sr. Bauer, s. 340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3. </w:t>
      </w:r>
      <w:r>
        <w:rPr>
          <w:rStyle w:val="nonparej"/>
        </w:rPr>
        <w:t xml:space="preserve">podmínkově přípustková </w:t>
      </w:r>
      <w:r>
        <w:t>(</w:t>
      </w:r>
      <w:r>
        <w:rPr>
          <w:rStyle w:val="nonparej"/>
        </w:rPr>
        <w:t xml:space="preserve">též </w:t>
      </w:r>
      <w:r>
        <w:t xml:space="preserve">„ač ... i“ „ač i“, </w:t>
      </w:r>
      <w:r>
        <w:rPr>
          <w:rStyle w:val="nonparej"/>
        </w:rPr>
        <w:t xml:space="preserve">zř. </w:t>
      </w:r>
      <w:r>
        <w:t xml:space="preserve">„ačsi“) </w:t>
      </w:r>
      <w:r>
        <w:rPr>
          <w:rStyle w:val="vyznam"/>
        </w:rPr>
        <w:t xml:space="preserve">i když, třebas (i), </w:t>
      </w:r>
      <w:r>
        <w:t xml:space="preserve">zř. s kondicionálem </w:t>
      </w:r>
      <w:r>
        <w:rPr>
          <w:rStyle w:val="vyznam"/>
        </w:rPr>
        <w:t xml:space="preserve">i kdyby, byť, </w:t>
      </w:r>
      <w:r>
        <w:t xml:space="preserve">též ve spojení </w:t>
      </w:r>
      <w:r>
        <w:rPr>
          <w:rStyle w:val="ustalenespojeni"/>
        </w:rPr>
        <w:t xml:space="preserve">ač – ale </w:t>
      </w:r>
      <w:r>
        <w:rPr>
          <w:rStyle w:val="vyznam"/>
        </w:rPr>
        <w:t xml:space="preserve">(sr. StčS s.v. </w:t>
      </w:r>
      <w:r>
        <w:rPr>
          <w:rStyle w:val="vyznamstaroceskyvyraz"/>
        </w:rPr>
        <w:t>„pakli“ 2</w:t>
      </w:r>
      <w:r>
        <w:rPr>
          <w:rStyle w:val="vyznam"/>
        </w:rPr>
        <w:t>)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4. </w:t>
      </w:r>
      <w:r>
        <w:rPr>
          <w:rStyle w:val="nonparej"/>
        </w:rPr>
        <w:t xml:space="preserve">přípustková </w:t>
      </w:r>
      <w:r>
        <w:t>(</w:t>
      </w:r>
      <w:r>
        <w:rPr>
          <w:rStyle w:val="nonparej"/>
        </w:rPr>
        <w:t xml:space="preserve">též </w:t>
      </w:r>
      <w:r>
        <w:t xml:space="preserve">„ač i“, </w:t>
      </w:r>
      <w:r>
        <w:rPr>
          <w:rStyle w:val="nonparej"/>
        </w:rPr>
        <w:t xml:space="preserve">pozd. </w:t>
      </w:r>
      <w:r>
        <w:t xml:space="preserve">„ač koli“, „ač kolivěk“) </w:t>
      </w:r>
      <w:r>
        <w:rPr>
          <w:rStyle w:val="vyznam"/>
        </w:rPr>
        <w:t xml:space="preserve">ačkoli(v), ač, i když, jakkoli(v), </w:t>
      </w:r>
      <w:r>
        <w:rPr>
          <w:rStyle w:val="ustalenespojeni"/>
        </w:rPr>
        <w:t>ač – avšak</w:t>
      </w:r>
      <w:r>
        <w:t xml:space="preserve">, </w:t>
      </w:r>
      <w:r>
        <w:rPr>
          <w:rStyle w:val="ustalenespojeni"/>
        </w:rPr>
        <w:t>ač – však</w:t>
      </w:r>
      <w:r>
        <w:t xml:space="preserve">, </w:t>
      </w:r>
      <w:r>
        <w:rPr>
          <w:rStyle w:val="ustalenespojeni"/>
        </w:rPr>
        <w:t>ač – ale však</w:t>
      </w:r>
      <w:r>
        <w:t xml:space="preserve">, </w:t>
      </w:r>
      <w:r>
        <w:rPr>
          <w:rStyle w:val="ustalenespojeni"/>
        </w:rPr>
        <w:t>ač – ale</w:t>
      </w:r>
      <w:r>
        <w:t xml:space="preserve">, </w:t>
      </w:r>
      <w:r>
        <w:rPr>
          <w:rStyle w:val="ustalenespojeni"/>
        </w:rPr>
        <w:t>ač – přědsě</w:t>
      </w:r>
      <w:r>
        <w:t xml:space="preserve">, </w:t>
      </w:r>
      <w:r>
        <w:rPr>
          <w:rStyle w:val="ustalenespojeni"/>
        </w:rPr>
        <w:t xml:space="preserve">ač – přěsto </w:t>
      </w:r>
      <w:r>
        <w:rPr>
          <w:rStyle w:val="vyznam"/>
        </w:rPr>
        <w:t>ačkoli – přece, ačkoli – přesto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5. </w:t>
      </w:r>
      <w:r>
        <w:rPr>
          <w:rStyle w:val="nonparej"/>
        </w:rPr>
        <w:t xml:space="preserve">zř. obsahová tázací </w:t>
      </w:r>
      <w:r>
        <w:rPr>
          <w:rStyle w:val="vyznam"/>
        </w:rPr>
        <w:t xml:space="preserve">zda </w:t>
      </w:r>
      <w:r>
        <w:rPr>
          <w:rStyle w:val="komentar"/>
        </w:rPr>
        <w:t>Bauer 156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6. </w:t>
      </w:r>
      <w:r>
        <w:rPr>
          <w:rStyle w:val="ustalenespojeni"/>
        </w:rPr>
        <w:t>ač jedva</w:t>
      </w:r>
      <w:r>
        <w:t xml:space="preserve">, </w:t>
      </w:r>
      <w:r>
        <w:rPr>
          <w:rStyle w:val="ustalenespojeni"/>
        </w:rPr>
        <w:t xml:space="preserve">jedva ač </w:t>
      </w:r>
      <w:r>
        <w:rPr>
          <w:rStyle w:val="nonparej"/>
        </w:rPr>
        <w:t xml:space="preserve">ve funkci částice modální </w:t>
      </w:r>
      <w:r>
        <w:rPr>
          <w:rStyle w:val="vyznam"/>
        </w:rPr>
        <w:t>sotva (-li), stěží (-li)</w:t>
      </w:r>
    </w:p>
    <w:p w:rsidR="00CB13D1" w:rsidRDefault="007F094C">
      <w:pPr>
        <w:pStyle w:val="Poznamka"/>
      </w:pPr>
      <w:r>
        <w:t xml:space="preserve">K 5: za lat. </w:t>
      </w:r>
      <w:r>
        <w:rPr>
          <w:rStyle w:val="kurziva"/>
        </w:rPr>
        <w:t>si</w:t>
      </w:r>
    </w:p>
    <w:p w:rsidR="00CB13D1" w:rsidRDefault="007F094C">
      <w:pPr>
        <w:pStyle w:val="Poznamka"/>
      </w:pPr>
      <w:r>
        <w:t xml:space="preserve">Doloženo též v podobě </w:t>
      </w:r>
      <w:r>
        <w:rPr>
          <w:rStyle w:val="realizaceheslovehoslova"/>
        </w:rPr>
        <w:t>ače</w:t>
      </w:r>
      <w:r>
        <w:t xml:space="preserve">, </w:t>
      </w:r>
      <w:r>
        <w:rPr>
          <w:rStyle w:val="realizaceheslovehoslova"/>
        </w:rPr>
        <w:t>ačež</w:t>
      </w:r>
      <w:r>
        <w:t xml:space="preserve">, </w:t>
      </w:r>
      <w:r>
        <w:rPr>
          <w:rStyle w:val="realizaceheslovehoslova"/>
        </w:rPr>
        <w:t>ačže</w:t>
      </w:r>
      <w:r>
        <w:t xml:space="preserve">, </w:t>
      </w:r>
      <w:r>
        <w:rPr>
          <w:rStyle w:val="realizaceheslovehoslova"/>
        </w:rPr>
        <w:t>ačiž</w:t>
      </w:r>
      <w:r>
        <w:t xml:space="preserve">, </w:t>
      </w:r>
      <w:r>
        <w:rPr>
          <w:rStyle w:val="realizaceheslovehoslova"/>
        </w:rPr>
        <w:t>ačsi</w:t>
      </w:r>
      <w:r>
        <w:t xml:space="preserve">, </w:t>
      </w:r>
      <w:r>
        <w:rPr>
          <w:rStyle w:val="realizaceheslovehoslova"/>
        </w:rPr>
        <w:t>ačti</w:t>
      </w:r>
      <w:r>
        <w:t xml:space="preserve">. </w:t>
      </w:r>
      <w:r>
        <w:rPr>
          <w:rStyle w:val="komentar"/>
        </w:rPr>
        <w:t>Řeším takto, protože nelze zjišťovat frekvenci; do záhlaví bych dávala jen ty nepochybně hojné a uzuální napříč všemi významy.</w:t>
      </w:r>
    </w:p>
    <w:p w:rsidR="00CB13D1" w:rsidRDefault="007F094C">
      <w:pPr>
        <w:pStyle w:val="Poznamka"/>
      </w:pPr>
      <w:r>
        <w:t xml:space="preserve">K původu, významu a vývoji spojovacího výrazu sr. J. Bauer, Vývoj českého souvětí, Praha 1960, zvl. s. 156, 308n., 332n., 340n. </w:t>
      </w:r>
      <w:r>
        <w:rPr>
          <w:rStyle w:val="komentar"/>
        </w:rPr>
        <w:t>Smetišťové okrajovosti nezmiňuji.</w:t>
      </w:r>
    </w:p>
    <w:p w:rsidR="00CB13D1" w:rsidRDefault="007F094C">
      <w:pPr>
        <w:pStyle w:val="Poznamka"/>
      </w:pPr>
      <w:r>
        <w:rPr>
          <w:rStyle w:val="nonparej"/>
        </w:rPr>
        <w:lastRenderedPageBreak/>
        <w:t xml:space="preserve">Sr. </w:t>
      </w:r>
      <w:r>
        <w:rPr>
          <w:rStyle w:val="odkaz"/>
        </w:rPr>
        <w:t>ačli</w:t>
      </w:r>
      <w:r>
        <w:t xml:space="preserve">, </w:t>
      </w:r>
      <w:r>
        <w:rPr>
          <w:rStyle w:val="odkaz"/>
        </w:rPr>
        <w:t>ačkoli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h125 </w:t>
      </w:r>
      <w:r>
        <w:rPr>
          <w:rStyle w:val="hesloveslovo"/>
        </w:rPr>
        <w:t xml:space="preserve">ač pak i </w:t>
      </w:r>
      <w:r>
        <w:rPr>
          <w:rStyle w:val="akce"/>
        </w:rPr>
        <w:t xml:space="preserve">přeřazeno sub </w:t>
      </w:r>
      <w:r>
        <w:rPr>
          <w:rStyle w:val="odkaz"/>
        </w:rPr>
        <w:t>ač</w:t>
      </w:r>
      <w:r>
        <w:t xml:space="preserve">, </w:t>
      </w:r>
      <w:r>
        <w:rPr>
          <w:rStyle w:val="odkaz"/>
        </w:rPr>
        <w:t>pak</w:t>
      </w:r>
      <w:r>
        <w:t xml:space="preserve">, </w:t>
      </w:r>
      <w:r>
        <w:rPr>
          <w:rStyle w:val="odkaz"/>
        </w:rPr>
        <w:t>i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h126 </w:t>
      </w:r>
      <w:r>
        <w:rPr>
          <w:rStyle w:val="hesloveslovo"/>
        </w:rPr>
        <w:t xml:space="preserve">ač si </w:t>
      </w:r>
      <w:r>
        <w:rPr>
          <w:rStyle w:val="akce"/>
        </w:rPr>
        <w:t xml:space="preserve">přeřazeno sub </w:t>
      </w:r>
      <w:r>
        <w:rPr>
          <w:rStyle w:val="odkaz"/>
        </w:rPr>
        <w:t>ačsi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Odkazovezahlavi"/>
      </w:pPr>
      <w:r>
        <w:rPr>
          <w:rStyle w:val="hesloveslovo"/>
        </w:rPr>
        <w:t xml:space="preserve">ačsi </w:t>
      </w:r>
      <w:r>
        <w:rPr>
          <w:rStyle w:val="nonparej"/>
        </w:rPr>
        <w:t xml:space="preserve">v. </w:t>
      </w:r>
      <w:r>
        <w:rPr>
          <w:rStyle w:val="odkaz"/>
        </w:rPr>
        <w:t>ač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h127 </w:t>
      </w:r>
      <w:r>
        <w:rPr>
          <w:rStyle w:val="hesloveslovo"/>
        </w:rPr>
        <w:t xml:space="preserve">ač ť </w:t>
      </w:r>
      <w:r>
        <w:rPr>
          <w:rStyle w:val="akce"/>
        </w:rPr>
        <w:t xml:space="preserve">přeřazeno sub </w:t>
      </w:r>
      <w:r>
        <w:rPr>
          <w:rStyle w:val="odkaz"/>
        </w:rPr>
        <w:t>ačť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Odkazovezahlavi"/>
      </w:pPr>
      <w:r>
        <w:rPr>
          <w:rStyle w:val="hesloveslovo"/>
        </w:rPr>
        <w:t xml:space="preserve">ačť </w:t>
      </w:r>
      <w:r>
        <w:rPr>
          <w:rStyle w:val="nonparej"/>
        </w:rPr>
        <w:t xml:space="preserve">v. </w:t>
      </w:r>
      <w:r>
        <w:rPr>
          <w:rStyle w:val="odkaz"/>
        </w:rPr>
        <w:t>ač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h128 </w:t>
      </w:r>
      <w:r>
        <w:rPr>
          <w:rStyle w:val="hesloveslovo"/>
        </w:rPr>
        <w:t xml:space="preserve">ač ti </w:t>
      </w:r>
      <w:r>
        <w:rPr>
          <w:rStyle w:val="akce"/>
        </w:rPr>
        <w:t xml:space="preserve">přeřazeno sub </w:t>
      </w:r>
      <w:r>
        <w:rPr>
          <w:rStyle w:val="odkaz"/>
        </w:rPr>
        <w:t>ačti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Odkazovezahlavi"/>
      </w:pPr>
      <w:r>
        <w:rPr>
          <w:rStyle w:val="hesloveslovo"/>
        </w:rPr>
        <w:t xml:space="preserve">ačti </w:t>
      </w:r>
      <w:r>
        <w:rPr>
          <w:rStyle w:val="nonparej"/>
        </w:rPr>
        <w:t xml:space="preserve">v. </w:t>
      </w:r>
      <w:r>
        <w:rPr>
          <w:rStyle w:val="odkaz"/>
        </w:rPr>
        <w:t>ač</w:t>
      </w:r>
    </w:p>
    <w:p w:rsidR="00CB13D1" w:rsidRDefault="007F094C">
      <w:pPr>
        <w:pStyle w:val="Autor"/>
      </w:pPr>
      <w:r>
        <w:lastRenderedPageBreak/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h129 </w:t>
      </w:r>
      <w:r>
        <w:rPr>
          <w:rStyle w:val="hesloveslovo"/>
        </w:rPr>
        <w:t xml:space="preserve">ač že </w:t>
      </w:r>
      <w:r>
        <w:rPr>
          <w:rStyle w:val="akce"/>
        </w:rPr>
        <w:t xml:space="preserve">přeřazeno sub </w:t>
      </w:r>
      <w:r>
        <w:rPr>
          <w:rStyle w:val="odkaz"/>
        </w:rPr>
        <w:t>ačže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Odkazovezahlavi"/>
      </w:pPr>
      <w:r>
        <w:rPr>
          <w:rStyle w:val="hesloveslovo"/>
        </w:rPr>
        <w:t xml:space="preserve">ačže </w:t>
      </w:r>
      <w:r>
        <w:rPr>
          <w:rStyle w:val="nonparej"/>
        </w:rPr>
        <w:t xml:space="preserve">v. </w:t>
      </w:r>
      <w:r>
        <w:rPr>
          <w:rStyle w:val="odkaz"/>
        </w:rPr>
        <w:t>ač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Odkazovezahlavi"/>
      </w:pPr>
      <w:r>
        <w:rPr>
          <w:rStyle w:val="identifikator"/>
        </w:rPr>
        <w:t xml:space="preserve">h130 </w:t>
      </w:r>
      <w:r>
        <w:rPr>
          <w:rStyle w:val="hesloveslovo"/>
        </w:rPr>
        <w:t xml:space="preserve">ače </w:t>
      </w:r>
      <w:r>
        <w:rPr>
          <w:rStyle w:val="nonparej"/>
        </w:rPr>
        <w:t xml:space="preserve">v. </w:t>
      </w:r>
      <w:r>
        <w:rPr>
          <w:rStyle w:val="odkaz"/>
        </w:rPr>
        <w:t>ač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h131 </w:t>
      </w:r>
      <w:r>
        <w:rPr>
          <w:rStyle w:val="hesloveslovo"/>
        </w:rPr>
        <w:t xml:space="preserve">ačer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jěščer</w:t>
      </w:r>
      <w:r>
        <w:t xml:space="preserve">, </w:t>
      </w:r>
      <w:r>
        <w:rPr>
          <w:rStyle w:val="odkaz"/>
        </w:rPr>
        <w:t xml:space="preserve">črv </w:t>
      </w:r>
      <w:r>
        <w:rPr>
          <w:rStyle w:val="komentar"/>
        </w:rPr>
        <w:t xml:space="preserve">Doklad z </w:t>
      </w:r>
      <w:r>
        <w:rPr>
          <w:rStyle w:val="komentarpramen"/>
        </w:rPr>
        <w:t xml:space="preserve">MamKapR </w:t>
      </w:r>
      <w:r>
        <w:rPr>
          <w:rStyle w:val="komentar"/>
        </w:rPr>
        <w:t xml:space="preserve">15r: </w:t>
      </w:r>
      <w:r>
        <w:rPr>
          <w:rStyle w:val="komentarkurziva"/>
        </w:rPr>
        <w:t>cerastes serpens habens cornua, aczerow</w:t>
      </w:r>
      <w:r>
        <w:rPr>
          <w:rStyle w:val="komentar"/>
        </w:rPr>
        <w:t xml:space="preserve">, stč. ekvivalenty </w:t>
      </w:r>
      <w:r>
        <w:rPr>
          <w:rStyle w:val="komentarkurziva"/>
        </w:rPr>
        <w:t>ščúr</w:t>
      </w:r>
      <w:r>
        <w:rPr>
          <w:rStyle w:val="komentar"/>
        </w:rPr>
        <w:t xml:space="preserve">, </w:t>
      </w:r>
      <w:r>
        <w:rPr>
          <w:rStyle w:val="komentarkurziva"/>
        </w:rPr>
        <w:t>jěščer</w:t>
      </w:r>
      <w:r>
        <w:rPr>
          <w:rStyle w:val="komentar"/>
        </w:rPr>
        <w:t>, řeším takto, dále zatím nepátrajíc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Odkazovezahlavi"/>
      </w:pPr>
      <w:r>
        <w:rPr>
          <w:rStyle w:val="identifikator"/>
        </w:rPr>
        <w:t xml:space="preserve">h132 </w:t>
      </w:r>
      <w:r>
        <w:rPr>
          <w:rStyle w:val="hesloveslovo"/>
        </w:rPr>
        <w:t xml:space="preserve">ačež </w:t>
      </w:r>
      <w:r>
        <w:rPr>
          <w:rStyle w:val="nonparej"/>
        </w:rPr>
        <w:t xml:space="preserve">v. </w:t>
      </w:r>
      <w:r>
        <w:rPr>
          <w:rStyle w:val="odkaz"/>
        </w:rPr>
        <w:t>ač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h133 </w:t>
      </w:r>
      <w:r>
        <w:rPr>
          <w:rStyle w:val="hesloveslovo"/>
        </w:rPr>
        <w:t xml:space="preserve">ači </w:t>
      </w:r>
      <w:r>
        <w:rPr>
          <w:rStyle w:val="akce"/>
        </w:rPr>
        <w:t>přeřazeno sub</w:t>
      </w:r>
      <w:r>
        <w:rPr>
          <w:rStyle w:val="odkaz"/>
        </w:rPr>
        <w:t>ač</w:t>
      </w:r>
      <w:r>
        <w:t xml:space="preserve">, </w:t>
      </w:r>
      <w:r>
        <w:rPr>
          <w:rStyle w:val="odkaz"/>
        </w:rPr>
        <w:t>i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Odkazovezahlavi"/>
      </w:pPr>
      <w:r>
        <w:rPr>
          <w:rStyle w:val="identifikator"/>
        </w:rPr>
        <w:t xml:space="preserve">h134 </w:t>
      </w:r>
      <w:r>
        <w:rPr>
          <w:rStyle w:val="hesloveslovo"/>
        </w:rPr>
        <w:t xml:space="preserve">ačiž </w:t>
      </w:r>
      <w:r>
        <w:rPr>
          <w:rStyle w:val="nonparej"/>
        </w:rPr>
        <w:t xml:space="preserve">v. </w:t>
      </w:r>
      <w:r>
        <w:rPr>
          <w:rStyle w:val="odkaz"/>
        </w:rPr>
        <w:t>ač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h135 </w:t>
      </w:r>
      <w:r>
        <w:rPr>
          <w:rStyle w:val="hesloveslovo"/>
        </w:rPr>
        <w:t xml:space="preserve">ačkoli </w:t>
      </w:r>
      <w:r>
        <w:rPr>
          <w:rStyle w:val="slovnidruh"/>
        </w:rPr>
        <w:t>konj.</w:t>
      </w:r>
    </w:p>
    <w:p w:rsidR="00CB13D1" w:rsidRDefault="007F094C">
      <w:pPr>
        <w:pStyle w:val="Heslovezahlavi"/>
      </w:pPr>
      <w:r>
        <w:rPr>
          <w:rStyle w:val="nonparej"/>
        </w:rPr>
        <w:t xml:space="preserve">též </w:t>
      </w:r>
      <w:r>
        <w:rPr>
          <w:rStyle w:val="hesloveslovonetucne"/>
        </w:rPr>
        <w:t xml:space="preserve">ačkolivěk </w:t>
      </w:r>
      <w:r>
        <w:rPr>
          <w:rStyle w:val="slovnidruh"/>
        </w:rPr>
        <w:t>konj.</w:t>
      </w:r>
      <w:r>
        <w:rPr>
          <w:rStyle w:val="komentar"/>
        </w:rPr>
        <w:t>Bauer s. 331: stč. nezná podobu -</w:t>
      </w:r>
      <w:r>
        <w:rPr>
          <w:rStyle w:val="komentarkurziva"/>
        </w:rPr>
        <w:t>koliv</w:t>
      </w:r>
      <w:r>
        <w:rPr>
          <w:rStyle w:val="komentar"/>
        </w:rPr>
        <w:t xml:space="preserve">! Vše, co máme anotováno jako </w:t>
      </w:r>
      <w:r>
        <w:rPr>
          <w:rStyle w:val="komentarkurziva"/>
        </w:rPr>
        <w:t>koliv</w:t>
      </w:r>
      <w:r>
        <w:rPr>
          <w:rStyle w:val="komentar"/>
        </w:rPr>
        <w:t xml:space="preserve">, je opravdu jen </w:t>
      </w:r>
      <w:r>
        <w:rPr>
          <w:rStyle w:val="komentarkurziva"/>
        </w:rPr>
        <w:t xml:space="preserve">koli </w:t>
      </w:r>
      <w:r>
        <w:rPr>
          <w:rStyle w:val="komentar"/>
        </w:rPr>
        <w:t xml:space="preserve">n. </w:t>
      </w:r>
      <w:r>
        <w:rPr>
          <w:rStyle w:val="komentarkurziva"/>
        </w:rPr>
        <w:t>kolivěk</w:t>
      </w:r>
      <w:r>
        <w:rPr>
          <w:rStyle w:val="komentar"/>
        </w:rPr>
        <w:t>; dále nezjišťuji</w:t>
      </w:r>
    </w:p>
    <w:p w:rsidR="00CB13D1" w:rsidRDefault="007F094C">
      <w:pPr>
        <w:pStyle w:val="Motivace"/>
      </w:pPr>
      <w:r>
        <w:rPr>
          <w:rStyle w:val="nonparej"/>
        </w:rPr>
        <w:t xml:space="preserve">k </w:t>
      </w:r>
      <w:r>
        <w:rPr>
          <w:rStyle w:val="odkaz"/>
        </w:rPr>
        <w:t xml:space="preserve">ač </w:t>
      </w:r>
      <w:r>
        <w:rPr>
          <w:rStyle w:val="nonparej"/>
        </w:rPr>
        <w:t xml:space="preserve">a </w:t>
      </w:r>
      <w:r>
        <w:rPr>
          <w:rStyle w:val="odkaz"/>
        </w:rPr>
        <w:t>koli</w:t>
      </w:r>
    </w:p>
    <w:p w:rsidR="00CB13D1" w:rsidRDefault="007F094C">
      <w:pPr>
        <w:pStyle w:val="Vykladvyznamu"/>
      </w:pPr>
      <w:r>
        <w:rPr>
          <w:rStyle w:val="nonparej"/>
        </w:rPr>
        <w:t xml:space="preserve">přípustková </w:t>
      </w:r>
      <w:r>
        <w:rPr>
          <w:rStyle w:val="vyznam"/>
        </w:rPr>
        <w:t>ačkoli, ač</w:t>
      </w:r>
    </w:p>
    <w:p w:rsidR="00CB13D1" w:rsidRDefault="007F094C">
      <w:pPr>
        <w:pStyle w:val="Poznamka"/>
      </w:pPr>
      <w:r>
        <w:t>K původu a vývoji spojovacího výrazu sr. J. Bauer, Vývoj českého souvětí, Praha 1960, s. 332n.</w:t>
      </w:r>
    </w:p>
    <w:p w:rsidR="00CB13D1" w:rsidRDefault="007F094C">
      <w:pPr>
        <w:pStyle w:val="Poznamka"/>
      </w:pPr>
      <w:r>
        <w:rPr>
          <w:rStyle w:val="nonparej"/>
        </w:rPr>
        <w:t xml:space="preserve">Sr. </w:t>
      </w:r>
      <w:r>
        <w:rPr>
          <w:rStyle w:val="odkaz"/>
        </w:rPr>
        <w:t>kakožkoli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h136 </w:t>
      </w:r>
      <w:r>
        <w:rPr>
          <w:rStyle w:val="hesloveslovo"/>
        </w:rPr>
        <w:t xml:space="preserve">ačli </w:t>
      </w:r>
      <w:r>
        <w:rPr>
          <w:rStyle w:val="slovnidruh"/>
        </w:rPr>
        <w:t>konj.</w:t>
      </w:r>
    </w:p>
    <w:p w:rsidR="00CB13D1" w:rsidRDefault="007F094C">
      <w:pPr>
        <w:pStyle w:val="Motivace"/>
      </w:pPr>
      <w:r>
        <w:rPr>
          <w:rStyle w:val="nonparej"/>
        </w:rPr>
        <w:t xml:space="preserve">k </w:t>
      </w:r>
      <w:r>
        <w:rPr>
          <w:rStyle w:val="odkaz"/>
        </w:rPr>
        <w:t xml:space="preserve">ač </w:t>
      </w:r>
      <w:r>
        <w:rPr>
          <w:rStyle w:val="nonparej"/>
        </w:rPr>
        <w:t xml:space="preserve">a </w:t>
      </w:r>
      <w:r>
        <w:rPr>
          <w:rStyle w:val="odkaz"/>
        </w:rPr>
        <w:t>li</w:t>
      </w:r>
    </w:p>
    <w:p w:rsidR="00CB13D1" w:rsidRDefault="007F094C">
      <w:pPr>
        <w:pStyle w:val="Vykladvyznamu"/>
      </w:pPr>
      <w:r>
        <w:rPr>
          <w:rStyle w:val="nonparej"/>
        </w:rPr>
        <w:t xml:space="preserve">podmínková </w:t>
      </w:r>
      <w:r>
        <w:rPr>
          <w:rStyle w:val="vyznam"/>
        </w:rPr>
        <w:t xml:space="preserve">jestli(že), -li, </w:t>
      </w:r>
      <w:r>
        <w:t xml:space="preserve">zř. s kondicionálem </w:t>
      </w:r>
      <w:r>
        <w:rPr>
          <w:rStyle w:val="vyznam"/>
        </w:rPr>
        <w:t>kdyby</w:t>
      </w:r>
    </w:p>
    <w:p w:rsidR="00CB13D1" w:rsidRDefault="007F094C">
      <w:pPr>
        <w:pStyle w:val="Poznamka"/>
      </w:pPr>
      <w:r>
        <w:t>K původu a vývoji spojovacího výrazu sr. J. Bauer, Vývoj českého souvětí, Praha 1960, s. 308n.</w:t>
      </w:r>
    </w:p>
    <w:p w:rsidR="00CB13D1" w:rsidRDefault="007F094C">
      <w:pPr>
        <w:pStyle w:val="Poznamka"/>
      </w:pPr>
      <w:r>
        <w:rPr>
          <w:rStyle w:val="nonparej"/>
        </w:rPr>
        <w:t xml:space="preserve">Sr. </w:t>
      </w:r>
      <w:r>
        <w:rPr>
          <w:rStyle w:val="odkaz"/>
        </w:rPr>
        <w:t>jestli</w:t>
      </w:r>
      <w:r>
        <w:t xml:space="preserve">, </w:t>
      </w:r>
      <w:r>
        <w:rPr>
          <w:rStyle w:val="odkaz"/>
        </w:rPr>
        <w:t>zdali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h137 </w:t>
      </w:r>
      <w:r>
        <w:rPr>
          <w:rStyle w:val="hesloveslovo"/>
        </w:rPr>
        <w:t xml:space="preserve">Ada </w:t>
      </w:r>
      <w:r>
        <w:rPr>
          <w:rStyle w:val="akce"/>
        </w:rPr>
        <w:t xml:space="preserve">proprium </w:t>
      </w:r>
      <w:r>
        <w:rPr>
          <w:rStyle w:val="komentar"/>
        </w:rPr>
        <w:t>je to 1) bibl. jm. ženské a 2) odvoz. od Adam aj.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h138 </w:t>
      </w:r>
      <w:r>
        <w:rPr>
          <w:rStyle w:val="hesloveslovo"/>
        </w:rPr>
        <w:t xml:space="preserve">Adad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h139 </w:t>
      </w:r>
      <w:r>
        <w:rPr>
          <w:rStyle w:val="hesloveslovo"/>
        </w:rPr>
        <w:t xml:space="preserve">Adadezer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lastRenderedPageBreak/>
        <w:t xml:space="preserve">h140 </w:t>
      </w:r>
      <w:r>
        <w:rPr>
          <w:rStyle w:val="hesloveslovo"/>
        </w:rPr>
        <w:t xml:space="preserve">Adalbert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h141 </w:t>
      </w:r>
      <w:r>
        <w:rPr>
          <w:rStyle w:val="hesloveslovo"/>
        </w:rPr>
        <w:t xml:space="preserve">Adam </w:t>
      </w:r>
      <w:r>
        <w:rPr>
          <w:rStyle w:val="akce"/>
        </w:rPr>
        <w:t>proprium</w:t>
      </w:r>
    </w:p>
    <w:p w:rsidR="00CB13D1" w:rsidRDefault="007F094C">
      <w:pPr>
        <w:pStyle w:val="Poznamka"/>
      </w:pPr>
      <w:r>
        <w:t xml:space="preserve">Dolož. též adj. poses. </w:t>
      </w:r>
      <w:r>
        <w:rPr>
          <w:rStyle w:val="kurziva"/>
        </w:rPr>
        <w:t xml:space="preserve">Adamóv </w:t>
      </w:r>
      <w:r>
        <w:t xml:space="preserve">a vl. jm. osob. </w:t>
      </w:r>
      <w:r>
        <w:rPr>
          <w:rStyle w:val="kurziva"/>
        </w:rPr>
        <w:t>Adamová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h142 </w:t>
      </w:r>
      <w:r>
        <w:rPr>
          <w:rStyle w:val="hesloveslovo"/>
        </w:rPr>
        <w:t xml:space="preserve">Adama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h143 </w:t>
      </w:r>
      <w:r>
        <w:rPr>
          <w:rStyle w:val="hesloveslovo"/>
        </w:rPr>
        <w:t xml:space="preserve">Adamandus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h144 </w:t>
      </w:r>
      <w:r>
        <w:rPr>
          <w:rStyle w:val="hesloveslovo"/>
        </w:rPr>
        <w:t>adamant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-a/-u </w:t>
      </w:r>
      <w:r>
        <w:rPr>
          <w:rStyle w:val="slovnidruh"/>
        </w:rPr>
        <w:t>m.</w:t>
      </w:r>
    </w:p>
    <w:p w:rsidR="00CB13D1" w:rsidRDefault="007F094C">
      <w:pPr>
        <w:pStyle w:val="Motivace"/>
      </w:pPr>
      <w:r>
        <w:rPr>
          <w:rStyle w:val="nonparej"/>
        </w:rPr>
        <w:t xml:space="preserve">k lat. </w:t>
      </w:r>
      <w:r>
        <w:t>adamas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1. </w:t>
      </w:r>
      <w:r>
        <w:rPr>
          <w:rStyle w:val="vyznam"/>
        </w:rPr>
        <w:t>drahokam velké tvrdosti, diamant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2. </w:t>
      </w:r>
      <w:r>
        <w:rPr>
          <w:rStyle w:val="vyznam"/>
        </w:rPr>
        <w:t>kámen (drahokam) s magnetickými vlastnostmi</w:t>
      </w:r>
    </w:p>
    <w:p w:rsidR="00CB13D1" w:rsidRDefault="007F094C">
      <w:pPr>
        <w:pStyle w:val="Poznamka"/>
      </w:pPr>
      <w:r>
        <w:rPr>
          <w:rStyle w:val="nonparej"/>
        </w:rPr>
        <w:t xml:space="preserve">Sr. </w:t>
      </w:r>
      <w:r>
        <w:rPr>
          <w:rStyle w:val="odkaz"/>
        </w:rPr>
        <w:t>adamantový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h145 </w:t>
      </w:r>
      <w:r>
        <w:rPr>
          <w:rStyle w:val="hesloveslovo"/>
        </w:rPr>
        <w:t xml:space="preserve">adamantinus </w:t>
      </w:r>
      <w:r>
        <w:rPr>
          <w:rStyle w:val="akce"/>
        </w:rPr>
        <w:t xml:space="preserve">chybějící doklady </w:t>
      </w:r>
      <w:r>
        <w:rPr>
          <w:rStyle w:val="komentar"/>
        </w:rPr>
        <w:t xml:space="preserve">jde zřejmě o heslo </w:t>
      </w:r>
      <w:r>
        <w:rPr>
          <w:rStyle w:val="komentarpramen"/>
        </w:rPr>
        <w:t xml:space="preserve">GbSlov </w:t>
      </w:r>
      <w:r>
        <w:rPr>
          <w:rStyle w:val="komentar"/>
        </w:rPr>
        <w:t>adamantin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lastRenderedPageBreak/>
        <w:t xml:space="preserve">h146 </w:t>
      </w:r>
      <w:r>
        <w:rPr>
          <w:rStyle w:val="hesloveslovo"/>
        </w:rPr>
        <w:t xml:space="preserve">adamantový </w:t>
      </w:r>
      <w:r>
        <w:rPr>
          <w:rStyle w:val="slovnidruh"/>
        </w:rPr>
        <w:t>adj.</w:t>
      </w:r>
    </w:p>
    <w:p w:rsidR="00CB13D1" w:rsidRDefault="007F094C">
      <w:pPr>
        <w:pStyle w:val="Motivace"/>
      </w:pPr>
      <w:r>
        <w:rPr>
          <w:rStyle w:val="nonparej"/>
        </w:rPr>
        <w:t xml:space="preserve">k </w:t>
      </w:r>
      <w:r>
        <w:rPr>
          <w:rStyle w:val="odkaz"/>
        </w:rPr>
        <w:t>adamant</w:t>
      </w:r>
    </w:p>
    <w:p w:rsidR="00CB13D1" w:rsidRDefault="007F094C">
      <w:pPr>
        <w:pStyle w:val="Vykladvyznamu"/>
      </w:pPr>
      <w:r>
        <w:t xml:space="preserve">„kámen adamantový“ </w:t>
      </w:r>
      <w:r>
        <w:rPr>
          <w:rStyle w:val="vyznam"/>
        </w:rPr>
        <w:t xml:space="preserve">kámen </w:t>
      </w:r>
      <w:r>
        <w:rPr>
          <w:rStyle w:val="vyznamstaroceskyvyraz"/>
        </w:rPr>
        <w:t>„adamant“</w:t>
      </w:r>
      <w:r>
        <w:rPr>
          <w:rStyle w:val="vyznam"/>
        </w:rPr>
        <w:t>, diamant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h147 </w:t>
      </w:r>
      <w:r>
        <w:rPr>
          <w:rStyle w:val="hesloveslovo"/>
        </w:rPr>
        <w:t>adamas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-a/-u </w:t>
      </w:r>
      <w:r>
        <w:rPr>
          <w:rStyle w:val="slovnidruh"/>
        </w:rPr>
        <w:t xml:space="preserve">m. </w:t>
      </w:r>
      <w:r>
        <w:rPr>
          <w:rStyle w:val="komentar"/>
        </w:rPr>
        <w:t xml:space="preserve">nejraději bych to spojila s </w:t>
      </w:r>
      <w:r>
        <w:rPr>
          <w:rStyle w:val="komentarkurziva"/>
        </w:rPr>
        <w:t>adamant</w:t>
      </w:r>
    </w:p>
    <w:p w:rsidR="00CB13D1" w:rsidRDefault="007F094C">
      <w:pPr>
        <w:pStyle w:val="Motivace"/>
      </w:pPr>
      <w:r>
        <w:rPr>
          <w:rStyle w:val="nonparej"/>
        </w:rPr>
        <w:t xml:space="preserve">k lat. </w:t>
      </w:r>
      <w:r>
        <w:rPr>
          <w:rStyle w:val="odkaz"/>
        </w:rPr>
        <w:t>adamas</w:t>
      </w:r>
    </w:p>
    <w:p w:rsidR="00CB13D1" w:rsidRDefault="007F094C">
      <w:pPr>
        <w:pStyle w:val="Vykladvyznamu"/>
      </w:pPr>
      <w:r>
        <w:rPr>
          <w:rStyle w:val="vyznam"/>
        </w:rPr>
        <w:t>drahokam velké tvrdosti, diamant</w:t>
      </w:r>
    </w:p>
    <w:p w:rsidR="00CB13D1" w:rsidRDefault="007F094C">
      <w:pPr>
        <w:pStyle w:val="Poznamka"/>
      </w:pPr>
      <w:r>
        <w:t xml:space="preserve">Dolož. jen v nom. sg. Čtení </w:t>
      </w:r>
      <w:r>
        <w:rPr>
          <w:rStyle w:val="realizaceheslovehoslova"/>
        </w:rPr>
        <w:t xml:space="preserve">adamáš </w:t>
      </w:r>
      <w:r>
        <w:t xml:space="preserve">nejisté </w:t>
      </w:r>
      <w:r>
        <w:rPr>
          <w:rStyle w:val="komentar"/>
        </w:rPr>
        <w:t xml:space="preserve">Tak anotován doklad z </w:t>
      </w:r>
      <w:r>
        <w:rPr>
          <w:rStyle w:val="komentarpramen"/>
        </w:rPr>
        <w:t>Čtver</w:t>
      </w:r>
    </w:p>
    <w:p w:rsidR="00CB13D1" w:rsidRDefault="007F094C">
      <w:pPr>
        <w:pStyle w:val="Poznamka"/>
      </w:pPr>
      <w:r>
        <w:rPr>
          <w:rStyle w:val="nonparej"/>
        </w:rPr>
        <w:t xml:space="preserve">Sr. </w:t>
      </w:r>
      <w:r>
        <w:rPr>
          <w:rStyle w:val="odkaz"/>
        </w:rPr>
        <w:t>adamant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h148 </w:t>
      </w:r>
      <w:r>
        <w:rPr>
          <w:rStyle w:val="hesloveslovo"/>
        </w:rPr>
        <w:t xml:space="preserve">Adamčin </w:t>
      </w:r>
      <w:r>
        <w:rPr>
          <w:rStyle w:val="akce"/>
        </w:rPr>
        <w:t xml:space="preserve">proprium </w:t>
      </w:r>
      <w:r>
        <w:rPr>
          <w:rStyle w:val="komentar"/>
        </w:rPr>
        <w:t xml:space="preserve">heslo v </w:t>
      </w:r>
      <w:r>
        <w:rPr>
          <w:rStyle w:val="komentarpramen"/>
        </w:rPr>
        <w:t>GbSlov</w:t>
      </w:r>
      <w:r>
        <w:rPr>
          <w:rStyle w:val="komentar"/>
        </w:rPr>
        <w:t xml:space="preserve">, v </w:t>
      </w:r>
      <w:r>
        <w:rPr>
          <w:rStyle w:val="komentarpramen"/>
        </w:rPr>
        <w:t xml:space="preserve">ExcStčS </w:t>
      </w:r>
      <w:r>
        <w:rPr>
          <w:rStyle w:val="komentar"/>
        </w:rPr>
        <w:t>není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h149 </w:t>
      </w:r>
      <w:r>
        <w:rPr>
          <w:rStyle w:val="hesloveslovo"/>
        </w:rPr>
        <w:t xml:space="preserve">Adamčín </w:t>
      </w:r>
      <w:r>
        <w:rPr>
          <w:rStyle w:val="akce"/>
        </w:rPr>
        <w:t xml:space="preserve">proprium </w:t>
      </w:r>
      <w:r>
        <w:rPr>
          <w:rStyle w:val="komentar"/>
        </w:rPr>
        <w:t xml:space="preserve">v </w:t>
      </w:r>
      <w:r>
        <w:rPr>
          <w:rStyle w:val="komentarpramen"/>
        </w:rPr>
        <w:t xml:space="preserve">GbSlov </w:t>
      </w:r>
      <w:r>
        <w:rPr>
          <w:rStyle w:val="komentar"/>
        </w:rPr>
        <w:t xml:space="preserve">s.v. Adamčin, v </w:t>
      </w:r>
      <w:r>
        <w:rPr>
          <w:rStyle w:val="komentarpramen"/>
        </w:rPr>
        <w:t xml:space="preserve">ExcStčS </w:t>
      </w:r>
      <w:r>
        <w:rPr>
          <w:rStyle w:val="komentar"/>
        </w:rPr>
        <w:t>není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h150 </w:t>
      </w:r>
      <w:r>
        <w:rPr>
          <w:rStyle w:val="hesloveslovo"/>
        </w:rPr>
        <w:t>adamec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-mcě </w:t>
      </w:r>
      <w:r>
        <w:rPr>
          <w:rStyle w:val="slovnidruh"/>
        </w:rPr>
        <w:t>m.</w:t>
      </w:r>
    </w:p>
    <w:p w:rsidR="00CB13D1" w:rsidRDefault="007F094C">
      <w:pPr>
        <w:pStyle w:val="Motivace"/>
      </w:pPr>
      <w:r>
        <w:rPr>
          <w:rStyle w:val="nonparej"/>
        </w:rPr>
        <w:t xml:space="preserve">k </w:t>
      </w:r>
      <w:r>
        <w:rPr>
          <w:rStyle w:val="odkaz"/>
        </w:rPr>
        <w:t>Adam</w:t>
      </w:r>
      <w:r>
        <w:t xml:space="preserve">, </w:t>
      </w:r>
      <w:r>
        <w:rPr>
          <w:rStyle w:val="nonparej"/>
        </w:rPr>
        <w:t xml:space="preserve">sr. lat. </w:t>
      </w:r>
      <w:r>
        <w:t>adamita</w:t>
      </w:r>
    </w:p>
    <w:p w:rsidR="00CB13D1" w:rsidRDefault="007F094C">
      <w:pPr>
        <w:pStyle w:val="Vykladvyznamu"/>
      </w:pPr>
      <w:r>
        <w:rPr>
          <w:rStyle w:val="vyznam"/>
        </w:rPr>
        <w:t xml:space="preserve">adamita, příslušník sekty flagelantů obnažujících své tělo </w:t>
      </w:r>
      <w:r>
        <w:rPr>
          <w:rStyle w:val="komentar"/>
        </w:rPr>
        <w:t xml:space="preserve">Doklad z </w:t>
      </w:r>
      <w:r>
        <w:rPr>
          <w:rStyle w:val="komentarpramen"/>
        </w:rPr>
        <w:t>SilvKron</w:t>
      </w:r>
      <w:r>
        <w:rPr>
          <w:rStyle w:val="komentar"/>
        </w:rPr>
        <w:t>, nejde o české adamity, ale o stoupence „Pikarda“</w:t>
      </w:r>
    </w:p>
    <w:p w:rsidR="00CB13D1" w:rsidRDefault="007F094C">
      <w:pPr>
        <w:pStyle w:val="Poznamka"/>
      </w:pPr>
      <w:r>
        <w:t xml:space="preserve">Dolož. též jako vl. jm. osobní </w:t>
      </w:r>
      <w:r>
        <w:rPr>
          <w:rStyle w:val="kurziva"/>
        </w:rPr>
        <w:t>Adamec</w:t>
      </w:r>
    </w:p>
    <w:p w:rsidR="00CB13D1" w:rsidRDefault="007F094C">
      <w:pPr>
        <w:pStyle w:val="Poznamka"/>
      </w:pPr>
      <w:r>
        <w:rPr>
          <w:rStyle w:val="nonparej"/>
        </w:rPr>
        <w:t xml:space="preserve">Sr. </w:t>
      </w:r>
      <w:r>
        <w:rPr>
          <w:rStyle w:val="odkaz"/>
        </w:rPr>
        <w:t>naháč</w:t>
      </w:r>
      <w:r>
        <w:t xml:space="preserve">, </w:t>
      </w:r>
      <w:r>
        <w:rPr>
          <w:rStyle w:val="pramen"/>
        </w:rPr>
        <w:t xml:space="preserve">StčS </w:t>
      </w:r>
      <w:r>
        <w:rPr>
          <w:rStyle w:val="odkaz"/>
        </w:rPr>
        <w:t xml:space="preserve">pikhart </w:t>
      </w:r>
      <w:r>
        <w:t>1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lastRenderedPageBreak/>
        <w:t xml:space="preserve">h151 </w:t>
      </w:r>
      <w:r>
        <w:rPr>
          <w:rStyle w:val="hesloveslovo"/>
        </w:rPr>
        <w:t xml:space="preserve">adámek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Adámek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t xml:space="preserve">Adámek </w:t>
      </w:r>
      <w:r>
        <w:rPr>
          <w:rStyle w:val="akce"/>
        </w:rPr>
        <w:t>proprium</w:t>
      </w:r>
    </w:p>
    <w:p w:rsidR="00CB13D1" w:rsidRDefault="007F094C">
      <w:pPr>
        <w:pStyle w:val="Poznamka"/>
      </w:pPr>
      <w:r>
        <w:t xml:space="preserve">Dolož. též adj. poses. </w:t>
      </w:r>
      <w:r>
        <w:rPr>
          <w:rStyle w:val="kurziva"/>
        </w:rPr>
        <w:t xml:space="preserve">Adámkóv </w:t>
      </w:r>
      <w:r>
        <w:t xml:space="preserve">a vl. jm. osobní </w:t>
      </w:r>
      <w:r>
        <w:rPr>
          <w:rStyle w:val="kurziva"/>
        </w:rPr>
        <w:t>Adámková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h152 </w:t>
      </w:r>
      <w:r>
        <w:rPr>
          <w:rStyle w:val="hesloveslovo"/>
        </w:rPr>
        <w:t xml:space="preserve">adametský </w:t>
      </w:r>
      <w:r>
        <w:rPr>
          <w:rStyle w:val="slovnidruh"/>
        </w:rPr>
        <w:t xml:space="preserve">adj. </w:t>
      </w:r>
      <w:r>
        <w:rPr>
          <w:rStyle w:val="komentar"/>
        </w:rPr>
        <w:t xml:space="preserve">jeden doklad z </w:t>
      </w:r>
      <w:r>
        <w:rPr>
          <w:rStyle w:val="komentarpramen"/>
        </w:rPr>
        <w:t xml:space="preserve">BiblPraž </w:t>
      </w:r>
      <w:r>
        <w:rPr>
          <w:rStyle w:val="komentar"/>
        </w:rPr>
        <w:t>Gn 14,2</w:t>
      </w:r>
    </w:p>
    <w:p w:rsidR="00CB13D1" w:rsidRDefault="007F094C">
      <w:pPr>
        <w:pStyle w:val="Heslovezahlavi"/>
      </w:pPr>
      <w:r>
        <w:rPr>
          <w:rStyle w:val="hesloveslovo"/>
        </w:rPr>
        <w:t xml:space="preserve">adamejský </w:t>
      </w:r>
      <w:r>
        <w:rPr>
          <w:rStyle w:val="slovnidruh"/>
        </w:rPr>
        <w:t xml:space="preserve">adj. </w:t>
      </w:r>
      <w:r>
        <w:rPr>
          <w:rStyle w:val="komentar"/>
        </w:rPr>
        <w:t xml:space="preserve">doplňuji z </w:t>
      </w:r>
      <w:r>
        <w:rPr>
          <w:rStyle w:val="komentarpramen"/>
        </w:rPr>
        <w:t>BiblOl</w:t>
      </w:r>
    </w:p>
    <w:p w:rsidR="00CB13D1" w:rsidRDefault="007F094C">
      <w:pPr>
        <w:pStyle w:val="Motivace"/>
      </w:pPr>
      <w:r>
        <w:rPr>
          <w:rStyle w:val="nonparej"/>
        </w:rPr>
        <w:t xml:space="preserve">k lat. </w:t>
      </w:r>
      <w:r>
        <w:rPr>
          <w:rStyle w:val="odkaz"/>
        </w:rPr>
        <w:t>Adama</w:t>
      </w:r>
    </w:p>
    <w:p w:rsidR="00CB13D1" w:rsidRDefault="007F094C">
      <w:pPr>
        <w:pStyle w:val="Vykladvyznamu"/>
      </w:pPr>
      <w:r>
        <w:rPr>
          <w:rStyle w:val="spojitelnost"/>
        </w:rPr>
        <w:t xml:space="preserve">(o králi) </w:t>
      </w:r>
      <w:r>
        <w:rPr>
          <w:rStyle w:val="vyznam"/>
        </w:rPr>
        <w:t>vládnoucí v Adamě (sr. Gn 14,2)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h153 </w:t>
      </w:r>
      <w:r>
        <w:rPr>
          <w:rStyle w:val="hesloveslovo"/>
        </w:rPr>
        <w:t xml:space="preserve">Adamko </w:t>
      </w:r>
      <w:r>
        <w:rPr>
          <w:rStyle w:val="akce"/>
        </w:rPr>
        <w:t>citátové slovo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h154 </w:t>
      </w:r>
      <w:r>
        <w:rPr>
          <w:rStyle w:val="hesloveslovo"/>
        </w:rPr>
        <w:t xml:space="preserve">Adar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adar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t xml:space="preserve">adar </w:t>
      </w:r>
      <w:r>
        <w:rPr>
          <w:rStyle w:val="akce"/>
        </w:rPr>
        <w:t xml:space="preserve">citátové slovo </w:t>
      </w:r>
      <w:r>
        <w:rPr>
          <w:rStyle w:val="komentar"/>
        </w:rPr>
        <w:t xml:space="preserve">je to taky jako </w:t>
      </w:r>
      <w:r>
        <w:rPr>
          <w:rStyle w:val="komentarkurziva"/>
        </w:rPr>
        <w:t>azar</w:t>
      </w:r>
      <w:r>
        <w:rPr>
          <w:rStyle w:val="komentar"/>
        </w:rPr>
        <w:t>, jm. měsíce března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lastRenderedPageBreak/>
        <w:t xml:space="preserve">h155 </w:t>
      </w:r>
      <w:r>
        <w:rPr>
          <w:rStyle w:val="hesloveslovo"/>
        </w:rPr>
        <w:t xml:space="preserve">Addi </w:t>
      </w:r>
      <w:r>
        <w:rPr>
          <w:rStyle w:val="akce"/>
        </w:rPr>
        <w:t xml:space="preserve">proprium </w:t>
      </w:r>
      <w:r>
        <w:rPr>
          <w:rStyle w:val="komentar"/>
        </w:rPr>
        <w:t>L 3,28, Ježíšův předek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h156 </w:t>
      </w:r>
      <w:r>
        <w:rPr>
          <w:rStyle w:val="hesloveslovo"/>
        </w:rPr>
        <w:t xml:space="preserve">Adedam </w:t>
      </w:r>
      <w:r>
        <w:rPr>
          <w:rStyle w:val="akce"/>
        </w:rPr>
        <w:t xml:space="preserve">přeřazeno sub </w:t>
      </w:r>
      <w:r>
        <w:rPr>
          <w:rStyle w:val="odkaz"/>
        </w:rPr>
        <w:t xml:space="preserve">Dedam </w:t>
      </w:r>
      <w:r>
        <w:rPr>
          <w:rStyle w:val="komentar"/>
        </w:rPr>
        <w:t xml:space="preserve">Comest, z lat </w:t>
      </w:r>
      <w:r>
        <w:rPr>
          <w:rStyle w:val="komentarkurziva"/>
        </w:rPr>
        <w:t>a Dedan</w:t>
      </w:r>
      <w:r>
        <w:rPr>
          <w:rStyle w:val="komentar"/>
        </w:rPr>
        <w:t>, na lístku přeřazeno s.v. Dedan, jiný doklad není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t xml:space="preserve">Dedam </w:t>
      </w:r>
      <w:r>
        <w:rPr>
          <w:rStyle w:val="akce"/>
        </w:rPr>
        <w:t xml:space="preserve">proprium </w:t>
      </w:r>
      <w:r>
        <w:rPr>
          <w:rStyle w:val="komentar"/>
        </w:rPr>
        <w:t xml:space="preserve">Comest, z lat </w:t>
      </w:r>
      <w:r>
        <w:rPr>
          <w:rStyle w:val="komentarkurziva"/>
        </w:rPr>
        <w:t>a Dedan</w:t>
      </w:r>
      <w:r>
        <w:rPr>
          <w:rStyle w:val="komentar"/>
        </w:rPr>
        <w:t>, na lístku: Adedam přeřazeno s.v. Dedan, jiný doklad není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h157 </w:t>
      </w:r>
      <w:r>
        <w:rPr>
          <w:rStyle w:val="hesloveslovo"/>
        </w:rPr>
        <w:t xml:space="preserve">Adelrick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Adelricus</w:t>
      </w:r>
      <w:r>
        <w:t xml:space="preserve">, </w:t>
      </w:r>
      <w:r>
        <w:rPr>
          <w:rStyle w:val="odkaz"/>
        </w:rPr>
        <w:t xml:space="preserve">Adelrik </w:t>
      </w:r>
      <w:r>
        <w:rPr>
          <w:rStyle w:val="komentar"/>
        </w:rPr>
        <w:t xml:space="preserve">ed. </w:t>
      </w:r>
      <w:r>
        <w:rPr>
          <w:rStyle w:val="komentarkurziva"/>
        </w:rPr>
        <w:t>s Adelrickem</w:t>
      </w:r>
      <w:r>
        <w:rPr>
          <w:rStyle w:val="komentar"/>
        </w:rPr>
        <w:t>, z čehož by se mohlo rekonstruovat *</w:t>
      </w:r>
      <w:r>
        <w:rPr>
          <w:rStyle w:val="komentarkurziva"/>
        </w:rPr>
        <w:t>Adelricek</w:t>
      </w:r>
      <w:r>
        <w:rPr>
          <w:rStyle w:val="komentar"/>
        </w:rPr>
        <w:t xml:space="preserve">, ale je to od </w:t>
      </w:r>
      <w:r>
        <w:rPr>
          <w:rStyle w:val="komentarkurziva"/>
        </w:rPr>
        <w:t xml:space="preserve">Adelricus </w:t>
      </w:r>
      <w:r>
        <w:rPr>
          <w:rStyle w:val="komentar"/>
        </w:rPr>
        <w:t>zapsáno smíšeně lat.-čes.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h158 </w:t>
      </w:r>
      <w:r>
        <w:rPr>
          <w:rStyle w:val="hesloveslovo"/>
        </w:rPr>
        <w:t xml:space="preserve">Adelricus </w:t>
      </w:r>
      <w:r>
        <w:rPr>
          <w:rStyle w:val="akce"/>
        </w:rPr>
        <w:t xml:space="preserve">proprium </w:t>
      </w:r>
      <w:r>
        <w:rPr>
          <w:rStyle w:val="komentar"/>
        </w:rPr>
        <w:t xml:space="preserve">v textu v nom. jen tato podoba, + dvojznačné </w:t>
      </w:r>
      <w:r>
        <w:rPr>
          <w:rStyle w:val="komentarkurziva"/>
        </w:rPr>
        <w:t>s Adelrickem</w:t>
      </w:r>
      <w:r>
        <w:rPr>
          <w:rStyle w:val="komentar"/>
        </w:rPr>
        <w:t>; podle var. ve slovníku je i Adalricus (</w:t>
      </w:r>
      <w:r>
        <w:rPr>
          <w:rStyle w:val="komentarpramen"/>
        </w:rPr>
        <w:t xml:space="preserve">GuallCtnostK </w:t>
      </w:r>
      <w:r>
        <w:rPr>
          <w:rStyle w:val="komentar"/>
        </w:rPr>
        <w:t>188)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h159 </w:t>
      </w:r>
      <w:r>
        <w:rPr>
          <w:rStyle w:val="hesloveslovo"/>
        </w:rPr>
        <w:t xml:space="preserve">Adelrik </w:t>
      </w:r>
      <w:r>
        <w:rPr>
          <w:rStyle w:val="akce"/>
        </w:rPr>
        <w:t xml:space="preserve">proprium </w:t>
      </w:r>
      <w:r>
        <w:rPr>
          <w:rStyle w:val="komentar"/>
        </w:rPr>
        <w:t xml:space="preserve">v textu v nom. jen podoba </w:t>
      </w:r>
      <w:r>
        <w:rPr>
          <w:rStyle w:val="komentarkurziva"/>
        </w:rPr>
        <w:t>Adelricus</w:t>
      </w:r>
      <w:r>
        <w:rPr>
          <w:rStyle w:val="komentar"/>
        </w:rPr>
        <w:t>; počeštěnou bez -</w:t>
      </w:r>
      <w:r>
        <w:rPr>
          <w:rStyle w:val="komentarkurziva"/>
        </w:rPr>
        <w:t xml:space="preserve">us </w:t>
      </w:r>
      <w:r>
        <w:rPr>
          <w:rStyle w:val="komentar"/>
        </w:rPr>
        <w:t xml:space="preserve">lze akceptovat z dvojznačného tvaru  </w:t>
      </w:r>
      <w:r>
        <w:rPr>
          <w:rStyle w:val="komentarkurziva"/>
        </w:rPr>
        <w:t>s Adelrickem</w:t>
      </w:r>
      <w:r>
        <w:rPr>
          <w:rStyle w:val="komentar"/>
        </w:rPr>
        <w:t>; podle var. ve slovníku je i Adalricus (</w:t>
      </w:r>
      <w:r>
        <w:rPr>
          <w:rStyle w:val="komentarpramen"/>
        </w:rPr>
        <w:t xml:space="preserve">GuallCtnostK </w:t>
      </w:r>
      <w:r>
        <w:rPr>
          <w:rStyle w:val="komentar"/>
        </w:rPr>
        <w:t>188)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lastRenderedPageBreak/>
        <w:t xml:space="preserve">h160 </w:t>
      </w:r>
      <w:r>
        <w:rPr>
          <w:rStyle w:val="hesloveslovo"/>
        </w:rPr>
        <w:t xml:space="preserve">Aden </w:t>
      </w:r>
      <w:r>
        <w:rPr>
          <w:rStyle w:val="akce"/>
        </w:rPr>
        <w:t xml:space="preserve">proprium </w:t>
      </w:r>
      <w:r>
        <w:rPr>
          <w:rStyle w:val="komentar"/>
        </w:rPr>
        <w:t xml:space="preserve">taky je chybné Deaden (= </w:t>
      </w:r>
      <w:r>
        <w:rPr>
          <w:rStyle w:val="komentarkurziva"/>
        </w:rPr>
        <w:t>de Aden</w:t>
      </w:r>
      <w:r>
        <w:rPr>
          <w:rStyle w:val="komentar"/>
        </w:rPr>
        <w:t>)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h161 </w:t>
      </w:r>
      <w:r>
        <w:rPr>
          <w:rStyle w:val="hesloveslovo"/>
        </w:rPr>
        <w:t xml:space="preserve">adenský </w:t>
      </w:r>
      <w:r>
        <w:rPr>
          <w:rStyle w:val="slovnidruh"/>
        </w:rPr>
        <w:t>adj.</w:t>
      </w:r>
    </w:p>
    <w:p w:rsidR="00CB13D1" w:rsidRDefault="007F094C">
      <w:pPr>
        <w:pStyle w:val="Motivace"/>
      </w:pPr>
      <w:r>
        <w:rPr>
          <w:rStyle w:val="nonparej"/>
        </w:rPr>
        <w:t xml:space="preserve">k </w:t>
      </w:r>
      <w:r>
        <w:rPr>
          <w:rStyle w:val="odkaz"/>
        </w:rPr>
        <w:t>Aden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1. </w:t>
      </w:r>
      <w:r>
        <w:rPr>
          <w:rStyle w:val="spojitelnost"/>
        </w:rPr>
        <w:t xml:space="preserve">(o králi) </w:t>
      </w:r>
      <w:r>
        <w:rPr>
          <w:rStyle w:val="vyznam"/>
        </w:rPr>
        <w:t>adenský, vládnoucí v Adenu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2. </w:t>
      </w:r>
      <w:r>
        <w:t xml:space="preserve">„královstvie adenské“ </w:t>
      </w:r>
      <w:r>
        <w:rPr>
          <w:rStyle w:val="vyznam"/>
        </w:rPr>
        <w:t>království Aden</w:t>
      </w:r>
    </w:p>
    <w:p w:rsidR="00CB13D1" w:rsidRDefault="007F094C">
      <w:pPr>
        <w:pStyle w:val="Poznamka"/>
      </w:pPr>
      <w:r>
        <w:t xml:space="preserve">Dolož. též jako </w:t>
      </w:r>
      <w:r>
        <w:rPr>
          <w:rStyle w:val="realizaceheslovehoslova"/>
        </w:rPr>
        <w:t>adanský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h162 </w:t>
      </w:r>
      <w:r>
        <w:rPr>
          <w:rStyle w:val="hesloveslovo"/>
        </w:rPr>
        <w:t>Adeodatus</w:t>
      </w:r>
      <w:r>
        <w:rPr>
          <w:rStyle w:val="akce"/>
        </w:rPr>
        <w:t xml:space="preserve">citátové slovo </w:t>
      </w:r>
      <w:r>
        <w:rPr>
          <w:rStyle w:val="komentar"/>
        </w:rPr>
        <w:t xml:space="preserve">vůbec to není doloženo! záhlaví  = lat. předloha, Comestor má </w:t>
      </w:r>
      <w:r>
        <w:rPr>
          <w:rStyle w:val="komentarkurziva"/>
        </w:rPr>
        <w:t xml:space="preserve">ot boha daný </w:t>
      </w:r>
      <w:r>
        <w:rPr>
          <w:rStyle w:val="komentar"/>
        </w:rPr>
        <w:t xml:space="preserve">n. </w:t>
      </w:r>
      <w:r>
        <w:rPr>
          <w:rStyle w:val="komentarkurziva"/>
        </w:rPr>
        <w:t>bohem daný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h163 </w:t>
      </w:r>
      <w:r>
        <w:rPr>
          <w:rStyle w:val="hesloveslovo"/>
        </w:rPr>
        <w:t xml:space="preserve">Ader </w:t>
      </w:r>
      <w:r>
        <w:rPr>
          <w:rStyle w:val="akce"/>
        </w:rPr>
        <w:t xml:space="preserve">proprium </w:t>
      </w:r>
      <w:r>
        <w:rPr>
          <w:rStyle w:val="komentar"/>
        </w:rPr>
        <w:t>je to v bibli věž Eder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h164 </w:t>
      </w:r>
      <w:r>
        <w:rPr>
          <w:rStyle w:val="hesloveslovo"/>
        </w:rPr>
        <w:t xml:space="preserve">Adersbach </w:t>
      </w:r>
      <w:r>
        <w:rPr>
          <w:rStyle w:val="akce"/>
        </w:rPr>
        <w:t xml:space="preserve">přeřazeno sub </w:t>
      </w:r>
      <w:r>
        <w:rPr>
          <w:rStyle w:val="odkaz"/>
        </w:rPr>
        <w:t xml:space="preserve">Aderšpach </w:t>
      </w:r>
      <w:r>
        <w:rPr>
          <w:rStyle w:val="komentar"/>
        </w:rPr>
        <w:t>ale v dokladu je Aderšpach a ten v hesláři vůbec není!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t xml:space="preserve">Aderšpach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lastRenderedPageBreak/>
        <w:t xml:space="preserve">h165 </w:t>
      </w:r>
      <w:r>
        <w:rPr>
          <w:rStyle w:val="hesloveslovo"/>
        </w:rPr>
        <w:t xml:space="preserve">Aderspach </w:t>
      </w:r>
      <w:r>
        <w:rPr>
          <w:rStyle w:val="akce"/>
        </w:rPr>
        <w:t xml:space="preserve">přeřazeno sub </w:t>
      </w:r>
      <w:r>
        <w:rPr>
          <w:rStyle w:val="odkaz"/>
        </w:rPr>
        <w:t>Aderšpach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h166 </w:t>
      </w:r>
      <w:r>
        <w:rPr>
          <w:rStyle w:val="hesloveslovo"/>
        </w:rPr>
        <w:t xml:space="preserve">Adla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h167 </w:t>
      </w:r>
      <w:r>
        <w:rPr>
          <w:rStyle w:val="hesloveslovo"/>
        </w:rPr>
        <w:t xml:space="preserve">Adlar </w:t>
      </w:r>
      <w:r>
        <w:rPr>
          <w:rStyle w:val="akce"/>
        </w:rPr>
        <w:t xml:space="preserve">proprium </w:t>
      </w:r>
      <w:r>
        <w:rPr>
          <w:rStyle w:val="komentar"/>
        </w:rPr>
        <w:t>místní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t xml:space="preserve">Adler </w:t>
      </w:r>
      <w:r>
        <w:rPr>
          <w:rStyle w:val="akce"/>
        </w:rPr>
        <w:t xml:space="preserve">proprium </w:t>
      </w:r>
      <w:r>
        <w:rPr>
          <w:rStyle w:val="komentar"/>
        </w:rPr>
        <w:t>osobní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h168 </w:t>
      </w:r>
      <w:r>
        <w:rPr>
          <w:rStyle w:val="hesloveslovo"/>
        </w:rPr>
        <w:t xml:space="preserve">Adleita </w:t>
      </w:r>
      <w:r>
        <w:rPr>
          <w:rStyle w:val="akce"/>
        </w:rPr>
        <w:t xml:space="preserve">proprium </w:t>
      </w:r>
      <w:r>
        <w:rPr>
          <w:rStyle w:val="komentar"/>
        </w:rPr>
        <w:t xml:space="preserve">je jen v </w:t>
      </w:r>
      <w:r>
        <w:rPr>
          <w:rStyle w:val="komentarpramen"/>
        </w:rPr>
        <w:t>GbSlov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h169 </w:t>
      </w:r>
      <w:r>
        <w:rPr>
          <w:rStyle w:val="hesloveslovo"/>
        </w:rPr>
        <w:t xml:space="preserve">Adléta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h170 </w:t>
      </w:r>
      <w:r>
        <w:rPr>
          <w:rStyle w:val="hesloveslovo"/>
        </w:rPr>
        <w:t xml:space="preserve">Adlička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lastRenderedPageBreak/>
        <w:t xml:space="preserve">h171 </w:t>
      </w:r>
      <w:r>
        <w:rPr>
          <w:rStyle w:val="hesloveslovo"/>
        </w:rPr>
        <w:t xml:space="preserve">Adlík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h172 </w:t>
      </w:r>
      <w:r>
        <w:rPr>
          <w:rStyle w:val="hesloveslovo"/>
        </w:rPr>
        <w:t xml:space="preserve">Adloch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h173 </w:t>
      </w:r>
      <w:r>
        <w:rPr>
          <w:rStyle w:val="hesloveslovo"/>
        </w:rPr>
        <w:t xml:space="preserve">Adlochovici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h174 </w:t>
      </w:r>
      <w:r>
        <w:rPr>
          <w:rStyle w:val="hesloveslovo"/>
        </w:rPr>
        <w:t xml:space="preserve">Adlold </w:t>
      </w:r>
      <w:r>
        <w:rPr>
          <w:rStyle w:val="akce"/>
        </w:rPr>
        <w:t xml:space="preserve">proprium </w:t>
      </w:r>
      <w:r>
        <w:rPr>
          <w:rStyle w:val="komentar"/>
        </w:rPr>
        <w:t xml:space="preserve">je jen v </w:t>
      </w:r>
      <w:r>
        <w:rPr>
          <w:rStyle w:val="komentarpramen"/>
        </w:rPr>
        <w:t>GbSlov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h175 </w:t>
      </w:r>
      <w:r>
        <w:rPr>
          <w:rStyle w:val="hesloveslovo"/>
        </w:rPr>
        <w:t xml:space="preserve">Adlot </w:t>
      </w:r>
      <w:r>
        <w:rPr>
          <w:rStyle w:val="akce"/>
        </w:rPr>
        <w:t xml:space="preserve">proprium </w:t>
      </w:r>
      <w:r>
        <w:rPr>
          <w:rStyle w:val="komentar"/>
        </w:rPr>
        <w:t xml:space="preserve">je jen v </w:t>
      </w:r>
      <w:r>
        <w:rPr>
          <w:rStyle w:val="komentarpramen"/>
        </w:rPr>
        <w:t>GbSlov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hesloveslovo"/>
        </w:rPr>
        <w:t>administrátor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-a </w:t>
      </w:r>
      <w:r>
        <w:rPr>
          <w:rStyle w:val="slovnidruh"/>
        </w:rPr>
        <w:t>m.</w:t>
      </w:r>
    </w:p>
    <w:p w:rsidR="00CB13D1" w:rsidRDefault="007F094C">
      <w:pPr>
        <w:pStyle w:val="Heslovezahlavi"/>
      </w:pPr>
      <w:r>
        <w:rPr>
          <w:rStyle w:val="identifikator"/>
        </w:rPr>
        <w:t xml:space="preserve">h176 </w:t>
      </w:r>
      <w:r>
        <w:rPr>
          <w:rStyle w:val="hesloveslovo"/>
        </w:rPr>
        <w:t>administrator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-a </w:t>
      </w:r>
      <w:r>
        <w:rPr>
          <w:rStyle w:val="slovnidruh"/>
        </w:rPr>
        <w:t>m.</w:t>
      </w:r>
    </w:p>
    <w:p w:rsidR="00CB13D1" w:rsidRDefault="007F094C">
      <w:pPr>
        <w:pStyle w:val="Motivace"/>
      </w:pPr>
      <w:r>
        <w:rPr>
          <w:rStyle w:val="nonparej"/>
        </w:rPr>
        <w:t xml:space="preserve">k lat. </w:t>
      </w:r>
      <w:r>
        <w:t>administrator</w:t>
      </w:r>
    </w:p>
    <w:p w:rsidR="00CB13D1" w:rsidRDefault="007F094C">
      <w:pPr>
        <w:pStyle w:val="Vykladvyznamu"/>
      </w:pPr>
      <w:r>
        <w:rPr>
          <w:rStyle w:val="nonparej"/>
        </w:rPr>
        <w:t xml:space="preserve">eccl. </w:t>
      </w:r>
      <w:r>
        <w:rPr>
          <w:rStyle w:val="spojitelnost"/>
        </w:rPr>
        <w:t xml:space="preserve">čeho (církevního úřadu) </w:t>
      </w:r>
      <w:r>
        <w:rPr>
          <w:rStyle w:val="vyznam"/>
        </w:rPr>
        <w:t>administrátor, správce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h177 </w:t>
      </w:r>
      <w:r>
        <w:rPr>
          <w:rStyle w:val="hesloveslovo"/>
        </w:rPr>
        <w:t xml:space="preserve">administrátorský </w:t>
      </w:r>
      <w:r>
        <w:rPr>
          <w:rStyle w:val="slovnidruh"/>
        </w:rPr>
        <w:t>adj.</w:t>
      </w:r>
    </w:p>
    <w:p w:rsidR="00CB13D1" w:rsidRDefault="007F094C">
      <w:pPr>
        <w:pStyle w:val="Motivace"/>
      </w:pPr>
      <w:r>
        <w:rPr>
          <w:rStyle w:val="nonparej"/>
        </w:rPr>
        <w:lastRenderedPageBreak/>
        <w:t xml:space="preserve">k </w:t>
      </w:r>
      <w:r>
        <w:rPr>
          <w:rStyle w:val="odkaz"/>
        </w:rPr>
        <w:t>administrátor</w:t>
      </w:r>
    </w:p>
    <w:p w:rsidR="00CB13D1" w:rsidRDefault="007F094C">
      <w:pPr>
        <w:pStyle w:val="Vykladvyznamu"/>
      </w:pPr>
      <w:r>
        <w:rPr>
          <w:rStyle w:val="spojitelnost"/>
        </w:rPr>
        <w:t xml:space="preserve">(o pečeti) </w:t>
      </w:r>
      <w:r>
        <w:rPr>
          <w:rStyle w:val="vyznam"/>
        </w:rPr>
        <w:t>administrátorský, vydávaný administrátorem</w:t>
      </w:r>
    </w:p>
    <w:p w:rsidR="00CB13D1" w:rsidRDefault="007F094C">
      <w:pPr>
        <w:pStyle w:val="Poznamka"/>
      </w:pPr>
      <w:r>
        <w:rPr>
          <w:rStyle w:val="nonparej"/>
        </w:rPr>
        <w:t xml:space="preserve">Sr. </w:t>
      </w:r>
      <w:r>
        <w:rPr>
          <w:rStyle w:val="odkaz"/>
        </w:rPr>
        <w:t>opatský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h178 </w:t>
      </w:r>
      <w:r>
        <w:rPr>
          <w:rStyle w:val="hesloveslovo"/>
        </w:rPr>
        <w:t xml:space="preserve">Adolf </w:t>
      </w:r>
      <w:r>
        <w:rPr>
          <w:rStyle w:val="akce"/>
        </w:rPr>
        <w:t>proprium</w:t>
      </w:r>
    </w:p>
    <w:p w:rsidR="00CB13D1" w:rsidRDefault="007F094C">
      <w:pPr>
        <w:pStyle w:val="Poznamka"/>
      </w:pPr>
      <w:r>
        <w:t xml:space="preserve">Dolož. též adj. poses. </w:t>
      </w:r>
      <w:r>
        <w:rPr>
          <w:rStyle w:val="kurziva"/>
        </w:rPr>
        <w:t>Adolfóv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h179 </w:t>
      </w:r>
      <w:r>
        <w:rPr>
          <w:rStyle w:val="hesloveslovo"/>
        </w:rPr>
        <w:t xml:space="preserve">Adon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h180 </w:t>
      </w:r>
      <w:r>
        <w:rPr>
          <w:rStyle w:val="hesloveslovo"/>
        </w:rPr>
        <w:t xml:space="preserve">adona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Adona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t xml:space="preserve">Adona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h181 </w:t>
      </w:r>
      <w:r>
        <w:rPr>
          <w:rStyle w:val="hesloveslovo"/>
        </w:rPr>
        <w:t xml:space="preserve">Adonai </w:t>
      </w:r>
      <w:r>
        <w:rPr>
          <w:rStyle w:val="akce"/>
        </w:rPr>
        <w:t>citátové slovo</w:t>
      </w:r>
      <w:r>
        <w:rPr>
          <w:rStyle w:val="komentar"/>
        </w:rPr>
        <w:t>, proprium; je to sporné, zda to je proprium</w:t>
      </w:r>
    </w:p>
    <w:p w:rsidR="00CB13D1" w:rsidRDefault="007F094C">
      <w:pPr>
        <w:pStyle w:val="Vylouceneheslo"/>
      </w:pPr>
      <w:r>
        <w:rPr>
          <w:rStyle w:val="identifikator"/>
        </w:rPr>
        <w:t xml:space="preserve">h182 </w:t>
      </w:r>
      <w:r>
        <w:rPr>
          <w:rStyle w:val="hesloveslovo"/>
        </w:rPr>
        <w:t xml:space="preserve">Adonaj </w:t>
      </w:r>
      <w:r>
        <w:rPr>
          <w:rStyle w:val="akce"/>
        </w:rPr>
        <w:t>citátové slovo</w:t>
      </w:r>
      <w:r>
        <w:rPr>
          <w:rStyle w:val="komentar"/>
        </w:rPr>
        <w:t xml:space="preserve">, proprium; tohle je podoba ze slovníku k </w:t>
      </w:r>
      <w:r>
        <w:rPr>
          <w:rStyle w:val="komentarpramen"/>
        </w:rPr>
        <w:t xml:space="preserve">Žilin </w:t>
      </w:r>
      <w:r>
        <w:rPr>
          <w:rStyle w:val="komentar"/>
        </w:rPr>
        <w:t>- mělo by to být u Adonai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lastRenderedPageBreak/>
        <w:t xml:space="preserve">h183 </w:t>
      </w:r>
      <w:r>
        <w:rPr>
          <w:rStyle w:val="hesloveslovo"/>
        </w:rPr>
        <w:t xml:space="preserve">Adonias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h184 </w:t>
      </w:r>
      <w:r>
        <w:rPr>
          <w:rStyle w:val="hesloveslovo"/>
        </w:rPr>
        <w:t xml:space="preserve">Adoniáš </w:t>
      </w:r>
      <w:r>
        <w:rPr>
          <w:rStyle w:val="akce"/>
        </w:rPr>
        <w:t xml:space="preserve">proprium </w:t>
      </w:r>
      <w:r>
        <w:rPr>
          <w:rStyle w:val="komentar"/>
        </w:rPr>
        <w:t xml:space="preserve">doklad nesporný na </w:t>
      </w:r>
      <w:r>
        <w:rPr>
          <w:rStyle w:val="komentarkurziva"/>
        </w:rPr>
        <w:t xml:space="preserve">-áš </w:t>
      </w:r>
      <w:r>
        <w:rPr>
          <w:rStyle w:val="komentar"/>
        </w:rPr>
        <w:t xml:space="preserve">v. </w:t>
      </w:r>
      <w:r>
        <w:rPr>
          <w:rStyle w:val="komentarpramen"/>
        </w:rPr>
        <w:t>GbSlov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h185 </w:t>
      </w:r>
      <w:r>
        <w:rPr>
          <w:rStyle w:val="hesloveslovo"/>
        </w:rPr>
        <w:t xml:space="preserve">Adonibesech </w:t>
      </w:r>
      <w:r>
        <w:rPr>
          <w:rStyle w:val="akce"/>
        </w:rPr>
        <w:t xml:space="preserve">proprium </w:t>
      </w:r>
      <w:r>
        <w:rPr>
          <w:rStyle w:val="komentar"/>
        </w:rPr>
        <w:t xml:space="preserve">Zapsáno jako </w:t>
      </w:r>
      <w:r>
        <w:rPr>
          <w:rStyle w:val="komentarkurziva"/>
        </w:rPr>
        <w:t>Adonybezech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h186 </w:t>
      </w:r>
      <w:r>
        <w:rPr>
          <w:rStyle w:val="hesloveslovo"/>
        </w:rPr>
        <w:t xml:space="preserve">Adoniden </w:t>
      </w:r>
      <w:r>
        <w:rPr>
          <w:rStyle w:val="akce"/>
        </w:rPr>
        <w:t xml:space="preserve">proprium </w:t>
      </w:r>
      <w:r>
        <w:rPr>
          <w:rStyle w:val="komentar"/>
        </w:rPr>
        <w:t xml:space="preserve">z akuz </w:t>
      </w:r>
      <w:r>
        <w:rPr>
          <w:rStyle w:val="komentarkurziva"/>
        </w:rPr>
        <w:t>Adonidem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h187 </w:t>
      </w:r>
      <w:r>
        <w:rPr>
          <w:rStyle w:val="hesloveslovo"/>
        </w:rPr>
        <w:t xml:space="preserve">Adonides </w:t>
      </w:r>
      <w:r>
        <w:rPr>
          <w:rStyle w:val="akce"/>
        </w:rPr>
        <w:t xml:space="preserve">citátové slovo </w:t>
      </w:r>
      <w:r>
        <w:rPr>
          <w:rStyle w:val="komentar"/>
        </w:rPr>
        <w:t>ale doklad je na Adonydem = citátové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h188 </w:t>
      </w:r>
      <w:r>
        <w:rPr>
          <w:rStyle w:val="hesloveslovo"/>
        </w:rPr>
        <w:t xml:space="preserve">Adonisedech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h189 </w:t>
      </w:r>
      <w:r>
        <w:rPr>
          <w:rStyle w:val="hesloveslovo"/>
        </w:rPr>
        <w:t xml:space="preserve">Adrael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lastRenderedPageBreak/>
        <w:t xml:space="preserve">h190 </w:t>
      </w:r>
      <w:r>
        <w:rPr>
          <w:rStyle w:val="hesloveslovo"/>
        </w:rPr>
        <w:t xml:space="preserve">Adramelech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h191 </w:t>
      </w:r>
      <w:r>
        <w:rPr>
          <w:rStyle w:val="hesloveslovo"/>
        </w:rPr>
        <w:t xml:space="preserve">Adremon </w:t>
      </w:r>
      <w:r>
        <w:rPr>
          <w:rStyle w:val="akce"/>
        </w:rPr>
        <w:t>citátové slovo</w:t>
      </w:r>
      <w:r>
        <w:rPr>
          <w:rStyle w:val="komentar"/>
        </w:rPr>
        <w:t>je to citátové ad Remon!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h192 </w:t>
      </w:r>
      <w:r>
        <w:rPr>
          <w:rStyle w:val="hesloveslovo"/>
        </w:rPr>
        <w:t xml:space="preserve">Adrián </w:t>
      </w:r>
      <w:r>
        <w:rPr>
          <w:rStyle w:val="akce"/>
        </w:rPr>
        <w:t xml:space="preserve">proprium </w:t>
      </w:r>
      <w:r>
        <w:rPr>
          <w:rStyle w:val="komentar"/>
        </w:rPr>
        <w:t xml:space="preserve">měla by být i podoba </w:t>
      </w:r>
      <w:r>
        <w:rPr>
          <w:rStyle w:val="komentarkurziva"/>
        </w:rPr>
        <w:t>Adrian</w:t>
      </w:r>
      <w:r>
        <w:rPr>
          <w:rStyle w:val="komentar"/>
        </w:rPr>
        <w:t>; doplnit?</w:t>
      </w:r>
    </w:p>
    <w:p w:rsidR="00CB13D1" w:rsidRDefault="007F094C">
      <w:pPr>
        <w:pStyle w:val="Vylouceneheslo"/>
      </w:pPr>
      <w:r>
        <w:rPr>
          <w:rStyle w:val="hesloveslovo"/>
        </w:rPr>
        <w:t xml:space="preserve">Adrian </w:t>
      </w:r>
      <w:r>
        <w:rPr>
          <w:rStyle w:val="akce"/>
        </w:rPr>
        <w:t xml:space="preserve">proprium </w:t>
      </w:r>
      <w:r>
        <w:rPr>
          <w:rStyle w:val="komentar"/>
        </w:rPr>
        <w:t xml:space="preserve">měla by být i podoba </w:t>
      </w:r>
      <w:r>
        <w:rPr>
          <w:rStyle w:val="komentarkurziva"/>
        </w:rPr>
        <w:t>Adrian</w:t>
      </w:r>
      <w:r>
        <w:rPr>
          <w:rStyle w:val="komentar"/>
        </w:rPr>
        <w:t>; doplnit?</w:t>
      </w:r>
    </w:p>
    <w:p w:rsidR="00CB13D1" w:rsidRDefault="007F094C">
      <w:pPr>
        <w:pStyle w:val="Poznamka"/>
      </w:pPr>
      <w:r>
        <w:t xml:space="preserve">Dolož. též adj. poses. </w:t>
      </w:r>
      <w:r>
        <w:rPr>
          <w:rStyle w:val="kurziva"/>
        </w:rPr>
        <w:t>Adrianóv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h193 </w:t>
      </w:r>
      <w:r>
        <w:rPr>
          <w:rStyle w:val="hesloveslovo"/>
        </w:rPr>
        <w:t xml:space="preserve">Adriana </w:t>
      </w:r>
      <w:r>
        <w:rPr>
          <w:rStyle w:val="akce"/>
        </w:rPr>
        <w:t xml:space="preserve">proprium </w:t>
      </w:r>
      <w:r>
        <w:rPr>
          <w:rStyle w:val="komentar"/>
        </w:rPr>
        <w:t>je to za lat. Diana!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h194 </w:t>
      </w:r>
      <w:r>
        <w:rPr>
          <w:rStyle w:val="hesloveslovo"/>
        </w:rPr>
        <w:t xml:space="preserve">adrianský </w:t>
      </w:r>
      <w:r>
        <w:rPr>
          <w:rStyle w:val="slovnidruh"/>
        </w:rPr>
        <w:t>adj.</w:t>
      </w:r>
    </w:p>
    <w:p w:rsidR="00CB13D1" w:rsidRDefault="007F094C">
      <w:pPr>
        <w:pStyle w:val="Heslovezahlavi"/>
      </w:pPr>
      <w:r>
        <w:rPr>
          <w:rStyle w:val="hesloveslovo"/>
        </w:rPr>
        <w:t xml:space="preserve">adriarský </w:t>
      </w:r>
      <w:r>
        <w:rPr>
          <w:rStyle w:val="slovnidruh"/>
        </w:rPr>
        <w:t>adj.</w:t>
      </w:r>
    </w:p>
    <w:p w:rsidR="00CB13D1" w:rsidRDefault="007F094C">
      <w:pPr>
        <w:pStyle w:val="Heslovezahlavi"/>
      </w:pPr>
      <w:r>
        <w:rPr>
          <w:rStyle w:val="hesloveslovo"/>
        </w:rPr>
        <w:t xml:space="preserve">adriatský </w:t>
      </w:r>
      <w:r>
        <w:rPr>
          <w:rStyle w:val="slovnidruh"/>
        </w:rPr>
        <w:t>adj.</w:t>
      </w:r>
    </w:p>
    <w:p w:rsidR="00CB13D1" w:rsidRDefault="007F094C">
      <w:pPr>
        <w:pStyle w:val="Motivace"/>
      </w:pPr>
      <w:r>
        <w:rPr>
          <w:rStyle w:val="nonparej"/>
        </w:rPr>
        <w:t xml:space="preserve">k lat. </w:t>
      </w:r>
      <w:r>
        <w:t>Adria</w:t>
      </w:r>
    </w:p>
    <w:p w:rsidR="00CB13D1" w:rsidRDefault="007F094C">
      <w:pPr>
        <w:pStyle w:val="Vykladvyznamu"/>
      </w:pPr>
      <w:r>
        <w:rPr>
          <w:rStyle w:val="spojitelnost"/>
        </w:rPr>
        <w:t xml:space="preserve">(o moři) </w:t>
      </w:r>
      <w:r>
        <w:rPr>
          <w:rStyle w:val="vyznam"/>
        </w:rPr>
        <w:t xml:space="preserve">adriatický </w:t>
      </w:r>
      <w:r>
        <w:rPr>
          <w:rStyle w:val="komentar"/>
        </w:rPr>
        <w:t>nelze dát „jaderské, Jadran“)</w:t>
      </w:r>
    </w:p>
    <w:p w:rsidR="00CB13D1" w:rsidRDefault="007F094C">
      <w:pPr>
        <w:pStyle w:val="Poznamka"/>
      </w:pPr>
      <w:r>
        <w:t>Podle dobového chápání se vztahuje na větší část Středozemního moře než jen na dnešní Jaderské moře</w:t>
      </w:r>
    </w:p>
    <w:p w:rsidR="00CB13D1" w:rsidRDefault="007F094C">
      <w:pPr>
        <w:pStyle w:val="Poznamka"/>
      </w:pPr>
      <w:r>
        <w:t xml:space="preserve">Dolož. též jako mužské vl. jm. osobní </w:t>
      </w:r>
      <w:r>
        <w:rPr>
          <w:rStyle w:val="kurziva"/>
        </w:rPr>
        <w:t>Adrianský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h195 </w:t>
      </w:r>
      <w:r>
        <w:rPr>
          <w:rStyle w:val="hesloveslovo"/>
        </w:rPr>
        <w:t xml:space="preserve">Adrianus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lastRenderedPageBreak/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h196 </w:t>
      </w:r>
      <w:r>
        <w:rPr>
          <w:rStyle w:val="hesloveslovo"/>
        </w:rPr>
        <w:t xml:space="preserve">Adriánus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Adrianus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Odkazovezahlavi"/>
      </w:pPr>
      <w:r>
        <w:rPr>
          <w:rStyle w:val="identifikator"/>
        </w:rPr>
        <w:t xml:space="preserve">h197 </w:t>
      </w:r>
      <w:r>
        <w:rPr>
          <w:rStyle w:val="hesloveslovo"/>
        </w:rPr>
        <w:t xml:space="preserve">adriarský </w:t>
      </w:r>
      <w:r>
        <w:rPr>
          <w:rStyle w:val="nonparej"/>
        </w:rPr>
        <w:t xml:space="preserve">v. </w:t>
      </w:r>
      <w:r>
        <w:rPr>
          <w:rStyle w:val="odkaz"/>
        </w:rPr>
        <w:t>adrianský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h198 </w:t>
      </w:r>
      <w:r>
        <w:rPr>
          <w:rStyle w:val="hesloveslovo"/>
        </w:rPr>
        <w:t xml:space="preserve">Adriáš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h199 </w:t>
      </w:r>
      <w:r>
        <w:rPr>
          <w:rStyle w:val="hesloveslovo"/>
        </w:rPr>
        <w:t xml:space="preserve">Adriaticum </w:t>
      </w:r>
      <w:r>
        <w:rPr>
          <w:rStyle w:val="akce"/>
        </w:rPr>
        <w:t>citátové slovo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Odkazovezahlavi"/>
      </w:pPr>
      <w:r>
        <w:rPr>
          <w:rStyle w:val="identifikator"/>
        </w:rPr>
        <w:t xml:space="preserve">h200 </w:t>
      </w:r>
      <w:r>
        <w:rPr>
          <w:rStyle w:val="hesloveslovo"/>
        </w:rPr>
        <w:t xml:space="preserve">adriatský </w:t>
      </w:r>
      <w:r>
        <w:rPr>
          <w:rStyle w:val="nonparej"/>
        </w:rPr>
        <w:t xml:space="preserve">v. </w:t>
      </w:r>
      <w:r>
        <w:rPr>
          <w:rStyle w:val="odkaz"/>
        </w:rPr>
        <w:t>adrianský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h201 </w:t>
      </w:r>
      <w:r>
        <w:rPr>
          <w:rStyle w:val="hesloveslovo"/>
        </w:rPr>
        <w:t xml:space="preserve">Adriel </w:t>
      </w:r>
      <w:r>
        <w:rPr>
          <w:rStyle w:val="akce"/>
        </w:rPr>
        <w:t>proprium</w:t>
      </w:r>
    </w:p>
    <w:p w:rsidR="00CB13D1" w:rsidRDefault="007F094C">
      <w:pPr>
        <w:pStyle w:val="Vylouceneheslo"/>
      </w:pPr>
      <w:r>
        <w:rPr>
          <w:rStyle w:val="hesloveslovo"/>
        </w:rPr>
        <w:t xml:space="preserve">Hadriel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h202 </w:t>
      </w:r>
      <w:r>
        <w:rPr>
          <w:rStyle w:val="hesloveslovo"/>
        </w:rPr>
        <w:t xml:space="preserve">adrmentinský </w:t>
      </w:r>
      <w:r>
        <w:rPr>
          <w:rStyle w:val="slovnidruh"/>
        </w:rPr>
        <w:t>adj.</w:t>
      </w:r>
    </w:p>
    <w:p w:rsidR="00CB13D1" w:rsidRDefault="007F094C">
      <w:pPr>
        <w:pStyle w:val="Vykladvyznamu"/>
      </w:pPr>
      <w:r>
        <w:rPr>
          <w:rStyle w:val="nonparej"/>
        </w:rPr>
        <w:t xml:space="preserve">bibl. </w:t>
      </w:r>
      <w:r>
        <w:rPr>
          <w:rStyle w:val="spojitelnost"/>
        </w:rPr>
        <w:t xml:space="preserve">(o lodi) </w:t>
      </w:r>
      <w:r>
        <w:rPr>
          <w:rStyle w:val="vyznam"/>
        </w:rPr>
        <w:t>patřící městu jménem Adramyttium</w:t>
      </w:r>
    </w:p>
    <w:p w:rsidR="00CB13D1" w:rsidRDefault="007F094C">
      <w:pPr>
        <w:pStyle w:val="Poznamka"/>
      </w:pPr>
      <w:r>
        <w:rPr>
          <w:rStyle w:val="nonparej"/>
        </w:rPr>
        <w:lastRenderedPageBreak/>
        <w:t xml:space="preserve">Sr. </w:t>
      </w:r>
      <w:r>
        <w:rPr>
          <w:rStyle w:val="odkaz"/>
        </w:rPr>
        <w:t>hadrimětinský</w:t>
      </w:r>
      <w:r>
        <w:t xml:space="preserve">, </w:t>
      </w:r>
      <w:r>
        <w:rPr>
          <w:rStyle w:val="odkaz"/>
        </w:rPr>
        <w:t>Aromatina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hesloveslovo"/>
        </w:rPr>
        <w:t xml:space="preserve">hadrimětinský </w:t>
      </w:r>
      <w:r>
        <w:rPr>
          <w:rStyle w:val="slovnidruh"/>
        </w:rPr>
        <w:t>adj.</w:t>
      </w:r>
    </w:p>
    <w:p w:rsidR="00CB13D1" w:rsidRDefault="007F094C">
      <w:pPr>
        <w:pStyle w:val="Vykladvyznamu"/>
      </w:pPr>
      <w:r>
        <w:rPr>
          <w:rStyle w:val="nonparej"/>
        </w:rPr>
        <w:t xml:space="preserve">bibl. </w:t>
      </w:r>
      <w:r>
        <w:rPr>
          <w:rStyle w:val="spojitelnost"/>
        </w:rPr>
        <w:t xml:space="preserve">(o lodi) </w:t>
      </w:r>
      <w:r>
        <w:rPr>
          <w:rStyle w:val="vyznam"/>
        </w:rPr>
        <w:t>patřící městu jménem Hadrimentis</w:t>
      </w:r>
    </w:p>
    <w:p w:rsidR="00CB13D1" w:rsidRDefault="007F094C">
      <w:pPr>
        <w:pStyle w:val="Poznamka"/>
      </w:pPr>
      <w:r>
        <w:rPr>
          <w:rStyle w:val="nonparej"/>
        </w:rPr>
        <w:t xml:space="preserve">Sr. </w:t>
      </w:r>
      <w:r>
        <w:rPr>
          <w:rStyle w:val="odkaz"/>
        </w:rPr>
        <w:t>adrmentinský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h203 </w:t>
      </w:r>
      <w:r>
        <w:rPr>
          <w:rStyle w:val="hesloveslovo"/>
        </w:rPr>
        <w:t>adromand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-a/-u </w:t>
      </w:r>
      <w:r>
        <w:rPr>
          <w:rStyle w:val="slovnidruh"/>
        </w:rPr>
        <w:t>m.</w:t>
      </w:r>
    </w:p>
    <w:p w:rsidR="00CB13D1" w:rsidRDefault="007F094C">
      <w:pPr>
        <w:pStyle w:val="Motivace"/>
      </w:pPr>
      <w:r>
        <w:rPr>
          <w:rStyle w:val="nonparej"/>
        </w:rPr>
        <w:t xml:space="preserve">k lat. </w:t>
      </w:r>
      <w:r>
        <w:t>adromandus</w:t>
      </w:r>
    </w:p>
    <w:p w:rsidR="00CB13D1" w:rsidRDefault="007F094C">
      <w:pPr>
        <w:pStyle w:val="Vykladvyznamu"/>
      </w:pPr>
      <w:r>
        <w:rPr>
          <w:rStyle w:val="vyznam"/>
        </w:rPr>
        <w:t>galenit, kovově lesklý šedý kámen</w:t>
      </w:r>
    </w:p>
    <w:p w:rsidR="00CB13D1" w:rsidRDefault="007F094C">
      <w:pPr>
        <w:pStyle w:val="Poznamka"/>
      </w:pPr>
      <w:r>
        <w:rPr>
          <w:rStyle w:val="nonparej"/>
        </w:rPr>
        <w:t xml:space="preserve">Sr. </w:t>
      </w:r>
      <w:r>
        <w:rPr>
          <w:rStyle w:val="odkaz"/>
        </w:rPr>
        <w:t>zmelt</w:t>
      </w:r>
      <w:r>
        <w:t xml:space="preserve">, SSL </w:t>
      </w:r>
      <w:r>
        <w:rPr>
          <w:rStyle w:val="nonparej"/>
        </w:rPr>
        <w:t xml:space="preserve">s.v. </w:t>
      </w:r>
      <w:r>
        <w:t>androdamas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h204 </w:t>
      </w:r>
      <w:r>
        <w:rPr>
          <w:rStyle w:val="hesloveslovo"/>
        </w:rPr>
        <w:t xml:space="preserve">adromatie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 xml:space="preserve">Andromacus </w:t>
      </w:r>
      <w:r>
        <w:rPr>
          <w:rStyle w:val="komentar"/>
        </w:rPr>
        <w:t xml:space="preserve">s lat. gen. jmenovacím zapsaným v </w:t>
      </w:r>
      <w:r>
        <w:rPr>
          <w:rStyle w:val="komentarpramen"/>
        </w:rPr>
        <w:t xml:space="preserve">LékŽen </w:t>
      </w:r>
      <w:r>
        <w:rPr>
          <w:rStyle w:val="komentarkurziva"/>
        </w:rPr>
        <w:t>andromaczy</w:t>
      </w:r>
      <w:r>
        <w:rPr>
          <w:rStyle w:val="komentar"/>
        </w:rPr>
        <w:t xml:space="preserve">, </w:t>
      </w:r>
      <w:r>
        <w:rPr>
          <w:rStyle w:val="komentarkurziva"/>
        </w:rPr>
        <w:t>andromatij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h205 </w:t>
      </w:r>
      <w:r>
        <w:rPr>
          <w:rStyle w:val="hesloveslovo"/>
        </w:rPr>
        <w:t xml:space="preserve">Adromatina </w:t>
      </w:r>
      <w:r>
        <w:rPr>
          <w:rStyle w:val="akce"/>
        </w:rPr>
        <w:t>proprium</w:t>
      </w:r>
    </w:p>
    <w:p w:rsidR="00CB13D1" w:rsidRDefault="007F094C">
      <w:pPr>
        <w:pStyle w:val="Vylouceneheslo"/>
      </w:pPr>
      <w:r>
        <w:rPr>
          <w:rStyle w:val="hesloveslovo"/>
        </w:rPr>
        <w:t xml:space="preserve">Aromatina </w:t>
      </w:r>
      <w:r>
        <w:rPr>
          <w:rStyle w:val="akce"/>
        </w:rPr>
        <w:t>proprium</w:t>
      </w:r>
    </w:p>
    <w:p w:rsidR="00CB13D1" w:rsidRDefault="007F094C">
      <w:pPr>
        <w:pStyle w:val="Vylouceneheslo"/>
      </w:pPr>
      <w:r>
        <w:rPr>
          <w:rStyle w:val="hesloveslovo"/>
        </w:rPr>
        <w:t xml:space="preserve">Arumatina </w:t>
      </w:r>
      <w:r>
        <w:rPr>
          <w:rStyle w:val="akce"/>
        </w:rPr>
        <w:t>proprium</w:t>
      </w:r>
    </w:p>
    <w:p w:rsidR="00CB13D1" w:rsidRDefault="007F094C">
      <w:pPr>
        <w:pStyle w:val="Vylouceneheslo"/>
      </w:pPr>
      <w:r>
        <w:rPr>
          <w:rStyle w:val="hesloveslovo"/>
        </w:rPr>
        <w:t xml:space="preserve">Arumetina </w:t>
      </w:r>
      <w:r>
        <w:rPr>
          <w:rStyle w:val="akce"/>
        </w:rPr>
        <w:t>proprium</w:t>
      </w:r>
    </w:p>
    <w:p w:rsidR="00CB13D1" w:rsidRDefault="007F094C">
      <w:pPr>
        <w:pStyle w:val="Vylouceneheslo"/>
      </w:pPr>
      <w:r>
        <w:rPr>
          <w:rStyle w:val="hesloveslovo"/>
        </w:rPr>
        <w:t xml:space="preserve">Adrumetina </w:t>
      </w:r>
      <w:r>
        <w:rPr>
          <w:rStyle w:val="akce"/>
        </w:rPr>
        <w:t>proprium</w:t>
      </w:r>
    </w:p>
    <w:p w:rsidR="00CB13D1" w:rsidRDefault="007F094C">
      <w:pPr>
        <w:pStyle w:val="Vylouceneheslo"/>
      </w:pPr>
      <w:r>
        <w:rPr>
          <w:rStyle w:val="hesloveslovo"/>
        </w:rPr>
        <w:t xml:space="preserve">Adrumetis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h206 </w:t>
      </w:r>
      <w:r>
        <w:rPr>
          <w:rStyle w:val="hesloveslovo"/>
        </w:rPr>
        <w:t xml:space="preserve">adrs </w:t>
      </w:r>
      <w:r>
        <w:rPr>
          <w:rStyle w:val="akce"/>
        </w:rPr>
        <w:t xml:space="preserve">přeřazeno sub </w:t>
      </w:r>
      <w:r>
        <w:rPr>
          <w:rStyle w:val="odkaz"/>
        </w:rPr>
        <w:t>odr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h207 </w:t>
      </w:r>
      <w:r>
        <w:rPr>
          <w:rStyle w:val="hesloveslovo"/>
        </w:rPr>
        <w:t xml:space="preserve">Adrspach </w:t>
      </w:r>
      <w:r>
        <w:rPr>
          <w:rStyle w:val="akce"/>
        </w:rPr>
        <w:t xml:space="preserve">přeřazeno sub </w:t>
      </w:r>
      <w:r>
        <w:rPr>
          <w:rStyle w:val="odkaz"/>
        </w:rPr>
        <w:t>Adršpach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h208 </w:t>
      </w:r>
      <w:r>
        <w:rPr>
          <w:rStyle w:val="hesloveslovo"/>
        </w:rPr>
        <w:t xml:space="preserve">Adršpach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h209 </w:t>
      </w:r>
      <w:r>
        <w:rPr>
          <w:rStyle w:val="hesloveslovo"/>
        </w:rPr>
        <w:t xml:space="preserve">Adrumetina </w:t>
      </w:r>
      <w:r>
        <w:rPr>
          <w:rStyle w:val="akce"/>
        </w:rPr>
        <w:t xml:space="preserve">přeřazeno sub </w:t>
      </w:r>
      <w:r>
        <w:rPr>
          <w:rStyle w:val="odkaz"/>
        </w:rPr>
        <w:t>Arumetina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h210 </w:t>
      </w:r>
      <w:r>
        <w:rPr>
          <w:rStyle w:val="hesloveslovo"/>
        </w:rPr>
        <w:t xml:space="preserve">Adrumetis </w:t>
      </w:r>
      <w:r>
        <w:rPr>
          <w:rStyle w:val="akce"/>
        </w:rPr>
        <w:t xml:space="preserve">přeřazeno sub </w:t>
      </w:r>
      <w:r>
        <w:rPr>
          <w:rStyle w:val="odkaz"/>
        </w:rPr>
        <w:t>Arumetina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h211 </w:t>
      </w:r>
      <w:r>
        <w:rPr>
          <w:rStyle w:val="hesloveslovo"/>
        </w:rPr>
        <w:t xml:space="preserve">Adspach </w:t>
      </w:r>
      <w:r>
        <w:rPr>
          <w:rStyle w:val="akce"/>
        </w:rPr>
        <w:t xml:space="preserve">přeřazeno sub </w:t>
      </w:r>
      <w:r>
        <w:rPr>
          <w:rStyle w:val="odkaz"/>
        </w:rPr>
        <w:t>Adršpach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h212 </w:t>
      </w:r>
      <w:r>
        <w:rPr>
          <w:rStyle w:val="hesloveslovo"/>
        </w:rPr>
        <w:t xml:space="preserve">Adura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Aduram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h213 </w:t>
      </w:r>
      <w:r>
        <w:rPr>
          <w:rStyle w:val="hesloveslovo"/>
        </w:rPr>
        <w:t xml:space="preserve">Aduram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h214 </w:t>
      </w:r>
      <w:r>
        <w:rPr>
          <w:rStyle w:val="hesloveslovo"/>
        </w:rPr>
        <w:t xml:space="preserve">Advencius </w:t>
      </w:r>
      <w:r>
        <w:rPr>
          <w:rStyle w:val="akce"/>
        </w:rPr>
        <w:t>citátové slovo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h215 </w:t>
      </w:r>
      <w:r>
        <w:rPr>
          <w:rStyle w:val="hesloveslovo"/>
        </w:rPr>
        <w:t>advent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-a/-u </w:t>
      </w:r>
      <w:r>
        <w:rPr>
          <w:rStyle w:val="slovnidruh"/>
        </w:rPr>
        <w:t xml:space="preserve">m., </w:t>
      </w:r>
      <w:r>
        <w:rPr>
          <w:rStyle w:val="nonparej"/>
        </w:rPr>
        <w:t>6. pád jedn. č. -ě n. bez koncovky</w:t>
      </w:r>
    </w:p>
    <w:p w:rsidR="00CB13D1" w:rsidRDefault="007F094C">
      <w:pPr>
        <w:pStyle w:val="Motivace"/>
      </w:pPr>
      <w:r>
        <w:rPr>
          <w:rStyle w:val="nonparej"/>
        </w:rPr>
        <w:t xml:space="preserve">k lat. </w:t>
      </w:r>
      <w:r>
        <w:t>adventus</w:t>
      </w:r>
    </w:p>
    <w:p w:rsidR="00CB13D1" w:rsidRDefault="007F094C">
      <w:pPr>
        <w:pStyle w:val="Vykladvyznamu"/>
      </w:pPr>
      <w:r>
        <w:rPr>
          <w:rStyle w:val="nonparej"/>
        </w:rPr>
        <w:t xml:space="preserve">relig. </w:t>
      </w:r>
      <w:r>
        <w:rPr>
          <w:rStyle w:val="vyznam"/>
        </w:rPr>
        <w:t>advent, doba čtyř týdnů před Vánocemi, doba očekávání příchodu Krista</w:t>
      </w:r>
    </w:p>
    <w:p w:rsidR="00CB13D1" w:rsidRDefault="007F094C">
      <w:pPr>
        <w:pStyle w:val="Poznamka"/>
      </w:pPr>
      <w:r>
        <w:rPr>
          <w:rStyle w:val="nonparej"/>
        </w:rPr>
        <w:t xml:space="preserve">Sr. </w:t>
      </w:r>
      <w:r>
        <w:rPr>
          <w:rStyle w:val="pramen"/>
        </w:rPr>
        <w:t xml:space="preserve">StčS </w:t>
      </w:r>
      <w:r>
        <w:rPr>
          <w:rStyle w:val="odkaz"/>
        </w:rPr>
        <w:t xml:space="preserve">navščieenie </w:t>
      </w:r>
      <w:r>
        <w:t xml:space="preserve">2, </w:t>
      </w:r>
      <w:r>
        <w:rPr>
          <w:rStyle w:val="odkaz"/>
        </w:rPr>
        <w:t>příchod</w:t>
      </w:r>
      <w:r>
        <w:t xml:space="preserve">, </w:t>
      </w:r>
      <w:r>
        <w:rPr>
          <w:rStyle w:val="odkaz"/>
        </w:rPr>
        <w:t>přijitie</w:t>
      </w:r>
      <w:r>
        <w:t xml:space="preserve">, </w:t>
      </w:r>
      <w:r>
        <w:rPr>
          <w:rStyle w:val="odkaz"/>
        </w:rPr>
        <w:t>příštie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h216 </w:t>
      </w:r>
      <w:r>
        <w:rPr>
          <w:rStyle w:val="hesloveslovo"/>
        </w:rPr>
        <w:t xml:space="preserve">Adventinus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adventiní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hesloveslovo"/>
        </w:rPr>
        <w:t xml:space="preserve">adventiní </w:t>
      </w:r>
      <w:r>
        <w:rPr>
          <w:rStyle w:val="slovnidruh"/>
        </w:rPr>
        <w:t>adj.</w:t>
      </w:r>
    </w:p>
    <w:p w:rsidR="00CB13D1" w:rsidRDefault="007F094C">
      <w:pPr>
        <w:pStyle w:val="Heslovezahlavi"/>
      </w:pPr>
      <w:r>
        <w:rPr>
          <w:rStyle w:val="hesloveslovo"/>
        </w:rPr>
        <w:t xml:space="preserve">adventiný </w:t>
      </w:r>
      <w:r>
        <w:rPr>
          <w:rStyle w:val="slovnidruh"/>
        </w:rPr>
        <w:t xml:space="preserve">adj. </w:t>
      </w:r>
      <w:r>
        <w:rPr>
          <w:rStyle w:val="komentar"/>
        </w:rPr>
        <w:t xml:space="preserve">Comest 202b1 </w:t>
      </w:r>
      <w:r>
        <w:rPr>
          <w:rStyle w:val="komentarkurziva"/>
        </w:rPr>
        <w:t>čtvrtý král římský ... horu aduentynu (var. adwentiny) ... přičini k městu</w:t>
      </w:r>
    </w:p>
    <w:p w:rsidR="00CB13D1" w:rsidRDefault="007F094C">
      <w:pPr>
        <w:pStyle w:val="Vykladvyznamu"/>
      </w:pPr>
      <w:r>
        <w:rPr>
          <w:rStyle w:val="spojitelnost"/>
        </w:rPr>
        <w:t xml:space="preserve">(o hoře) </w:t>
      </w:r>
      <w:r>
        <w:rPr>
          <w:rStyle w:val="vyznam"/>
        </w:rPr>
        <w:t>nesoucí jméno Adventinum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h217 </w:t>
      </w:r>
      <w:r>
        <w:rPr>
          <w:rStyle w:val="hesloveslovo"/>
        </w:rPr>
        <w:t xml:space="preserve">adventní </w:t>
      </w:r>
      <w:r>
        <w:rPr>
          <w:rStyle w:val="slovnidruh"/>
        </w:rPr>
        <w:t>adj.</w:t>
      </w:r>
    </w:p>
    <w:p w:rsidR="00CB13D1" w:rsidRDefault="007F094C">
      <w:pPr>
        <w:pStyle w:val="Motivace"/>
      </w:pPr>
      <w:r>
        <w:rPr>
          <w:rStyle w:val="nonparej"/>
        </w:rPr>
        <w:t xml:space="preserve">k </w:t>
      </w:r>
      <w:r>
        <w:rPr>
          <w:rStyle w:val="odkaz"/>
        </w:rPr>
        <w:t>advent</w:t>
      </w:r>
    </w:p>
    <w:p w:rsidR="00CB13D1" w:rsidRDefault="007F094C">
      <w:pPr>
        <w:pStyle w:val="Vykladvyznamu"/>
      </w:pPr>
      <w:r>
        <w:rPr>
          <w:rStyle w:val="vyznam"/>
        </w:rPr>
        <w:t>adventní, předvánoční, vztahující se k době čtyř týdnů před Vánocemi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h218 </w:t>
      </w:r>
      <w:r>
        <w:rPr>
          <w:rStyle w:val="hesloveslovo"/>
        </w:rPr>
        <w:t xml:space="preserve">adventus </w:t>
      </w:r>
      <w:r>
        <w:rPr>
          <w:rStyle w:val="akce"/>
        </w:rPr>
        <w:t>citátové slovo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h219 </w:t>
      </w:r>
      <w:r>
        <w:rPr>
          <w:rStyle w:val="hesloveslovo"/>
        </w:rPr>
        <w:t>advokát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-a </w:t>
      </w:r>
      <w:r>
        <w:rPr>
          <w:rStyle w:val="slovnidruh"/>
        </w:rPr>
        <w:t>m.</w:t>
      </w:r>
    </w:p>
    <w:p w:rsidR="00CB13D1" w:rsidRDefault="007F094C">
      <w:pPr>
        <w:pStyle w:val="Motivace"/>
      </w:pPr>
      <w:r>
        <w:rPr>
          <w:rStyle w:val="nonparej"/>
        </w:rPr>
        <w:t xml:space="preserve">k lat. </w:t>
      </w:r>
      <w:r>
        <w:t>advocatus</w:t>
      </w:r>
    </w:p>
    <w:p w:rsidR="00CB13D1" w:rsidRDefault="007F094C">
      <w:pPr>
        <w:pStyle w:val="Vykladvyznamu"/>
      </w:pPr>
      <w:r>
        <w:rPr>
          <w:rStyle w:val="vyznam"/>
        </w:rPr>
        <w:t>advokát, vyžádaný řečník u soudu, právní zástupce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h220 </w:t>
      </w:r>
      <w:r>
        <w:rPr>
          <w:rStyle w:val="hesloveslovo"/>
        </w:rPr>
        <w:t xml:space="preserve">Adyaisop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adyaisop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t xml:space="preserve">adyaisop </w:t>
      </w:r>
      <w:r>
        <w:rPr>
          <w:rStyle w:val="akce"/>
        </w:rPr>
        <w:t>citátové slovo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h221 </w:t>
      </w:r>
      <w:r>
        <w:rPr>
          <w:rStyle w:val="hesloveslovo"/>
        </w:rPr>
        <w:t xml:space="preserve">Adyapenidyon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adyapenidyon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t xml:space="preserve">adyapenidyon </w:t>
      </w:r>
      <w:r>
        <w:rPr>
          <w:rStyle w:val="akce"/>
        </w:rPr>
        <w:t>citátové slovo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h222 </w:t>
      </w:r>
      <w:r>
        <w:rPr>
          <w:rStyle w:val="hesloveslovo"/>
        </w:rPr>
        <w:t xml:space="preserve">Adzad </w:t>
      </w:r>
      <w:r>
        <w:rPr>
          <w:rStyle w:val="akce"/>
        </w:rPr>
        <w:t xml:space="preserve">přeřazeno sub </w:t>
      </w:r>
      <w:r>
        <w:rPr>
          <w:rStyle w:val="odkaz"/>
        </w:rPr>
        <w:t>Agath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h223 </w:t>
      </w:r>
      <w:r>
        <w:rPr>
          <w:rStyle w:val="hesloveslovo"/>
        </w:rPr>
        <w:t xml:space="preserve">adzamský </w:t>
      </w:r>
      <w:r>
        <w:rPr>
          <w:rStyle w:val="slovnidruh"/>
        </w:rPr>
        <w:t>adj.</w:t>
      </w:r>
    </w:p>
    <w:p w:rsidR="00CB13D1" w:rsidRDefault="007F094C">
      <w:pPr>
        <w:pStyle w:val="Vykladvyznamu"/>
      </w:pPr>
      <w:r>
        <w:t xml:space="preserve">„země adzamská“ </w:t>
      </w:r>
      <w:r>
        <w:rPr>
          <w:rStyle w:val="vyznam"/>
        </w:rPr>
        <w:t>Adzam, oblast toho jména</w:t>
      </w:r>
    </w:p>
    <w:p w:rsidR="00CB13D1" w:rsidRDefault="007F094C">
      <w:pPr>
        <w:pStyle w:val="Autor"/>
      </w:pPr>
      <w:r>
        <w:lastRenderedPageBreak/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h224 </w:t>
      </w:r>
      <w:r>
        <w:rPr>
          <w:rStyle w:val="hesloveslovo"/>
        </w:rPr>
        <w:t xml:space="preserve">Aegiscus </w:t>
      </w:r>
      <w:r>
        <w:rPr>
          <w:rStyle w:val="akce"/>
        </w:rPr>
        <w:t>citátové slovo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h225 </w:t>
      </w:r>
      <w:r>
        <w:rPr>
          <w:rStyle w:val="hesloveslovo"/>
        </w:rPr>
        <w:t xml:space="preserve">Aegisthos </w:t>
      </w:r>
      <w:r>
        <w:rPr>
          <w:rStyle w:val="akce"/>
        </w:rPr>
        <w:t>citátové slovo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h226 </w:t>
      </w:r>
      <w:r>
        <w:rPr>
          <w:rStyle w:val="hesloveslovo"/>
        </w:rPr>
        <w:t xml:space="preserve">aeh </w:t>
      </w:r>
      <w:r>
        <w:rPr>
          <w:rStyle w:val="akce"/>
        </w:rPr>
        <w:t xml:space="preserve">přeřazeno sub </w:t>
      </w:r>
      <w:r>
        <w:rPr>
          <w:rStyle w:val="odkaz"/>
        </w:rPr>
        <w:t>ach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h227 </w:t>
      </w:r>
      <w:r>
        <w:rPr>
          <w:rStyle w:val="hesloveslovo"/>
        </w:rPr>
        <w:t xml:space="preserve">Aeneas </w:t>
      </w:r>
      <w:r>
        <w:rPr>
          <w:rStyle w:val="akce"/>
        </w:rPr>
        <w:t xml:space="preserve">proprium </w:t>
      </w:r>
      <w:r>
        <w:rPr>
          <w:rStyle w:val="komentar"/>
        </w:rPr>
        <w:t>realizace heslového slova gen. sg. Enee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h228 </w:t>
      </w:r>
      <w:r>
        <w:rPr>
          <w:rStyle w:val="hesloveslovo"/>
        </w:rPr>
        <w:t xml:space="preserve">Aerea </w:t>
      </w:r>
      <w:r>
        <w:rPr>
          <w:rStyle w:val="akce"/>
        </w:rPr>
        <w:t xml:space="preserve">přeřazeno sub </w:t>
      </w:r>
      <w:r>
        <w:rPr>
          <w:rStyle w:val="odkaz"/>
        </w:rPr>
        <w:t>Aeria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h229 </w:t>
      </w:r>
      <w:r>
        <w:rPr>
          <w:rStyle w:val="hesloveslovo"/>
        </w:rPr>
        <w:t xml:space="preserve">Aeria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lastRenderedPageBreak/>
        <w:t xml:space="preserve">h230 </w:t>
      </w:r>
      <w:r>
        <w:rPr>
          <w:rStyle w:val="hesloveslovo"/>
        </w:rPr>
        <w:t xml:space="preserve">aerioma </w:t>
      </w:r>
      <w:r>
        <w:rPr>
          <w:rStyle w:val="akce"/>
        </w:rPr>
        <w:t xml:space="preserve">přeřazeno sub </w:t>
      </w:r>
      <w:r>
        <w:rPr>
          <w:rStyle w:val="odkaz"/>
        </w:rPr>
        <w:t>aeroma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h231 </w:t>
      </w:r>
      <w:r>
        <w:rPr>
          <w:rStyle w:val="hesloveslovo"/>
        </w:rPr>
        <w:t xml:space="preserve">aeroma </w:t>
      </w:r>
      <w:r>
        <w:rPr>
          <w:rStyle w:val="akce"/>
        </w:rPr>
        <w:t>citátové slovo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h232 </w:t>
      </w:r>
      <w:r>
        <w:rPr>
          <w:rStyle w:val="hesloveslovo"/>
        </w:rPr>
        <w:t xml:space="preserve">Afek </w:t>
      </w:r>
      <w:r>
        <w:rPr>
          <w:rStyle w:val="akce"/>
        </w:rPr>
        <w:t xml:space="preserve">proprium </w:t>
      </w:r>
      <w:r>
        <w:rPr>
          <w:rStyle w:val="komentar"/>
        </w:rPr>
        <w:t xml:space="preserve">realizace </w:t>
      </w:r>
      <w:r>
        <w:rPr>
          <w:rStyle w:val="komentarkurziva"/>
        </w:rPr>
        <w:t>Affek</w:t>
      </w:r>
      <w:r>
        <w:rPr>
          <w:rStyle w:val="komentar"/>
        </w:rPr>
        <w:t xml:space="preserve">, druhý lístek není doklad na </w:t>
      </w:r>
      <w:r>
        <w:rPr>
          <w:rStyle w:val="komentarkurziva"/>
        </w:rPr>
        <w:t>Afek</w:t>
      </w:r>
      <w:r>
        <w:rPr>
          <w:rStyle w:val="komentar"/>
        </w:rPr>
        <w:t xml:space="preserve">, je tam pouze latina </w:t>
      </w:r>
      <w:r>
        <w:rPr>
          <w:rStyle w:val="komentarkurziva"/>
        </w:rPr>
        <w:t>Affec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h233 </w:t>
      </w:r>
      <w:r>
        <w:rPr>
          <w:rStyle w:val="hesloveslovo"/>
        </w:rPr>
        <w:t xml:space="preserve">Afet </w:t>
      </w:r>
      <w:r>
        <w:rPr>
          <w:rStyle w:val="akce"/>
        </w:rPr>
        <w:t xml:space="preserve">proprium </w:t>
      </w:r>
      <w:r>
        <w:rPr>
          <w:rStyle w:val="komentar"/>
        </w:rPr>
        <w:t xml:space="preserve">sem patří přeřadit lístky anotované </w:t>
      </w:r>
      <w:r>
        <w:rPr>
          <w:rStyle w:val="komentarkurziva"/>
        </w:rPr>
        <w:t>Ofech</w:t>
      </w:r>
      <w:r>
        <w:rPr>
          <w:rStyle w:val="komentar"/>
        </w:rPr>
        <w:t xml:space="preserve">, realizace též </w:t>
      </w:r>
      <w:r>
        <w:rPr>
          <w:rStyle w:val="komentarkurziva"/>
        </w:rPr>
        <w:t>Affeth</w:t>
      </w:r>
      <w:r>
        <w:rPr>
          <w:rStyle w:val="komentar"/>
        </w:rPr>
        <w:t xml:space="preserve">, </w:t>
      </w:r>
      <w:r>
        <w:rPr>
          <w:rStyle w:val="komentarkurziva"/>
        </w:rPr>
        <w:t>Asfeth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h234 </w:t>
      </w:r>
      <w:r>
        <w:rPr>
          <w:rStyle w:val="hesloveslovo"/>
        </w:rPr>
        <w:t xml:space="preserve">Affech </w:t>
      </w:r>
      <w:r>
        <w:rPr>
          <w:rStyle w:val="akce"/>
        </w:rPr>
        <w:t xml:space="preserve">přeřazeno sub </w:t>
      </w:r>
      <w:r>
        <w:rPr>
          <w:rStyle w:val="odkaz"/>
        </w:rPr>
        <w:t>Afet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h235 </w:t>
      </w:r>
      <w:r>
        <w:rPr>
          <w:rStyle w:val="hesloveslovo"/>
        </w:rPr>
        <w:t xml:space="preserve">Affer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h236 </w:t>
      </w:r>
      <w:r>
        <w:rPr>
          <w:rStyle w:val="hesloveslovo"/>
        </w:rPr>
        <w:t xml:space="preserve">Affra </w:t>
      </w:r>
      <w:r>
        <w:rPr>
          <w:rStyle w:val="akce"/>
        </w:rPr>
        <w:t xml:space="preserve">přeřazeno sub </w:t>
      </w:r>
      <w:r>
        <w:rPr>
          <w:rStyle w:val="odkaz"/>
        </w:rPr>
        <w:t xml:space="preserve">Asia </w:t>
      </w:r>
      <w:r>
        <w:rPr>
          <w:rStyle w:val="komentar"/>
        </w:rPr>
        <w:t xml:space="preserve">dle ed. CestMand (Šimek) omyl m. </w:t>
      </w:r>
      <w:r>
        <w:rPr>
          <w:rStyle w:val="komentarkurziva"/>
        </w:rPr>
        <w:t>Asia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h237 </w:t>
      </w:r>
      <w:r>
        <w:rPr>
          <w:rStyle w:val="hesloveslovo"/>
        </w:rPr>
        <w:t xml:space="preserve">Affrika </w:t>
      </w:r>
      <w:r>
        <w:rPr>
          <w:rStyle w:val="akce"/>
        </w:rPr>
        <w:t xml:space="preserve">přeřazeno sub </w:t>
      </w:r>
      <w:r>
        <w:rPr>
          <w:rStyle w:val="odkaz"/>
        </w:rPr>
        <w:t>Afrika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h238 </w:t>
      </w:r>
      <w:r>
        <w:rPr>
          <w:rStyle w:val="hesloveslovo"/>
        </w:rPr>
        <w:t xml:space="preserve">Affrikan </w:t>
      </w:r>
      <w:r>
        <w:rPr>
          <w:rStyle w:val="akce"/>
        </w:rPr>
        <w:t>citátové slovo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h239 </w:t>
      </w:r>
      <w:r>
        <w:rPr>
          <w:rStyle w:val="hesloveslovo"/>
        </w:rPr>
        <w:t xml:space="preserve">Afixus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Afius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t xml:space="preserve">Afius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h240 </w:t>
      </w:r>
      <w:r>
        <w:rPr>
          <w:rStyle w:val="hesloveslovo"/>
        </w:rPr>
        <w:t xml:space="preserve">Afra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h241 </w:t>
      </w:r>
      <w:r>
        <w:rPr>
          <w:rStyle w:val="hesloveslovo"/>
        </w:rPr>
        <w:t xml:space="preserve">Africanus </w:t>
      </w:r>
      <w:r>
        <w:rPr>
          <w:rStyle w:val="akce"/>
        </w:rPr>
        <w:t xml:space="preserve">citátové slovo </w:t>
      </w:r>
      <w:r>
        <w:rPr>
          <w:rStyle w:val="komentar"/>
        </w:rPr>
        <w:t xml:space="preserve">jen nom. </w:t>
      </w:r>
      <w:r>
        <w:rPr>
          <w:rStyle w:val="komentarkurziva"/>
        </w:rPr>
        <w:t>Cipio Africanus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h242 </w:t>
      </w:r>
      <w:r>
        <w:rPr>
          <w:rStyle w:val="hesloveslovo"/>
        </w:rPr>
        <w:t xml:space="preserve">afričský </w:t>
      </w:r>
      <w:r>
        <w:rPr>
          <w:rStyle w:val="slovnidruh"/>
        </w:rPr>
        <w:t>adj.</w:t>
      </w:r>
    </w:p>
    <w:p w:rsidR="00CB13D1" w:rsidRDefault="007F094C">
      <w:pPr>
        <w:pStyle w:val="Motivace"/>
      </w:pPr>
      <w:r>
        <w:rPr>
          <w:rStyle w:val="nonparej"/>
        </w:rPr>
        <w:t xml:space="preserve">k </w:t>
      </w:r>
      <w:r>
        <w:rPr>
          <w:rStyle w:val="odkaz"/>
        </w:rPr>
        <w:t>Afrika</w:t>
      </w:r>
    </w:p>
    <w:p w:rsidR="00CB13D1" w:rsidRDefault="007F094C">
      <w:pPr>
        <w:pStyle w:val="Vykladvyznamu"/>
      </w:pPr>
      <w:r>
        <w:rPr>
          <w:rStyle w:val="spojitelnost"/>
        </w:rPr>
        <w:lastRenderedPageBreak/>
        <w:t xml:space="preserve">(o zemi) </w:t>
      </w:r>
      <w:r>
        <w:rPr>
          <w:rStyle w:val="vyznam"/>
        </w:rPr>
        <w:t>africký, nacházející se v Africe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h243 </w:t>
      </w:r>
      <w:r>
        <w:rPr>
          <w:rStyle w:val="hesloveslovo"/>
        </w:rPr>
        <w:t xml:space="preserve">Afrik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Afrikus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t xml:space="preserve">Afrikus </w:t>
      </w:r>
      <w:r>
        <w:rPr>
          <w:rStyle w:val="akce"/>
        </w:rPr>
        <w:t xml:space="preserve">proprium </w:t>
      </w:r>
      <w:r>
        <w:rPr>
          <w:rStyle w:val="komentarkurziva"/>
        </w:rPr>
        <w:t xml:space="preserve">Katheřina z Zeystebna a Affrycus, syn její ... </w:t>
      </w:r>
      <w:r>
        <w:rPr>
          <w:rStyle w:val="komentarpramen"/>
        </w:rPr>
        <w:t>ArchČ 10</w:t>
      </w:r>
      <w:r>
        <w:rPr>
          <w:rStyle w:val="komentar"/>
        </w:rPr>
        <w:t>, 456 (1492)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h244 </w:t>
      </w:r>
      <w:r>
        <w:rPr>
          <w:rStyle w:val="hesloveslovo"/>
        </w:rPr>
        <w:t xml:space="preserve">Afrika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h245 </w:t>
      </w:r>
      <w:r>
        <w:rPr>
          <w:rStyle w:val="hesloveslovo"/>
        </w:rPr>
        <w:t xml:space="preserve">Afrikán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h246 </w:t>
      </w:r>
      <w:r>
        <w:rPr>
          <w:rStyle w:val="hesloveslovo"/>
        </w:rPr>
        <w:t xml:space="preserve">afrikánský </w:t>
      </w:r>
      <w:r>
        <w:rPr>
          <w:rStyle w:val="slovnidruh"/>
        </w:rPr>
        <w:t>adj.</w:t>
      </w:r>
    </w:p>
    <w:p w:rsidR="00CB13D1" w:rsidRDefault="007F094C">
      <w:pPr>
        <w:pStyle w:val="Motivace"/>
      </w:pPr>
      <w:r>
        <w:rPr>
          <w:rStyle w:val="nonparej"/>
        </w:rPr>
        <w:t xml:space="preserve">k </w:t>
      </w:r>
      <w:r>
        <w:rPr>
          <w:rStyle w:val="odkaz"/>
        </w:rPr>
        <w:t>Afrika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1. </w:t>
      </w:r>
      <w:r>
        <w:rPr>
          <w:rStyle w:val="spojitelnost"/>
        </w:rPr>
        <w:t xml:space="preserve">(o knížeti) </w:t>
      </w:r>
      <w:r>
        <w:rPr>
          <w:rStyle w:val="vyznam"/>
        </w:rPr>
        <w:t>africký, vládnoucí v Africe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2. </w:t>
      </w:r>
      <w:r>
        <w:rPr>
          <w:rStyle w:val="ustalenespojeni"/>
        </w:rPr>
        <w:t xml:space="preserve">afrikánský zbúrník </w:t>
      </w:r>
      <w:r>
        <w:rPr>
          <w:rStyle w:val="vyznam"/>
        </w:rPr>
        <w:t>teplý jihozápadní vítr</w:t>
      </w:r>
    </w:p>
    <w:p w:rsidR="00CB13D1" w:rsidRDefault="007F094C">
      <w:pPr>
        <w:pStyle w:val="Poznamka"/>
      </w:pPr>
      <w:r>
        <w:t>Dolož. též jako vl. jm. osobní</w:t>
      </w:r>
    </w:p>
    <w:p w:rsidR="00CB13D1" w:rsidRDefault="007F094C">
      <w:pPr>
        <w:pStyle w:val="Poznamka"/>
      </w:pPr>
      <w:r>
        <w:t xml:space="preserve">Jméno větru za lat. </w:t>
      </w:r>
      <w:r>
        <w:rPr>
          <w:rStyle w:val="kurziva"/>
        </w:rPr>
        <w:t>Africus</w:t>
      </w:r>
      <w:r>
        <w:t xml:space="preserve">, </w:t>
      </w:r>
      <w:r>
        <w:rPr>
          <w:rStyle w:val="nonparej"/>
        </w:rPr>
        <w:t xml:space="preserve">sr. </w:t>
      </w:r>
      <w:r>
        <w:rPr>
          <w:rStyle w:val="odkaz"/>
        </w:rPr>
        <w:t>západník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lastRenderedPageBreak/>
        <w:t xml:space="preserve">h247 </w:t>
      </w:r>
      <w:r>
        <w:rPr>
          <w:rStyle w:val="hesloveslovo"/>
        </w:rPr>
        <w:t xml:space="preserve">Afrikánus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h248 </w:t>
      </w:r>
      <w:r>
        <w:rPr>
          <w:rStyle w:val="hesloveslovo"/>
        </w:rPr>
        <w:t xml:space="preserve">Afrodicon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h249 </w:t>
      </w:r>
      <w:r>
        <w:rPr>
          <w:rStyle w:val="hesloveslovo"/>
        </w:rPr>
        <w:t xml:space="preserve">Agabar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h250 </w:t>
      </w:r>
      <w:r>
        <w:rPr>
          <w:rStyle w:val="hesloveslovo"/>
        </w:rPr>
        <w:t xml:space="preserve">Agabus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h251 </w:t>
      </w:r>
      <w:r>
        <w:rPr>
          <w:rStyle w:val="hesloveslovo"/>
        </w:rPr>
        <w:t xml:space="preserve">agacie </w:t>
      </w:r>
      <w:r>
        <w:rPr>
          <w:rStyle w:val="akce"/>
        </w:rPr>
        <w:t xml:space="preserve">přeřazeno sub </w:t>
      </w:r>
      <w:r>
        <w:rPr>
          <w:rStyle w:val="odkaz"/>
        </w:rPr>
        <w:t>agácie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Odkazovezahlavi"/>
      </w:pPr>
      <w:r>
        <w:rPr>
          <w:rStyle w:val="hesloveslovo"/>
        </w:rPr>
        <w:t xml:space="preserve">agácie </w:t>
      </w:r>
      <w:r>
        <w:rPr>
          <w:rStyle w:val="nonparej"/>
        </w:rPr>
        <w:t xml:space="preserve">v. </w:t>
      </w:r>
      <w:r>
        <w:rPr>
          <w:rStyle w:val="odkaz"/>
        </w:rPr>
        <w:t>akácie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h252 </w:t>
      </w:r>
      <w:r>
        <w:rPr>
          <w:rStyle w:val="hesloveslovo"/>
        </w:rPr>
        <w:t xml:space="preserve">Agag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lastRenderedPageBreak/>
        <w:t xml:space="preserve">h253 </w:t>
      </w:r>
      <w:r>
        <w:rPr>
          <w:rStyle w:val="hesloveslovo"/>
        </w:rPr>
        <w:t xml:space="preserve">agagitský </w:t>
      </w:r>
      <w:r>
        <w:rPr>
          <w:rStyle w:val="slovnidruh"/>
        </w:rPr>
        <w:t>adj.</w:t>
      </w:r>
    </w:p>
    <w:p w:rsidR="00CB13D1" w:rsidRDefault="007F094C">
      <w:pPr>
        <w:pStyle w:val="Vykladvyznamu"/>
      </w:pPr>
      <w:r>
        <w:rPr>
          <w:rStyle w:val="vyznam"/>
        </w:rPr>
        <w:t>agagský, příslušný k příbuzenstvu krále Agaga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h254 </w:t>
      </w:r>
      <w:r>
        <w:rPr>
          <w:rStyle w:val="hesloveslovo"/>
        </w:rPr>
        <w:t xml:space="preserve">Agamen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h255 </w:t>
      </w:r>
      <w:r>
        <w:rPr>
          <w:rStyle w:val="hesloveslovo"/>
        </w:rPr>
        <w:t xml:space="preserve">Agamenon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h256 </w:t>
      </w:r>
      <w:r>
        <w:rPr>
          <w:rStyle w:val="hesloveslovo"/>
        </w:rPr>
        <w:t xml:space="preserve">Agapit </w:t>
      </w:r>
      <w:r>
        <w:rPr>
          <w:rStyle w:val="akce"/>
        </w:rPr>
        <w:t xml:space="preserve">přeřazeno sub </w:t>
      </w:r>
      <w:r>
        <w:rPr>
          <w:rStyle w:val="odkaz"/>
        </w:rPr>
        <w:t xml:space="preserve">Agapitus </w:t>
      </w:r>
      <w:r>
        <w:rPr>
          <w:rStyle w:val="komentar"/>
        </w:rPr>
        <w:t>nelze rekonstruovat podobu nominativu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h257 </w:t>
      </w:r>
      <w:r>
        <w:rPr>
          <w:rStyle w:val="hesloveslovo"/>
        </w:rPr>
        <w:t xml:space="preserve">Agapitus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h258 </w:t>
      </w:r>
      <w:r>
        <w:rPr>
          <w:rStyle w:val="hesloveslovo"/>
        </w:rPr>
        <w:t xml:space="preserve">Agar </w:t>
      </w:r>
      <w:r>
        <w:rPr>
          <w:rStyle w:val="akce"/>
        </w:rPr>
        <w:t xml:space="preserve">přeřazeno sub </w:t>
      </w:r>
      <w:r>
        <w:rPr>
          <w:rStyle w:val="odkaz"/>
        </w:rPr>
        <w:t>Agar¹</w:t>
      </w:r>
      <w:r>
        <w:t xml:space="preserve">, </w:t>
      </w:r>
      <w:r>
        <w:rPr>
          <w:rStyle w:val="odkaz"/>
        </w:rPr>
        <w:t>Agar²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t xml:space="preserve">Agar¹ </w:t>
      </w:r>
      <w:r>
        <w:rPr>
          <w:rStyle w:val="akce"/>
        </w:rPr>
        <w:t xml:space="preserve">proprium </w:t>
      </w:r>
      <w:r>
        <w:rPr>
          <w:rStyle w:val="komentar"/>
        </w:rPr>
        <w:t>hora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lastRenderedPageBreak/>
        <w:t xml:space="preserve">Agar² </w:t>
      </w:r>
      <w:r>
        <w:rPr>
          <w:rStyle w:val="akce"/>
        </w:rPr>
        <w:t xml:space="preserve">proprium </w:t>
      </w:r>
      <w:r>
        <w:rPr>
          <w:rStyle w:val="komentar"/>
        </w:rPr>
        <w:t xml:space="preserve">jm. osob., </w:t>
      </w:r>
      <w:r>
        <w:rPr>
          <w:rStyle w:val="komentarkurziva"/>
        </w:rPr>
        <w:t xml:space="preserve">Hagar </w:t>
      </w:r>
      <w:r>
        <w:rPr>
          <w:rStyle w:val="komentar"/>
        </w:rPr>
        <w:t>nedoloženo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h259 </w:t>
      </w:r>
      <w:r>
        <w:rPr>
          <w:rStyle w:val="hesloveslovo"/>
        </w:rPr>
        <w:t xml:space="preserve">Agarenovic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h260 </w:t>
      </w:r>
      <w:r>
        <w:rPr>
          <w:rStyle w:val="hesloveslovo"/>
        </w:rPr>
        <w:t>agarik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-a/-u </w:t>
      </w:r>
      <w:r>
        <w:rPr>
          <w:rStyle w:val="slovnidruh"/>
        </w:rPr>
        <w:t>m.</w:t>
      </w:r>
    </w:p>
    <w:p w:rsidR="00CB13D1" w:rsidRDefault="007F094C">
      <w:pPr>
        <w:pStyle w:val="Heslovezahlavi"/>
      </w:pPr>
      <w:r>
        <w:rPr>
          <w:rStyle w:val="nonparej"/>
        </w:rPr>
        <w:t xml:space="preserve">dolož. též </w:t>
      </w:r>
      <w:r>
        <w:rPr>
          <w:rStyle w:val="hesloveslovo"/>
        </w:rPr>
        <w:t>agaricí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-ie </w:t>
      </w:r>
      <w:r>
        <w:rPr>
          <w:rStyle w:val="slovnidruh"/>
        </w:rPr>
        <w:t>f.</w:t>
      </w:r>
    </w:p>
    <w:p w:rsidR="00CB13D1" w:rsidRDefault="007F094C">
      <w:pPr>
        <w:pStyle w:val="Motivace"/>
      </w:pPr>
      <w:r>
        <w:rPr>
          <w:rStyle w:val="nonparej"/>
        </w:rPr>
        <w:t xml:space="preserve">k lat. </w:t>
      </w:r>
      <w:r>
        <w:t>agaricum</w:t>
      </w:r>
    </w:p>
    <w:p w:rsidR="00CB13D1" w:rsidRDefault="007F094C">
      <w:pPr>
        <w:pStyle w:val="Vykladvyznamu"/>
      </w:pPr>
      <w:r>
        <w:rPr>
          <w:rStyle w:val="vyznam"/>
        </w:rPr>
        <w:t>cizopasná houba rostoucí na modřínech používaná v lékařství, troudnatec (verpáník) lékařský, dřínová houba (lid.)</w:t>
      </w:r>
    </w:p>
    <w:p w:rsidR="00CB13D1" w:rsidRDefault="007F094C">
      <w:pPr>
        <w:pStyle w:val="Poznamka"/>
      </w:pPr>
      <w:r>
        <w:rPr>
          <w:rStyle w:val="nonparej"/>
        </w:rPr>
        <w:t xml:space="preserve">Sr. </w:t>
      </w:r>
      <w:r>
        <w:rPr>
          <w:rStyle w:val="odkaz"/>
        </w:rPr>
        <w:t>*dočinek</w:t>
      </w:r>
      <w:r>
        <w:t xml:space="preserve">, </w:t>
      </w:r>
      <w:r>
        <w:rPr>
          <w:rStyle w:val="odkaz"/>
        </w:rPr>
        <w:t>ˣpoč(i)nel</w:t>
      </w:r>
      <w:r>
        <w:t xml:space="preserve">. Za lat. </w:t>
      </w:r>
      <w:r>
        <w:rPr>
          <w:rStyle w:val="kurziva"/>
        </w:rPr>
        <w:t>agaricon</w:t>
      </w:r>
      <w:r>
        <w:t xml:space="preserve">, </w:t>
      </w:r>
      <w:r>
        <w:rPr>
          <w:rStyle w:val="kurziva"/>
        </w:rPr>
        <w:t xml:space="preserve">agaricum </w:t>
      </w:r>
      <w:r>
        <w:t xml:space="preserve">dolož. též spojení </w:t>
      </w:r>
      <w:r>
        <w:rPr>
          <w:rStyle w:val="kurziva"/>
        </w:rPr>
        <w:t>húba lesná</w:t>
      </w:r>
      <w:r>
        <w:t xml:space="preserve">, </w:t>
      </w:r>
      <w:r>
        <w:rPr>
          <w:rStyle w:val="kurziva"/>
        </w:rPr>
        <w:t>húba lesnie</w:t>
      </w:r>
      <w:r>
        <w:t xml:space="preserve">, </w:t>
      </w:r>
      <w:r>
        <w:rPr>
          <w:rStyle w:val="kurziva"/>
        </w:rPr>
        <w:t>bielá húba</w:t>
      </w:r>
      <w:r>
        <w:t xml:space="preserve">, </w:t>
      </w:r>
      <w:r>
        <w:rPr>
          <w:rStyle w:val="kurziva"/>
        </w:rPr>
        <w:t xml:space="preserve">jelenie húba </w:t>
      </w:r>
      <w:r>
        <w:rPr>
          <w:rStyle w:val="nonparej"/>
        </w:rPr>
        <w:t xml:space="preserve">aj. Sr. </w:t>
      </w:r>
      <w:r>
        <w:t xml:space="preserve">SSL </w:t>
      </w:r>
      <w:r>
        <w:rPr>
          <w:rStyle w:val="nonparej"/>
        </w:rPr>
        <w:t xml:space="preserve">s.v. </w:t>
      </w:r>
      <w:r>
        <w:t>agaricon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h261 </w:t>
      </w:r>
      <w:r>
        <w:rPr>
          <w:rStyle w:val="hesloveslovo"/>
        </w:rPr>
        <w:t xml:space="preserve">agarika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agaricí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h262 </w:t>
      </w:r>
      <w:r>
        <w:rPr>
          <w:rStyle w:val="hesloveslovo"/>
        </w:rPr>
        <w:t xml:space="preserve">Agarus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h263 </w:t>
      </w:r>
      <w:r>
        <w:rPr>
          <w:rStyle w:val="hesloveslovo"/>
        </w:rPr>
        <w:t xml:space="preserve">agastus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Agastus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lastRenderedPageBreak/>
        <w:t xml:space="preserve">Agastus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h264 </w:t>
      </w:r>
      <w:r>
        <w:rPr>
          <w:rStyle w:val="hesloveslovo"/>
        </w:rPr>
        <w:t xml:space="preserve">Agata </w:t>
      </w:r>
      <w:r>
        <w:rPr>
          <w:rStyle w:val="akce"/>
        </w:rPr>
        <w:t>proprium</w:t>
      </w:r>
    </w:p>
    <w:p w:rsidR="00CB13D1" w:rsidRDefault="007F094C">
      <w:pPr>
        <w:pStyle w:val="Vylouceneheslo"/>
      </w:pPr>
      <w:r>
        <w:rPr>
          <w:rStyle w:val="hesloveslovo"/>
        </w:rPr>
        <w:t xml:space="preserve">Agáta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h265 </w:t>
      </w:r>
      <w:r>
        <w:rPr>
          <w:rStyle w:val="hesloveslovo"/>
        </w:rPr>
        <w:t xml:space="preserve">agatenský </w:t>
      </w:r>
      <w:r>
        <w:rPr>
          <w:rStyle w:val="slovnidruh"/>
        </w:rPr>
        <w:t>adj.</w:t>
      </w:r>
    </w:p>
    <w:p w:rsidR="00CB13D1" w:rsidRDefault="007F094C">
      <w:pPr>
        <w:pStyle w:val="Vykladvyznamu"/>
      </w:pPr>
      <w:r>
        <w:rPr>
          <w:rStyle w:val="spojitelnost"/>
        </w:rPr>
        <w:t xml:space="preserve">(o „konciliu“) </w:t>
      </w:r>
      <w:r>
        <w:rPr>
          <w:rStyle w:val="vyznam"/>
        </w:rPr>
        <w:t>konaný v městě Agath (?)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h266 </w:t>
      </w:r>
      <w:r>
        <w:rPr>
          <w:rStyle w:val="hesloveslovo"/>
        </w:rPr>
        <w:t xml:space="preserve">Agates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agates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Odkazovezahlavi"/>
      </w:pPr>
      <w:r>
        <w:rPr>
          <w:rStyle w:val="hesloveslovo"/>
        </w:rPr>
        <w:t xml:space="preserve">agates </w:t>
      </w:r>
      <w:r>
        <w:rPr>
          <w:rStyle w:val="nonparej"/>
        </w:rPr>
        <w:t xml:space="preserve">v. </w:t>
      </w:r>
      <w:r>
        <w:rPr>
          <w:rStyle w:val="odkaz"/>
        </w:rPr>
        <w:t>achátes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t xml:space="preserve">agathes </w:t>
      </w:r>
      <w:r>
        <w:rPr>
          <w:rStyle w:val="akce"/>
        </w:rPr>
        <w:t>citátové slovo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h267 </w:t>
      </w:r>
      <w:r>
        <w:rPr>
          <w:rStyle w:val="hesloveslovo"/>
        </w:rPr>
        <w:t xml:space="preserve">Agath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lastRenderedPageBreak/>
        <w:t xml:space="preserve">h268 </w:t>
      </w:r>
      <w:r>
        <w:rPr>
          <w:rStyle w:val="hesloveslovo"/>
        </w:rPr>
        <w:t xml:space="preserve">Agathon </w:t>
      </w:r>
      <w:r>
        <w:rPr>
          <w:rStyle w:val="akce"/>
        </w:rPr>
        <w:t>proprium</w:t>
      </w:r>
    </w:p>
    <w:p w:rsidR="00CB13D1" w:rsidRDefault="007F094C">
      <w:pPr>
        <w:pStyle w:val="Vylouceneheslo"/>
      </w:pPr>
      <w:r>
        <w:rPr>
          <w:rStyle w:val="hesloveslovo"/>
        </w:rPr>
        <w:t xml:space="preserve">Agaton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h269 </w:t>
      </w:r>
      <w:r>
        <w:rPr>
          <w:rStyle w:val="hesloveslovo"/>
        </w:rPr>
        <w:t xml:space="preserve">Ageddo </w:t>
      </w:r>
      <w:r>
        <w:rPr>
          <w:rStyle w:val="akce"/>
        </w:rPr>
        <w:t>citátové slovo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h270 </w:t>
      </w:r>
      <w:r>
        <w:rPr>
          <w:rStyle w:val="hesloveslovo"/>
        </w:rPr>
        <w:t xml:space="preserve">Agedon </w:t>
      </w:r>
      <w:r>
        <w:rPr>
          <w:rStyle w:val="akce"/>
        </w:rPr>
        <w:t xml:space="preserve">přeřazeno sub </w:t>
      </w:r>
      <w:r>
        <w:rPr>
          <w:rStyle w:val="odkaz"/>
        </w:rPr>
        <w:t>Magedon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h271 </w:t>
      </w:r>
      <w:r>
        <w:rPr>
          <w:rStyle w:val="hesloveslovo"/>
        </w:rPr>
        <w:t xml:space="preserve">Agelach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h272 </w:t>
      </w:r>
      <w:r>
        <w:rPr>
          <w:rStyle w:val="hesloveslovo"/>
        </w:rPr>
        <w:t xml:space="preserve">Agelius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h273 </w:t>
      </w:r>
      <w:r>
        <w:rPr>
          <w:rStyle w:val="hesloveslovo"/>
        </w:rPr>
        <w:t>agenda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-y </w:t>
      </w:r>
      <w:r>
        <w:rPr>
          <w:rStyle w:val="slovnidruh"/>
        </w:rPr>
        <w:t>f.</w:t>
      </w:r>
    </w:p>
    <w:p w:rsidR="00CB13D1" w:rsidRDefault="007F094C">
      <w:pPr>
        <w:pStyle w:val="Motivace"/>
      </w:pPr>
      <w:r>
        <w:rPr>
          <w:rStyle w:val="nonparej"/>
        </w:rPr>
        <w:t xml:space="preserve">k lat. </w:t>
      </w:r>
      <w:r>
        <w:t>agenda</w:t>
      </w:r>
    </w:p>
    <w:p w:rsidR="00CB13D1" w:rsidRDefault="007F094C">
      <w:pPr>
        <w:pStyle w:val="Vykladvyznamu"/>
      </w:pPr>
      <w:r>
        <w:rPr>
          <w:rStyle w:val="nonparej"/>
        </w:rPr>
        <w:t xml:space="preserve">eccl. </w:t>
      </w:r>
      <w:r>
        <w:rPr>
          <w:rStyle w:val="vyznam"/>
        </w:rPr>
        <w:t>agenda, liturgická kniha obsahující popis církevních obřadů</w:t>
      </w:r>
    </w:p>
    <w:p w:rsidR="00CB13D1" w:rsidRDefault="007F094C">
      <w:pPr>
        <w:pStyle w:val="Poznamka"/>
      </w:pPr>
      <w:r>
        <w:rPr>
          <w:rStyle w:val="nonparej"/>
        </w:rPr>
        <w:t xml:space="preserve">Sr. </w:t>
      </w:r>
      <w:r>
        <w:rPr>
          <w:rStyle w:val="odkaz"/>
        </w:rPr>
        <w:t>kněžčic</w:t>
      </w:r>
      <w:r>
        <w:t xml:space="preserve">, </w:t>
      </w:r>
      <w:r>
        <w:rPr>
          <w:rStyle w:val="odkaz"/>
        </w:rPr>
        <w:t>kněžčík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lastRenderedPageBreak/>
        <w:t xml:space="preserve">h274 </w:t>
      </w:r>
      <w:r>
        <w:rPr>
          <w:rStyle w:val="hesloveslovo"/>
        </w:rPr>
        <w:t xml:space="preserve">Ages </w:t>
      </w:r>
      <w:r>
        <w:rPr>
          <w:rStyle w:val="akce"/>
        </w:rPr>
        <w:t>citátové slovo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h275 </w:t>
      </w:r>
      <w:r>
        <w:rPr>
          <w:rStyle w:val="hesloveslovo"/>
        </w:rPr>
        <w:t xml:space="preserve">Aggencius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h276 </w:t>
      </w:r>
      <w:r>
        <w:rPr>
          <w:rStyle w:val="hesloveslovo"/>
        </w:rPr>
        <w:t xml:space="preserve">Aggens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Aggeus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h277 </w:t>
      </w:r>
      <w:r>
        <w:rPr>
          <w:rStyle w:val="hesloveslovo"/>
        </w:rPr>
        <w:t xml:space="preserve">Aggeus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h278 </w:t>
      </w:r>
      <w:r>
        <w:rPr>
          <w:rStyle w:val="hesloveslovo"/>
        </w:rPr>
        <w:t xml:space="preserve">Aggi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h279 </w:t>
      </w:r>
      <w:r>
        <w:rPr>
          <w:rStyle w:val="hesloveslovo"/>
        </w:rPr>
        <w:t xml:space="preserve">Agglaes </w:t>
      </w:r>
      <w:r>
        <w:rPr>
          <w:rStyle w:val="akce"/>
        </w:rPr>
        <w:t xml:space="preserve">přeřazeno sub </w:t>
      </w:r>
      <w:r>
        <w:rPr>
          <w:rStyle w:val="odkaz"/>
        </w:rPr>
        <w:t>Aglaes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h280 </w:t>
      </w:r>
      <w:r>
        <w:rPr>
          <w:rStyle w:val="hesloveslovo"/>
        </w:rPr>
        <w:t xml:space="preserve">Agich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lastRenderedPageBreak/>
        <w:t xml:space="preserve">h281 </w:t>
      </w:r>
      <w:r>
        <w:rPr>
          <w:rStyle w:val="hesloveslovo"/>
        </w:rPr>
        <w:t xml:space="preserve">agiograf </w:t>
      </w:r>
      <w:r>
        <w:rPr>
          <w:rStyle w:val="akce"/>
        </w:rPr>
        <w:t xml:space="preserve">přeřazeno sub </w:t>
      </w:r>
      <w:r>
        <w:rPr>
          <w:rStyle w:val="odkaz"/>
        </w:rPr>
        <w:t>agiografa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hesloveslovo"/>
        </w:rPr>
        <w:t>agiografa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-y </w:t>
      </w:r>
      <w:r>
        <w:rPr>
          <w:rStyle w:val="slovnidruh"/>
        </w:rPr>
        <w:t>f.</w:t>
      </w:r>
    </w:p>
    <w:p w:rsidR="00CB13D1" w:rsidRDefault="007F094C">
      <w:pPr>
        <w:pStyle w:val="Motivace"/>
      </w:pPr>
      <w:r>
        <w:rPr>
          <w:rStyle w:val="nonparej"/>
        </w:rPr>
        <w:t xml:space="preserve">k lat. </w:t>
      </w:r>
      <w:r>
        <w:t>hagiographa</w:t>
      </w:r>
    </w:p>
    <w:p w:rsidR="00CB13D1" w:rsidRDefault="007F094C">
      <w:pPr>
        <w:pStyle w:val="Vykladvyznamu"/>
      </w:pPr>
      <w:r>
        <w:rPr>
          <w:rStyle w:val="vyznam"/>
        </w:rPr>
        <w:t>třetí část Starého zákona, tzv. Spisy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h282 </w:t>
      </w:r>
      <w:r>
        <w:rPr>
          <w:rStyle w:val="hesloveslovo"/>
        </w:rPr>
        <w:t xml:space="preserve">agios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Ajos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h283 </w:t>
      </w:r>
      <w:r>
        <w:rPr>
          <w:rStyle w:val="hesloveslovo"/>
        </w:rPr>
        <w:t xml:space="preserve">Agith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h284 </w:t>
      </w:r>
      <w:r>
        <w:rPr>
          <w:rStyle w:val="hesloveslovo"/>
        </w:rPr>
        <w:t xml:space="preserve">Aglaes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h285 </w:t>
      </w:r>
      <w:r>
        <w:rPr>
          <w:rStyle w:val="hesloveslovo"/>
        </w:rPr>
        <w:t xml:space="preserve">Agna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h286 </w:t>
      </w:r>
      <w:r>
        <w:rPr>
          <w:rStyle w:val="hesloveslovo"/>
        </w:rPr>
        <w:t xml:space="preserve">Agňa </w:t>
      </w:r>
      <w:r>
        <w:rPr>
          <w:rStyle w:val="akce"/>
        </w:rPr>
        <w:t>po roce 1500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h287 </w:t>
      </w:r>
      <w:r>
        <w:rPr>
          <w:rStyle w:val="hesloveslovo"/>
        </w:rPr>
        <w:t xml:space="preserve">Agnes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h288 </w:t>
      </w:r>
      <w:r>
        <w:rPr>
          <w:rStyle w:val="hesloveslovo"/>
        </w:rPr>
        <w:t xml:space="preserve">Agneška </w:t>
      </w:r>
      <w:r>
        <w:rPr>
          <w:rStyle w:val="akce"/>
        </w:rPr>
        <w:t xml:space="preserve">přeřazeno sub </w:t>
      </w:r>
      <w:r>
        <w:rPr>
          <w:rStyle w:val="odkaz"/>
        </w:rPr>
        <w:t>Agnežka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h289 </w:t>
      </w:r>
      <w:r>
        <w:rPr>
          <w:rStyle w:val="hesloveslovo"/>
        </w:rPr>
        <w:t xml:space="preserve">Agneta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t xml:space="preserve">Agnežka </w:t>
      </w:r>
      <w:r>
        <w:rPr>
          <w:rStyle w:val="akce"/>
        </w:rPr>
        <w:t>proprium</w:t>
      </w:r>
    </w:p>
    <w:p w:rsidR="00CB13D1" w:rsidRDefault="007F094C">
      <w:pPr>
        <w:pStyle w:val="Vylouceneheslo"/>
      </w:pPr>
      <w:r>
        <w:rPr>
          <w:rStyle w:val="identifikator"/>
        </w:rPr>
        <w:t xml:space="preserve">h290 </w:t>
      </w:r>
      <w:r>
        <w:rPr>
          <w:rStyle w:val="hesloveslovo"/>
        </w:rPr>
        <w:t xml:space="preserve">Agnéžka </w:t>
      </w:r>
      <w:r>
        <w:rPr>
          <w:rStyle w:val="akce"/>
        </w:rPr>
        <w:t>proprium</w:t>
      </w:r>
    </w:p>
    <w:p w:rsidR="00CB13D1" w:rsidRDefault="007F094C">
      <w:pPr>
        <w:pStyle w:val="Vylouceneheslo"/>
      </w:pPr>
      <w:r>
        <w:rPr>
          <w:rStyle w:val="hesloveslovo"/>
        </w:rPr>
        <w:t xml:space="preserve">Agneška </w:t>
      </w:r>
      <w:r>
        <w:rPr>
          <w:rStyle w:val="akce"/>
        </w:rPr>
        <w:t>proprium</w:t>
      </w:r>
    </w:p>
    <w:p w:rsidR="00CB13D1" w:rsidRDefault="007F094C">
      <w:pPr>
        <w:pStyle w:val="Vylouceneheslo"/>
      </w:pPr>
      <w:r>
        <w:rPr>
          <w:rStyle w:val="nonparej"/>
        </w:rPr>
        <w:t xml:space="preserve">dolož. též </w:t>
      </w:r>
      <w:r>
        <w:rPr>
          <w:rStyle w:val="hesloveslovonetucne"/>
        </w:rPr>
        <w:t xml:space="preserve">Agnečka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h291 </w:t>
      </w:r>
      <w:r>
        <w:rPr>
          <w:rStyle w:val="hesloveslovo"/>
        </w:rPr>
        <w:t xml:space="preserve">Agnušě </w:t>
      </w:r>
      <w:r>
        <w:rPr>
          <w:rStyle w:val="akce"/>
        </w:rPr>
        <w:t xml:space="preserve">proprium </w:t>
      </w:r>
      <w:r>
        <w:rPr>
          <w:rStyle w:val="komentarpramen"/>
        </w:rPr>
        <w:t>Žilin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h292 </w:t>
      </w:r>
      <w:r>
        <w:rPr>
          <w:rStyle w:val="hesloveslovo"/>
        </w:rPr>
        <w:t xml:space="preserve">Agon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lastRenderedPageBreak/>
        <w:t xml:space="preserve">h293 </w:t>
      </w:r>
      <w:r>
        <w:rPr>
          <w:rStyle w:val="hesloveslovo"/>
        </w:rPr>
        <w:t xml:space="preserve">Agoncius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h294 </w:t>
      </w:r>
      <w:r>
        <w:rPr>
          <w:rStyle w:val="hesloveslovo"/>
        </w:rPr>
        <w:t xml:space="preserve">Agošě </w:t>
      </w:r>
      <w:r>
        <w:rPr>
          <w:rStyle w:val="akce"/>
        </w:rPr>
        <w:t xml:space="preserve">proprium </w:t>
      </w:r>
      <w:r>
        <w:rPr>
          <w:rStyle w:val="komentarpramen"/>
        </w:rPr>
        <w:t>Žilin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h295 </w:t>
      </w:r>
      <w:r>
        <w:rPr>
          <w:rStyle w:val="hesloveslovo"/>
        </w:rPr>
        <w:t>agrest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-a/-u </w:t>
      </w:r>
      <w:r>
        <w:rPr>
          <w:rStyle w:val="slovnidruh"/>
        </w:rPr>
        <w:t>m.</w:t>
      </w:r>
    </w:p>
    <w:p w:rsidR="00CB13D1" w:rsidRDefault="007F094C">
      <w:pPr>
        <w:pStyle w:val="Heslovezahlavi"/>
      </w:pPr>
      <w:r>
        <w:rPr>
          <w:rStyle w:val="hesloveslovo"/>
        </w:rPr>
        <w:t>agrest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-i </w:t>
      </w:r>
      <w:r>
        <w:rPr>
          <w:rStyle w:val="slovnidruh"/>
        </w:rPr>
        <w:t>f.</w:t>
      </w:r>
    </w:p>
    <w:p w:rsidR="00CB13D1" w:rsidRDefault="007F094C">
      <w:pPr>
        <w:pStyle w:val="Heslovezahlavi"/>
      </w:pPr>
      <w:r>
        <w:rPr>
          <w:rStyle w:val="hesloveslovo"/>
        </w:rPr>
        <w:t>agresta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-y </w:t>
      </w:r>
      <w:r>
        <w:rPr>
          <w:rStyle w:val="slovnidruh"/>
        </w:rPr>
        <w:t>f.</w:t>
      </w:r>
    </w:p>
    <w:p w:rsidR="00CB13D1" w:rsidRDefault="007F094C">
      <w:pPr>
        <w:pStyle w:val="Motivace"/>
      </w:pPr>
      <w:r>
        <w:rPr>
          <w:rStyle w:val="nonparej"/>
        </w:rPr>
        <w:t xml:space="preserve">sr. lat. </w:t>
      </w:r>
      <w:r>
        <w:t>agresta</w:t>
      </w:r>
    </w:p>
    <w:p w:rsidR="00CB13D1" w:rsidRDefault="007F094C">
      <w:pPr>
        <w:pStyle w:val="Vykladvyznamu"/>
      </w:pPr>
      <w:r>
        <w:rPr>
          <w:rStyle w:val="vyznam"/>
        </w:rPr>
        <w:t>šťáva z nezralého ovoce, zvl. z hroznového vína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h296 </w:t>
      </w:r>
      <w:r>
        <w:rPr>
          <w:rStyle w:val="hesloveslovo"/>
        </w:rPr>
        <w:t xml:space="preserve">Agresta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h297 </w:t>
      </w:r>
      <w:r>
        <w:rPr>
          <w:rStyle w:val="hesloveslovo"/>
        </w:rPr>
        <w:t xml:space="preserve">Agricola </w:t>
      </w:r>
      <w:r>
        <w:rPr>
          <w:rStyle w:val="komentar"/>
        </w:rPr>
        <w:t xml:space="preserve">proprium </w:t>
      </w:r>
      <w:r>
        <w:rPr>
          <w:rStyle w:val="akce"/>
        </w:rPr>
        <w:t>po roce 1500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h298 </w:t>
      </w:r>
      <w:r>
        <w:rPr>
          <w:rStyle w:val="hesloveslovo"/>
        </w:rPr>
        <w:t xml:space="preserve">Agrippa </w:t>
      </w:r>
      <w:r>
        <w:rPr>
          <w:rStyle w:val="akce"/>
        </w:rPr>
        <w:t>proprium</w:t>
      </w:r>
    </w:p>
    <w:p w:rsidR="00CB13D1" w:rsidRDefault="007F094C">
      <w:pPr>
        <w:pStyle w:val="Vylouceneheslo"/>
      </w:pPr>
      <w:r>
        <w:rPr>
          <w:rStyle w:val="hesloveslovo"/>
        </w:rPr>
        <w:t xml:space="preserve">Agryppa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lastRenderedPageBreak/>
        <w:t xml:space="preserve">h299 </w:t>
      </w:r>
      <w:r>
        <w:rPr>
          <w:rStyle w:val="hesloveslovo"/>
        </w:rPr>
        <w:t xml:space="preserve">Agrippina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h300 </w:t>
      </w:r>
      <w:r>
        <w:rPr>
          <w:rStyle w:val="hesloveslovo"/>
        </w:rPr>
        <w:t xml:space="preserve">Agritte </w:t>
      </w:r>
      <w:r>
        <w:rPr>
          <w:rStyle w:val="akce"/>
        </w:rPr>
        <w:t xml:space="preserve">přeřazeno sub </w:t>
      </w:r>
      <w:r>
        <w:rPr>
          <w:rStyle w:val="odkaz"/>
        </w:rPr>
        <w:t>Agrytte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t xml:space="preserve">Agrytte </w:t>
      </w:r>
      <w:r>
        <w:rPr>
          <w:rStyle w:val="akce"/>
        </w:rPr>
        <w:t xml:space="preserve">proprium </w:t>
      </w:r>
      <w:r>
        <w:rPr>
          <w:rStyle w:val="komentar"/>
        </w:rPr>
        <w:t>sr. Argire, Agutte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h301 </w:t>
      </w:r>
      <w:r>
        <w:rPr>
          <w:rStyle w:val="hesloveslovo"/>
        </w:rPr>
        <w:t>agrot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-a </w:t>
      </w:r>
      <w:r>
        <w:rPr>
          <w:rStyle w:val="slovnidruh"/>
        </w:rPr>
        <w:t>m.</w:t>
      </w:r>
    </w:p>
    <w:p w:rsidR="00CB13D1" w:rsidRDefault="007F094C">
      <w:pPr>
        <w:pStyle w:val="Motivace"/>
      </w:pPr>
      <w:r>
        <w:rPr>
          <w:rStyle w:val="nonparej"/>
        </w:rPr>
        <w:t xml:space="preserve">sr. lat. </w:t>
      </w:r>
      <w:r>
        <w:t>rogogita (?)</w:t>
      </w:r>
    </w:p>
    <w:p w:rsidR="00CB13D1" w:rsidRDefault="007F094C">
      <w:pPr>
        <w:pStyle w:val="Vykladvyznamu"/>
      </w:pPr>
      <w:r>
        <w:rPr>
          <w:rStyle w:val="vyznam"/>
        </w:rPr>
        <w:t xml:space="preserve">člověk dobrovolně podstupující smrt ve víře v převtělování duše </w:t>
      </w:r>
      <w:r>
        <w:rPr>
          <w:rStyle w:val="komentarkurziva"/>
        </w:rPr>
        <w:t xml:space="preserve">agroti, kteříž z veselé se leckdys zabí, řka, že hned v jiné tělo vejde zase </w:t>
      </w:r>
      <w:r>
        <w:rPr>
          <w:rStyle w:val="komentarpramen"/>
        </w:rPr>
        <w:t xml:space="preserve">ŽídSpráv </w:t>
      </w:r>
      <w:r>
        <w:rPr>
          <w:rStyle w:val="komentar"/>
        </w:rPr>
        <w:t xml:space="preserve">203. Výklad o podivných lidech žijících v Indii vychází ze středověkých encyklopedií popisujících "monstrosi homines". Chování argotů se shoduje s chováním lidí, které popisuje Tomáš z Cantimpré v Liber de natura rerum: </w:t>
      </w:r>
      <w:r>
        <w:rPr>
          <w:rStyle w:val="komentarkurziva"/>
        </w:rPr>
        <w:t>Homines alii in partibus supradictis sunt, qui amore alterius vite in ignem se mittere non formidant</w:t>
      </w:r>
      <w:r>
        <w:rPr>
          <w:rStyle w:val="komentar"/>
        </w:rPr>
        <w:t xml:space="preserve">. ("jiní lidé žijí v řečené krajině, kteří se nebojí z lásky k druhému životu pustit se do ohně").; Jedná se tedy zřejmě o lidi věřící v reinkarnaci :-). U Tomáše však chybí latinský název těchto lidí, našla jsem ho ale v Lactiferovi: </w:t>
      </w:r>
      <w:r>
        <w:rPr>
          <w:rStyle w:val="komentarkurziva"/>
        </w:rPr>
        <w:t xml:space="preserve">Rogogite dicuntur a rogo, id est igne. Ultra Gangen habitant. Hi amore alterius vite in ingnem se mittere non formidant. Ohnivci </w:t>
      </w:r>
      <w:r>
        <w:rPr>
          <w:rStyle w:val="komentar"/>
        </w:rPr>
        <w:t xml:space="preserve">VodnLact II 8b. Žídek to opsal špatně, z </w:t>
      </w:r>
      <w:r>
        <w:rPr>
          <w:rStyle w:val="komentarkurziva"/>
        </w:rPr>
        <w:t xml:space="preserve">rogogita </w:t>
      </w:r>
      <w:r>
        <w:rPr>
          <w:rStyle w:val="komentar"/>
        </w:rPr>
        <w:t>(asi?) &gt;</w:t>
      </w:r>
      <w:r>
        <w:rPr>
          <w:rStyle w:val="komentarkurziva"/>
        </w:rPr>
        <w:t>agrot</w:t>
      </w:r>
      <w:r>
        <w:rPr>
          <w:rStyle w:val="komentar"/>
        </w:rPr>
        <w:t xml:space="preserve">. Synonymem k Žídkovým </w:t>
      </w:r>
      <w:r>
        <w:rPr>
          <w:rStyle w:val="komentarkurziva"/>
        </w:rPr>
        <w:t xml:space="preserve">argotům </w:t>
      </w:r>
      <w:r>
        <w:rPr>
          <w:rStyle w:val="komentar"/>
        </w:rPr>
        <w:t xml:space="preserve">je Vodňanského </w:t>
      </w:r>
      <w:r>
        <w:rPr>
          <w:rStyle w:val="komentarkurziva"/>
        </w:rPr>
        <w:t xml:space="preserve">ohnivec </w:t>
      </w:r>
      <w:r>
        <w:rPr>
          <w:rStyle w:val="komentar"/>
        </w:rPr>
        <w:t>(</w:t>
      </w:r>
      <w:r>
        <w:rPr>
          <w:rStyle w:val="komentarpramen"/>
        </w:rPr>
        <w:t>StčS</w:t>
      </w:r>
      <w:r>
        <w:rPr>
          <w:rStyle w:val="komentar"/>
        </w:rPr>
        <w:t>: ‚člověk dobrovolně se upalujici'). KV</w:t>
      </w:r>
    </w:p>
    <w:p w:rsidR="00CB13D1" w:rsidRDefault="007F094C">
      <w:pPr>
        <w:pStyle w:val="Poznamka"/>
      </w:pPr>
      <w:r>
        <w:t xml:space="preserve">Ojed. doklad v </w:t>
      </w:r>
      <w:r>
        <w:rPr>
          <w:rStyle w:val="pramen"/>
        </w:rPr>
        <w:t>ŽídSpráv</w:t>
      </w:r>
      <w:r>
        <w:t xml:space="preserve">, </w:t>
      </w:r>
      <w:r>
        <w:rPr>
          <w:rStyle w:val="nonparej"/>
        </w:rPr>
        <w:t xml:space="preserve">sr. </w:t>
      </w:r>
      <w:r>
        <w:rPr>
          <w:rStyle w:val="pramen"/>
        </w:rPr>
        <w:t xml:space="preserve">StčS </w:t>
      </w:r>
      <w:r>
        <w:rPr>
          <w:rStyle w:val="odkaz"/>
        </w:rPr>
        <w:t>ohnivec</w:t>
      </w:r>
    </w:p>
    <w:p w:rsidR="00CB13D1" w:rsidRDefault="007F094C">
      <w:pPr>
        <w:pStyle w:val="Autor"/>
      </w:pPr>
      <w:r>
        <w:t>KV, 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h302 </w:t>
      </w:r>
      <w:r>
        <w:rPr>
          <w:rStyle w:val="hesloveslovo"/>
        </w:rPr>
        <w:t xml:space="preserve">Agus </w:t>
      </w:r>
      <w:r>
        <w:rPr>
          <w:rStyle w:val="akce"/>
        </w:rPr>
        <w:t>citátové slovo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lastRenderedPageBreak/>
        <w:t xml:space="preserve">h303 </w:t>
      </w:r>
      <w:r>
        <w:rPr>
          <w:rStyle w:val="hesloveslovo"/>
        </w:rPr>
        <w:t xml:space="preserve">Agutte </w:t>
      </w:r>
      <w:r>
        <w:rPr>
          <w:rStyle w:val="akce"/>
        </w:rPr>
        <w:t xml:space="preserve">proprium </w:t>
      </w:r>
      <w:r>
        <w:rPr>
          <w:rStyle w:val="komentar"/>
        </w:rPr>
        <w:t>sr. Argire, Agrytte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Odkazovezahlavi"/>
      </w:pPr>
      <w:r>
        <w:rPr>
          <w:rStyle w:val="identifikator"/>
        </w:rPr>
        <w:t xml:space="preserve">h304 </w:t>
      </w:r>
      <w:r>
        <w:rPr>
          <w:rStyle w:val="hesloveslovo"/>
        </w:rPr>
        <w:t xml:space="preserve">ah </w:t>
      </w:r>
      <w:r>
        <w:rPr>
          <w:rStyle w:val="nonparej"/>
        </w:rPr>
        <w:t xml:space="preserve">v. </w:t>
      </w:r>
      <w:r>
        <w:rPr>
          <w:rStyle w:val="odkaz"/>
        </w:rPr>
        <w:t>ach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h305 </w:t>
      </w:r>
      <w:r>
        <w:rPr>
          <w:rStyle w:val="hesloveslovo"/>
        </w:rPr>
        <w:t xml:space="preserve">aha </w:t>
      </w:r>
      <w:r>
        <w:rPr>
          <w:rStyle w:val="slovnidruh"/>
        </w:rPr>
        <w:t>interj.</w:t>
      </w:r>
    </w:p>
    <w:p w:rsidR="00CB13D1" w:rsidRDefault="007F094C">
      <w:pPr>
        <w:pStyle w:val="Heslovezahlavi"/>
      </w:pPr>
      <w:r>
        <w:rPr>
          <w:rStyle w:val="identifikator"/>
        </w:rPr>
        <w:t xml:space="preserve">h306 </w:t>
      </w:r>
      <w:r>
        <w:rPr>
          <w:rStyle w:val="hesloveslovo"/>
        </w:rPr>
        <w:t xml:space="preserve">ahá </w:t>
      </w:r>
      <w:r>
        <w:rPr>
          <w:rStyle w:val="slovnidruh"/>
        </w:rPr>
        <w:t>interj.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1. </w:t>
      </w:r>
      <w:r>
        <w:rPr>
          <w:rStyle w:val="vyznam"/>
        </w:rPr>
        <w:t>aha; vyjadřuje překvapení, dovtípení se ap.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2. </w:t>
      </w:r>
      <w:r>
        <w:rPr>
          <w:rStyle w:val="vyznam"/>
        </w:rPr>
        <w:t>ahá, oho; vyjadřuje ironii n. odpor</w:t>
      </w:r>
    </w:p>
    <w:p w:rsidR="00CB13D1" w:rsidRDefault="007F094C">
      <w:pPr>
        <w:pStyle w:val="Poznamka"/>
      </w:pPr>
      <w:r>
        <w:rPr>
          <w:rStyle w:val="nonparej"/>
        </w:rPr>
        <w:t xml:space="preserve">Sr. </w:t>
      </w:r>
      <w:r>
        <w:rPr>
          <w:rStyle w:val="odkaz"/>
        </w:rPr>
        <w:t>haha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h307 </w:t>
      </w:r>
      <w:r>
        <w:rPr>
          <w:rStyle w:val="hesloveslovo"/>
        </w:rPr>
        <w:t xml:space="preserve">Ahasverus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h308 </w:t>
      </w:r>
      <w:r>
        <w:rPr>
          <w:rStyle w:val="hesloveslovo"/>
        </w:rPr>
        <w:t xml:space="preserve">Ahata </w:t>
      </w:r>
      <w:r>
        <w:rPr>
          <w:rStyle w:val="akce"/>
        </w:rPr>
        <w:t xml:space="preserve">přeřazeno sub </w:t>
      </w:r>
      <w:r>
        <w:rPr>
          <w:rStyle w:val="odkaz"/>
        </w:rPr>
        <w:t xml:space="preserve">Háta </w:t>
      </w:r>
      <w:r>
        <w:rPr>
          <w:rStyle w:val="komentar"/>
        </w:rPr>
        <w:t xml:space="preserve">2 lístky citátové: lat. </w:t>
      </w:r>
      <w:r>
        <w:rPr>
          <w:rStyle w:val="komentarkurziva"/>
        </w:rPr>
        <w:t>Agatha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h309 </w:t>
      </w:r>
      <w:r>
        <w:rPr>
          <w:rStyle w:val="hesloveslovo"/>
        </w:rPr>
        <w:t xml:space="preserve">Ahiel </w:t>
      </w:r>
      <w:r>
        <w:rPr>
          <w:rStyle w:val="akce"/>
        </w:rPr>
        <w:t xml:space="preserve">přeřazeno sub </w:t>
      </w:r>
      <w:r>
        <w:rPr>
          <w:rStyle w:val="odkaz"/>
        </w:rPr>
        <w:t>Jahel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h310 </w:t>
      </w:r>
      <w:r>
        <w:rPr>
          <w:rStyle w:val="hesloveslovo"/>
        </w:rPr>
        <w:t xml:space="preserve">Ahilon </w:t>
      </w:r>
      <w:r>
        <w:rPr>
          <w:rStyle w:val="akce"/>
        </w:rPr>
        <w:t xml:space="preserve">přeřazeno sub </w:t>
      </w:r>
      <w:r>
        <w:rPr>
          <w:rStyle w:val="odkaz"/>
        </w:rPr>
        <w:t>Hailon</w:t>
      </w:r>
    </w:p>
    <w:p w:rsidR="00CB13D1" w:rsidRDefault="007F094C">
      <w:pPr>
        <w:pStyle w:val="Autor"/>
      </w:pPr>
      <w:r>
        <w:lastRenderedPageBreak/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h311 </w:t>
      </w:r>
      <w:r>
        <w:rPr>
          <w:rStyle w:val="hesloveslovo"/>
        </w:rPr>
        <w:t xml:space="preserve">Ahiman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h312 </w:t>
      </w:r>
      <w:r>
        <w:rPr>
          <w:rStyle w:val="hesloveslovo"/>
        </w:rPr>
        <w:t xml:space="preserve">Ahira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h313 </w:t>
      </w:r>
      <w:r>
        <w:rPr>
          <w:rStyle w:val="hesloveslovo"/>
        </w:rPr>
        <w:t xml:space="preserve">Ahitam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h314 </w:t>
      </w:r>
      <w:r>
        <w:rPr>
          <w:rStyle w:val="hesloveslovo"/>
        </w:rPr>
        <w:t xml:space="preserve">Ahna </w:t>
      </w:r>
      <w:r>
        <w:rPr>
          <w:rStyle w:val="akce"/>
        </w:rPr>
        <w:t xml:space="preserve">přeřazeno sub </w:t>
      </w:r>
      <w:r>
        <w:rPr>
          <w:rStyle w:val="odkaz"/>
        </w:rPr>
        <w:t>Anna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h315 </w:t>
      </w:r>
      <w:r>
        <w:rPr>
          <w:rStyle w:val="hesloveslovo"/>
        </w:rPr>
        <w:t xml:space="preserve">ahned </w:t>
      </w:r>
      <w:r>
        <w:rPr>
          <w:rStyle w:val="akce"/>
        </w:rPr>
        <w:t xml:space="preserve">přeřazeno sub </w:t>
      </w:r>
      <w:r>
        <w:rPr>
          <w:rStyle w:val="odkaz"/>
        </w:rPr>
        <w:t>hned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h316 </w:t>
      </w:r>
      <w:r>
        <w:rPr>
          <w:rStyle w:val="hesloveslovo"/>
        </w:rPr>
        <w:t xml:space="preserve">Ahník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Odkazovezahlavi"/>
      </w:pPr>
      <w:r>
        <w:rPr>
          <w:rStyle w:val="identifikator"/>
        </w:rPr>
        <w:t xml:space="preserve">h317 </w:t>
      </w:r>
      <w:r>
        <w:rPr>
          <w:rStyle w:val="hesloveslovo"/>
        </w:rPr>
        <w:t xml:space="preserve">ahy </w:t>
      </w:r>
      <w:r>
        <w:rPr>
          <w:rStyle w:val="nonparej"/>
        </w:rPr>
        <w:t xml:space="preserve">v. </w:t>
      </w:r>
      <w:r>
        <w:rPr>
          <w:rStyle w:val="odkaz"/>
        </w:rPr>
        <w:t>ach</w:t>
      </w:r>
    </w:p>
    <w:p w:rsidR="00CB13D1" w:rsidRDefault="007F094C">
      <w:pPr>
        <w:pStyle w:val="Autor"/>
      </w:pPr>
      <w:r>
        <w:lastRenderedPageBreak/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h318 </w:t>
      </w:r>
      <w:r>
        <w:rPr>
          <w:rStyle w:val="hesloveslovo"/>
        </w:rPr>
        <w:t xml:space="preserve">ach </w:t>
      </w:r>
      <w:r>
        <w:rPr>
          <w:rStyle w:val="slovnidruh"/>
        </w:rPr>
        <w:t>interj.</w:t>
      </w:r>
    </w:p>
    <w:p w:rsidR="00CB13D1" w:rsidRDefault="007F094C">
      <w:pPr>
        <w:pStyle w:val="Heslovezahlavi"/>
      </w:pPr>
      <w:r>
        <w:rPr>
          <w:rStyle w:val="hesloveslovo"/>
        </w:rPr>
        <w:t xml:space="preserve">achy </w:t>
      </w:r>
      <w:r>
        <w:rPr>
          <w:rStyle w:val="slovnidruh"/>
        </w:rPr>
        <w:t>interj.</w:t>
      </w:r>
    </w:p>
    <w:p w:rsidR="00CB13D1" w:rsidRDefault="007F094C">
      <w:pPr>
        <w:pStyle w:val="Heslovezahlavi"/>
      </w:pPr>
      <w:r>
        <w:rPr>
          <w:rStyle w:val="hesloveslovo"/>
        </w:rPr>
        <w:t xml:space="preserve">ah </w:t>
      </w:r>
      <w:r>
        <w:rPr>
          <w:rStyle w:val="slovnidruh"/>
        </w:rPr>
        <w:t>interj.</w:t>
      </w:r>
    </w:p>
    <w:p w:rsidR="00CB13D1" w:rsidRDefault="007F094C">
      <w:pPr>
        <w:pStyle w:val="Heslovezahlavi"/>
      </w:pPr>
      <w:r>
        <w:rPr>
          <w:rStyle w:val="hesloveslovo"/>
        </w:rPr>
        <w:t xml:space="preserve">ahy </w:t>
      </w:r>
      <w:r>
        <w:rPr>
          <w:rStyle w:val="slovnidruh"/>
        </w:rPr>
        <w:t>interj.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1. </w:t>
      </w:r>
      <w:r>
        <w:rPr>
          <w:rStyle w:val="vyznam"/>
        </w:rPr>
        <w:t>ah, ach; vyjadřuje různé příjemné i nepříjemné pocity (podiv, překvapení, lítost, uleknutí aj.)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2. </w:t>
      </w:r>
      <w:r>
        <w:rPr>
          <w:rStyle w:val="ustalenespojeni"/>
        </w:rPr>
        <w:t xml:space="preserve">ach by </w:t>
      </w:r>
      <w:r>
        <w:rPr>
          <w:rStyle w:val="vyznam"/>
        </w:rPr>
        <w:t>kéž</w:t>
      </w:r>
    </w:p>
    <w:p w:rsidR="00CB13D1" w:rsidRDefault="007F094C">
      <w:pPr>
        <w:pStyle w:val="Poznamka"/>
      </w:pPr>
      <w:r>
        <w:t xml:space="preserve">Ojed. dolož. též slovníkový překlad </w:t>
      </w:r>
      <w:r>
        <w:rPr>
          <w:rStyle w:val="kurziva"/>
        </w:rPr>
        <w:t xml:space="preserve">ach hanby </w:t>
      </w:r>
      <w:r>
        <w:t xml:space="preserve">za lat. </w:t>
      </w:r>
      <w:r>
        <w:rPr>
          <w:rStyle w:val="kurziva"/>
        </w:rPr>
        <w:t>prochpudor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h319 </w:t>
      </w:r>
      <w:r>
        <w:rPr>
          <w:rStyle w:val="hesloveslovo"/>
        </w:rPr>
        <w:t xml:space="preserve">Achab </w:t>
      </w:r>
      <w:r>
        <w:rPr>
          <w:rStyle w:val="akce"/>
        </w:rPr>
        <w:t>proprium</w:t>
      </w:r>
    </w:p>
    <w:p w:rsidR="00CB13D1" w:rsidRDefault="007F094C">
      <w:pPr>
        <w:pStyle w:val="Poznamka"/>
      </w:pPr>
      <w:r>
        <w:t>Dolož. též adj. poses.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h320 </w:t>
      </w:r>
      <w:r>
        <w:rPr>
          <w:rStyle w:val="hesloveslovo"/>
        </w:rPr>
        <w:t xml:space="preserve">Achác </w:t>
      </w:r>
      <w:r>
        <w:rPr>
          <w:rStyle w:val="akce"/>
        </w:rPr>
        <w:t>proprium</w:t>
      </w:r>
    </w:p>
    <w:p w:rsidR="00CB13D1" w:rsidRDefault="007F094C">
      <w:pPr>
        <w:pStyle w:val="Vylouceneheslo"/>
      </w:pPr>
      <w:r>
        <w:rPr>
          <w:rStyle w:val="identifikator"/>
        </w:rPr>
        <w:t xml:space="preserve">h321 </w:t>
      </w:r>
      <w:r>
        <w:rPr>
          <w:rStyle w:val="hesloveslovo"/>
        </w:rPr>
        <w:t xml:space="preserve">Achacius </w:t>
      </w:r>
      <w:r>
        <w:rPr>
          <w:rStyle w:val="akce"/>
        </w:rPr>
        <w:t>proprium</w:t>
      </w:r>
    </w:p>
    <w:p w:rsidR="00CB13D1" w:rsidRDefault="007F094C">
      <w:pPr>
        <w:pStyle w:val="Poznamka"/>
      </w:pPr>
      <w:r>
        <w:t>Dolož. též adj. poses.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h322 </w:t>
      </w:r>
      <w:r>
        <w:rPr>
          <w:rStyle w:val="hesloveslovo"/>
        </w:rPr>
        <w:t xml:space="preserve">Achad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h323 </w:t>
      </w:r>
      <w:r>
        <w:rPr>
          <w:rStyle w:val="hesloveslovo"/>
        </w:rPr>
        <w:t xml:space="preserve">achademia </w:t>
      </w:r>
      <w:r>
        <w:rPr>
          <w:rStyle w:val="akce"/>
        </w:rPr>
        <w:t xml:space="preserve">přeřazeno sub </w:t>
      </w:r>
      <w:r>
        <w:rPr>
          <w:rStyle w:val="odkaz"/>
        </w:rPr>
        <w:t xml:space="preserve">Athademia </w:t>
      </w:r>
      <w:r>
        <w:rPr>
          <w:rStyle w:val="komentar"/>
        </w:rPr>
        <w:t xml:space="preserve">česká část dokladu je </w:t>
      </w:r>
      <w:r>
        <w:rPr>
          <w:rStyle w:val="komentarkurziva"/>
        </w:rPr>
        <w:t>Athademia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hesloveslovo"/>
        </w:rPr>
        <w:lastRenderedPageBreak/>
        <w:t>Academia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-ie </w:t>
      </w:r>
      <w:r>
        <w:rPr>
          <w:rStyle w:val="slovnidruh"/>
        </w:rPr>
        <w:t>f.</w:t>
      </w:r>
    </w:p>
    <w:p w:rsidR="00CB13D1" w:rsidRDefault="007F094C">
      <w:pPr>
        <w:pStyle w:val="Heslovezahlavi"/>
      </w:pPr>
      <w:r>
        <w:rPr>
          <w:rStyle w:val="nonparej"/>
        </w:rPr>
        <w:t xml:space="preserve">dolož. jen </w:t>
      </w:r>
      <w:r>
        <w:rPr>
          <w:rStyle w:val="hesloveslovonetucne"/>
        </w:rPr>
        <w:t>Athademia</w:t>
      </w:r>
      <w:r>
        <w:rPr>
          <w:rStyle w:val="delimitator"/>
        </w:rPr>
        <w:t xml:space="preserve">, </w:t>
      </w:r>
      <w:r>
        <w:rPr>
          <w:rStyle w:val="morfologickacharakteristika"/>
        </w:rPr>
        <w:t xml:space="preserve">-ie </w:t>
      </w:r>
      <w:r>
        <w:rPr>
          <w:rStyle w:val="slovnidruh"/>
        </w:rPr>
        <w:t>f.</w:t>
      </w:r>
    </w:p>
    <w:p w:rsidR="00CB13D1" w:rsidRDefault="007F094C">
      <w:pPr>
        <w:pStyle w:val="Motivace"/>
      </w:pPr>
      <w:r>
        <w:rPr>
          <w:rStyle w:val="nonparej"/>
        </w:rPr>
        <w:t xml:space="preserve">k lat. </w:t>
      </w:r>
      <w:r>
        <w:t>Academia</w:t>
      </w:r>
    </w:p>
    <w:p w:rsidR="00CB13D1" w:rsidRDefault="007F094C">
      <w:pPr>
        <w:pStyle w:val="Vykladvyznamu"/>
      </w:pPr>
      <w:r>
        <w:rPr>
          <w:rStyle w:val="vyznam"/>
        </w:rPr>
        <w:t>Academia, Akademie, venkovské místo v blízkosti Athén, kde Platón založil filozofickou školu</w:t>
      </w:r>
    </w:p>
    <w:p w:rsidR="00CB13D1" w:rsidRDefault="007F094C">
      <w:pPr>
        <w:pStyle w:val="Poznamka"/>
      </w:pPr>
      <w:r>
        <w:rPr>
          <w:rStyle w:val="nonparej"/>
        </w:rPr>
        <w:t xml:space="preserve">Sr. </w:t>
      </w:r>
      <w:r>
        <w:t xml:space="preserve">SSL </w:t>
      </w:r>
      <w:r>
        <w:rPr>
          <w:rStyle w:val="nonparej"/>
        </w:rPr>
        <w:t xml:space="preserve">s.v. </w:t>
      </w:r>
      <w:r>
        <w:t>Academia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h324 </w:t>
      </w:r>
      <w:r>
        <w:rPr>
          <w:rStyle w:val="hesloveslovo"/>
        </w:rPr>
        <w:t xml:space="preserve">achademský </w:t>
      </w:r>
      <w:r>
        <w:rPr>
          <w:rStyle w:val="slovnidruh"/>
        </w:rPr>
        <w:t>adj.</w:t>
      </w:r>
    </w:p>
    <w:p w:rsidR="00CB13D1" w:rsidRDefault="007F094C">
      <w:pPr>
        <w:pStyle w:val="Heslovezahlavi"/>
      </w:pPr>
      <w:r>
        <w:rPr>
          <w:rStyle w:val="identifikator"/>
        </w:rPr>
        <w:t xml:space="preserve">h325 </w:t>
      </w:r>
      <w:r>
        <w:rPr>
          <w:rStyle w:val="hesloveslovo"/>
        </w:rPr>
        <w:t xml:space="preserve">achadenský </w:t>
      </w:r>
      <w:r>
        <w:rPr>
          <w:rStyle w:val="slovnidruh"/>
        </w:rPr>
        <w:t>adj.</w:t>
      </w:r>
    </w:p>
    <w:p w:rsidR="00CB13D1" w:rsidRDefault="007F094C">
      <w:pPr>
        <w:pStyle w:val="Motivace"/>
      </w:pPr>
      <w:r>
        <w:rPr>
          <w:rStyle w:val="nonparej"/>
        </w:rPr>
        <w:t xml:space="preserve">sr. </w:t>
      </w:r>
      <w:r>
        <w:rPr>
          <w:rStyle w:val="odkaz"/>
        </w:rPr>
        <w:t>Academia</w:t>
      </w:r>
    </w:p>
    <w:p w:rsidR="00CB13D1" w:rsidRDefault="007F094C">
      <w:pPr>
        <w:pStyle w:val="Vykladvyznamu"/>
      </w:pPr>
      <w:r>
        <w:rPr>
          <w:rStyle w:val="ustalenespojeni"/>
        </w:rPr>
        <w:t xml:space="preserve">škola achademská </w:t>
      </w:r>
      <w:r>
        <w:rPr>
          <w:rStyle w:val="nonparej"/>
        </w:rPr>
        <w:t xml:space="preserve">ap. </w:t>
      </w:r>
      <w:r>
        <w:rPr>
          <w:rStyle w:val="vyznam"/>
        </w:rPr>
        <w:t>Academia, Akademie, filozofická škola založená Platónem</w:t>
      </w:r>
    </w:p>
    <w:p w:rsidR="00CB13D1" w:rsidRDefault="007F094C">
      <w:pPr>
        <w:pStyle w:val="Poznamka"/>
      </w:pPr>
      <w:r>
        <w:rPr>
          <w:rStyle w:val="nonparej"/>
        </w:rPr>
        <w:t xml:space="preserve">Sr. </w:t>
      </w:r>
      <w:r>
        <w:t xml:space="preserve">SSL </w:t>
      </w:r>
      <w:r>
        <w:rPr>
          <w:rStyle w:val="nonparej"/>
        </w:rPr>
        <w:t xml:space="preserve">s.v. </w:t>
      </w:r>
      <w:r>
        <w:t>Academia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h326 </w:t>
      </w:r>
      <w:r>
        <w:rPr>
          <w:rStyle w:val="hesloveslovo"/>
        </w:rPr>
        <w:t xml:space="preserve">Achaia </w:t>
      </w:r>
      <w:r>
        <w:rPr>
          <w:rStyle w:val="akce"/>
        </w:rPr>
        <w:t xml:space="preserve">přeřazeno sub </w:t>
      </w:r>
      <w:r>
        <w:rPr>
          <w:rStyle w:val="odkaz"/>
        </w:rPr>
        <w:t xml:space="preserve">Achája </w:t>
      </w:r>
      <w:r>
        <w:rPr>
          <w:rStyle w:val="komentar"/>
        </w:rPr>
        <w:t xml:space="preserve">za lat. </w:t>
      </w:r>
      <w:r>
        <w:rPr>
          <w:rStyle w:val="komentarkurziva"/>
        </w:rPr>
        <w:t xml:space="preserve">Achaia </w:t>
      </w:r>
      <w:r>
        <w:rPr>
          <w:rStyle w:val="komentar"/>
        </w:rPr>
        <w:t>v čes. textu ojediněle doloženo též Achazia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h327 </w:t>
      </w:r>
      <w:r>
        <w:rPr>
          <w:rStyle w:val="hesloveslovo"/>
        </w:rPr>
        <w:t xml:space="preserve">achaičský </w:t>
      </w:r>
      <w:r>
        <w:rPr>
          <w:rStyle w:val="slovnidruh"/>
        </w:rPr>
        <w:t>adj.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1. </w:t>
      </w:r>
      <w:r>
        <w:t xml:space="preserve">„vlast achaičská“ </w:t>
      </w:r>
      <w:r>
        <w:rPr>
          <w:rStyle w:val="vyznam"/>
        </w:rPr>
        <w:t>Achája, Achaea, země toho jména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2. </w:t>
      </w:r>
      <w:r>
        <w:t xml:space="preserve">„Achaičščí“, </w:t>
      </w:r>
      <w:r>
        <w:rPr>
          <w:rStyle w:val="morfologickacharakteristika"/>
        </w:rPr>
        <w:t xml:space="preserve">-ských </w:t>
      </w:r>
      <w:r>
        <w:rPr>
          <w:rStyle w:val="nonparej"/>
        </w:rPr>
        <w:t xml:space="preserve">pl. m. </w:t>
      </w:r>
      <w:r>
        <w:rPr>
          <w:rStyle w:val="vyznam"/>
        </w:rPr>
        <w:t>Achájští, obyvatelé Acháje</w:t>
      </w:r>
    </w:p>
    <w:p w:rsidR="00CB13D1" w:rsidRDefault="007F094C">
      <w:pPr>
        <w:pStyle w:val="Poznamka"/>
      </w:pPr>
      <w:r>
        <w:rPr>
          <w:rStyle w:val="nonparej"/>
        </w:rPr>
        <w:t xml:space="preserve">Sr. </w:t>
      </w:r>
      <w:r>
        <w:rPr>
          <w:rStyle w:val="odkaz"/>
        </w:rPr>
        <w:t>achajský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h328 </w:t>
      </w:r>
      <w:r>
        <w:rPr>
          <w:rStyle w:val="hesloveslovo"/>
        </w:rPr>
        <w:t xml:space="preserve">Achaik </w:t>
      </w:r>
      <w:r>
        <w:rPr>
          <w:rStyle w:val="akce"/>
        </w:rPr>
        <w:t>proprium</w:t>
      </w:r>
    </w:p>
    <w:p w:rsidR="00CB13D1" w:rsidRDefault="007F094C">
      <w:pPr>
        <w:pStyle w:val="Poznamka"/>
      </w:pPr>
      <w:r>
        <w:t>Dolož. též adj. poses.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lastRenderedPageBreak/>
        <w:t xml:space="preserve">h329 </w:t>
      </w:r>
      <w:r>
        <w:rPr>
          <w:rStyle w:val="hesloveslovo"/>
        </w:rPr>
        <w:t xml:space="preserve">Achája </w:t>
      </w:r>
      <w:r>
        <w:rPr>
          <w:rStyle w:val="akce"/>
        </w:rPr>
        <w:t>proprium</w:t>
      </w:r>
    </w:p>
    <w:p w:rsidR="00CB13D1" w:rsidRDefault="007F094C">
      <w:pPr>
        <w:pStyle w:val="Vylouceneheslo"/>
      </w:pPr>
      <w:r>
        <w:rPr>
          <w:rStyle w:val="hesloveslovo"/>
        </w:rPr>
        <w:t xml:space="preserve">Achaja </w:t>
      </w:r>
      <w:r>
        <w:rPr>
          <w:rStyle w:val="akce"/>
        </w:rPr>
        <w:t>proprium</w:t>
      </w:r>
    </w:p>
    <w:p w:rsidR="00CB13D1" w:rsidRDefault="007F094C">
      <w:pPr>
        <w:pStyle w:val="Vylouceneheslo"/>
      </w:pPr>
      <w:r>
        <w:rPr>
          <w:rStyle w:val="hesloveslovo"/>
        </w:rPr>
        <w:t xml:space="preserve">Achaia </w:t>
      </w:r>
      <w:r>
        <w:rPr>
          <w:rStyle w:val="akce"/>
        </w:rPr>
        <w:t>proprium</w:t>
      </w:r>
    </w:p>
    <w:p w:rsidR="00CB13D1" w:rsidRDefault="007F094C">
      <w:pPr>
        <w:pStyle w:val="Vylouceneheslo"/>
      </w:pPr>
      <w:r>
        <w:rPr>
          <w:rStyle w:val="nonparej"/>
        </w:rPr>
        <w:t xml:space="preserve">dolož. též </w:t>
      </w:r>
      <w:r>
        <w:rPr>
          <w:rStyle w:val="hesloveslovonetucne"/>
        </w:rPr>
        <w:t xml:space="preserve">Acházia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h330 </w:t>
      </w:r>
      <w:r>
        <w:rPr>
          <w:rStyle w:val="hesloveslovo"/>
        </w:rPr>
        <w:t xml:space="preserve">achajský </w:t>
      </w:r>
      <w:r>
        <w:rPr>
          <w:rStyle w:val="slovnidruh"/>
        </w:rPr>
        <w:t>adj.</w:t>
      </w:r>
    </w:p>
    <w:p w:rsidR="00CB13D1" w:rsidRDefault="007F094C">
      <w:pPr>
        <w:pStyle w:val="Heslovezahlavi"/>
      </w:pPr>
      <w:r>
        <w:rPr>
          <w:rStyle w:val="hesloveslovo"/>
        </w:rPr>
        <w:t xml:space="preserve">achájský </w:t>
      </w:r>
      <w:r>
        <w:rPr>
          <w:rStyle w:val="slovnidruh"/>
        </w:rPr>
        <w:t>adj.</w:t>
      </w:r>
    </w:p>
    <w:p w:rsidR="00CB13D1" w:rsidRDefault="007F094C">
      <w:pPr>
        <w:pStyle w:val="Heslovezahlavi"/>
      </w:pPr>
      <w:r>
        <w:rPr>
          <w:rStyle w:val="hesloveslovo"/>
        </w:rPr>
        <w:t xml:space="preserve">akajský </w:t>
      </w:r>
      <w:r>
        <w:rPr>
          <w:rStyle w:val="slovnidruh"/>
        </w:rPr>
        <w:t>adj.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1. </w:t>
      </w:r>
      <w:r>
        <w:t xml:space="preserve">„krajina achajská“ </w:t>
      </w:r>
      <w:r>
        <w:rPr>
          <w:rStyle w:val="nonparej"/>
        </w:rPr>
        <w:t xml:space="preserve">ap. </w:t>
      </w:r>
      <w:r>
        <w:rPr>
          <w:rStyle w:val="vyznam"/>
        </w:rPr>
        <w:t>Achája, Achaea, země toho jména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2. </w:t>
      </w:r>
      <w:r>
        <w:t xml:space="preserve">„Akajščí“, </w:t>
      </w:r>
      <w:r>
        <w:rPr>
          <w:rStyle w:val="morfologickacharakteristika"/>
        </w:rPr>
        <w:t xml:space="preserve">-ských </w:t>
      </w:r>
      <w:r>
        <w:rPr>
          <w:rStyle w:val="nonparej"/>
        </w:rPr>
        <w:t xml:space="preserve">pl. m. </w:t>
      </w:r>
      <w:r>
        <w:rPr>
          <w:rStyle w:val="vyznam"/>
        </w:rPr>
        <w:t>Achájští, obyvatelé Acháje</w:t>
      </w:r>
    </w:p>
    <w:p w:rsidR="00CB13D1" w:rsidRDefault="007F094C">
      <w:pPr>
        <w:pStyle w:val="Poznamka"/>
      </w:pPr>
      <w:r>
        <w:rPr>
          <w:rStyle w:val="nonparej"/>
        </w:rPr>
        <w:t xml:space="preserve">Sr. </w:t>
      </w:r>
      <w:r>
        <w:rPr>
          <w:rStyle w:val="odkaz"/>
        </w:rPr>
        <w:t>achaičský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h331 </w:t>
      </w:r>
      <w:r>
        <w:rPr>
          <w:rStyle w:val="hesloveslovo"/>
        </w:rPr>
        <w:t xml:space="preserve">Achan </w:t>
      </w:r>
      <w:r>
        <w:rPr>
          <w:rStyle w:val="akce"/>
        </w:rPr>
        <w:t xml:space="preserve">proprium </w:t>
      </w:r>
      <w:r>
        <w:rPr>
          <w:rStyle w:val="komentar"/>
        </w:rPr>
        <w:t>sr. Achor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h332 </w:t>
      </w:r>
      <w:r>
        <w:rPr>
          <w:rStyle w:val="hesloveslovo"/>
        </w:rPr>
        <w:t xml:space="preserve">Acharon </w:t>
      </w:r>
      <w:r>
        <w:rPr>
          <w:rStyle w:val="akce"/>
        </w:rPr>
        <w:t xml:space="preserve">přeřazeno sub </w:t>
      </w:r>
      <w:r>
        <w:rPr>
          <w:rStyle w:val="odkaz"/>
        </w:rPr>
        <w:t>Karon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h333 </w:t>
      </w:r>
      <w:r>
        <w:rPr>
          <w:rStyle w:val="hesloveslovo"/>
        </w:rPr>
        <w:t xml:space="preserve">Achas </w:t>
      </w:r>
      <w:r>
        <w:rPr>
          <w:rStyle w:val="akce"/>
        </w:rPr>
        <w:t xml:space="preserve">přeřazeno sub </w:t>
      </w:r>
      <w:r>
        <w:rPr>
          <w:rStyle w:val="odkaz"/>
        </w:rPr>
        <w:t>Achaz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h334 </w:t>
      </w:r>
      <w:r>
        <w:rPr>
          <w:rStyle w:val="hesloveslovo"/>
        </w:rPr>
        <w:t xml:space="preserve">achát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achátes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t xml:space="preserve">Achat </w:t>
      </w:r>
      <w:r>
        <w:rPr>
          <w:rStyle w:val="akce"/>
        </w:rPr>
        <w:t xml:space="preserve">přeřazeno sub </w:t>
      </w:r>
      <w:r>
        <w:rPr>
          <w:rStyle w:val="odkaz"/>
        </w:rPr>
        <w:t>Achad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h335 </w:t>
      </w:r>
      <w:r>
        <w:rPr>
          <w:rStyle w:val="hesloveslovo"/>
        </w:rPr>
        <w:t xml:space="preserve">Achates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hesloveslovo"/>
        </w:rPr>
        <w:t>achátes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-ta/-tu </w:t>
      </w:r>
      <w:r>
        <w:rPr>
          <w:rStyle w:val="slovnidruh"/>
        </w:rPr>
        <w:t>m.</w:t>
      </w:r>
    </w:p>
    <w:p w:rsidR="00CB13D1" w:rsidRDefault="007F094C">
      <w:pPr>
        <w:pStyle w:val="Motivace"/>
      </w:pPr>
      <w:r>
        <w:rPr>
          <w:rStyle w:val="nonparej"/>
        </w:rPr>
        <w:t xml:space="preserve">k řec. </w:t>
      </w:r>
      <w:r>
        <w:t>achates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1. </w:t>
      </w:r>
      <w:r>
        <w:rPr>
          <w:rStyle w:val="vyznam"/>
        </w:rPr>
        <w:t>achát, odrůda chalcedonu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2. </w:t>
      </w:r>
      <w:r>
        <w:rPr>
          <w:rStyle w:val="vyznam"/>
        </w:rPr>
        <w:t>jantar, ztvrdlá pryskyřice pravěkých stromů používaná jako polodrahokam</w:t>
      </w:r>
    </w:p>
    <w:p w:rsidR="00CB13D1" w:rsidRDefault="007F094C">
      <w:pPr>
        <w:pStyle w:val="Poznamka"/>
      </w:pPr>
      <w:r>
        <w:rPr>
          <w:rStyle w:val="nonparej"/>
        </w:rPr>
        <w:t xml:space="preserve">Sr. </w:t>
      </w:r>
      <w:r>
        <w:rPr>
          <w:rStyle w:val="odkaz"/>
        </w:rPr>
        <w:t>akštajn</w:t>
      </w:r>
      <w:r>
        <w:t xml:space="preserve">, </w:t>
      </w:r>
      <w:r>
        <w:rPr>
          <w:rStyle w:val="odkaz"/>
        </w:rPr>
        <w:t>bezdrak</w:t>
      </w:r>
      <w:r>
        <w:t xml:space="preserve">. Doloženo též </w:t>
      </w:r>
      <w:r>
        <w:rPr>
          <w:rStyle w:val="kurziva"/>
        </w:rPr>
        <w:t>agates</w:t>
      </w:r>
      <w:r>
        <w:t xml:space="preserve">, </w:t>
      </w:r>
      <w:r>
        <w:rPr>
          <w:rStyle w:val="kurziva"/>
        </w:rPr>
        <w:t>agathes</w:t>
      </w:r>
      <w:r>
        <w:t xml:space="preserve">. Na jantar toto pojmenování vztaženo pravděpodobně na základě podobnosti latinských podob jména pro achát a lat. pojmenování </w:t>
      </w:r>
      <w:r>
        <w:rPr>
          <w:rStyle w:val="kurziva"/>
        </w:rPr>
        <w:t xml:space="preserve">gagates </w:t>
      </w:r>
      <w:r>
        <w:t xml:space="preserve">pro černý jantar (nč. gagát). </w:t>
      </w:r>
      <w:r>
        <w:rPr>
          <w:rStyle w:val="komentarpramen"/>
        </w:rPr>
        <w:t xml:space="preserve">VodňLact </w:t>
      </w:r>
      <w:r>
        <w:rPr>
          <w:rStyle w:val="komentar"/>
        </w:rPr>
        <w:t>162v: gagates, gagát, jemuž s právem gagštýn řiekají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h336 </w:t>
      </w:r>
      <w:r>
        <w:rPr>
          <w:rStyle w:val="hesloveslovo"/>
        </w:rPr>
        <w:t xml:space="preserve">Achaz </w:t>
      </w:r>
      <w:r>
        <w:rPr>
          <w:rStyle w:val="akce"/>
        </w:rPr>
        <w:t>proprium</w:t>
      </w:r>
    </w:p>
    <w:p w:rsidR="00CB13D1" w:rsidRDefault="007F094C">
      <w:pPr>
        <w:pStyle w:val="Vylouceneheslo"/>
      </w:pPr>
      <w:r>
        <w:rPr>
          <w:rStyle w:val="hesloveslovo"/>
        </w:rPr>
        <w:t xml:space="preserve">Achas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h337 </w:t>
      </w:r>
      <w:r>
        <w:rPr>
          <w:rStyle w:val="hesloveslovo"/>
        </w:rPr>
        <w:t xml:space="preserve">Acházia </w:t>
      </w:r>
      <w:r>
        <w:rPr>
          <w:rStyle w:val="akce"/>
        </w:rPr>
        <w:t xml:space="preserve">přeřazeno sub </w:t>
      </w:r>
      <w:r>
        <w:rPr>
          <w:rStyle w:val="odkaz"/>
        </w:rPr>
        <w:t xml:space="preserve">Achaia </w:t>
      </w:r>
      <w:r>
        <w:rPr>
          <w:rStyle w:val="komentar"/>
        </w:rPr>
        <w:t xml:space="preserve">ojediněle doloženo m. </w:t>
      </w:r>
      <w:r>
        <w:rPr>
          <w:rStyle w:val="komentarkurziva"/>
        </w:rPr>
        <w:t>Achaja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h339 </w:t>
      </w:r>
      <w:r>
        <w:rPr>
          <w:rStyle w:val="hesloveslovo"/>
        </w:rPr>
        <w:t xml:space="preserve">Acheldemach </w:t>
      </w:r>
      <w:r>
        <w:rPr>
          <w:rStyle w:val="akce"/>
        </w:rPr>
        <w:t>proprium</w:t>
      </w:r>
    </w:p>
    <w:p w:rsidR="00CB13D1" w:rsidRDefault="007F094C">
      <w:pPr>
        <w:pStyle w:val="Vylouceneheslo"/>
      </w:pPr>
      <w:r>
        <w:rPr>
          <w:rStyle w:val="nonparej"/>
        </w:rPr>
        <w:t xml:space="preserve">dolož. též </w:t>
      </w:r>
      <w:r>
        <w:rPr>
          <w:rStyle w:val="identifikator"/>
        </w:rPr>
        <w:t xml:space="preserve">h338 </w:t>
      </w:r>
      <w:r>
        <w:rPr>
          <w:rStyle w:val="hesloveslovonetucne"/>
        </w:rPr>
        <w:t xml:space="preserve">Achedemach </w:t>
      </w:r>
      <w:r>
        <w:rPr>
          <w:rStyle w:val="akce"/>
        </w:rPr>
        <w:t>proprium</w:t>
      </w:r>
    </w:p>
    <w:p w:rsidR="00CB13D1" w:rsidRDefault="007F094C">
      <w:pPr>
        <w:pStyle w:val="Vylouceneheslo"/>
      </w:pPr>
      <w:r>
        <w:rPr>
          <w:rStyle w:val="nonparej"/>
        </w:rPr>
        <w:lastRenderedPageBreak/>
        <w:t xml:space="preserve">dolož. též </w:t>
      </w:r>
      <w:r>
        <w:rPr>
          <w:rStyle w:val="hesloveslovonetucne"/>
        </w:rPr>
        <w:t xml:space="preserve">Alchedemach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h340 </w:t>
      </w:r>
      <w:r>
        <w:rPr>
          <w:rStyle w:val="hesloveslovo"/>
        </w:rPr>
        <w:t xml:space="preserve">Achenebius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h341 </w:t>
      </w:r>
      <w:r>
        <w:rPr>
          <w:rStyle w:val="hesloveslovo"/>
        </w:rPr>
        <w:t xml:space="preserve">Achia </w:t>
      </w:r>
      <w:r>
        <w:rPr>
          <w:rStyle w:val="akce"/>
        </w:rPr>
        <w:t xml:space="preserve">proprium </w:t>
      </w:r>
      <w:r>
        <w:rPr>
          <w:rStyle w:val="komentar"/>
        </w:rPr>
        <w:t>sr. Aia, Haie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h342 </w:t>
      </w:r>
      <w:r>
        <w:rPr>
          <w:rStyle w:val="hesloveslovo"/>
        </w:rPr>
        <w:t xml:space="preserve">Achiam </w:t>
      </w:r>
      <w:r>
        <w:rPr>
          <w:rStyle w:val="akce"/>
        </w:rPr>
        <w:t>citátové slovo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h343 </w:t>
      </w:r>
      <w:r>
        <w:rPr>
          <w:rStyle w:val="hesloveslovo"/>
        </w:rPr>
        <w:t xml:space="preserve">Achias </w:t>
      </w:r>
      <w:r>
        <w:rPr>
          <w:rStyle w:val="akce"/>
        </w:rPr>
        <w:t xml:space="preserve">proprium </w:t>
      </w:r>
      <w:r>
        <w:rPr>
          <w:rStyle w:val="komentar"/>
        </w:rPr>
        <w:t>dolož. též Achymas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h344 </w:t>
      </w:r>
      <w:r>
        <w:rPr>
          <w:rStyle w:val="hesloveslovo"/>
        </w:rPr>
        <w:t xml:space="preserve">Achibeus </w:t>
      </w:r>
      <w:r>
        <w:rPr>
          <w:rStyle w:val="akce"/>
        </w:rPr>
        <w:t xml:space="preserve">přeřazeno sub </w:t>
      </w:r>
      <w:r>
        <w:rPr>
          <w:rStyle w:val="odkaz"/>
        </w:rPr>
        <w:t>Athlibeus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h345 </w:t>
      </w:r>
      <w:r>
        <w:rPr>
          <w:rStyle w:val="hesloveslovo"/>
        </w:rPr>
        <w:t xml:space="preserve">Achiel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lastRenderedPageBreak/>
        <w:t xml:space="preserve">h346 </w:t>
      </w:r>
      <w:r>
        <w:rPr>
          <w:rStyle w:val="hesloveslovo"/>
        </w:rPr>
        <w:t xml:space="preserve">Achila </w:t>
      </w:r>
      <w:r>
        <w:rPr>
          <w:rStyle w:val="akce"/>
        </w:rPr>
        <w:t xml:space="preserve">proprium </w:t>
      </w:r>
      <w:r>
        <w:rPr>
          <w:rStyle w:val="komentar"/>
        </w:rPr>
        <w:t>hora, záhlaví na lístku i Hachilla, ale nedoloženo</w:t>
      </w:r>
    </w:p>
    <w:p w:rsidR="00CB13D1" w:rsidRDefault="007F094C">
      <w:pPr>
        <w:pStyle w:val="Vylouceneheslo"/>
      </w:pPr>
      <w:r>
        <w:rPr>
          <w:rStyle w:val="nonparej"/>
        </w:rPr>
        <w:t xml:space="preserve">dolož. též </w:t>
      </w:r>
      <w:r>
        <w:rPr>
          <w:rStyle w:val="hesloveslovonetucne"/>
        </w:rPr>
        <w:t xml:space="preserve">Achyla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h347 </w:t>
      </w:r>
      <w:r>
        <w:rPr>
          <w:rStyle w:val="hesloveslovo"/>
        </w:rPr>
        <w:t xml:space="preserve">Achileides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h348 </w:t>
      </w:r>
      <w:r>
        <w:rPr>
          <w:rStyle w:val="hesloveslovo"/>
        </w:rPr>
        <w:t xml:space="preserve">Achiles </w:t>
      </w:r>
      <w:r>
        <w:rPr>
          <w:rStyle w:val="akce"/>
        </w:rPr>
        <w:t>proprium</w:t>
      </w:r>
    </w:p>
    <w:p w:rsidR="00CB13D1" w:rsidRDefault="007F094C">
      <w:pPr>
        <w:pStyle w:val="Vylouceneheslo"/>
      </w:pPr>
      <w:r>
        <w:rPr>
          <w:rStyle w:val="identifikator"/>
        </w:rPr>
        <w:t xml:space="preserve">h349 </w:t>
      </w:r>
      <w:r>
        <w:rPr>
          <w:rStyle w:val="hesloveslovo"/>
        </w:rPr>
        <w:t xml:space="preserve">Achileš </w:t>
      </w:r>
      <w:r>
        <w:rPr>
          <w:rStyle w:val="akce"/>
        </w:rPr>
        <w:t>proprium</w:t>
      </w:r>
    </w:p>
    <w:p w:rsidR="00CB13D1" w:rsidRDefault="007F094C">
      <w:pPr>
        <w:pStyle w:val="Vylouceneheslo"/>
      </w:pPr>
      <w:r>
        <w:rPr>
          <w:rStyle w:val="hesloveslovo"/>
        </w:rPr>
        <w:t xml:space="preserve">Achilles </w:t>
      </w:r>
      <w:r>
        <w:rPr>
          <w:rStyle w:val="akce"/>
        </w:rPr>
        <w:t>proprium</w:t>
      </w:r>
    </w:p>
    <w:p w:rsidR="00CB13D1" w:rsidRDefault="007F094C">
      <w:pPr>
        <w:pStyle w:val="Vylouceneheslo"/>
      </w:pPr>
      <w:r>
        <w:rPr>
          <w:rStyle w:val="hesloveslovonetucne"/>
        </w:rPr>
        <w:t xml:space="preserve">Achyles </w:t>
      </w:r>
      <w:r>
        <w:rPr>
          <w:rStyle w:val="akce"/>
        </w:rPr>
        <w:t>proprium</w:t>
      </w:r>
    </w:p>
    <w:p w:rsidR="00CB13D1" w:rsidRDefault="007F094C">
      <w:pPr>
        <w:pStyle w:val="Poznamka"/>
      </w:pPr>
      <w:r>
        <w:t>Dolož. též adj. poses.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t xml:space="preserve">Achylla </w:t>
      </w:r>
      <w:r>
        <w:rPr>
          <w:rStyle w:val="akce"/>
        </w:rPr>
        <w:t xml:space="preserve">proprium </w:t>
      </w:r>
      <w:r>
        <w:rPr>
          <w:rStyle w:val="komentar"/>
        </w:rPr>
        <w:t>opat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h350 </w:t>
      </w:r>
      <w:r>
        <w:rPr>
          <w:rStyle w:val="hesloveslovo"/>
        </w:rPr>
        <w:t xml:space="preserve">Achillae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Achila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h351 </w:t>
      </w:r>
      <w:r>
        <w:rPr>
          <w:rStyle w:val="hesloveslovo"/>
        </w:rPr>
        <w:t xml:space="preserve">Achilles </w:t>
      </w:r>
      <w:r>
        <w:rPr>
          <w:rStyle w:val="akce"/>
        </w:rPr>
        <w:t xml:space="preserve">přeřazeno sub </w:t>
      </w:r>
      <w:r>
        <w:rPr>
          <w:rStyle w:val="odkaz"/>
        </w:rPr>
        <w:t>Achiles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lastRenderedPageBreak/>
        <w:t xml:space="preserve">Achileus </w:t>
      </w:r>
      <w:r>
        <w:rPr>
          <w:rStyle w:val="akce"/>
        </w:rPr>
        <w:t xml:space="preserve">proprium </w:t>
      </w:r>
      <w:r>
        <w:rPr>
          <w:rStyle w:val="komentar"/>
        </w:rPr>
        <w:t>mučedník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h352 </w:t>
      </w:r>
      <w:r>
        <w:rPr>
          <w:rStyle w:val="hesloveslovo"/>
        </w:rPr>
        <w:t xml:space="preserve">Achim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h353 </w:t>
      </w:r>
      <w:r>
        <w:rPr>
          <w:rStyle w:val="hesloveslovo"/>
        </w:rPr>
        <w:t xml:space="preserve">Achimaas </w:t>
      </w:r>
      <w:r>
        <w:rPr>
          <w:rStyle w:val="akce"/>
        </w:rPr>
        <w:t>citátové slovo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t xml:space="preserve">Achymás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h354 </w:t>
      </w:r>
      <w:r>
        <w:rPr>
          <w:rStyle w:val="hesloveslovo"/>
        </w:rPr>
        <w:t xml:space="preserve">Achimelech </w:t>
      </w:r>
      <w:r>
        <w:rPr>
          <w:rStyle w:val="akce"/>
        </w:rPr>
        <w:t xml:space="preserve">proprium </w:t>
      </w:r>
      <w:r>
        <w:rPr>
          <w:rStyle w:val="komentar"/>
        </w:rPr>
        <w:t xml:space="preserve">realizace </w:t>
      </w:r>
      <w:r>
        <w:rPr>
          <w:rStyle w:val="komentarkurziva"/>
        </w:rPr>
        <w:t>Achymelech</w:t>
      </w:r>
    </w:p>
    <w:p w:rsidR="00CB13D1" w:rsidRDefault="007F094C">
      <w:pPr>
        <w:pStyle w:val="Poznamka"/>
      </w:pPr>
      <w:r>
        <w:t>Dolož. též adj. poses.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h355 </w:t>
      </w:r>
      <w:r>
        <w:rPr>
          <w:rStyle w:val="hesloveslovo"/>
        </w:rPr>
        <w:t xml:space="preserve">Achinoe </w:t>
      </w:r>
      <w:r>
        <w:rPr>
          <w:rStyle w:val="akce"/>
        </w:rPr>
        <w:t xml:space="preserve">proprium </w:t>
      </w:r>
      <w:r>
        <w:rPr>
          <w:rStyle w:val="komentar"/>
        </w:rPr>
        <w:t xml:space="preserve">realizace </w:t>
      </w:r>
      <w:r>
        <w:rPr>
          <w:rStyle w:val="komentarkurziva"/>
        </w:rPr>
        <w:t xml:space="preserve">Achynoe </w:t>
      </w:r>
      <w:r>
        <w:rPr>
          <w:rStyle w:val="komentar"/>
        </w:rPr>
        <w:t xml:space="preserve">a omylem </w:t>
      </w:r>
      <w:r>
        <w:rPr>
          <w:rStyle w:val="komentarkurziva"/>
        </w:rPr>
        <w:t>Achinoel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h356 </w:t>
      </w:r>
      <w:r>
        <w:rPr>
          <w:rStyle w:val="hesloveslovo"/>
        </w:rPr>
        <w:t xml:space="preserve">Achinoem </w:t>
      </w:r>
      <w:r>
        <w:rPr>
          <w:rStyle w:val="akce"/>
        </w:rPr>
        <w:t>citátové slovo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h357 </w:t>
      </w:r>
      <w:r>
        <w:rPr>
          <w:rStyle w:val="hesloveslovo"/>
        </w:rPr>
        <w:t xml:space="preserve">Achior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h358 </w:t>
      </w:r>
      <w:r>
        <w:rPr>
          <w:rStyle w:val="hesloveslovo"/>
        </w:rPr>
        <w:t xml:space="preserve">Achis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h359 </w:t>
      </w:r>
      <w:r>
        <w:rPr>
          <w:rStyle w:val="hesloveslovo"/>
        </w:rPr>
        <w:t xml:space="preserve">Achisamech </w:t>
      </w:r>
      <w:r>
        <w:rPr>
          <w:rStyle w:val="akce"/>
        </w:rPr>
        <w:t>proprium</w:t>
      </w:r>
    </w:p>
    <w:p w:rsidR="00CB13D1" w:rsidRDefault="007F094C">
      <w:pPr>
        <w:pStyle w:val="Vylouceneheslo"/>
      </w:pPr>
      <w:r>
        <w:rPr>
          <w:rStyle w:val="hesloveslovo"/>
        </w:rPr>
        <w:t xml:space="preserve">Achyzamech </w:t>
      </w:r>
      <w:r>
        <w:rPr>
          <w:rStyle w:val="akce"/>
        </w:rPr>
        <w:t xml:space="preserve">proprium </w:t>
      </w:r>
      <w:r>
        <w:rPr>
          <w:rStyle w:val="komentar"/>
        </w:rPr>
        <w:t xml:space="preserve">omylem též </w:t>
      </w:r>
      <w:r>
        <w:rPr>
          <w:rStyle w:val="komentarkurziva"/>
        </w:rPr>
        <w:t>Achimazech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h360 </w:t>
      </w:r>
      <w:r>
        <w:rPr>
          <w:rStyle w:val="hesloveslovo"/>
        </w:rPr>
        <w:t xml:space="preserve">Achitob </w:t>
      </w:r>
      <w:r>
        <w:rPr>
          <w:rStyle w:val="akce"/>
        </w:rPr>
        <w:t>proprium</w:t>
      </w:r>
    </w:p>
    <w:p w:rsidR="00CB13D1" w:rsidRDefault="007F094C">
      <w:pPr>
        <w:pStyle w:val="Poznamka"/>
      </w:pPr>
      <w:r>
        <w:t>Dolož. též adj. poses.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h361 </w:t>
      </w:r>
      <w:r>
        <w:rPr>
          <w:rStyle w:val="hesloveslovo"/>
        </w:rPr>
        <w:t xml:space="preserve">Achitofel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h362 </w:t>
      </w:r>
      <w:r>
        <w:rPr>
          <w:rStyle w:val="hesloveslovo"/>
        </w:rPr>
        <w:t xml:space="preserve">achla </w:t>
      </w:r>
      <w:r>
        <w:rPr>
          <w:rStyle w:val="akce"/>
        </w:rPr>
        <w:t>chybějící doklady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h363 </w:t>
      </w:r>
      <w:r>
        <w:rPr>
          <w:rStyle w:val="hesloveslovo"/>
        </w:rPr>
        <w:t xml:space="preserve">Achman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lastRenderedPageBreak/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h364 </w:t>
      </w:r>
      <w:r>
        <w:rPr>
          <w:rStyle w:val="hesloveslovo"/>
        </w:rPr>
        <w:t xml:space="preserve">Achna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h365 </w:t>
      </w:r>
      <w:r>
        <w:rPr>
          <w:rStyle w:val="hesloveslovo"/>
        </w:rPr>
        <w:t xml:space="preserve">Achor </w:t>
      </w:r>
      <w:r>
        <w:rPr>
          <w:rStyle w:val="akce"/>
        </w:rPr>
        <w:t xml:space="preserve">proprium </w:t>
      </w:r>
      <w:r>
        <w:rPr>
          <w:rStyle w:val="komentar"/>
        </w:rPr>
        <w:t>sr. Achan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h366 </w:t>
      </w:r>
      <w:r>
        <w:rPr>
          <w:rStyle w:val="hesloveslovo"/>
        </w:rPr>
        <w:t xml:space="preserve">Achsaf </w:t>
      </w:r>
      <w:r>
        <w:rPr>
          <w:rStyle w:val="akce"/>
        </w:rPr>
        <w:t>citátové slovo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h367 </w:t>
      </w:r>
      <w:r>
        <w:rPr>
          <w:rStyle w:val="hesloveslovo"/>
        </w:rPr>
        <w:t xml:space="preserve">Achské </w:t>
      </w:r>
      <w:r>
        <w:rPr>
          <w:rStyle w:val="akce"/>
        </w:rPr>
        <w:t xml:space="preserve">přeřazeno sub </w:t>
      </w:r>
      <w:r>
        <w:rPr>
          <w:rStyle w:val="odkaz"/>
        </w:rPr>
        <w:t>áchský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h368 </w:t>
      </w:r>
      <w:r>
        <w:rPr>
          <w:rStyle w:val="hesloveslovo"/>
        </w:rPr>
        <w:t xml:space="preserve">áchský </w:t>
      </w:r>
      <w:r>
        <w:rPr>
          <w:rStyle w:val="slovnidruh"/>
        </w:rPr>
        <w:t>adj.</w:t>
      </w:r>
    </w:p>
    <w:p w:rsidR="00CB13D1" w:rsidRDefault="007F094C">
      <w:pPr>
        <w:pStyle w:val="Heslovezahlavi"/>
      </w:pPr>
      <w:r>
        <w:rPr>
          <w:rStyle w:val="hesloveslovo"/>
        </w:rPr>
        <w:t xml:space="preserve">ášský </w:t>
      </w:r>
      <w:r>
        <w:rPr>
          <w:rStyle w:val="slovnidruh"/>
        </w:rPr>
        <w:t>adj.</w:t>
      </w:r>
    </w:p>
    <w:p w:rsidR="00CB13D1" w:rsidRDefault="007F094C">
      <w:pPr>
        <w:pStyle w:val="Motivace"/>
      </w:pPr>
      <w:r>
        <w:rPr>
          <w:rStyle w:val="nonparej"/>
        </w:rPr>
        <w:t xml:space="preserve">k </w:t>
      </w:r>
      <w:r>
        <w:rPr>
          <w:rStyle w:val="odkaz"/>
        </w:rPr>
        <w:t>Áchy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1. </w:t>
      </w:r>
      <w:r>
        <w:rPr>
          <w:rStyle w:val="spojitelnost"/>
        </w:rPr>
        <w:t xml:space="preserve">(o látce) </w:t>
      </w:r>
      <w:r>
        <w:rPr>
          <w:rStyle w:val="vyznam"/>
        </w:rPr>
        <w:t>cášský, pocházející z Cách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2. </w:t>
      </w:r>
      <w:r>
        <w:t xml:space="preserve">„áchské“ </w:t>
      </w:r>
      <w:r>
        <w:rPr>
          <w:rStyle w:val="nonparej"/>
        </w:rPr>
        <w:t xml:space="preserve">zpodst. n. </w:t>
      </w:r>
      <w:r>
        <w:rPr>
          <w:rStyle w:val="vyznam"/>
        </w:rPr>
        <w:t>cášské sukno, sukno vyrobené v Cáchách</w:t>
      </w:r>
    </w:p>
    <w:p w:rsidR="00CB13D1" w:rsidRDefault="007F094C">
      <w:pPr>
        <w:pStyle w:val="Autor"/>
      </w:pPr>
      <w:r>
        <w:t>MJ, MV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hesloveslovo"/>
        </w:rPr>
        <w:t xml:space="preserve">achský </w:t>
      </w:r>
      <w:r>
        <w:rPr>
          <w:rStyle w:val="slovnidruh"/>
        </w:rPr>
        <w:t>adj.</w:t>
      </w:r>
    </w:p>
    <w:p w:rsidR="00CB13D1" w:rsidRDefault="007F094C">
      <w:pPr>
        <w:pStyle w:val="Heslovezahlavi"/>
      </w:pPr>
      <w:r>
        <w:rPr>
          <w:rStyle w:val="hesloveslovo"/>
        </w:rPr>
        <w:t xml:space="preserve">akský </w:t>
      </w:r>
      <w:r>
        <w:rPr>
          <w:rStyle w:val="slovnidruh"/>
        </w:rPr>
        <w:t>adj.</w:t>
      </w:r>
    </w:p>
    <w:p w:rsidR="00CB13D1" w:rsidRDefault="007F094C">
      <w:pPr>
        <w:pStyle w:val="Motivace"/>
      </w:pPr>
      <w:r>
        <w:rPr>
          <w:rStyle w:val="nonparej"/>
        </w:rPr>
        <w:t xml:space="preserve">sr. lat. </w:t>
      </w:r>
      <w:r>
        <w:t>Inachius</w:t>
      </w:r>
    </w:p>
    <w:p w:rsidR="00CB13D1" w:rsidRDefault="007F094C">
      <w:pPr>
        <w:pStyle w:val="Vykladvyznamu"/>
      </w:pPr>
      <w:r>
        <w:rPr>
          <w:rStyle w:val="spojitelnost"/>
        </w:rPr>
        <w:lastRenderedPageBreak/>
        <w:t xml:space="preserve">(o zemi) </w:t>
      </w:r>
      <w:r>
        <w:rPr>
          <w:rStyle w:val="vyznam"/>
        </w:rPr>
        <w:t>asijský, ležící v Asii</w:t>
      </w:r>
    </w:p>
    <w:p w:rsidR="00CB13D1" w:rsidRDefault="007F094C">
      <w:pPr>
        <w:pStyle w:val="Poznamka"/>
      </w:pPr>
      <w:r>
        <w:t xml:space="preserve">Neústrojné, asi vzniklé mylnou dekompozicí (již v lat. textech: </w:t>
      </w:r>
      <w:r>
        <w:rPr>
          <w:rStyle w:val="kurziva"/>
        </w:rPr>
        <w:t>in Achiis</w:t>
      </w:r>
      <w:r>
        <w:t xml:space="preserve">), záměnou za </w:t>
      </w:r>
      <w:r>
        <w:rPr>
          <w:rStyle w:val="kurziva"/>
        </w:rPr>
        <w:t xml:space="preserve">azianský </w:t>
      </w:r>
      <w:r>
        <w:t xml:space="preserve">a kontaminací s </w:t>
      </w:r>
      <w:r>
        <w:rPr>
          <w:rStyle w:val="kurziva"/>
        </w:rPr>
        <w:t>áchský</w:t>
      </w:r>
      <w:r>
        <w:t xml:space="preserve">. – Jen </w:t>
      </w:r>
      <w:r>
        <w:rPr>
          <w:rStyle w:val="pramen"/>
        </w:rPr>
        <w:t>Alx</w:t>
      </w:r>
      <w:r>
        <w:t xml:space="preserve">. – </w:t>
      </w:r>
      <w:r>
        <w:rPr>
          <w:rStyle w:val="nonparej"/>
        </w:rPr>
        <w:t xml:space="preserve">Sr. </w:t>
      </w:r>
      <w:r>
        <w:t>M. Šváb, Poznámky k textové problematice staročeské Alexandreidy. Sborník Vyšší školy pedagogické v Plzni. Jazyk a literatura 1, 1958, 147–162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h369 </w:t>
      </w:r>
      <w:r>
        <w:rPr>
          <w:rStyle w:val="hesloveslovo"/>
        </w:rPr>
        <w:t>acht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-a/-u </w:t>
      </w:r>
      <w:r>
        <w:rPr>
          <w:rStyle w:val="slovnidruh"/>
        </w:rPr>
        <w:t>m.</w:t>
      </w:r>
    </w:p>
    <w:p w:rsidR="00CB13D1" w:rsidRDefault="007F094C">
      <w:pPr>
        <w:pStyle w:val="Motivace"/>
      </w:pPr>
      <w:r>
        <w:rPr>
          <w:rStyle w:val="nonparej"/>
        </w:rPr>
        <w:t xml:space="preserve">k střhn. </w:t>
      </w:r>
      <w:r>
        <w:t>âhte, ćhte</w:t>
      </w:r>
    </w:p>
    <w:p w:rsidR="00CB13D1" w:rsidRDefault="007F094C">
      <w:pPr>
        <w:pStyle w:val="Vykladvyznamu"/>
      </w:pPr>
      <w:r>
        <w:rPr>
          <w:rStyle w:val="vyznam"/>
        </w:rPr>
        <w:t>acht (arch.), klatba, vyobcování, vypovězení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h370 </w:t>
      </w:r>
      <w:r>
        <w:rPr>
          <w:rStyle w:val="hesloveslovo"/>
        </w:rPr>
        <w:t>achtel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-tla/-tlu (?) </w:t>
      </w:r>
      <w:r>
        <w:rPr>
          <w:rStyle w:val="slovnidruh"/>
        </w:rPr>
        <w:t>m.</w:t>
      </w:r>
    </w:p>
    <w:p w:rsidR="00CB13D1" w:rsidRDefault="007F094C">
      <w:pPr>
        <w:pStyle w:val="Motivace"/>
      </w:pPr>
      <w:r>
        <w:rPr>
          <w:rStyle w:val="nonparej"/>
        </w:rPr>
        <w:t xml:space="preserve">sr. něm. </w:t>
      </w:r>
      <w:r>
        <w:t>Achtel</w:t>
      </w:r>
    </w:p>
    <w:p w:rsidR="00CB13D1" w:rsidRDefault="007F094C">
      <w:pPr>
        <w:pStyle w:val="Vykladvyznamu"/>
      </w:pPr>
      <w:r>
        <w:rPr>
          <w:rStyle w:val="vyznam"/>
        </w:rPr>
        <w:t>míra tekutého obsahu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h371 </w:t>
      </w:r>
      <w:r>
        <w:rPr>
          <w:rStyle w:val="hesloveslovo"/>
        </w:rPr>
        <w:t xml:space="preserve">achtelík </w:t>
      </w:r>
      <w:r>
        <w:rPr>
          <w:rStyle w:val="akce"/>
        </w:rPr>
        <w:t>po roce 1500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h372 </w:t>
      </w:r>
      <w:r>
        <w:rPr>
          <w:rStyle w:val="hesloveslovo"/>
        </w:rPr>
        <w:t>achtovanec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-ncě </w:t>
      </w:r>
      <w:r>
        <w:rPr>
          <w:rStyle w:val="slovnidruh"/>
        </w:rPr>
        <w:t>m.</w:t>
      </w:r>
    </w:p>
    <w:p w:rsidR="00CB13D1" w:rsidRDefault="007F094C">
      <w:pPr>
        <w:pStyle w:val="Motivace"/>
      </w:pPr>
      <w:r>
        <w:rPr>
          <w:rStyle w:val="nonparej"/>
        </w:rPr>
        <w:t xml:space="preserve">k </w:t>
      </w:r>
      <w:r>
        <w:rPr>
          <w:rStyle w:val="odkaz"/>
        </w:rPr>
        <w:t>achtovati</w:t>
      </w:r>
    </w:p>
    <w:p w:rsidR="00CB13D1" w:rsidRDefault="007F094C">
      <w:pPr>
        <w:pStyle w:val="Vykladvyznamu"/>
      </w:pPr>
      <w:r>
        <w:rPr>
          <w:rStyle w:val="vyznam"/>
        </w:rPr>
        <w:t xml:space="preserve">člověk, nad nímž je vyhlášen </w:t>
      </w:r>
      <w:r>
        <w:rPr>
          <w:rStyle w:val="vyznamstaroceskyvyraz"/>
        </w:rPr>
        <w:t xml:space="preserve">„acht“ </w:t>
      </w:r>
      <w:r>
        <w:rPr>
          <w:rStyle w:val="vyznam"/>
        </w:rPr>
        <w:t>(klatba), psanec, vyobcovaný člověk</w:t>
      </w:r>
    </w:p>
    <w:p w:rsidR="00CB13D1" w:rsidRDefault="007F094C">
      <w:pPr>
        <w:pStyle w:val="Poznamka"/>
      </w:pPr>
      <w:r>
        <w:rPr>
          <w:rStyle w:val="nonparej"/>
        </w:rPr>
        <w:t xml:space="preserve">Sr. </w:t>
      </w:r>
      <w:r>
        <w:rPr>
          <w:rStyle w:val="odkaz"/>
        </w:rPr>
        <w:t>zaachtovanec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h373 </w:t>
      </w:r>
      <w:r>
        <w:rPr>
          <w:rStyle w:val="hesloveslovo"/>
        </w:rPr>
        <w:t>achtovánie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-ie </w:t>
      </w:r>
      <w:r>
        <w:rPr>
          <w:rStyle w:val="slovnidruh"/>
        </w:rPr>
        <w:t>n.</w:t>
      </w:r>
    </w:p>
    <w:p w:rsidR="00CB13D1" w:rsidRDefault="007F094C">
      <w:pPr>
        <w:pStyle w:val="Motivace"/>
      </w:pPr>
      <w:r>
        <w:rPr>
          <w:rStyle w:val="nonparej"/>
        </w:rPr>
        <w:lastRenderedPageBreak/>
        <w:t xml:space="preserve">k </w:t>
      </w:r>
      <w:r>
        <w:rPr>
          <w:rStyle w:val="odkaz"/>
        </w:rPr>
        <w:t>achtovati</w:t>
      </w:r>
    </w:p>
    <w:p w:rsidR="00CB13D1" w:rsidRDefault="007F094C">
      <w:pPr>
        <w:pStyle w:val="Vykladvyznamu"/>
      </w:pPr>
      <w:r>
        <w:rPr>
          <w:rStyle w:val="vyznam"/>
        </w:rPr>
        <w:t>uvržení do klatby, vypovězení, vyobcování</w:t>
      </w:r>
    </w:p>
    <w:p w:rsidR="00CB13D1" w:rsidRDefault="007F094C">
      <w:pPr>
        <w:pStyle w:val="Poznamka"/>
      </w:pPr>
      <w:r>
        <w:rPr>
          <w:rStyle w:val="nonparej"/>
        </w:rPr>
        <w:t xml:space="preserve">Sr. </w:t>
      </w:r>
      <w:r>
        <w:rPr>
          <w:rStyle w:val="odkaz"/>
        </w:rPr>
        <w:t>zaachtovánie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h374 </w:t>
      </w:r>
      <w:r>
        <w:rPr>
          <w:rStyle w:val="hesloveslovo"/>
        </w:rPr>
        <w:t>achtovati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-uju, -uje </w:t>
      </w:r>
      <w:r>
        <w:rPr>
          <w:rStyle w:val="slovnidruh"/>
        </w:rPr>
        <w:t>ipf.</w:t>
      </w:r>
    </w:p>
    <w:p w:rsidR="00CB13D1" w:rsidRDefault="007F094C">
      <w:pPr>
        <w:pStyle w:val="Motivace"/>
      </w:pPr>
      <w:r>
        <w:rPr>
          <w:rStyle w:val="nonparej"/>
        </w:rPr>
        <w:t xml:space="preserve">k </w:t>
      </w:r>
      <w:r>
        <w:rPr>
          <w:rStyle w:val="odkaz"/>
        </w:rPr>
        <w:t>acht</w:t>
      </w:r>
      <w:r>
        <w:t xml:space="preserve">, </w:t>
      </w:r>
      <w:r>
        <w:rPr>
          <w:rStyle w:val="nonparej"/>
        </w:rPr>
        <w:t xml:space="preserve">sr. střhn. </w:t>
      </w:r>
      <w:r>
        <w:t>ćhten, âhten</w:t>
      </w:r>
    </w:p>
    <w:p w:rsidR="00CB13D1" w:rsidRDefault="007F094C">
      <w:pPr>
        <w:pStyle w:val="Vykladvyznamu"/>
      </w:pPr>
      <w:r>
        <w:rPr>
          <w:rStyle w:val="spojitelnost"/>
        </w:rPr>
        <w:t xml:space="preserve">koho </w:t>
      </w:r>
      <w:r>
        <w:rPr>
          <w:rStyle w:val="vyznam"/>
        </w:rPr>
        <w:t>dát do klatby, prohlásit za psance, vyobcovat</w:t>
      </w:r>
    </w:p>
    <w:p w:rsidR="00CB13D1" w:rsidRDefault="007F094C">
      <w:pPr>
        <w:pStyle w:val="Poznamka"/>
      </w:pPr>
      <w:r>
        <w:rPr>
          <w:rStyle w:val="nonparej"/>
        </w:rPr>
        <w:t xml:space="preserve">Sr. </w:t>
      </w:r>
      <w:r>
        <w:rPr>
          <w:rStyle w:val="odkaz"/>
        </w:rPr>
        <w:t>zaachtovati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Odkazovezahlavi"/>
      </w:pPr>
      <w:r>
        <w:rPr>
          <w:rStyle w:val="identifikator"/>
        </w:rPr>
        <w:t xml:space="preserve">h375 </w:t>
      </w:r>
      <w:r>
        <w:rPr>
          <w:rStyle w:val="hesloveslovo"/>
        </w:rPr>
        <w:t xml:space="preserve">achy </w:t>
      </w:r>
      <w:r>
        <w:rPr>
          <w:rStyle w:val="nonparej"/>
        </w:rPr>
        <w:t xml:space="preserve">v. </w:t>
      </w:r>
      <w:r>
        <w:rPr>
          <w:rStyle w:val="odkaz"/>
        </w:rPr>
        <w:t>ach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h376 </w:t>
      </w:r>
      <w:r>
        <w:rPr>
          <w:rStyle w:val="hesloveslovo"/>
        </w:rPr>
        <w:t xml:space="preserve">Áchy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h377 </w:t>
      </w:r>
      <w:r>
        <w:rPr>
          <w:rStyle w:val="hesloveslovo"/>
        </w:rPr>
        <w:t xml:space="preserve">Aia </w:t>
      </w:r>
      <w:r>
        <w:rPr>
          <w:rStyle w:val="akce"/>
        </w:rPr>
        <w:t xml:space="preserve">přeřazeno sub </w:t>
      </w:r>
      <w:r>
        <w:rPr>
          <w:rStyle w:val="odkaz"/>
        </w:rPr>
        <w:t>Achya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t xml:space="preserve">Achya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lastRenderedPageBreak/>
        <w:t xml:space="preserve">h378 </w:t>
      </w:r>
      <w:r>
        <w:rPr>
          <w:rStyle w:val="hesloveslovo"/>
        </w:rPr>
        <w:t xml:space="preserve">Aiax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h379 </w:t>
      </w:r>
      <w:r>
        <w:rPr>
          <w:rStyle w:val="hesloveslovo"/>
        </w:rPr>
        <w:t xml:space="preserve">Aicham </w:t>
      </w:r>
      <w:r>
        <w:rPr>
          <w:rStyle w:val="akce"/>
        </w:rPr>
        <w:t xml:space="preserve">proprium </w:t>
      </w:r>
      <w:r>
        <w:rPr>
          <w:rStyle w:val="komentar"/>
        </w:rPr>
        <w:t>sr. Ahytam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h380 </w:t>
      </w:r>
      <w:r>
        <w:rPr>
          <w:rStyle w:val="hesloveslovo"/>
        </w:rPr>
        <w:t xml:space="preserve">Aincingar </w:t>
      </w:r>
      <w:r>
        <w:rPr>
          <w:rStyle w:val="akce"/>
        </w:rPr>
        <w:t xml:space="preserve">přeřazeno sub </w:t>
      </w:r>
      <w:r>
        <w:rPr>
          <w:rStyle w:val="odkaz"/>
        </w:rPr>
        <w:t>Eicingar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h381 </w:t>
      </w:r>
      <w:r>
        <w:rPr>
          <w:rStyle w:val="hesloveslovo"/>
        </w:rPr>
        <w:t xml:space="preserve">Aioth </w:t>
      </w:r>
      <w:r>
        <w:rPr>
          <w:rStyle w:val="akce"/>
        </w:rPr>
        <w:t>proprium</w:t>
      </w:r>
    </w:p>
    <w:p w:rsidR="00CB13D1" w:rsidRDefault="007F094C">
      <w:pPr>
        <w:pStyle w:val="Vylouceneheslo"/>
      </w:pPr>
      <w:r>
        <w:rPr>
          <w:rStyle w:val="hesloveslovo"/>
        </w:rPr>
        <w:t xml:space="preserve">Aiot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h382 </w:t>
      </w:r>
      <w:r>
        <w:rPr>
          <w:rStyle w:val="hesloveslovo"/>
        </w:rPr>
        <w:t xml:space="preserve">Aiothjair </w:t>
      </w:r>
      <w:r>
        <w:rPr>
          <w:rStyle w:val="akce"/>
        </w:rPr>
        <w:t xml:space="preserve">přeřazeno sub </w:t>
      </w:r>
      <w:r>
        <w:rPr>
          <w:rStyle w:val="odkaz"/>
        </w:rPr>
        <w:t>Anothjahir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h383 </w:t>
      </w:r>
      <w:r>
        <w:rPr>
          <w:rStyle w:val="hesloveslovo"/>
        </w:rPr>
        <w:t xml:space="preserve">aj </w:t>
      </w:r>
      <w:r>
        <w:rPr>
          <w:rStyle w:val="slovnidruh"/>
        </w:rPr>
        <w:t>interj.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1. </w:t>
      </w:r>
      <w:r>
        <w:rPr>
          <w:rStyle w:val="vyznam"/>
        </w:rPr>
        <w:t>aj, hle, ejhle; vyjadřuje překvapení, údiv, upozornění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2. </w:t>
      </w:r>
      <w:r>
        <w:rPr>
          <w:rStyle w:val="ustalenespojeni"/>
        </w:rPr>
        <w:t xml:space="preserve">aj toť </w:t>
      </w:r>
      <w:r>
        <w:rPr>
          <w:rStyle w:val="vyznam"/>
        </w:rPr>
        <w:t>aj, toť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3. </w:t>
      </w:r>
      <w:r>
        <w:rPr>
          <w:rStyle w:val="ustalenespojeni"/>
        </w:rPr>
        <w:t xml:space="preserve">aj zři </w:t>
      </w:r>
      <w:r>
        <w:rPr>
          <w:rStyle w:val="vyznam"/>
        </w:rPr>
        <w:t>aj viz, podívej</w:t>
      </w:r>
    </w:p>
    <w:p w:rsidR="00CB13D1" w:rsidRDefault="007F094C">
      <w:pPr>
        <w:pStyle w:val="Poznamka"/>
      </w:pPr>
      <w:r>
        <w:rPr>
          <w:rStyle w:val="nonparej"/>
        </w:rPr>
        <w:t xml:space="preserve">Sr. </w:t>
      </w:r>
      <w:r>
        <w:rPr>
          <w:rStyle w:val="odkaz"/>
        </w:rPr>
        <w:t>hle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lastRenderedPageBreak/>
        <w:t xml:space="preserve">h384 </w:t>
      </w:r>
      <w:r>
        <w:rPr>
          <w:rStyle w:val="hesloveslovo"/>
        </w:rPr>
        <w:t xml:space="preserve">aja </w:t>
      </w:r>
      <w:r>
        <w:rPr>
          <w:rStyle w:val="slovnidruh"/>
        </w:rPr>
        <w:t>interj.</w:t>
      </w:r>
    </w:p>
    <w:p w:rsidR="00CB13D1" w:rsidRDefault="007F094C">
      <w:pPr>
        <w:pStyle w:val="Heslovezahlavi"/>
      </w:pPr>
      <w:r>
        <w:rPr>
          <w:rStyle w:val="hesloveslovo"/>
        </w:rPr>
        <w:t xml:space="preserve">haja </w:t>
      </w:r>
      <w:r>
        <w:rPr>
          <w:rStyle w:val="slovnidruh"/>
        </w:rPr>
        <w:t>interj.</w:t>
      </w:r>
    </w:p>
    <w:p w:rsidR="00CB13D1" w:rsidRDefault="007F094C">
      <w:pPr>
        <w:pStyle w:val="Vykladvyznamu"/>
      </w:pPr>
      <w:r>
        <w:rPr>
          <w:rStyle w:val="vyznam"/>
        </w:rPr>
        <w:t>haha; vyjadřuje radost, pobavení n. výsměch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h385 </w:t>
      </w:r>
      <w:r>
        <w:rPr>
          <w:rStyle w:val="hesloveslovo"/>
        </w:rPr>
        <w:t xml:space="preserve">Ajalon </w:t>
      </w:r>
      <w:r>
        <w:rPr>
          <w:rStyle w:val="akce"/>
        </w:rPr>
        <w:t xml:space="preserve">přeřazeno sub </w:t>
      </w:r>
      <w:r>
        <w:rPr>
          <w:rStyle w:val="odkaz"/>
        </w:rPr>
        <w:t>Hajlon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t xml:space="preserve">Hajlon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h386 </w:t>
      </w:r>
      <w:r>
        <w:rPr>
          <w:rStyle w:val="hesloveslovo"/>
        </w:rPr>
        <w:t xml:space="preserve">Ajax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h387 </w:t>
      </w:r>
      <w:r>
        <w:rPr>
          <w:rStyle w:val="hesloveslovo"/>
        </w:rPr>
        <w:t xml:space="preserve">ajluch </w:t>
      </w:r>
      <w:r>
        <w:rPr>
          <w:rStyle w:val="akce"/>
        </w:rPr>
        <w:t>chybějící doklady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h388 </w:t>
      </w:r>
      <w:r>
        <w:rPr>
          <w:rStyle w:val="hesloveslovo"/>
        </w:rPr>
        <w:t xml:space="preserve">Ajonský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ajonský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hesloveslovo"/>
        </w:rPr>
        <w:t xml:space="preserve">ajonský </w:t>
      </w:r>
      <w:r>
        <w:rPr>
          <w:rStyle w:val="slovnidruh"/>
        </w:rPr>
        <w:t>adj.</w:t>
      </w:r>
    </w:p>
    <w:p w:rsidR="00CB13D1" w:rsidRDefault="007F094C">
      <w:pPr>
        <w:pStyle w:val="Vykladvyznamu"/>
      </w:pPr>
      <w:r>
        <w:t xml:space="preserve">„Ajonščí“, </w:t>
      </w:r>
      <w:r>
        <w:rPr>
          <w:rStyle w:val="morfologickacharakteristika"/>
        </w:rPr>
        <w:t xml:space="preserve">-ských </w:t>
      </w:r>
      <w:r>
        <w:rPr>
          <w:rStyle w:val="nonparej"/>
        </w:rPr>
        <w:t xml:space="preserve">pl. m. </w:t>
      </w:r>
      <w:r>
        <w:rPr>
          <w:rStyle w:val="vyznam"/>
        </w:rPr>
        <w:t>obyvatelé místa zvaného Ajon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h389 </w:t>
      </w:r>
      <w:r>
        <w:rPr>
          <w:rStyle w:val="hesloveslovo"/>
        </w:rPr>
        <w:t xml:space="preserve">ajos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Ajos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t xml:space="preserve">Ajos </w:t>
      </w:r>
      <w:r>
        <w:rPr>
          <w:rStyle w:val="akce"/>
        </w:rPr>
        <w:t xml:space="preserve">proprium </w:t>
      </w:r>
      <w:r>
        <w:rPr>
          <w:rStyle w:val="komentar"/>
        </w:rPr>
        <w:t xml:space="preserve">realizace hesl. slova </w:t>
      </w:r>
      <w:r>
        <w:rPr>
          <w:rStyle w:val="komentarkurziva"/>
        </w:rPr>
        <w:t>Ayos</w:t>
      </w:r>
      <w:r>
        <w:rPr>
          <w:rStyle w:val="komentar"/>
        </w:rPr>
        <w:t>; MV: no, já bych s těmi „realizacemi“ šetřila, já bych to brala často jako záležitost pouze pravopisnou, a ne hláskoslovnou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h390 </w:t>
      </w:r>
      <w:r>
        <w:rPr>
          <w:rStyle w:val="hesloveslovo"/>
        </w:rPr>
        <w:t xml:space="preserve">Ajot </w:t>
      </w:r>
      <w:r>
        <w:rPr>
          <w:rStyle w:val="akce"/>
        </w:rPr>
        <w:t xml:space="preserve">proprium </w:t>
      </w:r>
      <w:r>
        <w:rPr>
          <w:rStyle w:val="komentar"/>
        </w:rPr>
        <w:t xml:space="preserve">realizace hesl. slova </w:t>
      </w:r>
      <w:r>
        <w:rPr>
          <w:rStyle w:val="komentarkurziva"/>
        </w:rPr>
        <w:t>Ayot</w:t>
      </w:r>
      <w:r>
        <w:rPr>
          <w:rStyle w:val="komentar"/>
        </w:rPr>
        <w:t>; MV: no, já bych s těmi „realizacemi“ šetřila, já bych to brala často jako záležitost pouze pravopisnou, a ne hláskoslovnou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Odkazovezahlavi"/>
      </w:pPr>
      <w:r>
        <w:rPr>
          <w:rStyle w:val="identifikator"/>
        </w:rPr>
        <w:t xml:space="preserve">h391 </w:t>
      </w:r>
      <w:r>
        <w:rPr>
          <w:rStyle w:val="hesloveslovo"/>
        </w:rPr>
        <w:t xml:space="preserve">ajsa </w:t>
      </w:r>
      <w:r>
        <w:rPr>
          <w:rStyle w:val="nonparej"/>
        </w:rPr>
        <w:t xml:space="preserve">v. </w:t>
      </w:r>
      <w:r>
        <w:rPr>
          <w:rStyle w:val="odkaz"/>
        </w:rPr>
        <w:t>asa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h392 </w:t>
      </w:r>
      <w:r>
        <w:rPr>
          <w:rStyle w:val="hesloveslovo"/>
        </w:rPr>
        <w:t xml:space="preserve">ak </w:t>
      </w:r>
      <w:r>
        <w:rPr>
          <w:rStyle w:val="slovnidruh"/>
        </w:rPr>
        <w:t>konj.</w:t>
      </w:r>
    </w:p>
    <w:p w:rsidR="00CB13D1" w:rsidRDefault="007F094C">
      <w:pPr>
        <w:pStyle w:val="Heslovezahlavi"/>
      </w:pPr>
      <w:r>
        <w:rPr>
          <w:rStyle w:val="hesloveslovo"/>
        </w:rPr>
        <w:t xml:space="preserve">akž </w:t>
      </w:r>
      <w:r>
        <w:rPr>
          <w:rStyle w:val="slovnidruh"/>
        </w:rPr>
        <w:t>konj.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1. </w:t>
      </w:r>
      <w:r>
        <w:rPr>
          <w:rStyle w:val="vyznam"/>
        </w:rPr>
        <w:t xml:space="preserve">jakmile </w:t>
      </w:r>
      <w:r>
        <w:rPr>
          <w:rStyle w:val="komentar"/>
        </w:rPr>
        <w:t xml:space="preserve">neb ak sě jest stal hlas pozdravenie tvého v uších mých </w:t>
      </w:r>
      <w:r>
        <w:rPr>
          <w:rStyle w:val="komentarpramen"/>
        </w:rPr>
        <w:t xml:space="preserve">EvOl </w:t>
      </w:r>
      <w:r>
        <w:rPr>
          <w:rStyle w:val="komentar"/>
        </w:rPr>
        <w:t xml:space="preserve">208b (Lk 1,44) ut facta est vox; akž poznala </w:t>
      </w:r>
      <w:r>
        <w:rPr>
          <w:rStyle w:val="komentarpramen"/>
        </w:rPr>
        <w:t xml:space="preserve">EvOl </w:t>
      </w:r>
      <w:r>
        <w:rPr>
          <w:rStyle w:val="komentar"/>
        </w:rPr>
        <w:t xml:space="preserve">304v (Lk 7,37: jakž náhle </w:t>
      </w:r>
      <w:r>
        <w:rPr>
          <w:rStyle w:val="komentarpramen"/>
        </w:rPr>
        <w:t>EvRajhr</w:t>
      </w:r>
      <w:r>
        <w:rPr>
          <w:rStyle w:val="komentar"/>
        </w:rPr>
        <w:t xml:space="preserve">, když </w:t>
      </w:r>
      <w:r>
        <w:rPr>
          <w:rStyle w:val="komentarpramen"/>
        </w:rPr>
        <w:t>EvVíd</w:t>
      </w:r>
      <w:r>
        <w:rPr>
          <w:rStyle w:val="komentar"/>
        </w:rPr>
        <w:t xml:space="preserve">, jakž </w:t>
      </w:r>
      <w:r>
        <w:rPr>
          <w:rStyle w:val="komentarpramen"/>
        </w:rPr>
        <w:t xml:space="preserve">EvZimn </w:t>
      </w:r>
      <w:r>
        <w:rPr>
          <w:rStyle w:val="komentar"/>
        </w:rPr>
        <w:t xml:space="preserve">aj.) ut cognovit; ihned akž učil </w:t>
      </w:r>
      <w:r>
        <w:rPr>
          <w:rStyle w:val="komentarpramen"/>
        </w:rPr>
        <w:t xml:space="preserve">EvOl </w:t>
      </w:r>
      <w:r>
        <w:rPr>
          <w:rStyle w:val="komentar"/>
        </w:rPr>
        <w:t>116b (Gn 27,27) statimque ut sensit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2. </w:t>
      </w:r>
      <w:r>
        <w:rPr>
          <w:rStyle w:val="nonparej"/>
        </w:rPr>
        <w:t xml:space="preserve">ve funkci partik. navaz. </w:t>
      </w:r>
      <w:r>
        <w:rPr>
          <w:rStyle w:val="vyznam"/>
        </w:rPr>
        <w:t xml:space="preserve">a, tak (?) </w:t>
      </w:r>
      <w:r>
        <w:rPr>
          <w:rStyle w:val="komentar"/>
        </w:rPr>
        <w:t xml:space="preserve">pane, akž vidím, že prorok jsi ty </w:t>
      </w:r>
      <w:r>
        <w:rPr>
          <w:rStyle w:val="komentarpramen"/>
        </w:rPr>
        <w:t xml:space="preserve">EvOl </w:t>
      </w:r>
      <w:r>
        <w:rPr>
          <w:rStyle w:val="komentar"/>
        </w:rPr>
        <w:t xml:space="preserve">233r (J 4,19: Hospodine, vizi prorok jsi </w:t>
      </w:r>
      <w:r>
        <w:rPr>
          <w:rStyle w:val="komentarpramen"/>
        </w:rPr>
        <w:t>EvRajhr</w:t>
      </w:r>
      <w:r>
        <w:rPr>
          <w:rStyle w:val="komentar"/>
        </w:rPr>
        <w:t xml:space="preserve">, Pane, vidím, že jsi prorok </w:t>
      </w:r>
      <w:r>
        <w:rPr>
          <w:rStyle w:val="komentarpramen"/>
        </w:rPr>
        <w:t>BiblOl</w:t>
      </w:r>
      <w:r>
        <w:rPr>
          <w:rStyle w:val="komentar"/>
        </w:rPr>
        <w:t>) Domine, video quia propheta es tu</w:t>
      </w:r>
    </w:p>
    <w:p w:rsidR="00CB13D1" w:rsidRDefault="007F094C">
      <w:pPr>
        <w:pStyle w:val="Poznamka"/>
      </w:pPr>
      <w:r>
        <w:t xml:space="preserve">Jen </w:t>
      </w:r>
      <w:r>
        <w:rPr>
          <w:rStyle w:val="pramen"/>
        </w:rPr>
        <w:t xml:space="preserve">EvOl </w:t>
      </w:r>
      <w:r>
        <w:t xml:space="preserve">a </w:t>
      </w:r>
      <w:r>
        <w:rPr>
          <w:rStyle w:val="pramen"/>
        </w:rPr>
        <w:t>BawArn</w:t>
      </w:r>
      <w:r>
        <w:t xml:space="preserve">. </w:t>
      </w:r>
      <w:r>
        <w:rPr>
          <w:rStyle w:val="nonparej"/>
        </w:rPr>
        <w:t xml:space="preserve">Sr. </w:t>
      </w:r>
      <w:r>
        <w:t xml:space="preserve">Bauer, Vývoj českého souvětí, Praha 1960, s. 252. </w:t>
      </w:r>
      <w:r>
        <w:rPr>
          <w:rStyle w:val="nonparej"/>
        </w:rPr>
        <w:t xml:space="preserve">Sr. </w:t>
      </w:r>
      <w:r>
        <w:rPr>
          <w:rStyle w:val="odkaz"/>
        </w:rPr>
        <w:t>jako</w:t>
      </w:r>
      <w:r>
        <w:t xml:space="preserve">, </w:t>
      </w:r>
      <w:r>
        <w:rPr>
          <w:rStyle w:val="odkaz"/>
        </w:rPr>
        <w:t xml:space="preserve">sotva </w:t>
      </w:r>
      <w:r>
        <w:rPr>
          <w:rStyle w:val="nonparej"/>
        </w:rPr>
        <w:t xml:space="preserve">a </w:t>
      </w:r>
      <w:r>
        <w:t xml:space="preserve">ESJS </w:t>
      </w:r>
      <w:r>
        <w:rPr>
          <w:rStyle w:val="nonparej"/>
        </w:rPr>
        <w:t xml:space="preserve">s.v. </w:t>
      </w:r>
      <w:r>
        <w:t xml:space="preserve">ako </w:t>
      </w:r>
      <w:r>
        <w:rPr>
          <w:rStyle w:val="komentar"/>
        </w:rPr>
        <w:t xml:space="preserve">Podle ESJS s.v. </w:t>
      </w:r>
      <w:r>
        <w:rPr>
          <w:rStyle w:val="komentarkurziva"/>
        </w:rPr>
        <w:t>ako</w:t>
      </w:r>
      <w:r>
        <w:rPr>
          <w:rStyle w:val="komentar"/>
        </w:rPr>
        <w:t xml:space="preserve">, </w:t>
      </w:r>
      <w:r>
        <w:rPr>
          <w:rStyle w:val="komentarkurziva"/>
        </w:rPr>
        <w:t>jakъ</w:t>
      </w:r>
      <w:r>
        <w:rPr>
          <w:rStyle w:val="komentar"/>
        </w:rPr>
        <w:t xml:space="preserve">: „Lze se tedy domnívat, že ako a jako vznikly paralelně a v dalším vývoji se mísily , což bylo umožněno fonetickou blízkostí a sémantickou nevyhraněností.“ </w:t>
      </w:r>
      <w:r>
        <w:rPr>
          <w:rStyle w:val="komentarpramen"/>
        </w:rPr>
        <w:t xml:space="preserve">GbSlov </w:t>
      </w:r>
      <w:r>
        <w:rPr>
          <w:rStyle w:val="komentar"/>
        </w:rPr>
        <w:t xml:space="preserve">s.v. </w:t>
      </w:r>
      <w:r>
        <w:rPr>
          <w:rStyle w:val="komentarkurziva"/>
        </w:rPr>
        <w:t xml:space="preserve">jako </w:t>
      </w:r>
      <w:r>
        <w:rPr>
          <w:rStyle w:val="komentar"/>
        </w:rPr>
        <w:t>uvádí jako dial.</w:t>
      </w:r>
    </w:p>
    <w:p w:rsidR="00CB13D1" w:rsidRDefault="007F094C">
      <w:pPr>
        <w:pStyle w:val="Autor"/>
      </w:pPr>
      <w:r>
        <w:t>MJ, 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lastRenderedPageBreak/>
        <w:t xml:space="preserve">h393 </w:t>
      </w:r>
      <w:r>
        <w:rPr>
          <w:rStyle w:val="hesloveslovo"/>
        </w:rPr>
        <w:t xml:space="preserve">akacie </w:t>
      </w:r>
      <w:r>
        <w:rPr>
          <w:rStyle w:val="akce"/>
        </w:rPr>
        <w:t xml:space="preserve">přeřazeno sub </w:t>
      </w:r>
      <w:r>
        <w:rPr>
          <w:rStyle w:val="odkaz"/>
        </w:rPr>
        <w:t>akácie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hesloveslovo"/>
        </w:rPr>
        <w:t>akácie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-ie </w:t>
      </w:r>
      <w:r>
        <w:rPr>
          <w:rStyle w:val="slovnidruh"/>
        </w:rPr>
        <w:t>f.</w:t>
      </w:r>
    </w:p>
    <w:p w:rsidR="00CB13D1" w:rsidRDefault="007F094C">
      <w:pPr>
        <w:pStyle w:val="Heslovezahlavi"/>
      </w:pPr>
      <w:r>
        <w:rPr>
          <w:rStyle w:val="nonparej"/>
        </w:rPr>
        <w:t xml:space="preserve">dolož. též </w:t>
      </w:r>
      <w:r>
        <w:rPr>
          <w:rStyle w:val="hesloveslovo"/>
        </w:rPr>
        <w:t>agácie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-ie </w:t>
      </w:r>
      <w:r>
        <w:rPr>
          <w:rStyle w:val="slovnidruh"/>
        </w:rPr>
        <w:t>f.</w:t>
      </w:r>
    </w:p>
    <w:p w:rsidR="00CB13D1" w:rsidRDefault="007F094C">
      <w:pPr>
        <w:pStyle w:val="Motivace"/>
      </w:pPr>
      <w:r>
        <w:rPr>
          <w:rStyle w:val="nonparej"/>
        </w:rPr>
        <w:t xml:space="preserve">k lat. </w:t>
      </w:r>
      <w:r>
        <w:t>accacia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1. </w:t>
      </w:r>
      <w:r>
        <w:rPr>
          <w:rStyle w:val="vyznam"/>
        </w:rPr>
        <w:t>arabská akácie n. trnka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2. </w:t>
      </w:r>
      <w:r>
        <w:rPr>
          <w:rStyle w:val="vyznam"/>
        </w:rPr>
        <w:t xml:space="preserve">šťáva arabské akácie n. trnky </w:t>
      </w:r>
      <w:r>
        <w:rPr>
          <w:rStyle w:val="komentarpramen"/>
        </w:rPr>
        <w:t xml:space="preserve">SSL </w:t>
      </w:r>
      <w:r>
        <w:rPr>
          <w:rStyle w:val="komentar"/>
        </w:rPr>
        <w:t>1 arabská akácie a její šťáva, dřevo babylonské, 2 trnka (rostlina a její štáva)</w:t>
      </w:r>
    </w:p>
    <w:p w:rsidR="00CB13D1" w:rsidRDefault="007F094C">
      <w:pPr>
        <w:pStyle w:val="Poznamka"/>
      </w:pPr>
      <w:r>
        <w:t xml:space="preserve">Za lat. </w:t>
      </w:r>
      <w:r>
        <w:rPr>
          <w:rStyle w:val="kurziva"/>
        </w:rPr>
        <w:t xml:space="preserve">accacia </w:t>
      </w:r>
      <w:r>
        <w:t xml:space="preserve">dolož. též </w:t>
      </w:r>
      <w:r>
        <w:rPr>
          <w:rStyle w:val="kurziva"/>
        </w:rPr>
        <w:t>dřěvo babylonské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Odkazovezahlavi"/>
      </w:pPr>
      <w:r>
        <w:rPr>
          <w:rStyle w:val="identifikator"/>
        </w:rPr>
        <w:t xml:space="preserve">h394 </w:t>
      </w:r>
      <w:r>
        <w:rPr>
          <w:rStyle w:val="hesloveslovo"/>
        </w:rPr>
        <w:t xml:space="preserve">akajský </w:t>
      </w:r>
      <w:r>
        <w:rPr>
          <w:rStyle w:val="nonparej"/>
        </w:rPr>
        <w:t xml:space="preserve">v. </w:t>
      </w:r>
      <w:r>
        <w:rPr>
          <w:rStyle w:val="odkaz"/>
        </w:rPr>
        <w:t>achajský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h395 </w:t>
      </w:r>
      <w:r>
        <w:rPr>
          <w:rStyle w:val="hesloveslovo"/>
        </w:rPr>
        <w:t xml:space="preserve">Akampenus </w:t>
      </w:r>
      <w:r>
        <w:rPr>
          <w:rStyle w:val="akce"/>
        </w:rPr>
        <w:t>citátové slovo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h396 </w:t>
      </w:r>
      <w:r>
        <w:rPr>
          <w:rStyle w:val="hesloveslovo"/>
        </w:rPr>
        <w:t xml:space="preserve">Akar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h397 </w:t>
      </w:r>
      <w:r>
        <w:rPr>
          <w:rStyle w:val="hesloveslovo"/>
        </w:rPr>
        <w:t xml:space="preserve">Akaron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lastRenderedPageBreak/>
        <w:t xml:space="preserve">h398 </w:t>
      </w:r>
      <w:r>
        <w:rPr>
          <w:rStyle w:val="hesloveslovo"/>
        </w:rPr>
        <w:t xml:space="preserve">Akaronit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h399 </w:t>
      </w:r>
      <w:r>
        <w:rPr>
          <w:rStyle w:val="hesloveslovo"/>
        </w:rPr>
        <w:t xml:space="preserve">akaronitský </w:t>
      </w:r>
      <w:r>
        <w:rPr>
          <w:rStyle w:val="slovnidruh"/>
        </w:rPr>
        <w:t>adj.</w:t>
      </w:r>
    </w:p>
    <w:p w:rsidR="00CB13D1" w:rsidRDefault="007F094C">
      <w:pPr>
        <w:pStyle w:val="Motivace"/>
      </w:pPr>
      <w:r>
        <w:rPr>
          <w:rStyle w:val="nonparej"/>
        </w:rPr>
        <w:t xml:space="preserve">k </w:t>
      </w:r>
      <w:r>
        <w:rPr>
          <w:rStyle w:val="odkaz"/>
        </w:rPr>
        <w:t>Akaron</w:t>
      </w:r>
    </w:p>
    <w:p w:rsidR="00CB13D1" w:rsidRDefault="007F094C">
      <w:pPr>
        <w:pStyle w:val="Vykladvyznamu"/>
      </w:pPr>
      <w:r>
        <w:t xml:space="preserve">„Akaronitščí“, </w:t>
      </w:r>
      <w:r>
        <w:rPr>
          <w:rStyle w:val="morfologickacharakteristika"/>
        </w:rPr>
        <w:t xml:space="preserve">-ských </w:t>
      </w:r>
      <w:r>
        <w:rPr>
          <w:rStyle w:val="nonparej"/>
        </w:rPr>
        <w:t xml:space="preserve">pl. m. </w:t>
      </w:r>
      <w:r>
        <w:rPr>
          <w:rStyle w:val="vyznam"/>
        </w:rPr>
        <w:t>obyvatelé města Akaron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h400 </w:t>
      </w:r>
      <w:r>
        <w:rPr>
          <w:rStyle w:val="hesloveslovo"/>
        </w:rPr>
        <w:t xml:space="preserve">Akata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Akatu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t xml:space="preserve">Akatu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h401 </w:t>
      </w:r>
      <w:r>
        <w:rPr>
          <w:rStyle w:val="hesloveslovo"/>
        </w:rPr>
        <w:t xml:space="preserve">Akaz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h402 </w:t>
      </w:r>
      <w:r>
        <w:rPr>
          <w:rStyle w:val="hesloveslovo"/>
        </w:rPr>
        <w:t xml:space="preserve">Akbalech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lastRenderedPageBreak/>
        <w:t xml:space="preserve">h403 </w:t>
      </w:r>
      <w:r>
        <w:rPr>
          <w:rStyle w:val="hesloveslovo"/>
        </w:rPr>
        <w:t xml:space="preserve">ake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 xml:space="preserve">také </w:t>
      </w:r>
      <w:r>
        <w:rPr>
          <w:rStyle w:val="komentar"/>
        </w:rPr>
        <w:t xml:space="preserve">Doklad </w:t>
      </w:r>
      <w:r>
        <w:rPr>
          <w:rStyle w:val="komentarkurziva"/>
        </w:rPr>
        <w:t xml:space="preserve">ake </w:t>
      </w:r>
      <w:r>
        <w:rPr>
          <w:rStyle w:val="komentar"/>
        </w:rPr>
        <w:t>přeřazen pod také, v tisku chyběla iniciála (</w:t>
      </w:r>
      <w:r>
        <w:rPr>
          <w:rStyle w:val="komentarkurziva"/>
        </w:rPr>
        <w:t xml:space="preserve">&lt;T&gt;Aké slyším, že praví kněz kuchmistr, bych byl z jiného kraje vyhnán </w:t>
      </w:r>
      <w:r>
        <w:rPr>
          <w:rStyle w:val="komentarpramen"/>
        </w:rPr>
        <w:t xml:space="preserve">HusKuch </w:t>
      </w:r>
      <w:r>
        <w:rPr>
          <w:rStyle w:val="komentar"/>
        </w:rPr>
        <w:t>A1b)</w:t>
      </w:r>
    </w:p>
    <w:p w:rsidR="00CB13D1" w:rsidRDefault="007F094C">
      <w:pPr>
        <w:pStyle w:val="Autor"/>
      </w:pPr>
      <w:r>
        <w:t>MJ, 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h404 </w:t>
      </w:r>
      <w:r>
        <w:rPr>
          <w:rStyle w:val="hesloveslovo"/>
        </w:rPr>
        <w:t xml:space="preserve">Akkon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h405 </w:t>
      </w:r>
      <w:r>
        <w:rPr>
          <w:rStyle w:val="hesloveslovo"/>
        </w:rPr>
        <w:t xml:space="preserve">akkuzativ </w:t>
      </w:r>
      <w:r>
        <w:rPr>
          <w:rStyle w:val="akce"/>
        </w:rPr>
        <w:t xml:space="preserve">po roce 1500 </w:t>
      </w:r>
      <w:r>
        <w:rPr>
          <w:rStyle w:val="komentar"/>
        </w:rPr>
        <w:t>jde o metajazyk v edici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h406 </w:t>
      </w:r>
      <w:r>
        <w:rPr>
          <w:rStyle w:val="hesloveslovo"/>
        </w:rPr>
        <w:t xml:space="preserve">akolit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akolyta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hesloveslovo"/>
        </w:rPr>
        <w:t>akolyta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-y </w:t>
      </w:r>
      <w:r>
        <w:rPr>
          <w:rStyle w:val="slovnidruh"/>
        </w:rPr>
        <w:t>m.</w:t>
      </w:r>
    </w:p>
    <w:p w:rsidR="00CB13D1" w:rsidRDefault="007F094C">
      <w:pPr>
        <w:pStyle w:val="Motivace"/>
      </w:pPr>
      <w:r>
        <w:rPr>
          <w:rStyle w:val="nonparej"/>
        </w:rPr>
        <w:t xml:space="preserve">sr. lat. </w:t>
      </w:r>
      <w:r>
        <w:t xml:space="preserve">acoluthus, </w:t>
      </w:r>
      <w:r>
        <w:rPr>
          <w:rStyle w:val="nonparej"/>
        </w:rPr>
        <w:t xml:space="preserve">řec. </w:t>
      </w:r>
      <w:r>
        <w:t>akolythos</w:t>
      </w:r>
    </w:p>
    <w:p w:rsidR="00CB13D1" w:rsidRDefault="007F094C">
      <w:pPr>
        <w:pStyle w:val="Vykladvyznamu"/>
      </w:pPr>
      <w:r>
        <w:rPr>
          <w:rStyle w:val="nonparej"/>
        </w:rPr>
        <w:t xml:space="preserve">eccl. </w:t>
      </w:r>
      <w:r>
        <w:rPr>
          <w:rStyle w:val="vyznam"/>
        </w:rPr>
        <w:t>akolyta, pomocník kněze při obřadních povinnostech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h407 </w:t>
      </w:r>
      <w:r>
        <w:rPr>
          <w:rStyle w:val="hesloveslovo"/>
        </w:rPr>
        <w:t>aksamit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-a/-u </w:t>
      </w:r>
      <w:r>
        <w:rPr>
          <w:rStyle w:val="slovnidruh"/>
        </w:rPr>
        <w:t xml:space="preserve">m. </w:t>
      </w:r>
      <w:r>
        <w:rPr>
          <w:rStyle w:val="komentarkurziva"/>
        </w:rPr>
        <w:t xml:space="preserve">axamit </w:t>
      </w:r>
      <w:r>
        <w:rPr>
          <w:rStyle w:val="komentar"/>
        </w:rPr>
        <w:t xml:space="preserve">jsem přesunula do poznámky, jedná se jen o </w:t>
      </w:r>
      <w:r>
        <w:rPr>
          <w:rStyle w:val="komentarkurziva"/>
        </w:rPr>
        <w:t xml:space="preserve">aksamit </w:t>
      </w:r>
      <w:r>
        <w:rPr>
          <w:rStyle w:val="komentar"/>
        </w:rPr>
        <w:t>zapsaný latinským pravopisem</w:t>
      </w:r>
    </w:p>
    <w:p w:rsidR="00CB13D1" w:rsidRDefault="007F094C">
      <w:pPr>
        <w:pStyle w:val="Heslovezahlavi"/>
      </w:pPr>
      <w:r>
        <w:rPr>
          <w:rStyle w:val="hesloveslovo"/>
        </w:rPr>
        <w:t>eksamit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-a/-u </w:t>
      </w:r>
      <w:r>
        <w:rPr>
          <w:rStyle w:val="slovnidruh"/>
        </w:rPr>
        <w:t xml:space="preserve">m. </w:t>
      </w:r>
      <w:r>
        <w:rPr>
          <w:rStyle w:val="komentar"/>
        </w:rPr>
        <w:t xml:space="preserve">volal po něm už ŠŠ ve svém úseku, </w:t>
      </w:r>
      <w:r>
        <w:rPr>
          <w:rStyle w:val="komentarpramen"/>
        </w:rPr>
        <w:t xml:space="preserve">SlovKlem </w:t>
      </w:r>
      <w:r>
        <w:rPr>
          <w:rStyle w:val="komentarkurziva"/>
        </w:rPr>
        <w:t>examitum examit</w:t>
      </w:r>
    </w:p>
    <w:p w:rsidR="00CB13D1" w:rsidRDefault="007F094C">
      <w:pPr>
        <w:pStyle w:val="Heslovezahlavi"/>
      </w:pPr>
      <w:r>
        <w:rPr>
          <w:rStyle w:val="hesloveslovo"/>
        </w:rPr>
        <w:t>jaksamit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-a/-u </w:t>
      </w:r>
      <w:r>
        <w:rPr>
          <w:rStyle w:val="slovnidruh"/>
        </w:rPr>
        <w:t xml:space="preserve">m. </w:t>
      </w:r>
      <w:r>
        <w:rPr>
          <w:rStyle w:val="komentar"/>
        </w:rPr>
        <w:t xml:space="preserve">doklad ve </w:t>
      </w:r>
      <w:r>
        <w:rPr>
          <w:rStyle w:val="komentarpramen"/>
        </w:rPr>
        <w:t xml:space="preserve">VýklKruml </w:t>
      </w:r>
      <w:r>
        <w:rPr>
          <w:rStyle w:val="komentarkurziva"/>
        </w:rPr>
        <w:t>stragula est vestis discolor et pilosa iaksamit</w:t>
      </w:r>
    </w:p>
    <w:p w:rsidR="00CB13D1" w:rsidRDefault="007F094C">
      <w:pPr>
        <w:pStyle w:val="Motivace"/>
      </w:pPr>
      <w:r>
        <w:rPr>
          <w:rStyle w:val="nonparej"/>
        </w:rPr>
        <w:t xml:space="preserve">sr. lat. </w:t>
      </w:r>
      <w:r>
        <w:t>examitum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1. </w:t>
      </w:r>
      <w:r>
        <w:rPr>
          <w:rStyle w:val="vyznam"/>
        </w:rPr>
        <w:t>samet, hedvábná látka s krátkým hustým vlasem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2. </w:t>
      </w:r>
      <w:r>
        <w:rPr>
          <w:rStyle w:val="vyznam"/>
        </w:rPr>
        <w:t>oblečení zhotovené z aksamitu</w:t>
      </w:r>
    </w:p>
    <w:p w:rsidR="00CB13D1" w:rsidRDefault="007F094C">
      <w:pPr>
        <w:pStyle w:val="Poznamka"/>
      </w:pPr>
      <w:r>
        <w:lastRenderedPageBreak/>
        <w:t xml:space="preserve">Psáno též lat. pravopisem jako </w:t>
      </w:r>
      <w:r>
        <w:rPr>
          <w:rStyle w:val="kurziva"/>
        </w:rPr>
        <w:t>axamit</w:t>
      </w:r>
      <w:r>
        <w:t xml:space="preserve">, </w:t>
      </w:r>
      <w:r>
        <w:rPr>
          <w:rStyle w:val="kurziva"/>
        </w:rPr>
        <w:t>examit</w:t>
      </w:r>
      <w:r>
        <w:t xml:space="preserve">. Dolož. též jako vl. jm. osob. </w:t>
      </w:r>
      <w:r>
        <w:rPr>
          <w:rStyle w:val="kurziva"/>
        </w:rPr>
        <w:t>Aksamit</w:t>
      </w:r>
      <w:r>
        <w:t xml:space="preserve">. </w:t>
      </w:r>
      <w:r>
        <w:rPr>
          <w:rStyle w:val="nonparej"/>
        </w:rPr>
        <w:t xml:space="preserve">Sr. </w:t>
      </w:r>
      <w:r>
        <w:rPr>
          <w:rStyle w:val="odkaz"/>
        </w:rPr>
        <w:t>samet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h408 </w:t>
      </w:r>
      <w:r>
        <w:rPr>
          <w:rStyle w:val="hesloveslovo"/>
        </w:rPr>
        <w:t xml:space="preserve">aksamitní </w:t>
      </w:r>
      <w:r>
        <w:rPr>
          <w:rStyle w:val="slovnidruh"/>
        </w:rPr>
        <w:t>adj.</w:t>
      </w:r>
    </w:p>
    <w:p w:rsidR="00CB13D1" w:rsidRDefault="007F094C">
      <w:pPr>
        <w:pStyle w:val="Heslovezahlavi"/>
      </w:pPr>
      <w:r>
        <w:rPr>
          <w:rStyle w:val="identifikator"/>
        </w:rPr>
        <w:t xml:space="preserve">h409 </w:t>
      </w:r>
      <w:r>
        <w:rPr>
          <w:rStyle w:val="hesloveslovo"/>
        </w:rPr>
        <w:t xml:space="preserve">aksamitný </w:t>
      </w:r>
      <w:r>
        <w:rPr>
          <w:rStyle w:val="slovnidruh"/>
        </w:rPr>
        <w:t>adj.</w:t>
      </w:r>
    </w:p>
    <w:p w:rsidR="00CB13D1" w:rsidRDefault="007F094C">
      <w:pPr>
        <w:pStyle w:val="Motivace"/>
      </w:pPr>
      <w:r>
        <w:rPr>
          <w:rStyle w:val="nonparej"/>
        </w:rPr>
        <w:t xml:space="preserve">k </w:t>
      </w:r>
      <w:r>
        <w:rPr>
          <w:rStyle w:val="odkaz"/>
        </w:rPr>
        <w:t>aksamit</w:t>
      </w:r>
    </w:p>
    <w:p w:rsidR="00CB13D1" w:rsidRDefault="007F094C">
      <w:pPr>
        <w:pStyle w:val="Vykladvyznamu"/>
      </w:pPr>
      <w:r>
        <w:rPr>
          <w:rStyle w:val="spojitelnost"/>
        </w:rPr>
        <w:t xml:space="preserve">(o oděvu) </w:t>
      </w:r>
      <w:r>
        <w:rPr>
          <w:rStyle w:val="vyznam"/>
        </w:rPr>
        <w:t>aksamitový, zhotovený z aksamitu</w:t>
      </w:r>
    </w:p>
    <w:p w:rsidR="00CB13D1" w:rsidRDefault="007F094C">
      <w:pPr>
        <w:pStyle w:val="Poznamka"/>
      </w:pPr>
      <w:r>
        <w:rPr>
          <w:rStyle w:val="nonparej"/>
        </w:rPr>
        <w:t xml:space="preserve">Sr. </w:t>
      </w:r>
      <w:r>
        <w:rPr>
          <w:rStyle w:val="odkaz"/>
        </w:rPr>
        <w:t>aksamitový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h410 </w:t>
      </w:r>
      <w:r>
        <w:rPr>
          <w:rStyle w:val="hesloveslovo"/>
        </w:rPr>
        <w:t xml:space="preserve">aksamitový </w:t>
      </w:r>
      <w:r>
        <w:rPr>
          <w:rStyle w:val="slovnidruh"/>
        </w:rPr>
        <w:t>adj.</w:t>
      </w:r>
    </w:p>
    <w:p w:rsidR="00CB13D1" w:rsidRDefault="007F094C">
      <w:pPr>
        <w:pStyle w:val="Motivace"/>
      </w:pPr>
      <w:r>
        <w:rPr>
          <w:rStyle w:val="nonparej"/>
        </w:rPr>
        <w:t xml:space="preserve">k </w:t>
      </w:r>
      <w:r>
        <w:rPr>
          <w:rStyle w:val="odkaz"/>
        </w:rPr>
        <w:t>aksamit</w:t>
      </w:r>
    </w:p>
    <w:p w:rsidR="00CB13D1" w:rsidRDefault="007F094C">
      <w:pPr>
        <w:pStyle w:val="Vykladvyznamu"/>
      </w:pPr>
      <w:r>
        <w:rPr>
          <w:rStyle w:val="spojitelnost"/>
        </w:rPr>
        <w:t xml:space="preserve">(o oděvu </w:t>
      </w:r>
      <w:r>
        <w:rPr>
          <w:rStyle w:val="nonparej"/>
        </w:rPr>
        <w:t>ap.</w:t>
      </w:r>
      <w:r>
        <w:rPr>
          <w:rStyle w:val="spojitelnost"/>
        </w:rPr>
        <w:t xml:space="preserve">) </w:t>
      </w:r>
      <w:r>
        <w:rPr>
          <w:rStyle w:val="vyznam"/>
        </w:rPr>
        <w:t>aksamitový, zhotovený z aksamitu</w:t>
      </w:r>
    </w:p>
    <w:p w:rsidR="00CB13D1" w:rsidRDefault="007F094C">
      <w:pPr>
        <w:pStyle w:val="Poznamka"/>
      </w:pPr>
      <w:r>
        <w:rPr>
          <w:rStyle w:val="nonparej"/>
        </w:rPr>
        <w:t xml:space="preserve">Sr. </w:t>
      </w:r>
      <w:r>
        <w:rPr>
          <w:rStyle w:val="odkaz"/>
        </w:rPr>
        <w:t>aksamitní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h411 </w:t>
      </w:r>
      <w:r>
        <w:rPr>
          <w:rStyle w:val="hesloveslovo"/>
        </w:rPr>
        <w:t xml:space="preserve">akský </w:t>
      </w:r>
      <w:r>
        <w:rPr>
          <w:rStyle w:val="akce"/>
        </w:rPr>
        <w:t xml:space="preserve">přeřazeno sub </w:t>
      </w:r>
      <w:r>
        <w:rPr>
          <w:rStyle w:val="odkaz"/>
        </w:rPr>
        <w:t>áchský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h412 </w:t>
      </w:r>
      <w:r>
        <w:rPr>
          <w:rStyle w:val="hesloveslovo"/>
        </w:rPr>
        <w:t>akštajn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-a/-u </w:t>
      </w:r>
      <w:r>
        <w:rPr>
          <w:rStyle w:val="slovnidruh"/>
        </w:rPr>
        <w:t>m.</w:t>
      </w:r>
    </w:p>
    <w:p w:rsidR="00CB13D1" w:rsidRDefault="007F094C">
      <w:pPr>
        <w:pStyle w:val="Heslovezahlavi"/>
      </w:pPr>
      <w:r>
        <w:rPr>
          <w:rStyle w:val="hesloveslovo"/>
        </w:rPr>
        <w:t>akštejn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-a/-u </w:t>
      </w:r>
      <w:r>
        <w:rPr>
          <w:rStyle w:val="slovnidruh"/>
        </w:rPr>
        <w:t>m.</w:t>
      </w:r>
    </w:p>
    <w:p w:rsidR="00CB13D1" w:rsidRDefault="007F094C">
      <w:pPr>
        <w:pStyle w:val="Heslovezahlavi"/>
      </w:pPr>
      <w:r>
        <w:rPr>
          <w:rStyle w:val="hesloveslovo"/>
        </w:rPr>
        <w:t>akštén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-a/-u </w:t>
      </w:r>
      <w:r>
        <w:rPr>
          <w:rStyle w:val="slovnidruh"/>
        </w:rPr>
        <w:t>m.</w:t>
      </w:r>
    </w:p>
    <w:p w:rsidR="00CB13D1" w:rsidRDefault="007F094C">
      <w:pPr>
        <w:pStyle w:val="Heslovezahlavi"/>
      </w:pPr>
      <w:r>
        <w:rPr>
          <w:rStyle w:val="hesloveslovo"/>
        </w:rPr>
        <w:t>akštýn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-a/-u </w:t>
      </w:r>
      <w:r>
        <w:rPr>
          <w:rStyle w:val="slovnidruh"/>
        </w:rPr>
        <w:t>m.</w:t>
      </w:r>
    </w:p>
    <w:p w:rsidR="00CB13D1" w:rsidRDefault="007F094C">
      <w:pPr>
        <w:pStyle w:val="Heslovezahlavi"/>
      </w:pPr>
      <w:r>
        <w:rPr>
          <w:rStyle w:val="hesloveslovo"/>
        </w:rPr>
        <w:t>jakštýn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-a/-u </w:t>
      </w:r>
      <w:r>
        <w:rPr>
          <w:rStyle w:val="slovnidruh"/>
        </w:rPr>
        <w:t>m.</w:t>
      </w:r>
    </w:p>
    <w:p w:rsidR="00CB13D1" w:rsidRDefault="007F094C">
      <w:pPr>
        <w:pStyle w:val="Motivace"/>
      </w:pPr>
      <w:r>
        <w:rPr>
          <w:rStyle w:val="nonparej"/>
        </w:rPr>
        <w:t xml:space="preserve">sr. sthn. </w:t>
      </w:r>
      <w:r>
        <w:t xml:space="preserve">agatstein, </w:t>
      </w:r>
      <w:r>
        <w:rPr>
          <w:rStyle w:val="nonparej"/>
        </w:rPr>
        <w:t xml:space="preserve">střhn. </w:t>
      </w:r>
      <w:r>
        <w:t>agestein, acstein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1. </w:t>
      </w:r>
      <w:r>
        <w:rPr>
          <w:rStyle w:val="vyznam"/>
        </w:rPr>
        <w:t>jantar, ztvrdlá pryskyřice prastarých stromů používaná jako polodrahokam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2. </w:t>
      </w:r>
      <w:r>
        <w:rPr>
          <w:rStyle w:val="vyznam"/>
        </w:rPr>
        <w:t>magnetit, přirozený magnet</w:t>
      </w:r>
    </w:p>
    <w:p w:rsidR="00CB13D1" w:rsidRDefault="007F094C">
      <w:pPr>
        <w:pStyle w:val="Poznamka"/>
      </w:pPr>
      <w:r>
        <w:rPr>
          <w:rStyle w:val="nonparej"/>
        </w:rPr>
        <w:t xml:space="preserve">Sr. </w:t>
      </w:r>
      <w:r>
        <w:rPr>
          <w:rStyle w:val="odkaz"/>
        </w:rPr>
        <w:t>achátes</w:t>
      </w:r>
      <w:r>
        <w:t xml:space="preserve">. Ojed. dolož. též vl. jm. pomíst. </w:t>
      </w:r>
      <w:r>
        <w:rPr>
          <w:rStyle w:val="kurziva"/>
        </w:rPr>
        <w:t>Akštien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h413 </w:t>
      </w:r>
      <w:r>
        <w:rPr>
          <w:rStyle w:val="hesloveslovo"/>
        </w:rPr>
        <w:t xml:space="preserve">akštajnový </w:t>
      </w:r>
      <w:r>
        <w:rPr>
          <w:rStyle w:val="slovnidruh"/>
        </w:rPr>
        <w:t>adj.</w:t>
      </w:r>
    </w:p>
    <w:p w:rsidR="00CB13D1" w:rsidRDefault="007F094C">
      <w:pPr>
        <w:pStyle w:val="Heslovezahlavi"/>
      </w:pPr>
      <w:r>
        <w:rPr>
          <w:rStyle w:val="hesloveslovo"/>
        </w:rPr>
        <w:t xml:space="preserve">akštejnový </w:t>
      </w:r>
      <w:r>
        <w:rPr>
          <w:rStyle w:val="slovnidruh"/>
        </w:rPr>
        <w:t>adj.</w:t>
      </w:r>
    </w:p>
    <w:p w:rsidR="00CB13D1" w:rsidRDefault="007F094C">
      <w:pPr>
        <w:pStyle w:val="Motivace"/>
      </w:pPr>
      <w:r>
        <w:rPr>
          <w:rStyle w:val="nonparej"/>
        </w:rPr>
        <w:t xml:space="preserve">k </w:t>
      </w:r>
      <w:r>
        <w:rPr>
          <w:rStyle w:val="odkaz"/>
        </w:rPr>
        <w:t>akštajn</w:t>
      </w:r>
      <w:r>
        <w:t xml:space="preserve">, </w:t>
      </w:r>
      <w:r>
        <w:rPr>
          <w:rStyle w:val="odkaz"/>
        </w:rPr>
        <w:t>akštejn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1. </w:t>
      </w:r>
      <w:r>
        <w:rPr>
          <w:rStyle w:val="spojitelnost"/>
        </w:rPr>
        <w:t xml:space="preserve">(o růženci </w:t>
      </w:r>
      <w:r>
        <w:rPr>
          <w:rStyle w:val="nonparej"/>
        </w:rPr>
        <w:t>ap.</w:t>
      </w:r>
      <w:r>
        <w:rPr>
          <w:rStyle w:val="spojitelnost"/>
        </w:rPr>
        <w:t xml:space="preserve">) </w:t>
      </w:r>
      <w:r>
        <w:rPr>
          <w:rStyle w:val="vyznam"/>
        </w:rPr>
        <w:t xml:space="preserve">jantarový, vyrobený z </w:t>
      </w:r>
      <w:r>
        <w:rPr>
          <w:rStyle w:val="vyznamstaroceskyvyraz"/>
        </w:rPr>
        <w:t>„akštejnu“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2. </w:t>
      </w:r>
      <w:r>
        <w:rPr>
          <w:rStyle w:val="spojitelnost"/>
        </w:rPr>
        <w:t xml:space="preserve">(o hoře) </w:t>
      </w:r>
      <w:r>
        <w:rPr>
          <w:rStyle w:val="vyznam"/>
        </w:rPr>
        <w:t>magnetový, přitahující k sobě železo</w:t>
      </w:r>
    </w:p>
    <w:p w:rsidR="00CB13D1" w:rsidRDefault="007F094C">
      <w:pPr>
        <w:pStyle w:val="Poznamka"/>
      </w:pPr>
      <w:r>
        <w:t xml:space="preserve">Ve významu ‚magnetový‘ dolož. též v podobě </w:t>
      </w:r>
      <w:r>
        <w:rPr>
          <w:rStyle w:val="kurziva"/>
        </w:rPr>
        <w:t>akštienový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h414 </w:t>
      </w:r>
      <w:r>
        <w:rPr>
          <w:rStyle w:val="hesloveslovo"/>
        </w:rPr>
        <w:t xml:space="preserve">Akštein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Akštien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Odkazovezahlavi"/>
      </w:pPr>
      <w:r>
        <w:rPr>
          <w:rStyle w:val="hesloveslovo"/>
        </w:rPr>
        <w:t xml:space="preserve">Akštien </w:t>
      </w:r>
      <w:r>
        <w:rPr>
          <w:rStyle w:val="nonparej"/>
        </w:rPr>
        <w:t xml:space="preserve">v. </w:t>
      </w:r>
      <w:r>
        <w:rPr>
          <w:rStyle w:val="odkaz"/>
        </w:rPr>
        <w:t>akštajn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h415 </w:t>
      </w:r>
      <w:r>
        <w:rPr>
          <w:rStyle w:val="hesloveslovo"/>
        </w:rPr>
        <w:t xml:space="preserve">akšteinový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akštienový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Odkazovezahlavi"/>
      </w:pPr>
      <w:r>
        <w:rPr>
          <w:rStyle w:val="hesloveslovo"/>
        </w:rPr>
        <w:t xml:space="preserve">akštienový </w:t>
      </w:r>
      <w:r>
        <w:rPr>
          <w:rStyle w:val="nonparej"/>
        </w:rPr>
        <w:t xml:space="preserve">v. </w:t>
      </w:r>
      <w:r>
        <w:rPr>
          <w:rStyle w:val="odkaz"/>
        </w:rPr>
        <w:t>akštajnový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Odkazovezahlavi"/>
      </w:pPr>
      <w:r>
        <w:rPr>
          <w:rStyle w:val="identifikator"/>
        </w:rPr>
        <w:t xml:space="preserve">h416 </w:t>
      </w:r>
      <w:r>
        <w:rPr>
          <w:rStyle w:val="hesloveslovo"/>
        </w:rPr>
        <w:t xml:space="preserve">akštejn </w:t>
      </w:r>
      <w:r>
        <w:rPr>
          <w:rStyle w:val="nonparej"/>
        </w:rPr>
        <w:t xml:space="preserve">v. </w:t>
      </w:r>
      <w:r>
        <w:rPr>
          <w:rStyle w:val="odkaz"/>
        </w:rPr>
        <w:t>akštajn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Odkazovezahlavi"/>
      </w:pPr>
      <w:r>
        <w:rPr>
          <w:rStyle w:val="identifikator"/>
        </w:rPr>
        <w:lastRenderedPageBreak/>
        <w:t xml:space="preserve">h417 </w:t>
      </w:r>
      <w:r>
        <w:rPr>
          <w:rStyle w:val="hesloveslovo"/>
        </w:rPr>
        <w:t xml:space="preserve">akštýn </w:t>
      </w:r>
      <w:r>
        <w:rPr>
          <w:rStyle w:val="nonparej"/>
        </w:rPr>
        <w:t xml:space="preserve">v. </w:t>
      </w:r>
      <w:r>
        <w:rPr>
          <w:rStyle w:val="odkaz"/>
        </w:rPr>
        <w:t>akštajn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h418 </w:t>
      </w:r>
      <w:r>
        <w:rPr>
          <w:rStyle w:val="hesloveslovo"/>
        </w:rPr>
        <w:t>akt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-a/-u </w:t>
      </w:r>
      <w:r>
        <w:rPr>
          <w:rStyle w:val="slovnidruh"/>
        </w:rPr>
        <w:t>m.</w:t>
      </w:r>
    </w:p>
    <w:p w:rsidR="00CB13D1" w:rsidRDefault="007F094C">
      <w:pPr>
        <w:pStyle w:val="Heslovezahlavi"/>
      </w:pPr>
      <w:r>
        <w:rPr>
          <w:rStyle w:val="identifikator"/>
        </w:rPr>
        <w:t xml:space="preserve">h419 </w:t>
      </w:r>
      <w:r>
        <w:rPr>
          <w:rStyle w:val="nonparej"/>
        </w:rPr>
        <w:t xml:space="preserve">též </w:t>
      </w:r>
      <w:r>
        <w:rPr>
          <w:rStyle w:val="hesloveslovo"/>
        </w:rPr>
        <w:t>akta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akt </w:t>
      </w:r>
      <w:r>
        <w:rPr>
          <w:rStyle w:val="slovnidruh"/>
        </w:rPr>
        <w:t>pl. n.</w:t>
      </w:r>
    </w:p>
    <w:p w:rsidR="00CB13D1" w:rsidRDefault="007F094C">
      <w:pPr>
        <w:pStyle w:val="Motivace"/>
      </w:pPr>
      <w:r>
        <w:rPr>
          <w:rStyle w:val="nonparej"/>
        </w:rPr>
        <w:t xml:space="preserve">k lat. </w:t>
      </w:r>
      <w:r>
        <w:t>acta</w:t>
      </w:r>
    </w:p>
    <w:p w:rsidR="00CB13D1" w:rsidRDefault="007F094C">
      <w:pPr>
        <w:pStyle w:val="Vykladvyznamu"/>
      </w:pPr>
      <w:r>
        <w:rPr>
          <w:rStyle w:val="nonparej"/>
        </w:rPr>
        <w:t xml:space="preserve">dolož. zvl. v pl. n. </w:t>
      </w:r>
      <w:r>
        <w:rPr>
          <w:rStyle w:val="vyznam"/>
        </w:rPr>
        <w:t>akta, úřední listina (listiny), spis(y), zvl. soudní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h420 </w:t>
      </w:r>
      <w:r>
        <w:rPr>
          <w:rStyle w:val="hesloveslovo"/>
        </w:rPr>
        <w:t xml:space="preserve">akuje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akujě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t xml:space="preserve">akujě </w:t>
      </w:r>
      <w:r>
        <w:rPr>
          <w:rStyle w:val="akce"/>
        </w:rPr>
        <w:t xml:space="preserve">přeřazeno sub </w:t>
      </w:r>
      <w:r>
        <w:rPr>
          <w:rStyle w:val="odkaz"/>
        </w:rPr>
        <w:t>okujě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h421 </w:t>
      </w:r>
      <w:r>
        <w:rPr>
          <w:rStyle w:val="hesloveslovo"/>
        </w:rPr>
        <w:t xml:space="preserve">Akulius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h422 </w:t>
      </w:r>
      <w:r>
        <w:rPr>
          <w:rStyle w:val="hesloveslovo"/>
        </w:rPr>
        <w:t xml:space="preserve">Akvilej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akvilej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hesloveslovo"/>
        </w:rPr>
        <w:t>akvileja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-ě </w:t>
      </w:r>
      <w:r>
        <w:rPr>
          <w:rStyle w:val="slovnidruh"/>
        </w:rPr>
        <w:t>f.</w:t>
      </w:r>
    </w:p>
    <w:p w:rsidR="00CB13D1" w:rsidRDefault="007F094C">
      <w:pPr>
        <w:pStyle w:val="Heslovezahlavi"/>
      </w:pPr>
      <w:r>
        <w:rPr>
          <w:rStyle w:val="nonparej"/>
        </w:rPr>
        <w:t xml:space="preserve">dolož. jen </w:t>
      </w:r>
      <w:r>
        <w:rPr>
          <w:rStyle w:val="hesloveslovo"/>
        </w:rPr>
        <w:t>akvilej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-ě </w:t>
      </w:r>
      <w:r>
        <w:rPr>
          <w:rStyle w:val="slovnidruh"/>
        </w:rPr>
        <w:t>f.</w:t>
      </w:r>
    </w:p>
    <w:p w:rsidR="00CB13D1" w:rsidRDefault="007F094C">
      <w:pPr>
        <w:pStyle w:val="Motivace"/>
      </w:pPr>
      <w:r>
        <w:rPr>
          <w:rStyle w:val="nonparej"/>
        </w:rPr>
        <w:lastRenderedPageBreak/>
        <w:t xml:space="preserve">k lat. </w:t>
      </w:r>
      <w:r>
        <w:t>aquileia</w:t>
      </w:r>
    </w:p>
    <w:p w:rsidR="00CB13D1" w:rsidRDefault="007F094C">
      <w:pPr>
        <w:pStyle w:val="Vykladvyznamu"/>
      </w:pPr>
      <w:r>
        <w:rPr>
          <w:rStyle w:val="vyznam"/>
        </w:rPr>
        <w:t>rostlina orlíček</w:t>
      </w:r>
    </w:p>
    <w:p w:rsidR="00CB13D1" w:rsidRDefault="007F094C">
      <w:pPr>
        <w:pStyle w:val="Poznamka"/>
      </w:pPr>
      <w:r>
        <w:t>Nečetné pozdní doklady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h423 </w:t>
      </w:r>
      <w:r>
        <w:rPr>
          <w:rStyle w:val="hesloveslovo"/>
        </w:rPr>
        <w:t xml:space="preserve">Akvileja </w:t>
      </w:r>
      <w:r>
        <w:rPr>
          <w:rStyle w:val="akce"/>
        </w:rPr>
        <w:t>proprium</w:t>
      </w:r>
    </w:p>
    <w:p w:rsidR="00CB13D1" w:rsidRDefault="007F094C">
      <w:pPr>
        <w:pStyle w:val="Vylouceneheslo"/>
      </w:pPr>
      <w:r>
        <w:rPr>
          <w:rStyle w:val="hesloveslovo"/>
        </w:rPr>
        <w:t xml:space="preserve">Akvilea </w:t>
      </w:r>
      <w:r>
        <w:rPr>
          <w:rStyle w:val="akce"/>
        </w:rPr>
        <w:t>proprium</w:t>
      </w:r>
    </w:p>
    <w:p w:rsidR="00CB13D1" w:rsidRDefault="007F094C">
      <w:pPr>
        <w:pStyle w:val="Vylouceneheslo"/>
      </w:pPr>
      <w:r>
        <w:rPr>
          <w:rStyle w:val="nonparej"/>
        </w:rPr>
        <w:t xml:space="preserve">dolož. též </w:t>
      </w:r>
      <w:r>
        <w:rPr>
          <w:rStyle w:val="hesloveslovonetucne"/>
        </w:rPr>
        <w:t xml:space="preserve">Aquilea </w:t>
      </w:r>
      <w:r>
        <w:rPr>
          <w:rStyle w:val="akce"/>
        </w:rPr>
        <w:t>proprium</w:t>
      </w:r>
    </w:p>
    <w:p w:rsidR="00CB13D1" w:rsidRDefault="007F094C">
      <w:pPr>
        <w:pStyle w:val="Vylouceneheslo"/>
      </w:pPr>
      <w:r>
        <w:rPr>
          <w:rStyle w:val="nonparej"/>
        </w:rPr>
        <w:t xml:space="preserve">dolož. též </w:t>
      </w:r>
      <w:r>
        <w:rPr>
          <w:rStyle w:val="hesloveslovonetucne"/>
        </w:rPr>
        <w:t xml:space="preserve">Aquilia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MJ, KR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h424 </w:t>
      </w:r>
      <w:r>
        <w:rPr>
          <w:rStyle w:val="hesloveslovo"/>
        </w:rPr>
        <w:t xml:space="preserve">akvilejský </w:t>
      </w:r>
      <w:r>
        <w:rPr>
          <w:rStyle w:val="slovnidruh"/>
        </w:rPr>
        <w:t>adj.</w:t>
      </w:r>
    </w:p>
    <w:p w:rsidR="00CB13D1" w:rsidRDefault="007F094C">
      <w:pPr>
        <w:pStyle w:val="Motivace"/>
      </w:pPr>
      <w:r>
        <w:rPr>
          <w:rStyle w:val="nonparej"/>
        </w:rPr>
        <w:t xml:space="preserve">k </w:t>
      </w:r>
      <w:r>
        <w:rPr>
          <w:rStyle w:val="odkaz"/>
        </w:rPr>
        <w:t>Akvileja</w:t>
      </w:r>
      <w:r>
        <w:t xml:space="preserve">, </w:t>
      </w:r>
      <w:r>
        <w:rPr>
          <w:rStyle w:val="odkaz"/>
        </w:rPr>
        <w:t>Akvilea</w:t>
      </w:r>
    </w:p>
    <w:p w:rsidR="00CB13D1" w:rsidRDefault="007F094C">
      <w:pPr>
        <w:pStyle w:val="Vykladvyznamu"/>
      </w:pPr>
      <w:r>
        <w:rPr>
          <w:rStyle w:val="spojitelnost"/>
        </w:rPr>
        <w:t xml:space="preserve">(o patriarchovi) </w:t>
      </w:r>
      <w:r>
        <w:rPr>
          <w:rStyle w:val="vyznam"/>
        </w:rPr>
        <w:t>akvilejský, určený pro oblast s centrem v Akvileji</w:t>
      </w:r>
    </w:p>
    <w:p w:rsidR="00CB13D1" w:rsidRDefault="007F094C">
      <w:pPr>
        <w:pStyle w:val="Poznamka"/>
      </w:pPr>
      <w:r>
        <w:rPr>
          <w:rStyle w:val="nonparej"/>
        </w:rPr>
        <w:t xml:space="preserve">Sr. </w:t>
      </w:r>
      <w:r>
        <w:rPr>
          <w:rStyle w:val="odkaz"/>
        </w:rPr>
        <w:t>akvilejenský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t xml:space="preserve">Akvila </w:t>
      </w:r>
      <w:r>
        <w:rPr>
          <w:rStyle w:val="akce"/>
        </w:rPr>
        <w:t>proprium</w:t>
      </w:r>
    </w:p>
    <w:p w:rsidR="00CB13D1" w:rsidRDefault="007F094C">
      <w:pPr>
        <w:pStyle w:val="Vylouceneheslo"/>
      </w:pPr>
      <w:r>
        <w:rPr>
          <w:rStyle w:val="identifikator"/>
        </w:rPr>
        <w:t xml:space="preserve">h425 </w:t>
      </w:r>
      <w:r>
        <w:rPr>
          <w:rStyle w:val="hesloveslovo"/>
        </w:rPr>
        <w:t xml:space="preserve">Akvilla </w:t>
      </w:r>
      <w:r>
        <w:rPr>
          <w:rStyle w:val="akce"/>
        </w:rPr>
        <w:t>proprium</w:t>
      </w:r>
    </w:p>
    <w:p w:rsidR="00CB13D1" w:rsidRDefault="007F094C">
      <w:pPr>
        <w:pStyle w:val="Vylouceneheslo"/>
      </w:pPr>
      <w:r>
        <w:rPr>
          <w:rStyle w:val="nonparej"/>
        </w:rPr>
        <w:t xml:space="preserve">dolož. též </w:t>
      </w:r>
      <w:r>
        <w:rPr>
          <w:rStyle w:val="hesloveslovonetucne"/>
        </w:rPr>
        <w:t xml:space="preserve">Aquila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h426 </w:t>
      </w:r>
      <w:r>
        <w:rPr>
          <w:rStyle w:val="hesloveslovo"/>
        </w:rPr>
        <w:t xml:space="preserve">akvilo </w:t>
      </w:r>
      <w:r>
        <w:rPr>
          <w:rStyle w:val="akce"/>
        </w:rPr>
        <w:t>citátové slovo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h427 </w:t>
      </w:r>
      <w:r>
        <w:rPr>
          <w:rStyle w:val="hesloveslovo"/>
        </w:rPr>
        <w:t xml:space="preserve">Akviň </w:t>
      </w:r>
      <w:r>
        <w:rPr>
          <w:rStyle w:val="akce"/>
        </w:rPr>
        <w:t xml:space="preserve">přeřazeno sub </w:t>
      </w:r>
      <w:r>
        <w:rPr>
          <w:rStyle w:val="odkaz"/>
        </w:rPr>
        <w:t>Akvinum</w:t>
      </w:r>
    </w:p>
    <w:p w:rsidR="00CB13D1" w:rsidRDefault="007F094C">
      <w:pPr>
        <w:pStyle w:val="Autor"/>
      </w:pPr>
      <w:r>
        <w:lastRenderedPageBreak/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h428 </w:t>
      </w:r>
      <w:r>
        <w:rPr>
          <w:rStyle w:val="hesloveslovo"/>
        </w:rPr>
        <w:t xml:space="preserve">Akvina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h429 </w:t>
      </w:r>
      <w:r>
        <w:rPr>
          <w:rStyle w:val="hesloveslovo"/>
        </w:rPr>
        <w:t xml:space="preserve">akvinský </w:t>
      </w:r>
      <w:r>
        <w:rPr>
          <w:rStyle w:val="akce"/>
        </w:rPr>
        <w:t xml:space="preserve">přeřazeno sub </w:t>
      </w:r>
      <w:r>
        <w:rPr>
          <w:rStyle w:val="odkaz"/>
        </w:rPr>
        <w:t>Akvinský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t xml:space="preserve">Akvinský </w:t>
      </w:r>
      <w:r>
        <w:rPr>
          <w:rStyle w:val="akce"/>
        </w:rPr>
        <w:t xml:space="preserve">proprium </w:t>
      </w:r>
      <w:r>
        <w:rPr>
          <w:rStyle w:val="komentar"/>
        </w:rPr>
        <w:t>příjmí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h430 </w:t>
      </w:r>
      <w:r>
        <w:rPr>
          <w:rStyle w:val="hesloveslovo"/>
        </w:rPr>
        <w:t xml:space="preserve">Akvinum </w:t>
      </w:r>
      <w:r>
        <w:rPr>
          <w:rStyle w:val="akce"/>
        </w:rPr>
        <w:t xml:space="preserve">proprium </w:t>
      </w:r>
      <w:r>
        <w:rPr>
          <w:rStyle w:val="komentar"/>
        </w:rPr>
        <w:t>realizace heslového slova „z Aquina“</w:t>
      </w:r>
    </w:p>
    <w:p w:rsidR="00CB13D1" w:rsidRDefault="007F094C">
      <w:pPr>
        <w:pStyle w:val="Vylouceneheslo"/>
      </w:pPr>
      <w:r>
        <w:rPr>
          <w:rStyle w:val="nonparej"/>
        </w:rPr>
        <w:t xml:space="preserve">dolož. jen </w:t>
      </w:r>
      <w:r>
        <w:rPr>
          <w:rStyle w:val="hesloveslovonetucne"/>
        </w:rPr>
        <w:t xml:space="preserve">Aquinum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MJ, KR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h431 </w:t>
      </w:r>
      <w:r>
        <w:rPr>
          <w:rStyle w:val="hesloveslovo"/>
        </w:rPr>
        <w:t xml:space="preserve">Akvitanea </w:t>
      </w:r>
      <w:r>
        <w:rPr>
          <w:rStyle w:val="komentar"/>
        </w:rPr>
        <w:t xml:space="preserve">proprium, </w:t>
      </w:r>
      <w:r>
        <w:rPr>
          <w:rStyle w:val="akce"/>
        </w:rPr>
        <w:t xml:space="preserve">přeřazeno sub </w:t>
      </w:r>
      <w:r>
        <w:rPr>
          <w:rStyle w:val="odkaz"/>
        </w:rPr>
        <w:t>Akvitánea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t xml:space="preserve">Akvitánea </w:t>
      </w:r>
      <w:r>
        <w:rPr>
          <w:rStyle w:val="akce"/>
        </w:rPr>
        <w:t>proprium</w:t>
      </w:r>
    </w:p>
    <w:p w:rsidR="00CB13D1" w:rsidRDefault="007F094C">
      <w:pPr>
        <w:pStyle w:val="Vylouceneheslo"/>
      </w:pPr>
      <w:r>
        <w:rPr>
          <w:rStyle w:val="hesloveslovo"/>
        </w:rPr>
        <w:t xml:space="preserve">Akvitánia </w:t>
      </w:r>
      <w:r>
        <w:rPr>
          <w:rStyle w:val="akce"/>
        </w:rPr>
        <w:t>proprium</w:t>
      </w:r>
    </w:p>
    <w:p w:rsidR="00CB13D1" w:rsidRDefault="007F094C">
      <w:pPr>
        <w:pStyle w:val="Vylouceneheslo"/>
      </w:pPr>
      <w:r>
        <w:rPr>
          <w:rStyle w:val="nonparej"/>
        </w:rPr>
        <w:t xml:space="preserve">dolož. též </w:t>
      </w:r>
      <w:r>
        <w:rPr>
          <w:rStyle w:val="hesloveslovonetucne"/>
        </w:rPr>
        <w:t xml:space="preserve">Aquitanea </w:t>
      </w:r>
      <w:r>
        <w:rPr>
          <w:rStyle w:val="akce"/>
        </w:rPr>
        <w:t>proprium</w:t>
      </w:r>
    </w:p>
    <w:p w:rsidR="00CB13D1" w:rsidRDefault="007F094C">
      <w:pPr>
        <w:pStyle w:val="Vylouceneheslo"/>
      </w:pPr>
      <w:r>
        <w:rPr>
          <w:rStyle w:val="nonparej"/>
        </w:rPr>
        <w:t xml:space="preserve">dolož. též </w:t>
      </w:r>
      <w:r>
        <w:rPr>
          <w:rStyle w:val="hesloveslovonetucne"/>
        </w:rPr>
        <w:t xml:space="preserve">Aquitania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MJ, KR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lastRenderedPageBreak/>
        <w:t xml:space="preserve">h432 </w:t>
      </w:r>
      <w:r>
        <w:rPr>
          <w:rStyle w:val="hesloveslovo"/>
        </w:rPr>
        <w:t xml:space="preserve">Akvitania </w:t>
      </w:r>
      <w:r>
        <w:rPr>
          <w:rStyle w:val="komentar"/>
        </w:rPr>
        <w:t xml:space="preserve">proprium, </w:t>
      </w:r>
      <w:r>
        <w:rPr>
          <w:rStyle w:val="akce"/>
        </w:rPr>
        <w:t xml:space="preserve">přeřazeno sub </w:t>
      </w:r>
      <w:r>
        <w:rPr>
          <w:rStyle w:val="odkaz"/>
        </w:rPr>
        <w:t>Akvitánia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h433 </w:t>
      </w:r>
      <w:r>
        <w:rPr>
          <w:rStyle w:val="hesloveslovo"/>
        </w:rPr>
        <w:t xml:space="preserve">akvitánský </w:t>
      </w:r>
      <w:r>
        <w:rPr>
          <w:rStyle w:val="slovnidruh"/>
        </w:rPr>
        <w:t>adj.</w:t>
      </w:r>
    </w:p>
    <w:p w:rsidR="00CB13D1" w:rsidRDefault="007F094C">
      <w:pPr>
        <w:pStyle w:val="Heslovezahlavi"/>
      </w:pPr>
      <w:r>
        <w:rPr>
          <w:rStyle w:val="hesloveslovo"/>
        </w:rPr>
        <w:t xml:space="preserve">ekvitánský </w:t>
      </w:r>
      <w:r>
        <w:rPr>
          <w:rStyle w:val="slovnidruh"/>
        </w:rPr>
        <w:t>adj.</w:t>
      </w:r>
    </w:p>
    <w:p w:rsidR="00CB13D1" w:rsidRDefault="007F094C">
      <w:pPr>
        <w:pStyle w:val="Motivace"/>
      </w:pPr>
      <w:r>
        <w:rPr>
          <w:rStyle w:val="nonparej"/>
        </w:rPr>
        <w:t xml:space="preserve">k </w:t>
      </w:r>
      <w:r>
        <w:rPr>
          <w:rStyle w:val="odkaz"/>
        </w:rPr>
        <w:t>Akvitánea</w:t>
      </w:r>
      <w:r>
        <w:t xml:space="preserve">, </w:t>
      </w:r>
      <w:r>
        <w:rPr>
          <w:rStyle w:val="odkaz"/>
        </w:rPr>
        <w:t>Akvitánia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1. </w:t>
      </w:r>
      <w:r>
        <w:rPr>
          <w:rStyle w:val="spojitelnost"/>
        </w:rPr>
        <w:t xml:space="preserve">(o knížeti) </w:t>
      </w:r>
      <w:r>
        <w:rPr>
          <w:rStyle w:val="vyznam"/>
        </w:rPr>
        <w:t>akvitánský, vládnoucí v Akvitánii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2. </w:t>
      </w:r>
      <w:r>
        <w:t xml:space="preserve">„země akvitánská“ </w:t>
      </w:r>
      <w:r>
        <w:rPr>
          <w:rStyle w:val="vyznam"/>
        </w:rPr>
        <w:t>Akvitánie</w:t>
      </w:r>
    </w:p>
    <w:p w:rsidR="00CB13D1" w:rsidRDefault="007F094C">
      <w:pPr>
        <w:pStyle w:val="Poznamka"/>
      </w:pPr>
      <w:r>
        <w:t xml:space="preserve">Psáno též částečně lat. pravopisem jako </w:t>
      </w:r>
      <w:r>
        <w:rPr>
          <w:rStyle w:val="kurziva"/>
        </w:rPr>
        <w:t>aquitanský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Odkazovezahlavi"/>
      </w:pPr>
      <w:r>
        <w:rPr>
          <w:rStyle w:val="identifikator"/>
        </w:rPr>
        <w:t xml:space="preserve">h434 </w:t>
      </w:r>
      <w:r>
        <w:rPr>
          <w:rStyle w:val="hesloveslovo"/>
        </w:rPr>
        <w:t xml:space="preserve">akž </w:t>
      </w:r>
      <w:r>
        <w:rPr>
          <w:rStyle w:val="nonparej"/>
        </w:rPr>
        <w:t xml:space="preserve">v. </w:t>
      </w:r>
      <w:r>
        <w:rPr>
          <w:rStyle w:val="odkaz"/>
        </w:rPr>
        <w:t>ak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h435 </w:t>
      </w:r>
      <w:r>
        <w:rPr>
          <w:rStyle w:val="hesloveslovo"/>
        </w:rPr>
        <w:t>alabastr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-a/-u </w:t>
      </w:r>
      <w:r>
        <w:rPr>
          <w:rStyle w:val="slovnidruh"/>
        </w:rPr>
        <w:t>m.</w:t>
      </w:r>
    </w:p>
    <w:p w:rsidR="00CB13D1" w:rsidRDefault="007F094C">
      <w:pPr>
        <w:pStyle w:val="Heslovezahlavi"/>
      </w:pPr>
      <w:r>
        <w:rPr>
          <w:rStyle w:val="nonparej"/>
        </w:rPr>
        <w:t xml:space="preserve">dolož. též </w:t>
      </w:r>
      <w:r>
        <w:rPr>
          <w:rStyle w:val="hesloveslovonetucne"/>
        </w:rPr>
        <w:t>alobastr</w:t>
      </w:r>
      <w:r>
        <w:rPr>
          <w:rStyle w:val="delimitator"/>
        </w:rPr>
        <w:t xml:space="preserve">, </w:t>
      </w:r>
      <w:r>
        <w:rPr>
          <w:rStyle w:val="morfologickacharakteristika"/>
        </w:rPr>
        <w:t xml:space="preserve">-a/-u </w:t>
      </w:r>
      <w:r>
        <w:rPr>
          <w:rStyle w:val="slovnidruh"/>
        </w:rPr>
        <w:t>m.</w:t>
      </w:r>
    </w:p>
    <w:p w:rsidR="00CB13D1" w:rsidRDefault="007F094C">
      <w:pPr>
        <w:pStyle w:val="Motivace"/>
      </w:pPr>
      <w:r>
        <w:rPr>
          <w:rStyle w:val="nonparej"/>
        </w:rPr>
        <w:t xml:space="preserve">k lat. </w:t>
      </w:r>
      <w:r>
        <w:t>alabastrum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1. </w:t>
      </w:r>
      <w:r>
        <w:rPr>
          <w:rStyle w:val="vyznam"/>
        </w:rPr>
        <w:t>alabastr, bílý sádrovec, úběl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2. </w:t>
      </w:r>
      <w:r>
        <w:rPr>
          <w:rStyle w:val="vyznam"/>
        </w:rPr>
        <w:t>nádoba z alabastru (bílého sádrovce), zvl. na uchovávání mastí</w:t>
      </w:r>
    </w:p>
    <w:p w:rsidR="00CB13D1" w:rsidRDefault="007F094C">
      <w:pPr>
        <w:pStyle w:val="Poznamka"/>
      </w:pPr>
      <w:r>
        <w:rPr>
          <w:rStyle w:val="nonparej"/>
        </w:rPr>
        <w:t xml:space="preserve">Sr. </w:t>
      </w:r>
      <w:r>
        <w:rPr>
          <w:rStyle w:val="odkaz"/>
        </w:rPr>
        <w:t>blamořec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hesloveslovo"/>
        </w:rPr>
        <w:t>alabastra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-y </w:t>
      </w:r>
      <w:r>
        <w:rPr>
          <w:rStyle w:val="slovnidruh"/>
        </w:rPr>
        <w:t>f.</w:t>
      </w:r>
    </w:p>
    <w:p w:rsidR="00CB13D1" w:rsidRDefault="007F094C">
      <w:pPr>
        <w:pStyle w:val="Motivace"/>
      </w:pPr>
      <w:r>
        <w:rPr>
          <w:rStyle w:val="nonparej"/>
        </w:rPr>
        <w:t xml:space="preserve">sr. lat. </w:t>
      </w:r>
      <w:r>
        <w:t>alabastrum</w:t>
      </w:r>
    </w:p>
    <w:p w:rsidR="00CB13D1" w:rsidRDefault="007F094C">
      <w:pPr>
        <w:pStyle w:val="Vykladvyznamu"/>
      </w:pPr>
      <w:r>
        <w:rPr>
          <w:rStyle w:val="vyznam"/>
        </w:rPr>
        <w:t>mast tohoto jména</w:t>
      </w:r>
    </w:p>
    <w:p w:rsidR="00CB13D1" w:rsidRDefault="007F094C">
      <w:pPr>
        <w:pStyle w:val="Poznamka"/>
      </w:pPr>
      <w:r>
        <w:t xml:space="preserve">Ojed. doklad vzniklý mylným překladem lat. </w:t>
      </w:r>
      <w:r>
        <w:rPr>
          <w:rStyle w:val="kurziva"/>
        </w:rPr>
        <w:t>alabastrum ungenti</w:t>
      </w:r>
      <w:r>
        <w:t xml:space="preserve">. </w:t>
      </w:r>
      <w:r>
        <w:rPr>
          <w:rStyle w:val="nonparej"/>
        </w:rPr>
        <w:t xml:space="preserve">Sr. </w:t>
      </w:r>
      <w:r>
        <w:rPr>
          <w:rStyle w:val="odkaz"/>
        </w:rPr>
        <w:t>alabastr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lastRenderedPageBreak/>
        <w:t xml:space="preserve">h436 </w:t>
      </w:r>
      <w:r>
        <w:rPr>
          <w:rStyle w:val="hesloveslovo"/>
        </w:rPr>
        <w:t xml:space="preserve">alabastrový </w:t>
      </w:r>
      <w:r>
        <w:rPr>
          <w:rStyle w:val="slovnidruh"/>
        </w:rPr>
        <w:t>adj.</w:t>
      </w:r>
    </w:p>
    <w:p w:rsidR="00CB13D1" w:rsidRDefault="007F094C">
      <w:pPr>
        <w:pStyle w:val="Motivace"/>
      </w:pPr>
      <w:r>
        <w:rPr>
          <w:rStyle w:val="nonparej"/>
        </w:rPr>
        <w:t xml:space="preserve">k </w:t>
      </w:r>
      <w:r>
        <w:rPr>
          <w:rStyle w:val="odkaz"/>
        </w:rPr>
        <w:t>alabastr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1. </w:t>
      </w:r>
      <w:r>
        <w:rPr>
          <w:rStyle w:val="spojitelnost"/>
        </w:rPr>
        <w:t xml:space="preserve">(o nádobě </w:t>
      </w:r>
      <w:r>
        <w:rPr>
          <w:rStyle w:val="nonparej"/>
        </w:rPr>
        <w:t>ap.</w:t>
      </w:r>
      <w:r>
        <w:rPr>
          <w:rStyle w:val="spojitelnost"/>
        </w:rPr>
        <w:t xml:space="preserve">) </w:t>
      </w:r>
      <w:r>
        <w:rPr>
          <w:rStyle w:val="vyznam"/>
        </w:rPr>
        <w:t>alabastrový, vyrobený z alabastru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2. </w:t>
      </w:r>
      <w:r>
        <w:rPr>
          <w:rStyle w:val="spojitelnost"/>
        </w:rPr>
        <w:t xml:space="preserve">(o kameni) </w:t>
      </w:r>
      <w:r>
        <w:rPr>
          <w:rStyle w:val="vyznam"/>
        </w:rPr>
        <w:t>jsoucí alabastrem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h437 </w:t>
      </w:r>
      <w:r>
        <w:rPr>
          <w:rStyle w:val="hesloveslovo"/>
        </w:rPr>
        <w:t xml:space="preserve">Alabriška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h438 </w:t>
      </w:r>
      <w:r>
        <w:rPr>
          <w:rStyle w:val="hesloveslovo"/>
        </w:rPr>
        <w:t>alafanc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-ě </w:t>
      </w:r>
      <w:r>
        <w:rPr>
          <w:rStyle w:val="slovnidruh"/>
        </w:rPr>
        <w:t xml:space="preserve">m. </w:t>
      </w:r>
      <w:r>
        <w:rPr>
          <w:rStyle w:val="komentarkurziva"/>
        </w:rPr>
        <w:t xml:space="preserve">halafanc </w:t>
      </w:r>
      <w:r>
        <w:rPr>
          <w:rStyle w:val="komentar"/>
        </w:rPr>
        <w:t>po r. 1500</w:t>
      </w:r>
    </w:p>
    <w:p w:rsidR="00CB13D1" w:rsidRDefault="007F094C">
      <w:pPr>
        <w:pStyle w:val="Motivace"/>
      </w:pPr>
      <w:r>
        <w:rPr>
          <w:rStyle w:val="nonparej"/>
        </w:rPr>
        <w:t xml:space="preserve">sr. střhn. </w:t>
      </w:r>
      <w:r>
        <w:t>alevanz</w:t>
      </w:r>
    </w:p>
    <w:p w:rsidR="00CB13D1" w:rsidRDefault="007F094C">
      <w:pPr>
        <w:pStyle w:val="Vykladvyznamu"/>
      </w:pPr>
      <w:r>
        <w:rPr>
          <w:rStyle w:val="vyznam"/>
        </w:rPr>
        <w:t>úplatek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h439 </w:t>
      </w:r>
      <w:r>
        <w:rPr>
          <w:rStyle w:val="hesloveslovo"/>
        </w:rPr>
        <w:t xml:space="preserve">Alagus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Odkazovezahlavi"/>
      </w:pPr>
      <w:r>
        <w:rPr>
          <w:rStyle w:val="identifikator"/>
        </w:rPr>
        <w:t xml:space="preserve">h440 </w:t>
      </w:r>
      <w:r>
        <w:rPr>
          <w:rStyle w:val="hesloveslovo"/>
        </w:rPr>
        <w:t xml:space="preserve">alambik </w:t>
      </w:r>
      <w:r>
        <w:rPr>
          <w:rStyle w:val="nonparej"/>
        </w:rPr>
        <w:t xml:space="preserve">v. </w:t>
      </w:r>
      <w:r>
        <w:rPr>
          <w:rStyle w:val="odkaz"/>
        </w:rPr>
        <w:t>alembik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h441 </w:t>
      </w:r>
      <w:r>
        <w:rPr>
          <w:rStyle w:val="hesloveslovo"/>
        </w:rPr>
        <w:t xml:space="preserve">Alamo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lastRenderedPageBreak/>
        <w:t xml:space="preserve">h442 </w:t>
      </w:r>
      <w:r>
        <w:rPr>
          <w:rStyle w:val="hesloveslovo"/>
        </w:rPr>
        <w:t xml:space="preserve">Alan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h443 </w:t>
      </w:r>
      <w:r>
        <w:rPr>
          <w:rStyle w:val="hesloveslovo"/>
        </w:rPr>
        <w:t xml:space="preserve">Alani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 xml:space="preserve">Alan </w:t>
      </w:r>
      <w:r>
        <w:rPr>
          <w:rStyle w:val="komentar"/>
        </w:rPr>
        <w:t>dolož. pl. m.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h444 </w:t>
      </w:r>
      <w:r>
        <w:rPr>
          <w:rStyle w:val="hesloveslovo"/>
        </w:rPr>
        <w:t>alant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-a/-u </w:t>
      </w:r>
      <w:r>
        <w:rPr>
          <w:rStyle w:val="slovnidruh"/>
        </w:rPr>
        <w:t>m.</w:t>
      </w:r>
    </w:p>
    <w:p w:rsidR="00CB13D1" w:rsidRDefault="007F094C">
      <w:pPr>
        <w:pStyle w:val="Motivace"/>
      </w:pPr>
      <w:r>
        <w:rPr>
          <w:rStyle w:val="nonparej"/>
        </w:rPr>
        <w:t xml:space="preserve">k lat. </w:t>
      </w:r>
      <w:r>
        <w:t>alantum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1. </w:t>
      </w:r>
      <w:r>
        <w:rPr>
          <w:rStyle w:val="vyznam"/>
        </w:rPr>
        <w:t>oman pravý, alant (lid.)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2. </w:t>
      </w:r>
      <w:r>
        <w:rPr>
          <w:rStyle w:val="vyznam"/>
        </w:rPr>
        <w:t>omanové víno, nápoj připravený z omanu</w:t>
      </w:r>
    </w:p>
    <w:p w:rsidR="00CB13D1" w:rsidRDefault="007F094C">
      <w:pPr>
        <w:pStyle w:val="Poznamka"/>
      </w:pPr>
      <w:r>
        <w:t>Ve významu ‚nápoj‘ ojed. doklad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h445 </w:t>
      </w:r>
      <w:r>
        <w:rPr>
          <w:rStyle w:val="hesloveslovo"/>
        </w:rPr>
        <w:t xml:space="preserve">Alaodym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h446 </w:t>
      </w:r>
      <w:r>
        <w:rPr>
          <w:rStyle w:val="hesloveslovo"/>
        </w:rPr>
        <w:t xml:space="preserve">Alap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h447 </w:t>
      </w:r>
      <w:r>
        <w:rPr>
          <w:rStyle w:val="hesloveslovo"/>
        </w:rPr>
        <w:t xml:space="preserve">Alapis </w:t>
      </w:r>
      <w:r>
        <w:rPr>
          <w:rStyle w:val="akce"/>
        </w:rPr>
        <w:t xml:space="preserve">přeřazeno sub </w:t>
      </w:r>
      <w:r>
        <w:rPr>
          <w:rStyle w:val="odkaz"/>
        </w:rPr>
        <w:t>Alapie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lastRenderedPageBreak/>
        <w:t xml:space="preserve">Halape </w:t>
      </w:r>
      <w:r>
        <w:rPr>
          <w:rStyle w:val="akce"/>
        </w:rPr>
        <w:t>proprium</w:t>
      </w:r>
    </w:p>
    <w:p w:rsidR="00CB13D1" w:rsidRDefault="007F094C">
      <w:pPr>
        <w:pStyle w:val="Vylouceneheslo"/>
      </w:pPr>
      <w:r>
        <w:rPr>
          <w:rStyle w:val="hesloveslovo"/>
        </w:rPr>
        <w:t xml:space="preserve">Alapie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h448 </w:t>
      </w:r>
      <w:r>
        <w:rPr>
          <w:rStyle w:val="hesloveslovo"/>
        </w:rPr>
        <w:t xml:space="preserve">Alaptol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h449 </w:t>
      </w:r>
      <w:r>
        <w:rPr>
          <w:rStyle w:val="hesloveslovo"/>
        </w:rPr>
        <w:t xml:space="preserve">alaun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alún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h450 </w:t>
      </w:r>
      <w:r>
        <w:rPr>
          <w:rStyle w:val="hesloveslovo"/>
        </w:rPr>
        <w:t xml:space="preserve">alavný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alún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h451 </w:t>
      </w:r>
      <w:r>
        <w:rPr>
          <w:rStyle w:val="hesloveslovo"/>
        </w:rPr>
        <w:t xml:space="preserve">Alba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hesloveslovo"/>
        </w:rPr>
        <w:t>alba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-y </w:t>
      </w:r>
      <w:r>
        <w:rPr>
          <w:rStyle w:val="slovnidruh"/>
        </w:rPr>
        <w:t>f.</w:t>
      </w:r>
    </w:p>
    <w:p w:rsidR="00CB13D1" w:rsidRDefault="007F094C">
      <w:pPr>
        <w:pStyle w:val="Motivace"/>
      </w:pPr>
      <w:r>
        <w:rPr>
          <w:rStyle w:val="nonparej"/>
        </w:rPr>
        <w:t xml:space="preserve">k lat. </w:t>
      </w:r>
      <w:r>
        <w:t>alba</w:t>
      </w:r>
    </w:p>
    <w:p w:rsidR="00CB13D1" w:rsidRDefault="007F094C">
      <w:pPr>
        <w:pStyle w:val="Vykladvyznamu"/>
      </w:pPr>
      <w:r>
        <w:rPr>
          <w:rStyle w:val="vyznam"/>
        </w:rPr>
        <w:t>alba, součást kněžského úboru, dlouhé bílé roucho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h452 </w:t>
      </w:r>
      <w:r>
        <w:rPr>
          <w:rStyle w:val="hesloveslovo"/>
        </w:rPr>
        <w:t xml:space="preserve">Alban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lastRenderedPageBreak/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h453 </w:t>
      </w:r>
      <w:r>
        <w:rPr>
          <w:rStyle w:val="hesloveslovo"/>
        </w:rPr>
        <w:t xml:space="preserve">Albánenský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h454 </w:t>
      </w:r>
      <w:r>
        <w:rPr>
          <w:rStyle w:val="hesloveslovo"/>
        </w:rPr>
        <w:t xml:space="preserve">Albanie </w:t>
      </w:r>
      <w:r>
        <w:rPr>
          <w:rStyle w:val="akce"/>
        </w:rPr>
        <w:t>proprium</w:t>
      </w:r>
    </w:p>
    <w:p w:rsidR="00CB13D1" w:rsidRDefault="007F094C">
      <w:pPr>
        <w:pStyle w:val="Vylouceneheslo"/>
      </w:pPr>
      <w:r>
        <w:rPr>
          <w:rStyle w:val="hesloveslovo"/>
        </w:rPr>
        <w:t xml:space="preserve">Albánie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h455 </w:t>
      </w:r>
      <w:r>
        <w:rPr>
          <w:rStyle w:val="hesloveslovo"/>
        </w:rPr>
        <w:t xml:space="preserve">albánský </w:t>
      </w:r>
      <w:r>
        <w:rPr>
          <w:rStyle w:val="slovnidruh"/>
        </w:rPr>
        <w:t>adj.</w:t>
      </w:r>
    </w:p>
    <w:p w:rsidR="00CB13D1" w:rsidRDefault="007F094C">
      <w:pPr>
        <w:pStyle w:val="Motivace"/>
      </w:pPr>
      <w:r>
        <w:rPr>
          <w:rStyle w:val="nonparej"/>
        </w:rPr>
        <w:t xml:space="preserve">k </w:t>
      </w:r>
      <w:r>
        <w:rPr>
          <w:rStyle w:val="odkaz"/>
        </w:rPr>
        <w:t>Albánie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1. </w:t>
      </w:r>
      <w:r>
        <w:rPr>
          <w:rStyle w:val="vyznam"/>
        </w:rPr>
        <w:t>žijící v Albánii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2. </w:t>
      </w:r>
      <w:r>
        <w:rPr>
          <w:rStyle w:val="vyznam"/>
        </w:rPr>
        <w:t>patřící Albánii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3. </w:t>
      </w:r>
      <w:r>
        <w:t xml:space="preserve">„krajina albánská“ </w:t>
      </w:r>
      <w:r>
        <w:rPr>
          <w:rStyle w:val="vyznam"/>
        </w:rPr>
        <w:t>Albánie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h456 </w:t>
      </w:r>
      <w:r>
        <w:rPr>
          <w:rStyle w:val="hesloveslovo"/>
        </w:rPr>
        <w:t xml:space="preserve">Alběnici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h457 </w:t>
      </w:r>
      <w:r>
        <w:rPr>
          <w:rStyle w:val="hesloveslovo"/>
        </w:rPr>
        <w:t xml:space="preserve">Albera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h458 </w:t>
      </w:r>
      <w:r>
        <w:rPr>
          <w:rStyle w:val="hesloveslovo"/>
        </w:rPr>
        <w:t xml:space="preserve">Albergar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lastRenderedPageBreak/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h459 </w:t>
      </w:r>
      <w:r>
        <w:rPr>
          <w:rStyle w:val="hesloveslovo"/>
        </w:rPr>
        <w:t xml:space="preserve">Alberonus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h460 </w:t>
      </w:r>
      <w:r>
        <w:rPr>
          <w:rStyle w:val="hesloveslovo"/>
        </w:rPr>
        <w:t xml:space="preserve">Alberovici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h461 </w:t>
      </w:r>
      <w:r>
        <w:rPr>
          <w:rStyle w:val="hesloveslovo"/>
        </w:rPr>
        <w:t xml:space="preserve">Albert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h462 </w:t>
      </w:r>
      <w:r>
        <w:rPr>
          <w:rStyle w:val="hesloveslovo"/>
        </w:rPr>
        <w:t xml:space="preserve">Albertan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h463 </w:t>
      </w:r>
      <w:r>
        <w:rPr>
          <w:rStyle w:val="hesloveslovo"/>
        </w:rPr>
        <w:t xml:space="preserve">Albeřici </w:t>
      </w:r>
      <w:r>
        <w:rPr>
          <w:rStyle w:val="akce"/>
        </w:rPr>
        <w:t>proprium</w:t>
      </w:r>
      <w:r>
        <w:rPr>
          <w:rStyle w:val="komentar"/>
        </w:rPr>
        <w:t xml:space="preserve">v stč. excerpci není, doklad uváděný Gb. ve slovníku pod heslem Albeřici má podobu heslového slova </w:t>
      </w:r>
      <w:r>
        <w:rPr>
          <w:rStyle w:val="komentarkurziva"/>
        </w:rPr>
        <w:t>Albyřici</w:t>
      </w:r>
      <w:r>
        <w:rPr>
          <w:rStyle w:val="komentar"/>
        </w:rPr>
        <w:t>, Profous Albeřici má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h464 </w:t>
      </w:r>
      <w:r>
        <w:rPr>
          <w:rStyle w:val="hesloveslovo"/>
        </w:rPr>
        <w:t xml:space="preserve">Albík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lastRenderedPageBreak/>
        <w:t xml:space="preserve">h465 </w:t>
      </w:r>
      <w:r>
        <w:rPr>
          <w:rStyle w:val="hesloveslovo"/>
        </w:rPr>
        <w:t xml:space="preserve">Albín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h466 </w:t>
      </w:r>
      <w:r>
        <w:rPr>
          <w:rStyle w:val="hesloveslovo"/>
        </w:rPr>
        <w:t xml:space="preserve">albrechetský </w:t>
      </w:r>
      <w:r>
        <w:rPr>
          <w:rStyle w:val="akce"/>
        </w:rPr>
        <w:t>po roce 1500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h467 </w:t>
      </w:r>
      <w:r>
        <w:rPr>
          <w:rStyle w:val="hesloveslovo"/>
        </w:rPr>
        <w:t xml:space="preserve">Albrecht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h468 </w:t>
      </w:r>
      <w:r>
        <w:rPr>
          <w:rStyle w:val="hesloveslovo"/>
        </w:rPr>
        <w:t xml:space="preserve">Albrechtec </w:t>
      </w:r>
      <w:r>
        <w:rPr>
          <w:rStyle w:val="akce"/>
        </w:rPr>
        <w:t>po roce 1500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h469 </w:t>
      </w:r>
      <w:r>
        <w:rPr>
          <w:rStyle w:val="hesloveslovo"/>
        </w:rPr>
        <w:t xml:space="preserve">Albrechticě </w:t>
      </w:r>
      <w:r>
        <w:rPr>
          <w:rStyle w:val="komentar"/>
        </w:rPr>
        <w:t xml:space="preserve">proprium, </w:t>
      </w:r>
      <w:r>
        <w:rPr>
          <w:rStyle w:val="akce"/>
        </w:rPr>
        <w:t xml:space="preserve">přeřazeno sub </w:t>
      </w:r>
      <w:r>
        <w:rPr>
          <w:rStyle w:val="odkaz"/>
        </w:rPr>
        <w:t>Albrechtici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h470 </w:t>
      </w:r>
      <w:r>
        <w:rPr>
          <w:rStyle w:val="hesloveslovo"/>
        </w:rPr>
        <w:t xml:space="preserve">Albrechtici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h471 </w:t>
      </w:r>
      <w:r>
        <w:rPr>
          <w:rStyle w:val="hesloveslovo"/>
        </w:rPr>
        <w:t xml:space="preserve">albrechtičský </w:t>
      </w:r>
      <w:r>
        <w:rPr>
          <w:rStyle w:val="slovnidruh"/>
        </w:rPr>
        <w:t>adj.</w:t>
      </w:r>
    </w:p>
    <w:p w:rsidR="00CB13D1" w:rsidRDefault="007F094C">
      <w:pPr>
        <w:pStyle w:val="Motivace"/>
      </w:pPr>
      <w:r>
        <w:rPr>
          <w:rStyle w:val="nonparej"/>
        </w:rPr>
        <w:t xml:space="preserve">k </w:t>
      </w:r>
      <w:r>
        <w:rPr>
          <w:rStyle w:val="odkaz"/>
        </w:rPr>
        <w:t>Albrechtici</w:t>
      </w:r>
    </w:p>
    <w:p w:rsidR="00CB13D1" w:rsidRDefault="007F094C">
      <w:pPr>
        <w:pStyle w:val="Vykladvyznamu"/>
      </w:pPr>
      <w:r>
        <w:t xml:space="preserve">„Albrechtičščí“, </w:t>
      </w:r>
      <w:r>
        <w:rPr>
          <w:rStyle w:val="morfologickacharakteristika"/>
        </w:rPr>
        <w:t xml:space="preserve">-ských </w:t>
      </w:r>
      <w:r>
        <w:rPr>
          <w:rStyle w:val="nonparej"/>
        </w:rPr>
        <w:t xml:space="preserve">pl. m. </w:t>
      </w:r>
      <w:r>
        <w:rPr>
          <w:rStyle w:val="vyznam"/>
        </w:rPr>
        <w:t>obyvatelé Albrechtic</w:t>
      </w:r>
    </w:p>
    <w:p w:rsidR="00CB13D1" w:rsidRDefault="007F094C">
      <w:pPr>
        <w:pStyle w:val="Autor"/>
      </w:pPr>
      <w:r>
        <w:lastRenderedPageBreak/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h472 </w:t>
      </w:r>
      <w:r>
        <w:rPr>
          <w:rStyle w:val="hesloveslovo"/>
        </w:rPr>
        <w:t xml:space="preserve">Albrechtovicě </w:t>
      </w:r>
      <w:r>
        <w:rPr>
          <w:rStyle w:val="komentar"/>
        </w:rPr>
        <w:t xml:space="preserve">proprium, </w:t>
      </w:r>
      <w:r>
        <w:rPr>
          <w:rStyle w:val="akce"/>
        </w:rPr>
        <w:t xml:space="preserve">přeřazeno sub </w:t>
      </w:r>
      <w:r>
        <w:rPr>
          <w:rStyle w:val="odkaz"/>
        </w:rPr>
        <w:t>Albrechtovici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h473 </w:t>
      </w:r>
      <w:r>
        <w:rPr>
          <w:rStyle w:val="hesloveslovo"/>
        </w:rPr>
        <w:t xml:space="preserve">Albrechtovici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MJ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h474 </w:t>
      </w:r>
      <w:r>
        <w:rPr>
          <w:rStyle w:val="hesloveslovo"/>
        </w:rPr>
        <w:t xml:space="preserve">Albrechtus </w:t>
      </w:r>
      <w:r>
        <w:rPr>
          <w:rStyle w:val="akce"/>
        </w:rPr>
        <w:t xml:space="preserve">po roce 1500 </w:t>
      </w:r>
      <w:r>
        <w:rPr>
          <w:rStyle w:val="komentar"/>
        </w:rPr>
        <w:t xml:space="preserve">místo </w:t>
      </w:r>
      <w:r>
        <w:rPr>
          <w:rStyle w:val="komentarkurziva"/>
        </w:rPr>
        <w:t xml:space="preserve">Albertus Magnus </w:t>
      </w:r>
      <w:r>
        <w:rPr>
          <w:rStyle w:val="komentarpramen"/>
        </w:rPr>
        <w:t>RokPostR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h475 </w:t>
      </w:r>
      <w:r>
        <w:rPr>
          <w:rStyle w:val="hesloveslovo"/>
        </w:rPr>
        <w:t xml:space="preserve">Albrib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albrib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hesloveslovo"/>
        </w:rPr>
        <w:t>albrib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-a/-u </w:t>
      </w:r>
      <w:r>
        <w:rPr>
          <w:rStyle w:val="slovnidruh"/>
        </w:rPr>
        <w:t>m.</w:t>
      </w:r>
    </w:p>
    <w:p w:rsidR="00CB13D1" w:rsidRDefault="007F094C">
      <w:pPr>
        <w:pStyle w:val="Vykladvyznamu"/>
      </w:pPr>
      <w:r>
        <w:rPr>
          <w:rStyle w:val="nonparej"/>
        </w:rPr>
        <w:t xml:space="preserve">med. </w:t>
      </w:r>
      <w:r>
        <w:rPr>
          <w:rStyle w:val="vyznam"/>
        </w:rPr>
        <w:t>hlezenní kost (?)</w:t>
      </w:r>
    </w:p>
    <w:p w:rsidR="00CB13D1" w:rsidRDefault="007F094C">
      <w:pPr>
        <w:pStyle w:val="Poznamka"/>
      </w:pPr>
      <w:r>
        <w:t xml:space="preserve">Jen </w:t>
      </w:r>
      <w:r>
        <w:rPr>
          <w:rStyle w:val="pramen"/>
        </w:rPr>
        <w:t xml:space="preserve">LékSalM </w:t>
      </w:r>
      <w:r>
        <w:rPr>
          <w:rStyle w:val="komentar"/>
        </w:rPr>
        <w:t>563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h476 </w:t>
      </w:r>
      <w:r>
        <w:rPr>
          <w:rStyle w:val="hesloveslovo"/>
        </w:rPr>
        <w:t xml:space="preserve">albukasis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Albukasis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lastRenderedPageBreak/>
        <w:t xml:space="preserve">Albukasis </w:t>
      </w:r>
      <w:r>
        <w:rPr>
          <w:rStyle w:val="akce"/>
        </w:rPr>
        <w:t xml:space="preserve">proprium </w:t>
      </w:r>
      <w:r>
        <w:rPr>
          <w:rStyle w:val="komentarkurziva"/>
        </w:rPr>
        <w:t xml:space="preserve">Abul Kásem </w:t>
      </w:r>
      <w:r>
        <w:rPr>
          <w:rStyle w:val="komentar"/>
        </w:rPr>
        <w:t xml:space="preserve">ap. </w:t>
      </w:r>
      <w:r>
        <w:rPr>
          <w:rStyle w:val="komentarkurziva"/>
        </w:rPr>
        <w:t xml:space="preserve">z Cordóby </w:t>
      </w:r>
      <w:r>
        <w:rPr>
          <w:rStyle w:val="komentar"/>
        </w:rPr>
        <w:t>(</w:t>
      </w:r>
      <w:r>
        <w:rPr>
          <w:rStyle w:val="komentarpramen"/>
        </w:rPr>
        <w:t xml:space="preserve">Apat </w:t>
      </w:r>
      <w:r>
        <w:rPr>
          <w:rStyle w:val="komentar"/>
        </w:rPr>
        <w:t>79a)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h477 </w:t>
      </w:r>
      <w:r>
        <w:rPr>
          <w:rStyle w:val="hesloveslovo"/>
        </w:rPr>
        <w:t xml:space="preserve">Albula </w:t>
      </w:r>
      <w:r>
        <w:rPr>
          <w:rStyle w:val="akce"/>
        </w:rPr>
        <w:t xml:space="preserve">citátové slovo </w:t>
      </w:r>
      <w:r>
        <w:rPr>
          <w:rStyle w:val="komentar"/>
        </w:rPr>
        <w:t>proprium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h478 </w:t>
      </w:r>
      <w:r>
        <w:rPr>
          <w:rStyle w:val="hesloveslovo"/>
        </w:rPr>
        <w:t xml:space="preserve">Albus </w:t>
      </w:r>
      <w:r>
        <w:rPr>
          <w:rStyle w:val="akce"/>
        </w:rPr>
        <w:t xml:space="preserve">citátové slovo </w:t>
      </w:r>
      <w:r>
        <w:rPr>
          <w:rStyle w:val="komentar"/>
        </w:rPr>
        <w:t>proprium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t xml:space="preserve">albus </w:t>
      </w:r>
      <w:r>
        <w:rPr>
          <w:rStyle w:val="akce"/>
        </w:rPr>
        <w:t xml:space="preserve">citátové slovo </w:t>
      </w:r>
      <w:r>
        <w:rPr>
          <w:rStyle w:val="komentar"/>
        </w:rPr>
        <w:t xml:space="preserve">plus někde dokonce (původní </w:t>
      </w:r>
      <w:r>
        <w:rPr>
          <w:rStyle w:val="komentarkurziva"/>
        </w:rPr>
        <w:t>albý</w:t>
      </w:r>
      <w:r>
        <w:rPr>
          <w:rStyle w:val="komentar"/>
        </w:rPr>
        <w:t>) cizojazyčný celý text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h479 </w:t>
      </w:r>
      <w:r>
        <w:rPr>
          <w:rStyle w:val="hesloveslovo"/>
        </w:rPr>
        <w:t xml:space="preserve">Albustin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h480 </w:t>
      </w:r>
      <w:r>
        <w:rPr>
          <w:rStyle w:val="hesloveslovo"/>
        </w:rPr>
        <w:t xml:space="preserve">Alcibiades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h481 </w:t>
      </w:r>
      <w:r>
        <w:rPr>
          <w:rStyle w:val="hesloveslovo"/>
        </w:rPr>
        <w:t xml:space="preserve">alcipřěst </w:t>
      </w:r>
      <w:r>
        <w:rPr>
          <w:rStyle w:val="akce"/>
        </w:rPr>
        <w:t xml:space="preserve">přeřazeno sub </w:t>
      </w:r>
      <w:r>
        <w:rPr>
          <w:rStyle w:val="odkaz"/>
        </w:rPr>
        <w:t xml:space="preserve">arcipřěst </w:t>
      </w:r>
      <w:r>
        <w:rPr>
          <w:rStyle w:val="komentar"/>
        </w:rPr>
        <w:t>KR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lastRenderedPageBreak/>
        <w:t xml:space="preserve">h482 </w:t>
      </w:r>
      <w:r>
        <w:rPr>
          <w:rStyle w:val="hesloveslovo"/>
        </w:rPr>
        <w:t xml:space="preserve">alcipřišt </w:t>
      </w:r>
      <w:r>
        <w:rPr>
          <w:rStyle w:val="akce"/>
        </w:rPr>
        <w:t xml:space="preserve">přeřazeno sub </w:t>
      </w:r>
      <w:r>
        <w:rPr>
          <w:rStyle w:val="odkaz"/>
        </w:rPr>
        <w:t>arcipřěst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h483 </w:t>
      </w:r>
      <w:r>
        <w:rPr>
          <w:rStyle w:val="hesloveslovo"/>
        </w:rPr>
        <w:t xml:space="preserve">alcpřěst </w:t>
      </w:r>
      <w:r>
        <w:rPr>
          <w:rStyle w:val="akce"/>
        </w:rPr>
        <w:t xml:space="preserve">přeřazeno sub </w:t>
      </w:r>
      <w:r>
        <w:rPr>
          <w:rStyle w:val="odkaz"/>
        </w:rPr>
        <w:t xml:space="preserve">arcipřěst </w:t>
      </w:r>
      <w:r>
        <w:rPr>
          <w:rStyle w:val="komentarpramen"/>
        </w:rPr>
        <w:t xml:space="preserve">PasMuzA </w:t>
      </w:r>
      <w:r>
        <w:rPr>
          <w:rStyle w:val="komentar"/>
        </w:rPr>
        <w:t xml:space="preserve">71 podle </w:t>
      </w:r>
      <w:r>
        <w:rPr>
          <w:rStyle w:val="komentarpramen"/>
        </w:rPr>
        <w:t>GbSlov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h484 </w:t>
      </w:r>
      <w:r>
        <w:rPr>
          <w:rStyle w:val="hesloveslovo"/>
        </w:rPr>
        <w:t xml:space="preserve">Alcuinus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h485 </w:t>
      </w:r>
      <w:r>
        <w:rPr>
          <w:rStyle w:val="hesloveslovo"/>
        </w:rPr>
        <w:t xml:space="preserve">Aldama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h486 </w:t>
      </w:r>
      <w:r>
        <w:rPr>
          <w:rStyle w:val="hesloveslovo"/>
        </w:rPr>
        <w:t xml:space="preserve">Aldemburk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h487 </w:t>
      </w:r>
      <w:r>
        <w:rPr>
          <w:rStyle w:val="hesloveslovo"/>
        </w:rPr>
        <w:t xml:space="preserve">Alder </w:t>
      </w:r>
      <w:r>
        <w:rPr>
          <w:rStyle w:val="akce"/>
        </w:rPr>
        <w:t xml:space="preserve">citátové slovo </w:t>
      </w:r>
      <w:r>
        <w:rPr>
          <w:rStyle w:val="komentar"/>
        </w:rPr>
        <w:t>proprium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h488 </w:t>
      </w:r>
      <w:r>
        <w:rPr>
          <w:rStyle w:val="hesloveslovo"/>
        </w:rPr>
        <w:t xml:space="preserve">aldericus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Aldericus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lastRenderedPageBreak/>
        <w:t xml:space="preserve">Aldericus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h489 </w:t>
      </w:r>
      <w:r>
        <w:rPr>
          <w:rStyle w:val="hesloveslovo"/>
        </w:rPr>
        <w:t xml:space="preserve">Aldík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h490 </w:t>
      </w:r>
      <w:r>
        <w:rPr>
          <w:rStyle w:val="hesloveslovo"/>
        </w:rPr>
        <w:t>aldr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-a/-u </w:t>
      </w:r>
      <w:r>
        <w:rPr>
          <w:rStyle w:val="slovnidruh"/>
        </w:rPr>
        <w:t>m.</w:t>
      </w:r>
    </w:p>
    <w:p w:rsidR="00CB13D1" w:rsidRDefault="007F094C">
      <w:pPr>
        <w:pStyle w:val="Motivace"/>
      </w:pPr>
      <w:r>
        <w:rPr>
          <w:rStyle w:val="nonparej"/>
        </w:rPr>
        <w:t xml:space="preserve">sr. střhn. </w:t>
      </w:r>
      <w:r>
        <w:t>altaere</w:t>
      </w:r>
    </w:p>
    <w:p w:rsidR="00CB13D1" w:rsidRDefault="007F094C">
      <w:pPr>
        <w:pStyle w:val="Vykladvyznamu"/>
      </w:pPr>
      <w:r>
        <w:rPr>
          <w:rStyle w:val="nonparej"/>
        </w:rPr>
        <w:t xml:space="preserve">miner. </w:t>
      </w:r>
      <w:r>
        <w:rPr>
          <w:rStyle w:val="vyznam"/>
        </w:rPr>
        <w:t>onyx, polodrahokam užívaný mj. při zhotovování oltářů</w:t>
      </w:r>
    </w:p>
    <w:p w:rsidR="00CB13D1" w:rsidRDefault="007F094C">
      <w:pPr>
        <w:pStyle w:val="Poznamka"/>
      </w:pPr>
      <w:r>
        <w:t xml:space="preserve">Jen </w:t>
      </w:r>
      <w:r>
        <w:rPr>
          <w:rStyle w:val="pramen"/>
        </w:rPr>
        <w:t xml:space="preserve">KlarGlos </w:t>
      </w:r>
      <w:r>
        <w:rPr>
          <w:rStyle w:val="komentar"/>
        </w:rPr>
        <w:t>152</w:t>
      </w:r>
      <w:r>
        <w:t xml:space="preserve">. – </w:t>
      </w:r>
      <w:r>
        <w:rPr>
          <w:rStyle w:val="nonparej"/>
        </w:rPr>
        <w:t xml:space="preserve">Sr. </w:t>
      </w:r>
      <w:r>
        <w:t>J. Janko, Časopis pro moderní filologii a literatury 9, 1923, str. 222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h491 </w:t>
      </w:r>
      <w:r>
        <w:rPr>
          <w:rStyle w:val="hesloveslovo"/>
        </w:rPr>
        <w:t xml:space="preserve">Aldrináš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h492 </w:t>
      </w:r>
      <w:r>
        <w:rPr>
          <w:rStyle w:val="hesloveslovo"/>
        </w:rPr>
        <w:t xml:space="preserve">ale </w:t>
      </w:r>
      <w:r>
        <w:rPr>
          <w:rStyle w:val="slovnidruh"/>
        </w:rPr>
        <w:t xml:space="preserve">partik. </w:t>
      </w:r>
      <w:r>
        <w:rPr>
          <w:rStyle w:val="nonparej"/>
        </w:rPr>
        <w:t xml:space="preserve">a </w:t>
      </w:r>
      <w:r>
        <w:rPr>
          <w:rStyle w:val="slovnidruh"/>
        </w:rPr>
        <w:t>konj.</w:t>
      </w:r>
    </w:p>
    <w:p w:rsidR="00CB13D1" w:rsidRDefault="007F094C">
      <w:pPr>
        <w:pStyle w:val="Motivace"/>
      </w:pPr>
      <w:r>
        <w:rPr>
          <w:rStyle w:val="nonparej"/>
        </w:rPr>
        <w:t xml:space="preserve">k </w:t>
      </w:r>
      <w:r>
        <w:rPr>
          <w:rStyle w:val="odkaz"/>
        </w:rPr>
        <w:t xml:space="preserve">a </w:t>
      </w:r>
      <w:r>
        <w:rPr>
          <w:rStyle w:val="nonparej"/>
        </w:rPr>
        <w:t xml:space="preserve">a </w:t>
      </w:r>
      <w:r>
        <w:rPr>
          <w:rStyle w:val="odkaz"/>
        </w:rPr>
        <w:t>le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1. </w:t>
      </w:r>
      <w:r>
        <w:rPr>
          <w:rStyle w:val="nonparej"/>
        </w:rPr>
        <w:t xml:space="preserve">partik. adjunkt.; též </w:t>
      </w:r>
      <w:r>
        <w:t xml:space="preserve">„nu ale“ </w:t>
      </w:r>
      <w:r>
        <w:rPr>
          <w:rStyle w:val="vyznam"/>
        </w:rPr>
        <w:t xml:space="preserve">ale, nu; vyjadřuje odstup mluvčího od dosavadního tématu (nesouhlas, přechod k jinému tématu ap.) </w:t>
      </w:r>
      <w:r>
        <w:rPr>
          <w:rStyle w:val="komentarkurziva"/>
        </w:rPr>
        <w:t xml:space="preserve">nu ale, co dieš o modlení a klanění, má li tu býti tělu božiemu </w:t>
      </w:r>
      <w:r>
        <w:rPr>
          <w:rStyle w:val="komentarpramen"/>
        </w:rPr>
        <w:t xml:space="preserve">AktaBratr </w:t>
      </w:r>
      <w:r>
        <w:rPr>
          <w:rStyle w:val="komentar"/>
        </w:rPr>
        <w:t>1,348a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2. </w:t>
      </w:r>
      <w:r>
        <w:rPr>
          <w:rStyle w:val="nonparej"/>
        </w:rPr>
        <w:t xml:space="preserve">partik. adjunkt. </w:t>
      </w:r>
      <w:r>
        <w:rPr>
          <w:rStyle w:val="vyznam"/>
        </w:rPr>
        <w:t xml:space="preserve">ale; vyjadřuje začátek nového tématu </w:t>
      </w:r>
      <w:r>
        <w:rPr>
          <w:rStyle w:val="komentarkurziva"/>
        </w:rPr>
        <w:t xml:space="preserve">Ale abych ... vylíčila: </w:t>
      </w:r>
      <w:r>
        <w:rPr>
          <w:rStyle w:val="komentarpramen"/>
        </w:rPr>
        <w:t xml:space="preserve">Budyš </w:t>
      </w:r>
      <w:r>
        <w:rPr>
          <w:rStyle w:val="komentar"/>
        </w:rPr>
        <w:t>23 (ed.)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3. </w:t>
      </w:r>
      <w:r>
        <w:rPr>
          <w:rStyle w:val="nonparej"/>
        </w:rPr>
        <w:t xml:space="preserve">partik. adjunkt. </w:t>
      </w:r>
      <w:r>
        <w:rPr>
          <w:rStyle w:val="vyznam"/>
        </w:rPr>
        <w:t>a (</w:t>
      </w:r>
      <w:r>
        <w:rPr>
          <w:rStyle w:val="vyznamstaroceskyvyraz"/>
        </w:rPr>
        <w:t>„pak“ 5</w:t>
      </w:r>
      <w:r>
        <w:rPr>
          <w:rStyle w:val="vyznam"/>
        </w:rPr>
        <w:t xml:space="preserve">, </w:t>
      </w:r>
      <w:r>
        <w:rPr>
          <w:rStyle w:val="vyznamstaroceskyvyraz"/>
        </w:rPr>
        <w:t>„proto“ 5</w:t>
      </w:r>
      <w:r>
        <w:rPr>
          <w:rStyle w:val="vyznam"/>
        </w:rPr>
        <w:t xml:space="preserve">); vyjadřuje obsah věty jako navazující (následný děj, pokračující výčet ap.) na předchozí sdělení </w:t>
      </w:r>
      <w:r>
        <w:rPr>
          <w:rStyle w:val="komentarkurziva"/>
        </w:rPr>
        <w:t xml:space="preserve">Ale sv. Václav sestru jmějieše </w:t>
      </w:r>
      <w:r>
        <w:rPr>
          <w:rStyle w:val="komentarpramen"/>
        </w:rPr>
        <w:t xml:space="preserve">Dal </w:t>
      </w:r>
      <w:r>
        <w:rPr>
          <w:rStyle w:val="komentar"/>
        </w:rPr>
        <w:t xml:space="preserve">/ </w:t>
      </w:r>
      <w:r>
        <w:rPr>
          <w:rStyle w:val="komentarpramen"/>
        </w:rPr>
        <w:t xml:space="preserve">Pulk </w:t>
      </w:r>
      <w:r>
        <w:rPr>
          <w:rStyle w:val="komentar"/>
        </w:rPr>
        <w:t xml:space="preserve">?; </w:t>
      </w:r>
      <w:r>
        <w:rPr>
          <w:rStyle w:val="komentarkurziva"/>
        </w:rPr>
        <w:t xml:space="preserve">stane se nám snad huoře. Ale slibuji vám to, ... že vás dovedu </w:t>
      </w:r>
      <w:r>
        <w:rPr>
          <w:rStyle w:val="komentarpramen"/>
        </w:rPr>
        <w:t xml:space="preserve">WaldhPost </w:t>
      </w:r>
      <w:r>
        <w:rPr>
          <w:rStyle w:val="komentarkurziva"/>
        </w:rPr>
        <w:t xml:space="preserve">57b; že sem ... opatovi a jeho konventu ... prodal kopu plata ... Ale že já ... mám otkúpiti kopu plata ..., kdež bych mohl najblíž ... A když bych otkúpil ... plat, tehdy kněz opat a jeho konvent ... mají ten plat přijíti a mně mého postúpiti </w:t>
      </w:r>
      <w:r>
        <w:rPr>
          <w:rStyle w:val="komentarpramen"/>
        </w:rPr>
        <w:t xml:space="preserve">ArchČ </w:t>
      </w:r>
      <w:r>
        <w:rPr>
          <w:rStyle w:val="komentar"/>
        </w:rPr>
        <w:t xml:space="preserve">15,292 (1419); </w:t>
      </w:r>
      <w:r>
        <w:rPr>
          <w:rStyle w:val="komentarpramen"/>
        </w:rPr>
        <w:t xml:space="preserve">BiblBosk </w:t>
      </w:r>
      <w:r>
        <w:rPr>
          <w:rStyle w:val="komentar"/>
        </w:rPr>
        <w:t xml:space="preserve">Ex 39,41 </w:t>
      </w:r>
      <w:r>
        <w:rPr>
          <w:rStyle w:val="komentarkurziva"/>
        </w:rPr>
        <w:t xml:space="preserve">quoque; káza jim na Strahově státi a ... čakati. Ale že na tom miestě svú stráž jměli, proto sú tomu lesu Strahov vzděli </w:t>
      </w:r>
      <w:r>
        <w:rPr>
          <w:rStyle w:val="komentarpramen"/>
        </w:rPr>
        <w:t xml:space="preserve">DalL </w:t>
      </w:r>
      <w:r>
        <w:rPr>
          <w:rStyle w:val="komentar"/>
        </w:rPr>
        <w:t xml:space="preserve">36,9; </w:t>
      </w:r>
      <w:r>
        <w:rPr>
          <w:rStyle w:val="komentarkurziva"/>
        </w:rPr>
        <w:t xml:space="preserve">Ale dále tuto sě počínají knihy o Thobiášovi </w:t>
      </w:r>
      <w:r>
        <w:rPr>
          <w:rStyle w:val="komentarpramen"/>
        </w:rPr>
        <w:t xml:space="preserve">TobB </w:t>
      </w:r>
      <w:r>
        <w:rPr>
          <w:rStyle w:val="komentar"/>
        </w:rPr>
        <w:t xml:space="preserve">303a; </w:t>
      </w:r>
      <w:r>
        <w:rPr>
          <w:rStyle w:val="komentarkurziva"/>
        </w:rPr>
        <w:t xml:space="preserve">k </w:t>
      </w:r>
      <w:r>
        <w:rPr>
          <w:rStyle w:val="komentarkurziva"/>
        </w:rPr>
        <w:lastRenderedPageBreak/>
        <w:t xml:space="preserve">tomu kněží táborští ... svoliti sou nechtěli. Ale tuto krátce dotknuto buď takto </w:t>
      </w:r>
      <w:r>
        <w:rPr>
          <w:rStyle w:val="komentarpramen"/>
        </w:rPr>
        <w:t xml:space="preserve">AktaBratr </w:t>
      </w:r>
      <w:r>
        <w:rPr>
          <w:rStyle w:val="komentar"/>
        </w:rPr>
        <w:t xml:space="preserve">2,28 (ed.); </w:t>
      </w:r>
      <w:r>
        <w:rPr>
          <w:rStyle w:val="komentarkurziva"/>
        </w:rPr>
        <w:t xml:space="preserve">Tigris ..., ale potok čtvrtý, ten ť jest Eufrates </w:t>
      </w:r>
      <w:r>
        <w:rPr>
          <w:rStyle w:val="komentarpramen"/>
        </w:rPr>
        <w:t xml:space="preserve">BiblPraž </w:t>
      </w:r>
      <w:r>
        <w:rPr>
          <w:rStyle w:val="komentar"/>
        </w:rPr>
        <w:t xml:space="preserve">Gn 2,14 </w:t>
      </w:r>
      <w:r>
        <w:rPr>
          <w:rStyle w:val="komentarkurziva"/>
        </w:rPr>
        <w:t xml:space="preserve">autem; jako opuky z oblakóv padaly sú </w:t>
      </w:r>
      <w:r>
        <w:rPr>
          <w:rStyle w:val="komentarpramen"/>
        </w:rPr>
        <w:t xml:space="preserve">AlexPovA </w:t>
      </w:r>
      <w:r>
        <w:rPr>
          <w:rStyle w:val="komentarkurziva"/>
        </w:rPr>
        <w:t>236b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4. </w:t>
      </w:r>
      <w:r>
        <w:rPr>
          <w:rStyle w:val="ustalenespojeni"/>
        </w:rPr>
        <w:t xml:space="preserve">jakož – ale </w:t>
      </w:r>
      <w:r>
        <w:rPr>
          <w:rStyle w:val="nonparej"/>
        </w:rPr>
        <w:t xml:space="preserve">partik. adjunkt. </w:t>
      </w:r>
      <w:r>
        <w:rPr>
          <w:rStyle w:val="vyznam"/>
        </w:rPr>
        <w:t xml:space="preserve">jako – (pak) také; vyjadřuje obsah věty jako souřadný k předchozímu sdělení </w:t>
      </w:r>
      <w:r>
        <w:rPr>
          <w:rStyle w:val="komentarkurziva"/>
        </w:rPr>
        <w:t xml:space="preserve">jakož vlna a len příslušie k řemeslu tkadlčiemu, ale železo a zlato a střébro slušie k kovářstvu, ale rolí země příleží k oráčóm </w:t>
      </w:r>
      <w:r>
        <w:rPr>
          <w:rStyle w:val="komentarpramen"/>
        </w:rPr>
        <w:t xml:space="preserve">GuallCtnostK </w:t>
      </w:r>
      <w:r>
        <w:rPr>
          <w:rStyle w:val="komentar"/>
        </w:rPr>
        <w:t>144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5. </w:t>
      </w:r>
      <w:r>
        <w:rPr>
          <w:rStyle w:val="nonparej"/>
        </w:rPr>
        <w:t xml:space="preserve">partik. adjunkt.; též </w:t>
      </w:r>
      <w:r>
        <w:t xml:space="preserve">„ale však“ </w:t>
      </w:r>
      <w:r>
        <w:rPr>
          <w:rStyle w:val="vyznam"/>
        </w:rPr>
        <w:t xml:space="preserve">(a)však; vyjadřuje obsah věty jako nový (potenciálně protikladný) prvek sdělení </w:t>
      </w:r>
      <w:r>
        <w:rPr>
          <w:rStyle w:val="komentarkurziva"/>
        </w:rPr>
        <w:t xml:space="preserve">Ale že kasia má kuoru červenú, znamená, že ... </w:t>
      </w:r>
      <w:r>
        <w:rPr>
          <w:rStyle w:val="komentarpramen"/>
        </w:rPr>
        <w:t xml:space="preserve">VýklŠal </w:t>
      </w:r>
      <w:r>
        <w:rPr>
          <w:rStyle w:val="komentar"/>
        </w:rPr>
        <w:t xml:space="preserve">83b; </w:t>
      </w:r>
      <w:r>
        <w:rPr>
          <w:rStyle w:val="komentarkurziva"/>
        </w:rPr>
        <w:t xml:space="preserve">Ale však každý tiem snaženstvím má své dušě lékařstvie hledati </w:t>
      </w:r>
      <w:r>
        <w:rPr>
          <w:rStyle w:val="komentarpramen"/>
        </w:rPr>
        <w:t xml:space="preserve">ŠtítVyš </w:t>
      </w:r>
      <w:r>
        <w:rPr>
          <w:rStyle w:val="komentar"/>
        </w:rPr>
        <w:t xml:space="preserve">28b </w:t>
      </w:r>
      <w:r>
        <w:rPr>
          <w:rStyle w:val="komentarkurziva"/>
        </w:rPr>
        <w:t xml:space="preserve">autem; Ale najvýš dobré ... má najvýš býti milováno </w:t>
      </w:r>
      <w:r>
        <w:rPr>
          <w:rStyle w:val="komentarpramen"/>
        </w:rPr>
        <w:t xml:space="preserve">ŠtítVyš </w:t>
      </w:r>
      <w:r>
        <w:rPr>
          <w:rStyle w:val="komentar"/>
        </w:rPr>
        <w:t xml:space="preserve">39a </w:t>
      </w:r>
      <w:r>
        <w:rPr>
          <w:rStyle w:val="komentarkurziva"/>
        </w:rPr>
        <w:t xml:space="preserve">summum autem bonum; ale však a najviece k chvále nutí svatý David </w:t>
      </w:r>
      <w:r>
        <w:rPr>
          <w:rStyle w:val="komentarpramen"/>
        </w:rPr>
        <w:t xml:space="preserve">AlbRáj </w:t>
      </w:r>
      <w:r>
        <w:rPr>
          <w:rStyle w:val="komentar"/>
        </w:rPr>
        <w:t xml:space="preserve">67b; </w:t>
      </w:r>
      <w:r>
        <w:rPr>
          <w:rStyle w:val="komentarkurziva"/>
        </w:rPr>
        <w:t xml:space="preserve">ale že jest učiněno slovo božie k Johelovi, k jeho zaslúžení chýlíme se </w:t>
      </w:r>
      <w:r>
        <w:rPr>
          <w:rStyle w:val="komentarpramen"/>
        </w:rPr>
        <w:t xml:space="preserve">ProlBiblL </w:t>
      </w:r>
      <w:r>
        <w:rPr>
          <w:rStyle w:val="komentar"/>
        </w:rPr>
        <w:t xml:space="preserve">158b </w:t>
      </w:r>
      <w:r>
        <w:rPr>
          <w:rStyle w:val="komentarkurziva"/>
        </w:rPr>
        <w:t xml:space="preserve">porro </w:t>
      </w:r>
      <w:r>
        <w:rPr>
          <w:rStyle w:val="komentar"/>
        </w:rPr>
        <w:t xml:space="preserve">(sr. </w:t>
      </w:r>
      <w:r>
        <w:rPr>
          <w:rStyle w:val="komentarkurziva"/>
        </w:rPr>
        <w:t xml:space="preserve">porro ale </w:t>
      </w:r>
      <w:r>
        <w:rPr>
          <w:rStyle w:val="komentarpramen"/>
        </w:rPr>
        <w:t xml:space="preserve">MamKap </w:t>
      </w:r>
      <w:r>
        <w:rPr>
          <w:rStyle w:val="komentar"/>
        </w:rPr>
        <w:t>102b)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6. </w:t>
      </w:r>
      <w:r>
        <w:rPr>
          <w:rStyle w:val="nonparej"/>
        </w:rPr>
        <w:t xml:space="preserve">partik. adjunkt.-recipr.; též </w:t>
      </w:r>
      <w:r>
        <w:t xml:space="preserve">„ale však“, s imp., zvl. v záporu </w:t>
      </w:r>
      <w:r>
        <w:rPr>
          <w:rStyle w:val="vyznam"/>
        </w:rPr>
        <w:t xml:space="preserve">ale; vyjadřuje požadavek vůči adresátovi, jímž mluvčí podmiňuje uskutečnění předchozího děje </w:t>
      </w:r>
      <w:r>
        <w:rPr>
          <w:rStyle w:val="komentarkurziva"/>
        </w:rPr>
        <w:t xml:space="preserve">poviem ť tehdy tobě, ale nehněvaj se </w:t>
      </w:r>
      <w:r>
        <w:rPr>
          <w:rStyle w:val="komentarpramen"/>
        </w:rPr>
        <w:t xml:space="preserve">Čtver </w:t>
      </w:r>
      <w:r>
        <w:rPr>
          <w:rStyle w:val="komentar"/>
        </w:rPr>
        <w:t xml:space="preserve">84b </w:t>
      </w:r>
      <w:r>
        <w:rPr>
          <w:rStyle w:val="komentarkurziva"/>
        </w:rPr>
        <w:t xml:space="preserve">ni (n. místo ne?); pomodlím sě ...i vyjde múcha ot faraona ... Ale však neroď mne déle obluzovati </w:t>
      </w:r>
      <w:r>
        <w:rPr>
          <w:rStyle w:val="komentarpramen"/>
        </w:rPr>
        <w:t xml:space="preserve">BiblOl </w:t>
      </w:r>
      <w:r>
        <w:rPr>
          <w:rStyle w:val="komentar"/>
        </w:rPr>
        <w:t xml:space="preserve">Ex 8,29 </w:t>
      </w:r>
      <w:r>
        <w:rPr>
          <w:rStyle w:val="komentarkurziva"/>
        </w:rPr>
        <w:t>verumtamen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7. </w:t>
      </w:r>
      <w:r>
        <w:rPr>
          <w:rStyle w:val="nonparej"/>
        </w:rPr>
        <w:t xml:space="preserve">part. adjunkt. </w:t>
      </w:r>
      <w:r>
        <w:rPr>
          <w:rStyle w:val="vyznam"/>
        </w:rPr>
        <w:t xml:space="preserve">ale, jenže; vyjadřuje námitku proti smyslu děje ap. </w:t>
      </w:r>
      <w:r>
        <w:rPr>
          <w:rStyle w:val="komentarkurziva"/>
        </w:rPr>
        <w:t xml:space="preserve">lidí mieše ovšěm mnoho, ale co bylo do toho </w:t>
      </w:r>
      <w:r>
        <w:rPr>
          <w:rStyle w:val="komentarpramen"/>
        </w:rPr>
        <w:t xml:space="preserve">AlxV </w:t>
      </w:r>
      <w:r>
        <w:rPr>
          <w:rStyle w:val="komentar"/>
        </w:rPr>
        <w:t>2260; pod. t. 2268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8. </w:t>
      </w:r>
      <w:r>
        <w:rPr>
          <w:rStyle w:val="nonparej"/>
        </w:rPr>
        <w:t xml:space="preserve">partik. dotvrz.-vytýk.; též </w:t>
      </w:r>
      <w:r>
        <w:rPr>
          <w:rStyle w:val="vyznamstaroceskyvyraz"/>
        </w:rPr>
        <w:t>„ale spieše“</w:t>
      </w:r>
      <w:r>
        <w:rPr>
          <w:rStyle w:val="vyznam"/>
        </w:rPr>
        <w:t xml:space="preserve">, </w:t>
      </w:r>
      <w:r>
        <w:rPr>
          <w:rStyle w:val="vyznamstaroceskyvyraz"/>
        </w:rPr>
        <w:t xml:space="preserve">„ale viece“ </w:t>
      </w:r>
      <w:r>
        <w:rPr>
          <w:rStyle w:val="vyznam"/>
        </w:rPr>
        <w:t xml:space="preserve">ba (co více), </w:t>
      </w:r>
      <w:r>
        <w:t xml:space="preserve">po záporu </w:t>
      </w:r>
      <w:r>
        <w:rPr>
          <w:rStyle w:val="vyznam"/>
        </w:rPr>
        <w:t xml:space="preserve">(ba) naopak; vyjadřuje přesvědčení mluvčího o nepochybné platnosti sdělení vzhledem k platnosti předchozího sdělení </w:t>
      </w:r>
      <w:r>
        <w:rPr>
          <w:rStyle w:val="komentarkurziva"/>
        </w:rPr>
        <w:t xml:space="preserve">ani prospěje..., ale spieše ... přěstúpením vinna bude </w:t>
      </w:r>
      <w:r>
        <w:rPr>
          <w:rStyle w:val="komentarpramen"/>
        </w:rPr>
        <w:t xml:space="preserve">BiblOl </w:t>
      </w:r>
      <w:r>
        <w:rPr>
          <w:rStyle w:val="komentar"/>
        </w:rPr>
        <w:t xml:space="preserve">Lv 7,18 </w:t>
      </w:r>
      <w:r>
        <w:rPr>
          <w:rStyle w:val="komentarkurziva"/>
        </w:rPr>
        <w:t xml:space="preserve">quin potius; protož i nehynem. Ale ... náš člověk ... obnovuje sě den ote dne </w:t>
      </w:r>
      <w:r>
        <w:rPr>
          <w:rStyle w:val="komentarpramen"/>
        </w:rPr>
        <w:t xml:space="preserve">BiblOl </w:t>
      </w:r>
      <w:r>
        <w:rPr>
          <w:rStyle w:val="komentar"/>
        </w:rPr>
        <w:t xml:space="preserve">2 C 4,16 </w:t>
      </w:r>
      <w:r>
        <w:rPr>
          <w:rStyle w:val="komentarkurziva"/>
        </w:rPr>
        <w:t xml:space="preserve">sed; nikdiež nic nemám, ale jsem osiřal, že jsem i svú hospodyni i své milé dítky ... ztratil </w:t>
      </w:r>
      <w:r>
        <w:rPr>
          <w:rStyle w:val="komentarpramen"/>
        </w:rPr>
        <w:t xml:space="preserve">PasKal </w:t>
      </w:r>
      <w:r>
        <w:rPr>
          <w:rStyle w:val="komentar"/>
        </w:rPr>
        <w:t>M1 2b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9. </w:t>
      </w:r>
      <w:r>
        <w:rPr>
          <w:rStyle w:val="nonparej"/>
        </w:rPr>
        <w:t xml:space="preserve">partik. konkluz. </w:t>
      </w:r>
      <w:r>
        <w:rPr>
          <w:rStyle w:val="vyznam"/>
        </w:rPr>
        <w:t xml:space="preserve">tedy, pak; připojuje větu vyjadřující východisko z děje předchozího </w:t>
      </w:r>
      <w:r>
        <w:rPr>
          <w:rStyle w:val="komentarkurziva"/>
        </w:rPr>
        <w:t xml:space="preserve">což se jest nestalo, ale staň se </w:t>
      </w:r>
      <w:r>
        <w:rPr>
          <w:rStyle w:val="komentarpramen"/>
        </w:rPr>
        <w:t xml:space="preserve">Půh </w:t>
      </w:r>
      <w:r>
        <w:rPr>
          <w:rStyle w:val="komentar"/>
        </w:rPr>
        <w:t>3,700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10. </w:t>
      </w:r>
      <w:r>
        <w:rPr>
          <w:rStyle w:val="nonparej"/>
        </w:rPr>
        <w:t xml:space="preserve">partik. konkluz. </w:t>
      </w:r>
      <w:r>
        <w:t xml:space="preserve">zvl. po záporu </w:t>
      </w:r>
      <w:r>
        <w:rPr>
          <w:rStyle w:val="vyznam"/>
        </w:rPr>
        <w:t>tehdy, pak (tedy), v tom případě, nuže (</w:t>
      </w:r>
      <w:r>
        <w:rPr>
          <w:rStyle w:val="vyznamstaroceskyvyraz"/>
        </w:rPr>
        <w:t>„pak“ 7</w:t>
      </w:r>
      <w:r>
        <w:rPr>
          <w:rStyle w:val="vyznam"/>
        </w:rPr>
        <w:t xml:space="preserve">); hodnotí obsah věty jako řešení vzhledem k omezující podmínce vyjádřené předchozím sdělením </w:t>
      </w:r>
      <w:r>
        <w:rPr>
          <w:rStyle w:val="komentarkurziva"/>
        </w:rPr>
        <w:t xml:space="preserve">jestliže by co na mě Pán Buoh dopustil, ale synové moji mají to ... dokonati </w:t>
      </w:r>
      <w:r>
        <w:rPr>
          <w:rStyle w:val="komentarpramen"/>
        </w:rPr>
        <w:t xml:space="preserve">VýbAkad </w:t>
      </w:r>
      <w:r>
        <w:rPr>
          <w:rStyle w:val="komentar"/>
        </w:rPr>
        <w:t xml:space="preserve">2/2,205; </w:t>
      </w:r>
      <w:r>
        <w:rPr>
          <w:rStyle w:val="komentarkurziva"/>
        </w:rPr>
        <w:t xml:space="preserve">pakli ... nebude se hrdlovati, ale opustí to, co jest měl činiti </w:t>
      </w:r>
      <w:r>
        <w:rPr>
          <w:rStyle w:val="komentarpramen"/>
        </w:rPr>
        <w:t>ChelčLid</w:t>
      </w:r>
      <w:r>
        <w:rPr>
          <w:rStyle w:val="komentar"/>
        </w:rPr>
        <w:t xml:space="preserve">; </w:t>
      </w:r>
      <w:r>
        <w:rPr>
          <w:rStyle w:val="komentarkurziva"/>
        </w:rPr>
        <w:t xml:space="preserve">pakli kto má ženu hněvivú, ale kup jí sukni novú </w:t>
      </w:r>
      <w:r>
        <w:rPr>
          <w:rStyle w:val="komentarpramen"/>
        </w:rPr>
        <w:t xml:space="preserve">Žena </w:t>
      </w:r>
      <w:r>
        <w:rPr>
          <w:rStyle w:val="komentar"/>
        </w:rPr>
        <w:t xml:space="preserve">2; </w:t>
      </w:r>
      <w:r>
        <w:rPr>
          <w:rStyle w:val="komentarkurziva"/>
        </w:rPr>
        <w:t xml:space="preserve">pakli by chtěl déšť jíti, ale přikrý to miesto nad ředkví </w:t>
      </w:r>
      <w:r>
        <w:rPr>
          <w:rStyle w:val="komentarpramen"/>
        </w:rPr>
        <w:t xml:space="preserve">LékKřišť </w:t>
      </w:r>
      <w:r>
        <w:rPr>
          <w:rStyle w:val="komentar"/>
        </w:rPr>
        <w:t xml:space="preserve">49b; sr. výklad tohoto významu </w:t>
      </w:r>
      <w:r>
        <w:rPr>
          <w:rStyle w:val="komentarpramen"/>
        </w:rPr>
        <w:t xml:space="preserve">HusPostH </w:t>
      </w:r>
      <w:r>
        <w:rPr>
          <w:rStyle w:val="komentar"/>
        </w:rPr>
        <w:t xml:space="preserve">184b; </w:t>
      </w:r>
      <w:r>
        <w:rPr>
          <w:rStyle w:val="komentarkurziva"/>
        </w:rPr>
        <w:t xml:space="preserve">pak li nemóžeme mstíti, ale hrozíme </w:t>
      </w:r>
      <w:r>
        <w:rPr>
          <w:rStyle w:val="komentarpramen"/>
        </w:rPr>
        <w:t xml:space="preserve">MatHom </w:t>
      </w:r>
      <w:r>
        <w:rPr>
          <w:rStyle w:val="komentar"/>
        </w:rPr>
        <w:t xml:space="preserve">48; </w:t>
      </w:r>
      <w:r>
        <w:rPr>
          <w:rStyle w:val="komentarkurziva"/>
        </w:rPr>
        <w:t xml:space="preserve">pakli by nechtěl do věže jíti, ale daj jemu kopu grošuov </w:t>
      </w:r>
      <w:r>
        <w:rPr>
          <w:rStyle w:val="komentarpramen"/>
        </w:rPr>
        <w:t xml:space="preserve">ZřízVlad </w:t>
      </w:r>
      <w:r>
        <w:rPr>
          <w:rStyle w:val="komentar"/>
        </w:rPr>
        <w:t xml:space="preserve">16 (ed.) </w:t>
      </w:r>
      <w:r>
        <w:rPr>
          <w:rStyle w:val="komentarkurziva"/>
        </w:rPr>
        <w:t xml:space="preserve">attamen; kdyby přikázal, aby nižádný nepromluvil, ale by necekl nižádný </w:t>
      </w:r>
      <w:r>
        <w:rPr>
          <w:rStyle w:val="komentarpramen"/>
        </w:rPr>
        <w:t xml:space="preserve">HusVýkl </w:t>
      </w:r>
      <w:r>
        <w:rPr>
          <w:rStyle w:val="komentar"/>
        </w:rPr>
        <w:t xml:space="preserve">(?) 107 (ed.); </w:t>
      </w:r>
      <w:r>
        <w:rPr>
          <w:rStyle w:val="komentarkurziva"/>
        </w:rPr>
        <w:t xml:space="preserve">kázali jim domóv jíti, a když nechtěli, ale je biči odhrozili </w:t>
      </w:r>
      <w:r>
        <w:rPr>
          <w:rStyle w:val="komentarpramen"/>
        </w:rPr>
        <w:t xml:space="preserve">TeigeMíst </w:t>
      </w:r>
      <w:r>
        <w:rPr>
          <w:rStyle w:val="komentar"/>
        </w:rPr>
        <w:t>1/1,66 (1412)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11. </w:t>
      </w:r>
      <w:r>
        <w:rPr>
          <w:rStyle w:val="nonparej"/>
        </w:rPr>
        <w:t xml:space="preserve">partik. konkluz.-limit. </w:t>
      </w:r>
      <w:r>
        <w:rPr>
          <w:rStyle w:val="vyznam"/>
        </w:rPr>
        <w:t xml:space="preserve">alespoň; vyjadřuje obsah věty jako částečnou náhradu překážky vyjádřené předchozím sdělením </w:t>
      </w:r>
      <w:r>
        <w:rPr>
          <w:rStyle w:val="komentarkurziva"/>
        </w:rPr>
        <w:t xml:space="preserve">pakli se kto nemuože postiti, ale od masa se zdržeti; nemohou-li páni býti, ale žádají sluhami u nich býti </w:t>
      </w:r>
      <w:r>
        <w:rPr>
          <w:rStyle w:val="komentarpramen"/>
        </w:rPr>
        <w:t xml:space="preserve">Chelč VýbAkad </w:t>
      </w:r>
      <w:r>
        <w:rPr>
          <w:rStyle w:val="komentar"/>
        </w:rPr>
        <w:t xml:space="preserve">2/2, 41; </w:t>
      </w:r>
      <w:r>
        <w:rPr>
          <w:rStyle w:val="komentarkurziva"/>
        </w:rPr>
        <w:t xml:space="preserve">nebude li to moci býti prvé, ale při korunování </w:t>
      </w:r>
      <w:r>
        <w:rPr>
          <w:rStyle w:val="komentarpramen"/>
        </w:rPr>
        <w:t xml:space="preserve">VýbAkad </w:t>
      </w:r>
      <w:r>
        <w:rPr>
          <w:rStyle w:val="komentar"/>
        </w:rPr>
        <w:t xml:space="preserve">2/2, 138; </w:t>
      </w:r>
      <w:r>
        <w:rPr>
          <w:rStyle w:val="komentarkurziva"/>
        </w:rPr>
        <w:t xml:space="preserve">nevěříte, že ... Ale však pro ty skutky věřte </w:t>
      </w:r>
      <w:r>
        <w:rPr>
          <w:rStyle w:val="komentarpramen"/>
        </w:rPr>
        <w:t xml:space="preserve">BiblDrážď </w:t>
      </w:r>
      <w:r>
        <w:rPr>
          <w:rStyle w:val="komentar"/>
        </w:rPr>
        <w:t xml:space="preserve">J 14,12 </w:t>
      </w:r>
      <w:r>
        <w:rPr>
          <w:rStyle w:val="komentarkurziva"/>
        </w:rPr>
        <w:t xml:space="preserve">alioquin; když je to nemohlo býti, ale TMti přéliš děkuji z toho poselstvie </w:t>
      </w:r>
      <w:r>
        <w:rPr>
          <w:rStyle w:val="komentarpramen"/>
        </w:rPr>
        <w:t xml:space="preserve">ArchČ </w:t>
      </w:r>
      <w:r>
        <w:rPr>
          <w:rStyle w:val="komentar"/>
        </w:rPr>
        <w:t xml:space="preserve">11,246 (1450); </w:t>
      </w:r>
      <w:r>
        <w:rPr>
          <w:rStyle w:val="komentarkurziva"/>
        </w:rPr>
        <w:t xml:space="preserve">převyšuje ďábla v tom, nebo ďábel </w:t>
      </w:r>
      <w:r>
        <w:rPr>
          <w:rStyle w:val="komentar"/>
        </w:rPr>
        <w:t xml:space="preserve">ale </w:t>
      </w:r>
      <w:r>
        <w:rPr>
          <w:rStyle w:val="komentarkurziva"/>
        </w:rPr>
        <w:t xml:space="preserve">nežádal peněz za svú lež, ale Antikrist ... vezme </w:t>
      </w:r>
      <w:r>
        <w:rPr>
          <w:rStyle w:val="komentarpramen"/>
        </w:rPr>
        <w:t xml:space="preserve">ChelčPost </w:t>
      </w:r>
      <w:r>
        <w:rPr>
          <w:rStyle w:val="komentar"/>
        </w:rPr>
        <w:t xml:space="preserve">80b; </w:t>
      </w:r>
      <w:r>
        <w:rPr>
          <w:rStyle w:val="komentarkurziva"/>
        </w:rPr>
        <w:t xml:space="preserve">kterých nemohli utajiti, ale na jiný smysl obracovali </w:t>
      </w:r>
      <w:r>
        <w:rPr>
          <w:rStyle w:val="komentarpramen"/>
        </w:rPr>
        <w:t xml:space="preserve">MatHom </w:t>
      </w:r>
      <w:r>
        <w:rPr>
          <w:rStyle w:val="komentar"/>
        </w:rPr>
        <w:t xml:space="preserve">140; </w:t>
      </w:r>
      <w:r>
        <w:rPr>
          <w:rStyle w:val="komentarkurziva"/>
        </w:rPr>
        <w:t xml:space="preserve">ač nemnoho, ale málo </w:t>
      </w:r>
      <w:r>
        <w:rPr>
          <w:rStyle w:val="komentar"/>
        </w:rPr>
        <w:t xml:space="preserve">[dokázat] </w:t>
      </w:r>
      <w:r>
        <w:rPr>
          <w:rStyle w:val="komentarpramen"/>
        </w:rPr>
        <w:t xml:space="preserve">Vít </w:t>
      </w:r>
      <w:r>
        <w:rPr>
          <w:rStyle w:val="komentar"/>
        </w:rPr>
        <w:t xml:space="preserve">59 (ed.); </w:t>
      </w:r>
      <w:r>
        <w:rPr>
          <w:rStyle w:val="komentarkurziva"/>
        </w:rPr>
        <w:t xml:space="preserve">ktož nemá kněh sv. Bernarta, ale čti na jich skutciech </w:t>
      </w:r>
      <w:r>
        <w:rPr>
          <w:rStyle w:val="komentarpramen"/>
        </w:rPr>
        <w:t xml:space="preserve">HusSvatokup </w:t>
      </w:r>
      <w:r>
        <w:rPr>
          <w:rStyle w:val="komentar"/>
        </w:rPr>
        <w:t xml:space="preserve">72 (ed.); </w:t>
      </w:r>
      <w:r>
        <w:rPr>
          <w:rStyle w:val="komentarkurziva"/>
        </w:rPr>
        <w:t xml:space="preserve">opět sem prosil purkrabie, ale </w:t>
      </w:r>
      <w:r>
        <w:rPr>
          <w:rStyle w:val="komentarkurziva"/>
        </w:rPr>
        <w:lastRenderedPageBreak/>
        <w:t xml:space="preserve">aby mně odpustil s panem Andreášem mluviti </w:t>
      </w:r>
      <w:r>
        <w:rPr>
          <w:rStyle w:val="komentarpramen"/>
        </w:rPr>
        <w:t xml:space="preserve">ArchČ </w:t>
      </w:r>
      <w:r>
        <w:rPr>
          <w:rStyle w:val="komentar"/>
        </w:rPr>
        <w:t xml:space="preserve">3,392 (1478); </w:t>
      </w:r>
      <w:r>
        <w:rPr>
          <w:rStyle w:val="komentarkurziva"/>
        </w:rPr>
        <w:t xml:space="preserve">pakli by nemohl beránka, ale kózle </w:t>
      </w:r>
      <w:r>
        <w:rPr>
          <w:rStyle w:val="komentarpramen"/>
        </w:rPr>
        <w:t xml:space="preserve">ComestC </w:t>
      </w:r>
      <w:r>
        <w:rPr>
          <w:rStyle w:val="komentar"/>
        </w:rPr>
        <w:t xml:space="preserve">61a; </w:t>
      </w:r>
      <w:r>
        <w:rPr>
          <w:rStyle w:val="komentarkurziva"/>
        </w:rPr>
        <w:t xml:space="preserve">nech tak několik dní, ale tajden </w:t>
      </w:r>
      <w:r>
        <w:rPr>
          <w:rStyle w:val="komentarpramen"/>
        </w:rPr>
        <w:t xml:space="preserve">AlchAnt </w:t>
      </w:r>
      <w:r>
        <w:rPr>
          <w:rStyle w:val="komentar"/>
        </w:rPr>
        <w:t xml:space="preserve">50b; </w:t>
      </w:r>
      <w:r>
        <w:rPr>
          <w:rStyle w:val="komentarkurziva"/>
        </w:rPr>
        <w:t xml:space="preserve">což s dobrého neučinil, ale čiň dnes </w:t>
      </w:r>
      <w:r>
        <w:rPr>
          <w:rStyle w:val="komentarpramen"/>
        </w:rPr>
        <w:t xml:space="preserve">ŠtítVyš </w:t>
      </w:r>
      <w:r>
        <w:rPr>
          <w:rStyle w:val="komentar"/>
        </w:rPr>
        <w:t>8b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12. </w:t>
      </w:r>
      <w:r>
        <w:rPr>
          <w:rStyle w:val="nonparej"/>
        </w:rPr>
        <w:t xml:space="preserve">ojed. partik. konkluz. </w:t>
      </w:r>
      <w:r>
        <w:rPr>
          <w:rStyle w:val="vyznam"/>
        </w:rPr>
        <w:t xml:space="preserve">teprve, až; vyjadřuje děj, který přináší očekávaný výsledek oproti ději předchozímu </w:t>
      </w:r>
      <w:r>
        <w:rPr>
          <w:rStyle w:val="komentarkurziva"/>
        </w:rPr>
        <w:t xml:space="preserve">ač jsú se duchovní snažili, ale ženě Buoh srdce otevřel </w:t>
      </w:r>
      <w:r>
        <w:rPr>
          <w:rStyle w:val="komentarpramen"/>
        </w:rPr>
        <w:t xml:space="preserve">ChelčPost </w:t>
      </w:r>
      <w:r>
        <w:rPr>
          <w:rStyle w:val="komentar"/>
        </w:rPr>
        <w:t>93b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13. </w:t>
      </w:r>
      <w:r>
        <w:rPr>
          <w:rStyle w:val="nonparej"/>
        </w:rPr>
        <w:t xml:space="preserve">ojed. partik. vytýk.-limit. </w:t>
      </w:r>
      <w:r>
        <w:rPr>
          <w:rStyle w:val="vyznam"/>
        </w:rPr>
        <w:t xml:space="preserve">jen, leda; hodnotí obsah věty jako nezbytnou podmínku platnosti předchozího sdělení </w:t>
      </w:r>
      <w:r>
        <w:rPr>
          <w:rStyle w:val="komentarkurziva"/>
        </w:rPr>
        <w:t xml:space="preserve">ačkoli dopuštěno jest člověku vésti život pracovitý, ale potud, pokudž není na překážku životu bohomyslnému </w:t>
      </w:r>
      <w:r>
        <w:rPr>
          <w:rStyle w:val="komentarpramen"/>
        </w:rPr>
        <w:t xml:space="preserve">RokPostB </w:t>
      </w:r>
      <w:r>
        <w:rPr>
          <w:rStyle w:val="komentar"/>
        </w:rPr>
        <w:t>441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14. </w:t>
      </w:r>
      <w:r>
        <w:rPr>
          <w:rStyle w:val="nonparej"/>
        </w:rPr>
        <w:t xml:space="preserve">ojed. partik. vytýk.-limit. </w:t>
      </w:r>
      <w:r>
        <w:t xml:space="preserve">po záporu </w:t>
      </w:r>
      <w:r>
        <w:rPr>
          <w:rStyle w:val="vyznam"/>
        </w:rPr>
        <w:t xml:space="preserve">jen, leda; hodnotí obsah věty jako výjimku, při níž neplatí předchozí sdělení </w:t>
      </w:r>
      <w:r>
        <w:rPr>
          <w:rStyle w:val="komentarkurziva"/>
        </w:rPr>
        <w:t xml:space="preserve">nižádný nebeř sobě dóstojenstvie, ale který povolán jest od Boha; nic jiného, ale milosrdenstvie žádajíce </w:t>
      </w:r>
      <w:r>
        <w:rPr>
          <w:rStyle w:val="komentarpramen"/>
        </w:rPr>
        <w:t xml:space="preserve">MatHom </w:t>
      </w:r>
      <w:r>
        <w:rPr>
          <w:rStyle w:val="komentar"/>
        </w:rPr>
        <w:t>138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15. </w:t>
      </w:r>
      <w:r>
        <w:rPr>
          <w:rStyle w:val="nonparej"/>
        </w:rPr>
        <w:t xml:space="preserve">ve funkci adv.; též </w:t>
      </w:r>
      <w:r>
        <w:t xml:space="preserve">„ale však“ </w:t>
      </w:r>
      <w:r>
        <w:rPr>
          <w:rStyle w:val="vyznam"/>
        </w:rPr>
        <w:t>přesto, přece (</w:t>
      </w:r>
      <w:r>
        <w:rPr>
          <w:rStyle w:val="vyznamstaroceskyvyraz"/>
        </w:rPr>
        <w:t>„přědsě“ 3</w:t>
      </w:r>
      <w:r>
        <w:rPr>
          <w:rStyle w:val="vyznam"/>
        </w:rPr>
        <w:t xml:space="preserve">, sr. StčS s.v. </w:t>
      </w:r>
      <w:r>
        <w:rPr>
          <w:rStyle w:val="vyznamstaroceskyvyraz"/>
        </w:rPr>
        <w:t>„přěsto“ 5</w:t>
      </w:r>
      <w:r>
        <w:rPr>
          <w:rStyle w:val="vyznam"/>
        </w:rPr>
        <w:t xml:space="preserve">), stejně ale (hov.); vyjadřuje rozpor se smyslem předchozího sdělení </w:t>
      </w:r>
      <w:r>
        <w:rPr>
          <w:rStyle w:val="komentarkurziva"/>
        </w:rPr>
        <w:t xml:space="preserve">ač sú jeho čeledíné, ale však nebydlé v Ježíšově vlastniem domu </w:t>
      </w:r>
      <w:r>
        <w:rPr>
          <w:rStyle w:val="komentarpramen"/>
        </w:rPr>
        <w:t xml:space="preserve">BelA </w:t>
      </w:r>
      <w:r>
        <w:rPr>
          <w:rStyle w:val="komentar"/>
        </w:rPr>
        <w:t xml:space="preserve">163a; </w:t>
      </w:r>
      <w:r>
        <w:rPr>
          <w:rStyle w:val="komentarkurziva"/>
        </w:rPr>
        <w:t xml:space="preserve">ač ... jsi podobna k člověku ..., ale že to podobenstvie na tobě převráceno, proto tvá spuosoba ... škaredější ... shledává se </w:t>
      </w:r>
      <w:r>
        <w:rPr>
          <w:rStyle w:val="komentarpramen"/>
        </w:rPr>
        <w:t xml:space="preserve">Čtver </w:t>
      </w:r>
      <w:r>
        <w:rPr>
          <w:rStyle w:val="komentar"/>
        </w:rPr>
        <w:t xml:space="preserve">64b </w:t>
      </w:r>
      <w:r>
        <w:rPr>
          <w:rStyle w:val="komentarkurziva"/>
        </w:rPr>
        <w:t xml:space="preserve">tamen; </w:t>
      </w:r>
      <w:r>
        <w:rPr>
          <w:rStyle w:val="komentar"/>
        </w:rPr>
        <w:t xml:space="preserve">pod. </w:t>
      </w:r>
      <w:r>
        <w:rPr>
          <w:rStyle w:val="komentarpramen"/>
        </w:rPr>
        <w:t xml:space="preserve">LegProkA </w:t>
      </w:r>
      <w:r>
        <w:rPr>
          <w:rStyle w:val="komentar"/>
        </w:rPr>
        <w:t xml:space="preserve">(?) 167; </w:t>
      </w:r>
      <w:r>
        <w:rPr>
          <w:rStyle w:val="komentarkurziva"/>
        </w:rPr>
        <w:t xml:space="preserve">dvú ... k sobě požádavši, ... ač pak rozdielně, ale dokonale ... úmysl konečný ... jest oznámila </w:t>
      </w:r>
      <w:r>
        <w:rPr>
          <w:rStyle w:val="komentarpramen"/>
        </w:rPr>
        <w:t xml:space="preserve">ArchČ </w:t>
      </w:r>
      <w:r>
        <w:rPr>
          <w:rStyle w:val="komentar"/>
        </w:rPr>
        <w:t xml:space="preserve">18,288 (1470); </w:t>
      </w:r>
      <w:r>
        <w:rPr>
          <w:rStyle w:val="komentarkurziva"/>
        </w:rPr>
        <w:t xml:space="preserve">ktož nemá Ducha svatého, ten, ač počne co dobrého, ale neprospívá v tom </w:t>
      </w:r>
      <w:r>
        <w:rPr>
          <w:rStyle w:val="komentarpramen"/>
        </w:rPr>
        <w:t xml:space="preserve">RokPost </w:t>
      </w:r>
      <w:r>
        <w:rPr>
          <w:rStyle w:val="komentar"/>
        </w:rPr>
        <w:t xml:space="preserve">1,843 (ed.); </w:t>
      </w:r>
      <w:r>
        <w:rPr>
          <w:rStyle w:val="komentarkurziva"/>
        </w:rPr>
        <w:t xml:space="preserve">ač sú nebyli z počtu židuov, ale však sú byli také jeho podlé vyvolení </w:t>
      </w:r>
      <w:r>
        <w:rPr>
          <w:rStyle w:val="komentarpramen"/>
        </w:rPr>
        <w:t xml:space="preserve">ChelčPost </w:t>
      </w:r>
      <w:r>
        <w:rPr>
          <w:rStyle w:val="komentar"/>
        </w:rPr>
        <w:t xml:space="preserve">123a; </w:t>
      </w:r>
      <w:r>
        <w:rPr>
          <w:rStyle w:val="komentarkurziva"/>
        </w:rPr>
        <w:t xml:space="preserve">milost, kterak byla tajna, ale však se tajiti dlúho nemóže </w:t>
      </w:r>
      <w:r>
        <w:rPr>
          <w:rStyle w:val="komentarpramen"/>
        </w:rPr>
        <w:t xml:space="preserve">ApolBaw </w:t>
      </w:r>
      <w:r>
        <w:rPr>
          <w:rStyle w:val="komentar"/>
        </w:rPr>
        <w:t>207b</w:t>
      </w:r>
      <w:r>
        <w:rPr>
          <w:rStyle w:val="komentarkurziva"/>
        </w:rPr>
        <w:t xml:space="preserve">; ačkoli ... pohleděti na tělo božie dobré jest, ale mnohem lepšie jiesti a píti </w:t>
      </w:r>
      <w:r>
        <w:rPr>
          <w:rStyle w:val="komentarpramen"/>
        </w:rPr>
        <w:t xml:space="preserve">RokPost </w:t>
      </w:r>
      <w:r>
        <w:rPr>
          <w:rStyle w:val="komentar"/>
        </w:rPr>
        <w:t>1,88 (ed.)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16. </w:t>
      </w:r>
      <w:r>
        <w:rPr>
          <w:rStyle w:val="nonparej"/>
        </w:rPr>
        <w:t xml:space="preserve">konj. kopul.; též </w:t>
      </w:r>
      <w:r>
        <w:t xml:space="preserve">„ale i“ </w:t>
      </w:r>
      <w:r>
        <w:rPr>
          <w:rStyle w:val="vyznam"/>
        </w:rPr>
        <w:t xml:space="preserve">a (také); připojuje souřadný člen věty n. souvětí s obsahem, který rozšiřuje předchozí sdělení </w:t>
      </w:r>
      <w:r>
        <w:rPr>
          <w:rStyle w:val="komentarkurziva"/>
        </w:rPr>
        <w:t xml:space="preserve">pí, ale také i velblúdóm tvým dám ť se napiti </w:t>
      </w:r>
      <w:r>
        <w:rPr>
          <w:rStyle w:val="komentarpramen"/>
        </w:rPr>
        <w:t xml:space="preserve">BiblPraž </w:t>
      </w:r>
      <w:r>
        <w:rPr>
          <w:rStyle w:val="komentar"/>
        </w:rPr>
        <w:t xml:space="preserve">Gn 24,14 </w:t>
      </w:r>
      <w:r>
        <w:rPr>
          <w:rStyle w:val="komentarkurziva"/>
        </w:rPr>
        <w:t>quin et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17. </w:t>
      </w:r>
      <w:r>
        <w:rPr>
          <w:rStyle w:val="nonparej"/>
        </w:rPr>
        <w:t xml:space="preserve">konj. kopul. </w:t>
      </w:r>
      <w:r>
        <w:t xml:space="preserve">„ne – ale“ </w:t>
      </w:r>
      <w:r>
        <w:rPr>
          <w:rStyle w:val="vyznam"/>
        </w:rPr>
        <w:t xml:space="preserve">ani; připojuje souřadný člen věty n. souvětí, který vylučuje jinou možnost, než která je vyloučena v předchozím sdělení </w:t>
      </w:r>
      <w:r>
        <w:rPr>
          <w:rStyle w:val="komentarkurziva"/>
        </w:rPr>
        <w:t xml:space="preserve">vyšších věcí sebe nehledaj, ale silnějších sebe neptaj </w:t>
      </w:r>
      <w:r>
        <w:rPr>
          <w:rStyle w:val="komentarpramen"/>
        </w:rPr>
        <w:t xml:space="preserve">RokPost </w:t>
      </w:r>
      <w:r>
        <w:rPr>
          <w:rStyle w:val="komentar"/>
        </w:rPr>
        <w:t xml:space="preserve">2,99 (ed.; Sir 3,22 </w:t>
      </w:r>
      <w:r>
        <w:rPr>
          <w:rStyle w:val="komentarkurziva"/>
        </w:rPr>
        <w:t>et</w:t>
      </w:r>
      <w:r>
        <w:rPr>
          <w:rStyle w:val="komentar"/>
        </w:rPr>
        <w:t xml:space="preserve">); </w:t>
      </w:r>
      <w:r>
        <w:rPr>
          <w:rStyle w:val="komentarkurziva"/>
        </w:rPr>
        <w:t xml:space="preserve">ne pro své zaviňenie trpěl jest, ale pro naše vykúpenie </w:t>
      </w:r>
      <w:r>
        <w:rPr>
          <w:rStyle w:val="komentarpramen"/>
        </w:rPr>
        <w:t xml:space="preserve">PasKal </w:t>
      </w:r>
      <w:r>
        <w:rPr>
          <w:rStyle w:val="komentar"/>
        </w:rPr>
        <w:t>A4d;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18. </w:t>
      </w:r>
      <w:r>
        <w:rPr>
          <w:rStyle w:val="nonparej"/>
        </w:rPr>
        <w:t xml:space="preserve">konj. kopul.-adverz. </w:t>
      </w:r>
      <w:r>
        <w:rPr>
          <w:rStyle w:val="vyznam"/>
        </w:rPr>
        <w:t xml:space="preserve">ale; připojuje souřadný člen věty n. souvětí s obsahem, který rozšiřuje předchozí sdělení o nové údaje </w:t>
      </w:r>
      <w:r>
        <w:rPr>
          <w:rStyle w:val="komentarkurziva"/>
        </w:rPr>
        <w:t xml:space="preserve">jest zde člověku rytieřstvie na zemi, ale odplata v nebi </w:t>
      </w:r>
      <w:r>
        <w:rPr>
          <w:rStyle w:val="komentarpramen"/>
        </w:rPr>
        <w:t xml:space="preserve">AktaBratr </w:t>
      </w:r>
      <w:r>
        <w:rPr>
          <w:rStyle w:val="komentar"/>
        </w:rPr>
        <w:t>1,133a;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19. </w:t>
      </w:r>
      <w:r>
        <w:rPr>
          <w:rStyle w:val="ustalenespojeni"/>
        </w:rPr>
        <w:t>netolik – ale</w:t>
      </w:r>
      <w:r>
        <w:t xml:space="preserve">, </w:t>
      </w:r>
      <w:r>
        <w:rPr>
          <w:rStyle w:val="ustalenespojeni"/>
        </w:rPr>
        <w:t>netolik – ale i</w:t>
      </w:r>
      <w:r>
        <w:t xml:space="preserve">, </w:t>
      </w:r>
      <w:r>
        <w:rPr>
          <w:rStyle w:val="ustalenespojeni"/>
        </w:rPr>
        <w:t>netolik – ale brž i</w:t>
      </w:r>
      <w:r>
        <w:t xml:space="preserve">, </w:t>
      </w:r>
      <w:r>
        <w:rPr>
          <w:rStyle w:val="ustalenespojeni"/>
        </w:rPr>
        <w:t>netolik – ale také</w:t>
      </w:r>
      <w:r>
        <w:t xml:space="preserve">, po záporu </w:t>
      </w:r>
      <w:r>
        <w:rPr>
          <w:rStyle w:val="ustalenespojeni"/>
        </w:rPr>
        <w:t>netolik – ani</w:t>
      </w:r>
      <w:r>
        <w:t xml:space="preserve">, </w:t>
      </w:r>
      <w:r>
        <w:rPr>
          <w:rStyle w:val="ustalenespojeni"/>
        </w:rPr>
        <w:t>netoliko – ale i</w:t>
      </w:r>
      <w:r>
        <w:t xml:space="preserve">, </w:t>
      </w:r>
      <w:r>
        <w:rPr>
          <w:rStyle w:val="ustalenespojeni"/>
        </w:rPr>
        <w:t xml:space="preserve">ne li – ale </w:t>
      </w:r>
      <w:r>
        <w:rPr>
          <w:rStyle w:val="nonparej"/>
        </w:rPr>
        <w:t xml:space="preserve">ap. konj. grad. </w:t>
      </w:r>
      <w:r>
        <w:rPr>
          <w:rStyle w:val="vyznam"/>
        </w:rPr>
        <w:t xml:space="preserve">nejen(om) – ale i, netoliko – ale i </w:t>
      </w:r>
      <w:r>
        <w:rPr>
          <w:rStyle w:val="komentarpramen"/>
        </w:rPr>
        <w:t>ArchČ 10</w:t>
      </w:r>
      <w:r>
        <w:rPr>
          <w:rStyle w:val="komentar"/>
        </w:rPr>
        <w:t xml:space="preserve">,3, </w:t>
      </w:r>
      <w:r>
        <w:rPr>
          <w:rStyle w:val="komentarpramen"/>
        </w:rPr>
        <w:t xml:space="preserve">GuallCtnostM </w:t>
      </w:r>
      <w:r>
        <w:rPr>
          <w:rStyle w:val="komentar"/>
        </w:rPr>
        <w:t>174 (cca 380)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20. </w:t>
      </w:r>
      <w:r>
        <w:rPr>
          <w:rStyle w:val="nonparej"/>
        </w:rPr>
        <w:t xml:space="preserve">konj. adverz.; též </w:t>
      </w:r>
      <w:r>
        <w:t xml:space="preserve">„ale brž“, „ale však“ </w:t>
      </w:r>
      <w:r>
        <w:rPr>
          <w:rStyle w:val="nonparej"/>
        </w:rPr>
        <w:t xml:space="preserve">ap. </w:t>
      </w:r>
      <w:r>
        <w:rPr>
          <w:rStyle w:val="komentarpramen"/>
        </w:rPr>
        <w:t xml:space="preserve">AlxV </w:t>
      </w:r>
      <w:r>
        <w:rPr>
          <w:rStyle w:val="komentar"/>
        </w:rPr>
        <w:t xml:space="preserve">328 </w:t>
      </w:r>
      <w:r>
        <w:rPr>
          <w:rStyle w:val="vyznam"/>
        </w:rPr>
        <w:t xml:space="preserve">ale, (a)však; připojuje souřadný člen věty n. souvětí s obsahem, který je protikladný k předchozímu sdělení </w:t>
      </w:r>
      <w:r>
        <w:rPr>
          <w:rStyle w:val="komentarkurziva"/>
        </w:rPr>
        <w:t xml:space="preserve">ale již ť sú zaletěli ptáčkové od nás </w:t>
      </w:r>
      <w:r>
        <w:rPr>
          <w:rStyle w:val="komentarpramen"/>
        </w:rPr>
        <w:t xml:space="preserve">LyrVil </w:t>
      </w:r>
      <w:r>
        <w:rPr>
          <w:rStyle w:val="komentar"/>
        </w:rPr>
        <w:t xml:space="preserve">80; </w:t>
      </w:r>
      <w:r>
        <w:rPr>
          <w:rStyle w:val="komentarkurziva"/>
        </w:rPr>
        <w:t xml:space="preserve">aniž je dopustil Pilátovi před se přijíti, ... ale vydal jest odsudek na ňeho </w:t>
      </w:r>
      <w:r>
        <w:rPr>
          <w:rStyle w:val="komentarpramen"/>
        </w:rPr>
        <w:t xml:space="preserve">VeronS </w:t>
      </w:r>
      <w:r>
        <w:rPr>
          <w:rStyle w:val="komentar"/>
        </w:rPr>
        <w:t xml:space="preserve">48 (ed.); </w:t>
      </w:r>
      <w:r>
        <w:rPr>
          <w:rStyle w:val="komentarkurziva"/>
        </w:rPr>
        <w:t xml:space="preserve">chtieše jeho zabiti, ale nemuožieše </w:t>
      </w:r>
      <w:r>
        <w:rPr>
          <w:rStyle w:val="komentarpramen"/>
        </w:rPr>
        <w:t xml:space="preserve">BiblDrážď </w:t>
      </w:r>
      <w:r>
        <w:rPr>
          <w:rStyle w:val="komentar"/>
        </w:rPr>
        <w:t xml:space="preserve">Mc 6,19 </w:t>
      </w:r>
      <w:r>
        <w:rPr>
          <w:rStyle w:val="komentarkurziva"/>
        </w:rPr>
        <w:t xml:space="preserve">nec; adamant jest barvy jako i křišťál, ale temnější </w:t>
      </w:r>
      <w:r>
        <w:rPr>
          <w:rStyle w:val="komentarpramen"/>
        </w:rPr>
        <w:t xml:space="preserve">LékVodň </w:t>
      </w:r>
      <w:r>
        <w:rPr>
          <w:rStyle w:val="komentar"/>
        </w:rPr>
        <w:t xml:space="preserve">161a; </w:t>
      </w:r>
      <w:r>
        <w:rPr>
          <w:rStyle w:val="komentarkurziva"/>
        </w:rPr>
        <w:t xml:space="preserve">Tento ciesař jest nebeský otec ... Ale kto jest ten rytieř? </w:t>
      </w:r>
      <w:r>
        <w:rPr>
          <w:rStyle w:val="komentarpramen"/>
        </w:rPr>
        <w:t xml:space="preserve">GestaB </w:t>
      </w:r>
      <w:r>
        <w:rPr>
          <w:rStyle w:val="komentar"/>
        </w:rPr>
        <w:t>1b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21. </w:t>
      </w:r>
      <w:r>
        <w:rPr>
          <w:rStyle w:val="nonparej"/>
        </w:rPr>
        <w:t xml:space="preserve">konj. adverz.-konfront. </w:t>
      </w:r>
      <w:r>
        <w:rPr>
          <w:rStyle w:val="vyznam"/>
        </w:rPr>
        <w:t xml:space="preserve">ale, kdežto, zatímco, naproti tomu; připojuje souřadný člen věty n. souvětí, jehož subjekt jedná ap. protikladně vzhledem k rovnocennému subjektu  předchozího sdělení </w:t>
      </w:r>
      <w:r>
        <w:rPr>
          <w:rStyle w:val="komentarkurziva"/>
        </w:rPr>
        <w:t xml:space="preserve">oni ... padli sú, ale my vstali smy </w:t>
      </w:r>
      <w:r>
        <w:rPr>
          <w:rStyle w:val="komentarpramen"/>
        </w:rPr>
        <w:t xml:space="preserve">ŽaltKlem </w:t>
      </w:r>
      <w:r>
        <w:rPr>
          <w:rStyle w:val="komentar"/>
        </w:rPr>
        <w:t xml:space="preserve">19,8–9; </w:t>
      </w:r>
      <w:r>
        <w:rPr>
          <w:rStyle w:val="komentarkurziva"/>
        </w:rPr>
        <w:t xml:space="preserve">odpočívám, ale ty ... se ... točíš </w:t>
      </w:r>
      <w:r>
        <w:rPr>
          <w:rStyle w:val="komentarpramen"/>
        </w:rPr>
        <w:t xml:space="preserve">Čtver </w:t>
      </w:r>
      <w:r>
        <w:rPr>
          <w:rStyle w:val="komentar"/>
        </w:rPr>
        <w:t xml:space="preserve">55b </w:t>
      </w:r>
      <w:r>
        <w:rPr>
          <w:rStyle w:val="komentarkurziva"/>
        </w:rPr>
        <w:t xml:space="preserve">cum; </w:t>
      </w:r>
      <w:r>
        <w:rPr>
          <w:rStyle w:val="komentar"/>
        </w:rPr>
        <w:t xml:space="preserve">Ez 33,9 </w:t>
      </w:r>
      <w:r>
        <w:rPr>
          <w:rStyle w:val="komentarkurziva"/>
        </w:rPr>
        <w:t xml:space="preserve">porro; </w:t>
      </w:r>
      <w:r>
        <w:rPr>
          <w:rStyle w:val="komentar"/>
        </w:rPr>
        <w:t xml:space="preserve">1 C 7,28 </w:t>
      </w:r>
      <w:r>
        <w:rPr>
          <w:rStyle w:val="komentarkurziva"/>
        </w:rPr>
        <w:t xml:space="preserve">tamen; učiňen jest Esau muž vtipný k </w:t>
      </w:r>
      <w:r>
        <w:rPr>
          <w:rStyle w:val="komentarkurziva"/>
        </w:rPr>
        <w:lastRenderedPageBreak/>
        <w:t xml:space="preserve">lovení ..., ale Jákob muž prostý </w:t>
      </w:r>
      <w:r>
        <w:rPr>
          <w:rStyle w:val="komentarpramen"/>
        </w:rPr>
        <w:t xml:space="preserve">BiblPraž </w:t>
      </w:r>
      <w:r>
        <w:rPr>
          <w:rStyle w:val="komentar"/>
        </w:rPr>
        <w:t xml:space="preserve">Gn 25,7 </w:t>
      </w:r>
      <w:r>
        <w:rPr>
          <w:rStyle w:val="komentarkurziva"/>
        </w:rPr>
        <w:t xml:space="preserve">autem; máme příklad před sebú ..., ale oni jsú neměli </w:t>
      </w:r>
      <w:r>
        <w:rPr>
          <w:rStyle w:val="komentarpramen"/>
        </w:rPr>
        <w:t xml:space="preserve">HusBetl </w:t>
      </w:r>
      <w:r>
        <w:rPr>
          <w:rStyle w:val="komentar"/>
        </w:rPr>
        <w:t xml:space="preserve">2,120; </w:t>
      </w:r>
      <w:r>
        <w:rPr>
          <w:rStyle w:val="komentarkurziva"/>
        </w:rPr>
        <w:t xml:space="preserve">když uzrají, tehdy jsú zdrávy žaludku ... Ale nezralé činie tvrdost v žaludku </w:t>
      </w:r>
      <w:r>
        <w:rPr>
          <w:rStyle w:val="komentarpramen"/>
        </w:rPr>
        <w:t xml:space="preserve">LékVodň </w:t>
      </w:r>
      <w:r>
        <w:rPr>
          <w:rStyle w:val="komentar"/>
        </w:rPr>
        <w:t>262b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22. </w:t>
      </w:r>
      <w:r>
        <w:rPr>
          <w:rStyle w:val="nonparej"/>
        </w:rPr>
        <w:t xml:space="preserve">konj. adverz. </w:t>
      </w:r>
      <w:r>
        <w:t xml:space="preserve">„ne – ale“, „ne – alebrž“, „ne – ale nébrž“, „ne – ale ovšěm“ </w:t>
      </w:r>
      <w:r>
        <w:rPr>
          <w:rStyle w:val="nonparej"/>
        </w:rPr>
        <w:t xml:space="preserve">ap. </w:t>
      </w:r>
      <w:r>
        <w:rPr>
          <w:rStyle w:val="vyznam"/>
        </w:rPr>
        <w:t xml:space="preserve">ale, nýbrž; připojuje souřadný člen věty n. souvětí s obsahem, který uvádí na pravou míru, co bylo předchozím sdělením popřeno </w:t>
      </w:r>
      <w:r>
        <w:rPr>
          <w:rStyle w:val="komentarkurziva"/>
        </w:rPr>
        <w:t xml:space="preserve">ne ... ouřadové činí následovníky svatých, ale životové a následovanie svatých </w:t>
      </w:r>
      <w:r>
        <w:rPr>
          <w:rStyle w:val="komentarpramen"/>
        </w:rPr>
        <w:t xml:space="preserve">RokPost </w:t>
      </w:r>
      <w:r>
        <w:rPr>
          <w:rStyle w:val="komentar"/>
        </w:rPr>
        <w:t xml:space="preserve">1,109 (ed.); </w:t>
      </w:r>
      <w:r>
        <w:rPr>
          <w:rStyle w:val="komentarkurziva"/>
        </w:rPr>
        <w:t xml:space="preserve">ne zevně, ale tajně </w:t>
      </w:r>
      <w:r>
        <w:rPr>
          <w:rStyle w:val="komentarpramen"/>
        </w:rPr>
        <w:t xml:space="preserve">EvPraž </w:t>
      </w:r>
      <w:r>
        <w:rPr>
          <w:rStyle w:val="komentar"/>
        </w:rPr>
        <w:t xml:space="preserve">11b (J 3) </w:t>
      </w:r>
      <w:r>
        <w:rPr>
          <w:rStyle w:val="komentarkurziva"/>
        </w:rPr>
        <w:t xml:space="preserve">sed; není královstvie božie v řěči, ale v moci </w:t>
      </w:r>
      <w:r>
        <w:rPr>
          <w:rStyle w:val="komentarpramen"/>
        </w:rPr>
        <w:t xml:space="preserve">BiblLitTřebT </w:t>
      </w:r>
      <w:r>
        <w:rPr>
          <w:rStyle w:val="komentar"/>
        </w:rPr>
        <w:t xml:space="preserve">1 C 4,20 </w:t>
      </w:r>
      <w:r>
        <w:rPr>
          <w:rStyle w:val="komentarkurziva"/>
        </w:rPr>
        <w:t xml:space="preserve">sed; veliké věci nebývají pósobeny ... silú, ale radú </w:t>
      </w:r>
      <w:r>
        <w:rPr>
          <w:rStyle w:val="komentarpramen"/>
        </w:rPr>
        <w:t xml:space="preserve">GuallCtnostM </w:t>
      </w:r>
      <w:r>
        <w:rPr>
          <w:rStyle w:val="komentar"/>
        </w:rPr>
        <w:t xml:space="preserve">222; </w:t>
      </w:r>
      <w:r>
        <w:rPr>
          <w:rStyle w:val="komentarkurziva"/>
        </w:rPr>
        <w:t xml:space="preserve">ten zápis dále moci nemá mieti, ale z desk vymazán </w:t>
      </w:r>
      <w:r>
        <w:rPr>
          <w:rStyle w:val="komentarpramen"/>
        </w:rPr>
        <w:t xml:space="preserve">ArchČ </w:t>
      </w:r>
      <w:r>
        <w:rPr>
          <w:rStyle w:val="komentar"/>
        </w:rPr>
        <w:t xml:space="preserve">3,312 (1454); </w:t>
      </w:r>
      <w:r>
        <w:rPr>
          <w:rStyle w:val="komentarkurziva"/>
        </w:rPr>
        <w:t xml:space="preserve">žádného z nich při tom neopatřiv, ale brž to tak opatřiv </w:t>
      </w:r>
      <w:r>
        <w:rPr>
          <w:rStyle w:val="komentarpramen"/>
        </w:rPr>
        <w:t xml:space="preserve">ArchČ </w:t>
      </w:r>
      <w:r>
        <w:rPr>
          <w:rStyle w:val="komentar"/>
        </w:rPr>
        <w:t xml:space="preserve">5,270 (1456) </w:t>
      </w:r>
      <w:r>
        <w:rPr>
          <w:rStyle w:val="komentarkurziva"/>
        </w:rPr>
        <w:t xml:space="preserve">sed potius; viděnu býti v dobrých skutciech ... nenie ť zlé, ale brž chvalné </w:t>
      </w:r>
      <w:r>
        <w:rPr>
          <w:rStyle w:val="komentarpramen"/>
        </w:rPr>
        <w:t xml:space="preserve">LyraMat </w:t>
      </w:r>
      <w:r>
        <w:rPr>
          <w:rStyle w:val="komentar"/>
        </w:rPr>
        <w:t xml:space="preserve">146a </w:t>
      </w:r>
      <w:r>
        <w:rPr>
          <w:rStyle w:val="komentarkurziva"/>
        </w:rPr>
        <w:t xml:space="preserve">sed magis; neroďte hlédati ... Ale však najprvé hlédajte </w:t>
      </w:r>
      <w:r>
        <w:rPr>
          <w:rStyle w:val="komentarpramen"/>
        </w:rPr>
        <w:t xml:space="preserve">BiblDrážď </w:t>
      </w:r>
      <w:r>
        <w:rPr>
          <w:rStyle w:val="komentar"/>
        </w:rPr>
        <w:t xml:space="preserve">L 12,31 </w:t>
      </w:r>
      <w:r>
        <w:rPr>
          <w:rStyle w:val="komentarkurziva"/>
        </w:rPr>
        <w:t xml:space="preserve">verumtamen; nemstil se </w:t>
      </w:r>
      <w:r>
        <w:rPr>
          <w:rStyle w:val="komentar"/>
        </w:rPr>
        <w:t xml:space="preserve">[Ježíš] </w:t>
      </w:r>
      <w:r>
        <w:rPr>
          <w:rStyle w:val="komentarkurziva"/>
        </w:rPr>
        <w:t xml:space="preserve">..., ale trpěl </w:t>
      </w:r>
      <w:r>
        <w:rPr>
          <w:rStyle w:val="komentarpramen"/>
        </w:rPr>
        <w:t xml:space="preserve">AktaBratr </w:t>
      </w:r>
      <w:r>
        <w:rPr>
          <w:rStyle w:val="komentar"/>
        </w:rPr>
        <w:t xml:space="preserve">1,158b; 1 J 3,18; </w:t>
      </w:r>
      <w:r>
        <w:rPr>
          <w:rStyle w:val="komentarkurziva"/>
        </w:rPr>
        <w:t xml:space="preserve">s ženami neřku tajemně, ale zjevně ... almužnu žerú </w:t>
      </w:r>
      <w:r>
        <w:rPr>
          <w:rStyle w:val="komentarpramen"/>
        </w:rPr>
        <w:t xml:space="preserve">HusVýkl </w:t>
      </w:r>
      <w:r>
        <w:rPr>
          <w:rStyle w:val="komentar"/>
        </w:rPr>
        <w:t>123 (ed.)</w:t>
      </w:r>
      <w:r>
        <w:rPr>
          <w:rStyle w:val="komentarkurziva"/>
        </w:rPr>
        <w:t xml:space="preserve">; ač sú ... nedali peněz papeži ..., ale dali sú ... biskupóm </w:t>
      </w:r>
      <w:r>
        <w:rPr>
          <w:rStyle w:val="komentarpramen"/>
        </w:rPr>
        <w:t xml:space="preserve">VýbAkad </w:t>
      </w:r>
      <w:r>
        <w:rPr>
          <w:rStyle w:val="komentar"/>
        </w:rPr>
        <w:t xml:space="preserve">2/1,126; </w:t>
      </w:r>
      <w:r>
        <w:rPr>
          <w:rStyle w:val="komentarkurziva"/>
        </w:rPr>
        <w:t xml:space="preserve">dále ta pře ... jíti nemá, ale jmá sě hadčími (hádcími ?) ... konati </w:t>
      </w:r>
      <w:r>
        <w:rPr>
          <w:rStyle w:val="komentarpramen"/>
        </w:rPr>
        <w:t xml:space="preserve">NaučBrn </w:t>
      </w:r>
      <w:r>
        <w:rPr>
          <w:rStyle w:val="komentar"/>
        </w:rPr>
        <w:t xml:space="preserve">11 (1481); </w:t>
      </w:r>
      <w:r>
        <w:rPr>
          <w:rStyle w:val="komentarkurziva"/>
        </w:rPr>
        <w:t xml:space="preserve">já ť sem nepočal, ale on </w:t>
      </w:r>
      <w:r>
        <w:rPr>
          <w:rStyle w:val="komentarpramen"/>
        </w:rPr>
        <w:t xml:space="preserve">HusBetl </w:t>
      </w:r>
      <w:r>
        <w:rPr>
          <w:rStyle w:val="komentar"/>
        </w:rPr>
        <w:t xml:space="preserve">2,119; </w:t>
      </w:r>
      <w:r>
        <w:rPr>
          <w:rStyle w:val="komentarkurziva"/>
        </w:rPr>
        <w:t xml:space="preserve">pitie ... nebuď placeno, ale ovšem buď ztraceno </w:t>
      </w:r>
      <w:r>
        <w:rPr>
          <w:rStyle w:val="komentarpramen"/>
        </w:rPr>
        <w:t xml:space="preserve">PrávJihlA </w:t>
      </w:r>
      <w:r>
        <w:rPr>
          <w:rStyle w:val="komentar"/>
        </w:rPr>
        <w:t xml:space="preserve">33b; </w:t>
      </w:r>
      <w:r>
        <w:rPr>
          <w:rStyle w:val="komentarkurziva"/>
        </w:rPr>
        <w:t xml:space="preserve">ale zbav ny ot zlého </w:t>
      </w:r>
      <w:r>
        <w:rPr>
          <w:rStyle w:val="komentarpramen"/>
        </w:rPr>
        <w:t xml:space="preserve">LyrDuch </w:t>
      </w:r>
      <w:r>
        <w:rPr>
          <w:rStyle w:val="komentar"/>
        </w:rPr>
        <w:t xml:space="preserve">59; </w:t>
      </w:r>
      <w:r>
        <w:rPr>
          <w:rStyle w:val="komentarkurziva"/>
        </w:rPr>
        <w:t xml:space="preserve">nenie učedlník nad mistrem, ale každý bude svrchovaný </w:t>
      </w:r>
      <w:r>
        <w:rPr>
          <w:rStyle w:val="komentarpramen"/>
        </w:rPr>
        <w:t xml:space="preserve">BiblDrážď </w:t>
      </w:r>
      <w:r>
        <w:rPr>
          <w:rStyle w:val="komentar"/>
        </w:rPr>
        <w:t xml:space="preserve">L 6,40; </w:t>
      </w:r>
      <w:r>
        <w:rPr>
          <w:rStyle w:val="komentarkurziva"/>
        </w:rPr>
        <w:t xml:space="preserve">synuov nemaje doma, ale při pastvě </w:t>
      </w:r>
      <w:r>
        <w:rPr>
          <w:rStyle w:val="komentarpramen"/>
        </w:rPr>
        <w:t xml:space="preserve">BiblPraž </w:t>
      </w:r>
      <w:r>
        <w:rPr>
          <w:rStyle w:val="komentar"/>
        </w:rPr>
        <w:t xml:space="preserve">Gn 34,5 </w:t>
      </w:r>
      <w:r>
        <w:rPr>
          <w:rStyle w:val="komentarkurziva"/>
        </w:rPr>
        <w:t xml:space="preserve">et; ty si hřiechóv neostal, ale hřiechové sú tebe ostali </w:t>
      </w:r>
      <w:r>
        <w:rPr>
          <w:rStyle w:val="komentarpramen"/>
        </w:rPr>
        <w:t xml:space="preserve">OtcB </w:t>
      </w:r>
      <w:r>
        <w:rPr>
          <w:rStyle w:val="komentar"/>
        </w:rPr>
        <w:t xml:space="preserve">6b; </w:t>
      </w:r>
      <w:r>
        <w:rPr>
          <w:rStyle w:val="komentarkurziva"/>
        </w:rPr>
        <w:t xml:space="preserve">neřiekajte mi ... „pěkná“, ale řiekajte mi ... „hořká“ </w:t>
      </w:r>
      <w:r>
        <w:rPr>
          <w:rStyle w:val="komentarpramen"/>
        </w:rPr>
        <w:t xml:space="preserve">BiblPraž </w:t>
      </w:r>
      <w:r>
        <w:rPr>
          <w:rStyle w:val="komentar"/>
        </w:rPr>
        <w:t xml:space="preserve">Ru 1,20 </w:t>
      </w:r>
      <w:r>
        <w:rPr>
          <w:rStyle w:val="komentarkurziva"/>
        </w:rPr>
        <w:t xml:space="preserve">sed; nezamítáme jich [jiných „písem“], ale brž přijímáme </w:t>
      </w:r>
      <w:r>
        <w:rPr>
          <w:rStyle w:val="komentarpramen"/>
        </w:rPr>
        <w:t xml:space="preserve">AktaBratr </w:t>
      </w:r>
      <w:r>
        <w:rPr>
          <w:rStyle w:val="komentar"/>
        </w:rPr>
        <w:t>1,20b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23. </w:t>
      </w:r>
      <w:r>
        <w:rPr>
          <w:rStyle w:val="nonparej"/>
        </w:rPr>
        <w:t xml:space="preserve">konj. adverz. </w:t>
      </w:r>
      <w:r>
        <w:t xml:space="preserve">„ale ne“ </w:t>
      </w:r>
      <w:r>
        <w:rPr>
          <w:rStyle w:val="vyznam"/>
        </w:rPr>
        <w:t xml:space="preserve">ale ne, nikoli však; připojuje souřadný člen věty, jehož obsah je vzhledem k předchozímu sdělení popřen jako neplatný </w:t>
      </w:r>
      <w:r>
        <w:rPr>
          <w:rStyle w:val="komentarkurziva"/>
        </w:rPr>
        <w:t xml:space="preserve">opat tak praví, že by sě tebú, ale ne jím ta smlúva rušila </w:t>
      </w:r>
      <w:r>
        <w:rPr>
          <w:rStyle w:val="komentarpramen"/>
        </w:rPr>
        <w:t>ArchČ 15</w:t>
      </w:r>
      <w:r>
        <w:rPr>
          <w:rStyle w:val="komentar"/>
        </w:rPr>
        <w:t xml:space="preserve">,36 (1480); </w:t>
      </w:r>
      <w:r>
        <w:rPr>
          <w:rStyle w:val="komentarkurziva"/>
        </w:rPr>
        <w:t xml:space="preserve">titoť póhonové mluvie proti králi ejipskému, ale ne proti Šathanovi </w:t>
      </w:r>
      <w:r>
        <w:rPr>
          <w:rStyle w:val="komentarpramen"/>
        </w:rPr>
        <w:t xml:space="preserve">BelA </w:t>
      </w:r>
      <w:r>
        <w:rPr>
          <w:rStyle w:val="komentar"/>
        </w:rPr>
        <w:t xml:space="preserve">169b; </w:t>
      </w:r>
      <w:r>
        <w:rPr>
          <w:rStyle w:val="komentarkurziva"/>
        </w:rPr>
        <w:t xml:space="preserve">člověk jest Jevíčských, ale ne páně Bohušuov </w:t>
      </w:r>
      <w:r>
        <w:rPr>
          <w:rStyle w:val="komentarpramen"/>
        </w:rPr>
        <w:t xml:space="preserve">Půh </w:t>
      </w:r>
      <w:r>
        <w:rPr>
          <w:rStyle w:val="komentar"/>
        </w:rPr>
        <w:t xml:space="preserve">5/1,50 (1480); </w:t>
      </w:r>
      <w:r>
        <w:rPr>
          <w:rStyle w:val="komentarkurziva"/>
        </w:rPr>
        <w:t xml:space="preserve">v nebesiech, ale ne v kostele </w:t>
      </w:r>
      <w:r>
        <w:rPr>
          <w:rStyle w:val="komentarpramen"/>
        </w:rPr>
        <w:t xml:space="preserve">HusBetl </w:t>
      </w:r>
      <w:r>
        <w:rPr>
          <w:rStyle w:val="komentar"/>
        </w:rPr>
        <w:t xml:space="preserve">2,144; </w:t>
      </w:r>
      <w:r>
        <w:rPr>
          <w:rStyle w:val="komentarkurziva"/>
        </w:rPr>
        <w:t xml:space="preserve">jednu podstatu, ale ne tři osoby </w:t>
      </w:r>
      <w:r>
        <w:rPr>
          <w:rStyle w:val="komentarpramen"/>
        </w:rPr>
        <w:t xml:space="preserve">GlosSed </w:t>
      </w:r>
      <w:r>
        <w:rPr>
          <w:rStyle w:val="komentar"/>
        </w:rPr>
        <w:t xml:space="preserve">39b; </w:t>
      </w:r>
      <w:r>
        <w:rPr>
          <w:rStyle w:val="komentarkurziva"/>
        </w:rPr>
        <w:t xml:space="preserve">věříme člověku, ale ne v člověka </w:t>
      </w:r>
      <w:r>
        <w:rPr>
          <w:rStyle w:val="komentarpramen"/>
        </w:rPr>
        <w:t xml:space="preserve">GlosSed </w:t>
      </w:r>
      <w:r>
        <w:rPr>
          <w:rStyle w:val="komentar"/>
        </w:rPr>
        <w:t>265b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24. </w:t>
      </w:r>
      <w:r>
        <w:rPr>
          <w:rStyle w:val="nonparej"/>
        </w:rPr>
        <w:t xml:space="preserve">konj. adverz.-limit.; též </w:t>
      </w:r>
      <w:r>
        <w:t xml:space="preserve">„ale však“ </w:t>
      </w:r>
      <w:r>
        <w:rPr>
          <w:rStyle w:val="vyznam"/>
        </w:rPr>
        <w:t xml:space="preserve">ale, ovšem, jen(om)že, leč (sr. StčS s.v. </w:t>
      </w:r>
      <w:r>
        <w:rPr>
          <w:rStyle w:val="vyznamstaroceskyvyraz"/>
        </w:rPr>
        <w:t>„ovšem“ II/8</w:t>
      </w:r>
      <w:r>
        <w:rPr>
          <w:rStyle w:val="vyznam"/>
        </w:rPr>
        <w:t xml:space="preserve">); připojuje souřadný člen věty n. souvětí obsahující překážku pro bezvýhradnou platnost nebo předpokládaný důsledek předchozího sdělení </w:t>
      </w:r>
      <w:r>
        <w:rPr>
          <w:rStyle w:val="komentarkurziva"/>
        </w:rPr>
        <w:t xml:space="preserve">ze mne bude kněžstvo patero, ale brzo zhyne čtvero </w:t>
      </w:r>
      <w:r>
        <w:rPr>
          <w:rStyle w:val="komentarpramen"/>
        </w:rPr>
        <w:t xml:space="preserve">DalL </w:t>
      </w:r>
      <w:r>
        <w:rPr>
          <w:rStyle w:val="komentar"/>
        </w:rPr>
        <w:t xml:space="preserve">6,16; </w:t>
      </w:r>
      <w:r>
        <w:rPr>
          <w:rStyle w:val="komentarkurziva"/>
        </w:rPr>
        <w:t xml:space="preserve">menší jest </w:t>
      </w:r>
      <w:r>
        <w:rPr>
          <w:rStyle w:val="komentar"/>
        </w:rPr>
        <w:t xml:space="preserve">[srdce] </w:t>
      </w:r>
      <w:r>
        <w:rPr>
          <w:rStyle w:val="komentarkurziva"/>
        </w:rPr>
        <w:t xml:space="preserve">postavě, ale když ... sílu zbéře, silnějšie jest viece </w:t>
      </w:r>
      <w:r>
        <w:rPr>
          <w:rStyle w:val="komentarpramen"/>
        </w:rPr>
        <w:t xml:space="preserve">Čtver </w:t>
      </w:r>
      <w:r>
        <w:rPr>
          <w:rStyle w:val="komentar"/>
        </w:rPr>
        <w:t xml:space="preserve">63a; </w:t>
      </w:r>
      <w:r>
        <w:rPr>
          <w:rStyle w:val="komentarkurziva"/>
        </w:rPr>
        <w:t xml:space="preserve">i vsedechu na lodě. Ale tepruv po roce ... přijidechu do Jeruzaléma VeronK </w:t>
      </w:r>
      <w:r>
        <w:rPr>
          <w:rStyle w:val="komentar"/>
        </w:rPr>
        <w:t xml:space="preserve">30 (ed.); </w:t>
      </w:r>
      <w:r>
        <w:rPr>
          <w:rStyle w:val="komentarkurziva"/>
        </w:rPr>
        <w:t xml:space="preserve">po krmiech móž hrýzti, ale ovšem skrovně </w:t>
      </w:r>
      <w:r>
        <w:rPr>
          <w:rStyle w:val="komentarpramen"/>
        </w:rPr>
        <w:t xml:space="preserve">LékVodň </w:t>
      </w:r>
      <w:r>
        <w:rPr>
          <w:rStyle w:val="komentar"/>
        </w:rPr>
        <w:t>259a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25. </w:t>
      </w:r>
      <w:r>
        <w:rPr>
          <w:rStyle w:val="nonparej"/>
        </w:rPr>
        <w:t xml:space="preserve">konj. adverz.-limit. </w:t>
      </w:r>
      <w:r>
        <w:rPr>
          <w:rStyle w:val="vyznam"/>
        </w:rPr>
        <w:t xml:space="preserve">ale (jen), ovšem, jen(om)že, leč; připojuje souřadný člen věty n. souvětí obsahující výhradu k platnosti předchozího sdělení </w:t>
      </w:r>
      <w:r>
        <w:rPr>
          <w:rStyle w:val="komentarkurziva"/>
        </w:rPr>
        <w:t xml:space="preserve">tu sme již pili víno, ale kradmo </w:t>
      </w:r>
      <w:r>
        <w:rPr>
          <w:rStyle w:val="komentarpramen"/>
        </w:rPr>
        <w:t xml:space="preserve">CestKab </w:t>
      </w:r>
      <w:r>
        <w:rPr>
          <w:rStyle w:val="komentar"/>
        </w:rPr>
        <w:t>9 (ed.)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26. </w:t>
      </w:r>
      <w:r>
        <w:rPr>
          <w:rStyle w:val="nonparej"/>
        </w:rPr>
        <w:t xml:space="preserve">konj. adverz.-konces. </w:t>
      </w:r>
      <w:r>
        <w:rPr>
          <w:rStyle w:val="vyznam"/>
        </w:rPr>
        <w:t xml:space="preserve">ale, ovšem, přesto, nicméně; připojuje souřadný člen věty n. souvětí omezující platnost předchozího sdělení </w:t>
      </w:r>
      <w:r>
        <w:rPr>
          <w:rStyle w:val="komentarkurziva"/>
        </w:rPr>
        <w:t xml:space="preserve">uzřě prostěradla položená, ale sám nevjide </w:t>
      </w:r>
      <w:r>
        <w:rPr>
          <w:rStyle w:val="komentarpramen"/>
        </w:rPr>
        <w:t xml:space="preserve">BiblDrážď </w:t>
      </w:r>
      <w:r>
        <w:rPr>
          <w:rStyle w:val="komentar"/>
        </w:rPr>
        <w:t xml:space="preserve">J 20,5 </w:t>
      </w:r>
      <w:r>
        <w:rPr>
          <w:rStyle w:val="komentarkurziva"/>
        </w:rPr>
        <w:t>tamen</w:t>
      </w:r>
      <w:r>
        <w:rPr>
          <w:rStyle w:val="komentar"/>
        </w:rPr>
        <w:t xml:space="preserve">; </w:t>
      </w:r>
      <w:r>
        <w:rPr>
          <w:rStyle w:val="komentarkurziva"/>
        </w:rPr>
        <w:t xml:space="preserve">těžkost noh překážie ť mi, ale moc létanie jesti ť mi </w:t>
      </w:r>
      <w:r>
        <w:rPr>
          <w:rStyle w:val="komentarpramen"/>
        </w:rPr>
        <w:t xml:space="preserve">Čtver </w:t>
      </w:r>
      <w:r>
        <w:rPr>
          <w:rStyle w:val="komentar"/>
        </w:rPr>
        <w:t xml:space="preserve">92b </w:t>
      </w:r>
      <w:r>
        <w:rPr>
          <w:rStyle w:val="komentarkurziva"/>
        </w:rPr>
        <w:t xml:space="preserve">cum; bydléchu ... druh od druha oddáleni jsúce, ale milosrdím druh k druhu přichýleni biechu </w:t>
      </w:r>
      <w:r>
        <w:rPr>
          <w:rStyle w:val="komentarpramen"/>
        </w:rPr>
        <w:t xml:space="preserve">OtcB </w:t>
      </w:r>
      <w:r>
        <w:rPr>
          <w:rStyle w:val="komentar"/>
        </w:rPr>
        <w:t>1b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27. </w:t>
      </w:r>
      <w:r>
        <w:rPr>
          <w:rStyle w:val="nonparej"/>
        </w:rPr>
        <w:t xml:space="preserve">konj. kauz. </w:t>
      </w:r>
      <w:r>
        <w:rPr>
          <w:rStyle w:val="vyznam"/>
        </w:rPr>
        <w:t>totiž, vždyť, neboť (</w:t>
      </w:r>
      <w:r>
        <w:rPr>
          <w:rStyle w:val="vyznamstaroceskyvyraz"/>
        </w:rPr>
        <w:t>„nebo²“ 1</w:t>
      </w:r>
      <w:r>
        <w:rPr>
          <w:rStyle w:val="vyznam"/>
        </w:rPr>
        <w:t xml:space="preserve">); připojuje větu vysvětlující smysl předchozího sdělení </w:t>
      </w:r>
      <w:r>
        <w:rPr>
          <w:rStyle w:val="komentarkurziva"/>
        </w:rPr>
        <w:t xml:space="preserve">ale bojím sě, když k vám přijdu, abych snad vás nenalezl takových, jakových nechci </w:t>
      </w:r>
      <w:r>
        <w:rPr>
          <w:rStyle w:val="komentarpramen"/>
        </w:rPr>
        <w:t xml:space="preserve">BiblPraž </w:t>
      </w:r>
      <w:r>
        <w:rPr>
          <w:rStyle w:val="komentar"/>
        </w:rPr>
        <w:t xml:space="preserve">2 C 12,20 </w:t>
      </w:r>
      <w:r>
        <w:rPr>
          <w:rStyle w:val="komentarkurziva"/>
        </w:rPr>
        <w:t xml:space="preserve">enim; budeš blažen, že nejmají tobě čím otplatiti. Ale bude tobě </w:t>
      </w:r>
      <w:r>
        <w:rPr>
          <w:rStyle w:val="komentarkurziva"/>
        </w:rPr>
        <w:lastRenderedPageBreak/>
        <w:t xml:space="preserve">otplaceno u </w:t>
      </w:r>
      <w:r>
        <w:rPr>
          <w:rStyle w:val="komentar"/>
        </w:rPr>
        <w:t xml:space="preserve">vzkřiešení </w:t>
      </w:r>
      <w:r>
        <w:rPr>
          <w:rStyle w:val="komentarpramen"/>
        </w:rPr>
        <w:t xml:space="preserve">BiblDrážď </w:t>
      </w:r>
      <w:r>
        <w:rPr>
          <w:rStyle w:val="komentar"/>
        </w:rPr>
        <w:t xml:space="preserve">L </w:t>
      </w:r>
      <w:r>
        <w:rPr>
          <w:rStyle w:val="komentarkurziva"/>
        </w:rPr>
        <w:t xml:space="preserve">14,14 enim; ale zajisté toho, kohož jsme urazili, vdy se máme báti </w:t>
      </w:r>
      <w:r>
        <w:rPr>
          <w:rStyle w:val="komentarpramen"/>
        </w:rPr>
        <w:t xml:space="preserve">Čtver </w:t>
      </w:r>
      <w:r>
        <w:rPr>
          <w:rStyle w:val="komentar"/>
        </w:rPr>
        <w:t xml:space="preserve">49b </w:t>
      </w:r>
      <w:r>
        <w:rPr>
          <w:rStyle w:val="komentarkurziva"/>
        </w:rPr>
        <w:t>nam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28. </w:t>
      </w:r>
      <w:r>
        <w:rPr>
          <w:rStyle w:val="nonparej"/>
        </w:rPr>
        <w:t xml:space="preserve">ve funkci interj. </w:t>
      </w:r>
      <w:r>
        <w:rPr>
          <w:rStyle w:val="vyznam"/>
        </w:rPr>
        <w:t xml:space="preserve">ach, běda; vyjadřuje nepříjemný pocit </w:t>
      </w:r>
      <w:r>
        <w:rPr>
          <w:rStyle w:val="komentarpramen"/>
        </w:rPr>
        <w:t xml:space="preserve">ŽaltPod </w:t>
      </w:r>
      <w:r>
        <w:rPr>
          <w:rStyle w:val="komentar"/>
        </w:rPr>
        <w:t xml:space="preserve">39,16 </w:t>
      </w:r>
      <w:r>
        <w:rPr>
          <w:rStyle w:val="komentarkurziva"/>
        </w:rPr>
        <w:t>euge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29. </w:t>
      </w:r>
      <w:r>
        <w:rPr>
          <w:rStyle w:val="nonparej"/>
        </w:rPr>
        <w:t xml:space="preserve">ojed. ve funkci interj. </w:t>
      </w:r>
      <w:r>
        <w:rPr>
          <w:rStyle w:val="vyznam"/>
        </w:rPr>
        <w:t>hle, například; vyjadřuje upozornění n. náhodný výběr (?)</w:t>
      </w:r>
      <w:r>
        <w:rPr>
          <w:rStyle w:val="komentarkurziva"/>
        </w:rPr>
        <w:t xml:space="preserve">vezmi jednoho zatracence, ale Jidáše </w:t>
      </w:r>
      <w:r>
        <w:rPr>
          <w:rStyle w:val="komentarpramen"/>
        </w:rPr>
        <w:t xml:space="preserve">RokLuk </w:t>
      </w:r>
      <w:r>
        <w:rPr>
          <w:rStyle w:val="komentar"/>
        </w:rPr>
        <w:t>306b</w:t>
      </w:r>
    </w:p>
    <w:p w:rsidR="00CB13D1" w:rsidRDefault="007F094C">
      <w:pPr>
        <w:pStyle w:val="Poznamka"/>
      </w:pPr>
      <w:r>
        <w:t>Dolož. též ve funkci metajazykové (</w:t>
      </w:r>
      <w:r>
        <w:rPr>
          <w:rStyle w:val="kurziva"/>
        </w:rPr>
        <w:t xml:space="preserve">aby mohl někaké „ale“ přičiniti k chvále </w:t>
      </w:r>
      <w:r>
        <w:rPr>
          <w:rStyle w:val="pramen"/>
        </w:rPr>
        <w:t xml:space="preserve">ŠtítSvátA </w:t>
      </w:r>
      <w:r>
        <w:t xml:space="preserve">137a). – Hranice mezi slovnědruhovou funkcí není vždy jednoznačná, zvl. v souvislosti s volnou formou zápisu syntaktických celků (nelze se vždy jednoznačně orientovat v jejich struktuře a hranicích). Obecně ve významech stále přetrvává jako relikt původní funkce partikule – signál přechodu k dalšímu tématu výpovědi (slučovací vztah, navazovací funkce), z níž se později vyvinula funkce konfrontační, kontrastivní a adverzativní. – Některá užití (kauzální, časová aj., </w:t>
      </w:r>
      <w:r>
        <w:rPr>
          <w:rStyle w:val="nonparej"/>
        </w:rPr>
        <w:t xml:space="preserve">sr. </w:t>
      </w:r>
      <w:r>
        <w:rPr>
          <w:rStyle w:val="kurziva"/>
        </w:rPr>
        <w:t xml:space="preserve">takže sú shledáni v nepravdě, ale vymyšlené básně sepsavše </w:t>
      </w:r>
      <w:r>
        <w:rPr>
          <w:rStyle w:val="pramen"/>
        </w:rPr>
        <w:t xml:space="preserve">TrojK </w:t>
      </w:r>
      <w:r>
        <w:t>78a) jsou důsledkem nedokonalého překladu složitějších latinských syntaktických konstrukcí nebo volného překladu (</w:t>
      </w:r>
      <w:r>
        <w:rPr>
          <w:rStyle w:val="kurziva"/>
        </w:rPr>
        <w:t xml:space="preserve">Ale Antenor s Eneášem odjidechu </w:t>
      </w:r>
      <w:r>
        <w:rPr>
          <w:rStyle w:val="pramen"/>
        </w:rPr>
        <w:t xml:space="preserve">TrojK </w:t>
      </w:r>
      <w:r>
        <w:t xml:space="preserve">153b </w:t>
      </w:r>
      <w:r>
        <w:rPr>
          <w:rStyle w:val="kurziva"/>
        </w:rPr>
        <w:t>propter quod</w:t>
      </w:r>
      <w:r>
        <w:t>). V některých zdánlivě kauzálních užitích předpokládáme redundantní užití vzniklé opakováním z předchozí věty, které nahrazuje asyndetické spojení (</w:t>
      </w:r>
      <w:r>
        <w:rPr>
          <w:rStyle w:val="kurziva"/>
        </w:rPr>
        <w:t xml:space="preserve">Ale toho všickni nepravie, ale jsú druzí dobří a šlechetní a druzí změtení </w:t>
      </w:r>
      <w:r>
        <w:rPr>
          <w:rStyle w:val="pramen"/>
        </w:rPr>
        <w:t xml:space="preserve">ArchČ </w:t>
      </w:r>
      <w:r>
        <w:t>14, 4, 1430). – Potřeba podrobnějšího pohledu přesahuje možnosti stanoveného zpracování slovníku; pro další informace lexikologicko-syntaktické viz zvl. J. Bauer, Vývoj českého souvětí, Praha 1960, s. 63–66 a F. Kopečný, Etymologický slovník slovanských jazyků 2, Praha 1980, s. 46–50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Odkazovezahlavi"/>
      </w:pPr>
      <w:r>
        <w:rPr>
          <w:rStyle w:val="identifikator"/>
        </w:rPr>
        <w:t xml:space="preserve">h493 </w:t>
      </w:r>
      <w:r>
        <w:rPr>
          <w:rStyle w:val="hesloveslovo"/>
        </w:rPr>
        <w:t xml:space="preserve">ale asponě </w:t>
      </w:r>
      <w:r>
        <w:rPr>
          <w:rStyle w:val="nonparej"/>
        </w:rPr>
        <w:t xml:space="preserve">v. </w:t>
      </w:r>
      <w:r>
        <w:rPr>
          <w:rStyle w:val="odkaz"/>
        </w:rPr>
        <w:t xml:space="preserve">ale </w:t>
      </w:r>
      <w:r>
        <w:rPr>
          <w:rStyle w:val="nonparej"/>
        </w:rPr>
        <w:t xml:space="preserve">a </w:t>
      </w:r>
      <w:r>
        <w:rPr>
          <w:rStyle w:val="odkaz"/>
        </w:rPr>
        <w:t xml:space="preserve">asponě </w:t>
      </w:r>
      <w:r>
        <w:rPr>
          <w:rStyle w:val="komentar"/>
        </w:rPr>
        <w:t>prosím doplnit podle výsledného zpracování hesla „/asaponě/“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Odkazovezahlavi"/>
      </w:pPr>
      <w:r>
        <w:rPr>
          <w:rStyle w:val="identifikator"/>
        </w:rPr>
        <w:t xml:space="preserve">h494 </w:t>
      </w:r>
      <w:r>
        <w:rPr>
          <w:rStyle w:val="hesloveslovo"/>
        </w:rPr>
        <w:t xml:space="preserve">ale brž </w:t>
      </w:r>
      <w:r>
        <w:rPr>
          <w:rStyle w:val="nonparej"/>
        </w:rPr>
        <w:t xml:space="preserve">v. </w:t>
      </w:r>
      <w:r>
        <w:rPr>
          <w:rStyle w:val="odkaz"/>
        </w:rPr>
        <w:t xml:space="preserve">ale </w:t>
      </w:r>
      <w:r>
        <w:rPr>
          <w:rStyle w:val="nonparej"/>
        </w:rPr>
        <w:t xml:space="preserve">a </w:t>
      </w:r>
      <w:r>
        <w:rPr>
          <w:rStyle w:val="odkaz"/>
        </w:rPr>
        <w:t>brže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Odkazovezahlavi"/>
      </w:pPr>
      <w:r>
        <w:rPr>
          <w:rStyle w:val="identifikator"/>
        </w:rPr>
        <w:t xml:space="preserve">h495 </w:t>
      </w:r>
      <w:r>
        <w:rPr>
          <w:rStyle w:val="hesloveslovo"/>
        </w:rPr>
        <w:t xml:space="preserve">ale poně </w:t>
      </w:r>
      <w:r>
        <w:rPr>
          <w:rStyle w:val="nonparej"/>
        </w:rPr>
        <w:t xml:space="preserve">v. </w:t>
      </w:r>
      <w:r>
        <w:rPr>
          <w:rStyle w:val="odkaz"/>
        </w:rPr>
        <w:t xml:space="preserve">ale </w:t>
      </w:r>
      <w:r>
        <w:rPr>
          <w:rStyle w:val="nonparej"/>
        </w:rPr>
        <w:t xml:space="preserve">a </w:t>
      </w:r>
      <w:r>
        <w:rPr>
          <w:rStyle w:val="odkaz"/>
        </w:rPr>
        <w:t>poně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Odkazovezahlavi"/>
      </w:pPr>
      <w:r>
        <w:rPr>
          <w:rStyle w:val="identifikator"/>
        </w:rPr>
        <w:t xml:space="preserve">h496 </w:t>
      </w:r>
      <w:r>
        <w:rPr>
          <w:rStyle w:val="hesloveslovo"/>
        </w:rPr>
        <w:t xml:space="preserve">ale však </w:t>
      </w:r>
      <w:r>
        <w:rPr>
          <w:rStyle w:val="nonparej"/>
        </w:rPr>
        <w:t xml:space="preserve">v. </w:t>
      </w:r>
      <w:r>
        <w:rPr>
          <w:rStyle w:val="odkaz"/>
        </w:rPr>
        <w:t xml:space="preserve">ale </w:t>
      </w:r>
      <w:r>
        <w:rPr>
          <w:rStyle w:val="nonparej"/>
        </w:rPr>
        <w:t xml:space="preserve">a </w:t>
      </w:r>
      <w:r>
        <w:rPr>
          <w:rStyle w:val="odkaz"/>
        </w:rPr>
        <w:t xml:space="preserve">však </w:t>
      </w:r>
      <w:r>
        <w:rPr>
          <w:rStyle w:val="komentarkurziva"/>
        </w:rPr>
        <w:t xml:space="preserve">verumtamen </w:t>
      </w:r>
      <w:r>
        <w:rPr>
          <w:rStyle w:val="komentarpramen"/>
        </w:rPr>
        <w:t xml:space="preserve">MamKap </w:t>
      </w:r>
      <w:r>
        <w:rPr>
          <w:rStyle w:val="komentar"/>
        </w:rPr>
        <w:t xml:space="preserve">54b (Sir 29,11), </w:t>
      </w:r>
      <w:r>
        <w:rPr>
          <w:rStyle w:val="komentarkurziva"/>
        </w:rPr>
        <w:t xml:space="preserve">ac tamen </w:t>
      </w:r>
      <w:r>
        <w:rPr>
          <w:rStyle w:val="komentar"/>
        </w:rPr>
        <w:t>t. 35b (Job 14,22)</w:t>
      </w:r>
    </w:p>
    <w:p w:rsidR="00CB13D1" w:rsidRDefault="007F094C">
      <w:pPr>
        <w:pStyle w:val="Autor"/>
      </w:pPr>
      <w:r>
        <w:lastRenderedPageBreak/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h497 </w:t>
      </w:r>
      <w:r>
        <w:rPr>
          <w:rStyle w:val="hesloveslovo"/>
        </w:rPr>
        <w:t xml:space="preserve">aleas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ale as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Odkazovezahlavi"/>
      </w:pPr>
      <w:r>
        <w:rPr>
          <w:rStyle w:val="hesloveslovo"/>
        </w:rPr>
        <w:t xml:space="preserve">ale as </w:t>
      </w:r>
      <w:r>
        <w:rPr>
          <w:rStyle w:val="nonparej"/>
        </w:rPr>
        <w:t xml:space="preserve">v. </w:t>
      </w:r>
      <w:r>
        <w:rPr>
          <w:rStyle w:val="odkaz"/>
        </w:rPr>
        <w:t xml:space="preserve">ale </w:t>
      </w:r>
      <w:r>
        <w:rPr>
          <w:rStyle w:val="nonparej"/>
        </w:rPr>
        <w:t xml:space="preserve">a </w:t>
      </w:r>
      <w:r>
        <w:rPr>
          <w:rStyle w:val="odkaz"/>
        </w:rPr>
        <w:t>as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h498 </w:t>
      </w:r>
      <w:r>
        <w:rPr>
          <w:rStyle w:val="hesloveslovo"/>
        </w:rPr>
        <w:t xml:space="preserve">aleasa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ale asa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Odkazovezahlavi"/>
      </w:pPr>
      <w:r>
        <w:rPr>
          <w:rStyle w:val="hesloveslovo"/>
        </w:rPr>
        <w:t xml:space="preserve">ale asa </w:t>
      </w:r>
      <w:r>
        <w:rPr>
          <w:rStyle w:val="nonparej"/>
        </w:rPr>
        <w:t xml:space="preserve">v. </w:t>
      </w:r>
      <w:r>
        <w:rPr>
          <w:rStyle w:val="odkaz"/>
        </w:rPr>
        <w:t xml:space="preserve">ale </w:t>
      </w:r>
      <w:r>
        <w:rPr>
          <w:rStyle w:val="nonparej"/>
        </w:rPr>
        <w:t xml:space="preserve">a </w:t>
      </w:r>
      <w:r>
        <w:rPr>
          <w:rStyle w:val="odkaz"/>
        </w:rPr>
        <w:t>asa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h499 </w:t>
      </w:r>
      <w:r>
        <w:rPr>
          <w:rStyle w:val="hesloveslovo"/>
        </w:rPr>
        <w:t xml:space="preserve">aleatara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Aleatara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t xml:space="preserve">Aleatara </w:t>
      </w:r>
      <w:r>
        <w:rPr>
          <w:rStyle w:val="akce"/>
        </w:rPr>
        <w:t xml:space="preserve">citátové slovo </w:t>
      </w:r>
      <w:r>
        <w:rPr>
          <w:rStyle w:val="komentar"/>
        </w:rPr>
        <w:t>proprium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h500 </w:t>
      </w:r>
      <w:r>
        <w:rPr>
          <w:rStyle w:val="hesloveslovo"/>
        </w:rPr>
        <w:t xml:space="preserve">alebo </w:t>
      </w:r>
      <w:r>
        <w:rPr>
          <w:rStyle w:val="akce"/>
        </w:rPr>
        <w:t xml:space="preserve">přeřazeno sub </w:t>
      </w:r>
      <w:r>
        <w:rPr>
          <w:rStyle w:val="odkaz"/>
        </w:rPr>
        <w:t xml:space="preserve">nebo </w:t>
      </w:r>
      <w:r>
        <w:rPr>
          <w:rStyle w:val="komentar"/>
        </w:rPr>
        <w:t xml:space="preserve">Jen </w:t>
      </w:r>
      <w:r>
        <w:rPr>
          <w:rStyle w:val="komentarpramen"/>
        </w:rPr>
        <w:t xml:space="preserve">Žilin </w:t>
      </w:r>
      <w:r>
        <w:rPr>
          <w:rStyle w:val="komentar"/>
        </w:rPr>
        <w:t>přesněji vyřazeno: slovakismus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h501 </w:t>
      </w:r>
      <w:r>
        <w:rPr>
          <w:rStyle w:val="hesloveslovo"/>
        </w:rPr>
        <w:t xml:space="preserve">alef </w:t>
      </w:r>
      <w:r>
        <w:rPr>
          <w:rStyle w:val="slovnidruh"/>
        </w:rPr>
        <w:t>indecl.</w:t>
      </w:r>
    </w:p>
    <w:p w:rsidR="00CB13D1" w:rsidRDefault="007F094C">
      <w:pPr>
        <w:pStyle w:val="Vykladvyznamu"/>
      </w:pPr>
      <w:r>
        <w:rPr>
          <w:rStyle w:val="vyznam"/>
        </w:rPr>
        <w:t>alef, první písmeno hebrejské abecedy</w:t>
      </w:r>
    </w:p>
    <w:p w:rsidR="00CB13D1" w:rsidRDefault="007F094C">
      <w:pPr>
        <w:pStyle w:val="Poznamka"/>
      </w:pPr>
      <w:r>
        <w:rPr>
          <w:rStyle w:val="nonparej"/>
        </w:rPr>
        <w:t xml:space="preserve">Sr. </w:t>
      </w:r>
      <w:r>
        <w:rPr>
          <w:rStyle w:val="odkaz"/>
        </w:rPr>
        <w:t>alfa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h502 </w:t>
      </w:r>
      <w:r>
        <w:rPr>
          <w:rStyle w:val="hesloveslovo"/>
        </w:rPr>
        <w:t xml:space="preserve">alefovský </w:t>
      </w:r>
      <w:r>
        <w:rPr>
          <w:rStyle w:val="akce"/>
        </w:rPr>
        <w:t xml:space="preserve">chybějící doklady </w:t>
      </w:r>
      <w:r>
        <w:rPr>
          <w:rStyle w:val="komentar"/>
        </w:rPr>
        <w:t>nenalezeno na uvedeném místě rkp (</w:t>
      </w:r>
      <w:r>
        <w:rPr>
          <w:rStyle w:val="komentarpramen"/>
        </w:rPr>
        <w:t xml:space="preserve">ŽaltPod </w:t>
      </w:r>
      <w:r>
        <w:rPr>
          <w:rStyle w:val="komentar"/>
        </w:rPr>
        <w:t>str. ed. 49, sl. b, ř. 34,35)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h503 </w:t>
      </w:r>
      <w:r>
        <w:rPr>
          <w:rStyle w:val="hesloveslovo"/>
        </w:rPr>
        <w:t xml:space="preserve">alehle </w:t>
      </w:r>
      <w:r>
        <w:rPr>
          <w:rStyle w:val="akce"/>
        </w:rPr>
        <w:t>po roce 1500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h504 </w:t>
      </w:r>
      <w:r>
        <w:rPr>
          <w:rStyle w:val="hesloveslovo"/>
        </w:rPr>
        <w:t xml:space="preserve">alej </w:t>
      </w:r>
      <w:r>
        <w:rPr>
          <w:rStyle w:val="akce"/>
        </w:rPr>
        <w:t>po roce 1500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h505 </w:t>
      </w:r>
      <w:r>
        <w:rPr>
          <w:rStyle w:val="hesloveslovo"/>
        </w:rPr>
        <w:t xml:space="preserve">Aleka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h506 </w:t>
      </w:r>
      <w:r>
        <w:rPr>
          <w:rStyle w:val="hesloveslovo"/>
        </w:rPr>
        <w:t>alektor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-a/-u </w:t>
      </w:r>
      <w:r>
        <w:rPr>
          <w:rStyle w:val="slovnidruh"/>
        </w:rPr>
        <w:t>m.</w:t>
      </w:r>
    </w:p>
    <w:p w:rsidR="00CB13D1" w:rsidRDefault="007F094C">
      <w:pPr>
        <w:pStyle w:val="Motivace"/>
      </w:pPr>
      <w:r>
        <w:rPr>
          <w:rStyle w:val="nonparej"/>
        </w:rPr>
        <w:t xml:space="preserve">k střlat. </w:t>
      </w:r>
      <w:r>
        <w:t>alectorius</w:t>
      </w:r>
    </w:p>
    <w:p w:rsidR="00CB13D1" w:rsidRDefault="007F094C">
      <w:pPr>
        <w:pStyle w:val="Vykladvyznamu"/>
      </w:pPr>
      <w:r>
        <w:rPr>
          <w:rStyle w:val="nonparej"/>
        </w:rPr>
        <w:t xml:space="preserve">miner. </w:t>
      </w:r>
      <w:r>
        <w:rPr>
          <w:rStyle w:val="vyznam"/>
        </w:rPr>
        <w:t>drahý kámen tvořící se v kohoutím žaludku (</w:t>
      </w:r>
      <w:r>
        <w:rPr>
          <w:rStyle w:val="vyznamstaroceskyvyraz"/>
        </w:rPr>
        <w:t>„těchlín“</w:t>
      </w:r>
      <w:r>
        <w:rPr>
          <w:rStyle w:val="vyznam"/>
        </w:rPr>
        <w:t>)</w:t>
      </w:r>
    </w:p>
    <w:p w:rsidR="00CB13D1" w:rsidRDefault="007F094C">
      <w:pPr>
        <w:pStyle w:val="Poznamka"/>
      </w:pPr>
      <w:r>
        <w:t xml:space="preserve">Jen </w:t>
      </w:r>
      <w:r>
        <w:rPr>
          <w:rStyle w:val="pramen"/>
        </w:rPr>
        <w:t xml:space="preserve">Lapid </w:t>
      </w:r>
      <w:r>
        <w:rPr>
          <w:rStyle w:val="komentar"/>
        </w:rPr>
        <w:t>161a</w:t>
      </w:r>
      <w:r>
        <w:t xml:space="preserve">. – </w:t>
      </w:r>
      <w:r>
        <w:rPr>
          <w:rStyle w:val="nonparej"/>
        </w:rPr>
        <w:t xml:space="preserve">Sr. </w:t>
      </w:r>
      <w:r>
        <w:rPr>
          <w:rStyle w:val="kurziva"/>
        </w:rPr>
        <w:t xml:space="preserve">rakový žrnóvek </w:t>
      </w:r>
      <w:r>
        <w:rPr>
          <w:rStyle w:val="nonparej"/>
        </w:rPr>
        <w:t xml:space="preserve">s.v. </w:t>
      </w:r>
      <w:r>
        <w:rPr>
          <w:rStyle w:val="odkaz"/>
        </w:rPr>
        <w:t>žrnóvek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lastRenderedPageBreak/>
        <w:t xml:space="preserve">h507 </w:t>
      </w:r>
      <w:r>
        <w:rPr>
          <w:rStyle w:val="hesloveslovo"/>
        </w:rPr>
        <w:t xml:space="preserve">aleluja </w:t>
      </w:r>
      <w:r>
        <w:rPr>
          <w:rStyle w:val="slovnidruh"/>
        </w:rPr>
        <w:t xml:space="preserve">interj. </w:t>
      </w:r>
      <w:r>
        <w:rPr>
          <w:rStyle w:val="nonparej"/>
        </w:rPr>
        <w:t xml:space="preserve">a </w:t>
      </w:r>
      <w:r>
        <w:rPr>
          <w:rStyle w:val="slovnidruh"/>
        </w:rPr>
        <w:t>indecl.</w:t>
      </w:r>
    </w:p>
    <w:p w:rsidR="00CB13D1" w:rsidRDefault="007F094C">
      <w:pPr>
        <w:pStyle w:val="Motivace"/>
      </w:pPr>
      <w:r>
        <w:rPr>
          <w:rStyle w:val="nonparej"/>
        </w:rPr>
        <w:t xml:space="preserve">k hebr.-lat. </w:t>
      </w:r>
      <w:r>
        <w:t>halleluia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1. </w:t>
      </w:r>
      <w:r>
        <w:rPr>
          <w:rStyle w:val="slovnidruh"/>
        </w:rPr>
        <w:t xml:space="preserve">interj. </w:t>
      </w:r>
      <w:r>
        <w:rPr>
          <w:rStyle w:val="nonparej"/>
        </w:rPr>
        <w:t xml:space="preserve">bibl. a eccl. </w:t>
      </w:r>
      <w:r>
        <w:rPr>
          <w:rStyle w:val="vyznam"/>
        </w:rPr>
        <w:t>aleluja, jásavé zvolání vyjadřující boží chválu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2. </w:t>
      </w:r>
      <w:r>
        <w:rPr>
          <w:rStyle w:val="slovnidruh"/>
        </w:rPr>
        <w:t xml:space="preserve">interj. </w:t>
      </w:r>
      <w:r>
        <w:rPr>
          <w:rStyle w:val="nonparej"/>
        </w:rPr>
        <w:t xml:space="preserve">relig. </w:t>
      </w:r>
      <w:r>
        <w:rPr>
          <w:rStyle w:val="vyznam"/>
        </w:rPr>
        <w:t>aleluja, vyjadřuje radost spojenou s vděkem Bohu ap.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3. </w:t>
      </w:r>
      <w:r>
        <w:rPr>
          <w:rStyle w:val="nonparej"/>
        </w:rPr>
        <w:t xml:space="preserve">eccl. </w:t>
      </w:r>
      <w:r>
        <w:rPr>
          <w:rStyle w:val="vyznam"/>
        </w:rPr>
        <w:t>Aleluja, chvalozpěv tvořící součást některých hymnů, popř. samostatný zpěv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h508 </w:t>
      </w:r>
      <w:r>
        <w:rPr>
          <w:rStyle w:val="hesloveslovo"/>
        </w:rPr>
        <w:t>alembik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-a/-u </w:t>
      </w:r>
      <w:r>
        <w:rPr>
          <w:rStyle w:val="slovnidruh"/>
        </w:rPr>
        <w:t>m.</w:t>
      </w:r>
    </w:p>
    <w:p w:rsidR="00CB13D1" w:rsidRDefault="007F094C">
      <w:pPr>
        <w:pStyle w:val="Heslovezahlavi"/>
      </w:pPr>
      <w:r>
        <w:rPr>
          <w:rStyle w:val="nonparej"/>
        </w:rPr>
        <w:t xml:space="preserve">též </w:t>
      </w:r>
      <w:r>
        <w:rPr>
          <w:rStyle w:val="hesloveslovo"/>
        </w:rPr>
        <w:t>alambik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-a/-u </w:t>
      </w:r>
      <w:r>
        <w:rPr>
          <w:rStyle w:val="slovnidruh"/>
        </w:rPr>
        <w:t>m.</w:t>
      </w:r>
    </w:p>
    <w:p w:rsidR="00CB13D1" w:rsidRDefault="007F094C">
      <w:pPr>
        <w:pStyle w:val="Motivace"/>
      </w:pPr>
      <w:r>
        <w:rPr>
          <w:rStyle w:val="nonparej"/>
        </w:rPr>
        <w:t xml:space="preserve">k lat. </w:t>
      </w:r>
      <w:r>
        <w:t xml:space="preserve">alembicum,  </w:t>
      </w:r>
      <w:r>
        <w:rPr>
          <w:rStyle w:val="nonparej"/>
        </w:rPr>
        <w:t xml:space="preserve">sr. arab. </w:t>
      </w:r>
      <w:r>
        <w:t>al inbiq</w:t>
      </w:r>
    </w:p>
    <w:p w:rsidR="00CB13D1" w:rsidRDefault="007F094C">
      <w:pPr>
        <w:pStyle w:val="Vykladvyznamu"/>
      </w:pPr>
      <w:r>
        <w:rPr>
          <w:rStyle w:val="nonparej"/>
        </w:rPr>
        <w:t xml:space="preserve">alch. </w:t>
      </w:r>
      <w:r>
        <w:rPr>
          <w:rStyle w:val="vyznam"/>
        </w:rPr>
        <w:t>alembik, křivule, horní část destilačního přístroje n. celý destilační přístroj</w:t>
      </w:r>
    </w:p>
    <w:p w:rsidR="00CB13D1" w:rsidRDefault="007F094C">
      <w:pPr>
        <w:pStyle w:val="Poznamka"/>
      </w:pPr>
      <w:r>
        <w:rPr>
          <w:rStyle w:val="nonparej"/>
        </w:rPr>
        <w:t xml:space="preserve">Sr. </w:t>
      </w:r>
      <w:r>
        <w:rPr>
          <w:rStyle w:val="kurziva"/>
        </w:rPr>
        <w:t xml:space="preserve">alembik, ješto slóve sklenice s hrdlem </w:t>
      </w:r>
      <w:r>
        <w:rPr>
          <w:rStyle w:val="pramen"/>
        </w:rPr>
        <w:t xml:space="preserve">LékKřišť </w:t>
      </w:r>
      <w:r>
        <w:rPr>
          <w:rStyle w:val="komentar"/>
        </w:rPr>
        <w:t xml:space="preserve">49b </w:t>
      </w:r>
      <w:r>
        <w:rPr>
          <w:rStyle w:val="nonparej"/>
        </w:rPr>
        <w:t>aj.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h509 </w:t>
      </w:r>
      <w:r>
        <w:rPr>
          <w:rStyle w:val="hesloveslovo"/>
        </w:rPr>
        <w:t xml:space="preserve">Alena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h510 </w:t>
      </w:r>
      <w:r>
        <w:rPr>
          <w:rStyle w:val="hesloveslovo"/>
        </w:rPr>
        <w:t xml:space="preserve">Aleš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h511 </w:t>
      </w:r>
      <w:r>
        <w:rPr>
          <w:rStyle w:val="hesloveslovo"/>
        </w:rPr>
        <w:t xml:space="preserve">aletik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aletikum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t xml:space="preserve">aletikum </w:t>
      </w:r>
      <w:r>
        <w:rPr>
          <w:rStyle w:val="akce"/>
        </w:rPr>
        <w:t>citátové slovo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h512 </w:t>
      </w:r>
      <w:r>
        <w:rPr>
          <w:rStyle w:val="hesloveslovo"/>
        </w:rPr>
        <w:t xml:space="preserve">Alevin </w:t>
      </w:r>
      <w:r>
        <w:rPr>
          <w:rStyle w:val="akce"/>
        </w:rPr>
        <w:t xml:space="preserve">přeřazeno sub </w:t>
      </w:r>
      <w:r>
        <w:rPr>
          <w:rStyle w:val="odkaz"/>
        </w:rPr>
        <w:t>Alkuin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h513 </w:t>
      </w:r>
      <w:r>
        <w:rPr>
          <w:rStyle w:val="hesloveslovo"/>
        </w:rPr>
        <w:t xml:space="preserve">Alexa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h514 </w:t>
      </w:r>
      <w:r>
        <w:rPr>
          <w:rStyle w:val="hesloveslovo"/>
        </w:rPr>
        <w:t xml:space="preserve">Alexander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h515 </w:t>
      </w:r>
      <w:r>
        <w:rPr>
          <w:rStyle w:val="hesloveslovo"/>
        </w:rPr>
        <w:t xml:space="preserve">alexanderský </w:t>
      </w:r>
      <w:r>
        <w:rPr>
          <w:rStyle w:val="slovnidruh"/>
        </w:rPr>
        <w:t>adj.</w:t>
      </w:r>
    </w:p>
    <w:p w:rsidR="00CB13D1" w:rsidRDefault="007F094C">
      <w:pPr>
        <w:pStyle w:val="Heslovezahlavi"/>
      </w:pPr>
      <w:r>
        <w:rPr>
          <w:rStyle w:val="hesloveslovo"/>
        </w:rPr>
        <w:t xml:space="preserve">alexandrský </w:t>
      </w:r>
      <w:r>
        <w:rPr>
          <w:rStyle w:val="slovnidruh"/>
        </w:rPr>
        <w:t>adj.</w:t>
      </w:r>
    </w:p>
    <w:p w:rsidR="00CB13D1" w:rsidRDefault="007F094C">
      <w:pPr>
        <w:pStyle w:val="Motivace"/>
      </w:pPr>
      <w:r>
        <w:rPr>
          <w:rStyle w:val="nonparej"/>
        </w:rPr>
        <w:t xml:space="preserve">k </w:t>
      </w:r>
      <w:r>
        <w:rPr>
          <w:rStyle w:val="odkaz"/>
        </w:rPr>
        <w:t>Alexandřie</w:t>
      </w:r>
      <w:r>
        <w:t xml:space="preserve">, </w:t>
      </w:r>
      <w:r>
        <w:rPr>
          <w:rStyle w:val="nonparej"/>
        </w:rPr>
        <w:t xml:space="preserve">sr. lat. </w:t>
      </w:r>
      <w:r>
        <w:t>Alexandria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1. </w:t>
      </w:r>
      <w:r>
        <w:rPr>
          <w:rStyle w:val="spojitelnost"/>
        </w:rPr>
        <w:t xml:space="preserve">(o člověku) </w:t>
      </w:r>
      <w:r>
        <w:rPr>
          <w:rStyle w:val="vyznam"/>
        </w:rPr>
        <w:t>alexandrijský, žijící v Alexandrii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2. </w:t>
      </w:r>
      <w:r>
        <w:t xml:space="preserve">„Alexanderščí“ </w:t>
      </w:r>
      <w:r>
        <w:rPr>
          <w:rStyle w:val="nonparej"/>
        </w:rPr>
        <w:t xml:space="preserve">pl. m. </w:t>
      </w:r>
      <w:r>
        <w:rPr>
          <w:rStyle w:val="vyznam"/>
        </w:rPr>
        <w:t>Alexandrijští, obyvatelé Alexandrie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3. </w:t>
      </w:r>
      <w:r>
        <w:t xml:space="preserve">„rodem alexanderský“ </w:t>
      </w:r>
      <w:r>
        <w:rPr>
          <w:rStyle w:val="vyznam"/>
        </w:rPr>
        <w:t>alexandrijský rodák, narozený v Alexandrii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4. </w:t>
      </w:r>
      <w:r>
        <w:rPr>
          <w:rStyle w:val="spojitelnost"/>
        </w:rPr>
        <w:t xml:space="preserve">(o biskupu) </w:t>
      </w:r>
      <w:r>
        <w:rPr>
          <w:rStyle w:val="vyznam"/>
        </w:rPr>
        <w:t>alexandrijský, určený pro oblast s centrem v Alexandrii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5. </w:t>
      </w:r>
      <w:r>
        <w:rPr>
          <w:rStyle w:val="spojitelnost"/>
        </w:rPr>
        <w:t xml:space="preserve">(o zemi) </w:t>
      </w:r>
      <w:r>
        <w:rPr>
          <w:rStyle w:val="vyznam"/>
        </w:rPr>
        <w:t>alexandrijský, mající centrum v Alexandrii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6. </w:t>
      </w:r>
      <w:r>
        <w:rPr>
          <w:rStyle w:val="spojitelnost"/>
        </w:rPr>
        <w:t xml:space="preserve">(o řece) </w:t>
      </w:r>
      <w:r>
        <w:rPr>
          <w:rStyle w:val="vyznam"/>
        </w:rPr>
        <w:t>protékající Alexandrií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7. </w:t>
      </w:r>
      <w:r>
        <w:rPr>
          <w:rStyle w:val="spojitelnost"/>
        </w:rPr>
        <w:t xml:space="preserve">(o lodi) </w:t>
      </w:r>
      <w:r>
        <w:rPr>
          <w:rStyle w:val="vyznam"/>
        </w:rPr>
        <w:t xml:space="preserve">alexandrijský, pocházející z Alexandrie n. příslušný do Alexandrie </w:t>
      </w:r>
      <w:r>
        <w:rPr>
          <w:rStyle w:val="komentar"/>
        </w:rPr>
        <w:t>rozdíl ‚vyrobený‘ vs. ‚mající domovský přístav‘, což se z dokladů nepozná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Odkazovezahlavi"/>
      </w:pPr>
      <w:r>
        <w:rPr>
          <w:rStyle w:val="identifikator"/>
        </w:rPr>
        <w:t xml:space="preserve">h516 </w:t>
      </w:r>
      <w:r>
        <w:rPr>
          <w:rStyle w:val="hesloveslovo"/>
        </w:rPr>
        <w:t xml:space="preserve">Alexandr </w:t>
      </w:r>
      <w:r>
        <w:rPr>
          <w:rStyle w:val="nonparej"/>
        </w:rPr>
        <w:t xml:space="preserve">v. </w:t>
      </w:r>
      <w:r>
        <w:rPr>
          <w:rStyle w:val="odkaz"/>
        </w:rPr>
        <w:t xml:space="preserve">Alexander </w:t>
      </w:r>
      <w:r>
        <w:rPr>
          <w:rStyle w:val="komentarpramen"/>
        </w:rPr>
        <w:t xml:space="preserve">ComestC </w:t>
      </w:r>
      <w:r>
        <w:rPr>
          <w:rStyle w:val="komentar"/>
        </w:rPr>
        <w:t xml:space="preserve">11b </w:t>
      </w:r>
      <w:r>
        <w:rPr>
          <w:rStyle w:val="komentarkurziva"/>
        </w:rPr>
        <w:t xml:space="preserve">Allexandr, </w:t>
      </w:r>
      <w:r>
        <w:rPr>
          <w:rStyle w:val="komentarpramen"/>
        </w:rPr>
        <w:t>PasKal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lastRenderedPageBreak/>
        <w:t xml:space="preserve">h517 </w:t>
      </w:r>
      <w:r>
        <w:rPr>
          <w:rStyle w:val="hesloveslovo"/>
        </w:rPr>
        <w:t xml:space="preserve">Alexandra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h518 </w:t>
      </w:r>
      <w:r>
        <w:rPr>
          <w:rStyle w:val="hesloveslovo"/>
        </w:rPr>
        <w:t xml:space="preserve">Alexandrí </w:t>
      </w:r>
      <w:r>
        <w:rPr>
          <w:rStyle w:val="akce"/>
        </w:rPr>
        <w:t xml:space="preserve">přeřazeno sub </w:t>
      </w:r>
      <w:r>
        <w:rPr>
          <w:rStyle w:val="odkaz"/>
        </w:rPr>
        <w:t xml:space="preserve">Alexandřie </w:t>
      </w:r>
      <w:r>
        <w:rPr>
          <w:rStyle w:val="komentar"/>
        </w:rPr>
        <w:t xml:space="preserve">čekal bych změkčení </w:t>
      </w:r>
      <w:r>
        <w:rPr>
          <w:rStyle w:val="komentarkurziva"/>
        </w:rPr>
        <w:t xml:space="preserve">Alexandří, </w:t>
      </w:r>
      <w:r>
        <w:rPr>
          <w:rStyle w:val="komentar"/>
        </w:rPr>
        <w:t>ale nelze jednoznačně prokázat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h519 </w:t>
      </w:r>
      <w:r>
        <w:rPr>
          <w:rStyle w:val="hesloveslovo"/>
        </w:rPr>
        <w:t xml:space="preserve">Alexandria </w:t>
      </w:r>
      <w:r>
        <w:rPr>
          <w:rStyle w:val="akce"/>
        </w:rPr>
        <w:t xml:space="preserve">citátové slovo </w:t>
      </w:r>
      <w:r>
        <w:rPr>
          <w:rStyle w:val="komentar"/>
        </w:rPr>
        <w:t>proprium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h520 </w:t>
      </w:r>
      <w:r>
        <w:rPr>
          <w:rStyle w:val="hesloveslovo"/>
        </w:rPr>
        <w:t xml:space="preserve">Alexandrie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h521 </w:t>
      </w:r>
      <w:r>
        <w:rPr>
          <w:rStyle w:val="hesloveslovo"/>
        </w:rPr>
        <w:t xml:space="preserve">Alexandrina </w:t>
      </w:r>
      <w:r>
        <w:rPr>
          <w:rStyle w:val="akce"/>
        </w:rPr>
        <w:t xml:space="preserve">proprium </w:t>
      </w:r>
      <w:r>
        <w:rPr>
          <w:rStyle w:val="komentar"/>
        </w:rPr>
        <w:t>chybný překlad lat. adjektiva (</w:t>
      </w:r>
      <w:r>
        <w:rPr>
          <w:rStyle w:val="komentarkurziva"/>
        </w:rPr>
        <w:t xml:space="preserve">navis Allexandrina </w:t>
      </w:r>
      <w:r>
        <w:rPr>
          <w:rStyle w:val="komentar"/>
        </w:rPr>
        <w:t>– alexandrijská loď)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h522 </w:t>
      </w:r>
      <w:r>
        <w:rPr>
          <w:rStyle w:val="hesloveslovo"/>
        </w:rPr>
        <w:t xml:space="preserve">Alexandrium </w:t>
      </w:r>
      <w:r>
        <w:rPr>
          <w:rStyle w:val="akce"/>
        </w:rPr>
        <w:t xml:space="preserve">citátové slovo </w:t>
      </w:r>
      <w:r>
        <w:rPr>
          <w:rStyle w:val="komentar"/>
        </w:rPr>
        <w:t>proprium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Odkazovezahlavi"/>
      </w:pPr>
      <w:r>
        <w:rPr>
          <w:rStyle w:val="identifikator"/>
        </w:rPr>
        <w:t xml:space="preserve">h523 </w:t>
      </w:r>
      <w:r>
        <w:rPr>
          <w:rStyle w:val="hesloveslovo"/>
        </w:rPr>
        <w:t xml:space="preserve">alexandrský </w:t>
      </w:r>
      <w:r>
        <w:rPr>
          <w:rStyle w:val="nonparej"/>
        </w:rPr>
        <w:t xml:space="preserve">v. </w:t>
      </w:r>
      <w:r>
        <w:rPr>
          <w:rStyle w:val="odkaz"/>
        </w:rPr>
        <w:t>alexanderský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h524 </w:t>
      </w:r>
      <w:r>
        <w:rPr>
          <w:rStyle w:val="hesloveslovo"/>
        </w:rPr>
        <w:t xml:space="preserve">Alexandrum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h525 </w:t>
      </w:r>
      <w:r>
        <w:rPr>
          <w:rStyle w:val="hesloveslovo"/>
        </w:rPr>
        <w:t xml:space="preserve">Alexandří </w:t>
      </w:r>
      <w:r>
        <w:rPr>
          <w:rStyle w:val="akce"/>
        </w:rPr>
        <w:t xml:space="preserve">přeřazeno sub </w:t>
      </w:r>
      <w:r>
        <w:rPr>
          <w:rStyle w:val="odkaz"/>
        </w:rPr>
        <w:t>Alexandřie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h526 </w:t>
      </w:r>
      <w:r>
        <w:rPr>
          <w:rStyle w:val="hesloveslovo"/>
        </w:rPr>
        <w:t xml:space="preserve">Alexandřie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h527 </w:t>
      </w:r>
      <w:r>
        <w:rPr>
          <w:rStyle w:val="hesloveslovo"/>
        </w:rPr>
        <w:t xml:space="preserve">Alexí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h528 </w:t>
      </w:r>
      <w:r>
        <w:rPr>
          <w:rStyle w:val="hesloveslovo"/>
        </w:rPr>
        <w:t xml:space="preserve">Alexius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h529 </w:t>
      </w:r>
      <w:r>
        <w:rPr>
          <w:rStyle w:val="hesloveslovo"/>
        </w:rPr>
        <w:t xml:space="preserve">Alexovici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h530 </w:t>
      </w:r>
      <w:r>
        <w:rPr>
          <w:rStyle w:val="hesloveslovo"/>
        </w:rPr>
        <w:t xml:space="preserve">alfa </w:t>
      </w:r>
      <w:r>
        <w:rPr>
          <w:rStyle w:val="slovnidruh"/>
        </w:rPr>
        <w:t>indecl.</w:t>
      </w:r>
    </w:p>
    <w:p w:rsidR="00CB13D1" w:rsidRDefault="007F094C">
      <w:pPr>
        <w:pStyle w:val="Motivace"/>
      </w:pPr>
      <w:r>
        <w:rPr>
          <w:rStyle w:val="nonparej"/>
        </w:rPr>
        <w:t xml:space="preserve">k lat. </w:t>
      </w:r>
      <w:r>
        <w:t>alpha</w:t>
      </w:r>
    </w:p>
    <w:p w:rsidR="00CB13D1" w:rsidRDefault="007F094C">
      <w:pPr>
        <w:pStyle w:val="Vykladvyznamu"/>
      </w:pPr>
      <w:r>
        <w:rPr>
          <w:rStyle w:val="vyznam"/>
        </w:rPr>
        <w:lastRenderedPageBreak/>
        <w:t>alfa, první písmeno řecké abecedy</w:t>
      </w:r>
    </w:p>
    <w:p w:rsidR="00CB13D1" w:rsidRDefault="007F094C">
      <w:pPr>
        <w:pStyle w:val="Poznamka"/>
      </w:pPr>
      <w:r>
        <w:rPr>
          <w:rStyle w:val="nonparej"/>
        </w:rPr>
        <w:t xml:space="preserve">Sr. </w:t>
      </w:r>
      <w:r>
        <w:rPr>
          <w:rStyle w:val="odkaz"/>
        </w:rPr>
        <w:t>alef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h531 </w:t>
      </w:r>
      <w:r>
        <w:rPr>
          <w:rStyle w:val="hesloveslovo"/>
        </w:rPr>
        <w:t>alfabeta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-y </w:t>
      </w:r>
      <w:r>
        <w:rPr>
          <w:rStyle w:val="slovnidruh"/>
        </w:rPr>
        <w:t>f.</w:t>
      </w:r>
    </w:p>
    <w:p w:rsidR="00CB13D1" w:rsidRDefault="007F094C">
      <w:pPr>
        <w:pStyle w:val="Motivace"/>
      </w:pPr>
      <w:r>
        <w:rPr>
          <w:rStyle w:val="nonparej"/>
        </w:rPr>
        <w:t xml:space="preserve">k lat. </w:t>
      </w:r>
      <w:r>
        <w:t>alphabeta</w:t>
      </w:r>
    </w:p>
    <w:p w:rsidR="00CB13D1" w:rsidRDefault="007F094C">
      <w:pPr>
        <w:pStyle w:val="Vykladvyznamu"/>
      </w:pPr>
      <w:r>
        <w:rPr>
          <w:rStyle w:val="vyznam"/>
        </w:rPr>
        <w:t>abeceda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hesloveslovo"/>
        </w:rPr>
        <w:t>alfita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-y </w:t>
      </w:r>
      <w:r>
        <w:rPr>
          <w:rStyle w:val="slovnidruh"/>
        </w:rPr>
        <w:t>f.</w:t>
      </w:r>
    </w:p>
    <w:p w:rsidR="00CB13D1" w:rsidRDefault="007F094C">
      <w:pPr>
        <w:pStyle w:val="Motivace"/>
      </w:pPr>
      <w:r>
        <w:rPr>
          <w:rStyle w:val="nonparej"/>
        </w:rPr>
        <w:t xml:space="preserve">k lat. </w:t>
      </w:r>
      <w:r>
        <w:t>alphita</w:t>
      </w:r>
    </w:p>
    <w:p w:rsidR="00CB13D1" w:rsidRDefault="007F094C">
      <w:pPr>
        <w:pStyle w:val="Vykladvyznamu"/>
      </w:pPr>
      <w:r>
        <w:rPr>
          <w:rStyle w:val="vyznam"/>
        </w:rPr>
        <w:t>pokrm připravený z mouky z prvního obilí (</w:t>
      </w:r>
      <w:r>
        <w:rPr>
          <w:rStyle w:val="vyznamstaroceskyvyraz"/>
        </w:rPr>
        <w:t>„prhy“ 3</w:t>
      </w:r>
      <w:r>
        <w:rPr>
          <w:rStyle w:val="vyznam"/>
        </w:rPr>
        <w:t xml:space="preserve">) </w:t>
      </w:r>
      <w:r>
        <w:rPr>
          <w:rStyle w:val="komentarpramen"/>
        </w:rPr>
        <w:t xml:space="preserve">ComestC </w:t>
      </w:r>
      <w:r>
        <w:rPr>
          <w:rStyle w:val="komentar"/>
        </w:rPr>
        <w:t>137a</w:t>
      </w:r>
    </w:p>
    <w:p w:rsidR="00CB13D1" w:rsidRDefault="007F094C">
      <w:pPr>
        <w:pStyle w:val="Poznamka"/>
      </w:pPr>
      <w:r>
        <w:t xml:space="preserve">Sémanticky výchozí význam ‚mouka z prvního obilí,  „prha“ 2 doložen jen ve </w:t>
      </w:r>
      <w:r>
        <w:rPr>
          <w:rStyle w:val="pramen"/>
        </w:rPr>
        <w:t xml:space="preserve">VodňLact </w:t>
      </w:r>
      <w:r>
        <w:rPr>
          <w:rStyle w:val="komentar"/>
        </w:rPr>
        <w:t>B2a</w:t>
      </w:r>
      <w:r>
        <w:t>. – Slovo na přechodu od slova citátového ke slovu přejatému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h532 </w:t>
      </w:r>
      <w:r>
        <w:rPr>
          <w:rStyle w:val="hesloveslovo"/>
        </w:rPr>
        <w:t xml:space="preserve">Alfej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h533 </w:t>
      </w:r>
      <w:r>
        <w:rPr>
          <w:rStyle w:val="hesloveslovo"/>
        </w:rPr>
        <w:t xml:space="preserve">Alfeus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h534 </w:t>
      </w:r>
      <w:r>
        <w:rPr>
          <w:rStyle w:val="hesloveslovo"/>
        </w:rPr>
        <w:t xml:space="preserve">Alchedemach </w:t>
      </w:r>
      <w:r>
        <w:rPr>
          <w:rStyle w:val="akce"/>
        </w:rPr>
        <w:t xml:space="preserve">přeřazeno sub </w:t>
      </w:r>
      <w:r>
        <w:rPr>
          <w:rStyle w:val="odkaz"/>
        </w:rPr>
        <w:t>Acheldemach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lastRenderedPageBreak/>
        <w:t xml:space="preserve">h535 </w:t>
      </w:r>
      <w:r>
        <w:rPr>
          <w:rStyle w:val="hesloveslovo"/>
        </w:rPr>
        <w:t xml:space="preserve">Alchimelech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h536 </w:t>
      </w:r>
      <w:r>
        <w:rPr>
          <w:rStyle w:val="hesloveslovo"/>
        </w:rPr>
        <w:t xml:space="preserve">Alchimus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h537 </w:t>
      </w:r>
      <w:r>
        <w:rPr>
          <w:rStyle w:val="hesloveslovo"/>
        </w:rPr>
        <w:t xml:space="preserve">Alchisidrus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Alchisidor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t xml:space="preserve">Alchisidor </w:t>
      </w:r>
      <w:r>
        <w:rPr>
          <w:rStyle w:val="akce"/>
        </w:rPr>
        <w:t xml:space="preserve">proprium </w:t>
      </w:r>
      <w:r>
        <w:rPr>
          <w:rStyle w:val="komentar"/>
        </w:rPr>
        <w:t xml:space="preserve">mylný překlad lat. adjektiva </w:t>
      </w:r>
      <w:r>
        <w:rPr>
          <w:rStyle w:val="komentarkurziva"/>
        </w:rPr>
        <w:t xml:space="preserve">Altisiodorensis </w:t>
      </w:r>
      <w:r>
        <w:rPr>
          <w:rStyle w:val="komentar"/>
        </w:rPr>
        <w:t xml:space="preserve">(tj. </w:t>
      </w:r>
      <w:r>
        <w:rPr>
          <w:rStyle w:val="komentarkurziva"/>
        </w:rPr>
        <w:t xml:space="preserve">urbs, civitas </w:t>
      </w:r>
      <w:r>
        <w:rPr>
          <w:rStyle w:val="komentar"/>
        </w:rPr>
        <w:t>ap.)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h538 </w:t>
      </w:r>
      <w:r>
        <w:rPr>
          <w:rStyle w:val="hesloveslovo"/>
        </w:rPr>
        <w:t xml:space="preserve">alchoran </w:t>
      </w:r>
      <w:r>
        <w:rPr>
          <w:rStyle w:val="akce"/>
        </w:rPr>
        <w:t xml:space="preserve">přeřazeno sub </w:t>
      </w:r>
      <w:r>
        <w:rPr>
          <w:rStyle w:val="odkaz"/>
        </w:rPr>
        <w:t>Alchoran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Odkazovezahlavi"/>
      </w:pPr>
      <w:r>
        <w:rPr>
          <w:rStyle w:val="hesloveslovo"/>
        </w:rPr>
        <w:t xml:space="preserve">Alchoran </w:t>
      </w:r>
      <w:r>
        <w:rPr>
          <w:rStyle w:val="nonparej"/>
        </w:rPr>
        <w:t xml:space="preserve">v. </w:t>
      </w:r>
      <w:r>
        <w:rPr>
          <w:rStyle w:val="odkaz"/>
        </w:rPr>
        <w:t>Alkoran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Odkazovezahlavi"/>
      </w:pPr>
      <w:r>
        <w:rPr>
          <w:rStyle w:val="identifikator"/>
        </w:rPr>
        <w:t xml:space="preserve">h539 </w:t>
      </w:r>
      <w:r>
        <w:rPr>
          <w:rStyle w:val="hesloveslovo"/>
        </w:rPr>
        <w:t xml:space="preserve">alchymia </w:t>
      </w:r>
      <w:r>
        <w:rPr>
          <w:rStyle w:val="nonparej"/>
        </w:rPr>
        <w:t xml:space="preserve">v. </w:t>
      </w:r>
      <w:r>
        <w:rPr>
          <w:rStyle w:val="odkaz"/>
        </w:rPr>
        <w:t>alchymie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lastRenderedPageBreak/>
        <w:t xml:space="preserve">h540 </w:t>
      </w:r>
      <w:r>
        <w:rPr>
          <w:rStyle w:val="hesloveslovo"/>
        </w:rPr>
        <w:t>alchymie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-ie </w:t>
      </w:r>
      <w:r>
        <w:rPr>
          <w:rStyle w:val="slovnidruh"/>
        </w:rPr>
        <w:t>f.</w:t>
      </w:r>
    </w:p>
    <w:p w:rsidR="00CB13D1" w:rsidRDefault="007F094C">
      <w:pPr>
        <w:pStyle w:val="Heslovezahlavi"/>
      </w:pPr>
      <w:r>
        <w:rPr>
          <w:rStyle w:val="hesloveslovo"/>
        </w:rPr>
        <w:t>alchymí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-ie </w:t>
      </w:r>
      <w:r>
        <w:rPr>
          <w:rStyle w:val="slovnidruh"/>
        </w:rPr>
        <w:t>f.</w:t>
      </w:r>
    </w:p>
    <w:p w:rsidR="00CB13D1" w:rsidRDefault="007F094C">
      <w:pPr>
        <w:pStyle w:val="Motivace"/>
      </w:pPr>
      <w:r>
        <w:rPr>
          <w:rStyle w:val="nonparej"/>
        </w:rPr>
        <w:t xml:space="preserve">k střlat. </w:t>
      </w:r>
      <w:r>
        <w:t>alchimia</w:t>
      </w:r>
    </w:p>
    <w:p w:rsidR="00CB13D1" w:rsidRDefault="007F094C">
      <w:pPr>
        <w:pStyle w:val="Vykladvyznamu"/>
      </w:pPr>
      <w:r>
        <w:rPr>
          <w:rStyle w:val="vyznam"/>
        </w:rPr>
        <w:t>alchymie, umění zpracovávat přírodniny a získávat z nich jiné látky</w:t>
      </w:r>
    </w:p>
    <w:p w:rsidR="00CB13D1" w:rsidRDefault="007F094C">
      <w:pPr>
        <w:pStyle w:val="Poznamka"/>
      </w:pPr>
      <w:r>
        <w:t xml:space="preserve">Dolož. též v nezčeštěné podobě </w:t>
      </w:r>
      <w:r>
        <w:rPr>
          <w:rStyle w:val="kurziva"/>
        </w:rPr>
        <w:t xml:space="preserve">alchymia </w:t>
      </w:r>
      <w:r>
        <w:t>(</w:t>
      </w:r>
      <w:r>
        <w:rPr>
          <w:rStyle w:val="pramen"/>
        </w:rPr>
        <w:t xml:space="preserve">TkadlB </w:t>
      </w:r>
      <w:r>
        <w:t xml:space="preserve">108a) – </w:t>
      </w:r>
      <w:r>
        <w:rPr>
          <w:rStyle w:val="nonparej"/>
        </w:rPr>
        <w:t xml:space="preserve">sr. </w:t>
      </w:r>
      <w:r>
        <w:rPr>
          <w:rStyle w:val="odkaz"/>
        </w:rPr>
        <w:t>nigromancie</w:t>
      </w:r>
      <w:r>
        <w:t xml:space="preserve">, </w:t>
      </w:r>
      <w:r>
        <w:rPr>
          <w:rStyle w:val="odkaz"/>
        </w:rPr>
        <w:t>pedomancia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h541 </w:t>
      </w:r>
      <w:r>
        <w:rPr>
          <w:rStyle w:val="hesloveslovo"/>
        </w:rPr>
        <w:t xml:space="preserve">alchymija </w:t>
      </w:r>
      <w:r>
        <w:rPr>
          <w:rStyle w:val="akce"/>
        </w:rPr>
        <w:t xml:space="preserve">přeřazeno sub </w:t>
      </w:r>
      <w:r>
        <w:rPr>
          <w:rStyle w:val="odkaz"/>
        </w:rPr>
        <w:t>alchymie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h542 </w:t>
      </w:r>
      <w:r>
        <w:rPr>
          <w:rStyle w:val="hesloveslovo"/>
        </w:rPr>
        <w:t xml:space="preserve">alchymije </w:t>
      </w:r>
      <w:r>
        <w:rPr>
          <w:rStyle w:val="akce"/>
        </w:rPr>
        <w:t xml:space="preserve">přeřazeno sub </w:t>
      </w:r>
      <w:r>
        <w:rPr>
          <w:rStyle w:val="odkaz"/>
        </w:rPr>
        <w:t>alchymie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h543 </w:t>
      </w:r>
      <w:r>
        <w:rPr>
          <w:rStyle w:val="hesloveslovo"/>
        </w:rPr>
        <w:t>alchymista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-y </w:t>
      </w:r>
      <w:r>
        <w:rPr>
          <w:rStyle w:val="slovnidruh"/>
        </w:rPr>
        <w:t>m.</w:t>
      </w:r>
    </w:p>
    <w:p w:rsidR="00CB13D1" w:rsidRDefault="007F094C">
      <w:pPr>
        <w:pStyle w:val="Motivace"/>
      </w:pPr>
      <w:r>
        <w:rPr>
          <w:rStyle w:val="nonparej"/>
        </w:rPr>
        <w:t xml:space="preserve">k </w:t>
      </w:r>
      <w:r>
        <w:t xml:space="preserve">alchymie, </w:t>
      </w:r>
      <w:r>
        <w:rPr>
          <w:rStyle w:val="nonparej"/>
        </w:rPr>
        <w:t xml:space="preserve">sr. střlat. </w:t>
      </w:r>
      <w:r>
        <w:t>alchimista</w:t>
      </w:r>
    </w:p>
    <w:p w:rsidR="00CB13D1" w:rsidRDefault="007F094C">
      <w:pPr>
        <w:pStyle w:val="Vykladvyznamu"/>
      </w:pPr>
      <w:r>
        <w:rPr>
          <w:rStyle w:val="vyznam"/>
        </w:rPr>
        <w:t>alchymista, kdo provozuje alchymii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h544 </w:t>
      </w:r>
      <w:r>
        <w:rPr>
          <w:rStyle w:val="hesloveslovo"/>
        </w:rPr>
        <w:t xml:space="preserve">Alchymius </w:t>
      </w:r>
      <w:r>
        <w:rPr>
          <w:rStyle w:val="akce"/>
        </w:rPr>
        <w:t xml:space="preserve">citátové slovo </w:t>
      </w:r>
      <w:r>
        <w:rPr>
          <w:rStyle w:val="komentar"/>
        </w:rPr>
        <w:t xml:space="preserve">proprium – mylný zápis jm. osob. </w:t>
      </w:r>
      <w:r>
        <w:rPr>
          <w:rStyle w:val="komentarkurziva"/>
        </w:rPr>
        <w:t>Alcuinus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h545 </w:t>
      </w:r>
      <w:r>
        <w:rPr>
          <w:rStyle w:val="hesloveslovo"/>
        </w:rPr>
        <w:t xml:space="preserve">ali </w:t>
      </w:r>
      <w:r>
        <w:rPr>
          <w:rStyle w:val="slovnidruh"/>
        </w:rPr>
        <w:t xml:space="preserve">konj. </w:t>
      </w:r>
      <w:r>
        <w:rPr>
          <w:rStyle w:val="akce"/>
        </w:rPr>
        <w:t xml:space="preserve">chybějící doklady </w:t>
      </w:r>
      <w:r>
        <w:rPr>
          <w:rStyle w:val="komentar"/>
        </w:rPr>
        <w:t xml:space="preserve">nějaké by měly být podle </w:t>
      </w:r>
      <w:r>
        <w:rPr>
          <w:rStyle w:val="komentarpramen"/>
        </w:rPr>
        <w:t xml:space="preserve">GbSlov </w:t>
      </w:r>
      <w:r>
        <w:rPr>
          <w:rStyle w:val="komentar"/>
        </w:rPr>
        <w:t xml:space="preserve">(Otc 20b za lat. </w:t>
      </w:r>
      <w:r>
        <w:rPr>
          <w:rStyle w:val="komentarkurziva"/>
        </w:rPr>
        <w:t xml:space="preserve">tamen </w:t>
      </w:r>
      <w:r>
        <w:rPr>
          <w:rStyle w:val="komentar"/>
        </w:rPr>
        <w:t xml:space="preserve">– nenalezeno) i </w:t>
      </w:r>
      <w:r>
        <w:rPr>
          <w:rStyle w:val="komentarpramen"/>
        </w:rPr>
        <w:t xml:space="preserve">MSS </w:t>
      </w:r>
      <w:r>
        <w:rPr>
          <w:rStyle w:val="komentar"/>
        </w:rPr>
        <w:t>(opravdu??) mají ...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Odkazovezahlavi"/>
      </w:pPr>
      <w:r>
        <w:rPr>
          <w:rStyle w:val="identifikator"/>
        </w:rPr>
        <w:lastRenderedPageBreak/>
        <w:t xml:space="preserve">h546 </w:t>
      </w:r>
      <w:r>
        <w:rPr>
          <w:rStyle w:val="hesloveslovo"/>
        </w:rPr>
        <w:t xml:space="preserve">Aliadas </w:t>
      </w:r>
      <w:r>
        <w:rPr>
          <w:rStyle w:val="nonparej"/>
        </w:rPr>
        <w:t xml:space="preserve">v. </w:t>
      </w:r>
      <w:r>
        <w:rPr>
          <w:rStyle w:val="odkaz"/>
        </w:rPr>
        <w:t xml:space="preserve">Alidas </w:t>
      </w:r>
      <w:r>
        <w:rPr>
          <w:rStyle w:val="komentarpramen"/>
        </w:rPr>
        <w:t>ComestK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h547 </w:t>
      </w:r>
      <w:r>
        <w:rPr>
          <w:rStyle w:val="hesloveslovo"/>
        </w:rPr>
        <w:t xml:space="preserve">alian </w:t>
      </w:r>
      <w:r>
        <w:rPr>
          <w:rStyle w:val="akce"/>
        </w:rPr>
        <w:t xml:space="preserve">chybějící doklady </w:t>
      </w:r>
      <w:r>
        <w:rPr>
          <w:rStyle w:val="komentar"/>
        </w:rPr>
        <w:t xml:space="preserve">není-li zase nějaký heslářový nesmysl – </w:t>
      </w:r>
      <w:r>
        <w:rPr>
          <w:rStyle w:val="komentarkurziva"/>
        </w:rPr>
        <w:t xml:space="preserve">a li an </w:t>
      </w:r>
      <w:r>
        <w:rPr>
          <w:rStyle w:val="komentar"/>
        </w:rPr>
        <w:t>??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h548 </w:t>
      </w:r>
      <w:r>
        <w:rPr>
          <w:rStyle w:val="hesloveslovo"/>
        </w:rPr>
        <w:t xml:space="preserve">Aliber </w:t>
      </w:r>
      <w:r>
        <w:rPr>
          <w:rStyle w:val="akce"/>
        </w:rPr>
        <w:t xml:space="preserve">citátové slovo </w:t>
      </w:r>
      <w:r>
        <w:rPr>
          <w:rStyle w:val="komentar"/>
        </w:rPr>
        <w:t>proprium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h549 </w:t>
      </w:r>
      <w:r>
        <w:rPr>
          <w:rStyle w:val="hesloveslovo"/>
        </w:rPr>
        <w:t xml:space="preserve">Alidas </w:t>
      </w:r>
      <w:r>
        <w:rPr>
          <w:rStyle w:val="akce"/>
        </w:rPr>
        <w:t xml:space="preserve">proprium </w:t>
      </w:r>
      <w:r>
        <w:rPr>
          <w:rStyle w:val="komentarpramen"/>
        </w:rPr>
        <w:t xml:space="preserve">ComestC </w:t>
      </w:r>
      <w:r>
        <w:rPr>
          <w:rStyle w:val="komentar"/>
        </w:rPr>
        <w:t>108b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h550 </w:t>
      </w:r>
      <w:r>
        <w:rPr>
          <w:rStyle w:val="hesloveslovo"/>
        </w:rPr>
        <w:t xml:space="preserve">Alifan </w:t>
      </w:r>
      <w:r>
        <w:rPr>
          <w:rStyle w:val="akce"/>
        </w:rPr>
        <w:t xml:space="preserve">citátové slovo </w:t>
      </w:r>
      <w:r>
        <w:rPr>
          <w:rStyle w:val="komentar"/>
        </w:rPr>
        <w:t>prorium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h551 </w:t>
      </w:r>
      <w:r>
        <w:rPr>
          <w:rStyle w:val="hesloveslovo"/>
        </w:rPr>
        <w:t xml:space="preserve">Alimandus </w:t>
      </w:r>
      <w:r>
        <w:rPr>
          <w:rStyle w:val="akce"/>
        </w:rPr>
        <w:t xml:space="preserve">proprium </w:t>
      </w:r>
      <w:r>
        <w:rPr>
          <w:rStyle w:val="komentar"/>
        </w:rPr>
        <w:t xml:space="preserve">správně </w:t>
      </w:r>
      <w:r>
        <w:rPr>
          <w:rStyle w:val="komentarkurziva"/>
        </w:rPr>
        <w:t>Helinandus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h552 </w:t>
      </w:r>
      <w:r>
        <w:rPr>
          <w:rStyle w:val="hesloveslovo"/>
        </w:rPr>
        <w:t xml:space="preserve">Alipius </w:t>
      </w:r>
      <w:r>
        <w:rPr>
          <w:rStyle w:val="akce"/>
        </w:rPr>
        <w:t xml:space="preserve">citátové slovo </w:t>
      </w:r>
      <w:r>
        <w:rPr>
          <w:rStyle w:val="komentar"/>
        </w:rPr>
        <w:t>proprium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lastRenderedPageBreak/>
        <w:t xml:space="preserve">h553 </w:t>
      </w:r>
      <w:r>
        <w:rPr>
          <w:rStyle w:val="hesloveslovo"/>
        </w:rPr>
        <w:t xml:space="preserve">alipta </w:t>
      </w:r>
      <w:r>
        <w:rPr>
          <w:rStyle w:val="akce"/>
        </w:rPr>
        <w:t xml:space="preserve">citátové slovo </w:t>
      </w:r>
      <w:r>
        <w:rPr>
          <w:rStyle w:val="komentarkurziva"/>
        </w:rPr>
        <w:t xml:space="preserve">s alipta muškáta </w:t>
      </w:r>
      <w:r>
        <w:rPr>
          <w:rStyle w:val="komentar"/>
        </w:rPr>
        <w:t>není český instrumentál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h554 </w:t>
      </w:r>
      <w:r>
        <w:rPr>
          <w:rStyle w:val="hesloveslovo"/>
        </w:rPr>
        <w:t xml:space="preserve">Alis </w:t>
      </w:r>
      <w:r>
        <w:rPr>
          <w:rStyle w:val="akce"/>
        </w:rPr>
        <w:t xml:space="preserve">citátové slovo </w:t>
      </w:r>
      <w:r>
        <w:rPr>
          <w:rStyle w:val="komentar"/>
        </w:rPr>
        <w:t>proprium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h555 </w:t>
      </w:r>
      <w:r>
        <w:rPr>
          <w:rStyle w:val="hesloveslovo"/>
        </w:rPr>
        <w:t xml:space="preserve">aliže </w:t>
      </w:r>
      <w:r>
        <w:rPr>
          <w:rStyle w:val="slovnidruh"/>
        </w:rPr>
        <w:t>partik.</w:t>
      </w:r>
    </w:p>
    <w:p w:rsidR="00CB13D1" w:rsidRDefault="007F094C">
      <w:pPr>
        <w:pStyle w:val="Heslovezahlavi"/>
      </w:pPr>
      <w:r>
        <w:rPr>
          <w:rStyle w:val="nonparej"/>
        </w:rPr>
        <w:t xml:space="preserve">dolož. jen </w:t>
      </w:r>
      <w:r>
        <w:rPr>
          <w:rStyle w:val="hesloveslovonetucne"/>
        </w:rPr>
        <w:t xml:space="preserve">aliž </w:t>
      </w:r>
      <w:r>
        <w:rPr>
          <w:rStyle w:val="slovnidruh"/>
        </w:rPr>
        <w:t>partik.</w:t>
      </w:r>
    </w:p>
    <w:p w:rsidR="00CB13D1" w:rsidRDefault="007F094C">
      <w:pPr>
        <w:pStyle w:val="Vykladvyznamu"/>
      </w:pPr>
      <w:r>
        <w:rPr>
          <w:rStyle w:val="nonparej"/>
        </w:rPr>
        <w:t xml:space="preserve">vytýk.-limit. </w:t>
      </w:r>
      <w:r>
        <w:t xml:space="preserve">po záporu </w:t>
      </w:r>
      <w:r>
        <w:rPr>
          <w:rStyle w:val="vyznam"/>
        </w:rPr>
        <w:t>jen, leda; hodnotí obsah věty jako výjimku, při níž neplatí předchozí sdělení</w:t>
      </w:r>
    </w:p>
    <w:p w:rsidR="00CB13D1" w:rsidRDefault="007F094C">
      <w:pPr>
        <w:pStyle w:val="Poznamka"/>
      </w:pPr>
      <w:r>
        <w:rPr>
          <w:rStyle w:val="nonparej"/>
        </w:rPr>
        <w:t xml:space="preserve">Sr. </w:t>
      </w:r>
      <w:r>
        <w:rPr>
          <w:rStyle w:val="odkaz"/>
        </w:rPr>
        <w:t>ale</w:t>
      </w:r>
      <w:r>
        <w:t xml:space="preserve">. – Jen </w:t>
      </w:r>
      <w:r>
        <w:rPr>
          <w:rStyle w:val="pramen"/>
        </w:rPr>
        <w:t xml:space="preserve">WaldhPost </w:t>
      </w:r>
      <w:r>
        <w:rPr>
          <w:rStyle w:val="komentarkurziva"/>
        </w:rPr>
        <w:t xml:space="preserve">hřiech nebude odpuštěn, aliž to bude navráceno zase, což je komu vzato </w:t>
      </w:r>
      <w:r>
        <w:rPr>
          <w:rStyle w:val="komentarpramen"/>
        </w:rPr>
        <w:t xml:space="preserve">WaldhPost </w:t>
      </w:r>
      <w:r>
        <w:rPr>
          <w:rStyle w:val="komentar"/>
        </w:rPr>
        <w:t xml:space="preserve">121a </w:t>
      </w:r>
      <w:r>
        <w:rPr>
          <w:rStyle w:val="komentarkurziva"/>
        </w:rPr>
        <w:t>nisi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h556 </w:t>
      </w:r>
      <w:r>
        <w:rPr>
          <w:rStyle w:val="hesloveslovo"/>
        </w:rPr>
        <w:t xml:space="preserve">Alkaj </w:t>
      </w:r>
      <w:r>
        <w:rPr>
          <w:rStyle w:val="akce"/>
        </w:rPr>
        <w:t xml:space="preserve">citátové slovo </w:t>
      </w:r>
      <w:r>
        <w:rPr>
          <w:rStyle w:val="komentar"/>
        </w:rPr>
        <w:t>proprium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h557 </w:t>
      </w:r>
      <w:r>
        <w:rPr>
          <w:rStyle w:val="hesloveslovo"/>
        </w:rPr>
        <w:t xml:space="preserve">alkali </w:t>
      </w:r>
      <w:r>
        <w:rPr>
          <w:rStyle w:val="akce"/>
        </w:rPr>
        <w:t>citátové slovo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h558 </w:t>
      </w:r>
      <w:r>
        <w:rPr>
          <w:rStyle w:val="hesloveslovo"/>
        </w:rPr>
        <w:t xml:space="preserve">alkanach </w:t>
      </w:r>
      <w:r>
        <w:rPr>
          <w:rStyle w:val="akce"/>
        </w:rPr>
        <w:t xml:space="preserve">citátové slovo </w:t>
      </w:r>
      <w:r>
        <w:rPr>
          <w:rStyle w:val="komentarpramen"/>
        </w:rPr>
        <w:t xml:space="preserve">SSL </w:t>
      </w:r>
      <w:r>
        <w:rPr>
          <w:rStyle w:val="komentar"/>
        </w:rPr>
        <w:t>nezaznamenává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lastRenderedPageBreak/>
        <w:t xml:space="preserve">h559 </w:t>
      </w:r>
      <w:r>
        <w:rPr>
          <w:rStyle w:val="hesloveslovo"/>
        </w:rPr>
        <w:t xml:space="preserve">Alkanus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Odkazovezahlavi"/>
      </w:pPr>
      <w:r>
        <w:rPr>
          <w:rStyle w:val="identifikator"/>
        </w:rPr>
        <w:t xml:space="preserve">h560 </w:t>
      </w:r>
      <w:r>
        <w:rPr>
          <w:rStyle w:val="hesloveslovo"/>
        </w:rPr>
        <w:t xml:space="preserve">alkéř </w:t>
      </w:r>
      <w:r>
        <w:rPr>
          <w:rStyle w:val="nonparej"/>
        </w:rPr>
        <w:t xml:space="preserve">v. </w:t>
      </w:r>
      <w:r>
        <w:rPr>
          <w:rStyle w:val="odkaz"/>
        </w:rPr>
        <w:t>arkéř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hesloveslovo"/>
        </w:rPr>
        <w:t xml:space="preserve">netunný </w:t>
      </w:r>
      <w:r>
        <w:rPr>
          <w:rStyle w:val="slovnidruh"/>
        </w:rPr>
        <w:t>adj.</w:t>
      </w:r>
    </w:p>
    <w:p w:rsidR="00CB13D1" w:rsidRDefault="007F094C">
      <w:pPr>
        <w:pStyle w:val="Motivace"/>
      </w:pPr>
      <w:r>
        <w:rPr>
          <w:rStyle w:val="nonparej"/>
        </w:rPr>
        <w:t xml:space="preserve">k </w:t>
      </w:r>
      <w:r>
        <w:rPr>
          <w:rStyle w:val="odkaz"/>
        </w:rPr>
        <w:t>tunný</w:t>
      </w:r>
    </w:p>
    <w:p w:rsidR="00CB13D1" w:rsidRDefault="007F094C">
      <w:pPr>
        <w:pStyle w:val="Vykladvyznamu"/>
      </w:pPr>
      <w:r>
        <w:rPr>
          <w:rStyle w:val="spojitelnost"/>
        </w:rPr>
        <w:t xml:space="preserve">(o potravině) </w:t>
      </w:r>
      <w:r>
        <w:rPr>
          <w:rStyle w:val="vyznam"/>
        </w:rPr>
        <w:t>čerstvý, nenaložený v nálevu</w:t>
      </w:r>
    </w:p>
    <w:p w:rsidR="00CB13D1" w:rsidRDefault="007F094C">
      <w:pPr>
        <w:pStyle w:val="Poznamka"/>
      </w:pPr>
      <w:r>
        <w:t xml:space="preserve">Jen </w:t>
      </w:r>
      <w:r>
        <w:rPr>
          <w:rStyle w:val="pramen"/>
        </w:rPr>
        <w:t xml:space="preserve">LékŽen </w:t>
      </w:r>
      <w:r>
        <w:rPr>
          <w:rStyle w:val="komentar"/>
        </w:rPr>
        <w:t>107b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h561 </w:t>
      </w:r>
      <w:r>
        <w:rPr>
          <w:rStyle w:val="hesloveslovo"/>
        </w:rPr>
        <w:t xml:space="preserve">alkool </w:t>
      </w:r>
      <w:r>
        <w:rPr>
          <w:rStyle w:val="akce"/>
        </w:rPr>
        <w:t>citátové slovo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h562 </w:t>
      </w:r>
      <w:r>
        <w:rPr>
          <w:rStyle w:val="hesloveslovo"/>
        </w:rPr>
        <w:t xml:space="preserve">alkoran </w:t>
      </w:r>
      <w:r>
        <w:rPr>
          <w:rStyle w:val="akce"/>
        </w:rPr>
        <w:t xml:space="preserve">přeřazeno sub </w:t>
      </w:r>
      <w:r>
        <w:rPr>
          <w:rStyle w:val="odkaz"/>
        </w:rPr>
        <w:t>Alkoran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t xml:space="preserve">Alkoran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h563 </w:t>
      </w:r>
      <w:r>
        <w:rPr>
          <w:rStyle w:val="hesloveslovo"/>
        </w:rPr>
        <w:t xml:space="preserve">Alkuin </w:t>
      </w:r>
      <w:r>
        <w:rPr>
          <w:rStyle w:val="akce"/>
        </w:rPr>
        <w:t>proprium</w:t>
      </w:r>
    </w:p>
    <w:p w:rsidR="00CB13D1" w:rsidRDefault="007F094C">
      <w:pPr>
        <w:pStyle w:val="Poznamka"/>
      </w:pPr>
      <w:r>
        <w:lastRenderedPageBreak/>
        <w:t xml:space="preserve">Dolož. též v podobách </w:t>
      </w:r>
      <w:r>
        <w:rPr>
          <w:rStyle w:val="kurziva"/>
        </w:rPr>
        <w:t xml:space="preserve">Alevin </w:t>
      </w:r>
      <w:r>
        <w:t>(</w:t>
      </w:r>
      <w:r>
        <w:rPr>
          <w:rStyle w:val="pramen"/>
        </w:rPr>
        <w:t>Comest</w:t>
      </w:r>
      <w:r>
        <w:t xml:space="preserve">), </w:t>
      </w:r>
      <w:r>
        <w:rPr>
          <w:rStyle w:val="kurziva"/>
        </w:rPr>
        <w:t>Alchymius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h564 </w:t>
      </w:r>
      <w:r>
        <w:rPr>
          <w:rStyle w:val="hesloveslovo"/>
        </w:rPr>
        <w:t>alkyra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-y </w:t>
      </w:r>
      <w:r>
        <w:rPr>
          <w:rStyle w:val="slovnidruh"/>
        </w:rPr>
        <w:t>f.</w:t>
      </w:r>
    </w:p>
    <w:p w:rsidR="00CB13D1" w:rsidRDefault="007F094C">
      <w:pPr>
        <w:pStyle w:val="Vykladvyznamu"/>
      </w:pPr>
      <w:r>
        <w:rPr>
          <w:rStyle w:val="vyznam"/>
        </w:rPr>
        <w:t>bylina (?)</w:t>
      </w:r>
    </w:p>
    <w:p w:rsidR="00CB13D1" w:rsidRDefault="007F094C">
      <w:pPr>
        <w:pStyle w:val="Poznamka"/>
      </w:pPr>
      <w:r>
        <w:t xml:space="preserve">Jen </w:t>
      </w:r>
      <w:r>
        <w:rPr>
          <w:rStyle w:val="pramen"/>
        </w:rPr>
        <w:t>LékŽen</w:t>
      </w:r>
      <w:r>
        <w:t xml:space="preserve">. – Možný výklad ‚tuřín‘ za lat. </w:t>
      </w:r>
      <w:r>
        <w:rPr>
          <w:rStyle w:val="kurziva"/>
        </w:rPr>
        <w:t xml:space="preserve">alsta </w:t>
      </w:r>
      <w:r>
        <w:t xml:space="preserve">(zapsáno též </w:t>
      </w:r>
      <w:r>
        <w:rPr>
          <w:rStyle w:val="kurziva"/>
        </w:rPr>
        <w:t>alcita</w:t>
      </w:r>
      <w:r>
        <w:t xml:space="preserve">) věcně neodpovídá </w:t>
      </w:r>
      <w:r>
        <w:rPr>
          <w:rStyle w:val="komentar"/>
        </w:rPr>
        <w:t>že by z tuřínu byl nějaký olej vhodný k mazání... (to se mi moc nezdá)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t xml:space="preserve">Allach </w:t>
      </w:r>
      <w:r>
        <w:rPr>
          <w:rStyle w:val="akce"/>
        </w:rPr>
        <w:t xml:space="preserve">citátové slovo </w:t>
      </w:r>
      <w:r>
        <w:rPr>
          <w:rStyle w:val="komentar"/>
        </w:rPr>
        <w:t xml:space="preserve">proprium – viz </w:t>
      </w:r>
      <w:r>
        <w:rPr>
          <w:rStyle w:val="komentarpramen"/>
        </w:rPr>
        <w:t xml:space="preserve">ComestC </w:t>
      </w:r>
      <w:r>
        <w:rPr>
          <w:rStyle w:val="komentar"/>
        </w:rPr>
        <w:t>319b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h565 </w:t>
      </w:r>
      <w:r>
        <w:rPr>
          <w:rStyle w:val="hesloveslovo"/>
        </w:rPr>
        <w:t xml:space="preserve">Allachibis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Allach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h566 </w:t>
      </w:r>
      <w:r>
        <w:rPr>
          <w:rStyle w:val="hesloveslovo"/>
        </w:rPr>
        <w:t xml:space="preserve">allector </w:t>
      </w:r>
      <w:r>
        <w:rPr>
          <w:rStyle w:val="akce"/>
        </w:rPr>
        <w:t xml:space="preserve">přeřazeno sub </w:t>
      </w:r>
      <w:r>
        <w:rPr>
          <w:rStyle w:val="odkaz"/>
        </w:rPr>
        <w:t>alektor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h567 </w:t>
      </w:r>
      <w:r>
        <w:rPr>
          <w:rStyle w:val="hesloveslovo"/>
        </w:rPr>
        <w:t xml:space="preserve">alleluia </w:t>
      </w:r>
      <w:r>
        <w:rPr>
          <w:rStyle w:val="akce"/>
        </w:rPr>
        <w:t xml:space="preserve">přeřazeno sub </w:t>
      </w:r>
      <w:r>
        <w:rPr>
          <w:rStyle w:val="odkaz"/>
        </w:rPr>
        <w:t>aleluja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h568 </w:t>
      </w:r>
      <w:r>
        <w:rPr>
          <w:rStyle w:val="hesloveslovo"/>
        </w:rPr>
        <w:t xml:space="preserve">alleluja </w:t>
      </w:r>
      <w:r>
        <w:rPr>
          <w:rStyle w:val="akce"/>
        </w:rPr>
        <w:t xml:space="preserve">přeřazeno sub </w:t>
      </w:r>
      <w:r>
        <w:rPr>
          <w:rStyle w:val="odkaz"/>
        </w:rPr>
        <w:t>aleluja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lastRenderedPageBreak/>
        <w:t xml:space="preserve">h569 </w:t>
      </w:r>
      <w:r>
        <w:rPr>
          <w:rStyle w:val="hesloveslovo"/>
        </w:rPr>
        <w:t xml:space="preserve">Allentikum </w:t>
      </w:r>
      <w:r>
        <w:rPr>
          <w:rStyle w:val="akce"/>
        </w:rPr>
        <w:t xml:space="preserve">citátové slovo </w:t>
      </w:r>
      <w:r>
        <w:rPr>
          <w:rStyle w:val="komentar"/>
        </w:rPr>
        <w:t>proprium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Odkazovezahlavi"/>
      </w:pPr>
      <w:r>
        <w:rPr>
          <w:rStyle w:val="identifikator"/>
        </w:rPr>
        <w:t xml:space="preserve">h570 </w:t>
      </w:r>
      <w:r>
        <w:rPr>
          <w:rStyle w:val="hesloveslovo"/>
        </w:rPr>
        <w:t xml:space="preserve">Allexa </w:t>
      </w:r>
      <w:r>
        <w:rPr>
          <w:rStyle w:val="nonparej"/>
        </w:rPr>
        <w:t xml:space="preserve">v. </w:t>
      </w:r>
      <w:r>
        <w:rPr>
          <w:rStyle w:val="odkaz"/>
        </w:rPr>
        <w:t>Alexa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Odkazovezahlavi"/>
      </w:pPr>
      <w:r>
        <w:rPr>
          <w:rStyle w:val="identifikator"/>
        </w:rPr>
        <w:t xml:space="preserve">h571 </w:t>
      </w:r>
      <w:r>
        <w:rPr>
          <w:rStyle w:val="hesloveslovo"/>
        </w:rPr>
        <w:t xml:space="preserve">Allexander </w:t>
      </w:r>
      <w:r>
        <w:rPr>
          <w:rStyle w:val="nonparej"/>
        </w:rPr>
        <w:t xml:space="preserve">v. </w:t>
      </w:r>
      <w:r>
        <w:rPr>
          <w:rStyle w:val="odkaz"/>
        </w:rPr>
        <w:t>Alexander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Odkazovezahlavi"/>
      </w:pPr>
      <w:r>
        <w:rPr>
          <w:rStyle w:val="identifikator"/>
        </w:rPr>
        <w:t xml:space="preserve">h572 </w:t>
      </w:r>
      <w:r>
        <w:rPr>
          <w:rStyle w:val="hesloveslovo"/>
        </w:rPr>
        <w:t xml:space="preserve">Allexandrie </w:t>
      </w:r>
      <w:r>
        <w:rPr>
          <w:rStyle w:val="nonparej"/>
        </w:rPr>
        <w:t xml:space="preserve">v. </w:t>
      </w:r>
      <w:r>
        <w:rPr>
          <w:rStyle w:val="odkaz"/>
        </w:rPr>
        <w:t>Alexandrie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Odkazovezahlavi"/>
      </w:pPr>
      <w:r>
        <w:rPr>
          <w:rStyle w:val="identifikator"/>
        </w:rPr>
        <w:t xml:space="preserve">h573 </w:t>
      </w:r>
      <w:r>
        <w:rPr>
          <w:rStyle w:val="hesloveslovo"/>
        </w:rPr>
        <w:t xml:space="preserve">Allexí </w:t>
      </w:r>
      <w:r>
        <w:rPr>
          <w:rStyle w:val="nonparej"/>
        </w:rPr>
        <w:t xml:space="preserve">v. </w:t>
      </w:r>
      <w:r>
        <w:rPr>
          <w:rStyle w:val="odkaz"/>
        </w:rPr>
        <w:t>Alexí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Odkazovezahlavi"/>
      </w:pPr>
      <w:r>
        <w:rPr>
          <w:rStyle w:val="identifikator"/>
        </w:rPr>
        <w:t xml:space="preserve">h574 </w:t>
      </w:r>
      <w:r>
        <w:rPr>
          <w:rStyle w:val="hesloveslovo"/>
        </w:rPr>
        <w:t xml:space="preserve">Allexius </w:t>
      </w:r>
      <w:r>
        <w:rPr>
          <w:rStyle w:val="nonparej"/>
        </w:rPr>
        <w:t xml:space="preserve">v. </w:t>
      </w:r>
      <w:r>
        <w:rPr>
          <w:rStyle w:val="odkaz"/>
        </w:rPr>
        <w:t>Alexius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h575 </w:t>
      </w:r>
      <w:r>
        <w:rPr>
          <w:rStyle w:val="hesloveslovo"/>
        </w:rPr>
        <w:t xml:space="preserve">Allidob </w:t>
      </w:r>
      <w:r>
        <w:rPr>
          <w:rStyle w:val="akce"/>
        </w:rPr>
        <w:t xml:space="preserve">citátové slovo </w:t>
      </w:r>
      <w:r>
        <w:rPr>
          <w:rStyle w:val="komentar"/>
        </w:rPr>
        <w:t>proprium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t xml:space="preserve">Allophi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Allophyli</w:t>
      </w:r>
    </w:p>
    <w:p w:rsidR="00CB13D1" w:rsidRDefault="007F094C">
      <w:pPr>
        <w:pStyle w:val="Autor"/>
      </w:pPr>
      <w:r>
        <w:lastRenderedPageBreak/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h576 </w:t>
      </w:r>
      <w:r>
        <w:rPr>
          <w:rStyle w:val="hesloveslovo"/>
        </w:rPr>
        <w:t xml:space="preserve">Allophyli </w:t>
      </w:r>
      <w:r>
        <w:rPr>
          <w:rStyle w:val="akce"/>
        </w:rPr>
        <w:t xml:space="preserve">citátové slovo </w:t>
      </w:r>
      <w:r>
        <w:rPr>
          <w:rStyle w:val="komentar"/>
        </w:rPr>
        <w:t>proprium – nom. pl. jm. obyvatelského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h577 </w:t>
      </w:r>
      <w:r>
        <w:rPr>
          <w:rStyle w:val="hesloveslovo"/>
        </w:rPr>
        <w:t xml:space="preserve">alludel </w:t>
      </w:r>
      <w:r>
        <w:rPr>
          <w:rStyle w:val="akce"/>
        </w:rPr>
        <w:t xml:space="preserve">přeřazeno sub </w:t>
      </w:r>
      <w:r>
        <w:rPr>
          <w:rStyle w:val="odkaz"/>
        </w:rPr>
        <w:t>aludel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hesloveslovo"/>
        </w:rPr>
        <w:t>aludel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-a/-u </w:t>
      </w:r>
      <w:r>
        <w:rPr>
          <w:rStyle w:val="slovnidruh"/>
        </w:rPr>
        <w:t>m.</w:t>
      </w:r>
    </w:p>
    <w:p w:rsidR="00CB13D1" w:rsidRDefault="007F094C">
      <w:pPr>
        <w:pStyle w:val="Motivace"/>
      </w:pPr>
      <w:r>
        <w:rPr>
          <w:rStyle w:val="nonparej"/>
        </w:rPr>
        <w:t xml:space="preserve">k střlat. </w:t>
      </w:r>
      <w:r>
        <w:t>aludel(um)</w:t>
      </w:r>
    </w:p>
    <w:p w:rsidR="00CB13D1" w:rsidRDefault="007F094C">
      <w:pPr>
        <w:pStyle w:val="Vykladvyznamu"/>
      </w:pPr>
      <w:r>
        <w:rPr>
          <w:rStyle w:val="nonparej"/>
        </w:rPr>
        <w:t xml:space="preserve">alch. </w:t>
      </w:r>
      <w:r>
        <w:rPr>
          <w:rStyle w:val="vyznam"/>
        </w:rPr>
        <w:t>část destilačního přístroje zachycující odcházející páry (?)</w:t>
      </w:r>
    </w:p>
    <w:p w:rsidR="00CB13D1" w:rsidRDefault="007F094C">
      <w:pPr>
        <w:pStyle w:val="Poznamka"/>
      </w:pPr>
      <w:r>
        <w:t xml:space="preserve">Jen </w:t>
      </w:r>
      <w:r>
        <w:rPr>
          <w:rStyle w:val="pramen"/>
        </w:rPr>
        <w:t>Apat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h578 </w:t>
      </w:r>
      <w:r>
        <w:rPr>
          <w:rStyle w:val="hesloveslovo"/>
        </w:rPr>
        <w:t xml:space="preserve">Almadian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h579 </w:t>
      </w:r>
      <w:r>
        <w:rPr>
          <w:rStyle w:val="hesloveslovo"/>
        </w:rPr>
        <w:t xml:space="preserve">Almachius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h580 </w:t>
      </w:r>
      <w:r>
        <w:rPr>
          <w:rStyle w:val="hesloveslovo"/>
        </w:rPr>
        <w:t xml:space="preserve">Alman </w:t>
      </w:r>
      <w:r>
        <w:rPr>
          <w:rStyle w:val="akce"/>
        </w:rPr>
        <w:t xml:space="preserve">proprium </w:t>
      </w:r>
      <w:r>
        <w:rPr>
          <w:rStyle w:val="komentar"/>
        </w:rPr>
        <w:t>‚Aleman‘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lastRenderedPageBreak/>
        <w:t xml:space="preserve">h581 </w:t>
      </w:r>
      <w:r>
        <w:rPr>
          <w:rStyle w:val="hesloveslovo"/>
        </w:rPr>
        <w:t xml:space="preserve">Almania </w:t>
      </w:r>
      <w:r>
        <w:rPr>
          <w:rStyle w:val="akce"/>
        </w:rPr>
        <w:t xml:space="preserve">proprium </w:t>
      </w:r>
      <w:r>
        <w:rPr>
          <w:rStyle w:val="komentar"/>
        </w:rPr>
        <w:t>‚Alemania‘</w:t>
      </w:r>
    </w:p>
    <w:p w:rsidR="00CB13D1" w:rsidRDefault="007F094C">
      <w:pPr>
        <w:pStyle w:val="Vylouceneheslo"/>
      </w:pPr>
      <w:r>
        <w:rPr>
          <w:rStyle w:val="identifikator"/>
        </w:rPr>
        <w:t xml:space="preserve">h582 </w:t>
      </w:r>
      <w:r>
        <w:rPr>
          <w:rStyle w:val="hesloveslovo"/>
        </w:rPr>
        <w:t xml:space="preserve">Almanie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h583 </w:t>
      </w:r>
      <w:r>
        <w:rPr>
          <w:rStyle w:val="hesloveslovo"/>
        </w:rPr>
        <w:t>almara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-y </w:t>
      </w:r>
      <w:r>
        <w:rPr>
          <w:rStyle w:val="slovnidruh"/>
        </w:rPr>
        <w:t>f.</w:t>
      </w:r>
    </w:p>
    <w:p w:rsidR="00CB13D1" w:rsidRDefault="007F094C">
      <w:pPr>
        <w:pStyle w:val="Heslovezahlavi"/>
      </w:pPr>
      <w:r>
        <w:rPr>
          <w:rStyle w:val="hesloveslovo"/>
        </w:rPr>
        <w:t>armara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-y </w:t>
      </w:r>
      <w:r>
        <w:rPr>
          <w:rStyle w:val="slovnidruh"/>
        </w:rPr>
        <w:t>f.</w:t>
      </w:r>
    </w:p>
    <w:p w:rsidR="00CB13D1" w:rsidRDefault="007F094C">
      <w:pPr>
        <w:pStyle w:val="Motivace"/>
      </w:pPr>
      <w:r>
        <w:rPr>
          <w:rStyle w:val="nonparej"/>
        </w:rPr>
        <w:t xml:space="preserve">sr. střlat. </w:t>
      </w:r>
      <w:r>
        <w:t>armaria, almaria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1. </w:t>
      </w:r>
      <w:r>
        <w:rPr>
          <w:rStyle w:val="vyznam"/>
        </w:rPr>
        <w:t>schrána, zvl. pokladnice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2. </w:t>
      </w:r>
      <w:r>
        <w:rPr>
          <w:rStyle w:val="vyznam"/>
        </w:rPr>
        <w:t>skříň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h584 </w:t>
      </w:r>
      <w:r>
        <w:rPr>
          <w:rStyle w:val="hesloveslovo"/>
        </w:rPr>
        <w:t>almárka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-y </w:t>
      </w:r>
      <w:r>
        <w:rPr>
          <w:rStyle w:val="slovnidruh"/>
        </w:rPr>
        <w:t>f.</w:t>
      </w:r>
    </w:p>
    <w:p w:rsidR="00CB13D1" w:rsidRDefault="007F094C">
      <w:pPr>
        <w:pStyle w:val="Motivace"/>
      </w:pPr>
      <w:r>
        <w:rPr>
          <w:rStyle w:val="nonparej"/>
        </w:rPr>
        <w:t xml:space="preserve">k </w:t>
      </w:r>
      <w:r>
        <w:rPr>
          <w:rStyle w:val="odkaz"/>
        </w:rPr>
        <w:t>almara</w:t>
      </w:r>
    </w:p>
    <w:p w:rsidR="00CB13D1" w:rsidRDefault="007F094C">
      <w:pPr>
        <w:pStyle w:val="Vykladvyznamu"/>
      </w:pPr>
      <w:r>
        <w:rPr>
          <w:rStyle w:val="vyznam"/>
        </w:rPr>
        <w:t>skříňka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h585 </w:t>
      </w:r>
      <w:r>
        <w:rPr>
          <w:rStyle w:val="hesloveslovo"/>
        </w:rPr>
        <w:t>almařě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-ě </w:t>
      </w:r>
      <w:r>
        <w:rPr>
          <w:rStyle w:val="slovnidruh"/>
        </w:rPr>
        <w:t>f.</w:t>
      </w:r>
    </w:p>
    <w:p w:rsidR="00CB13D1" w:rsidRDefault="007F094C">
      <w:pPr>
        <w:pStyle w:val="Heslovezahlavi"/>
      </w:pPr>
      <w:r>
        <w:rPr>
          <w:rStyle w:val="hesloveslovo"/>
        </w:rPr>
        <w:t>almařie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-ie </w:t>
      </w:r>
      <w:r>
        <w:rPr>
          <w:rStyle w:val="slovnidruh"/>
        </w:rPr>
        <w:t>f.</w:t>
      </w:r>
    </w:p>
    <w:p w:rsidR="00CB13D1" w:rsidRDefault="007F094C">
      <w:pPr>
        <w:pStyle w:val="Motivace"/>
      </w:pPr>
      <w:r>
        <w:rPr>
          <w:rStyle w:val="nonparej"/>
        </w:rPr>
        <w:t xml:space="preserve">sr. střlat. </w:t>
      </w:r>
      <w:r>
        <w:t>armaria, almaria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1. </w:t>
      </w:r>
      <w:r>
        <w:rPr>
          <w:rStyle w:val="vyznam"/>
        </w:rPr>
        <w:t>schrána, zvl. pokladnice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2. </w:t>
      </w:r>
      <w:r>
        <w:rPr>
          <w:rStyle w:val="vyznam"/>
        </w:rPr>
        <w:t>skříň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Odkazovezahlavi"/>
      </w:pPr>
      <w:r>
        <w:rPr>
          <w:rStyle w:val="identifikator"/>
        </w:rPr>
        <w:t xml:space="preserve">h586 </w:t>
      </w:r>
      <w:r>
        <w:rPr>
          <w:rStyle w:val="hesloveslovo"/>
        </w:rPr>
        <w:t xml:space="preserve">almařic </w:t>
      </w:r>
      <w:r>
        <w:rPr>
          <w:rStyle w:val="nonparej"/>
        </w:rPr>
        <w:t xml:space="preserve">v. </w:t>
      </w:r>
      <w:r>
        <w:rPr>
          <w:rStyle w:val="odkaz"/>
        </w:rPr>
        <w:t>almazic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Odkazovezahlavi"/>
      </w:pPr>
      <w:r>
        <w:rPr>
          <w:rStyle w:val="identifikator"/>
        </w:rPr>
        <w:t xml:space="preserve">h587 </w:t>
      </w:r>
      <w:r>
        <w:rPr>
          <w:rStyle w:val="hesloveslovo"/>
        </w:rPr>
        <w:t xml:space="preserve">almařie </w:t>
      </w:r>
      <w:r>
        <w:rPr>
          <w:rStyle w:val="nonparej"/>
        </w:rPr>
        <w:t xml:space="preserve">v. </w:t>
      </w:r>
      <w:r>
        <w:rPr>
          <w:rStyle w:val="odkaz"/>
        </w:rPr>
        <w:t>almařě</w:t>
      </w:r>
    </w:p>
    <w:p w:rsidR="00CB13D1" w:rsidRDefault="007F094C">
      <w:pPr>
        <w:pStyle w:val="Autor"/>
      </w:pPr>
      <w:r>
        <w:lastRenderedPageBreak/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t xml:space="preserve">Almaš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h588 </w:t>
      </w:r>
      <w:r>
        <w:rPr>
          <w:rStyle w:val="hesloveslovo"/>
        </w:rPr>
        <w:t xml:space="preserve">Almáš </w:t>
      </w:r>
      <w:r>
        <w:rPr>
          <w:rStyle w:val="akce"/>
        </w:rPr>
        <w:t xml:space="preserve">přeřazeno sub </w:t>
      </w:r>
      <w:r>
        <w:rPr>
          <w:rStyle w:val="odkaz"/>
        </w:rPr>
        <w:t>Almaš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h589 </w:t>
      </w:r>
      <w:r>
        <w:rPr>
          <w:rStyle w:val="hesloveslovo"/>
        </w:rPr>
        <w:t xml:space="preserve">almatin </w:t>
      </w:r>
      <w:r>
        <w:rPr>
          <w:rStyle w:val="akce"/>
        </w:rPr>
        <w:t xml:space="preserve">po roce 1500 </w:t>
      </w:r>
      <w:r>
        <w:rPr>
          <w:rStyle w:val="komentarkurziva"/>
        </w:rPr>
        <w:t xml:space="preserve">-a/-u </w:t>
      </w:r>
      <w:r>
        <w:rPr>
          <w:rStyle w:val="komentar"/>
        </w:rPr>
        <w:t xml:space="preserve">m.; k lat. </w:t>
      </w:r>
      <w:r>
        <w:rPr>
          <w:rStyle w:val="komentarkurziva"/>
        </w:rPr>
        <w:t xml:space="preserve">almandinus </w:t>
      </w:r>
      <w:r>
        <w:rPr>
          <w:rStyle w:val="komentar"/>
        </w:rPr>
        <w:t>(?) miner. ‚drahokam, asi almandin, druh granátu‘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Odkazovezahlavi"/>
      </w:pPr>
      <w:r>
        <w:rPr>
          <w:rStyle w:val="identifikator"/>
        </w:rPr>
        <w:t xml:space="preserve">h590 </w:t>
      </w:r>
      <w:r>
        <w:rPr>
          <w:rStyle w:val="hesloveslovo"/>
        </w:rPr>
        <w:t xml:space="preserve">almazic </w:t>
      </w:r>
      <w:r>
        <w:rPr>
          <w:rStyle w:val="nonparej"/>
        </w:rPr>
        <w:t xml:space="preserve">v. </w:t>
      </w:r>
      <w:r>
        <w:rPr>
          <w:rStyle w:val="odkaz"/>
        </w:rPr>
        <w:t>almazie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hesloveslovo"/>
        </w:rPr>
        <w:t>almazie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-ie </w:t>
      </w:r>
      <w:r>
        <w:rPr>
          <w:rStyle w:val="slovnidruh"/>
        </w:rPr>
        <w:t>n.</w:t>
      </w:r>
    </w:p>
    <w:p w:rsidR="00CB13D1" w:rsidRDefault="007F094C">
      <w:pPr>
        <w:pStyle w:val="Motivace"/>
      </w:pPr>
      <w:r>
        <w:rPr>
          <w:rStyle w:val="nonparej"/>
        </w:rPr>
        <w:t xml:space="preserve">k lat. </w:t>
      </w:r>
      <w:r>
        <w:t>almasium</w:t>
      </w:r>
    </w:p>
    <w:p w:rsidR="00CB13D1" w:rsidRDefault="007F094C">
      <w:pPr>
        <w:pStyle w:val="Vykladvyznamu"/>
      </w:pPr>
      <w:r>
        <w:rPr>
          <w:rStyle w:val="vyznam"/>
        </w:rPr>
        <w:t>litkup, víno pité po uzavření koupě (?)</w:t>
      </w:r>
    </w:p>
    <w:p w:rsidR="00CB13D1" w:rsidRDefault="007F094C">
      <w:pPr>
        <w:pStyle w:val="Poznamka"/>
      </w:pPr>
      <w:r>
        <w:t xml:space="preserve">Jen </w:t>
      </w:r>
      <w:r>
        <w:rPr>
          <w:rStyle w:val="pramen"/>
        </w:rPr>
        <w:t xml:space="preserve">KlarGlosA </w:t>
      </w:r>
      <w:r>
        <w:rPr>
          <w:rStyle w:val="komentar"/>
        </w:rPr>
        <w:t xml:space="preserve">1849 </w:t>
      </w:r>
      <w:r>
        <w:t xml:space="preserve">v podobě </w:t>
      </w:r>
      <w:r>
        <w:rPr>
          <w:rStyle w:val="kurziva"/>
        </w:rPr>
        <w:t>almazic</w:t>
      </w:r>
      <w:r>
        <w:t xml:space="preserve">. – </w:t>
      </w:r>
      <w:r>
        <w:rPr>
          <w:rStyle w:val="nonparej"/>
        </w:rPr>
        <w:t xml:space="preserve">Sr. </w:t>
      </w:r>
      <w:r>
        <w:rPr>
          <w:rStyle w:val="odkaz"/>
        </w:rPr>
        <w:t xml:space="preserve">litkup </w:t>
      </w:r>
      <w:r>
        <w:t xml:space="preserve">t. </w:t>
      </w:r>
      <w:r>
        <w:rPr>
          <w:rStyle w:val="komentar"/>
        </w:rPr>
        <w:t xml:space="preserve">1844 </w:t>
      </w:r>
      <w:r>
        <w:t xml:space="preserve">(nelze proto zcela vyloučit omyl </w:t>
      </w:r>
      <w:r>
        <w:rPr>
          <w:rStyle w:val="kurziva"/>
        </w:rPr>
        <w:t xml:space="preserve">almazie </w:t>
      </w:r>
      <w:r>
        <w:t xml:space="preserve">m. </w:t>
      </w:r>
      <w:r>
        <w:rPr>
          <w:rStyle w:val="kurziva"/>
        </w:rPr>
        <w:t xml:space="preserve">malvazie </w:t>
      </w:r>
      <w:r>
        <w:t xml:space="preserve">za lat. </w:t>
      </w:r>
      <w:r>
        <w:rPr>
          <w:rStyle w:val="kurziva"/>
        </w:rPr>
        <w:t>malvasia</w:t>
      </w:r>
      <w:r>
        <w:t>)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h591 </w:t>
      </w:r>
      <w:r>
        <w:rPr>
          <w:rStyle w:val="hesloveslovo"/>
        </w:rPr>
        <w:t xml:space="preserve">alměj </w:t>
      </w:r>
      <w:r>
        <w:rPr>
          <w:rStyle w:val="akce"/>
        </w:rPr>
        <w:t xml:space="preserve">po roce 1500 </w:t>
      </w:r>
      <w:r>
        <w:rPr>
          <w:rStyle w:val="komentar"/>
        </w:rPr>
        <w:t xml:space="preserve">viz </w:t>
      </w:r>
      <w:r>
        <w:rPr>
          <w:rStyle w:val="komentarpramen"/>
        </w:rPr>
        <w:t>GbSlov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h592 </w:t>
      </w:r>
      <w:r>
        <w:rPr>
          <w:rStyle w:val="hesloveslovo"/>
        </w:rPr>
        <w:t xml:space="preserve">almia </w:t>
      </w:r>
      <w:r>
        <w:rPr>
          <w:rStyle w:val="akce"/>
        </w:rPr>
        <w:t xml:space="preserve">přeřazeno sub </w:t>
      </w:r>
      <w:r>
        <w:rPr>
          <w:rStyle w:val="odkaz"/>
        </w:rPr>
        <w:t>lamia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t xml:space="preserve">lamia </w:t>
      </w:r>
      <w:r>
        <w:rPr>
          <w:rStyle w:val="akce"/>
        </w:rPr>
        <w:t>citátové slovo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h593 </w:t>
      </w:r>
      <w:r>
        <w:rPr>
          <w:rStyle w:val="hesloveslovo"/>
        </w:rPr>
        <w:t>almužna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-y </w:t>
      </w:r>
      <w:r>
        <w:rPr>
          <w:rStyle w:val="slovnidruh"/>
        </w:rPr>
        <w:t>f.</w:t>
      </w:r>
    </w:p>
    <w:p w:rsidR="00CB13D1" w:rsidRDefault="007F094C">
      <w:pPr>
        <w:pStyle w:val="Motivace"/>
      </w:pPr>
      <w:r>
        <w:rPr>
          <w:rStyle w:val="nonparej"/>
        </w:rPr>
        <w:t xml:space="preserve">sr. střhn. </w:t>
      </w:r>
      <w:r>
        <w:t>almuosen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1. </w:t>
      </w:r>
      <w:r>
        <w:rPr>
          <w:rStyle w:val="vyznam"/>
        </w:rPr>
        <w:t>almužna, milosrdný dar potřebnému; dolož. též fig.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2. </w:t>
      </w:r>
      <w:r>
        <w:rPr>
          <w:rStyle w:val="ustalenespojeni"/>
        </w:rPr>
        <w:t xml:space="preserve">po almužně choditi </w:t>
      </w:r>
      <w:r>
        <w:rPr>
          <w:rStyle w:val="vyznam"/>
        </w:rPr>
        <w:t xml:space="preserve">žebrat </w:t>
      </w:r>
      <w:r>
        <w:rPr>
          <w:rStyle w:val="komentar"/>
        </w:rPr>
        <w:t>lexikologicky patří do 1. řádku, ale počítačové lineární myšlení to neumožňuje ...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3. </w:t>
      </w:r>
      <w:r>
        <w:rPr>
          <w:rStyle w:val="ustalenespojeni"/>
        </w:rPr>
        <w:t xml:space="preserve">svatá almužna </w:t>
      </w:r>
      <w:r>
        <w:rPr>
          <w:rStyle w:val="vyznam"/>
        </w:rPr>
        <w:t xml:space="preserve">peněžní příspěvek na církevní účely (sr. StčS </w:t>
      </w:r>
      <w:r>
        <w:rPr>
          <w:rStyle w:val="vyznamstaroceskyvyraz"/>
        </w:rPr>
        <w:t xml:space="preserve">„ofěra“ 3 </w:t>
      </w:r>
      <w:r>
        <w:rPr>
          <w:rStyle w:val="vyznam"/>
        </w:rPr>
        <w:t xml:space="preserve">?) </w:t>
      </w:r>
      <w:r>
        <w:rPr>
          <w:rStyle w:val="komentar"/>
        </w:rPr>
        <w:t xml:space="preserve">do kasičky (dá se to krást), lat. </w:t>
      </w:r>
      <w:r>
        <w:rPr>
          <w:rStyle w:val="komentarkurziva"/>
        </w:rPr>
        <w:t xml:space="preserve">piaculum </w:t>
      </w:r>
      <w:r>
        <w:rPr>
          <w:rStyle w:val="komentar"/>
        </w:rPr>
        <w:t xml:space="preserve">(sr. </w:t>
      </w:r>
      <w:r>
        <w:rPr>
          <w:rStyle w:val="komentarpramen"/>
        </w:rPr>
        <w:t xml:space="preserve">SSL </w:t>
      </w:r>
      <w:r>
        <w:rPr>
          <w:rStyle w:val="komentar"/>
        </w:rPr>
        <w:t xml:space="preserve">s. v. </w:t>
      </w:r>
      <w:r>
        <w:rPr>
          <w:rStyle w:val="komentarkurziva"/>
        </w:rPr>
        <w:t>eleemosyna pia</w:t>
      </w:r>
      <w:r>
        <w:rPr>
          <w:rStyle w:val="komentar"/>
        </w:rPr>
        <w:t>)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4. </w:t>
      </w:r>
      <w:r>
        <w:rPr>
          <w:rStyle w:val="vyznam"/>
        </w:rPr>
        <w:t>dar určený církvi, zvl. přinášející další příjem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5. </w:t>
      </w:r>
      <w:r>
        <w:rPr>
          <w:rStyle w:val="vyznam"/>
        </w:rPr>
        <w:t xml:space="preserve">osobní dar, dárek </w:t>
      </w:r>
      <w:r>
        <w:rPr>
          <w:rStyle w:val="komentarpramen"/>
        </w:rPr>
        <w:t>HusSvatokup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h594 </w:t>
      </w:r>
      <w:r>
        <w:rPr>
          <w:rStyle w:val="hesloveslovo"/>
        </w:rPr>
        <w:t>almužnicě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-ě </w:t>
      </w:r>
      <w:r>
        <w:rPr>
          <w:rStyle w:val="slovnidruh"/>
        </w:rPr>
        <w:t>f.</w:t>
      </w:r>
    </w:p>
    <w:p w:rsidR="00CB13D1" w:rsidRDefault="007F094C">
      <w:pPr>
        <w:pStyle w:val="Motivace"/>
      </w:pPr>
      <w:r>
        <w:rPr>
          <w:rStyle w:val="nonparej"/>
        </w:rPr>
        <w:t xml:space="preserve">k </w:t>
      </w:r>
      <w:r>
        <w:rPr>
          <w:rStyle w:val="odkaz"/>
        </w:rPr>
        <w:t>almužník</w:t>
      </w:r>
    </w:p>
    <w:p w:rsidR="00CB13D1" w:rsidRDefault="007F094C">
      <w:pPr>
        <w:pStyle w:val="Vykladvyznamu"/>
      </w:pPr>
      <w:r>
        <w:rPr>
          <w:rStyle w:val="vyznam"/>
        </w:rPr>
        <w:t>almužnice, žena žijící z almužny</w:t>
      </w:r>
    </w:p>
    <w:p w:rsidR="00CB13D1" w:rsidRDefault="007F094C">
      <w:pPr>
        <w:pStyle w:val="Poznamka"/>
      </w:pPr>
      <w:r>
        <w:t xml:space="preserve">Jen </w:t>
      </w:r>
      <w:r>
        <w:rPr>
          <w:rStyle w:val="pramen"/>
        </w:rPr>
        <w:t xml:space="preserve">ArchČ </w:t>
      </w:r>
      <w:r>
        <w:rPr>
          <w:rStyle w:val="komentar"/>
        </w:rPr>
        <w:t>11,246 (1450) – Perchta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h595 </w:t>
      </w:r>
      <w:r>
        <w:rPr>
          <w:rStyle w:val="hesloveslovo"/>
        </w:rPr>
        <w:t>almužničstvie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-ie </w:t>
      </w:r>
      <w:r>
        <w:rPr>
          <w:rStyle w:val="slovnidruh"/>
        </w:rPr>
        <w:t>n.</w:t>
      </w:r>
    </w:p>
    <w:p w:rsidR="00CB13D1" w:rsidRDefault="007F094C">
      <w:pPr>
        <w:pStyle w:val="Motivace"/>
      </w:pPr>
      <w:r>
        <w:rPr>
          <w:rStyle w:val="nonparej"/>
        </w:rPr>
        <w:t xml:space="preserve">k </w:t>
      </w:r>
      <w:r>
        <w:rPr>
          <w:rStyle w:val="odkaz"/>
        </w:rPr>
        <w:t>almužník</w:t>
      </w:r>
    </w:p>
    <w:p w:rsidR="00CB13D1" w:rsidRDefault="007F094C">
      <w:pPr>
        <w:pStyle w:val="Vykladvyznamu"/>
      </w:pPr>
      <w:r>
        <w:rPr>
          <w:rStyle w:val="vyznam"/>
        </w:rPr>
        <w:t>poskytování almužny</w:t>
      </w:r>
    </w:p>
    <w:p w:rsidR="00CB13D1" w:rsidRDefault="007F094C">
      <w:pPr>
        <w:pStyle w:val="Autor"/>
      </w:pPr>
      <w:r>
        <w:lastRenderedPageBreak/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h596 </w:t>
      </w:r>
      <w:r>
        <w:rPr>
          <w:rStyle w:val="hesloveslovo"/>
        </w:rPr>
        <w:t>almužník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-a </w:t>
      </w:r>
      <w:r>
        <w:rPr>
          <w:rStyle w:val="slovnidruh"/>
        </w:rPr>
        <w:t>m.</w:t>
      </w:r>
    </w:p>
    <w:p w:rsidR="00CB13D1" w:rsidRDefault="007F094C">
      <w:pPr>
        <w:pStyle w:val="Motivace"/>
      </w:pPr>
      <w:r>
        <w:rPr>
          <w:rStyle w:val="nonparej"/>
        </w:rPr>
        <w:t xml:space="preserve">k </w:t>
      </w:r>
      <w:r>
        <w:rPr>
          <w:rStyle w:val="odkaz"/>
        </w:rPr>
        <w:t>almužna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1. </w:t>
      </w:r>
      <w:r>
        <w:rPr>
          <w:rStyle w:val="vyznam"/>
        </w:rPr>
        <w:t>kdo žije z almužny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2. </w:t>
      </w:r>
      <w:r>
        <w:rPr>
          <w:rStyle w:val="nonparej"/>
        </w:rPr>
        <w:t xml:space="preserve">eccl. </w:t>
      </w:r>
      <w:r>
        <w:rPr>
          <w:rStyle w:val="spojitelnost"/>
        </w:rPr>
        <w:t xml:space="preserve">(o knězi) </w:t>
      </w:r>
      <w:r>
        <w:rPr>
          <w:rStyle w:val="vyznam"/>
        </w:rPr>
        <w:t xml:space="preserve">uživatel kostelního nadání (sr. StčS s.v. </w:t>
      </w:r>
      <w:r>
        <w:rPr>
          <w:rStyle w:val="vyznamstaroceskyvyraz"/>
        </w:rPr>
        <w:t>„prebendář“</w:t>
      </w:r>
      <w:r>
        <w:rPr>
          <w:rStyle w:val="vyznam"/>
        </w:rPr>
        <w:t xml:space="preserve">), popř. příslušník mnišského žebravého řádu (?) </w:t>
      </w:r>
      <w:r>
        <w:rPr>
          <w:rStyle w:val="komentar"/>
        </w:rPr>
        <w:t xml:space="preserve">lat. </w:t>
      </w:r>
      <w:r>
        <w:rPr>
          <w:rStyle w:val="komentarkurziva"/>
        </w:rPr>
        <w:t>mendicator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3. </w:t>
      </w:r>
      <w:r>
        <w:rPr>
          <w:rStyle w:val="vyznam"/>
        </w:rPr>
        <w:t>almužník, kdo rozděluje almužnu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Odkazovezahlavi"/>
      </w:pPr>
      <w:r>
        <w:rPr>
          <w:rStyle w:val="identifikator"/>
        </w:rPr>
        <w:t xml:space="preserve">h597 </w:t>
      </w:r>
      <w:r>
        <w:rPr>
          <w:rStyle w:val="hesloveslovo"/>
        </w:rPr>
        <w:t xml:space="preserve">alobastr </w:t>
      </w:r>
      <w:r>
        <w:rPr>
          <w:rStyle w:val="nonparej"/>
        </w:rPr>
        <w:t xml:space="preserve">v. </w:t>
      </w:r>
      <w:r>
        <w:rPr>
          <w:rStyle w:val="odkaz"/>
        </w:rPr>
        <w:t>alabastr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h598 </w:t>
      </w:r>
      <w:r>
        <w:rPr>
          <w:rStyle w:val="hesloveslovo"/>
        </w:rPr>
        <w:t xml:space="preserve">aloe </w:t>
      </w:r>
      <w:r>
        <w:rPr>
          <w:rStyle w:val="slovnidruh"/>
        </w:rPr>
        <w:t xml:space="preserve">indecl., </w:t>
      </w:r>
      <w:r>
        <w:rPr>
          <w:rStyle w:val="nonparej"/>
        </w:rPr>
        <w:t xml:space="preserve">instr. sg. též </w:t>
      </w:r>
      <w:r>
        <w:rPr>
          <w:rStyle w:val="morfologickacharakteristika"/>
        </w:rPr>
        <w:t>aloem</w:t>
      </w:r>
    </w:p>
    <w:p w:rsidR="00CB13D1" w:rsidRDefault="007F094C">
      <w:pPr>
        <w:pStyle w:val="Heslovezahlavi"/>
      </w:pPr>
      <w:r>
        <w:rPr>
          <w:rStyle w:val="identifikator"/>
        </w:rPr>
        <w:t xml:space="preserve">h599 </w:t>
      </w:r>
      <w:r>
        <w:rPr>
          <w:rStyle w:val="hesloveslovo"/>
        </w:rPr>
        <w:t xml:space="preserve">aloes </w:t>
      </w:r>
      <w:r>
        <w:rPr>
          <w:rStyle w:val="slovnidruh"/>
        </w:rPr>
        <w:t>indecl.</w:t>
      </w:r>
    </w:p>
    <w:p w:rsidR="00CB13D1" w:rsidRDefault="007F094C">
      <w:pPr>
        <w:pStyle w:val="Motivace"/>
      </w:pPr>
      <w:r>
        <w:rPr>
          <w:rStyle w:val="nonparej"/>
        </w:rPr>
        <w:t xml:space="preserve">k střlat. </w:t>
      </w:r>
      <w:r>
        <w:t>aloe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1. </w:t>
      </w:r>
      <w:r>
        <w:rPr>
          <w:rStyle w:val="nonparej"/>
        </w:rPr>
        <w:t xml:space="preserve">bot. </w:t>
      </w:r>
      <w:r>
        <w:rPr>
          <w:rStyle w:val="vyznam"/>
        </w:rPr>
        <w:t>tučnolistá rostlina, jejíž šťáva se užívala v lékařství, zvl. aloe (Aloe L.)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2. </w:t>
      </w:r>
      <w:r>
        <w:rPr>
          <w:rStyle w:val="vyznam"/>
        </w:rPr>
        <w:t>šťáva z aloe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h600 </w:t>
      </w:r>
      <w:r>
        <w:rPr>
          <w:rStyle w:val="hesloveslovo"/>
        </w:rPr>
        <w:t xml:space="preserve">alofytský </w:t>
      </w:r>
      <w:r>
        <w:rPr>
          <w:rStyle w:val="slovnidruh"/>
        </w:rPr>
        <w:t>adj.</w:t>
      </w:r>
    </w:p>
    <w:p w:rsidR="00CB13D1" w:rsidRDefault="007F094C">
      <w:pPr>
        <w:pStyle w:val="Motivace"/>
      </w:pPr>
      <w:r>
        <w:rPr>
          <w:rStyle w:val="nonparej"/>
        </w:rPr>
        <w:t xml:space="preserve">sr. lat. </w:t>
      </w:r>
      <w:r>
        <w:t>Allophytus</w:t>
      </w:r>
    </w:p>
    <w:p w:rsidR="00CB13D1" w:rsidRDefault="007F094C">
      <w:pPr>
        <w:pStyle w:val="Vykladvyznamu"/>
      </w:pPr>
      <w:r>
        <w:rPr>
          <w:rStyle w:val="spojitelnost"/>
        </w:rPr>
        <w:t xml:space="preserve">(o zemi) </w:t>
      </w:r>
      <w:r>
        <w:rPr>
          <w:rStyle w:val="vyznam"/>
        </w:rPr>
        <w:t>pelištejský, osídlený Pelištejci</w:t>
      </w:r>
    </w:p>
    <w:p w:rsidR="00CB13D1" w:rsidRDefault="007F094C">
      <w:pPr>
        <w:pStyle w:val="Poznamka"/>
      </w:pPr>
      <w:r>
        <w:t xml:space="preserve">Jen </w:t>
      </w:r>
      <w:r>
        <w:rPr>
          <w:rStyle w:val="pramen"/>
        </w:rPr>
        <w:t>VýklHebrL</w:t>
      </w:r>
      <w:r>
        <w:t xml:space="preserve">. – </w:t>
      </w:r>
      <w:r>
        <w:rPr>
          <w:rStyle w:val="nonparej"/>
        </w:rPr>
        <w:t xml:space="preserve">Sr. </w:t>
      </w:r>
      <w:r>
        <w:t>Ps 55,1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h601 </w:t>
      </w:r>
      <w:r>
        <w:rPr>
          <w:rStyle w:val="hesloveslovo"/>
        </w:rPr>
        <w:t xml:space="preserve">Aloime </w:t>
      </w:r>
      <w:r>
        <w:rPr>
          <w:rStyle w:val="akce"/>
        </w:rPr>
        <w:t xml:space="preserve">citátové slovo </w:t>
      </w:r>
      <w:r>
        <w:rPr>
          <w:rStyle w:val="komentar"/>
        </w:rPr>
        <w:t>v. Alomne</w:t>
      </w:r>
    </w:p>
    <w:p w:rsidR="00CB13D1" w:rsidRDefault="007F094C">
      <w:pPr>
        <w:pStyle w:val="Autor"/>
      </w:pPr>
      <w:r>
        <w:lastRenderedPageBreak/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h602 </w:t>
      </w:r>
      <w:r>
        <w:rPr>
          <w:rStyle w:val="hesloveslovo"/>
        </w:rPr>
        <w:t xml:space="preserve">Alomne </w:t>
      </w:r>
      <w:r>
        <w:rPr>
          <w:rStyle w:val="akce"/>
        </w:rPr>
        <w:t xml:space="preserve">citátové slovo </w:t>
      </w:r>
      <w:r>
        <w:rPr>
          <w:rStyle w:val="komentar"/>
        </w:rPr>
        <w:t xml:space="preserve">proprium – </w:t>
      </w:r>
      <w:r>
        <w:rPr>
          <w:rStyle w:val="komentarkurziva"/>
        </w:rPr>
        <w:t>Lémnos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h603 </w:t>
      </w:r>
      <w:r>
        <w:rPr>
          <w:rStyle w:val="hesloveslovo"/>
        </w:rPr>
        <w:t xml:space="preserve">Alonis </w:t>
      </w:r>
      <w:r>
        <w:rPr>
          <w:rStyle w:val="akce"/>
        </w:rPr>
        <w:t xml:space="preserve">citátové slovo </w:t>
      </w:r>
      <w:r>
        <w:rPr>
          <w:rStyle w:val="komentar"/>
        </w:rPr>
        <w:t>proprium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h604 </w:t>
      </w:r>
      <w:r>
        <w:rPr>
          <w:rStyle w:val="hesloveslovo"/>
        </w:rPr>
        <w:t xml:space="preserve">alopicia </w:t>
      </w:r>
      <w:r>
        <w:rPr>
          <w:rStyle w:val="akce"/>
        </w:rPr>
        <w:t xml:space="preserve">citátové slovo </w:t>
      </w:r>
      <w:r>
        <w:rPr>
          <w:rStyle w:val="komentar"/>
        </w:rPr>
        <w:t xml:space="preserve">sr. lat. </w:t>
      </w:r>
      <w:r>
        <w:rPr>
          <w:rStyle w:val="komentarkurziva"/>
        </w:rPr>
        <w:t>alopecia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h605 </w:t>
      </w:r>
      <w:r>
        <w:rPr>
          <w:rStyle w:val="hesloveslovo"/>
        </w:rPr>
        <w:t xml:space="preserve">alosyrský </w:t>
      </w:r>
      <w:r>
        <w:rPr>
          <w:rStyle w:val="slovnidruh"/>
        </w:rPr>
        <w:t>adj.</w:t>
      </w:r>
    </w:p>
    <w:p w:rsidR="00CB13D1" w:rsidRDefault="007F094C">
      <w:pPr>
        <w:pStyle w:val="Motivace"/>
      </w:pPr>
      <w:r>
        <w:rPr>
          <w:rStyle w:val="nonparej"/>
        </w:rPr>
        <w:t xml:space="preserve">sr. lat. </w:t>
      </w:r>
      <w:r>
        <w:t>Syriacus</w:t>
      </w:r>
    </w:p>
    <w:p w:rsidR="00CB13D1" w:rsidRDefault="007F094C">
      <w:pPr>
        <w:pStyle w:val="Vykladvyznamu"/>
      </w:pPr>
      <w:r>
        <w:rPr>
          <w:rStyle w:val="spojitelnost"/>
        </w:rPr>
        <w:t xml:space="preserve">(o příslušníku národa) </w:t>
      </w:r>
      <w:r>
        <w:rPr>
          <w:rStyle w:val="vyznam"/>
        </w:rPr>
        <w:t>syrský, Syřan</w:t>
      </w:r>
    </w:p>
    <w:p w:rsidR="00CB13D1" w:rsidRDefault="007F094C">
      <w:pPr>
        <w:pStyle w:val="Poznamka"/>
      </w:pPr>
      <w:r>
        <w:t xml:space="preserve">Jen </w:t>
      </w:r>
      <w:r>
        <w:rPr>
          <w:rStyle w:val="pramen"/>
        </w:rPr>
        <w:t>MatHom</w:t>
      </w:r>
      <w:r>
        <w:t xml:space="preserve">. – </w:t>
      </w:r>
      <w:r>
        <w:rPr>
          <w:rStyle w:val="nonparej"/>
        </w:rPr>
        <w:t xml:space="preserve">Sr. </w:t>
      </w:r>
      <w:r>
        <w:t xml:space="preserve">4 Rg 5,1n. </w:t>
      </w:r>
      <w:r>
        <w:rPr>
          <w:rStyle w:val="komentar"/>
        </w:rPr>
        <w:t>nejasná první část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h606 </w:t>
      </w:r>
      <w:r>
        <w:rPr>
          <w:rStyle w:val="hesloveslovo"/>
        </w:rPr>
        <w:t xml:space="preserve">Aloynre </w:t>
      </w:r>
      <w:r>
        <w:rPr>
          <w:rStyle w:val="akce"/>
        </w:rPr>
        <w:t xml:space="preserve">citátové slovo </w:t>
      </w:r>
      <w:r>
        <w:rPr>
          <w:rStyle w:val="komentar"/>
        </w:rPr>
        <w:t>v. Alomne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h607 </w:t>
      </w:r>
      <w:r>
        <w:rPr>
          <w:rStyle w:val="hesloveslovo"/>
        </w:rPr>
        <w:t xml:space="preserve">Alpes </w:t>
      </w:r>
      <w:r>
        <w:rPr>
          <w:rStyle w:val="akce"/>
        </w:rPr>
        <w:t xml:space="preserve">citátové slovo </w:t>
      </w:r>
      <w:r>
        <w:rPr>
          <w:rStyle w:val="komentar"/>
        </w:rPr>
        <w:t>proprium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lastRenderedPageBreak/>
        <w:t xml:space="preserve">h608 </w:t>
      </w:r>
      <w:r>
        <w:rPr>
          <w:rStyle w:val="hesloveslovo"/>
        </w:rPr>
        <w:t xml:space="preserve">alpha </w:t>
      </w:r>
      <w:r>
        <w:rPr>
          <w:rStyle w:val="akce"/>
        </w:rPr>
        <w:t xml:space="preserve">přeřazeno sub </w:t>
      </w:r>
      <w:r>
        <w:rPr>
          <w:rStyle w:val="odkaz"/>
        </w:rPr>
        <w:t>alfa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h609 </w:t>
      </w:r>
      <w:r>
        <w:rPr>
          <w:rStyle w:val="hesloveslovo"/>
        </w:rPr>
        <w:t xml:space="preserve">Alphonský </w:t>
      </w:r>
      <w:r>
        <w:rPr>
          <w:rStyle w:val="akce"/>
        </w:rPr>
        <w:t xml:space="preserve">přeřazeno sub </w:t>
      </w:r>
      <w:r>
        <w:rPr>
          <w:rStyle w:val="odkaz"/>
        </w:rPr>
        <w:t>Alfonský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hesloveslovo"/>
        </w:rPr>
        <w:t xml:space="preserve">Alfonský </w:t>
      </w:r>
      <w:r>
        <w:rPr>
          <w:rStyle w:val="slovnidruh"/>
        </w:rPr>
        <w:t>adj.</w:t>
      </w:r>
    </w:p>
    <w:p w:rsidR="00CB13D1" w:rsidRDefault="007F094C">
      <w:pPr>
        <w:pStyle w:val="Motivace"/>
      </w:pPr>
      <w:r>
        <w:rPr>
          <w:rStyle w:val="nonparej"/>
        </w:rPr>
        <w:t xml:space="preserve">k lat. </w:t>
      </w:r>
      <w:r>
        <w:t>Alphoncius</w:t>
      </w:r>
    </w:p>
    <w:p w:rsidR="00CB13D1" w:rsidRDefault="007F094C">
      <w:pPr>
        <w:pStyle w:val="Vykladvyznamu"/>
      </w:pPr>
      <w:r>
        <w:rPr>
          <w:rStyle w:val="ustalenespojeni"/>
        </w:rPr>
        <w:t xml:space="preserve">Petr Alfonský </w:t>
      </w:r>
      <w:r>
        <w:rPr>
          <w:rStyle w:val="vyznam"/>
        </w:rPr>
        <w:t xml:space="preserve">španělský židovský učenec Petrus Alphonsi </w:t>
      </w:r>
      <w:r>
        <w:rPr>
          <w:rStyle w:val="komentar"/>
        </w:rPr>
        <w:t>Disciplina clericalis, Brno 1997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h610 </w:t>
      </w:r>
      <w:r>
        <w:rPr>
          <w:rStyle w:val="hesloveslovo"/>
        </w:rPr>
        <w:t xml:space="preserve">Alphuncius </w:t>
      </w:r>
      <w:r>
        <w:rPr>
          <w:rStyle w:val="akce"/>
        </w:rPr>
        <w:t xml:space="preserve">přeřazeno sub </w:t>
      </w:r>
      <w:r>
        <w:rPr>
          <w:rStyle w:val="odkaz"/>
        </w:rPr>
        <w:t>Alphoncius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t xml:space="preserve">Alphoncius </w:t>
      </w:r>
      <w:r>
        <w:rPr>
          <w:rStyle w:val="akce"/>
        </w:rPr>
        <w:t xml:space="preserve">proprium </w:t>
      </w:r>
      <w:r>
        <w:rPr>
          <w:rStyle w:val="komentar"/>
        </w:rPr>
        <w:t xml:space="preserve">dolož. jen </w:t>
      </w:r>
      <w:r>
        <w:rPr>
          <w:rStyle w:val="komentarkurziva"/>
        </w:rPr>
        <w:t>Alphuncius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h611 </w:t>
      </w:r>
      <w:r>
        <w:rPr>
          <w:rStyle w:val="hesloveslovo"/>
        </w:rPr>
        <w:t xml:space="preserve">Alpius </w:t>
      </w:r>
      <w:r>
        <w:rPr>
          <w:rStyle w:val="akce"/>
        </w:rPr>
        <w:t xml:space="preserve">citátové slovo </w:t>
      </w:r>
      <w:r>
        <w:rPr>
          <w:rStyle w:val="komentar"/>
        </w:rPr>
        <w:t>proprium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h612 </w:t>
      </w:r>
      <w:r>
        <w:rPr>
          <w:rStyle w:val="hesloveslovo"/>
        </w:rPr>
        <w:t xml:space="preserve">Alpusta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h613 </w:t>
      </w:r>
      <w:r>
        <w:rPr>
          <w:rStyle w:val="hesloveslovo"/>
        </w:rPr>
        <w:t xml:space="preserve">Alšík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h614 </w:t>
      </w:r>
      <w:r>
        <w:rPr>
          <w:rStyle w:val="hesloveslovo"/>
        </w:rPr>
        <w:t xml:space="preserve">Altajmer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h615 </w:t>
      </w:r>
      <w:r>
        <w:rPr>
          <w:rStyle w:val="hesloveslovo"/>
        </w:rPr>
        <w:t xml:space="preserve">Altamus </w:t>
      </w:r>
      <w:r>
        <w:rPr>
          <w:rStyle w:val="akce"/>
        </w:rPr>
        <w:t xml:space="preserve">citátové slovo </w:t>
      </w:r>
      <w:r>
        <w:rPr>
          <w:rStyle w:val="komentar"/>
        </w:rPr>
        <w:t>proprium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h616 </w:t>
      </w:r>
      <w:r>
        <w:rPr>
          <w:rStyle w:val="hesloveslovo"/>
        </w:rPr>
        <w:t xml:space="preserve">Altan </w:t>
      </w:r>
      <w:r>
        <w:rPr>
          <w:rStyle w:val="akce"/>
        </w:rPr>
        <w:t xml:space="preserve">citátové slovo </w:t>
      </w:r>
      <w:r>
        <w:rPr>
          <w:rStyle w:val="komentar"/>
        </w:rPr>
        <w:t>proprium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Odkazovezahlavi"/>
      </w:pPr>
      <w:r>
        <w:rPr>
          <w:rStyle w:val="identifikator"/>
        </w:rPr>
        <w:t xml:space="preserve">h617 </w:t>
      </w:r>
      <w:r>
        <w:rPr>
          <w:rStyle w:val="hesloveslovo"/>
        </w:rPr>
        <w:t xml:space="preserve">Altanus </w:t>
      </w:r>
      <w:r>
        <w:rPr>
          <w:rStyle w:val="nonparej"/>
        </w:rPr>
        <w:t xml:space="preserve">v. </w:t>
      </w:r>
      <w:r>
        <w:rPr>
          <w:rStyle w:val="odkaz"/>
        </w:rPr>
        <w:t>Alkanus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h618 </w:t>
      </w:r>
      <w:r>
        <w:rPr>
          <w:rStyle w:val="hesloveslovo"/>
        </w:rPr>
        <w:t xml:space="preserve">Altenburk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h619 </w:t>
      </w:r>
      <w:r>
        <w:rPr>
          <w:rStyle w:val="hesloveslovo"/>
        </w:rPr>
        <w:t xml:space="preserve">althé </w:t>
      </w:r>
      <w:r>
        <w:rPr>
          <w:rStyle w:val="slovnidruh"/>
        </w:rPr>
        <w:t>indecl.</w:t>
      </w:r>
    </w:p>
    <w:p w:rsidR="00CB13D1" w:rsidRDefault="007F094C">
      <w:pPr>
        <w:pStyle w:val="Motivace"/>
      </w:pPr>
      <w:r>
        <w:rPr>
          <w:rStyle w:val="nonparej"/>
        </w:rPr>
        <w:t xml:space="preserve">k lat. </w:t>
      </w:r>
      <w:r>
        <w:t>althaea</w:t>
      </w:r>
    </w:p>
    <w:p w:rsidR="00CB13D1" w:rsidRDefault="007F094C">
      <w:pPr>
        <w:pStyle w:val="Vykladvyznamu"/>
      </w:pPr>
      <w:r>
        <w:rPr>
          <w:rStyle w:val="nonparej"/>
        </w:rPr>
        <w:t xml:space="preserve">bot. </w:t>
      </w:r>
      <w:r>
        <w:rPr>
          <w:rStyle w:val="vyznam"/>
        </w:rPr>
        <w:t>ibišek (</w:t>
      </w:r>
      <w:r>
        <w:rPr>
          <w:rStyle w:val="vyznamstaroceskyvyraz"/>
        </w:rPr>
        <w:t>„vlašský sléz“</w:t>
      </w:r>
      <w:r>
        <w:rPr>
          <w:rStyle w:val="vyznam"/>
        </w:rPr>
        <w:t>)</w:t>
      </w:r>
    </w:p>
    <w:p w:rsidR="00CB13D1" w:rsidRDefault="007F094C">
      <w:pPr>
        <w:pStyle w:val="Autor"/>
      </w:pPr>
      <w:r>
        <w:lastRenderedPageBreak/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h620 </w:t>
      </w:r>
      <w:r>
        <w:rPr>
          <w:rStyle w:val="hesloveslovo"/>
        </w:rPr>
        <w:t xml:space="preserve">Altheimer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h621 </w:t>
      </w:r>
      <w:r>
        <w:rPr>
          <w:rStyle w:val="hesloveslovo"/>
        </w:rPr>
        <w:t xml:space="preserve">althera </w:t>
      </w:r>
      <w:r>
        <w:rPr>
          <w:rStyle w:val="akce"/>
        </w:rPr>
        <w:t xml:space="preserve">citátové slovo </w:t>
      </w:r>
      <w:r>
        <w:rPr>
          <w:rStyle w:val="komentar"/>
        </w:rPr>
        <w:t xml:space="preserve">patrně </w:t>
      </w:r>
      <w:r>
        <w:rPr>
          <w:rStyle w:val="komentarkurziva"/>
        </w:rPr>
        <w:t>althaea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h622 </w:t>
      </w:r>
      <w:r>
        <w:rPr>
          <w:rStyle w:val="hesloveslovo"/>
        </w:rPr>
        <w:t xml:space="preserve">altisiodorotský </w:t>
      </w:r>
      <w:r>
        <w:rPr>
          <w:rStyle w:val="slovnidruh"/>
        </w:rPr>
        <w:t>adj.</w:t>
      </w:r>
    </w:p>
    <w:p w:rsidR="00CB13D1" w:rsidRDefault="007F094C">
      <w:pPr>
        <w:pStyle w:val="Motivace"/>
      </w:pPr>
      <w:r>
        <w:rPr>
          <w:rStyle w:val="nonparej"/>
        </w:rPr>
        <w:t xml:space="preserve">sr. lat. </w:t>
      </w:r>
      <w:r>
        <w:t>Altissiodorensis</w:t>
      </w:r>
    </w:p>
    <w:p w:rsidR="00CB13D1" w:rsidRDefault="007F094C">
      <w:pPr>
        <w:pStyle w:val="Vykladvyznamu"/>
      </w:pPr>
      <w:r>
        <w:rPr>
          <w:rStyle w:val="spojitelnost"/>
        </w:rPr>
        <w:t xml:space="preserve">(o biskupu) </w:t>
      </w:r>
      <w:r>
        <w:rPr>
          <w:rStyle w:val="vyznam"/>
        </w:rPr>
        <w:t>auxerrský, určený pro oblast s centrem v Auxerre (</w:t>
      </w:r>
      <w:r>
        <w:rPr>
          <w:rStyle w:val="vyznamstaroceskyvyraz"/>
        </w:rPr>
        <w:t>„altisiodorský“</w:t>
      </w:r>
      <w:r>
        <w:rPr>
          <w:rStyle w:val="vyznam"/>
        </w:rPr>
        <w:t>)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h623 </w:t>
      </w:r>
      <w:r>
        <w:rPr>
          <w:rStyle w:val="hesloveslovo"/>
        </w:rPr>
        <w:t xml:space="preserve">altisiodorský </w:t>
      </w:r>
      <w:r>
        <w:rPr>
          <w:rStyle w:val="slovnidruh"/>
        </w:rPr>
        <w:t>adj.</w:t>
      </w:r>
    </w:p>
    <w:p w:rsidR="00CB13D1" w:rsidRDefault="007F094C">
      <w:pPr>
        <w:pStyle w:val="Motivace"/>
      </w:pPr>
      <w:r>
        <w:rPr>
          <w:rStyle w:val="nonparej"/>
        </w:rPr>
        <w:t xml:space="preserve">k lat. </w:t>
      </w:r>
      <w:r>
        <w:t>Altissiodorensis</w:t>
      </w:r>
    </w:p>
    <w:p w:rsidR="00CB13D1" w:rsidRDefault="007F094C">
      <w:pPr>
        <w:pStyle w:val="Vykladvyznamu"/>
      </w:pPr>
      <w:r>
        <w:rPr>
          <w:rStyle w:val="spojitelnost"/>
        </w:rPr>
        <w:t xml:space="preserve">(o biskupu) </w:t>
      </w:r>
      <w:r>
        <w:rPr>
          <w:rStyle w:val="vyznam"/>
        </w:rPr>
        <w:t>auxerrský, určený pro oblast s centrem v Auxerre</w:t>
      </w:r>
    </w:p>
    <w:p w:rsidR="00CB13D1" w:rsidRDefault="007F094C">
      <w:pPr>
        <w:pStyle w:val="Poznamka"/>
      </w:pPr>
      <w:r>
        <w:rPr>
          <w:rStyle w:val="nonparej"/>
        </w:rPr>
        <w:t xml:space="preserve">Sr. </w:t>
      </w:r>
      <w:r>
        <w:rPr>
          <w:rStyle w:val="odkaz"/>
        </w:rPr>
        <w:t>altisiodorotský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h624 </w:t>
      </w:r>
      <w:r>
        <w:rPr>
          <w:rStyle w:val="hesloveslovo"/>
        </w:rPr>
        <w:t xml:space="preserve">Altovado </w:t>
      </w:r>
      <w:r>
        <w:rPr>
          <w:rStyle w:val="akce"/>
        </w:rPr>
        <w:t xml:space="preserve">citátové slovo </w:t>
      </w:r>
      <w:r>
        <w:rPr>
          <w:rStyle w:val="komentar"/>
        </w:rPr>
        <w:t xml:space="preserve">proprium </w:t>
      </w:r>
      <w:r>
        <w:rPr>
          <w:rStyle w:val="komentarkurziva"/>
        </w:rPr>
        <w:t>Vyšší Brod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h625 </w:t>
      </w:r>
      <w:r>
        <w:rPr>
          <w:rStyle w:val="hesloveslovo"/>
        </w:rPr>
        <w:t xml:space="preserve">Altystrates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lastRenderedPageBreak/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h626 </w:t>
      </w:r>
      <w:r>
        <w:rPr>
          <w:rStyle w:val="hesloveslovo"/>
        </w:rPr>
        <w:t xml:space="preserve">Aluhu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Aluha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t xml:space="preserve">Aluha </w:t>
      </w:r>
      <w:r>
        <w:rPr>
          <w:rStyle w:val="akce"/>
        </w:rPr>
        <w:t xml:space="preserve">proprium </w:t>
      </w:r>
      <w:r>
        <w:rPr>
          <w:rStyle w:val="komentar"/>
        </w:rPr>
        <w:t>Gn 36,40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h627 </w:t>
      </w:r>
      <w:r>
        <w:rPr>
          <w:rStyle w:val="hesloveslovo"/>
        </w:rPr>
        <w:t xml:space="preserve">Aluhun </w:t>
      </w:r>
      <w:r>
        <w:rPr>
          <w:rStyle w:val="akce"/>
        </w:rPr>
        <w:t xml:space="preserve">proprium </w:t>
      </w:r>
      <w:r>
        <w:rPr>
          <w:rStyle w:val="komentar"/>
        </w:rPr>
        <w:t>Gn 36,23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h628 </w:t>
      </w:r>
      <w:r>
        <w:rPr>
          <w:rStyle w:val="hesloveslovo"/>
        </w:rPr>
        <w:t>alún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-a/-u </w:t>
      </w:r>
      <w:r>
        <w:rPr>
          <w:rStyle w:val="slovnidruh"/>
        </w:rPr>
        <w:t>m.</w:t>
      </w:r>
    </w:p>
    <w:p w:rsidR="00CB13D1" w:rsidRDefault="007F094C">
      <w:pPr>
        <w:pStyle w:val="Motivace"/>
      </w:pPr>
      <w:r>
        <w:rPr>
          <w:rStyle w:val="nonparej"/>
        </w:rPr>
        <w:t xml:space="preserve">k střhn. </w:t>
      </w:r>
      <w:r>
        <w:t>alun</w:t>
      </w:r>
    </w:p>
    <w:p w:rsidR="00CB13D1" w:rsidRDefault="007F094C">
      <w:pPr>
        <w:pStyle w:val="Vykladvyznamu"/>
      </w:pPr>
      <w:r>
        <w:rPr>
          <w:rStyle w:val="vyznam"/>
        </w:rPr>
        <w:t>kamenec, sirná n. draselná sůl užívaná zvl. v lékařství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h629 </w:t>
      </w:r>
      <w:r>
        <w:rPr>
          <w:rStyle w:val="hesloveslovo"/>
        </w:rPr>
        <w:t xml:space="preserve">aluna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 xml:space="preserve">alún </w:t>
      </w:r>
      <w:r>
        <w:rPr>
          <w:rStyle w:val="komentar"/>
        </w:rPr>
        <w:t>gen. sg.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h630 </w:t>
      </w:r>
      <w:r>
        <w:rPr>
          <w:rStyle w:val="hesloveslovo"/>
        </w:rPr>
        <w:t xml:space="preserve">alúnovatý </w:t>
      </w:r>
      <w:r>
        <w:rPr>
          <w:rStyle w:val="akce"/>
        </w:rPr>
        <w:t>po roce 1500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lastRenderedPageBreak/>
        <w:t xml:space="preserve">h631 </w:t>
      </w:r>
      <w:r>
        <w:rPr>
          <w:rStyle w:val="hesloveslovo"/>
        </w:rPr>
        <w:t xml:space="preserve">alúnový </w:t>
      </w:r>
      <w:r>
        <w:rPr>
          <w:rStyle w:val="slovnidruh"/>
        </w:rPr>
        <w:t>adj.</w:t>
      </w:r>
    </w:p>
    <w:p w:rsidR="00CB13D1" w:rsidRDefault="007F094C">
      <w:pPr>
        <w:pStyle w:val="Motivace"/>
      </w:pPr>
      <w:r>
        <w:rPr>
          <w:rStyle w:val="nonparej"/>
        </w:rPr>
        <w:t xml:space="preserve">k </w:t>
      </w:r>
      <w:r>
        <w:rPr>
          <w:rStyle w:val="odkaz"/>
        </w:rPr>
        <w:t>alún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1. </w:t>
      </w:r>
      <w:r>
        <w:rPr>
          <w:rStyle w:val="spojitelnost"/>
        </w:rPr>
        <w:t xml:space="preserve">(o prachu) </w:t>
      </w:r>
      <w:r>
        <w:rPr>
          <w:rStyle w:val="vyznam"/>
        </w:rPr>
        <w:t>kamencový, získaný z kamence (</w:t>
      </w:r>
      <w:r>
        <w:rPr>
          <w:rStyle w:val="vyznamstaroceskyvyraz"/>
        </w:rPr>
        <w:t>„alúnu“</w:t>
      </w:r>
      <w:r>
        <w:rPr>
          <w:rStyle w:val="vyznam"/>
        </w:rPr>
        <w:t>)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2. </w:t>
      </w:r>
      <w:r>
        <w:rPr>
          <w:rStyle w:val="spojitelnost"/>
        </w:rPr>
        <w:t xml:space="preserve">(o vodě) </w:t>
      </w:r>
      <w:r>
        <w:rPr>
          <w:rStyle w:val="vyznam"/>
        </w:rPr>
        <w:t>jsoucí zdrojem kamence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h632 </w:t>
      </w:r>
      <w:r>
        <w:rPr>
          <w:rStyle w:val="hesloveslovo"/>
        </w:rPr>
        <w:t xml:space="preserve">alus </w:t>
      </w:r>
      <w:r>
        <w:rPr>
          <w:rStyle w:val="akce"/>
        </w:rPr>
        <w:t xml:space="preserve">citátové slovo </w:t>
      </w:r>
      <w:r>
        <w:rPr>
          <w:rStyle w:val="komentar"/>
        </w:rPr>
        <w:t xml:space="preserve">prý </w:t>
      </w:r>
      <w:r>
        <w:rPr>
          <w:rStyle w:val="komentarkurziva"/>
        </w:rPr>
        <w:t>Halus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h633 </w:t>
      </w:r>
      <w:r>
        <w:rPr>
          <w:rStyle w:val="hesloveslovo"/>
        </w:rPr>
        <w:t xml:space="preserve">Alušě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h634 </w:t>
      </w:r>
      <w:r>
        <w:rPr>
          <w:rStyle w:val="hesloveslovo"/>
        </w:rPr>
        <w:t xml:space="preserve">Alušic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h635 </w:t>
      </w:r>
      <w:r>
        <w:rPr>
          <w:rStyle w:val="hesloveslovo"/>
        </w:rPr>
        <w:t xml:space="preserve">Aluška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h636 </w:t>
      </w:r>
      <w:r>
        <w:rPr>
          <w:rStyle w:val="hesloveslovo"/>
        </w:rPr>
        <w:t xml:space="preserve">Alvík </w:t>
      </w:r>
      <w:r>
        <w:rPr>
          <w:rStyle w:val="akce"/>
        </w:rPr>
        <w:t xml:space="preserve">proprium </w:t>
      </w:r>
      <w:r>
        <w:rPr>
          <w:rStyle w:val="komentar"/>
        </w:rPr>
        <w:t xml:space="preserve">viz </w:t>
      </w:r>
      <w:r>
        <w:rPr>
          <w:rStyle w:val="komentarpramen"/>
        </w:rPr>
        <w:t>GbSlov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lastRenderedPageBreak/>
        <w:t xml:space="preserve">h637 </w:t>
      </w:r>
      <w:r>
        <w:rPr>
          <w:rStyle w:val="hesloveslovo"/>
        </w:rPr>
        <w:t xml:space="preserve">Alvinder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h638 </w:t>
      </w:r>
      <w:r>
        <w:rPr>
          <w:rStyle w:val="hesloveslovo"/>
        </w:rPr>
        <w:t xml:space="preserve">Alystrates </w:t>
      </w:r>
      <w:r>
        <w:rPr>
          <w:rStyle w:val="akce"/>
        </w:rPr>
        <w:t xml:space="preserve">citátové slovo </w:t>
      </w:r>
      <w:r>
        <w:rPr>
          <w:rStyle w:val="komentar"/>
        </w:rPr>
        <w:t>proprium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h639 </w:t>
      </w:r>
      <w:r>
        <w:rPr>
          <w:rStyle w:val="hesloveslovo"/>
        </w:rPr>
        <w:t xml:space="preserve">alznak </w:t>
      </w:r>
      <w:r>
        <w:rPr>
          <w:rStyle w:val="akce"/>
        </w:rPr>
        <w:t xml:space="preserve">přeřazeno sub </w:t>
      </w:r>
      <w:r>
        <w:rPr>
          <w:rStyle w:val="odkaz"/>
        </w:rPr>
        <w:t>alznák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hesloveslovo"/>
        </w:rPr>
        <w:t>alznák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-a/-u </w:t>
      </w:r>
      <w:r>
        <w:rPr>
          <w:rStyle w:val="slovnidruh"/>
        </w:rPr>
        <w:t>m.</w:t>
      </w:r>
    </w:p>
    <w:p w:rsidR="00CB13D1" w:rsidRDefault="007F094C">
      <w:pPr>
        <w:pStyle w:val="Vykladvyznamu"/>
      </w:pPr>
      <w:r>
        <w:rPr>
          <w:rStyle w:val="vyznam"/>
        </w:rPr>
        <w:t>rostlina (?)</w:t>
      </w:r>
    </w:p>
    <w:p w:rsidR="00CB13D1" w:rsidRDefault="007F094C">
      <w:pPr>
        <w:pStyle w:val="Poznamka"/>
      </w:pPr>
      <w:r>
        <w:t xml:space="preserve">Jen v latinském lékařském spisu z 1. pol. 15. stol. – Zápis </w:t>
      </w:r>
      <w:r>
        <w:rPr>
          <w:rStyle w:val="kurziva"/>
        </w:rPr>
        <w:t xml:space="preserve">alznak </w:t>
      </w:r>
      <w:r>
        <w:t>nevylučuje ani jiné čtení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h640 </w:t>
      </w:r>
      <w:r>
        <w:rPr>
          <w:rStyle w:val="hesloveslovo"/>
        </w:rPr>
        <w:t xml:space="preserve">Alžběta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h641 </w:t>
      </w:r>
      <w:r>
        <w:rPr>
          <w:rStyle w:val="hesloveslovo"/>
        </w:rPr>
        <w:t xml:space="preserve">Amabundus </w:t>
      </w:r>
      <w:r>
        <w:rPr>
          <w:rStyle w:val="akce"/>
        </w:rPr>
        <w:t xml:space="preserve">citátové slovo </w:t>
      </w:r>
      <w:r>
        <w:rPr>
          <w:rStyle w:val="komentar"/>
        </w:rPr>
        <w:t>proprium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h642 </w:t>
      </w:r>
      <w:r>
        <w:rPr>
          <w:rStyle w:val="hesloveslovo"/>
        </w:rPr>
        <w:t xml:space="preserve">Amadata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h643 </w:t>
      </w:r>
      <w:r>
        <w:rPr>
          <w:rStyle w:val="hesloveslovo"/>
        </w:rPr>
        <w:t xml:space="preserve">Amachi </w:t>
      </w:r>
      <w:r>
        <w:rPr>
          <w:rStyle w:val="akce"/>
        </w:rPr>
        <w:t xml:space="preserve">citátové slovo </w:t>
      </w:r>
      <w:r>
        <w:rPr>
          <w:rStyle w:val="komentar"/>
        </w:rPr>
        <w:t>proprium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h644 </w:t>
      </w:r>
      <w:r>
        <w:rPr>
          <w:rStyle w:val="hesloveslovo"/>
        </w:rPr>
        <w:t xml:space="preserve">amalachský </w:t>
      </w:r>
      <w:r>
        <w:rPr>
          <w:rStyle w:val="slovnidruh"/>
        </w:rPr>
        <w:t>adj.</w:t>
      </w:r>
    </w:p>
    <w:p w:rsidR="00CB13D1" w:rsidRDefault="007F094C">
      <w:pPr>
        <w:pStyle w:val="Motivace"/>
      </w:pPr>
      <w:r>
        <w:rPr>
          <w:rStyle w:val="nonparej"/>
        </w:rPr>
        <w:t xml:space="preserve">k </w:t>
      </w:r>
      <w:r>
        <w:rPr>
          <w:rStyle w:val="odkaz"/>
        </w:rPr>
        <w:t>Amalech</w:t>
      </w:r>
    </w:p>
    <w:p w:rsidR="00CB13D1" w:rsidRDefault="007F094C">
      <w:pPr>
        <w:pStyle w:val="Vykladvyznamu"/>
      </w:pPr>
      <w:r>
        <w:rPr>
          <w:rStyle w:val="spojitelnost"/>
        </w:rPr>
        <w:t xml:space="preserve">(o lidu) </w:t>
      </w:r>
      <w:r>
        <w:rPr>
          <w:rStyle w:val="vyznam"/>
        </w:rPr>
        <w:t>amálecký, patřící do kmene Amálekova (</w:t>
      </w:r>
      <w:r>
        <w:rPr>
          <w:rStyle w:val="vyznamstaroceskyvyraz"/>
        </w:rPr>
        <w:t>„amalechitský“</w:t>
      </w:r>
      <w:r>
        <w:rPr>
          <w:rStyle w:val="vyznam"/>
        </w:rPr>
        <w:t>)</w:t>
      </w:r>
    </w:p>
    <w:p w:rsidR="00CB13D1" w:rsidRDefault="007F094C">
      <w:pPr>
        <w:pStyle w:val="Poznamka"/>
      </w:pPr>
      <w:r>
        <w:t xml:space="preserve">Jen </w:t>
      </w:r>
      <w:r>
        <w:rPr>
          <w:rStyle w:val="pramen"/>
        </w:rPr>
        <w:t>Budyš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h645 </w:t>
      </w:r>
      <w:r>
        <w:rPr>
          <w:rStyle w:val="hesloveslovo"/>
        </w:rPr>
        <w:t xml:space="preserve">Amalech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h646 </w:t>
      </w:r>
      <w:r>
        <w:rPr>
          <w:rStyle w:val="hesloveslovo"/>
        </w:rPr>
        <w:t xml:space="preserve">Amalechita </w:t>
      </w:r>
      <w:r>
        <w:rPr>
          <w:rStyle w:val="akce"/>
        </w:rPr>
        <w:t xml:space="preserve">proprium </w:t>
      </w:r>
      <w:r>
        <w:rPr>
          <w:rStyle w:val="komentar"/>
        </w:rPr>
        <w:t>nezprac.: příslušník kmene, nikoli obyvatel územní jednotky (města apod.)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h647 </w:t>
      </w:r>
      <w:r>
        <w:rPr>
          <w:rStyle w:val="hesloveslovo"/>
        </w:rPr>
        <w:t xml:space="preserve">Amalechitský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amalechitský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hesloveslovo"/>
        </w:rPr>
        <w:t xml:space="preserve">amalechitský </w:t>
      </w:r>
      <w:r>
        <w:rPr>
          <w:rStyle w:val="slovnidruh"/>
        </w:rPr>
        <w:t>adj.</w:t>
      </w:r>
    </w:p>
    <w:p w:rsidR="00CB13D1" w:rsidRDefault="007F094C">
      <w:pPr>
        <w:pStyle w:val="Motivace"/>
      </w:pPr>
      <w:r>
        <w:rPr>
          <w:rStyle w:val="nonparej"/>
        </w:rPr>
        <w:t xml:space="preserve">k </w:t>
      </w:r>
      <w:r>
        <w:rPr>
          <w:rStyle w:val="odkaz"/>
        </w:rPr>
        <w:t>Amalech</w:t>
      </w:r>
      <w:r>
        <w:t xml:space="preserve">, </w:t>
      </w:r>
      <w:r>
        <w:rPr>
          <w:rStyle w:val="nonparej"/>
        </w:rPr>
        <w:t xml:space="preserve">sr. lat. </w:t>
      </w:r>
      <w:r>
        <w:t>Amalechita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1. </w:t>
      </w:r>
      <w:r>
        <w:rPr>
          <w:rStyle w:val="spojitelnost"/>
        </w:rPr>
        <w:t xml:space="preserve">(o lidu) </w:t>
      </w:r>
      <w:r>
        <w:rPr>
          <w:rStyle w:val="vyznam"/>
        </w:rPr>
        <w:t>amálecký, patřící do kmene Amálekova (</w:t>
      </w:r>
      <w:r>
        <w:rPr>
          <w:rStyle w:val="vyznamstaroceskyvyraz"/>
        </w:rPr>
        <w:t>„amalachský“</w:t>
      </w:r>
      <w:r>
        <w:rPr>
          <w:rStyle w:val="vyznam"/>
        </w:rPr>
        <w:t>)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2. </w:t>
      </w:r>
      <w:r>
        <w:t xml:space="preserve">„Amalechitščí“ </w:t>
      </w:r>
      <w:r>
        <w:rPr>
          <w:rStyle w:val="nonparej"/>
        </w:rPr>
        <w:t xml:space="preserve">pl. m. </w:t>
      </w:r>
      <w:r>
        <w:rPr>
          <w:rStyle w:val="vyznam"/>
        </w:rPr>
        <w:t>Amálečtí, příslušníci kmene Amálekova (</w:t>
      </w:r>
      <w:r>
        <w:rPr>
          <w:rStyle w:val="vyznamstaroceskyvyraz"/>
        </w:rPr>
        <w:t>„Amalechščí“</w:t>
      </w:r>
      <w:r>
        <w:rPr>
          <w:rStyle w:val="vyznam"/>
        </w:rPr>
        <w:t>)</w:t>
      </w:r>
    </w:p>
    <w:p w:rsidR="00CB13D1" w:rsidRDefault="007F094C">
      <w:pPr>
        <w:pStyle w:val="Vykladvyznamu"/>
      </w:pPr>
      <w:r>
        <w:rPr>
          <w:rStyle w:val="delimitatorvyznamu"/>
        </w:rPr>
        <w:lastRenderedPageBreak/>
        <w:t xml:space="preserve">3. </w:t>
      </w:r>
      <w:r>
        <w:rPr>
          <w:rStyle w:val="nonparej"/>
        </w:rPr>
        <w:t xml:space="preserve">ojed. </w:t>
      </w:r>
      <w:r>
        <w:rPr>
          <w:rStyle w:val="vyznam"/>
        </w:rPr>
        <w:t xml:space="preserve">Amálecký, příslušník kmene Amálekova </w:t>
      </w:r>
      <w:r>
        <w:rPr>
          <w:rStyle w:val="komentarpramen"/>
        </w:rPr>
        <w:t xml:space="preserve">ComestC </w:t>
      </w:r>
      <w:r>
        <w:rPr>
          <w:rStyle w:val="komentar"/>
        </w:rPr>
        <w:t>65a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4. </w:t>
      </w:r>
      <w:r>
        <w:rPr>
          <w:rStyle w:val="spojitelnost"/>
        </w:rPr>
        <w:t xml:space="preserve">(o vladaři) </w:t>
      </w:r>
      <w:r>
        <w:rPr>
          <w:rStyle w:val="vyznam"/>
        </w:rPr>
        <w:t>amálecký, vládnoucí kmeni Amálekovu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h648 </w:t>
      </w:r>
      <w:r>
        <w:rPr>
          <w:rStyle w:val="hesloveslovo"/>
        </w:rPr>
        <w:t xml:space="preserve">amalechský </w:t>
      </w:r>
      <w:r>
        <w:rPr>
          <w:rStyle w:val="slovnidruh"/>
        </w:rPr>
        <w:t>adj.</w:t>
      </w:r>
    </w:p>
    <w:p w:rsidR="00CB13D1" w:rsidRDefault="007F094C">
      <w:pPr>
        <w:pStyle w:val="Motivace"/>
      </w:pPr>
      <w:r>
        <w:rPr>
          <w:rStyle w:val="nonparej"/>
        </w:rPr>
        <w:t xml:space="preserve">k </w:t>
      </w:r>
      <w:r>
        <w:rPr>
          <w:rStyle w:val="odkaz"/>
        </w:rPr>
        <w:t>Amalech</w:t>
      </w:r>
    </w:p>
    <w:p w:rsidR="00CB13D1" w:rsidRDefault="007F094C">
      <w:pPr>
        <w:pStyle w:val="Vykladvyznamu"/>
      </w:pPr>
      <w:r>
        <w:t xml:space="preserve">„Amalechščí“ </w:t>
      </w:r>
      <w:r>
        <w:rPr>
          <w:rStyle w:val="nonparej"/>
        </w:rPr>
        <w:t xml:space="preserve">pl. m. </w:t>
      </w:r>
      <w:r>
        <w:rPr>
          <w:rStyle w:val="vyznam"/>
        </w:rPr>
        <w:t>Amálečtí, příslušníci kmene Amálekova</w:t>
      </w:r>
    </w:p>
    <w:p w:rsidR="00CB13D1" w:rsidRDefault="007F094C">
      <w:pPr>
        <w:pStyle w:val="Poznamka"/>
      </w:pPr>
      <w:r>
        <w:rPr>
          <w:rStyle w:val="nonparej"/>
        </w:rPr>
        <w:t xml:space="preserve">Sr. </w:t>
      </w:r>
      <w:r>
        <w:rPr>
          <w:rStyle w:val="odkaz"/>
        </w:rPr>
        <w:t>amalechitský</w:t>
      </w:r>
      <w:r>
        <w:t xml:space="preserve">. – Jen </w:t>
      </w:r>
      <w:r>
        <w:rPr>
          <w:rStyle w:val="pramen"/>
        </w:rPr>
        <w:t>BiblOl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h649 </w:t>
      </w:r>
      <w:r>
        <w:rPr>
          <w:rStyle w:val="hesloveslovo"/>
        </w:rPr>
        <w:t>amalgama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-y </w:t>
      </w:r>
      <w:r>
        <w:rPr>
          <w:rStyle w:val="slovnidruh"/>
        </w:rPr>
        <w:t>f.</w:t>
      </w:r>
    </w:p>
    <w:p w:rsidR="00CB13D1" w:rsidRDefault="007F094C">
      <w:pPr>
        <w:pStyle w:val="Motivace"/>
      </w:pPr>
      <w:r>
        <w:rPr>
          <w:rStyle w:val="nonparej"/>
        </w:rPr>
        <w:t xml:space="preserve">k lat. </w:t>
      </w:r>
      <w:r>
        <w:t>amalgama</w:t>
      </w:r>
    </w:p>
    <w:p w:rsidR="00CB13D1" w:rsidRDefault="007F094C">
      <w:pPr>
        <w:pStyle w:val="Vykladvyznamu"/>
      </w:pPr>
      <w:r>
        <w:rPr>
          <w:rStyle w:val="nonparej"/>
        </w:rPr>
        <w:t xml:space="preserve">alch. </w:t>
      </w:r>
      <w:r>
        <w:rPr>
          <w:rStyle w:val="vyznam"/>
        </w:rPr>
        <w:t xml:space="preserve">slitina kovu, zvl. obsahující rtuť, amalgám </w:t>
      </w:r>
      <w:r>
        <w:rPr>
          <w:rStyle w:val="komentar"/>
        </w:rPr>
        <w:t>rtuť ne vždy (čistec a stříbro! 90 ed.)</w:t>
      </w:r>
    </w:p>
    <w:p w:rsidR="00CB13D1" w:rsidRDefault="007F094C">
      <w:pPr>
        <w:pStyle w:val="Poznamka"/>
      </w:pPr>
      <w:r>
        <w:t xml:space="preserve">Jen </w:t>
      </w:r>
      <w:r>
        <w:rPr>
          <w:rStyle w:val="pramen"/>
        </w:rPr>
        <w:t>AlchLull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h650 </w:t>
      </w:r>
      <w:r>
        <w:rPr>
          <w:rStyle w:val="hesloveslovo"/>
        </w:rPr>
        <w:t xml:space="preserve">amalist </w:t>
      </w:r>
      <w:r>
        <w:rPr>
          <w:rStyle w:val="akce"/>
        </w:rPr>
        <w:t xml:space="preserve">přeřazeno sub </w:t>
      </w:r>
      <w:r>
        <w:rPr>
          <w:rStyle w:val="odkaz"/>
        </w:rPr>
        <w:t>ametyst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h651 </w:t>
      </w:r>
      <w:r>
        <w:rPr>
          <w:rStyle w:val="hesloveslovo"/>
        </w:rPr>
        <w:t xml:space="preserve">Amalomachopatus </w:t>
      </w:r>
      <w:r>
        <w:rPr>
          <w:rStyle w:val="akce"/>
        </w:rPr>
        <w:t>chybějící doklady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h652 </w:t>
      </w:r>
      <w:r>
        <w:rPr>
          <w:rStyle w:val="hesloveslovo"/>
        </w:rPr>
        <w:t xml:space="preserve">Aman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lastRenderedPageBreak/>
        <w:t xml:space="preserve">h653 </w:t>
      </w:r>
      <w:r>
        <w:rPr>
          <w:rStyle w:val="hesloveslovo"/>
        </w:rPr>
        <w:t xml:space="preserve">Áman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Náman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t xml:space="preserve">Náman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h654 </w:t>
      </w:r>
      <w:r>
        <w:rPr>
          <w:rStyle w:val="hesloveslovo"/>
        </w:rPr>
        <w:t xml:space="preserve">Amana </w:t>
      </w:r>
      <w:r>
        <w:rPr>
          <w:rStyle w:val="akce"/>
        </w:rPr>
        <w:t xml:space="preserve">citátové slovo </w:t>
      </w:r>
      <w:r>
        <w:rPr>
          <w:rStyle w:val="komentar"/>
        </w:rPr>
        <w:t>proprium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h655 </w:t>
      </w:r>
      <w:r>
        <w:rPr>
          <w:rStyle w:val="hesloveslovo"/>
        </w:rPr>
        <w:t xml:space="preserve">Amandus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h656 </w:t>
      </w:r>
      <w:r>
        <w:rPr>
          <w:rStyle w:val="hesloveslovo"/>
        </w:rPr>
        <w:t xml:space="preserve">Amanidis </w:t>
      </w:r>
      <w:r>
        <w:rPr>
          <w:rStyle w:val="akce"/>
        </w:rPr>
        <w:t xml:space="preserve">citátové slovo </w:t>
      </w:r>
      <w:r>
        <w:rPr>
          <w:rStyle w:val="komentar"/>
        </w:rPr>
        <w:t>proprium – jm. krajiny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h657 </w:t>
      </w:r>
      <w:r>
        <w:rPr>
          <w:rStyle w:val="hesloveslovo"/>
        </w:rPr>
        <w:t xml:space="preserve">Amanites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Amonites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h658 </w:t>
      </w:r>
      <w:r>
        <w:rPr>
          <w:rStyle w:val="hesloveslovo"/>
        </w:rPr>
        <w:t>amant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-a/-u </w:t>
      </w:r>
      <w:r>
        <w:rPr>
          <w:rStyle w:val="slovnidruh"/>
        </w:rPr>
        <w:t>m.</w:t>
      </w:r>
    </w:p>
    <w:p w:rsidR="00CB13D1" w:rsidRDefault="007F094C">
      <w:pPr>
        <w:pStyle w:val="Motivace"/>
      </w:pPr>
      <w:r>
        <w:rPr>
          <w:rStyle w:val="nonparej"/>
        </w:rPr>
        <w:t xml:space="preserve">sr. lat. </w:t>
      </w:r>
      <w:r>
        <w:t>amiantus</w:t>
      </w:r>
    </w:p>
    <w:p w:rsidR="00CB13D1" w:rsidRDefault="007F094C">
      <w:pPr>
        <w:pStyle w:val="Vykladvyznamu"/>
      </w:pPr>
      <w:r>
        <w:rPr>
          <w:rStyle w:val="nonparej"/>
        </w:rPr>
        <w:t xml:space="preserve">miner. </w:t>
      </w:r>
      <w:r>
        <w:rPr>
          <w:rStyle w:val="vyznam"/>
        </w:rPr>
        <w:t>nerost mající vláknitou strukturu, azbest (?)</w:t>
      </w:r>
    </w:p>
    <w:p w:rsidR="00CB13D1" w:rsidRDefault="007F094C">
      <w:pPr>
        <w:pStyle w:val="Poznamka"/>
      </w:pPr>
      <w:r>
        <w:t xml:space="preserve">Jen </w:t>
      </w:r>
      <w:r>
        <w:rPr>
          <w:rStyle w:val="pramen"/>
        </w:rPr>
        <w:t xml:space="preserve">Lapid </w:t>
      </w:r>
      <w:r>
        <w:rPr>
          <w:rStyle w:val="komentar"/>
        </w:rPr>
        <w:t xml:space="preserve">161a </w:t>
      </w:r>
      <w:r>
        <w:t xml:space="preserve">za lat. </w:t>
      </w:r>
      <w:r>
        <w:rPr>
          <w:rStyle w:val="kurziva"/>
        </w:rPr>
        <w:t>adamandius</w:t>
      </w:r>
    </w:p>
    <w:p w:rsidR="00CB13D1" w:rsidRDefault="007F094C">
      <w:pPr>
        <w:pStyle w:val="Autor"/>
      </w:pPr>
      <w:r>
        <w:lastRenderedPageBreak/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Odkazovezahlavi"/>
      </w:pPr>
      <w:r>
        <w:rPr>
          <w:rStyle w:val="identifikator"/>
        </w:rPr>
        <w:t xml:space="preserve">h659 </w:t>
      </w:r>
      <w:r>
        <w:rPr>
          <w:rStyle w:val="hesloveslovo"/>
        </w:rPr>
        <w:t xml:space="preserve">amantysk </w:t>
      </w:r>
      <w:r>
        <w:rPr>
          <w:rStyle w:val="nonparej"/>
        </w:rPr>
        <w:t xml:space="preserve">v. </w:t>
      </w:r>
      <w:r>
        <w:rPr>
          <w:rStyle w:val="odkaz"/>
        </w:rPr>
        <w:t>ametyst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h660 </w:t>
      </w:r>
      <w:r>
        <w:rPr>
          <w:rStyle w:val="hesloveslovo"/>
        </w:rPr>
        <w:t xml:space="preserve">Amanus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Aman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h661 </w:t>
      </w:r>
      <w:r>
        <w:rPr>
          <w:rStyle w:val="hesloveslovo"/>
        </w:rPr>
        <w:t xml:space="preserve">Amaon </w:t>
      </w:r>
      <w:r>
        <w:rPr>
          <w:rStyle w:val="akce"/>
        </w:rPr>
        <w:t xml:space="preserve">citátové slovo </w:t>
      </w:r>
      <w:r>
        <w:rPr>
          <w:rStyle w:val="komentar"/>
        </w:rPr>
        <w:t xml:space="preserve">proprium – místo </w:t>
      </w:r>
      <w:r>
        <w:rPr>
          <w:rStyle w:val="komentarkurziva"/>
        </w:rPr>
        <w:t>Amon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h662 </w:t>
      </w:r>
      <w:r>
        <w:rPr>
          <w:rStyle w:val="hesloveslovo"/>
        </w:rPr>
        <w:t>amar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-a/-u </w:t>
      </w:r>
      <w:r>
        <w:rPr>
          <w:rStyle w:val="slovnidruh"/>
        </w:rPr>
        <w:t>m.</w:t>
      </w:r>
    </w:p>
    <w:p w:rsidR="00CB13D1" w:rsidRDefault="007F094C">
      <w:pPr>
        <w:pStyle w:val="Motivace"/>
      </w:pPr>
      <w:r>
        <w:rPr>
          <w:rStyle w:val="nonparej"/>
        </w:rPr>
        <w:t xml:space="preserve">k lat. </w:t>
      </w:r>
      <w:r>
        <w:t xml:space="preserve">amarum </w:t>
      </w:r>
      <w:r>
        <w:rPr>
          <w:rStyle w:val="komentarpramen"/>
        </w:rPr>
        <w:t>SSL</w:t>
      </w:r>
    </w:p>
    <w:p w:rsidR="00CB13D1" w:rsidRDefault="007F094C">
      <w:pPr>
        <w:pStyle w:val="Vykladvyznamu"/>
      </w:pPr>
      <w:r>
        <w:rPr>
          <w:rStyle w:val="vyznam"/>
        </w:rPr>
        <w:t>lék hořké chuti</w:t>
      </w:r>
    </w:p>
    <w:p w:rsidR="00CB13D1" w:rsidRDefault="007F094C">
      <w:pPr>
        <w:pStyle w:val="Poznamka"/>
      </w:pPr>
      <w:r>
        <w:t xml:space="preserve">Jen </w:t>
      </w:r>
      <w:r>
        <w:rPr>
          <w:rStyle w:val="pramen"/>
        </w:rPr>
        <w:t xml:space="preserve">LékFrantB </w:t>
      </w:r>
      <w:r>
        <w:rPr>
          <w:rStyle w:val="komentar"/>
        </w:rPr>
        <w:t>209a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h663 </w:t>
      </w:r>
      <w:r>
        <w:rPr>
          <w:rStyle w:val="hesloveslovo"/>
        </w:rPr>
        <w:t xml:space="preserve">Amaria </w:t>
      </w:r>
      <w:r>
        <w:rPr>
          <w:rStyle w:val="akce"/>
        </w:rPr>
        <w:t xml:space="preserve">citátové slovo </w:t>
      </w:r>
      <w:r>
        <w:rPr>
          <w:rStyle w:val="komentar"/>
        </w:rPr>
        <w:t>proprium – jm. míst.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Odkazovezahlavi"/>
      </w:pPr>
      <w:r>
        <w:rPr>
          <w:rStyle w:val="identifikator"/>
        </w:rPr>
        <w:t xml:space="preserve">h664 </w:t>
      </w:r>
      <w:r>
        <w:rPr>
          <w:rStyle w:val="hesloveslovo"/>
        </w:rPr>
        <w:t xml:space="preserve">Amarius </w:t>
      </w:r>
      <w:r>
        <w:rPr>
          <w:rStyle w:val="nonparej"/>
        </w:rPr>
        <w:t xml:space="preserve">v. </w:t>
      </w:r>
      <w:r>
        <w:rPr>
          <w:rStyle w:val="odkaz"/>
        </w:rPr>
        <w:t>Marius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lastRenderedPageBreak/>
        <w:t xml:space="preserve">h665 </w:t>
      </w:r>
      <w:r>
        <w:rPr>
          <w:rStyle w:val="hesloveslovo"/>
        </w:rPr>
        <w:t xml:space="preserve">Amasa </w:t>
      </w:r>
      <w:r>
        <w:rPr>
          <w:rStyle w:val="akce"/>
        </w:rPr>
        <w:t xml:space="preserve">proprium </w:t>
      </w:r>
      <w:r>
        <w:rPr>
          <w:rStyle w:val="komentar"/>
        </w:rPr>
        <w:t xml:space="preserve">převážně citátové, ale existuje poses. </w:t>
      </w:r>
      <w:r>
        <w:rPr>
          <w:rStyle w:val="komentarkurziva"/>
        </w:rPr>
        <w:t>Amasóv</w:t>
      </w:r>
    </w:p>
    <w:p w:rsidR="00CB13D1" w:rsidRDefault="007F094C">
      <w:pPr>
        <w:pStyle w:val="Poznamka"/>
      </w:pPr>
      <w:r>
        <w:t xml:space="preserve">Dolož. též adj. poses. </w:t>
      </w:r>
      <w:r>
        <w:rPr>
          <w:rStyle w:val="kurziva"/>
        </w:rPr>
        <w:t>Amasóv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h666 </w:t>
      </w:r>
      <w:r>
        <w:rPr>
          <w:rStyle w:val="hesloveslovo"/>
        </w:rPr>
        <w:t xml:space="preserve">Amasias </w:t>
      </w:r>
      <w:r>
        <w:rPr>
          <w:rStyle w:val="akce"/>
        </w:rPr>
        <w:t xml:space="preserve">citátové slovo </w:t>
      </w:r>
      <w:r>
        <w:rPr>
          <w:rStyle w:val="komentar"/>
        </w:rPr>
        <w:t xml:space="preserve">proprium – oproti </w:t>
      </w:r>
      <w:r>
        <w:rPr>
          <w:rStyle w:val="komentarkurziva"/>
        </w:rPr>
        <w:t>Amaziáš</w:t>
      </w:r>
      <w:r>
        <w:rPr>
          <w:rStyle w:val="komentar"/>
        </w:rPr>
        <w:t>, to se skloňuje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h667 </w:t>
      </w:r>
      <w:r>
        <w:rPr>
          <w:rStyle w:val="hesloveslovo"/>
        </w:rPr>
        <w:t xml:space="preserve">amasovský </w:t>
      </w:r>
      <w:r>
        <w:rPr>
          <w:rStyle w:val="slovnidruh"/>
        </w:rPr>
        <w:t>adj.</w:t>
      </w:r>
    </w:p>
    <w:p w:rsidR="00CB13D1" w:rsidRDefault="007F094C">
      <w:pPr>
        <w:pStyle w:val="Motivace"/>
      </w:pPr>
      <w:r>
        <w:rPr>
          <w:rStyle w:val="nonparej"/>
        </w:rPr>
        <w:t xml:space="preserve">sr. </w:t>
      </w:r>
      <w:r>
        <w:rPr>
          <w:rStyle w:val="odkaz"/>
        </w:rPr>
        <w:t>Amasa</w:t>
      </w:r>
      <w:r>
        <w:t xml:space="preserve">, </w:t>
      </w:r>
      <w:r>
        <w:rPr>
          <w:rStyle w:val="odkaz"/>
        </w:rPr>
        <w:t>Amaziáš</w:t>
      </w:r>
    </w:p>
    <w:p w:rsidR="00CB13D1" w:rsidRDefault="007F094C">
      <w:pPr>
        <w:pStyle w:val="Vykladvyznamu"/>
      </w:pPr>
      <w:r>
        <w:t xml:space="preserve">„Amasovščí“, </w:t>
      </w:r>
      <w:r>
        <w:rPr>
          <w:rStyle w:val="morfologickacharakteristika"/>
        </w:rPr>
        <w:t xml:space="preserve">-ých </w:t>
      </w:r>
      <w:r>
        <w:rPr>
          <w:rStyle w:val="nonparej"/>
        </w:rPr>
        <w:t xml:space="preserve">pl. m. </w:t>
      </w:r>
      <w:r>
        <w:rPr>
          <w:rStyle w:val="vyznam"/>
        </w:rPr>
        <w:t>příslušníci kmene Amasova (?)</w:t>
      </w:r>
    </w:p>
    <w:p w:rsidR="00CB13D1" w:rsidRDefault="007F094C">
      <w:pPr>
        <w:pStyle w:val="Poznamka"/>
      </w:pPr>
      <w:r>
        <w:t xml:space="preserve">Jen </w:t>
      </w:r>
      <w:r>
        <w:rPr>
          <w:rStyle w:val="pramen"/>
        </w:rPr>
        <w:t xml:space="preserve">Comest </w:t>
      </w:r>
      <w:r>
        <w:t xml:space="preserve">za lat. </w:t>
      </w:r>
      <w:r>
        <w:rPr>
          <w:rStyle w:val="kurziva"/>
        </w:rPr>
        <w:t>Amazonum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h668 </w:t>
      </w:r>
      <w:r>
        <w:rPr>
          <w:rStyle w:val="hesloveslovo"/>
        </w:rPr>
        <w:t xml:space="preserve">Amata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h669 </w:t>
      </w:r>
      <w:r>
        <w:rPr>
          <w:rStyle w:val="hesloveslovo"/>
        </w:rPr>
        <w:t xml:space="preserve">Amathas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h670 </w:t>
      </w:r>
      <w:r>
        <w:rPr>
          <w:rStyle w:val="hesloveslovo"/>
        </w:rPr>
        <w:t xml:space="preserve">Amathei </w:t>
      </w:r>
      <w:r>
        <w:rPr>
          <w:rStyle w:val="akce"/>
        </w:rPr>
        <w:t xml:space="preserve">citátové slovo </w:t>
      </w:r>
      <w:r>
        <w:rPr>
          <w:rStyle w:val="komentar"/>
        </w:rPr>
        <w:t>propium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lastRenderedPageBreak/>
        <w:t xml:space="preserve">h671 </w:t>
      </w:r>
      <w:r>
        <w:rPr>
          <w:rStyle w:val="hesloveslovo"/>
        </w:rPr>
        <w:t xml:space="preserve">Amator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Odkazovezahlavi"/>
      </w:pPr>
      <w:r>
        <w:rPr>
          <w:rStyle w:val="identifikator"/>
        </w:rPr>
        <w:t xml:space="preserve">h672 </w:t>
      </w:r>
      <w:r>
        <w:rPr>
          <w:rStyle w:val="hesloveslovo"/>
        </w:rPr>
        <w:t xml:space="preserve">amatyst </w:t>
      </w:r>
      <w:r>
        <w:rPr>
          <w:rStyle w:val="nonparej"/>
        </w:rPr>
        <w:t xml:space="preserve">v. </w:t>
      </w:r>
      <w:r>
        <w:rPr>
          <w:rStyle w:val="odkaz"/>
        </w:rPr>
        <w:t>ametyst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Odkazovezahlavi"/>
      </w:pPr>
      <w:r>
        <w:rPr>
          <w:rStyle w:val="identifikator"/>
        </w:rPr>
        <w:t xml:space="preserve">h673 </w:t>
      </w:r>
      <w:r>
        <w:rPr>
          <w:rStyle w:val="hesloveslovo"/>
        </w:rPr>
        <w:t xml:space="preserve">amatystový </w:t>
      </w:r>
      <w:r>
        <w:rPr>
          <w:rStyle w:val="nonparej"/>
        </w:rPr>
        <w:t xml:space="preserve">v. </w:t>
      </w:r>
      <w:r>
        <w:rPr>
          <w:rStyle w:val="odkaz"/>
        </w:rPr>
        <w:t>ametystový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h674 </w:t>
      </w:r>
      <w:r>
        <w:rPr>
          <w:rStyle w:val="hesloveslovo"/>
        </w:rPr>
        <w:t xml:space="preserve">amatystus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 xml:space="preserve">ametyst </w:t>
      </w:r>
      <w:r>
        <w:rPr>
          <w:rStyle w:val="komentar"/>
        </w:rPr>
        <w:t>vůbec nedoloženo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h675 </w:t>
      </w:r>
      <w:r>
        <w:rPr>
          <w:rStyle w:val="hesloveslovo"/>
        </w:rPr>
        <w:t xml:space="preserve">Amaza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h676 </w:t>
      </w:r>
      <w:r>
        <w:rPr>
          <w:rStyle w:val="hesloveslovo"/>
        </w:rPr>
        <w:t xml:space="preserve">Amaziáš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h677 </w:t>
      </w:r>
      <w:r>
        <w:rPr>
          <w:rStyle w:val="hesloveslovo"/>
        </w:rPr>
        <w:t xml:space="preserve">Amazo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Amaza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lastRenderedPageBreak/>
        <w:t xml:space="preserve">h678 </w:t>
      </w:r>
      <w:r>
        <w:rPr>
          <w:rStyle w:val="hesloveslovo"/>
        </w:rPr>
        <w:t xml:space="preserve">Amazones </w:t>
      </w:r>
      <w:r>
        <w:rPr>
          <w:rStyle w:val="akce"/>
        </w:rPr>
        <w:t xml:space="preserve">citátové slovo </w:t>
      </w:r>
      <w:r>
        <w:rPr>
          <w:rStyle w:val="komentar"/>
        </w:rPr>
        <w:t>proprium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h679 </w:t>
      </w:r>
      <w:r>
        <w:rPr>
          <w:rStyle w:val="hesloveslovo"/>
        </w:rPr>
        <w:t xml:space="preserve">Amazonie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h680 </w:t>
      </w:r>
      <w:r>
        <w:rPr>
          <w:rStyle w:val="hesloveslovo"/>
        </w:rPr>
        <w:t xml:space="preserve">amazonitský </w:t>
      </w:r>
      <w:r>
        <w:rPr>
          <w:rStyle w:val="slovnidruh"/>
        </w:rPr>
        <w:t>adj.</w:t>
      </w:r>
    </w:p>
    <w:p w:rsidR="00CB13D1" w:rsidRDefault="007F094C">
      <w:pPr>
        <w:pStyle w:val="Motivace"/>
      </w:pPr>
      <w:r>
        <w:rPr>
          <w:rStyle w:val="nonparej"/>
        </w:rPr>
        <w:t xml:space="preserve">sr. </w:t>
      </w:r>
      <w:r>
        <w:rPr>
          <w:rStyle w:val="odkaz"/>
        </w:rPr>
        <w:t xml:space="preserve">Amazonie </w:t>
      </w:r>
      <w:r>
        <w:rPr>
          <w:rStyle w:val="komentar"/>
        </w:rPr>
        <w:t xml:space="preserve">sr. nedolož. mezistupeň od obyvatelského </w:t>
      </w:r>
      <w:r>
        <w:rPr>
          <w:rStyle w:val="komentarkurziva"/>
        </w:rPr>
        <w:t>Amazonita</w:t>
      </w:r>
    </w:p>
    <w:p w:rsidR="00CB13D1" w:rsidRDefault="007F094C">
      <w:pPr>
        <w:pStyle w:val="Vykladvyznamu"/>
      </w:pPr>
      <w:r>
        <w:rPr>
          <w:rStyle w:val="vyznam"/>
        </w:rPr>
        <w:t xml:space="preserve">amazonský, žijící v </w:t>
      </w:r>
      <w:r>
        <w:rPr>
          <w:rStyle w:val="vyznamstaroceskyvyraz"/>
        </w:rPr>
        <w:t>„Amazonii“</w:t>
      </w:r>
    </w:p>
    <w:p w:rsidR="00CB13D1" w:rsidRDefault="007F094C">
      <w:pPr>
        <w:pStyle w:val="Poznamka"/>
      </w:pPr>
      <w:r>
        <w:rPr>
          <w:rStyle w:val="nonparej"/>
        </w:rPr>
        <w:t xml:space="preserve">Sr. </w:t>
      </w:r>
      <w:r>
        <w:rPr>
          <w:rStyle w:val="odkaz"/>
        </w:rPr>
        <w:t>amazonský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h681 </w:t>
      </w:r>
      <w:r>
        <w:rPr>
          <w:rStyle w:val="hesloveslovo"/>
        </w:rPr>
        <w:t xml:space="preserve">amazonský </w:t>
      </w:r>
      <w:r>
        <w:rPr>
          <w:rStyle w:val="slovnidruh"/>
        </w:rPr>
        <w:t>adj.</w:t>
      </w:r>
    </w:p>
    <w:p w:rsidR="00CB13D1" w:rsidRDefault="007F094C">
      <w:pPr>
        <w:pStyle w:val="Heslovezahlavi"/>
      </w:pPr>
      <w:r>
        <w:rPr>
          <w:rStyle w:val="nonparej"/>
        </w:rPr>
        <w:t xml:space="preserve">též </w:t>
      </w:r>
      <w:r>
        <w:rPr>
          <w:rStyle w:val="hesloveslovo"/>
        </w:rPr>
        <w:t xml:space="preserve">amozonský </w:t>
      </w:r>
      <w:r>
        <w:rPr>
          <w:rStyle w:val="slovnidruh"/>
        </w:rPr>
        <w:t>adj.</w:t>
      </w:r>
    </w:p>
    <w:p w:rsidR="00CB13D1" w:rsidRDefault="007F094C">
      <w:pPr>
        <w:pStyle w:val="Motivace"/>
      </w:pPr>
      <w:r>
        <w:rPr>
          <w:rStyle w:val="nonparej"/>
        </w:rPr>
        <w:t xml:space="preserve">k </w:t>
      </w:r>
      <w:r>
        <w:rPr>
          <w:rStyle w:val="odkaz"/>
        </w:rPr>
        <w:t>Amazonie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1. </w:t>
      </w:r>
      <w:r>
        <w:t xml:space="preserve">„země amazonská“ </w:t>
      </w:r>
      <w:r>
        <w:rPr>
          <w:rStyle w:val="vyznamstaroceskyvyraz"/>
        </w:rPr>
        <w:t>„Amazonie“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2. </w:t>
      </w:r>
      <w:r>
        <w:rPr>
          <w:rStyle w:val="spojitelnost"/>
        </w:rPr>
        <w:t xml:space="preserve">(o království </w:t>
      </w:r>
      <w:r>
        <w:rPr>
          <w:rStyle w:val="nonparej"/>
        </w:rPr>
        <w:t>ap.</w:t>
      </w:r>
      <w:r>
        <w:rPr>
          <w:rStyle w:val="spojitelnost"/>
        </w:rPr>
        <w:t xml:space="preserve">) </w:t>
      </w:r>
      <w:r>
        <w:rPr>
          <w:rStyle w:val="vyznam"/>
        </w:rPr>
        <w:t xml:space="preserve">amazonský, ležící na území </w:t>
      </w:r>
      <w:r>
        <w:rPr>
          <w:rStyle w:val="vyznamstaroceskyvyraz"/>
        </w:rPr>
        <w:t>„Amazonie“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3. </w:t>
      </w:r>
      <w:r>
        <w:rPr>
          <w:rStyle w:val="spojitelnost"/>
        </w:rPr>
        <w:t xml:space="preserve">(o vladaři) </w:t>
      </w:r>
      <w:r>
        <w:rPr>
          <w:rStyle w:val="vyznam"/>
        </w:rPr>
        <w:t xml:space="preserve">amazonský, vládnoucí na území </w:t>
      </w:r>
      <w:r>
        <w:rPr>
          <w:rStyle w:val="vyznamstaroceskyvyraz"/>
        </w:rPr>
        <w:t>„Amazonie“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4. </w:t>
      </w:r>
      <w:r>
        <w:rPr>
          <w:rStyle w:val="vyznam"/>
        </w:rPr>
        <w:t xml:space="preserve">amazonský, žijící v </w:t>
      </w:r>
      <w:r>
        <w:rPr>
          <w:rStyle w:val="vyznamstaroceskyvyraz"/>
        </w:rPr>
        <w:t xml:space="preserve">„Amazonii“ </w:t>
      </w:r>
      <w:r>
        <w:rPr>
          <w:rStyle w:val="vyznam"/>
        </w:rPr>
        <w:t>(</w:t>
      </w:r>
      <w:r>
        <w:rPr>
          <w:rStyle w:val="vyznamstaroceskyvyraz"/>
        </w:rPr>
        <w:t>„amazonitský“</w:t>
      </w:r>
      <w:r>
        <w:rPr>
          <w:rStyle w:val="vyznam"/>
        </w:rPr>
        <w:t>)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5. </w:t>
      </w:r>
      <w:r>
        <w:t xml:space="preserve">„Amazonščí“ </w:t>
      </w:r>
      <w:r>
        <w:rPr>
          <w:rStyle w:val="nonparej"/>
        </w:rPr>
        <w:t xml:space="preserve">pl. m. </w:t>
      </w:r>
      <w:r>
        <w:rPr>
          <w:rStyle w:val="vyznam"/>
        </w:rPr>
        <w:t xml:space="preserve">Amazonští, obyvatelé </w:t>
      </w:r>
      <w:r>
        <w:rPr>
          <w:rStyle w:val="vyznamstaroceskyvyraz"/>
        </w:rPr>
        <w:t>„Amazonie“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6. </w:t>
      </w:r>
      <w:r>
        <w:rPr>
          <w:rStyle w:val="spojitelnost"/>
        </w:rPr>
        <w:t xml:space="preserve">(o povaze) </w:t>
      </w:r>
      <w:r>
        <w:rPr>
          <w:rStyle w:val="vyznam"/>
        </w:rPr>
        <w:t xml:space="preserve">podobný obyvatelkám </w:t>
      </w:r>
      <w:r>
        <w:rPr>
          <w:rStyle w:val="vyznamstaroceskyvyraz"/>
        </w:rPr>
        <w:t>„Amazonie“</w:t>
      </w:r>
    </w:p>
    <w:p w:rsidR="00CB13D1" w:rsidRDefault="007F094C">
      <w:pPr>
        <w:pStyle w:val="Poznamka"/>
      </w:pPr>
      <w:r>
        <w:t xml:space="preserve">Omylem též </w:t>
      </w:r>
      <w:r>
        <w:rPr>
          <w:rStyle w:val="kurziva"/>
        </w:rPr>
        <w:t xml:space="preserve">mazonský </w:t>
      </w:r>
      <w:r>
        <w:rPr>
          <w:rStyle w:val="komentarpramen"/>
        </w:rPr>
        <w:t xml:space="preserve">CestMandA </w:t>
      </w:r>
      <w:r>
        <w:rPr>
          <w:rStyle w:val="komentar"/>
        </w:rPr>
        <w:t>192b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h682 </w:t>
      </w:r>
      <w:r>
        <w:rPr>
          <w:rStyle w:val="hesloveslovo"/>
        </w:rPr>
        <w:t>ambasiator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-a </w:t>
      </w:r>
      <w:r>
        <w:rPr>
          <w:rStyle w:val="slovnidruh"/>
        </w:rPr>
        <w:t>m.</w:t>
      </w:r>
    </w:p>
    <w:p w:rsidR="00CB13D1" w:rsidRDefault="007F094C">
      <w:pPr>
        <w:pStyle w:val="Motivace"/>
      </w:pPr>
      <w:r>
        <w:rPr>
          <w:rStyle w:val="nonparej"/>
        </w:rPr>
        <w:t xml:space="preserve">k lat. </w:t>
      </w:r>
      <w:r>
        <w:t>ambassiator, ambasciator</w:t>
      </w:r>
    </w:p>
    <w:p w:rsidR="00CB13D1" w:rsidRDefault="007F094C">
      <w:pPr>
        <w:pStyle w:val="Vykladvyznamu"/>
      </w:pPr>
      <w:r>
        <w:rPr>
          <w:rStyle w:val="vyznam"/>
        </w:rPr>
        <w:t>vyslanec</w:t>
      </w:r>
    </w:p>
    <w:p w:rsidR="00CB13D1" w:rsidRDefault="007F094C">
      <w:pPr>
        <w:pStyle w:val="Poznamka"/>
      </w:pPr>
      <w:r>
        <w:lastRenderedPageBreak/>
        <w:t xml:space="preserve">Jen </w:t>
      </w:r>
      <w:r>
        <w:rPr>
          <w:rStyle w:val="pramen"/>
        </w:rPr>
        <w:t>ListářRožmb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h683 </w:t>
      </w:r>
      <w:r>
        <w:rPr>
          <w:rStyle w:val="hesloveslovo"/>
        </w:rPr>
        <w:t xml:space="preserve">ambassiator </w:t>
      </w:r>
      <w:r>
        <w:rPr>
          <w:rStyle w:val="akce"/>
        </w:rPr>
        <w:t xml:space="preserve">přeřazeno sub </w:t>
      </w:r>
      <w:r>
        <w:rPr>
          <w:rStyle w:val="odkaz"/>
        </w:rPr>
        <w:t>ambasiator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h684 </w:t>
      </w:r>
      <w:r>
        <w:rPr>
          <w:rStyle w:val="hesloveslovo"/>
        </w:rPr>
        <w:t xml:space="preserve">Ambergéř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t xml:space="preserve">Ambianis </w:t>
      </w:r>
      <w:r>
        <w:rPr>
          <w:rStyle w:val="akce"/>
        </w:rPr>
        <w:t xml:space="preserve">citátové slovo </w:t>
      </w:r>
      <w:r>
        <w:rPr>
          <w:rStyle w:val="komentar"/>
        </w:rPr>
        <w:t>proprium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h685 </w:t>
      </w:r>
      <w:r>
        <w:rPr>
          <w:rStyle w:val="hesloveslovo"/>
        </w:rPr>
        <w:t xml:space="preserve">Ambionie </w:t>
      </w:r>
      <w:r>
        <w:rPr>
          <w:rStyle w:val="akce"/>
        </w:rPr>
        <w:t>chybějící doklady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h686 </w:t>
      </w:r>
      <w:r>
        <w:rPr>
          <w:rStyle w:val="hesloveslovo"/>
        </w:rPr>
        <w:t xml:space="preserve">Ambionye </w:t>
      </w:r>
      <w:r>
        <w:rPr>
          <w:rStyle w:val="akce"/>
        </w:rPr>
        <w:t xml:space="preserve">přeřazeno sub </w:t>
      </w:r>
      <w:r>
        <w:rPr>
          <w:rStyle w:val="odkaz"/>
        </w:rPr>
        <w:t>Ambionie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h687 </w:t>
      </w:r>
      <w:r>
        <w:rPr>
          <w:rStyle w:val="hesloveslovo"/>
        </w:rPr>
        <w:t>ambit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-a/-u </w:t>
      </w:r>
      <w:r>
        <w:rPr>
          <w:rStyle w:val="slovnidruh"/>
        </w:rPr>
        <w:t>m.</w:t>
      </w:r>
    </w:p>
    <w:p w:rsidR="00CB13D1" w:rsidRDefault="007F094C">
      <w:pPr>
        <w:pStyle w:val="Motivace"/>
      </w:pPr>
      <w:r>
        <w:rPr>
          <w:rStyle w:val="nonparej"/>
        </w:rPr>
        <w:t xml:space="preserve">k lat. </w:t>
      </w:r>
      <w:r>
        <w:t>ambitus</w:t>
      </w:r>
    </w:p>
    <w:p w:rsidR="00CB13D1" w:rsidRDefault="007F094C">
      <w:pPr>
        <w:pStyle w:val="Vykladvyznamu"/>
      </w:pPr>
      <w:r>
        <w:rPr>
          <w:rStyle w:val="vyznam"/>
        </w:rPr>
        <w:t>ambit, křížová chodba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Odkazovezahlavi"/>
      </w:pPr>
      <w:r>
        <w:rPr>
          <w:rStyle w:val="identifikator"/>
        </w:rPr>
        <w:lastRenderedPageBreak/>
        <w:t xml:space="preserve">h688 </w:t>
      </w:r>
      <w:r>
        <w:rPr>
          <w:rStyle w:val="hesloveslovo"/>
        </w:rPr>
        <w:t xml:space="preserve">ambořík </w:t>
      </w:r>
      <w:r>
        <w:rPr>
          <w:rStyle w:val="nonparej"/>
        </w:rPr>
        <w:t xml:space="preserve">v. </w:t>
      </w:r>
      <w:r>
        <w:rPr>
          <w:rStyle w:val="odkaz"/>
        </w:rPr>
        <w:t>ambrožík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h689 </w:t>
      </w:r>
      <w:r>
        <w:rPr>
          <w:rStyle w:val="hesloveslovo"/>
        </w:rPr>
        <w:t>ambra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-y </w:t>
      </w:r>
      <w:r>
        <w:rPr>
          <w:rStyle w:val="slovnidruh"/>
        </w:rPr>
        <w:t>f.</w:t>
      </w:r>
    </w:p>
    <w:p w:rsidR="00CB13D1" w:rsidRDefault="007F094C">
      <w:pPr>
        <w:pStyle w:val="Motivace"/>
      </w:pPr>
      <w:r>
        <w:rPr>
          <w:rStyle w:val="nonparej"/>
        </w:rPr>
        <w:t xml:space="preserve">k lat. </w:t>
      </w:r>
      <w:r>
        <w:t>ambra</w:t>
      </w:r>
    </w:p>
    <w:p w:rsidR="00CB13D1" w:rsidRDefault="007F094C">
      <w:pPr>
        <w:pStyle w:val="Vykladvyznamu"/>
      </w:pPr>
      <w:r>
        <w:rPr>
          <w:rStyle w:val="vyznam"/>
        </w:rPr>
        <w:t xml:space="preserve">ambra, vonná látka získávaná z velryb </w:t>
      </w:r>
      <w:r>
        <w:rPr>
          <w:rStyle w:val="komentar"/>
        </w:rPr>
        <w:t>zapomeňme na naše moderní poznatky a na vorvaně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h690 </w:t>
      </w:r>
      <w:r>
        <w:rPr>
          <w:rStyle w:val="hesloveslovo"/>
        </w:rPr>
        <w:t xml:space="preserve">Ambrgéř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h691 </w:t>
      </w:r>
      <w:r>
        <w:rPr>
          <w:rStyle w:val="hesloveslovo"/>
        </w:rPr>
        <w:t xml:space="preserve">Ambrosí </w:t>
      </w:r>
      <w:r>
        <w:rPr>
          <w:rStyle w:val="akce"/>
        </w:rPr>
        <w:t xml:space="preserve">proprium </w:t>
      </w:r>
      <w:r>
        <w:rPr>
          <w:rStyle w:val="komentar"/>
        </w:rPr>
        <w:t xml:space="preserve">nejisté (něco je spíše citátové, něco lze číst </w:t>
      </w:r>
      <w:r>
        <w:rPr>
          <w:rStyle w:val="komentarkurziva"/>
        </w:rPr>
        <w:t>Ambrožě</w:t>
      </w:r>
      <w:r>
        <w:rPr>
          <w:rStyle w:val="komentar"/>
        </w:rPr>
        <w:t>)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h692 </w:t>
      </w:r>
      <w:r>
        <w:rPr>
          <w:rStyle w:val="hesloveslovo"/>
        </w:rPr>
        <w:t xml:space="preserve">Ambrosius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h693 </w:t>
      </w:r>
      <w:r>
        <w:rPr>
          <w:rStyle w:val="hesloveslovo"/>
        </w:rPr>
        <w:t xml:space="preserve">Ambrož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h694 </w:t>
      </w:r>
      <w:r>
        <w:rPr>
          <w:rStyle w:val="hesloveslovo"/>
        </w:rPr>
        <w:t>ambrožě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-ě </w:t>
      </w:r>
      <w:r>
        <w:rPr>
          <w:rStyle w:val="slovnidruh"/>
        </w:rPr>
        <w:t>f.</w:t>
      </w:r>
    </w:p>
    <w:p w:rsidR="00CB13D1" w:rsidRDefault="007F094C">
      <w:pPr>
        <w:pStyle w:val="Motivace"/>
      </w:pPr>
      <w:r>
        <w:rPr>
          <w:rStyle w:val="nonparej"/>
        </w:rPr>
        <w:t xml:space="preserve">k lat. </w:t>
      </w:r>
      <w:r>
        <w:t>ambrosia</w:t>
      </w:r>
    </w:p>
    <w:p w:rsidR="00CB13D1" w:rsidRDefault="007F094C">
      <w:pPr>
        <w:pStyle w:val="Vykladvyznamu"/>
      </w:pPr>
      <w:r>
        <w:rPr>
          <w:rStyle w:val="nonparej"/>
        </w:rPr>
        <w:t xml:space="preserve">bot. </w:t>
      </w:r>
      <w:r>
        <w:rPr>
          <w:rStyle w:val="vyznam"/>
        </w:rPr>
        <w:t>rostlina s hojivými účinky, zvl. světlík (Euphrasia L.)</w:t>
      </w:r>
    </w:p>
    <w:p w:rsidR="00CB13D1" w:rsidRDefault="007F094C">
      <w:pPr>
        <w:pStyle w:val="Autor"/>
      </w:pPr>
      <w:r>
        <w:lastRenderedPageBreak/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h695 </w:t>
      </w:r>
      <w:r>
        <w:rPr>
          <w:rStyle w:val="hesloveslovo"/>
        </w:rPr>
        <w:t xml:space="preserve">ambrožek </w:t>
      </w:r>
      <w:r>
        <w:rPr>
          <w:rStyle w:val="akce"/>
        </w:rPr>
        <w:t xml:space="preserve">přeřazeno sub </w:t>
      </w:r>
      <w:r>
        <w:rPr>
          <w:rStyle w:val="odkaz"/>
        </w:rPr>
        <w:t>ambróžek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hesloveslovo"/>
        </w:rPr>
        <w:t>ambróžek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-žka/-žku </w:t>
      </w:r>
      <w:r>
        <w:rPr>
          <w:rStyle w:val="slovnidruh"/>
        </w:rPr>
        <w:t>m.</w:t>
      </w:r>
    </w:p>
    <w:p w:rsidR="00CB13D1" w:rsidRDefault="007F094C">
      <w:pPr>
        <w:pStyle w:val="Motivace"/>
      </w:pPr>
      <w:r>
        <w:rPr>
          <w:rStyle w:val="nonparej"/>
        </w:rPr>
        <w:t xml:space="preserve">k </w:t>
      </w:r>
      <w:r>
        <w:rPr>
          <w:rStyle w:val="odkaz"/>
        </w:rPr>
        <w:t>Ambrož</w:t>
      </w:r>
      <w:r>
        <w:t xml:space="preserve">, </w:t>
      </w:r>
      <w:r>
        <w:rPr>
          <w:rStyle w:val="odkaz"/>
        </w:rPr>
        <w:t>ambrožě</w:t>
      </w:r>
      <w:r>
        <w:t xml:space="preserve">, </w:t>
      </w:r>
      <w:r>
        <w:rPr>
          <w:rStyle w:val="nonparej"/>
        </w:rPr>
        <w:t xml:space="preserve">sr. lat. </w:t>
      </w:r>
      <w:r>
        <w:t>ambrosia</w:t>
      </w:r>
    </w:p>
    <w:p w:rsidR="00CB13D1" w:rsidRDefault="007F094C">
      <w:pPr>
        <w:pStyle w:val="Vykladvyznamu"/>
      </w:pPr>
      <w:r>
        <w:rPr>
          <w:rStyle w:val="nonparej"/>
        </w:rPr>
        <w:t xml:space="preserve">bot. </w:t>
      </w:r>
      <w:r>
        <w:rPr>
          <w:rStyle w:val="vyznam"/>
        </w:rPr>
        <w:t>rostlina s hojivými účinky, zvl. světlík (Euphrasia L.)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h696 </w:t>
      </w:r>
      <w:r>
        <w:rPr>
          <w:rStyle w:val="hesloveslovo"/>
        </w:rPr>
        <w:t>ambrožík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-a/-u </w:t>
      </w:r>
      <w:r>
        <w:rPr>
          <w:rStyle w:val="slovnidruh"/>
        </w:rPr>
        <w:t>m.</w:t>
      </w:r>
    </w:p>
    <w:p w:rsidR="00CB13D1" w:rsidRDefault="007F094C">
      <w:pPr>
        <w:pStyle w:val="Heslovezahlavi"/>
      </w:pPr>
      <w:r>
        <w:rPr>
          <w:rStyle w:val="nonparej"/>
        </w:rPr>
        <w:t xml:space="preserve">ojed. </w:t>
      </w:r>
      <w:r>
        <w:rPr>
          <w:rStyle w:val="hesloveslovo"/>
        </w:rPr>
        <w:t>ambrožník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-a/-u </w:t>
      </w:r>
      <w:r>
        <w:rPr>
          <w:rStyle w:val="slovnidruh"/>
        </w:rPr>
        <w:t xml:space="preserve">m. </w:t>
      </w:r>
      <w:r>
        <w:rPr>
          <w:rStyle w:val="komentarpramen"/>
        </w:rPr>
        <w:t xml:space="preserve">SlovSyn </w:t>
      </w:r>
      <w:r>
        <w:rPr>
          <w:rStyle w:val="komentar"/>
        </w:rPr>
        <w:t xml:space="preserve">podle </w:t>
      </w:r>
      <w:r>
        <w:rPr>
          <w:rStyle w:val="komentarpramen"/>
        </w:rPr>
        <w:t>GbSlov</w:t>
      </w:r>
    </w:p>
    <w:p w:rsidR="00CB13D1" w:rsidRDefault="007F094C">
      <w:pPr>
        <w:pStyle w:val="Heslovezahlavi"/>
      </w:pPr>
      <w:r>
        <w:rPr>
          <w:rStyle w:val="nonparej"/>
        </w:rPr>
        <w:t xml:space="preserve">ojed. </w:t>
      </w:r>
      <w:r>
        <w:rPr>
          <w:rStyle w:val="hesloveslovo"/>
        </w:rPr>
        <w:t>ambořík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-a/-u </w:t>
      </w:r>
      <w:r>
        <w:rPr>
          <w:rStyle w:val="slovnidruh"/>
        </w:rPr>
        <w:t>m.</w:t>
      </w:r>
    </w:p>
    <w:p w:rsidR="00CB13D1" w:rsidRDefault="007F094C">
      <w:pPr>
        <w:pStyle w:val="Motivace"/>
      </w:pPr>
      <w:r>
        <w:rPr>
          <w:rStyle w:val="nonparej"/>
        </w:rPr>
        <w:t xml:space="preserve">k </w:t>
      </w:r>
      <w:r>
        <w:rPr>
          <w:rStyle w:val="odkaz"/>
        </w:rPr>
        <w:t>Ambrož</w:t>
      </w:r>
      <w:r>
        <w:t xml:space="preserve">, </w:t>
      </w:r>
      <w:r>
        <w:rPr>
          <w:rStyle w:val="odkaz"/>
        </w:rPr>
        <w:t>ambrožě</w:t>
      </w:r>
      <w:r>
        <w:t xml:space="preserve">, </w:t>
      </w:r>
      <w:r>
        <w:rPr>
          <w:rStyle w:val="nonparej"/>
        </w:rPr>
        <w:t xml:space="preserve">sr. lat. </w:t>
      </w:r>
      <w:r>
        <w:t>ambrosia</w:t>
      </w:r>
    </w:p>
    <w:p w:rsidR="00CB13D1" w:rsidRDefault="007F094C">
      <w:pPr>
        <w:pStyle w:val="Vykladvyznamu"/>
      </w:pPr>
      <w:r>
        <w:rPr>
          <w:rStyle w:val="nonparej"/>
        </w:rPr>
        <w:t xml:space="preserve">bot. </w:t>
      </w:r>
      <w:r>
        <w:rPr>
          <w:rStyle w:val="vyznam"/>
        </w:rPr>
        <w:t>rostlina s hojivými účinky, zvl. světlík (Euphrasia L.)</w:t>
      </w:r>
    </w:p>
    <w:p w:rsidR="00CB13D1" w:rsidRDefault="007F094C">
      <w:pPr>
        <w:pStyle w:val="Poznamka"/>
      </w:pPr>
      <w:r>
        <w:rPr>
          <w:rStyle w:val="nonparej"/>
        </w:rPr>
        <w:t xml:space="preserve">Sr. </w:t>
      </w:r>
      <w:r>
        <w:t xml:space="preserve">jm. osob. </w:t>
      </w:r>
      <w:r>
        <w:rPr>
          <w:rStyle w:val="kurziva"/>
        </w:rPr>
        <w:t>Ambróžík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hesloveslovo"/>
        </w:rPr>
        <w:t>ambrožka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-y </w:t>
      </w:r>
      <w:r>
        <w:rPr>
          <w:rStyle w:val="slovnidruh"/>
        </w:rPr>
        <w:t xml:space="preserve">f. </w:t>
      </w:r>
      <w:r>
        <w:rPr>
          <w:rStyle w:val="komentarkurziva"/>
        </w:rPr>
        <w:t xml:space="preserve">amrožka </w:t>
      </w:r>
      <w:r>
        <w:rPr>
          <w:rStyle w:val="komentar"/>
        </w:rPr>
        <w:t xml:space="preserve">z </w:t>
      </w:r>
      <w:r>
        <w:rPr>
          <w:rStyle w:val="komentarpramen"/>
        </w:rPr>
        <w:t xml:space="preserve">RostlKřišťKap </w:t>
      </w:r>
      <w:r>
        <w:rPr>
          <w:rStyle w:val="komentar"/>
        </w:rPr>
        <w:t>169c je písařská chyba</w:t>
      </w:r>
    </w:p>
    <w:p w:rsidR="00CB13D1" w:rsidRDefault="007F094C">
      <w:pPr>
        <w:pStyle w:val="Motivace"/>
      </w:pPr>
      <w:r>
        <w:rPr>
          <w:rStyle w:val="nonparej"/>
        </w:rPr>
        <w:t xml:space="preserve">k </w:t>
      </w:r>
      <w:r>
        <w:rPr>
          <w:rStyle w:val="odkaz"/>
        </w:rPr>
        <w:t>ambrožě</w:t>
      </w:r>
    </w:p>
    <w:p w:rsidR="00CB13D1" w:rsidRDefault="007F094C">
      <w:pPr>
        <w:pStyle w:val="Vykladvyznamu"/>
      </w:pPr>
      <w:r>
        <w:rPr>
          <w:rStyle w:val="nonparej"/>
        </w:rPr>
        <w:t xml:space="preserve">bot. </w:t>
      </w:r>
      <w:r>
        <w:rPr>
          <w:rStyle w:val="vyznam"/>
        </w:rPr>
        <w:t>rostlina s hojivými účinky, zvl. světlík (Euphrasia L.)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Odkazovezahlavi"/>
      </w:pPr>
      <w:r>
        <w:rPr>
          <w:rStyle w:val="hesloveslovo"/>
        </w:rPr>
        <w:t xml:space="preserve">ambrožník </w:t>
      </w:r>
      <w:r>
        <w:rPr>
          <w:rStyle w:val="nonparej"/>
        </w:rPr>
        <w:t xml:space="preserve">v. </w:t>
      </w:r>
      <w:r>
        <w:rPr>
          <w:rStyle w:val="odkaz"/>
        </w:rPr>
        <w:t>ambrožík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lastRenderedPageBreak/>
        <w:t xml:space="preserve">h697 </w:t>
      </w:r>
      <w:r>
        <w:rPr>
          <w:rStyle w:val="hesloveslovo"/>
        </w:rPr>
        <w:t xml:space="preserve">amech </w:t>
      </w:r>
      <w:r>
        <w:rPr>
          <w:rStyle w:val="akce"/>
        </w:rPr>
        <w:t xml:space="preserve">citátové slovo </w:t>
      </w:r>
      <w:r>
        <w:rPr>
          <w:rStyle w:val="komentar"/>
        </w:rPr>
        <w:t>složka léku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h698 </w:t>
      </w:r>
      <w:r>
        <w:rPr>
          <w:rStyle w:val="hesloveslovo"/>
        </w:rPr>
        <w:t xml:space="preserve">Amelius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h699 </w:t>
      </w:r>
      <w:r>
        <w:rPr>
          <w:rStyle w:val="hesloveslovo"/>
        </w:rPr>
        <w:t xml:space="preserve">amen </w:t>
      </w:r>
      <w:r>
        <w:rPr>
          <w:rStyle w:val="slovnidruh"/>
        </w:rPr>
        <w:t>interj.</w:t>
      </w:r>
    </w:p>
    <w:p w:rsidR="00CB13D1" w:rsidRDefault="007F094C">
      <w:pPr>
        <w:pStyle w:val="Motivace"/>
      </w:pPr>
      <w:r>
        <w:rPr>
          <w:rStyle w:val="nonparej"/>
        </w:rPr>
        <w:t xml:space="preserve">k lat. </w:t>
      </w:r>
      <w:r>
        <w:t>amen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1. </w:t>
      </w:r>
      <w:r>
        <w:rPr>
          <w:rStyle w:val="nonparej"/>
        </w:rPr>
        <w:t xml:space="preserve">relig. </w:t>
      </w:r>
      <w:r>
        <w:rPr>
          <w:rStyle w:val="vyznam"/>
        </w:rPr>
        <w:t>amen; vyjadřuje na závěr výpovědi (zvl. v úvodních formulích ap.) n. celé promluvy (modlitby ap.) žádost o boží přízeň a stvrzení řečeného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2. </w:t>
      </w:r>
      <w:r>
        <w:rPr>
          <w:rStyle w:val="nonparej"/>
        </w:rPr>
        <w:t xml:space="preserve">relig. </w:t>
      </w:r>
      <w:r>
        <w:rPr>
          <w:rStyle w:val="vyznam"/>
        </w:rPr>
        <w:t>amen; posvátná odpověď na závěr promluvy kněze ap.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h700 </w:t>
      </w:r>
      <w:r>
        <w:rPr>
          <w:rStyle w:val="hesloveslovo"/>
        </w:rPr>
        <w:t xml:space="preserve">Amena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h701 </w:t>
      </w:r>
      <w:r>
        <w:rPr>
          <w:rStyle w:val="hesloveslovo"/>
        </w:rPr>
        <w:t xml:space="preserve">Amenta </w:t>
      </w:r>
      <w:r>
        <w:rPr>
          <w:rStyle w:val="akce"/>
        </w:rPr>
        <w:t xml:space="preserve">citátové slovo </w:t>
      </w:r>
      <w:r>
        <w:rPr>
          <w:rStyle w:val="komentar"/>
        </w:rPr>
        <w:t>prorpium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h702 </w:t>
      </w:r>
      <w:r>
        <w:rPr>
          <w:rStyle w:val="hesloveslovo"/>
        </w:rPr>
        <w:t xml:space="preserve">Ameos </w:t>
      </w:r>
      <w:r>
        <w:rPr>
          <w:rStyle w:val="akce"/>
        </w:rPr>
        <w:t xml:space="preserve">přeřazeno sub </w:t>
      </w:r>
      <w:r>
        <w:rPr>
          <w:rStyle w:val="odkaz"/>
        </w:rPr>
        <w:t>ameos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lastRenderedPageBreak/>
        <w:t xml:space="preserve">ameos </w:t>
      </w:r>
      <w:r>
        <w:rPr>
          <w:rStyle w:val="akce"/>
        </w:rPr>
        <w:t xml:space="preserve">citátové slovo </w:t>
      </w:r>
      <w:r>
        <w:rPr>
          <w:rStyle w:val="komentar"/>
        </w:rPr>
        <w:t xml:space="preserve">sr. povětšinou neskl. lat. </w:t>
      </w:r>
      <w:r>
        <w:rPr>
          <w:rStyle w:val="komentarkurziva"/>
        </w:rPr>
        <w:t>ami, ameos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h703 </w:t>
      </w:r>
      <w:r>
        <w:rPr>
          <w:rStyle w:val="hesloveslovo"/>
        </w:rPr>
        <w:t xml:space="preserve">Ameram </w:t>
      </w:r>
      <w:r>
        <w:rPr>
          <w:rStyle w:val="akce"/>
        </w:rPr>
        <w:t xml:space="preserve">citátové slovo </w:t>
      </w:r>
      <w:r>
        <w:rPr>
          <w:rStyle w:val="komentar"/>
        </w:rPr>
        <w:t>proprium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t xml:space="preserve">Amerie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hesloveslovo"/>
        </w:rPr>
        <w:t xml:space="preserve">amerinský </w:t>
      </w:r>
      <w:r>
        <w:rPr>
          <w:rStyle w:val="slovnidruh"/>
        </w:rPr>
        <w:t>adj.</w:t>
      </w:r>
    </w:p>
    <w:p w:rsidR="00CB13D1" w:rsidRDefault="007F094C">
      <w:pPr>
        <w:pStyle w:val="Motivace"/>
      </w:pPr>
      <w:r>
        <w:rPr>
          <w:rStyle w:val="nonparej"/>
        </w:rPr>
        <w:t xml:space="preserve">k </w:t>
      </w:r>
      <w:r>
        <w:rPr>
          <w:rStyle w:val="odkaz"/>
        </w:rPr>
        <w:t>Amerie</w:t>
      </w:r>
    </w:p>
    <w:p w:rsidR="00CB13D1" w:rsidRDefault="007F094C">
      <w:pPr>
        <w:pStyle w:val="Vykladvyznamu"/>
      </w:pPr>
      <w:r>
        <w:t xml:space="preserve">„město amerinské“ </w:t>
      </w:r>
      <w:r>
        <w:rPr>
          <w:rStyle w:val="vyznam"/>
        </w:rPr>
        <w:t>Amerie</w:t>
      </w:r>
    </w:p>
    <w:p w:rsidR="00CB13D1" w:rsidRDefault="007F094C">
      <w:pPr>
        <w:pStyle w:val="Poznamka"/>
      </w:pPr>
      <w:r>
        <w:t xml:space="preserve">Jen </w:t>
      </w:r>
      <w:r>
        <w:rPr>
          <w:rStyle w:val="pramen"/>
        </w:rPr>
        <w:t>Veron</w:t>
      </w:r>
      <w:r>
        <w:t xml:space="preserve">. – Nelze zcela vyloučit chápání propria </w:t>
      </w:r>
      <w:r>
        <w:rPr>
          <w:rStyle w:val="odkaz"/>
        </w:rPr>
        <w:t xml:space="preserve">Amerie </w:t>
      </w:r>
      <w:r>
        <w:t xml:space="preserve">jako území a adjektiva </w:t>
      </w:r>
      <w:r>
        <w:rPr>
          <w:rStyle w:val="odkaz"/>
        </w:rPr>
        <w:t xml:space="preserve">amerinský </w:t>
      </w:r>
      <w:r>
        <w:rPr>
          <w:rStyle w:val="komentar"/>
        </w:rPr>
        <w:t xml:space="preserve">nebo jen v obou případech kurzivou? </w:t>
      </w:r>
      <w:r>
        <w:t>jako ‚ležící v Amerii‘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h704 </w:t>
      </w:r>
      <w:r>
        <w:rPr>
          <w:rStyle w:val="hesloveslovo"/>
        </w:rPr>
        <w:t xml:space="preserve">Ameron </w:t>
      </w:r>
      <w:r>
        <w:rPr>
          <w:rStyle w:val="akce"/>
        </w:rPr>
        <w:t xml:space="preserve">citátové slovo </w:t>
      </w:r>
      <w:r>
        <w:rPr>
          <w:rStyle w:val="komentar"/>
        </w:rPr>
        <w:t>proprium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h705 </w:t>
      </w:r>
      <w:r>
        <w:rPr>
          <w:rStyle w:val="hesloveslovo"/>
        </w:rPr>
        <w:t xml:space="preserve">Amerus </w:t>
      </w:r>
      <w:r>
        <w:rPr>
          <w:rStyle w:val="akce"/>
        </w:rPr>
        <w:t xml:space="preserve">citátové slovo </w:t>
      </w:r>
      <w:r>
        <w:rPr>
          <w:rStyle w:val="komentar"/>
        </w:rPr>
        <w:t xml:space="preserve">jen latinský ekvivalent, jinak vůbec nedoloženo, v stč. </w:t>
      </w:r>
      <w:r>
        <w:rPr>
          <w:rStyle w:val="komentarkurziva"/>
        </w:rPr>
        <w:t>Ametus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lastRenderedPageBreak/>
        <w:t xml:space="preserve">h706 </w:t>
      </w:r>
      <w:r>
        <w:rPr>
          <w:rStyle w:val="hesloveslovo"/>
        </w:rPr>
        <w:t xml:space="preserve">ametiscus </w:t>
      </w:r>
      <w:r>
        <w:rPr>
          <w:rStyle w:val="akce"/>
        </w:rPr>
        <w:t>citátové slovo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h707 </w:t>
      </w:r>
      <w:r>
        <w:rPr>
          <w:rStyle w:val="hesloveslovo"/>
        </w:rPr>
        <w:t xml:space="preserve">Ametos </w:t>
      </w:r>
      <w:r>
        <w:rPr>
          <w:rStyle w:val="akce"/>
        </w:rPr>
        <w:t xml:space="preserve">citátové slovo </w:t>
      </w:r>
      <w:r>
        <w:rPr>
          <w:rStyle w:val="komentar"/>
        </w:rPr>
        <w:t>proprium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h708 </w:t>
      </w:r>
      <w:r>
        <w:rPr>
          <w:rStyle w:val="hesloveslovo"/>
        </w:rPr>
        <w:t xml:space="preserve">Ametus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h709 </w:t>
      </w:r>
      <w:r>
        <w:rPr>
          <w:rStyle w:val="hesloveslovo"/>
        </w:rPr>
        <w:t>ametyst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-a/-u </w:t>
      </w:r>
      <w:r>
        <w:rPr>
          <w:rStyle w:val="slovnidruh"/>
        </w:rPr>
        <w:t>m.</w:t>
      </w:r>
    </w:p>
    <w:p w:rsidR="00CB13D1" w:rsidRDefault="007F094C">
      <w:pPr>
        <w:pStyle w:val="Heslovezahlavi"/>
      </w:pPr>
      <w:r>
        <w:rPr>
          <w:rStyle w:val="nonparej"/>
        </w:rPr>
        <w:t xml:space="preserve">též </w:t>
      </w:r>
      <w:r>
        <w:rPr>
          <w:rStyle w:val="hesloveslovo"/>
        </w:rPr>
        <w:t>amatyst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-a/-u </w:t>
      </w:r>
      <w:r>
        <w:rPr>
          <w:rStyle w:val="slovnidruh"/>
        </w:rPr>
        <w:t>m.</w:t>
      </w:r>
    </w:p>
    <w:p w:rsidR="00CB13D1" w:rsidRDefault="007F094C">
      <w:pPr>
        <w:pStyle w:val="Heslovezahlavi"/>
      </w:pPr>
      <w:r>
        <w:rPr>
          <w:rStyle w:val="nonparej"/>
        </w:rPr>
        <w:t xml:space="preserve">též </w:t>
      </w:r>
      <w:r>
        <w:rPr>
          <w:rStyle w:val="identifikator"/>
        </w:rPr>
        <w:t xml:space="preserve">h710 </w:t>
      </w:r>
      <w:r>
        <w:rPr>
          <w:rStyle w:val="hesloveslovo"/>
        </w:rPr>
        <w:t>ametystus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-sta/-stu </w:t>
      </w:r>
      <w:r>
        <w:rPr>
          <w:rStyle w:val="slovnidruh"/>
        </w:rPr>
        <w:t xml:space="preserve">m. </w:t>
      </w:r>
      <w:r>
        <w:rPr>
          <w:rStyle w:val="komentarpramen"/>
        </w:rPr>
        <w:t>JakZjev</w:t>
      </w:r>
    </w:p>
    <w:p w:rsidR="00CB13D1" w:rsidRDefault="007F094C">
      <w:pPr>
        <w:pStyle w:val="Heslovezahlavi"/>
      </w:pPr>
      <w:r>
        <w:rPr>
          <w:rStyle w:val="nonparej"/>
        </w:rPr>
        <w:t xml:space="preserve">ojed. </w:t>
      </w:r>
      <w:r>
        <w:rPr>
          <w:rStyle w:val="hesloveslovonetucne"/>
        </w:rPr>
        <w:t>amantysk</w:t>
      </w:r>
      <w:r>
        <w:rPr>
          <w:rStyle w:val="delimitator"/>
        </w:rPr>
        <w:t xml:space="preserve">, </w:t>
      </w:r>
      <w:r>
        <w:rPr>
          <w:rStyle w:val="morfologickacharakteristika"/>
        </w:rPr>
        <w:t xml:space="preserve">-a/-u </w:t>
      </w:r>
      <w:r>
        <w:rPr>
          <w:rStyle w:val="slovnidruh"/>
        </w:rPr>
        <w:t>m.</w:t>
      </w:r>
    </w:p>
    <w:p w:rsidR="00CB13D1" w:rsidRDefault="007F094C">
      <w:pPr>
        <w:pStyle w:val="Motivace"/>
      </w:pPr>
      <w:r>
        <w:rPr>
          <w:rStyle w:val="nonparej"/>
        </w:rPr>
        <w:t xml:space="preserve">k lat. </w:t>
      </w:r>
      <w:r>
        <w:t>amethystus</w:t>
      </w:r>
    </w:p>
    <w:p w:rsidR="00CB13D1" w:rsidRDefault="007F094C">
      <w:pPr>
        <w:pStyle w:val="Vykladvyznamu"/>
      </w:pPr>
      <w:r>
        <w:rPr>
          <w:rStyle w:val="vyznam"/>
        </w:rPr>
        <w:t>ametyst, drahý kámen fialové barvy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hesloveslovo"/>
        </w:rPr>
        <w:t xml:space="preserve">ametystový </w:t>
      </w:r>
      <w:r>
        <w:rPr>
          <w:rStyle w:val="slovnidruh"/>
        </w:rPr>
        <w:t>adj.</w:t>
      </w:r>
    </w:p>
    <w:p w:rsidR="00CB13D1" w:rsidRDefault="007F094C">
      <w:pPr>
        <w:pStyle w:val="Heslovezahlavi"/>
      </w:pPr>
      <w:r>
        <w:rPr>
          <w:rStyle w:val="nonparej"/>
        </w:rPr>
        <w:t xml:space="preserve">dolož. jen  </w:t>
      </w:r>
      <w:r>
        <w:rPr>
          <w:rStyle w:val="hesloveslovo"/>
        </w:rPr>
        <w:t xml:space="preserve">amatystový </w:t>
      </w:r>
      <w:r>
        <w:rPr>
          <w:rStyle w:val="slovnidruh"/>
        </w:rPr>
        <w:t>adj.</w:t>
      </w:r>
    </w:p>
    <w:p w:rsidR="00CB13D1" w:rsidRDefault="007F094C">
      <w:pPr>
        <w:pStyle w:val="Motivace"/>
      </w:pPr>
      <w:r>
        <w:rPr>
          <w:rStyle w:val="nonparej"/>
        </w:rPr>
        <w:t xml:space="preserve">k </w:t>
      </w:r>
      <w:r>
        <w:rPr>
          <w:rStyle w:val="odkaz"/>
        </w:rPr>
        <w:t>ametyst</w:t>
      </w:r>
    </w:p>
    <w:p w:rsidR="00CB13D1" w:rsidRDefault="007F094C">
      <w:pPr>
        <w:pStyle w:val="Vykladvyznamu"/>
      </w:pPr>
      <w:r>
        <w:rPr>
          <w:rStyle w:val="vyznam"/>
        </w:rPr>
        <w:t xml:space="preserve">ametystový; </w:t>
      </w:r>
      <w:r>
        <w:t xml:space="preserve">„kámen ametystový“ ametyst </w:t>
      </w:r>
      <w:r>
        <w:rPr>
          <w:rStyle w:val="komentarkurziva"/>
        </w:rPr>
        <w:t xml:space="preserve">hrob … z jednoho kamene amatystového </w:t>
      </w:r>
      <w:r>
        <w:rPr>
          <w:rStyle w:val="komentar"/>
        </w:rPr>
        <w:t>AlexPovA 258a</w:t>
      </w:r>
    </w:p>
    <w:p w:rsidR="00CB13D1" w:rsidRDefault="007F094C">
      <w:pPr>
        <w:pStyle w:val="Poznamka"/>
      </w:pPr>
      <w:r>
        <w:t xml:space="preserve">Jen </w:t>
      </w:r>
      <w:r>
        <w:rPr>
          <w:rStyle w:val="pramen"/>
        </w:rPr>
        <w:t>AlexPovA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h711 </w:t>
      </w:r>
      <w:r>
        <w:rPr>
          <w:rStyle w:val="hesloveslovo"/>
        </w:rPr>
        <w:t xml:space="preserve">Amfeolbenitis </w:t>
      </w:r>
      <w:r>
        <w:rPr>
          <w:rStyle w:val="akce"/>
        </w:rPr>
        <w:t xml:space="preserve">citátové slovo </w:t>
      </w:r>
      <w:r>
        <w:rPr>
          <w:rStyle w:val="komentar"/>
        </w:rPr>
        <w:t>proprium</w:t>
      </w:r>
    </w:p>
    <w:p w:rsidR="00CB13D1" w:rsidRDefault="007F094C">
      <w:pPr>
        <w:pStyle w:val="Autor"/>
      </w:pPr>
      <w:r>
        <w:lastRenderedPageBreak/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h712 </w:t>
      </w:r>
      <w:r>
        <w:rPr>
          <w:rStyle w:val="hesloveslovo"/>
        </w:rPr>
        <w:t xml:space="preserve">Amfimakus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h713 </w:t>
      </w:r>
      <w:r>
        <w:rPr>
          <w:rStyle w:val="hesloveslovo"/>
        </w:rPr>
        <w:t xml:space="preserve">Amfion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h714 </w:t>
      </w:r>
      <w:r>
        <w:rPr>
          <w:rStyle w:val="hesloveslovo"/>
        </w:rPr>
        <w:t xml:space="preserve">Amfipole </w:t>
      </w:r>
      <w:r>
        <w:rPr>
          <w:rStyle w:val="akce"/>
        </w:rPr>
        <w:t xml:space="preserve">proprium </w:t>
      </w:r>
      <w:r>
        <w:rPr>
          <w:rStyle w:val="komentar"/>
        </w:rPr>
        <w:t>skloňuje se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h715 </w:t>
      </w:r>
      <w:r>
        <w:rPr>
          <w:rStyle w:val="hesloveslovo"/>
        </w:rPr>
        <w:t xml:space="preserve">Amfito </w:t>
      </w:r>
      <w:r>
        <w:rPr>
          <w:rStyle w:val="akce"/>
        </w:rPr>
        <w:t xml:space="preserve">citátové slovo </w:t>
      </w:r>
      <w:r>
        <w:rPr>
          <w:rStyle w:val="komentar"/>
        </w:rPr>
        <w:t>proprium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h716 </w:t>
      </w:r>
      <w:r>
        <w:rPr>
          <w:rStyle w:val="hesloveslovo"/>
        </w:rPr>
        <w:t xml:space="preserve">Amcha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h717 </w:t>
      </w:r>
      <w:r>
        <w:rPr>
          <w:rStyle w:val="hesloveslovo"/>
        </w:rPr>
        <w:t xml:space="preserve">Amiens </w:t>
      </w:r>
      <w:r>
        <w:rPr>
          <w:rStyle w:val="akce"/>
        </w:rPr>
        <w:t xml:space="preserve">proprium </w:t>
      </w:r>
      <w:r>
        <w:rPr>
          <w:rStyle w:val="komentar"/>
        </w:rPr>
        <w:t xml:space="preserve">možná citátové, možná nesklonné – jen </w:t>
      </w:r>
      <w:r>
        <w:rPr>
          <w:rStyle w:val="komentarpramen"/>
        </w:rPr>
        <w:t>CestJar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lastRenderedPageBreak/>
        <w:t xml:space="preserve">h718 </w:t>
      </w:r>
      <w:r>
        <w:rPr>
          <w:rStyle w:val="hesloveslovo"/>
        </w:rPr>
        <w:t xml:space="preserve">amigdal </w:t>
      </w:r>
      <w:r>
        <w:rPr>
          <w:rStyle w:val="akce"/>
        </w:rPr>
        <w:t xml:space="preserve">přeřazeno sub </w:t>
      </w:r>
      <w:r>
        <w:rPr>
          <w:rStyle w:val="odkaz"/>
        </w:rPr>
        <w:t>amygdal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h719 </w:t>
      </w:r>
      <w:r>
        <w:rPr>
          <w:rStyle w:val="hesloveslovo"/>
        </w:rPr>
        <w:t xml:space="preserve">Amich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h720 </w:t>
      </w:r>
      <w:r>
        <w:rPr>
          <w:rStyle w:val="hesloveslovo"/>
        </w:rPr>
        <w:t xml:space="preserve">Amila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h721 </w:t>
      </w:r>
      <w:r>
        <w:rPr>
          <w:rStyle w:val="hesloveslovo"/>
        </w:rPr>
        <w:t xml:space="preserve">Amilinatapagus </w:t>
      </w:r>
      <w:r>
        <w:rPr>
          <w:rStyle w:val="akce"/>
        </w:rPr>
        <w:t xml:space="preserve">citátové slovo </w:t>
      </w:r>
      <w:r>
        <w:rPr>
          <w:rStyle w:val="komentar"/>
        </w:rPr>
        <w:t>proprium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h722 </w:t>
      </w:r>
      <w:r>
        <w:rPr>
          <w:rStyle w:val="hesloveslovo"/>
        </w:rPr>
        <w:t xml:space="preserve">Aminadab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h723 </w:t>
      </w:r>
      <w:r>
        <w:rPr>
          <w:rStyle w:val="hesloveslovo"/>
        </w:rPr>
        <w:t xml:space="preserve">Amind </w:t>
      </w:r>
      <w:r>
        <w:rPr>
          <w:rStyle w:val="akce"/>
        </w:rPr>
        <w:t xml:space="preserve">citátové slovo </w:t>
      </w:r>
      <w:r>
        <w:rPr>
          <w:rStyle w:val="komentar"/>
        </w:rPr>
        <w:t>proprium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h724 </w:t>
      </w:r>
      <w:r>
        <w:rPr>
          <w:rStyle w:val="hesloveslovo"/>
        </w:rPr>
        <w:t xml:space="preserve">Aminoen </w:t>
      </w:r>
      <w:r>
        <w:rPr>
          <w:rStyle w:val="akce"/>
        </w:rPr>
        <w:t xml:space="preserve">citátové slovo </w:t>
      </w:r>
      <w:r>
        <w:rPr>
          <w:rStyle w:val="komentar"/>
        </w:rPr>
        <w:t>proprium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lastRenderedPageBreak/>
        <w:t xml:space="preserve">h725 </w:t>
      </w:r>
      <w:r>
        <w:rPr>
          <w:rStyle w:val="hesloveslovo"/>
        </w:rPr>
        <w:t>amirál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-a </w:t>
      </w:r>
      <w:r>
        <w:rPr>
          <w:rStyle w:val="slovnidruh"/>
        </w:rPr>
        <w:t>m.</w:t>
      </w:r>
    </w:p>
    <w:p w:rsidR="00CB13D1" w:rsidRDefault="007F094C">
      <w:pPr>
        <w:pStyle w:val="Motivace"/>
      </w:pPr>
      <w:r>
        <w:rPr>
          <w:rStyle w:val="nonparej"/>
        </w:rPr>
        <w:t xml:space="preserve">sr. stfr. </w:t>
      </w:r>
      <w:r>
        <w:t>amiral</w:t>
      </w:r>
    </w:p>
    <w:p w:rsidR="00CB13D1" w:rsidRDefault="007F094C">
      <w:pPr>
        <w:pStyle w:val="Vykladvyznamu"/>
      </w:pPr>
      <w:r>
        <w:rPr>
          <w:rStyle w:val="vyznam"/>
        </w:rPr>
        <w:t>turecký námořní velitel, vysoký námořní důstojník</w:t>
      </w:r>
    </w:p>
    <w:p w:rsidR="00CB13D1" w:rsidRDefault="007F094C">
      <w:pPr>
        <w:pStyle w:val="Poznamka"/>
      </w:pPr>
      <w:r>
        <w:t xml:space="preserve">Jen </w:t>
      </w:r>
      <w:r>
        <w:rPr>
          <w:rStyle w:val="pramen"/>
        </w:rPr>
        <w:t xml:space="preserve">CestMandA </w:t>
      </w:r>
      <w:r>
        <w:rPr>
          <w:rStyle w:val="komentar"/>
        </w:rPr>
        <w:t>166b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h726 </w:t>
      </w:r>
      <w:r>
        <w:rPr>
          <w:rStyle w:val="hesloveslovo"/>
        </w:rPr>
        <w:t xml:space="preserve">Amiris </w:t>
      </w:r>
      <w:r>
        <w:rPr>
          <w:rStyle w:val="akce"/>
        </w:rPr>
        <w:t xml:space="preserve">citátové slovo </w:t>
      </w:r>
      <w:r>
        <w:rPr>
          <w:rStyle w:val="komentar"/>
        </w:rPr>
        <w:t>proprium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h727 </w:t>
      </w:r>
      <w:r>
        <w:rPr>
          <w:rStyle w:val="hesloveslovo"/>
        </w:rPr>
        <w:t xml:space="preserve">Amisaneum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amisaneam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t xml:space="preserve">amisaneam </w:t>
      </w:r>
      <w:r>
        <w:rPr>
          <w:rStyle w:val="akce"/>
        </w:rPr>
        <w:t xml:space="preserve">citátové slovo </w:t>
      </w:r>
      <w:r>
        <w:rPr>
          <w:rStyle w:val="komentar"/>
        </w:rPr>
        <w:t>proprium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h728 </w:t>
      </w:r>
      <w:r>
        <w:rPr>
          <w:rStyle w:val="hesloveslovo"/>
        </w:rPr>
        <w:t xml:space="preserve">Amloch </w:t>
      </w:r>
      <w:r>
        <w:rPr>
          <w:rStyle w:val="akce"/>
        </w:rPr>
        <w:t xml:space="preserve">citátové slovo </w:t>
      </w:r>
      <w:r>
        <w:rPr>
          <w:rStyle w:val="komentar"/>
        </w:rPr>
        <w:t>proprium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h729 </w:t>
      </w:r>
      <w:r>
        <w:rPr>
          <w:rStyle w:val="hesloveslovo"/>
        </w:rPr>
        <w:t xml:space="preserve">Ammon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h730 </w:t>
      </w:r>
      <w:r>
        <w:rPr>
          <w:rStyle w:val="hesloveslovo"/>
        </w:rPr>
        <w:t xml:space="preserve">Ammorreus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lastRenderedPageBreak/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h731 </w:t>
      </w:r>
      <w:r>
        <w:rPr>
          <w:rStyle w:val="hesloveslovo"/>
        </w:rPr>
        <w:t xml:space="preserve">Amnuhel </w:t>
      </w:r>
      <w:r>
        <w:rPr>
          <w:rStyle w:val="akce"/>
        </w:rPr>
        <w:t xml:space="preserve">citátové slovo </w:t>
      </w:r>
      <w:r>
        <w:rPr>
          <w:rStyle w:val="komentar"/>
        </w:rPr>
        <w:t>proprium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h732 </w:t>
      </w:r>
      <w:r>
        <w:rPr>
          <w:rStyle w:val="hesloveslovo"/>
        </w:rPr>
        <w:t>amom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-a/-u </w:t>
      </w:r>
      <w:r>
        <w:rPr>
          <w:rStyle w:val="slovnidruh"/>
        </w:rPr>
        <w:t>m.</w:t>
      </w:r>
    </w:p>
    <w:p w:rsidR="00CB13D1" w:rsidRDefault="007F094C">
      <w:pPr>
        <w:pStyle w:val="Heslovezahlavi"/>
      </w:pPr>
      <w:r>
        <w:rPr>
          <w:rStyle w:val="identifikator"/>
        </w:rPr>
        <w:t xml:space="preserve">h733 </w:t>
      </w:r>
      <w:r>
        <w:rPr>
          <w:rStyle w:val="hesloveslovo"/>
        </w:rPr>
        <w:t>amoma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-y </w:t>
      </w:r>
      <w:r>
        <w:rPr>
          <w:rStyle w:val="slovnidruh"/>
        </w:rPr>
        <w:t>f.</w:t>
      </w:r>
    </w:p>
    <w:p w:rsidR="00CB13D1" w:rsidRDefault="007F094C">
      <w:pPr>
        <w:pStyle w:val="Motivace"/>
      </w:pPr>
      <w:r>
        <w:rPr>
          <w:rStyle w:val="nonparej"/>
        </w:rPr>
        <w:t xml:space="preserve">k lat. </w:t>
      </w:r>
      <w:r>
        <w:t>amomum</w:t>
      </w:r>
    </w:p>
    <w:p w:rsidR="00CB13D1" w:rsidRDefault="007F094C">
      <w:pPr>
        <w:pStyle w:val="Vykladvyznamu"/>
      </w:pPr>
      <w:r>
        <w:rPr>
          <w:rStyle w:val="nonparej"/>
        </w:rPr>
        <w:t xml:space="preserve">bot. </w:t>
      </w:r>
      <w:r>
        <w:rPr>
          <w:rStyle w:val="vyznam"/>
        </w:rPr>
        <w:t>aromatická rostlina, zvl. pakmín (</w:t>
      </w:r>
      <w:r>
        <w:rPr>
          <w:rStyle w:val="vyznamstaroceskyvyraz"/>
        </w:rPr>
        <w:t>„vlašský kmín“</w:t>
      </w:r>
      <w:r>
        <w:rPr>
          <w:rStyle w:val="vyznam"/>
        </w:rPr>
        <w:t>) n. fenykl (</w:t>
      </w:r>
      <w:r>
        <w:rPr>
          <w:rStyle w:val="vyznamstaroceskyvyraz"/>
        </w:rPr>
        <w:t>„vlašský sléz“</w:t>
      </w:r>
      <w:r>
        <w:rPr>
          <w:rStyle w:val="vyznam"/>
        </w:rPr>
        <w:t>)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h734 </w:t>
      </w:r>
      <w:r>
        <w:rPr>
          <w:rStyle w:val="hesloveslovo"/>
        </w:rPr>
        <w:t xml:space="preserve">Amon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h735 </w:t>
      </w:r>
      <w:r>
        <w:rPr>
          <w:rStyle w:val="hesloveslovo"/>
        </w:rPr>
        <w:t xml:space="preserve">Amones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h736 </w:t>
      </w:r>
      <w:r>
        <w:rPr>
          <w:rStyle w:val="hesloveslovo"/>
        </w:rPr>
        <w:t xml:space="preserve">Amonit </w:t>
      </w:r>
      <w:r>
        <w:rPr>
          <w:rStyle w:val="akce"/>
        </w:rPr>
        <w:t xml:space="preserve">citátové slovo </w:t>
      </w:r>
      <w:r>
        <w:rPr>
          <w:rStyle w:val="komentar"/>
        </w:rPr>
        <w:t>proprium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t xml:space="preserve">Amonita </w:t>
      </w:r>
      <w:r>
        <w:rPr>
          <w:rStyle w:val="akce"/>
        </w:rPr>
        <w:t xml:space="preserve">proprium </w:t>
      </w:r>
      <w:r>
        <w:rPr>
          <w:rStyle w:val="komentarkurziva"/>
        </w:rPr>
        <w:t xml:space="preserve">vecechu amonyte k Olofernu </w:t>
      </w:r>
      <w:r>
        <w:rPr>
          <w:rStyle w:val="komentarpramen"/>
        </w:rPr>
        <w:t xml:space="preserve">ComestC </w:t>
      </w:r>
      <w:r>
        <w:rPr>
          <w:rStyle w:val="komentar"/>
        </w:rPr>
        <w:t>242a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lastRenderedPageBreak/>
        <w:t xml:space="preserve">h737 </w:t>
      </w:r>
      <w:r>
        <w:rPr>
          <w:rStyle w:val="hesloveslovo"/>
        </w:rPr>
        <w:t xml:space="preserve">Amonites </w:t>
      </w:r>
      <w:r>
        <w:rPr>
          <w:rStyle w:val="akce"/>
        </w:rPr>
        <w:t xml:space="preserve">citátové slovo </w:t>
      </w:r>
      <w:r>
        <w:rPr>
          <w:rStyle w:val="komentar"/>
        </w:rPr>
        <w:t>proprium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h738 </w:t>
      </w:r>
      <w:r>
        <w:rPr>
          <w:rStyle w:val="hesloveslovo"/>
        </w:rPr>
        <w:t xml:space="preserve">amonitidský </w:t>
      </w:r>
      <w:r>
        <w:rPr>
          <w:rStyle w:val="slovnidruh"/>
        </w:rPr>
        <w:t>adj.</w:t>
      </w:r>
    </w:p>
    <w:p w:rsidR="00CB13D1" w:rsidRDefault="007F094C">
      <w:pPr>
        <w:pStyle w:val="Vykladvyznamu"/>
      </w:pPr>
      <w:r>
        <w:rPr>
          <w:rStyle w:val="vyznam"/>
        </w:rPr>
        <w:t>amonitský, příslušící ke kmeni Amonitů</w:t>
      </w:r>
    </w:p>
    <w:p w:rsidR="00CB13D1" w:rsidRDefault="007F094C">
      <w:pPr>
        <w:pStyle w:val="Poznamka"/>
      </w:pPr>
      <w:r>
        <w:t xml:space="preserve">Jen </w:t>
      </w:r>
      <w:r>
        <w:rPr>
          <w:rStyle w:val="pramen"/>
        </w:rPr>
        <w:t xml:space="preserve">HusVýkl </w:t>
      </w:r>
      <w:r>
        <w:t xml:space="preserve">(sr. 2 Esd 13,23) </w:t>
      </w:r>
      <w:r>
        <w:rPr>
          <w:rStyle w:val="komentarkurziva"/>
        </w:rPr>
        <w:t xml:space="preserve">ženy ... amonitidské </w:t>
      </w:r>
      <w:r>
        <w:rPr>
          <w:rStyle w:val="komentarpramen"/>
        </w:rPr>
        <w:t xml:space="preserve">HusVýklB </w:t>
      </w:r>
      <w:r>
        <w:rPr>
          <w:rStyle w:val="komentar"/>
        </w:rPr>
        <w:t>57b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h739 </w:t>
      </w:r>
      <w:r>
        <w:rPr>
          <w:rStyle w:val="hesloveslovo"/>
        </w:rPr>
        <w:t xml:space="preserve">amonitský </w:t>
      </w:r>
      <w:r>
        <w:rPr>
          <w:rStyle w:val="slovnidruh"/>
        </w:rPr>
        <w:t>adj.</w:t>
      </w:r>
    </w:p>
    <w:p w:rsidR="00CB13D1" w:rsidRDefault="007F094C">
      <w:pPr>
        <w:pStyle w:val="Motivace"/>
      </w:pPr>
      <w:r>
        <w:rPr>
          <w:rStyle w:val="nonparej"/>
        </w:rPr>
        <w:t xml:space="preserve">k </w:t>
      </w:r>
      <w:r>
        <w:rPr>
          <w:rStyle w:val="odkaz"/>
        </w:rPr>
        <w:t>Amonita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1. </w:t>
      </w:r>
      <w:r>
        <w:rPr>
          <w:rStyle w:val="vyznam"/>
        </w:rPr>
        <w:t>amonitský, příslušící ke kmeni Amonitů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2. </w:t>
      </w:r>
      <w:r>
        <w:t xml:space="preserve">„Amonitščí“ </w:t>
      </w:r>
      <w:r>
        <w:rPr>
          <w:rStyle w:val="nonparej"/>
        </w:rPr>
        <w:t xml:space="preserve">pl. m. </w:t>
      </w:r>
      <w:r>
        <w:rPr>
          <w:rStyle w:val="vyznam"/>
        </w:rPr>
        <w:t>příslušníci kmene Amonitů</w:t>
      </w:r>
    </w:p>
    <w:p w:rsidR="00CB13D1" w:rsidRDefault="007F094C">
      <w:pPr>
        <w:pStyle w:val="Poznamka"/>
      </w:pPr>
      <w:r>
        <w:t xml:space="preserve">K prvému významu </w:t>
      </w:r>
      <w:r>
        <w:rPr>
          <w:rStyle w:val="nonparej"/>
        </w:rPr>
        <w:t xml:space="preserve">sr. </w:t>
      </w:r>
      <w:r>
        <w:rPr>
          <w:rStyle w:val="odkaz"/>
        </w:rPr>
        <w:t>amonský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h740 </w:t>
      </w:r>
      <w:r>
        <w:rPr>
          <w:rStyle w:val="hesloveslovo"/>
        </w:rPr>
        <w:t xml:space="preserve">Amonius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h741 </w:t>
      </w:r>
      <w:r>
        <w:rPr>
          <w:rStyle w:val="hesloveslovo"/>
        </w:rPr>
        <w:t xml:space="preserve">amonský </w:t>
      </w:r>
      <w:r>
        <w:rPr>
          <w:rStyle w:val="slovnidruh"/>
        </w:rPr>
        <w:t>adj.</w:t>
      </w:r>
    </w:p>
    <w:p w:rsidR="00CB13D1" w:rsidRDefault="007F094C">
      <w:pPr>
        <w:pStyle w:val="Motivace"/>
      </w:pPr>
      <w:r>
        <w:rPr>
          <w:rStyle w:val="nonparej"/>
        </w:rPr>
        <w:t xml:space="preserve">k </w:t>
      </w:r>
      <w:r>
        <w:rPr>
          <w:rStyle w:val="odkaz"/>
        </w:rPr>
        <w:t>Amon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1. </w:t>
      </w:r>
      <w:r>
        <w:rPr>
          <w:rStyle w:val="vyznam"/>
        </w:rPr>
        <w:t>příslušící ke kmeni Amonitů (</w:t>
      </w:r>
      <w:r>
        <w:rPr>
          <w:rStyle w:val="vyznamstaroceskyvyraz"/>
        </w:rPr>
        <w:t>„amonitský“</w:t>
      </w:r>
      <w:r>
        <w:rPr>
          <w:rStyle w:val="vyznam"/>
        </w:rPr>
        <w:t>)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2. </w:t>
      </w:r>
      <w:r>
        <w:rPr>
          <w:rStyle w:val="ustalenespojeni"/>
        </w:rPr>
        <w:t xml:space="preserve">synové amonščí </w:t>
      </w:r>
      <w:r>
        <w:rPr>
          <w:rStyle w:val="vyznam"/>
        </w:rPr>
        <w:t>příslušníci kmene Amonitů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h742 </w:t>
      </w:r>
      <w:r>
        <w:rPr>
          <w:rStyle w:val="hesloveslovo"/>
        </w:rPr>
        <w:t xml:space="preserve">Amor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lastRenderedPageBreak/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h743 </w:t>
      </w:r>
      <w:r>
        <w:rPr>
          <w:rStyle w:val="hesloveslovo"/>
        </w:rPr>
        <w:t xml:space="preserve">Amorej </w:t>
      </w:r>
      <w:r>
        <w:rPr>
          <w:rStyle w:val="akce"/>
        </w:rPr>
        <w:t xml:space="preserve">citátové slovo </w:t>
      </w:r>
      <w:r>
        <w:rPr>
          <w:rStyle w:val="komentar"/>
        </w:rPr>
        <w:t>proprium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h744 </w:t>
      </w:r>
      <w:r>
        <w:rPr>
          <w:rStyle w:val="hesloveslovo"/>
        </w:rPr>
        <w:t xml:space="preserve">amorejský </w:t>
      </w:r>
      <w:r>
        <w:rPr>
          <w:rStyle w:val="slovnidruh"/>
        </w:rPr>
        <w:t>adj.</w:t>
      </w:r>
    </w:p>
    <w:p w:rsidR="00CB13D1" w:rsidRDefault="007F094C">
      <w:pPr>
        <w:pStyle w:val="Motivace"/>
      </w:pPr>
      <w:r>
        <w:rPr>
          <w:rStyle w:val="nonparej"/>
        </w:rPr>
        <w:t xml:space="preserve">sr. lat. </w:t>
      </w:r>
      <w:r>
        <w:t>Amoreus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1. </w:t>
      </w:r>
      <w:r>
        <w:rPr>
          <w:rStyle w:val="spojitelnost"/>
        </w:rPr>
        <w:t xml:space="preserve">(o králi) </w:t>
      </w:r>
      <w:r>
        <w:rPr>
          <w:rStyle w:val="vyznam"/>
        </w:rPr>
        <w:t>amorejský, vládnoucí Amorejcům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2. </w:t>
      </w:r>
      <w:r>
        <w:t xml:space="preserve">„Amorejský“ </w:t>
      </w:r>
      <w:r>
        <w:rPr>
          <w:rStyle w:val="nonparej"/>
        </w:rPr>
        <w:t xml:space="preserve">zpodst. </w:t>
      </w:r>
      <w:r>
        <w:rPr>
          <w:rStyle w:val="vyznam"/>
        </w:rPr>
        <w:t>kmen Amorejců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3. </w:t>
      </w:r>
      <w:r>
        <w:t xml:space="preserve">„Amorejščí“ </w:t>
      </w:r>
      <w:r>
        <w:rPr>
          <w:rStyle w:val="nonparej"/>
        </w:rPr>
        <w:t xml:space="preserve">pl. m. </w:t>
      </w:r>
      <w:r>
        <w:rPr>
          <w:rStyle w:val="vyznam"/>
        </w:rPr>
        <w:t>Amorejci</w:t>
      </w:r>
    </w:p>
    <w:p w:rsidR="00CB13D1" w:rsidRDefault="007F094C">
      <w:pPr>
        <w:pStyle w:val="Poznamka"/>
      </w:pPr>
      <w:r>
        <w:rPr>
          <w:rStyle w:val="nonparej"/>
        </w:rPr>
        <w:t xml:space="preserve">Sr. </w:t>
      </w:r>
      <w:r>
        <w:rPr>
          <w:rStyle w:val="odkaz"/>
        </w:rPr>
        <w:t>amorský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h745 </w:t>
      </w:r>
      <w:r>
        <w:rPr>
          <w:rStyle w:val="hesloveslovo"/>
        </w:rPr>
        <w:t xml:space="preserve">Amoreus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h746 </w:t>
      </w:r>
      <w:r>
        <w:rPr>
          <w:rStyle w:val="hesloveslovo"/>
        </w:rPr>
        <w:t xml:space="preserve">Amorrea </w:t>
      </w:r>
      <w:r>
        <w:rPr>
          <w:rStyle w:val="akce"/>
        </w:rPr>
        <w:t xml:space="preserve">citátové slovo </w:t>
      </w:r>
      <w:r>
        <w:rPr>
          <w:rStyle w:val="komentar"/>
        </w:rPr>
        <w:t>proprium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h747 </w:t>
      </w:r>
      <w:r>
        <w:rPr>
          <w:rStyle w:val="hesloveslovo"/>
        </w:rPr>
        <w:t xml:space="preserve">Amorreus </w:t>
      </w:r>
      <w:r>
        <w:rPr>
          <w:rStyle w:val="akce"/>
        </w:rPr>
        <w:t xml:space="preserve">citátové slovo </w:t>
      </w:r>
      <w:r>
        <w:rPr>
          <w:rStyle w:val="komentar"/>
        </w:rPr>
        <w:t>proprium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h748 </w:t>
      </w:r>
      <w:r>
        <w:rPr>
          <w:rStyle w:val="hesloveslovo"/>
        </w:rPr>
        <w:t xml:space="preserve">amorský </w:t>
      </w:r>
      <w:r>
        <w:rPr>
          <w:rStyle w:val="slovnidruh"/>
        </w:rPr>
        <w:t>adj.</w:t>
      </w:r>
    </w:p>
    <w:p w:rsidR="00CB13D1" w:rsidRDefault="007F094C">
      <w:pPr>
        <w:pStyle w:val="Motivace"/>
      </w:pPr>
      <w:r>
        <w:rPr>
          <w:rStyle w:val="nonparej"/>
        </w:rPr>
        <w:lastRenderedPageBreak/>
        <w:t xml:space="preserve">sr. lat. </w:t>
      </w:r>
      <w:r>
        <w:t>Amoreus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1. </w:t>
      </w:r>
      <w:r>
        <w:rPr>
          <w:rStyle w:val="spojitelnost"/>
        </w:rPr>
        <w:t xml:space="preserve">(o zemi) </w:t>
      </w:r>
      <w:r>
        <w:rPr>
          <w:rStyle w:val="vyznam"/>
        </w:rPr>
        <w:t>amorejský, patřící kmeni Amorejců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2. </w:t>
      </w:r>
      <w:r>
        <w:rPr>
          <w:rStyle w:val="spojitelnost"/>
        </w:rPr>
        <w:t xml:space="preserve">(o králi) </w:t>
      </w:r>
      <w:r>
        <w:rPr>
          <w:rStyle w:val="vyznam"/>
        </w:rPr>
        <w:t>amorejský, vládnoucí Amorejcům</w:t>
      </w:r>
    </w:p>
    <w:p w:rsidR="00CB13D1" w:rsidRDefault="007F094C">
      <w:pPr>
        <w:pStyle w:val="Poznamka"/>
      </w:pPr>
      <w:r>
        <w:rPr>
          <w:rStyle w:val="nonparej"/>
        </w:rPr>
        <w:t xml:space="preserve">Sr. </w:t>
      </w:r>
      <w:r>
        <w:rPr>
          <w:rStyle w:val="odkaz"/>
        </w:rPr>
        <w:t>amorejský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h749 </w:t>
      </w:r>
      <w:r>
        <w:rPr>
          <w:rStyle w:val="hesloveslovo"/>
        </w:rPr>
        <w:t xml:space="preserve">Amos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h750 </w:t>
      </w:r>
      <w:r>
        <w:rPr>
          <w:rStyle w:val="hesloveslovo"/>
        </w:rPr>
        <w:t xml:space="preserve">Amozonie </w:t>
      </w:r>
      <w:r>
        <w:rPr>
          <w:rStyle w:val="akce"/>
        </w:rPr>
        <w:t xml:space="preserve">přeřazeno sub </w:t>
      </w:r>
      <w:r>
        <w:rPr>
          <w:rStyle w:val="odkaz"/>
        </w:rPr>
        <w:t>Amazonie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Odkazovezahlavi"/>
      </w:pPr>
      <w:r>
        <w:rPr>
          <w:rStyle w:val="identifikator"/>
        </w:rPr>
        <w:t xml:space="preserve">h751 </w:t>
      </w:r>
      <w:r>
        <w:rPr>
          <w:rStyle w:val="hesloveslovo"/>
        </w:rPr>
        <w:t xml:space="preserve">amozonský </w:t>
      </w:r>
      <w:r>
        <w:rPr>
          <w:rStyle w:val="nonparej"/>
        </w:rPr>
        <w:t xml:space="preserve">v. </w:t>
      </w:r>
      <w:r>
        <w:rPr>
          <w:rStyle w:val="odkaz"/>
        </w:rPr>
        <w:t>amazonský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h752 </w:t>
      </w:r>
      <w:r>
        <w:rPr>
          <w:rStyle w:val="hesloveslovo"/>
        </w:rPr>
        <w:t xml:space="preserve">Amphipolis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Amphipolim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t xml:space="preserve">Amphipolim </w:t>
      </w:r>
      <w:r>
        <w:rPr>
          <w:rStyle w:val="akce"/>
        </w:rPr>
        <w:t xml:space="preserve">citátové slovo </w:t>
      </w:r>
      <w:r>
        <w:rPr>
          <w:rStyle w:val="komentar"/>
        </w:rPr>
        <w:t>proprium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h753 </w:t>
      </w:r>
      <w:r>
        <w:rPr>
          <w:rStyle w:val="hesloveslovo"/>
        </w:rPr>
        <w:t>ampula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-y </w:t>
      </w:r>
      <w:r>
        <w:rPr>
          <w:rStyle w:val="slovnidruh"/>
        </w:rPr>
        <w:t>f.</w:t>
      </w:r>
    </w:p>
    <w:p w:rsidR="00CB13D1" w:rsidRDefault="007F094C">
      <w:pPr>
        <w:pStyle w:val="Heslovezahlavi"/>
      </w:pPr>
      <w:r>
        <w:rPr>
          <w:rStyle w:val="hesloveslovo"/>
        </w:rPr>
        <w:t>ampule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-e </w:t>
      </w:r>
      <w:r>
        <w:rPr>
          <w:rStyle w:val="slovnidruh"/>
        </w:rPr>
        <w:t>f.</w:t>
      </w:r>
    </w:p>
    <w:p w:rsidR="00CB13D1" w:rsidRDefault="007F094C">
      <w:pPr>
        <w:pStyle w:val="Motivace"/>
      </w:pPr>
      <w:r>
        <w:rPr>
          <w:rStyle w:val="nonparej"/>
        </w:rPr>
        <w:lastRenderedPageBreak/>
        <w:t xml:space="preserve">k lat. </w:t>
      </w:r>
      <w:r>
        <w:t>ampulla</w:t>
      </w:r>
    </w:p>
    <w:p w:rsidR="00CB13D1" w:rsidRDefault="007F094C">
      <w:pPr>
        <w:pStyle w:val="Vykladvyznamu"/>
      </w:pPr>
      <w:r>
        <w:rPr>
          <w:rStyle w:val="nonparej"/>
        </w:rPr>
        <w:t xml:space="preserve">eccl. </w:t>
      </w:r>
      <w:r>
        <w:rPr>
          <w:rStyle w:val="vyznam"/>
        </w:rPr>
        <w:t>nádobka na tekutiny užívané při bohoslužbě, mešní konvička</w:t>
      </w:r>
    </w:p>
    <w:p w:rsidR="00CB13D1" w:rsidRDefault="007F094C">
      <w:pPr>
        <w:pStyle w:val="Poznamka"/>
      </w:pPr>
      <w:r>
        <w:rPr>
          <w:rStyle w:val="nonparej"/>
        </w:rPr>
        <w:t xml:space="preserve">Sr. </w:t>
      </w:r>
      <w:r>
        <w:rPr>
          <w:rStyle w:val="odkaz"/>
        </w:rPr>
        <w:t>konvička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h754 </w:t>
      </w:r>
      <w:r>
        <w:rPr>
          <w:rStyle w:val="hesloveslovo"/>
        </w:rPr>
        <w:t>ampulcě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-ě </w:t>
      </w:r>
      <w:r>
        <w:rPr>
          <w:rStyle w:val="slovnidruh"/>
        </w:rPr>
        <w:t>f.</w:t>
      </w:r>
    </w:p>
    <w:p w:rsidR="00CB13D1" w:rsidRDefault="007F094C">
      <w:pPr>
        <w:pStyle w:val="Motivace"/>
      </w:pPr>
      <w:r>
        <w:rPr>
          <w:rStyle w:val="nonparej"/>
        </w:rPr>
        <w:t xml:space="preserve">k </w:t>
      </w:r>
      <w:r>
        <w:rPr>
          <w:rStyle w:val="odkaz"/>
        </w:rPr>
        <w:t>ampula</w:t>
      </w:r>
    </w:p>
    <w:p w:rsidR="00CB13D1" w:rsidRDefault="007F094C">
      <w:pPr>
        <w:pStyle w:val="Vykladvyznamu"/>
      </w:pPr>
      <w:r>
        <w:rPr>
          <w:rStyle w:val="vyznam"/>
        </w:rPr>
        <w:t>mešní konvička (</w:t>
      </w:r>
      <w:r>
        <w:rPr>
          <w:rStyle w:val="vyznamstaroceskyvyraz"/>
        </w:rPr>
        <w:t>„ampula“</w:t>
      </w:r>
      <w:r>
        <w:rPr>
          <w:rStyle w:val="vyznam"/>
        </w:rPr>
        <w:t>)</w:t>
      </w:r>
    </w:p>
    <w:p w:rsidR="00CB13D1" w:rsidRDefault="007F094C">
      <w:pPr>
        <w:pStyle w:val="Poznamka"/>
      </w:pPr>
      <w:r>
        <w:t xml:space="preserve">Jen </w:t>
      </w:r>
      <w:r>
        <w:rPr>
          <w:rStyle w:val="pramen"/>
        </w:rPr>
        <w:t xml:space="preserve">ArchPelhř </w:t>
      </w:r>
      <w:r>
        <w:rPr>
          <w:rStyle w:val="komentar"/>
        </w:rPr>
        <w:t>1490</w:t>
      </w:r>
      <w:r>
        <w:t xml:space="preserve">. – Nelze vyloučit, že jde o duál od subst. </w:t>
      </w:r>
      <w:r>
        <w:rPr>
          <w:rStyle w:val="odkaz"/>
        </w:rPr>
        <w:t>ampulka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Odkazovezahlavi"/>
      </w:pPr>
      <w:r>
        <w:rPr>
          <w:rStyle w:val="identifikator"/>
        </w:rPr>
        <w:t xml:space="preserve">h755 </w:t>
      </w:r>
      <w:r>
        <w:rPr>
          <w:rStyle w:val="hesloveslovo"/>
        </w:rPr>
        <w:t xml:space="preserve">ampule </w:t>
      </w:r>
      <w:r>
        <w:rPr>
          <w:rStyle w:val="nonparej"/>
        </w:rPr>
        <w:t xml:space="preserve">v. </w:t>
      </w:r>
      <w:r>
        <w:rPr>
          <w:rStyle w:val="odkaz"/>
        </w:rPr>
        <w:t>ampula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h756 </w:t>
      </w:r>
      <w:r>
        <w:rPr>
          <w:rStyle w:val="hesloveslovo"/>
        </w:rPr>
        <w:t>ampulka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-y </w:t>
      </w:r>
      <w:r>
        <w:rPr>
          <w:rStyle w:val="slovnidruh"/>
        </w:rPr>
        <w:t>f.</w:t>
      </w:r>
    </w:p>
    <w:p w:rsidR="00CB13D1" w:rsidRDefault="007F094C">
      <w:pPr>
        <w:pStyle w:val="Motivace"/>
      </w:pPr>
      <w:r>
        <w:rPr>
          <w:rStyle w:val="nonparej"/>
        </w:rPr>
        <w:t xml:space="preserve">k </w:t>
      </w:r>
      <w:r>
        <w:rPr>
          <w:rStyle w:val="odkaz"/>
        </w:rPr>
        <w:t>ampula</w:t>
      </w:r>
    </w:p>
    <w:p w:rsidR="00CB13D1" w:rsidRDefault="007F094C">
      <w:pPr>
        <w:pStyle w:val="Vykladvyznamu"/>
      </w:pPr>
      <w:r>
        <w:rPr>
          <w:rStyle w:val="vyznam"/>
        </w:rPr>
        <w:t>mešní konvička, zvl. malá (?)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h757 </w:t>
      </w:r>
      <w:r>
        <w:rPr>
          <w:rStyle w:val="hesloveslovo"/>
        </w:rPr>
        <w:t xml:space="preserve">Amrafel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h758 </w:t>
      </w:r>
      <w:r>
        <w:rPr>
          <w:rStyle w:val="hesloveslovo"/>
        </w:rPr>
        <w:t xml:space="preserve">Amram </w:t>
      </w:r>
      <w:r>
        <w:rPr>
          <w:rStyle w:val="akce"/>
        </w:rPr>
        <w:t xml:space="preserve">citátové slovo </w:t>
      </w:r>
      <w:r>
        <w:rPr>
          <w:rStyle w:val="komentar"/>
        </w:rPr>
        <w:t>proprium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lastRenderedPageBreak/>
        <w:t xml:space="preserve">h759 </w:t>
      </w:r>
      <w:r>
        <w:rPr>
          <w:rStyle w:val="hesloveslovo"/>
        </w:rPr>
        <w:t xml:space="preserve">Amramie </w:t>
      </w:r>
      <w:r>
        <w:rPr>
          <w:rStyle w:val="akce"/>
        </w:rPr>
        <w:t>chybějící doklady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h760 </w:t>
      </w:r>
      <w:r>
        <w:rPr>
          <w:rStyle w:val="hesloveslovo"/>
        </w:rPr>
        <w:t xml:space="preserve">Amri </w:t>
      </w:r>
      <w:r>
        <w:rPr>
          <w:rStyle w:val="akce"/>
        </w:rPr>
        <w:t xml:space="preserve">citátové slovo </w:t>
      </w:r>
      <w:r>
        <w:rPr>
          <w:rStyle w:val="komentar"/>
        </w:rPr>
        <w:t>proprium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h761 </w:t>
      </w:r>
      <w:r>
        <w:rPr>
          <w:rStyle w:val="hesloveslovo"/>
        </w:rPr>
        <w:t xml:space="preserve">amtin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kvintin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h762 </w:t>
      </w:r>
      <w:r>
        <w:rPr>
          <w:rStyle w:val="hesloveslovo"/>
        </w:rPr>
        <w:t xml:space="preserve">Amu </w:t>
      </w:r>
      <w:r>
        <w:rPr>
          <w:rStyle w:val="akce"/>
        </w:rPr>
        <w:t xml:space="preserve">citátové slovo </w:t>
      </w:r>
      <w:r>
        <w:rPr>
          <w:rStyle w:val="komentar"/>
        </w:rPr>
        <w:t>proprium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h763 </w:t>
      </w:r>
      <w:r>
        <w:rPr>
          <w:rStyle w:val="hesloveslovo"/>
        </w:rPr>
        <w:t xml:space="preserve">Amul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h764 </w:t>
      </w:r>
      <w:r>
        <w:rPr>
          <w:rStyle w:val="hesloveslovo"/>
        </w:rPr>
        <w:t xml:space="preserve">amydyn </w:t>
      </w:r>
      <w:r>
        <w:rPr>
          <w:rStyle w:val="akce"/>
        </w:rPr>
        <w:t xml:space="preserve">přeřazeno sub </w:t>
      </w:r>
      <w:r>
        <w:rPr>
          <w:rStyle w:val="odkaz"/>
        </w:rPr>
        <w:t>amydym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t xml:space="preserve">amydym </w:t>
      </w:r>
      <w:r>
        <w:rPr>
          <w:rStyle w:val="akce"/>
        </w:rPr>
        <w:t xml:space="preserve">citátové slovo </w:t>
      </w:r>
      <w:r>
        <w:rPr>
          <w:rStyle w:val="komentar"/>
        </w:rPr>
        <w:t xml:space="preserve">sr. střlat. </w:t>
      </w:r>
      <w:r>
        <w:rPr>
          <w:rStyle w:val="komentarkurziva"/>
        </w:rPr>
        <w:t xml:space="preserve">amylum </w:t>
      </w:r>
      <w:r>
        <w:rPr>
          <w:rStyle w:val="komentar"/>
        </w:rPr>
        <w:t>(</w:t>
      </w:r>
      <w:r>
        <w:rPr>
          <w:rStyle w:val="komentarkurziva"/>
        </w:rPr>
        <w:t xml:space="preserve">amola, amid(i)um </w:t>
      </w:r>
      <w:r>
        <w:rPr>
          <w:rStyle w:val="komentar"/>
        </w:rPr>
        <w:t xml:space="preserve">atd.) Jen v </w:t>
      </w:r>
      <w:r>
        <w:rPr>
          <w:rStyle w:val="komentarpramen"/>
        </w:rPr>
        <w:t xml:space="preserve">ŠtěpMuz </w:t>
      </w:r>
      <w:r>
        <w:rPr>
          <w:rStyle w:val="komentar"/>
        </w:rPr>
        <w:t>(</w:t>
      </w:r>
      <w:r>
        <w:rPr>
          <w:rStyle w:val="komentarkurziva"/>
        </w:rPr>
        <w:t xml:space="preserve">vezmi jednu libru anydym a udělaj drobné jako múku </w:t>
      </w:r>
      <w:r>
        <w:rPr>
          <w:rStyle w:val="komentarpramen"/>
        </w:rPr>
        <w:t xml:space="preserve">ŠtěpMuz </w:t>
      </w:r>
      <w:r>
        <w:rPr>
          <w:rStyle w:val="komentar"/>
        </w:rPr>
        <w:t xml:space="preserve">50,5; </w:t>
      </w:r>
      <w:r>
        <w:rPr>
          <w:rStyle w:val="komentarkurziva"/>
        </w:rPr>
        <w:t xml:space="preserve">vsyp ten amydym v to mléko </w:t>
      </w:r>
      <w:r>
        <w:rPr>
          <w:rStyle w:val="komentar"/>
        </w:rPr>
        <w:t xml:space="preserve">50,6; </w:t>
      </w:r>
      <w:r>
        <w:rPr>
          <w:rStyle w:val="komentarkurziva"/>
        </w:rPr>
        <w:t xml:space="preserve">vlé bielek, amydym s mlékem a s vínem </w:t>
      </w:r>
      <w:r>
        <w:rPr>
          <w:rStyle w:val="komentar"/>
        </w:rPr>
        <w:t>50,14); sr. prach 7 (KlarGlos 2513), škrob (LékSal)</w:t>
      </w:r>
    </w:p>
    <w:p w:rsidR="00CB13D1" w:rsidRDefault="007F094C">
      <w:pPr>
        <w:pStyle w:val="Autor"/>
      </w:pPr>
      <w:r>
        <w:lastRenderedPageBreak/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h765 </w:t>
      </w:r>
      <w:r>
        <w:rPr>
          <w:rStyle w:val="hesloveslovo"/>
        </w:rPr>
        <w:t>amygdal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-a/-u </w:t>
      </w:r>
      <w:r>
        <w:rPr>
          <w:rStyle w:val="slovnidruh"/>
        </w:rPr>
        <w:t xml:space="preserve">m. </w:t>
      </w:r>
      <w:r>
        <w:t>(?)</w:t>
      </w:r>
    </w:p>
    <w:p w:rsidR="00CB13D1" w:rsidRDefault="007F094C">
      <w:pPr>
        <w:pStyle w:val="Heslovezahlavi"/>
      </w:pPr>
      <w:r>
        <w:rPr>
          <w:rStyle w:val="hesloveslovo"/>
        </w:rPr>
        <w:t>amygdala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-y </w:t>
      </w:r>
      <w:r>
        <w:rPr>
          <w:rStyle w:val="slovnidruh"/>
        </w:rPr>
        <w:t xml:space="preserve">f. </w:t>
      </w:r>
      <w:r>
        <w:t>(?)</w:t>
      </w:r>
    </w:p>
    <w:p w:rsidR="00CB13D1" w:rsidRDefault="007F094C">
      <w:pPr>
        <w:pStyle w:val="Motivace"/>
      </w:pPr>
      <w:r>
        <w:rPr>
          <w:rStyle w:val="nonparej"/>
        </w:rPr>
        <w:t xml:space="preserve">k lat. </w:t>
      </w:r>
      <w:r>
        <w:t>amygdala</w:t>
      </w:r>
    </w:p>
    <w:p w:rsidR="00CB13D1" w:rsidRDefault="007F094C">
      <w:pPr>
        <w:pStyle w:val="Vykladvyznamu"/>
      </w:pPr>
      <w:r>
        <w:rPr>
          <w:rStyle w:val="vyznam"/>
        </w:rPr>
        <w:t>mandle, plod mandloně</w:t>
      </w:r>
    </w:p>
    <w:p w:rsidR="00CB13D1" w:rsidRDefault="007F094C">
      <w:pPr>
        <w:pStyle w:val="Poznamka"/>
      </w:pPr>
      <w:r>
        <w:t xml:space="preserve">Jen </w:t>
      </w:r>
      <w:r>
        <w:rPr>
          <w:rStyle w:val="pramen"/>
        </w:rPr>
        <w:t>Comest</w:t>
      </w:r>
      <w:r>
        <w:t xml:space="preserve">. – </w:t>
      </w:r>
      <w:r>
        <w:rPr>
          <w:rStyle w:val="nonparej"/>
        </w:rPr>
        <w:t xml:space="preserve">Sr. </w:t>
      </w:r>
      <w:r>
        <w:rPr>
          <w:rStyle w:val="odkaz"/>
        </w:rPr>
        <w:t>mandl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h766 </w:t>
      </w:r>
      <w:r>
        <w:rPr>
          <w:rStyle w:val="hesloveslovo"/>
        </w:rPr>
        <w:t xml:space="preserve">Amyntas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h767 </w:t>
      </w:r>
      <w:r>
        <w:rPr>
          <w:rStyle w:val="hesloveslovo"/>
        </w:rPr>
        <w:t xml:space="preserve">an </w:t>
      </w:r>
      <w:r>
        <w:rPr>
          <w:rStyle w:val="slovnidruh"/>
        </w:rPr>
        <w:t>pron. m.</w:t>
      </w:r>
    </w:p>
    <w:p w:rsidR="00CB13D1" w:rsidRDefault="007F094C">
      <w:pPr>
        <w:pStyle w:val="Heslovezahlavi"/>
      </w:pPr>
      <w:r>
        <w:rPr>
          <w:rStyle w:val="hesloveslovonetucne"/>
        </w:rPr>
        <w:t xml:space="preserve">ana </w:t>
      </w:r>
      <w:r>
        <w:rPr>
          <w:rStyle w:val="slovnidruh"/>
        </w:rPr>
        <w:t>pron. f.</w:t>
      </w:r>
    </w:p>
    <w:p w:rsidR="00CB13D1" w:rsidRDefault="007F094C">
      <w:pPr>
        <w:pStyle w:val="Heslovezahlavi"/>
      </w:pPr>
      <w:r>
        <w:rPr>
          <w:rStyle w:val="hesloveslovonetucne"/>
        </w:rPr>
        <w:t xml:space="preserve">ano </w:t>
      </w:r>
      <w:r>
        <w:rPr>
          <w:rStyle w:val="slovnidruh"/>
        </w:rPr>
        <w:t>pron. n.</w:t>
      </w:r>
    </w:p>
    <w:p w:rsidR="00CB13D1" w:rsidRDefault="007F094C">
      <w:pPr>
        <w:pStyle w:val="Heslovezahlavi"/>
      </w:pPr>
      <w:r>
        <w:rPr>
          <w:rStyle w:val="nonparej"/>
        </w:rPr>
        <w:t xml:space="preserve">též abs. </w:t>
      </w:r>
      <w:r>
        <w:rPr>
          <w:rStyle w:val="hesloveslovo"/>
        </w:rPr>
        <w:t xml:space="preserve">an </w:t>
      </w:r>
      <w:r>
        <w:rPr>
          <w:rStyle w:val="slovnidruh"/>
        </w:rPr>
        <w:t>pron.</w:t>
      </w:r>
    </w:p>
    <w:p w:rsidR="00CB13D1" w:rsidRDefault="007F094C">
      <w:pPr>
        <w:pStyle w:val="Heslovezahlavi"/>
      </w:pPr>
      <w:r>
        <w:rPr>
          <w:rStyle w:val="nonparej"/>
        </w:rPr>
        <w:t xml:space="preserve">též abs. </w:t>
      </w:r>
      <w:r>
        <w:rPr>
          <w:rStyle w:val="hesloveslovonetucne"/>
        </w:rPr>
        <w:t xml:space="preserve">ana </w:t>
      </w:r>
      <w:r>
        <w:rPr>
          <w:rStyle w:val="slovnidruh"/>
        </w:rPr>
        <w:t>pron.</w:t>
      </w:r>
    </w:p>
    <w:p w:rsidR="00CB13D1" w:rsidRDefault="007F094C">
      <w:pPr>
        <w:pStyle w:val="Heslovezahlavi"/>
      </w:pPr>
      <w:r>
        <w:rPr>
          <w:rStyle w:val="nonparej"/>
        </w:rPr>
        <w:t xml:space="preserve">též abs. </w:t>
      </w:r>
      <w:r>
        <w:rPr>
          <w:rStyle w:val="hesloveslovonetucne"/>
        </w:rPr>
        <w:t xml:space="preserve">ano </w:t>
      </w:r>
      <w:r>
        <w:rPr>
          <w:rStyle w:val="slovnidruh"/>
        </w:rPr>
        <w:t>pron.</w:t>
      </w:r>
    </w:p>
    <w:p w:rsidR="00CB13D1" w:rsidRDefault="007F094C">
      <w:pPr>
        <w:pStyle w:val="Motivace"/>
      </w:pPr>
      <w:r>
        <w:rPr>
          <w:rStyle w:val="nonparej"/>
        </w:rPr>
        <w:t xml:space="preserve">k </w:t>
      </w:r>
      <w:r>
        <w:rPr>
          <w:rStyle w:val="odkaz"/>
        </w:rPr>
        <w:t xml:space="preserve">a </w:t>
      </w:r>
      <w:r>
        <w:rPr>
          <w:rStyle w:val="nonparej"/>
        </w:rPr>
        <w:t xml:space="preserve">a </w:t>
      </w:r>
      <w:r>
        <w:rPr>
          <w:rStyle w:val="odkaz"/>
        </w:rPr>
        <w:t xml:space="preserve">on, jeho </w:t>
      </w:r>
      <w:r>
        <w:rPr>
          <w:rStyle w:val="komentar"/>
        </w:rPr>
        <w:t>genitiv nutný, neb je to homonymum – také vložit do kódu?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1. </w:t>
      </w:r>
      <w:r>
        <w:rPr>
          <w:rStyle w:val="nonparej"/>
        </w:rPr>
        <w:t xml:space="preserve">ve funkci partik. navaz. </w:t>
      </w:r>
      <w:r>
        <w:rPr>
          <w:rStyle w:val="vyznam"/>
        </w:rPr>
        <w:t xml:space="preserve">a (on); naznačuje započetí řeči, zvl. přímé </w:t>
      </w:r>
      <w:r>
        <w:rPr>
          <w:rStyle w:val="komentarkurziva"/>
        </w:rPr>
        <w:t xml:space="preserve">mluviece o nich nepravú řeč ... řkúc: Ani pro ofěru mluvie a bají </w:t>
      </w:r>
      <w:r>
        <w:rPr>
          <w:rStyle w:val="komentarpramen"/>
        </w:rPr>
        <w:t xml:space="preserve">WaldhPost </w:t>
      </w:r>
      <w:r>
        <w:rPr>
          <w:rStyle w:val="komentar"/>
        </w:rPr>
        <w:t xml:space="preserve">68a; </w:t>
      </w:r>
      <w:r>
        <w:rPr>
          <w:rStyle w:val="komentarkurziva"/>
        </w:rPr>
        <w:t xml:space="preserve">an brž položen jest na znamenie, jenž bude odpieráno, jakož praví Simeon </w:t>
      </w:r>
      <w:r>
        <w:rPr>
          <w:rStyle w:val="komentarpramen"/>
        </w:rPr>
        <w:t xml:space="preserve">JakZjev </w:t>
      </w:r>
      <w:r>
        <w:rPr>
          <w:rStyle w:val="komentar"/>
        </w:rPr>
        <w:t xml:space="preserve">158a (L 2,34 </w:t>
      </w:r>
      <w:r>
        <w:rPr>
          <w:rStyle w:val="komentarkurziva"/>
        </w:rPr>
        <w:t>ecce</w:t>
      </w:r>
      <w:r>
        <w:rPr>
          <w:rStyle w:val="komentar"/>
        </w:rPr>
        <w:t>)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2. </w:t>
      </w:r>
      <w:r>
        <w:rPr>
          <w:rStyle w:val="nonparej"/>
        </w:rPr>
        <w:t xml:space="preserve">ve funkci partik. dotvrz. </w:t>
      </w:r>
      <w:r>
        <w:rPr>
          <w:rStyle w:val="vyznam"/>
        </w:rPr>
        <w:t xml:space="preserve">přece (však); vyjadřuje překvapivost nastalého děje </w:t>
      </w:r>
      <w:r>
        <w:rPr>
          <w:rStyle w:val="komentarkurziva"/>
        </w:rPr>
        <w:t xml:space="preserve">ačkoli nadál se, že polepší, an pak pohoršil </w:t>
      </w:r>
      <w:r>
        <w:rPr>
          <w:rStyle w:val="komentarpramen"/>
        </w:rPr>
        <w:t xml:space="preserve">AktaBratr </w:t>
      </w:r>
      <w:r>
        <w:rPr>
          <w:rStyle w:val="komentar"/>
        </w:rPr>
        <w:t>2,159a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3. </w:t>
      </w:r>
      <w:r>
        <w:rPr>
          <w:rStyle w:val="nonparej"/>
        </w:rPr>
        <w:t xml:space="preserve">odkaz.; též v adverz. spojení </w:t>
      </w:r>
      <w:r>
        <w:t xml:space="preserve">„on pak“ </w:t>
      </w:r>
      <w:r>
        <w:rPr>
          <w:rStyle w:val="vyznam"/>
        </w:rPr>
        <w:t>on (</w:t>
      </w:r>
      <w:r>
        <w:rPr>
          <w:rStyle w:val="vyznamstaroceskyvyraz"/>
        </w:rPr>
        <w:t>„on, jeho“ 1</w:t>
      </w:r>
      <w:r>
        <w:rPr>
          <w:rStyle w:val="vyznam"/>
        </w:rPr>
        <w:t xml:space="preserve">); odkazuje na předmět věty předchozí, který se nekryje s mluvčím ani s adresátem věty </w:t>
      </w:r>
      <w:r>
        <w:rPr>
          <w:rStyle w:val="komentarkurziva"/>
        </w:rPr>
        <w:t xml:space="preserve">když ho žena jme tresktati ..., an sě rozhněvaje z toho, častoť jéj přibíjé mnoho </w:t>
      </w:r>
      <w:r>
        <w:rPr>
          <w:rStyle w:val="komentarpramen"/>
        </w:rPr>
        <w:t xml:space="preserve">HradSat </w:t>
      </w:r>
      <w:r>
        <w:rPr>
          <w:rStyle w:val="komentar"/>
        </w:rPr>
        <w:t xml:space="preserve">124a; </w:t>
      </w:r>
      <w:r>
        <w:rPr>
          <w:rStyle w:val="komentarkurziva"/>
        </w:rPr>
        <w:t xml:space="preserve">přída, počě rozprávěti, an pak ...vecě </w:t>
      </w:r>
      <w:r>
        <w:rPr>
          <w:rStyle w:val="komentarpramen"/>
        </w:rPr>
        <w:t xml:space="preserve">LegJidM </w:t>
      </w:r>
      <w:r>
        <w:rPr>
          <w:rStyle w:val="komentar"/>
        </w:rPr>
        <w:t xml:space="preserve">108; </w:t>
      </w:r>
      <w:r>
        <w:rPr>
          <w:rStyle w:val="komentarkurziva"/>
        </w:rPr>
        <w:t xml:space="preserve">avšak oni sú jeho ukřižovali, an pak ...na nebesa vstúpil </w:t>
      </w:r>
      <w:r>
        <w:rPr>
          <w:rStyle w:val="komentarpramen"/>
        </w:rPr>
        <w:t xml:space="preserve">PasKlemA </w:t>
      </w:r>
      <w:r>
        <w:rPr>
          <w:rStyle w:val="komentar"/>
        </w:rPr>
        <w:t xml:space="preserve">96a; </w:t>
      </w:r>
      <w:r>
        <w:rPr>
          <w:rStyle w:val="komentarkurziva"/>
        </w:rPr>
        <w:t xml:space="preserve">vláčili jeho po městu ..., an obáč ... dal dušu Bohu </w:t>
      </w:r>
      <w:r>
        <w:rPr>
          <w:rStyle w:val="komentarpramen"/>
        </w:rPr>
        <w:t xml:space="preserve">LegApŠ </w:t>
      </w:r>
      <w:r>
        <w:rPr>
          <w:rStyle w:val="komentar"/>
        </w:rPr>
        <w:t xml:space="preserve">106; </w:t>
      </w:r>
      <w:r>
        <w:rPr>
          <w:rStyle w:val="komentarkurziva"/>
        </w:rPr>
        <w:t xml:space="preserve">když svatý Petr počě na niej zjadovati..., ana jemu všě rozpravi </w:t>
      </w:r>
      <w:r>
        <w:rPr>
          <w:rStyle w:val="komentarpramen"/>
        </w:rPr>
        <w:t xml:space="preserve">PasMuzA </w:t>
      </w:r>
      <w:r>
        <w:rPr>
          <w:rStyle w:val="komentar"/>
        </w:rPr>
        <w:t xml:space="preserve">289 </w:t>
      </w:r>
      <w:r>
        <w:rPr>
          <w:rStyle w:val="komentarkurziva"/>
        </w:rPr>
        <w:t>et illa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4. </w:t>
      </w:r>
      <w:r>
        <w:rPr>
          <w:rStyle w:val="nonparej"/>
        </w:rPr>
        <w:t xml:space="preserve">odkaz. </w:t>
      </w:r>
      <w:r>
        <w:rPr>
          <w:rStyle w:val="vyznam"/>
        </w:rPr>
        <w:t xml:space="preserve">on; odkazuje na podmět předchozí věty, který se nekryje s mluvčím ani s adresátem věty (v nč. se zpravidla nevyjadřuje) </w:t>
      </w:r>
      <w:r>
        <w:rPr>
          <w:rStyle w:val="komentarkurziva"/>
        </w:rPr>
        <w:t xml:space="preserve">co jest zlého Erodes těm dětem učinil...? Né, an prospěl </w:t>
      </w:r>
      <w:r>
        <w:rPr>
          <w:rStyle w:val="komentarpramen"/>
        </w:rPr>
        <w:t xml:space="preserve">RokPostK </w:t>
      </w:r>
      <w:r>
        <w:rPr>
          <w:rStyle w:val="komentar"/>
        </w:rPr>
        <w:t xml:space="preserve">2,785 (ed.); </w:t>
      </w:r>
      <w:r>
        <w:rPr>
          <w:rStyle w:val="komentarkurziva"/>
        </w:rPr>
        <w:t xml:space="preserve">moh li jest nás ... vykúpiti ...? An mohl </w:t>
      </w:r>
      <w:r>
        <w:rPr>
          <w:rStyle w:val="komentarpramen"/>
        </w:rPr>
        <w:t xml:space="preserve">RokPostA </w:t>
      </w:r>
      <w:r>
        <w:rPr>
          <w:rStyle w:val="komentar"/>
        </w:rPr>
        <w:t>5b</w:t>
      </w:r>
    </w:p>
    <w:p w:rsidR="00CB13D1" w:rsidRDefault="007F094C">
      <w:pPr>
        <w:pStyle w:val="Vykladvyznamu"/>
      </w:pPr>
      <w:r>
        <w:rPr>
          <w:rStyle w:val="delimitatorvyznamu"/>
        </w:rPr>
        <w:lastRenderedPageBreak/>
        <w:t xml:space="preserve">5. </w:t>
      </w:r>
      <w:r>
        <w:rPr>
          <w:rStyle w:val="nonparej"/>
        </w:rPr>
        <w:t xml:space="preserve">relat. </w:t>
      </w:r>
      <w:r>
        <w:rPr>
          <w:rStyle w:val="vyznam"/>
        </w:rPr>
        <w:t xml:space="preserve">který, jenž, (abs.) což </w:t>
      </w:r>
      <w:r>
        <w:rPr>
          <w:rStyle w:val="komentarkurziva"/>
        </w:rPr>
        <w:t xml:space="preserve">v onom piesce, an sě mútí </w:t>
      </w:r>
      <w:r>
        <w:rPr>
          <w:rStyle w:val="komentarpramen"/>
        </w:rPr>
        <w:t xml:space="preserve">AlxV </w:t>
      </w:r>
      <w:r>
        <w:rPr>
          <w:rStyle w:val="komentar"/>
        </w:rPr>
        <w:t xml:space="preserve">2185; </w:t>
      </w:r>
      <w:r>
        <w:rPr>
          <w:rStyle w:val="komentarkurziva"/>
        </w:rPr>
        <w:t xml:space="preserve">na lodí, ana sě u vlnách mece </w:t>
      </w:r>
      <w:r>
        <w:rPr>
          <w:rStyle w:val="komentarpramen"/>
        </w:rPr>
        <w:t xml:space="preserve">ZrcSpasK </w:t>
      </w:r>
      <w:r>
        <w:rPr>
          <w:rStyle w:val="komentar"/>
        </w:rPr>
        <w:t xml:space="preserve">10; </w:t>
      </w:r>
      <w:r>
        <w:rPr>
          <w:rStyle w:val="komentarkurziva"/>
        </w:rPr>
        <w:t xml:space="preserve">sedí, vábě vrabata, ana křičiece vzdvíhajú sě </w:t>
      </w:r>
      <w:r>
        <w:rPr>
          <w:rStyle w:val="komentarpramen"/>
        </w:rPr>
        <w:t xml:space="preserve">LegMar </w:t>
      </w:r>
      <w:r>
        <w:rPr>
          <w:rStyle w:val="komentar"/>
        </w:rPr>
        <w:t xml:space="preserve">42; </w:t>
      </w:r>
      <w:r>
        <w:rPr>
          <w:rStyle w:val="komentarkurziva"/>
        </w:rPr>
        <w:t xml:space="preserve">kdyby kto šípem střělil na koho, an za zdí </w:t>
      </w:r>
      <w:r>
        <w:rPr>
          <w:rStyle w:val="komentarpramen"/>
        </w:rPr>
        <w:t xml:space="preserve">ŠtítVyš </w:t>
      </w:r>
      <w:r>
        <w:rPr>
          <w:rStyle w:val="komentar"/>
        </w:rPr>
        <w:t xml:space="preserve">59a; </w:t>
      </w:r>
      <w:r>
        <w:rPr>
          <w:rStyle w:val="komentarkurziva"/>
        </w:rPr>
        <w:t xml:space="preserve">zastihli jsme jednoho pěšieho v komoře, ana jest vylámána </w:t>
      </w:r>
      <w:r>
        <w:rPr>
          <w:rStyle w:val="komentarpramen"/>
        </w:rPr>
        <w:t xml:space="preserve">ArchČ </w:t>
      </w:r>
      <w:r>
        <w:rPr>
          <w:rStyle w:val="komentar"/>
        </w:rPr>
        <w:t xml:space="preserve">21,389 (1474); </w:t>
      </w:r>
      <w:r>
        <w:rPr>
          <w:rStyle w:val="komentarkurziva"/>
        </w:rPr>
        <w:t xml:space="preserve">jest řekla matcě božiej, ano jiej nikte ... dřieve nepravil </w:t>
      </w:r>
      <w:r>
        <w:rPr>
          <w:rStyle w:val="komentarpramen"/>
        </w:rPr>
        <w:t xml:space="preserve">PasMuzA </w:t>
      </w:r>
      <w:r>
        <w:rPr>
          <w:rStyle w:val="komentar"/>
        </w:rPr>
        <w:t>279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6. </w:t>
      </w:r>
      <w:r>
        <w:rPr>
          <w:rStyle w:val="nonparej"/>
        </w:rPr>
        <w:t xml:space="preserve">ve funkci konj. kopul. </w:t>
      </w:r>
      <w:r>
        <w:rPr>
          <w:rStyle w:val="vyznam"/>
        </w:rPr>
        <w:t xml:space="preserve">a; připojuje následný děj </w:t>
      </w:r>
      <w:r>
        <w:rPr>
          <w:rStyle w:val="komentarkurziva"/>
        </w:rPr>
        <w:t xml:space="preserve">vida, že sě čas proměnil, an inhed na zlé pomienil </w:t>
      </w:r>
      <w:r>
        <w:rPr>
          <w:rStyle w:val="komentarpramen"/>
        </w:rPr>
        <w:t xml:space="preserve">AlxV </w:t>
      </w:r>
      <w:r>
        <w:rPr>
          <w:rStyle w:val="komentar"/>
        </w:rPr>
        <w:t xml:space="preserve">1977; </w:t>
      </w:r>
      <w:r>
        <w:rPr>
          <w:rStyle w:val="komentarkurziva"/>
        </w:rPr>
        <w:t xml:space="preserve">vztrha bradatici, an mu stě druhú ručici </w:t>
      </w:r>
      <w:r>
        <w:rPr>
          <w:rStyle w:val="komentarpramen"/>
        </w:rPr>
        <w:t xml:space="preserve">AlxV </w:t>
      </w:r>
      <w:r>
        <w:rPr>
          <w:rStyle w:val="komentar"/>
        </w:rPr>
        <w:t xml:space="preserve">1707; </w:t>
      </w:r>
      <w:r>
        <w:rPr>
          <w:rStyle w:val="komentarkurziva"/>
        </w:rPr>
        <w:t xml:space="preserve">jenž sě tobě protiví ..., an ť sě posmievá </w:t>
      </w:r>
      <w:r>
        <w:rPr>
          <w:rStyle w:val="komentarpramen"/>
        </w:rPr>
        <w:t xml:space="preserve">ŠtítVyš </w:t>
      </w:r>
      <w:r>
        <w:rPr>
          <w:rStyle w:val="komentar"/>
        </w:rPr>
        <w:t>4a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7. </w:t>
      </w:r>
      <w:r>
        <w:rPr>
          <w:rStyle w:val="nonparej"/>
        </w:rPr>
        <w:t xml:space="preserve">ve funkci konj. kopul. </w:t>
      </w:r>
      <w:r>
        <w:rPr>
          <w:rStyle w:val="vyznam"/>
        </w:rPr>
        <w:t xml:space="preserve">a on, a ten (zř. i v 1. osobě); připojuje následný děj, jehož agent není shodný s agentem děje předchozího </w:t>
      </w:r>
      <w:r>
        <w:rPr>
          <w:rStyle w:val="komentarkurziva"/>
        </w:rPr>
        <w:t xml:space="preserve">ona ... jmu laje, an ot nie preč ... běžav </w:t>
      </w:r>
      <w:r>
        <w:rPr>
          <w:rStyle w:val="komentarpramen"/>
        </w:rPr>
        <w:t xml:space="preserve">LegJidD </w:t>
      </w:r>
      <w:r>
        <w:rPr>
          <w:rStyle w:val="komentar"/>
        </w:rPr>
        <w:t xml:space="preserve">108; </w:t>
      </w:r>
      <w:r>
        <w:rPr>
          <w:rStyle w:val="komentarkurziva"/>
        </w:rPr>
        <w:t xml:space="preserve">ana, což o ňem ukladla </w:t>
      </w:r>
      <w:r>
        <w:rPr>
          <w:rStyle w:val="komentarpramen"/>
        </w:rPr>
        <w:t xml:space="preserve">AlxBM </w:t>
      </w:r>
      <w:r>
        <w:rPr>
          <w:rStyle w:val="komentar"/>
        </w:rPr>
        <w:t xml:space="preserve">57; </w:t>
      </w:r>
      <w:r>
        <w:rPr>
          <w:rStyle w:val="komentarkurziva"/>
        </w:rPr>
        <w:t xml:space="preserve">řku ... slúzě „učiň toto“, an učiní </w:t>
      </w:r>
      <w:r>
        <w:rPr>
          <w:rStyle w:val="komentarpramen"/>
        </w:rPr>
        <w:t xml:space="preserve">BiblDrážď </w:t>
      </w:r>
      <w:r>
        <w:rPr>
          <w:rStyle w:val="komentar"/>
        </w:rPr>
        <w:t xml:space="preserve">L 7,8; </w:t>
      </w:r>
      <w:r>
        <w:rPr>
          <w:rStyle w:val="komentarkurziva"/>
        </w:rPr>
        <w:t xml:space="preserve">an jemu vecě </w:t>
      </w:r>
      <w:r>
        <w:rPr>
          <w:rStyle w:val="komentarpramen"/>
        </w:rPr>
        <w:t xml:space="preserve">ŠtítVyš </w:t>
      </w:r>
      <w:r>
        <w:rPr>
          <w:rStyle w:val="komentar"/>
        </w:rPr>
        <w:t xml:space="preserve">6a </w:t>
      </w:r>
      <w:r>
        <w:rPr>
          <w:rStyle w:val="komentarkurziva"/>
        </w:rPr>
        <w:t xml:space="preserve">et ille; činieše měděné hady, ani sě jako živí hýbí </w:t>
      </w:r>
      <w:r>
        <w:rPr>
          <w:rStyle w:val="komentarpramen"/>
        </w:rPr>
        <w:t xml:space="preserve">PasMuzA </w:t>
      </w:r>
      <w:r>
        <w:rPr>
          <w:rStyle w:val="komentar"/>
        </w:rPr>
        <w:t xml:space="preserve">293 </w:t>
      </w:r>
      <w:r>
        <w:rPr>
          <w:rStyle w:val="komentarkurziva"/>
        </w:rPr>
        <w:t>se movere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8. </w:t>
      </w:r>
      <w:r>
        <w:rPr>
          <w:rStyle w:val="nonparej"/>
        </w:rPr>
        <w:t xml:space="preserve">ve funkci konj. prostě adverz. </w:t>
      </w:r>
      <w:r>
        <w:rPr>
          <w:rStyle w:val="vyznam"/>
        </w:rPr>
        <w:t xml:space="preserve">ale, (a)však; připojuje větu s opačným smyslem vzhledem k předchozí větě </w:t>
      </w:r>
      <w:r>
        <w:rPr>
          <w:rStyle w:val="komentarkurziva"/>
        </w:rPr>
        <w:t xml:space="preserve">voláš jeho, an ť neslyší </w:t>
      </w:r>
      <w:r>
        <w:rPr>
          <w:rStyle w:val="komentarpramen"/>
        </w:rPr>
        <w:t xml:space="preserve">Hrad </w:t>
      </w:r>
      <w:r>
        <w:rPr>
          <w:rStyle w:val="komentar"/>
        </w:rPr>
        <w:t>32a</w:t>
      </w:r>
      <w:r>
        <w:rPr>
          <w:rStyle w:val="komentarkurziva"/>
        </w:rPr>
        <w:t xml:space="preserve">; sedm sě jinochóv na ni oda, ana sě jim v ničemž nepodda </w:t>
      </w:r>
      <w:r>
        <w:rPr>
          <w:rStyle w:val="komentarpramen"/>
        </w:rPr>
        <w:t xml:space="preserve">DalL </w:t>
      </w:r>
      <w:r>
        <w:rPr>
          <w:rStyle w:val="komentar"/>
        </w:rPr>
        <w:t xml:space="preserve">15,20; </w:t>
      </w:r>
      <w:r>
        <w:rPr>
          <w:rStyle w:val="komentarkurziva"/>
        </w:rPr>
        <w:t xml:space="preserve">ten člověk pusti velikú ... chválu, již jemu král ... dáváše, an jie nechtěl přijieti </w:t>
      </w:r>
      <w:r>
        <w:rPr>
          <w:rStyle w:val="komentarpramen"/>
        </w:rPr>
        <w:t xml:space="preserve">AlbRáj </w:t>
      </w:r>
      <w:r>
        <w:rPr>
          <w:rStyle w:val="komentar"/>
        </w:rPr>
        <w:t xml:space="preserve">20b; </w:t>
      </w:r>
      <w:r>
        <w:rPr>
          <w:rStyle w:val="komentarkurziva"/>
        </w:rPr>
        <w:t xml:space="preserve">blíže k ňemu koněm skoči, an juž sotně vzvodi oči </w:t>
      </w:r>
      <w:r>
        <w:rPr>
          <w:rStyle w:val="komentarpramen"/>
        </w:rPr>
        <w:t xml:space="preserve">AlxŠ </w:t>
      </w:r>
      <w:r>
        <w:rPr>
          <w:rStyle w:val="komentar"/>
        </w:rPr>
        <w:t xml:space="preserve">22; </w:t>
      </w:r>
      <w:r>
        <w:rPr>
          <w:rStyle w:val="komentarkurziva"/>
        </w:rPr>
        <w:t xml:space="preserve">přivodil jsem jej přěd tvé učedlníky, ani jsú jeho nemohli uzdraviti </w:t>
      </w:r>
      <w:r>
        <w:rPr>
          <w:rStyle w:val="komentarpramen"/>
        </w:rPr>
        <w:t xml:space="preserve">BiblDrážď </w:t>
      </w:r>
      <w:r>
        <w:rPr>
          <w:rStyle w:val="komentar"/>
        </w:rPr>
        <w:t xml:space="preserve">Mt 17,16 </w:t>
      </w:r>
      <w:r>
        <w:rPr>
          <w:rStyle w:val="komentarkurziva"/>
        </w:rPr>
        <w:t>et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9. </w:t>
      </w:r>
      <w:r>
        <w:rPr>
          <w:rStyle w:val="nonparej"/>
        </w:rPr>
        <w:t xml:space="preserve">ve funkci konj. adverz.-explik. </w:t>
      </w:r>
      <w:r>
        <w:t xml:space="preserve">po větě záporné </w:t>
      </w:r>
      <w:r>
        <w:rPr>
          <w:rStyle w:val="vyznam"/>
        </w:rPr>
        <w:t>ale, nýbrž (</w:t>
      </w:r>
      <w:r>
        <w:rPr>
          <w:rStyle w:val="vyznamstaroceskyvyraz"/>
        </w:rPr>
        <w:t>„nébrže“ 2</w:t>
      </w:r>
      <w:r>
        <w:rPr>
          <w:rStyle w:val="vyznam"/>
        </w:rPr>
        <w:t xml:space="preserve">); připojuje větu vyjadřující skutečný stav věcí vzhledem k předchozímu záporně formulovanému kontextu </w:t>
      </w:r>
      <w:r>
        <w:rPr>
          <w:rStyle w:val="komentarkurziva"/>
        </w:rPr>
        <w:t xml:space="preserve">nehledají ť tu vieru, an druh na druha říhají </w:t>
      </w:r>
      <w:r>
        <w:rPr>
          <w:rStyle w:val="komentarpramen"/>
        </w:rPr>
        <w:t xml:space="preserve">LyrVil </w:t>
      </w:r>
      <w:r>
        <w:rPr>
          <w:rStyle w:val="komentar"/>
        </w:rPr>
        <w:t>112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10. </w:t>
      </w:r>
      <w:r>
        <w:rPr>
          <w:rStyle w:val="nonparej"/>
        </w:rPr>
        <w:t xml:space="preserve">ve funkci konj. adverz.-konces. </w:t>
      </w:r>
      <w:r>
        <w:rPr>
          <w:rStyle w:val="vyznam"/>
        </w:rPr>
        <w:t>a(le) on přece (</w:t>
      </w:r>
      <w:r>
        <w:rPr>
          <w:rStyle w:val="vyznamstaroceskyvyraz"/>
        </w:rPr>
        <w:t xml:space="preserve">„pak“ 2 </w:t>
      </w:r>
      <w:r>
        <w:rPr>
          <w:rStyle w:val="vyznam"/>
        </w:rPr>
        <w:t xml:space="preserve">C); připojuje větu s opačným smyslem vzhledem k očekávaným důsledkům děje předchozího </w:t>
      </w:r>
      <w:r>
        <w:rPr>
          <w:rStyle w:val="komentarkurziva"/>
        </w:rPr>
        <w:t xml:space="preserve">komu je kdy řečeno „převez sě brzo, aby nebyl zabit“, an meškati chtěl ..., „usiluj a neumřeš“ a léň byl k tomu </w:t>
      </w:r>
      <w:r>
        <w:rPr>
          <w:rStyle w:val="komentarpramen"/>
        </w:rPr>
        <w:t xml:space="preserve">AlbRájA </w:t>
      </w:r>
      <w:r>
        <w:rPr>
          <w:rStyle w:val="komentar"/>
        </w:rPr>
        <w:t>72a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11. </w:t>
      </w:r>
      <w:r>
        <w:rPr>
          <w:rStyle w:val="nonparej"/>
        </w:rPr>
        <w:t xml:space="preserve">ve funkci konj. adverz.-konfront. </w:t>
      </w:r>
      <w:r>
        <w:rPr>
          <w:rStyle w:val="vyznam"/>
        </w:rPr>
        <w:t xml:space="preserve">ale on, kdežto on, zatímco on, jenže on, (ve funkci zájm. vzt.) přičemž, (abs.) což ovšem; připojuje větu korigující smysl předchozího kontextu </w:t>
      </w:r>
      <w:r>
        <w:rPr>
          <w:rStyle w:val="komentarkurziva"/>
        </w:rPr>
        <w:t xml:space="preserve">mněli sú, by mrtvý ležal v hrobě, an s mrtvých vstal svú mocí </w:t>
      </w:r>
      <w:r>
        <w:rPr>
          <w:rStyle w:val="komentarpramen"/>
        </w:rPr>
        <w:t xml:space="preserve">WaldhPost </w:t>
      </w:r>
      <w:r>
        <w:rPr>
          <w:rStyle w:val="komentar"/>
        </w:rPr>
        <w:t xml:space="preserve">58a; </w:t>
      </w:r>
      <w:r>
        <w:rPr>
          <w:rStyle w:val="komentarkurziva"/>
        </w:rPr>
        <w:t xml:space="preserve">měl za to, že leží s svým tovaryšem, an byl přilehl k hospodáři </w:t>
      </w:r>
      <w:r>
        <w:rPr>
          <w:rStyle w:val="komentarpramen"/>
        </w:rPr>
        <w:t xml:space="preserve">HynRozpr </w:t>
      </w:r>
      <w:r>
        <w:rPr>
          <w:rStyle w:val="komentar"/>
        </w:rPr>
        <w:t xml:space="preserve">133b; </w:t>
      </w:r>
      <w:r>
        <w:rPr>
          <w:rStyle w:val="komentarkurziva"/>
        </w:rPr>
        <w:t xml:space="preserve">že by mu kázali 21 kop dáti súsedu ..., an mu jich povinen nebyl </w:t>
      </w:r>
      <w:r>
        <w:rPr>
          <w:rStyle w:val="komentarpramen"/>
        </w:rPr>
        <w:t>ArchČ 10</w:t>
      </w:r>
      <w:r>
        <w:rPr>
          <w:rStyle w:val="komentar"/>
        </w:rPr>
        <w:t xml:space="preserve">,492 (1497); </w:t>
      </w:r>
      <w:r>
        <w:rPr>
          <w:rStyle w:val="komentarkurziva"/>
        </w:rPr>
        <w:t xml:space="preserve">pokládaje jeho za svého služebníka, an jeho nenie </w:t>
      </w:r>
      <w:r>
        <w:rPr>
          <w:rStyle w:val="komentarpramen"/>
        </w:rPr>
        <w:t xml:space="preserve">ArchČ </w:t>
      </w:r>
      <w:r>
        <w:rPr>
          <w:rStyle w:val="komentar"/>
        </w:rPr>
        <w:t xml:space="preserve">8,58 (1471); </w:t>
      </w:r>
      <w:r>
        <w:rPr>
          <w:rStyle w:val="komentarkurziva"/>
        </w:rPr>
        <w:t xml:space="preserve">poslal své na biskupa, an biskup naň žádné péče nemá </w:t>
      </w:r>
      <w:r>
        <w:rPr>
          <w:rStyle w:val="komentarpramen"/>
        </w:rPr>
        <w:t xml:space="preserve">ArchČ </w:t>
      </w:r>
      <w:r>
        <w:rPr>
          <w:rStyle w:val="komentar"/>
        </w:rPr>
        <w:t>8,94 (1472)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12. </w:t>
      </w:r>
      <w:r>
        <w:rPr>
          <w:rStyle w:val="nonparej"/>
        </w:rPr>
        <w:t xml:space="preserve">ve funkci konj. u věty obsahové; zvl. v préz. </w:t>
      </w:r>
      <w:r>
        <w:t xml:space="preserve">zvl. po slovesech vnímání a sdělování </w:t>
      </w:r>
      <w:r>
        <w:rPr>
          <w:rStyle w:val="vyznam"/>
        </w:rPr>
        <w:t>jak, kterak (</w:t>
      </w:r>
      <w:r>
        <w:rPr>
          <w:rStyle w:val="vyznamstaroceskyvyraz"/>
        </w:rPr>
        <w:t>„ano“</w:t>
      </w:r>
      <w:r>
        <w:rPr>
          <w:rStyle w:val="vyznam"/>
        </w:rPr>
        <w:t xml:space="preserve">); připojuje větu popisující činnost ap. vykonávanou předmětem věty předchozí </w:t>
      </w:r>
      <w:r>
        <w:rPr>
          <w:rStyle w:val="komentarkurziva"/>
        </w:rPr>
        <w:t xml:space="preserve">uzřě črta ..., an de v kytli </w:t>
      </w:r>
      <w:r>
        <w:rPr>
          <w:rStyle w:val="komentarpramen"/>
        </w:rPr>
        <w:t xml:space="preserve">OtcB </w:t>
      </w:r>
      <w:r>
        <w:rPr>
          <w:rStyle w:val="komentar"/>
        </w:rPr>
        <w:t xml:space="preserve">65a; </w:t>
      </w:r>
      <w:r>
        <w:rPr>
          <w:rStyle w:val="komentarkurziva"/>
        </w:rPr>
        <w:t xml:space="preserve">poznán bude Hospodin, an súdy činí </w:t>
      </w:r>
      <w:r>
        <w:rPr>
          <w:rStyle w:val="komentarpramen"/>
        </w:rPr>
        <w:t xml:space="preserve">ŽaltWittb </w:t>
      </w:r>
      <w:r>
        <w:rPr>
          <w:rStyle w:val="komentar"/>
        </w:rPr>
        <w:t xml:space="preserve">9,17 </w:t>
      </w:r>
      <w:r>
        <w:rPr>
          <w:rStyle w:val="komentarkurziva"/>
        </w:rPr>
        <w:t xml:space="preserve">faciens; uzřechu ... krále ..., ana ť na něm ... koruna skvie se </w:t>
      </w:r>
      <w:r>
        <w:rPr>
          <w:rStyle w:val="komentarpramen"/>
        </w:rPr>
        <w:t xml:space="preserve">BawArn </w:t>
      </w:r>
      <w:r>
        <w:rPr>
          <w:rStyle w:val="komentar"/>
        </w:rPr>
        <w:t xml:space="preserve">5088; </w:t>
      </w:r>
      <w:r>
        <w:rPr>
          <w:rStyle w:val="komentarkurziva"/>
        </w:rPr>
        <w:t xml:space="preserve">mnoho mužóv ... nalézáchu, ani zbiti </w:t>
      </w:r>
      <w:r>
        <w:rPr>
          <w:rStyle w:val="komentarpramen"/>
        </w:rPr>
        <w:t xml:space="preserve">DalL </w:t>
      </w:r>
      <w:r>
        <w:rPr>
          <w:rStyle w:val="komentar"/>
        </w:rPr>
        <w:t xml:space="preserve">11,30; </w:t>
      </w:r>
      <w:r>
        <w:rPr>
          <w:rStyle w:val="komentarkurziva"/>
        </w:rPr>
        <w:t xml:space="preserve">potkal jest jě ... mlynář, ani jedú </w:t>
      </w:r>
      <w:r>
        <w:rPr>
          <w:rStyle w:val="komentarpramen"/>
        </w:rPr>
        <w:t xml:space="preserve">ArchČ </w:t>
      </w:r>
      <w:r>
        <w:rPr>
          <w:rStyle w:val="komentar"/>
        </w:rPr>
        <w:t xml:space="preserve">21,308 (1451) – často za lat. participium préz. akt.; </w:t>
      </w:r>
      <w:r>
        <w:rPr>
          <w:rStyle w:val="komentarkurziva"/>
        </w:rPr>
        <w:t xml:space="preserve">vizmež pacholíčka, an ť v jesličkách leží </w:t>
      </w:r>
      <w:r>
        <w:rPr>
          <w:rStyle w:val="komentarpramen"/>
        </w:rPr>
        <w:t xml:space="preserve">KancVyš </w:t>
      </w:r>
      <w:r>
        <w:rPr>
          <w:rStyle w:val="komentar"/>
        </w:rPr>
        <w:t>92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13. </w:t>
      </w:r>
      <w:r>
        <w:rPr>
          <w:rStyle w:val="nonparej"/>
        </w:rPr>
        <w:t xml:space="preserve">ve funkci konj. u věty obsahové </w:t>
      </w:r>
      <w:r>
        <w:rPr>
          <w:rStyle w:val="vyznam"/>
        </w:rPr>
        <w:t xml:space="preserve">že </w:t>
      </w:r>
      <w:r>
        <w:rPr>
          <w:rStyle w:val="komentarkurziva"/>
        </w:rPr>
        <w:t xml:space="preserve">že si slyšal, an mluví mistr Jakub </w:t>
      </w:r>
      <w:r>
        <w:rPr>
          <w:rStyle w:val="komentarpramen"/>
        </w:rPr>
        <w:t xml:space="preserve">ChelčPař </w:t>
      </w:r>
      <w:r>
        <w:rPr>
          <w:rStyle w:val="komentar"/>
        </w:rPr>
        <w:t xml:space="preserve">182a; </w:t>
      </w:r>
      <w:r>
        <w:rPr>
          <w:rStyle w:val="komentarkurziva"/>
        </w:rPr>
        <w:t xml:space="preserve">jestliže by se trefilo, an které zloděje honí </w:t>
      </w:r>
      <w:r>
        <w:rPr>
          <w:rStyle w:val="komentarpramen"/>
        </w:rPr>
        <w:t xml:space="preserve">ZřízVlad </w:t>
      </w:r>
      <w:r>
        <w:rPr>
          <w:rStyle w:val="komentar"/>
        </w:rPr>
        <w:t xml:space="preserve">251 (ed.); </w:t>
      </w:r>
      <w:r>
        <w:rPr>
          <w:rStyle w:val="komentarkurziva"/>
        </w:rPr>
        <w:t xml:space="preserve">než když sem zvěděl, ani poslali k králi uherskému </w:t>
      </w:r>
      <w:r>
        <w:rPr>
          <w:rStyle w:val="komentarpramen"/>
        </w:rPr>
        <w:t xml:space="preserve">ArchČ </w:t>
      </w:r>
      <w:r>
        <w:rPr>
          <w:rStyle w:val="komentar"/>
        </w:rPr>
        <w:t xml:space="preserve">4,90 (1477); </w:t>
      </w:r>
      <w:r>
        <w:rPr>
          <w:rStyle w:val="komentarkurziva"/>
        </w:rPr>
        <w:t xml:space="preserve">žalují na p. Jiřího z Poděbrad, an hrad ... nočně zlézti chtěl </w:t>
      </w:r>
      <w:r>
        <w:rPr>
          <w:rStyle w:val="komentarpramen"/>
        </w:rPr>
        <w:t xml:space="preserve">ArchČ </w:t>
      </w:r>
      <w:r>
        <w:rPr>
          <w:rStyle w:val="komentar"/>
        </w:rPr>
        <w:t>3,543 (1450)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14. </w:t>
      </w:r>
      <w:r>
        <w:rPr>
          <w:rStyle w:val="nonparej"/>
        </w:rPr>
        <w:t xml:space="preserve">ve funkci konj. čas. </w:t>
      </w:r>
      <w:r>
        <w:rPr>
          <w:rStyle w:val="vyznam"/>
        </w:rPr>
        <w:t xml:space="preserve">když; připojuje větu s dějem, jehož prostřednictvím se časově zařazuje děj předchozí věty hlavní </w:t>
      </w:r>
      <w:r>
        <w:rPr>
          <w:rStyle w:val="komentarkurziva"/>
        </w:rPr>
        <w:t xml:space="preserve">an práva jdú </w:t>
      </w:r>
      <w:r>
        <w:rPr>
          <w:rStyle w:val="komentar"/>
        </w:rPr>
        <w:t xml:space="preserve">/když se dává právu volný průchod/ </w:t>
      </w:r>
      <w:r>
        <w:rPr>
          <w:rStyle w:val="komentarpramen"/>
        </w:rPr>
        <w:t xml:space="preserve">ZřízVlad </w:t>
      </w:r>
      <w:r>
        <w:rPr>
          <w:rStyle w:val="komentar"/>
        </w:rPr>
        <w:t xml:space="preserve">242 (ed.); </w:t>
      </w:r>
      <w:r>
        <w:rPr>
          <w:rStyle w:val="komentarkurziva"/>
        </w:rPr>
        <w:t xml:space="preserve">za toho ... smluvil ... dceru uherského krále, ana ještě prsí užívala v svém dětinství </w:t>
      </w:r>
      <w:r>
        <w:rPr>
          <w:rStyle w:val="komentarpramen"/>
        </w:rPr>
        <w:t xml:space="preserve">ŠtítAlžb </w:t>
      </w:r>
      <w:r>
        <w:rPr>
          <w:rStyle w:val="komentar"/>
        </w:rPr>
        <w:lastRenderedPageBreak/>
        <w:t xml:space="preserve">452b; </w:t>
      </w:r>
      <w:r>
        <w:rPr>
          <w:rStyle w:val="komentarkurziva"/>
        </w:rPr>
        <w:t xml:space="preserve">obykl oklamávati od počátka, an jest Adama oklamal Evú </w:t>
      </w:r>
      <w:r>
        <w:rPr>
          <w:rStyle w:val="komentarpramen"/>
        </w:rPr>
        <w:t xml:space="preserve">ŠtítVyš </w:t>
      </w:r>
      <w:r>
        <w:rPr>
          <w:rStyle w:val="komentar"/>
        </w:rPr>
        <w:t xml:space="preserve">48b; </w:t>
      </w:r>
      <w:r>
        <w:rPr>
          <w:rStyle w:val="komentarkurziva"/>
        </w:rPr>
        <w:t xml:space="preserve">přišly k hrobu, an již slunce vzešlo </w:t>
      </w:r>
      <w:r>
        <w:rPr>
          <w:rStyle w:val="komentarpramen"/>
        </w:rPr>
        <w:t xml:space="preserve">ChelčPost </w:t>
      </w:r>
      <w:r>
        <w:rPr>
          <w:rStyle w:val="komentar"/>
        </w:rPr>
        <w:t xml:space="preserve">105b – obvyklejší </w:t>
      </w:r>
      <w:r>
        <w:rPr>
          <w:rStyle w:val="komentarkurziva"/>
        </w:rPr>
        <w:t>ano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15. </w:t>
      </w:r>
      <w:r>
        <w:rPr>
          <w:rStyle w:val="nonparej"/>
        </w:rPr>
        <w:t xml:space="preserve">ve funkci konj. čas. </w:t>
      </w:r>
      <w:r>
        <w:t xml:space="preserve">o průvodním ději k ději věty řídící </w:t>
      </w:r>
      <w:r>
        <w:rPr>
          <w:rStyle w:val="vyznam"/>
        </w:rPr>
        <w:t xml:space="preserve">když, zatímco; připojuje větu s dějem probíhajícím zároveň s dějem předchozí věty hlavní </w:t>
      </w:r>
      <w:r>
        <w:rPr>
          <w:rStyle w:val="komentarkurziva"/>
        </w:rPr>
        <w:t xml:space="preserve">inhed, an ješče mluvieše, zazpieva kokot </w:t>
      </w:r>
      <w:r>
        <w:rPr>
          <w:rStyle w:val="komentarpramen"/>
        </w:rPr>
        <w:t xml:space="preserve">BiblDrážď </w:t>
      </w:r>
      <w:r>
        <w:rPr>
          <w:rStyle w:val="komentar"/>
        </w:rPr>
        <w:t xml:space="preserve">L 22,60 </w:t>
      </w:r>
      <w:r>
        <w:rPr>
          <w:rStyle w:val="komentarkurziva"/>
        </w:rPr>
        <w:t xml:space="preserve">loquente; když tajně vjide v stan králóv, an všickni spie, ... vecě </w:t>
      </w:r>
      <w:r>
        <w:rPr>
          <w:rStyle w:val="komentarpramen"/>
        </w:rPr>
        <w:t xml:space="preserve">ComestK </w:t>
      </w:r>
      <w:r>
        <w:rPr>
          <w:rStyle w:val="komentar"/>
        </w:rPr>
        <w:t xml:space="preserve">138a; </w:t>
      </w:r>
      <w:r>
        <w:rPr>
          <w:rStyle w:val="komentarkurziva"/>
        </w:rPr>
        <w:t xml:space="preserve">některého ... pán volá, an ...leze pod kola </w:t>
      </w:r>
      <w:r>
        <w:rPr>
          <w:rStyle w:val="komentarpramen"/>
        </w:rPr>
        <w:t xml:space="preserve">AlxV </w:t>
      </w:r>
      <w:r>
        <w:rPr>
          <w:rStyle w:val="komentar"/>
        </w:rPr>
        <w:t xml:space="preserve">2445; </w:t>
      </w:r>
      <w:r>
        <w:rPr>
          <w:rStyle w:val="komentarkurziva"/>
        </w:rPr>
        <w:t xml:space="preserve">umluvil jest k Efronovi, an vokolo stojie lid jeho </w:t>
      </w:r>
      <w:r>
        <w:rPr>
          <w:rStyle w:val="komentarpramen"/>
        </w:rPr>
        <w:t xml:space="preserve">BiblPraž </w:t>
      </w:r>
      <w:r>
        <w:rPr>
          <w:rStyle w:val="komentar"/>
        </w:rPr>
        <w:t>Gn 23,13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16. </w:t>
      </w:r>
      <w:r>
        <w:rPr>
          <w:rStyle w:val="nonparej"/>
        </w:rPr>
        <w:t xml:space="preserve">ve funkci konj. kauz. </w:t>
      </w:r>
      <w:r>
        <w:rPr>
          <w:rStyle w:val="vyznam"/>
        </w:rPr>
        <w:t>neboť (</w:t>
      </w:r>
      <w:r>
        <w:rPr>
          <w:rStyle w:val="vyznamstaroceskyvyraz"/>
        </w:rPr>
        <w:t>„nebo²“ 1</w:t>
      </w:r>
      <w:r>
        <w:rPr>
          <w:rStyle w:val="vyznam"/>
        </w:rPr>
        <w:t xml:space="preserve">); připojuje větu vysvětlující obsah věty předchozí </w:t>
      </w:r>
      <w:r>
        <w:rPr>
          <w:rStyle w:val="komentarkurziva"/>
        </w:rPr>
        <w:t xml:space="preserve">nenie to nedóstojné našemu vykupitelovi, an proto přišel, že ... chtěl ... </w:t>
      </w:r>
      <w:r>
        <w:rPr>
          <w:rStyle w:val="komentarpramen"/>
        </w:rPr>
        <w:t xml:space="preserve">MatHom </w:t>
      </w:r>
      <w:r>
        <w:rPr>
          <w:rStyle w:val="komentar"/>
        </w:rPr>
        <w:t xml:space="preserve">47; </w:t>
      </w:r>
      <w:r>
        <w:rPr>
          <w:rStyle w:val="komentarkurziva"/>
        </w:rPr>
        <w:t xml:space="preserve">boje se za jeho zdravie, an sebú vrže jako zmek </w:t>
      </w:r>
      <w:r>
        <w:rPr>
          <w:rStyle w:val="komentarpramen"/>
        </w:rPr>
        <w:t xml:space="preserve">LyrVil </w:t>
      </w:r>
      <w:r>
        <w:rPr>
          <w:rStyle w:val="komentar"/>
        </w:rPr>
        <w:t xml:space="preserve">112; </w:t>
      </w:r>
      <w:r>
        <w:rPr>
          <w:rStyle w:val="komentarkurziva"/>
        </w:rPr>
        <w:t>té řěči málo dotče</w:t>
      </w:r>
      <w:r>
        <w:rPr>
          <w:rStyle w:val="komentar"/>
        </w:rPr>
        <w:t xml:space="preserve">, </w:t>
      </w:r>
      <w:r>
        <w:rPr>
          <w:rStyle w:val="komentarkurziva"/>
        </w:rPr>
        <w:t xml:space="preserve">an ho inhed mečem protče LegJidM 100; jako lev řeva, an mu ubývá jeho kořisti </w:t>
      </w:r>
      <w:r>
        <w:rPr>
          <w:rStyle w:val="komentarpramen"/>
        </w:rPr>
        <w:t xml:space="preserve">KorMan </w:t>
      </w:r>
      <w:r>
        <w:rPr>
          <w:rStyle w:val="komentar"/>
        </w:rPr>
        <w:t xml:space="preserve">10a; </w:t>
      </w:r>
      <w:r>
        <w:rPr>
          <w:rStyle w:val="komentarkurziva"/>
        </w:rPr>
        <w:t xml:space="preserve">an v tom svoboda po Praze Pražanám choditi </w:t>
      </w:r>
      <w:r>
        <w:rPr>
          <w:rStyle w:val="komentarpramen"/>
        </w:rPr>
        <w:t xml:space="preserve">KorMan </w:t>
      </w:r>
      <w:r>
        <w:rPr>
          <w:rStyle w:val="komentar"/>
        </w:rPr>
        <w:t xml:space="preserve">12a </w:t>
      </w:r>
      <w:r>
        <w:rPr>
          <w:rStyle w:val="komentarkurziva"/>
        </w:rPr>
        <w:t xml:space="preserve">když umie lacino kúpiti, ana ť bude kupujíc hyzditi </w:t>
      </w:r>
      <w:r>
        <w:rPr>
          <w:rStyle w:val="komentarpramen"/>
        </w:rPr>
        <w:t xml:space="preserve">RokJanK </w:t>
      </w:r>
      <w:r>
        <w:rPr>
          <w:rStyle w:val="komentar"/>
        </w:rPr>
        <w:t>27b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17. </w:t>
      </w:r>
      <w:r>
        <w:rPr>
          <w:rStyle w:val="nonparej"/>
        </w:rPr>
        <w:t xml:space="preserve">ve funkci konj. hypotet. </w:t>
      </w:r>
      <w:r>
        <w:rPr>
          <w:rStyle w:val="vyznam"/>
        </w:rPr>
        <w:t xml:space="preserve">když, jestliže </w:t>
      </w:r>
      <w:r>
        <w:rPr>
          <w:rStyle w:val="komentarkurziva"/>
        </w:rPr>
        <w:t xml:space="preserve">kak tento móž spasen býti, an jest velmi poskvrňen </w:t>
      </w:r>
      <w:r>
        <w:rPr>
          <w:rStyle w:val="komentarpramen"/>
        </w:rPr>
        <w:t xml:space="preserve">PasKlemA </w:t>
      </w:r>
      <w:r>
        <w:rPr>
          <w:rStyle w:val="komentar"/>
        </w:rPr>
        <w:t xml:space="preserve">160b; </w:t>
      </w:r>
      <w:r>
        <w:rPr>
          <w:rStyle w:val="komentarkurziva"/>
        </w:rPr>
        <w:t xml:space="preserve">co platno jest, že člověka svatým nazývají, an jest před bohem zlořečený? </w:t>
      </w:r>
      <w:r>
        <w:rPr>
          <w:rStyle w:val="komentarpramen"/>
        </w:rPr>
        <w:t xml:space="preserve">HusSvatokup </w:t>
      </w:r>
      <w:r>
        <w:rPr>
          <w:rStyle w:val="komentar"/>
        </w:rPr>
        <w:t xml:space="preserve">126b; </w:t>
      </w:r>
      <w:r>
        <w:rPr>
          <w:rStyle w:val="komentarkurziva"/>
        </w:rPr>
        <w:t xml:space="preserve">kdyby náklady pohnanému, an by se při obránil, chudý bohatému platiti měl </w:t>
      </w:r>
      <w:r>
        <w:rPr>
          <w:rStyle w:val="komentarpramen"/>
        </w:rPr>
        <w:t xml:space="preserve">Tovač </w:t>
      </w:r>
      <w:r>
        <w:rPr>
          <w:rStyle w:val="komentar"/>
        </w:rPr>
        <w:t xml:space="preserve">87 (ed.); </w:t>
      </w:r>
      <w:r>
        <w:rPr>
          <w:rStyle w:val="komentarkurziva"/>
        </w:rPr>
        <w:t xml:space="preserve">divno mi to, že se tak v té věci nemáte ..., ano jest ta nesnáz ... pro vás vznikla </w:t>
      </w:r>
      <w:r>
        <w:rPr>
          <w:rStyle w:val="komentarpramen"/>
        </w:rPr>
        <w:t xml:space="preserve">ArchČ </w:t>
      </w:r>
      <w:r>
        <w:rPr>
          <w:rStyle w:val="komentar"/>
        </w:rPr>
        <w:t xml:space="preserve">4,91 (1478); </w:t>
      </w:r>
      <w:r>
        <w:rPr>
          <w:rStyle w:val="komentarkurziva"/>
        </w:rPr>
        <w:t xml:space="preserve">kterak ... puojde bít jich, an se má za ně ... modliti? </w:t>
      </w:r>
      <w:r>
        <w:rPr>
          <w:rStyle w:val="komentarpramen"/>
        </w:rPr>
        <w:t xml:space="preserve">AktaBratr </w:t>
      </w:r>
      <w:r>
        <w:rPr>
          <w:rStyle w:val="komentar"/>
        </w:rPr>
        <w:t>1,17b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18. </w:t>
      </w:r>
      <w:r>
        <w:rPr>
          <w:rStyle w:val="nonparej"/>
        </w:rPr>
        <w:t xml:space="preserve">ve funkci konj. konkluz. </w:t>
      </w:r>
      <w:r>
        <w:rPr>
          <w:rStyle w:val="vyznam"/>
        </w:rPr>
        <w:t xml:space="preserve">ačkoli, i když; </w:t>
      </w:r>
      <w:r>
        <w:t xml:space="preserve">v apodozi (souř.) a </w:t>
      </w:r>
      <w:r>
        <w:rPr>
          <w:rStyle w:val="vyznam"/>
        </w:rPr>
        <w:t xml:space="preserve">přitom; připojuje větu zpochybňující platnost n. smysluplnost předchozího tvrzení </w:t>
      </w:r>
      <w:r>
        <w:rPr>
          <w:rStyle w:val="komentarkurziva"/>
        </w:rPr>
        <w:t xml:space="preserve">nebyl li by který pohnán z nich, an léta má, tam póhon také zdvižen bude </w:t>
      </w:r>
      <w:r>
        <w:rPr>
          <w:rStyle w:val="komentarpramen"/>
        </w:rPr>
        <w:t xml:space="preserve">ZřízVlad </w:t>
      </w:r>
      <w:r>
        <w:rPr>
          <w:rStyle w:val="komentar"/>
        </w:rPr>
        <w:t xml:space="preserve">36 (ed.); </w:t>
      </w:r>
      <w:r>
        <w:rPr>
          <w:rStyle w:val="komentarkurziva"/>
        </w:rPr>
        <w:t xml:space="preserve">to jest velmi proti svobodám zemským, ano se v jiných zemích manuom tak neděje </w:t>
      </w:r>
      <w:r>
        <w:rPr>
          <w:rStyle w:val="komentarpramen"/>
        </w:rPr>
        <w:t xml:space="preserve">ArchČ </w:t>
      </w:r>
      <w:r>
        <w:rPr>
          <w:rStyle w:val="komentar"/>
        </w:rPr>
        <w:t xml:space="preserve">4,104 (1465); </w:t>
      </w:r>
      <w:r>
        <w:rPr>
          <w:rStyle w:val="komentarkurziva"/>
        </w:rPr>
        <w:t xml:space="preserve">spojuješ pitie s jedením ..., an to má býti rozdielno </w:t>
      </w:r>
      <w:r>
        <w:rPr>
          <w:rStyle w:val="komentarpramen"/>
        </w:rPr>
        <w:t xml:space="preserve">KorMan </w:t>
      </w:r>
      <w:r>
        <w:rPr>
          <w:rStyle w:val="komentar"/>
        </w:rPr>
        <w:t xml:space="preserve">54a; </w:t>
      </w:r>
      <w:r>
        <w:rPr>
          <w:rStyle w:val="komentarkurziva"/>
        </w:rPr>
        <w:t xml:space="preserve">praviti se statečným, ana by jej zastrašila bába rubášem svým </w:t>
      </w:r>
      <w:r>
        <w:rPr>
          <w:rStyle w:val="komentarpramen"/>
        </w:rPr>
        <w:t xml:space="preserve">KorMan </w:t>
      </w:r>
      <w:r>
        <w:rPr>
          <w:rStyle w:val="komentar"/>
        </w:rPr>
        <w:t xml:space="preserve">184a; </w:t>
      </w:r>
      <w:r>
        <w:rPr>
          <w:rStyle w:val="komentarkurziva"/>
        </w:rPr>
        <w:t xml:space="preserve">děláte hroby proročie, ano jsú jě vaši otci zbili </w:t>
      </w:r>
      <w:r>
        <w:rPr>
          <w:rStyle w:val="komentarpramen"/>
        </w:rPr>
        <w:t xml:space="preserve">BiblDrážď </w:t>
      </w:r>
      <w:r>
        <w:rPr>
          <w:rStyle w:val="komentar"/>
        </w:rPr>
        <w:t xml:space="preserve">L 11,47; </w:t>
      </w:r>
      <w:r>
        <w:rPr>
          <w:rStyle w:val="komentarkurziva"/>
        </w:rPr>
        <w:t xml:space="preserve">ten poslúchá, že musí ..., an by rád byl prázden </w:t>
      </w:r>
      <w:r>
        <w:rPr>
          <w:rStyle w:val="komentarpramen"/>
        </w:rPr>
        <w:t xml:space="preserve">ŠtítVyš </w:t>
      </w:r>
      <w:r>
        <w:rPr>
          <w:rStyle w:val="komentar"/>
        </w:rPr>
        <w:t xml:space="preserve">61a </w:t>
      </w:r>
      <w:r>
        <w:rPr>
          <w:rStyle w:val="komentarkurziva"/>
        </w:rPr>
        <w:t xml:space="preserve">et; jeho mučie nevinného, an neučinil nice zlého </w:t>
      </w:r>
      <w:r>
        <w:rPr>
          <w:rStyle w:val="komentarpramen"/>
        </w:rPr>
        <w:t xml:space="preserve">HradUmuč </w:t>
      </w:r>
      <w:r>
        <w:rPr>
          <w:rStyle w:val="komentar"/>
        </w:rPr>
        <w:t xml:space="preserve">90b; </w:t>
      </w:r>
      <w:r>
        <w:rPr>
          <w:rStyle w:val="komentarkurziva"/>
        </w:rPr>
        <w:t xml:space="preserve">an dřieve byl volem, trávu jedl, však opět byl člověkem a kraloval </w:t>
      </w:r>
      <w:r>
        <w:rPr>
          <w:rStyle w:val="komentarpramen"/>
        </w:rPr>
        <w:t xml:space="preserve">ŠtítŠach </w:t>
      </w:r>
      <w:r>
        <w:rPr>
          <w:rStyle w:val="komentar"/>
        </w:rPr>
        <w:t xml:space="preserve">290b; </w:t>
      </w:r>
      <w:r>
        <w:rPr>
          <w:rStyle w:val="komentarkurziva"/>
        </w:rPr>
        <w:t xml:space="preserve">nám z toho nic nedává, ani v tom jsme jej mnohokrát obsílali </w:t>
      </w:r>
      <w:r>
        <w:rPr>
          <w:rStyle w:val="komentarpramen"/>
        </w:rPr>
        <w:t xml:space="preserve">Půh </w:t>
      </w:r>
      <w:r>
        <w:rPr>
          <w:rStyle w:val="komentar"/>
        </w:rPr>
        <w:t>4,450 (1464)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19. </w:t>
      </w:r>
      <w:r>
        <w:rPr>
          <w:rStyle w:val="nonparej"/>
        </w:rPr>
        <w:t xml:space="preserve">ve funkci adv. přirovn. </w:t>
      </w:r>
      <w:r>
        <w:rPr>
          <w:rStyle w:val="vyznam"/>
        </w:rPr>
        <w:t xml:space="preserve">jak(o); připojuje objekt n. děj, jímž se přirovnává </w:t>
      </w:r>
      <w:r>
        <w:rPr>
          <w:rStyle w:val="komentarkurziva"/>
        </w:rPr>
        <w:t xml:space="preserve">sedíme z navyklosti, an by jiných novin poslúchal </w:t>
      </w:r>
      <w:r>
        <w:rPr>
          <w:rStyle w:val="komentarpramen"/>
        </w:rPr>
        <w:t xml:space="preserve">RokJan </w:t>
      </w:r>
      <w:r>
        <w:rPr>
          <w:rStyle w:val="komentar"/>
        </w:rPr>
        <w:t xml:space="preserve">26a; </w:t>
      </w:r>
      <w:r>
        <w:rPr>
          <w:rStyle w:val="komentarkurziva"/>
        </w:rPr>
        <w:t xml:space="preserve">an jeden mudřec učený pověděl </w:t>
      </w:r>
      <w:r>
        <w:rPr>
          <w:rStyle w:val="komentarpramen"/>
        </w:rPr>
        <w:t xml:space="preserve">KorMan </w:t>
      </w:r>
      <w:r>
        <w:rPr>
          <w:rStyle w:val="komentar"/>
        </w:rPr>
        <w:t>8a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20. </w:t>
      </w:r>
      <w:r>
        <w:rPr>
          <w:rStyle w:val="nonparej"/>
        </w:rPr>
        <w:t xml:space="preserve">ojed. ve funkci adv. přirovn. </w:t>
      </w:r>
      <w:r>
        <w:rPr>
          <w:rStyle w:val="vyznam"/>
        </w:rPr>
        <w:t xml:space="preserve">jako(žto), coby; označuje objekt n. děj jako věcně totožný s jiným </w:t>
      </w:r>
      <w:r>
        <w:rPr>
          <w:rStyle w:val="komentarkurziva"/>
        </w:rPr>
        <w:t xml:space="preserve">vašě milost </w:t>
      </w:r>
      <w:r>
        <w:rPr>
          <w:rStyle w:val="komentar"/>
        </w:rPr>
        <w:t xml:space="preserve">[tj. purkmistr a rada] </w:t>
      </w:r>
      <w:r>
        <w:rPr>
          <w:rStyle w:val="komentarkurziva"/>
        </w:rPr>
        <w:t xml:space="preserve">ani poručníci již psaného Jana ... tiemto listem jste kvitováni </w:t>
      </w:r>
      <w:r>
        <w:rPr>
          <w:rStyle w:val="komentarpramen"/>
        </w:rPr>
        <w:t xml:space="preserve">ArchČ </w:t>
      </w:r>
      <w:r>
        <w:rPr>
          <w:rStyle w:val="komentar"/>
        </w:rPr>
        <w:t>26,30 (1486)</w:t>
      </w:r>
    </w:p>
    <w:p w:rsidR="00CB13D1" w:rsidRDefault="007F094C">
      <w:pPr>
        <w:pStyle w:val="Poznamka"/>
      </w:pPr>
      <w:r>
        <w:rPr>
          <w:rStyle w:val="nonparej"/>
        </w:rPr>
        <w:t xml:space="preserve">Sr. </w:t>
      </w:r>
      <w:r>
        <w:rPr>
          <w:rStyle w:val="odkaz"/>
        </w:rPr>
        <w:t>ano</w:t>
      </w:r>
      <w:r>
        <w:t xml:space="preserve">, </w:t>
      </w:r>
      <w:r>
        <w:rPr>
          <w:rStyle w:val="odkaz"/>
        </w:rPr>
        <w:t>anobrž</w:t>
      </w:r>
      <w:r>
        <w:t>. – Tvary středního rodu se užívají též ve funkci všeobecného relativa vztahujícího se k celé výpovědi (</w:t>
      </w:r>
      <w:r>
        <w:rPr>
          <w:rStyle w:val="kurziva"/>
        </w:rPr>
        <w:t xml:space="preserve">kdo by tomu neměl věřiti, ano knížata s ním přátelství a tajné jednání mají? </w:t>
      </w:r>
      <w:r>
        <w:rPr>
          <w:rStyle w:val="pramen"/>
        </w:rPr>
        <w:t xml:space="preserve">ArchČ </w:t>
      </w:r>
      <w:r>
        <w:t xml:space="preserve">20, 552 /1467/), nebo jako absolutně užité </w:t>
      </w:r>
      <w:r>
        <w:rPr>
          <w:rStyle w:val="kurziva"/>
        </w:rPr>
        <w:t>ano</w:t>
      </w:r>
      <w:r>
        <w:t xml:space="preserve">; oba případy nelze vždy jednoznačně odlišit od </w:t>
      </w:r>
      <w:r>
        <w:rPr>
          <w:rStyle w:val="odkaz"/>
        </w:rPr>
        <w:t xml:space="preserve">ano </w:t>
      </w:r>
      <w:r>
        <w:t>(v. t.)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Odkazovezahlavi"/>
      </w:pPr>
      <w:r>
        <w:rPr>
          <w:rStyle w:val="identifikator"/>
        </w:rPr>
        <w:t xml:space="preserve">h768 </w:t>
      </w:r>
      <w:r>
        <w:rPr>
          <w:rStyle w:val="hesloveslovo"/>
        </w:rPr>
        <w:t xml:space="preserve">ana¹ </w:t>
      </w:r>
      <w:r>
        <w:rPr>
          <w:rStyle w:val="nonparej"/>
        </w:rPr>
        <w:t xml:space="preserve">v. </w:t>
      </w:r>
      <w:r>
        <w:rPr>
          <w:rStyle w:val="odkaz"/>
        </w:rPr>
        <w:t>an</w:t>
      </w:r>
    </w:p>
    <w:p w:rsidR="00CB13D1" w:rsidRDefault="007F094C">
      <w:pPr>
        <w:pStyle w:val="Autor"/>
      </w:pPr>
      <w:r>
        <w:lastRenderedPageBreak/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hesloveslovo"/>
        </w:rPr>
        <w:t xml:space="preserve">ana </w:t>
      </w:r>
      <w:r>
        <w:rPr>
          <w:rStyle w:val="slovnidruh"/>
        </w:rPr>
        <w:t>interj.</w:t>
      </w:r>
    </w:p>
    <w:p w:rsidR="00CB13D1" w:rsidRDefault="007F094C">
      <w:pPr>
        <w:pStyle w:val="Vykladvyznamu"/>
      </w:pPr>
      <w:r>
        <w:rPr>
          <w:rStyle w:val="vyznam"/>
        </w:rPr>
        <w:t xml:space="preserve">ach, běda; vyjadřuje lítost ap. </w:t>
      </w:r>
      <w:r>
        <w:rPr>
          <w:rStyle w:val="komentarkurziva"/>
        </w:rPr>
        <w:t xml:space="preserve">když die „anna“, znamenie jest, ež pyče </w:t>
      </w:r>
      <w:r>
        <w:rPr>
          <w:rStyle w:val="komentarpramen"/>
        </w:rPr>
        <w:t xml:space="preserve">ŠtítSvátA </w:t>
      </w:r>
      <w:r>
        <w:rPr>
          <w:rStyle w:val="komentar"/>
        </w:rPr>
        <w:t xml:space="preserve">168b; </w:t>
      </w:r>
      <w:r>
        <w:rPr>
          <w:rStyle w:val="komentarkurziva"/>
        </w:rPr>
        <w:t xml:space="preserve">ana, kdež položíte mě? </w:t>
      </w:r>
      <w:r>
        <w:rPr>
          <w:rStyle w:val="komentarpramen"/>
        </w:rPr>
        <w:t xml:space="preserve">TristB </w:t>
      </w:r>
      <w:r>
        <w:rPr>
          <w:rStyle w:val="komentar"/>
        </w:rPr>
        <w:t xml:space="preserve">158a; </w:t>
      </w:r>
      <w:r>
        <w:rPr>
          <w:rStyle w:val="komentarkurziva"/>
        </w:rPr>
        <w:t xml:space="preserve">ana, auve, běda mně, nesčastnému muži </w:t>
      </w:r>
      <w:r>
        <w:rPr>
          <w:rStyle w:val="komentarpramen"/>
        </w:rPr>
        <w:t xml:space="preserve">TristB </w:t>
      </w:r>
      <w:r>
        <w:rPr>
          <w:rStyle w:val="komentar"/>
        </w:rPr>
        <w:t xml:space="preserve">160a; </w:t>
      </w:r>
      <w:r>
        <w:rPr>
          <w:rStyle w:val="komentarkurziva"/>
        </w:rPr>
        <w:t xml:space="preserve">smrt mu brzo srdce zláma, že nevece „ach, auve“ ani „ana“ </w:t>
      </w:r>
      <w:r>
        <w:rPr>
          <w:rStyle w:val="komentarpramen"/>
        </w:rPr>
        <w:t xml:space="preserve">TristB </w:t>
      </w:r>
      <w:r>
        <w:rPr>
          <w:rStyle w:val="komentar"/>
        </w:rPr>
        <w:t>188b</w:t>
      </w:r>
    </w:p>
    <w:p w:rsidR="00CB13D1" w:rsidRDefault="007F094C">
      <w:pPr>
        <w:pStyle w:val="Autor"/>
      </w:pPr>
      <w:r>
        <w:t>PN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h769 </w:t>
      </w:r>
      <w:r>
        <w:rPr>
          <w:rStyle w:val="hesloveslovo"/>
        </w:rPr>
        <w:t xml:space="preserve">Anaaš </w:t>
      </w:r>
      <w:r>
        <w:rPr>
          <w:rStyle w:val="akce"/>
        </w:rPr>
        <w:t xml:space="preserve">přeřazeno sub </w:t>
      </w:r>
      <w:r>
        <w:rPr>
          <w:rStyle w:val="odkaz"/>
        </w:rPr>
        <w:t>Anáš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h770 </w:t>
      </w:r>
      <w:r>
        <w:rPr>
          <w:rStyle w:val="hesloveslovo"/>
        </w:rPr>
        <w:t xml:space="preserve">Anabolty </w:t>
      </w:r>
      <w:r>
        <w:rPr>
          <w:rStyle w:val="akce"/>
        </w:rPr>
        <w:t xml:space="preserve">přeřazeno sub </w:t>
      </w:r>
      <w:r>
        <w:rPr>
          <w:rStyle w:val="odkaz"/>
        </w:rPr>
        <w:t>Anabolti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t xml:space="preserve">Anabolti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h771 </w:t>
      </w:r>
      <w:r>
        <w:rPr>
          <w:rStyle w:val="hesloveslovo"/>
        </w:rPr>
        <w:t>anachorita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-y </w:t>
      </w:r>
      <w:r>
        <w:rPr>
          <w:rStyle w:val="slovnidruh"/>
        </w:rPr>
        <w:t>m.</w:t>
      </w:r>
    </w:p>
    <w:p w:rsidR="00CB13D1" w:rsidRDefault="007F094C">
      <w:pPr>
        <w:pStyle w:val="Motivace"/>
      </w:pPr>
      <w:r>
        <w:rPr>
          <w:rStyle w:val="nonparej"/>
        </w:rPr>
        <w:t xml:space="preserve">k lat. </w:t>
      </w:r>
      <w:r>
        <w:t>anachoreta</w:t>
      </w:r>
    </w:p>
    <w:p w:rsidR="00CB13D1" w:rsidRDefault="007F094C">
      <w:pPr>
        <w:pStyle w:val="Vykladvyznamu"/>
      </w:pPr>
      <w:r>
        <w:rPr>
          <w:rStyle w:val="vyznam"/>
        </w:rPr>
        <w:t>laický poustevník, anachórét</w:t>
      </w:r>
    </w:p>
    <w:p w:rsidR="00CB13D1" w:rsidRDefault="007F094C">
      <w:pPr>
        <w:pStyle w:val="Poznamka"/>
      </w:pPr>
      <w:r>
        <w:t xml:space="preserve">Ojed. doklad. </w:t>
      </w:r>
      <w:r>
        <w:rPr>
          <w:rStyle w:val="nonparej"/>
        </w:rPr>
        <w:t xml:space="preserve">Sr. </w:t>
      </w:r>
      <w:r>
        <w:rPr>
          <w:rStyle w:val="odkaz"/>
        </w:rPr>
        <w:t>konvrš</w:t>
      </w:r>
      <w:r>
        <w:t xml:space="preserve">, </w:t>
      </w:r>
      <w:r>
        <w:rPr>
          <w:rStyle w:val="odkaz"/>
        </w:rPr>
        <w:t>přízedník</w:t>
      </w:r>
      <w:r>
        <w:t xml:space="preserve">, </w:t>
      </w:r>
      <w:r>
        <w:rPr>
          <w:rStyle w:val="odkaz"/>
        </w:rPr>
        <w:t>pústenník</w:t>
      </w:r>
      <w:r>
        <w:t xml:space="preserve">, </w:t>
      </w:r>
      <w:r>
        <w:rPr>
          <w:rStyle w:val="pramen"/>
        </w:rPr>
        <w:t xml:space="preserve">StčS </w:t>
      </w:r>
      <w:r>
        <w:rPr>
          <w:rStyle w:val="odkaz"/>
        </w:rPr>
        <w:t xml:space="preserve">neučený </w:t>
      </w:r>
      <w:r>
        <w:t>6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h772 </w:t>
      </w:r>
      <w:r>
        <w:rPr>
          <w:rStyle w:val="hesloveslovo"/>
        </w:rPr>
        <w:t>anakard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-a/-u </w:t>
      </w:r>
      <w:r>
        <w:rPr>
          <w:rStyle w:val="slovnidruh"/>
        </w:rPr>
        <w:t>m.</w:t>
      </w:r>
    </w:p>
    <w:p w:rsidR="00CB13D1" w:rsidRDefault="007F094C">
      <w:pPr>
        <w:pStyle w:val="Motivace"/>
      </w:pPr>
      <w:r>
        <w:rPr>
          <w:rStyle w:val="nonparej"/>
        </w:rPr>
        <w:t xml:space="preserve">k lat. </w:t>
      </w:r>
      <w:r>
        <w:t>anacardium</w:t>
      </w:r>
    </w:p>
    <w:p w:rsidR="00CB13D1" w:rsidRDefault="007F094C">
      <w:pPr>
        <w:pStyle w:val="Vykladvyznamu"/>
      </w:pPr>
      <w:r>
        <w:rPr>
          <w:rStyle w:val="vyznam"/>
        </w:rPr>
        <w:lastRenderedPageBreak/>
        <w:t>semeno ledvinovníku, kešu oříšek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h773 </w:t>
      </w:r>
      <w:r>
        <w:rPr>
          <w:rStyle w:val="hesloveslovo"/>
        </w:rPr>
        <w:t xml:space="preserve">anakardový </w:t>
      </w:r>
      <w:r>
        <w:rPr>
          <w:rStyle w:val="slovnidruh"/>
        </w:rPr>
        <w:t>adj.</w:t>
      </w:r>
    </w:p>
    <w:p w:rsidR="00CB13D1" w:rsidRDefault="007F094C">
      <w:pPr>
        <w:pStyle w:val="Motivace"/>
      </w:pPr>
      <w:r>
        <w:rPr>
          <w:rStyle w:val="nonparej"/>
        </w:rPr>
        <w:t xml:space="preserve">k </w:t>
      </w:r>
      <w:r>
        <w:rPr>
          <w:rStyle w:val="odkaz"/>
        </w:rPr>
        <w:t>anakard</w:t>
      </w:r>
    </w:p>
    <w:p w:rsidR="00CB13D1" w:rsidRDefault="007F094C">
      <w:pPr>
        <w:pStyle w:val="Vykladvyznamu"/>
      </w:pPr>
      <w:r>
        <w:rPr>
          <w:rStyle w:val="spojitelnost"/>
        </w:rPr>
        <w:t xml:space="preserve">(o šťávě </w:t>
      </w:r>
      <w:r>
        <w:rPr>
          <w:rStyle w:val="nonparej"/>
        </w:rPr>
        <w:t>ap.</w:t>
      </w:r>
      <w:r>
        <w:rPr>
          <w:rStyle w:val="spojitelnost"/>
        </w:rPr>
        <w:t xml:space="preserve">) </w:t>
      </w:r>
      <w:r>
        <w:rPr>
          <w:rStyle w:val="vyznam"/>
        </w:rPr>
        <w:t>vyrobený z ledvinovníku, zvl. z jeho semene, kešu oříšku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h774 </w:t>
      </w:r>
      <w:r>
        <w:rPr>
          <w:rStyle w:val="hesloveslovo"/>
        </w:rPr>
        <w:t xml:space="preserve">Anaklet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t xml:space="preserve">Anakletus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h775 </w:t>
      </w:r>
      <w:r>
        <w:rPr>
          <w:rStyle w:val="hesloveslovo"/>
        </w:rPr>
        <w:t xml:space="preserve">Anaksarka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h776 </w:t>
      </w:r>
      <w:r>
        <w:rPr>
          <w:rStyle w:val="hesloveslovo"/>
        </w:rPr>
        <w:t xml:space="preserve">Anamalech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h777 </w:t>
      </w:r>
      <w:r>
        <w:rPr>
          <w:rStyle w:val="hesloveslovo"/>
        </w:rPr>
        <w:t xml:space="preserve">anamitský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sunamitský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lastRenderedPageBreak/>
        <w:t xml:space="preserve">h778 </w:t>
      </w:r>
      <w:r>
        <w:rPr>
          <w:rStyle w:val="hesloveslovo"/>
        </w:rPr>
        <w:t xml:space="preserve">Anan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t xml:space="preserve">Ana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h779 </w:t>
      </w:r>
      <w:r>
        <w:rPr>
          <w:rStyle w:val="hesloveslovo"/>
        </w:rPr>
        <w:t xml:space="preserve">Ananel </w:t>
      </w:r>
      <w:r>
        <w:rPr>
          <w:rStyle w:val="akce"/>
        </w:rPr>
        <w:t xml:space="preserve">přeřazeno sub </w:t>
      </w:r>
      <w:r>
        <w:rPr>
          <w:rStyle w:val="odkaz"/>
        </w:rPr>
        <w:t>Ananiel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t xml:space="preserve">Ananiel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h780 </w:t>
      </w:r>
      <w:r>
        <w:rPr>
          <w:rStyle w:val="hesloveslovo"/>
        </w:rPr>
        <w:t xml:space="preserve">Anani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Ananias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h782 </w:t>
      </w:r>
      <w:r>
        <w:rPr>
          <w:rStyle w:val="hesloveslovo"/>
        </w:rPr>
        <w:t xml:space="preserve">Ananiáš </w:t>
      </w:r>
      <w:r>
        <w:rPr>
          <w:rStyle w:val="akce"/>
        </w:rPr>
        <w:t>proprium</w:t>
      </w:r>
    </w:p>
    <w:p w:rsidR="00CB13D1" w:rsidRDefault="007F094C">
      <w:pPr>
        <w:pStyle w:val="Vylouceneheslo"/>
      </w:pPr>
      <w:r>
        <w:rPr>
          <w:rStyle w:val="identifikator"/>
        </w:rPr>
        <w:t xml:space="preserve">h781 </w:t>
      </w:r>
      <w:r>
        <w:rPr>
          <w:rStyle w:val="hesloveslovo"/>
        </w:rPr>
        <w:t xml:space="preserve">Ananias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h783 </w:t>
      </w:r>
      <w:r>
        <w:rPr>
          <w:rStyle w:val="hesloveslovo"/>
        </w:rPr>
        <w:t xml:space="preserve">Anarg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h784 </w:t>
      </w:r>
      <w:r>
        <w:rPr>
          <w:rStyle w:val="hesloveslovo"/>
        </w:rPr>
        <w:t xml:space="preserve">Anastarsus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h785 </w:t>
      </w:r>
      <w:r>
        <w:rPr>
          <w:rStyle w:val="hesloveslovo"/>
        </w:rPr>
        <w:t xml:space="preserve">Anastasia </w:t>
      </w:r>
      <w:r>
        <w:rPr>
          <w:rStyle w:val="akce"/>
        </w:rPr>
        <w:t xml:space="preserve">přeřazeno sub </w:t>
      </w:r>
      <w:r>
        <w:rPr>
          <w:rStyle w:val="odkaz"/>
        </w:rPr>
        <w:t>Anastazia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h786 </w:t>
      </w:r>
      <w:r>
        <w:rPr>
          <w:rStyle w:val="hesloveslovo"/>
        </w:rPr>
        <w:t xml:space="preserve">Anastasius </w:t>
      </w:r>
      <w:r>
        <w:rPr>
          <w:rStyle w:val="akce"/>
        </w:rPr>
        <w:t>proprium</w:t>
      </w:r>
    </w:p>
    <w:p w:rsidR="00CB13D1" w:rsidRDefault="007F094C">
      <w:pPr>
        <w:pStyle w:val="Vylouceneheslo"/>
      </w:pPr>
      <w:r>
        <w:rPr>
          <w:rStyle w:val="hesloveslovo"/>
        </w:rPr>
        <w:t xml:space="preserve">Anastazius </w:t>
      </w:r>
      <w:r>
        <w:rPr>
          <w:rStyle w:val="akce"/>
        </w:rPr>
        <w:t>proprium</w:t>
      </w:r>
    </w:p>
    <w:p w:rsidR="00CB13D1" w:rsidRDefault="007F094C">
      <w:pPr>
        <w:pStyle w:val="Vylouceneheslo"/>
      </w:pPr>
      <w:r>
        <w:rPr>
          <w:rStyle w:val="identifikator"/>
        </w:rPr>
        <w:t xml:space="preserve">h787 </w:t>
      </w:r>
      <w:r>
        <w:rPr>
          <w:rStyle w:val="hesloveslovo"/>
        </w:rPr>
        <w:t xml:space="preserve">Anastáz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h788 </w:t>
      </w:r>
      <w:r>
        <w:rPr>
          <w:rStyle w:val="hesloveslovo"/>
        </w:rPr>
        <w:t xml:space="preserve">Anastází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Anastazí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t xml:space="preserve">Anastazí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t xml:space="preserve">Anastazík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h789 </w:t>
      </w:r>
      <w:r>
        <w:rPr>
          <w:rStyle w:val="hesloveslovo"/>
        </w:rPr>
        <w:t xml:space="preserve">Anastázia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Anastazia</w:t>
      </w:r>
    </w:p>
    <w:p w:rsidR="00CB13D1" w:rsidRDefault="007F094C">
      <w:pPr>
        <w:pStyle w:val="Autor"/>
      </w:pPr>
      <w:r>
        <w:lastRenderedPageBreak/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t xml:space="preserve">Anastazia </w:t>
      </w:r>
      <w:r>
        <w:rPr>
          <w:rStyle w:val="komentar"/>
        </w:rPr>
        <w:t xml:space="preserve">proprium </w:t>
      </w:r>
      <w:r>
        <w:rPr>
          <w:rStyle w:val="akce"/>
        </w:rPr>
        <w:t>citátové slovo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t xml:space="preserve">Anastázie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h790 </w:t>
      </w:r>
      <w:r>
        <w:rPr>
          <w:rStyle w:val="hesloveslovo"/>
        </w:rPr>
        <w:t xml:space="preserve">Anáš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h791 </w:t>
      </w:r>
      <w:r>
        <w:rPr>
          <w:rStyle w:val="hesloveslovo"/>
        </w:rPr>
        <w:t xml:space="preserve">Anathasius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Athanasius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h792 </w:t>
      </w:r>
      <w:r>
        <w:rPr>
          <w:rStyle w:val="hesloveslovo"/>
        </w:rPr>
        <w:t xml:space="preserve">Anathazius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Athanasius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h793 </w:t>
      </w:r>
      <w:r>
        <w:rPr>
          <w:rStyle w:val="hesloveslovo"/>
        </w:rPr>
        <w:t xml:space="preserve">Anathot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Anathoch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t xml:space="preserve">Anathoch </w:t>
      </w:r>
      <w:r>
        <w:rPr>
          <w:rStyle w:val="komentar"/>
        </w:rPr>
        <w:t xml:space="preserve">proprium </w:t>
      </w:r>
      <w:r>
        <w:rPr>
          <w:rStyle w:val="akce"/>
        </w:rPr>
        <w:t>citátové slovo</w:t>
      </w:r>
    </w:p>
    <w:p w:rsidR="00CB13D1" w:rsidRDefault="007F094C">
      <w:pPr>
        <w:pStyle w:val="Autor"/>
      </w:pPr>
      <w:r>
        <w:lastRenderedPageBreak/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h794 </w:t>
      </w:r>
      <w:r>
        <w:rPr>
          <w:rStyle w:val="hesloveslovo"/>
        </w:rPr>
        <w:t xml:space="preserve">Anatokleus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h795 </w:t>
      </w:r>
      <w:r>
        <w:rPr>
          <w:rStyle w:val="hesloveslovo"/>
        </w:rPr>
        <w:t xml:space="preserve">Anatoleus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h796 </w:t>
      </w:r>
      <w:r>
        <w:rPr>
          <w:rStyle w:val="hesloveslovo"/>
        </w:rPr>
        <w:t xml:space="preserve">Anatot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h797 </w:t>
      </w:r>
      <w:r>
        <w:rPr>
          <w:rStyle w:val="hesloveslovo"/>
        </w:rPr>
        <w:t xml:space="preserve">Anaxagoras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h798 </w:t>
      </w:r>
      <w:r>
        <w:rPr>
          <w:rStyle w:val="hesloveslovo"/>
        </w:rPr>
        <w:t xml:space="preserve">Anaxartus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Odkazovezahlavi"/>
      </w:pPr>
      <w:r>
        <w:rPr>
          <w:rStyle w:val="identifikator"/>
        </w:rPr>
        <w:t xml:space="preserve">h799 </w:t>
      </w:r>
      <w:r>
        <w:rPr>
          <w:rStyle w:val="hesloveslovo"/>
        </w:rPr>
        <w:t xml:space="preserve">anbrž </w:t>
      </w:r>
      <w:r>
        <w:rPr>
          <w:rStyle w:val="nonparej"/>
        </w:rPr>
        <w:t xml:space="preserve">v. </w:t>
      </w:r>
      <w:r>
        <w:rPr>
          <w:rStyle w:val="odkaz"/>
        </w:rPr>
        <w:t>anobrže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Odkazovezahlavi"/>
      </w:pPr>
      <w:r>
        <w:rPr>
          <w:rStyle w:val="identifikator"/>
        </w:rPr>
        <w:t xml:space="preserve">h800 </w:t>
      </w:r>
      <w:r>
        <w:rPr>
          <w:rStyle w:val="hesloveslovo"/>
        </w:rPr>
        <w:t xml:space="preserve">anbrže </w:t>
      </w:r>
      <w:r>
        <w:rPr>
          <w:rStyle w:val="nonparej"/>
        </w:rPr>
        <w:t xml:space="preserve">v. </w:t>
      </w:r>
      <w:r>
        <w:rPr>
          <w:rStyle w:val="odkaz"/>
        </w:rPr>
        <w:t>anobrže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h801 </w:t>
      </w:r>
      <w:r>
        <w:rPr>
          <w:rStyle w:val="hesloveslovo"/>
        </w:rPr>
        <w:t xml:space="preserve">ancikrist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Ancikrist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Odkazovezahlavi"/>
      </w:pPr>
      <w:r>
        <w:rPr>
          <w:rStyle w:val="hesloveslovo"/>
        </w:rPr>
        <w:t xml:space="preserve">Ancikrist </w:t>
      </w:r>
      <w:r>
        <w:rPr>
          <w:rStyle w:val="nonparej"/>
        </w:rPr>
        <w:t xml:space="preserve">v. </w:t>
      </w:r>
      <w:r>
        <w:rPr>
          <w:rStyle w:val="odkaz"/>
        </w:rPr>
        <w:t>Antikrist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h802 </w:t>
      </w:r>
      <w:r>
        <w:rPr>
          <w:rStyle w:val="hesloveslovo"/>
        </w:rPr>
        <w:t xml:space="preserve">ancikřišt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Ancikřišt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Odkazovezahlavi"/>
      </w:pPr>
      <w:r>
        <w:rPr>
          <w:rStyle w:val="hesloveslovo"/>
        </w:rPr>
        <w:t xml:space="preserve">Ancikřišt </w:t>
      </w:r>
      <w:r>
        <w:rPr>
          <w:rStyle w:val="nonparej"/>
        </w:rPr>
        <w:t xml:space="preserve">v. </w:t>
      </w:r>
      <w:r>
        <w:rPr>
          <w:rStyle w:val="odkaz"/>
        </w:rPr>
        <w:t>Ancikřišt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h803 </w:t>
      </w:r>
      <w:r>
        <w:rPr>
          <w:rStyle w:val="hesloveslovo"/>
        </w:rPr>
        <w:t xml:space="preserve">ancipřěst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ancipřišt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Odkazovezahlavi"/>
      </w:pPr>
      <w:r>
        <w:rPr>
          <w:rStyle w:val="identifikator"/>
        </w:rPr>
        <w:t xml:space="preserve">h804 </w:t>
      </w:r>
      <w:r>
        <w:rPr>
          <w:rStyle w:val="hesloveslovo"/>
        </w:rPr>
        <w:t xml:space="preserve">ancipřišt </w:t>
      </w:r>
      <w:r>
        <w:rPr>
          <w:rStyle w:val="nonparej"/>
        </w:rPr>
        <w:t xml:space="preserve">v. </w:t>
      </w:r>
      <w:r>
        <w:rPr>
          <w:rStyle w:val="odkaz"/>
        </w:rPr>
        <w:t>arcipřěst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h805 </w:t>
      </w:r>
      <w:r>
        <w:rPr>
          <w:rStyle w:val="hesloveslovo"/>
        </w:rPr>
        <w:t xml:space="preserve">Ancizvonec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lastRenderedPageBreak/>
        <w:t xml:space="preserve">h806 </w:t>
      </w:r>
      <w:r>
        <w:rPr>
          <w:rStyle w:val="hesloveslovo"/>
        </w:rPr>
        <w:t xml:space="preserve">Ancus </w:t>
      </w:r>
      <w:r>
        <w:rPr>
          <w:rStyle w:val="komentar"/>
        </w:rPr>
        <w:t xml:space="preserve">proprium </w:t>
      </w:r>
      <w:r>
        <w:rPr>
          <w:rStyle w:val="akce"/>
        </w:rPr>
        <w:t>citátové slovo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h807 </w:t>
      </w:r>
      <w:r>
        <w:rPr>
          <w:rStyle w:val="hesloveslovo"/>
        </w:rPr>
        <w:t xml:space="preserve">ancypryšt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ancipřišt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h808 </w:t>
      </w:r>
      <w:r>
        <w:rPr>
          <w:rStyle w:val="hesloveslovo"/>
        </w:rPr>
        <w:t xml:space="preserve">Ančě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h809 </w:t>
      </w:r>
      <w:r>
        <w:rPr>
          <w:rStyle w:val="hesloveslovo"/>
        </w:rPr>
        <w:t xml:space="preserve">Ančka </w:t>
      </w:r>
      <w:r>
        <w:rPr>
          <w:rStyle w:val="akce"/>
        </w:rPr>
        <w:t>proprium</w:t>
      </w:r>
    </w:p>
    <w:p w:rsidR="00CB13D1" w:rsidRDefault="007F094C">
      <w:pPr>
        <w:pStyle w:val="Vylouceneheslo"/>
      </w:pPr>
      <w:r>
        <w:rPr>
          <w:rStyle w:val="hesloveslovo"/>
        </w:rPr>
        <w:t xml:space="preserve">Annčka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h810 </w:t>
      </w:r>
      <w:r>
        <w:rPr>
          <w:rStyle w:val="hesloveslovo"/>
        </w:rPr>
        <w:t xml:space="preserve">ande </w:t>
      </w:r>
      <w:r>
        <w:rPr>
          <w:rStyle w:val="slovnidruh"/>
        </w:rPr>
        <w:t xml:space="preserve">adv. </w:t>
      </w:r>
      <w:r>
        <w:rPr>
          <w:rStyle w:val="nonparej"/>
        </w:rPr>
        <w:t xml:space="preserve">a </w:t>
      </w:r>
      <w:r>
        <w:rPr>
          <w:rStyle w:val="slovnidruh"/>
        </w:rPr>
        <w:t xml:space="preserve">konj. </w:t>
      </w:r>
      <w:r>
        <w:rPr>
          <w:rStyle w:val="komentar"/>
        </w:rPr>
        <w:t>Proti MH užívám u konj., interj. a partik. v nonpareji zkratky.</w:t>
      </w:r>
    </w:p>
    <w:p w:rsidR="00CB13D1" w:rsidRDefault="007F094C">
      <w:pPr>
        <w:pStyle w:val="Heslovezahlavi"/>
      </w:pPr>
      <w:r>
        <w:rPr>
          <w:rStyle w:val="nonparej"/>
        </w:rPr>
        <w:t xml:space="preserve">též </w:t>
      </w:r>
      <w:r>
        <w:rPr>
          <w:rStyle w:val="hesloveslovonetucne"/>
        </w:rPr>
        <w:t xml:space="preserve">andeť </w:t>
      </w:r>
      <w:r>
        <w:rPr>
          <w:rStyle w:val="slovnidruh"/>
        </w:rPr>
        <w:t xml:space="preserve">adv. </w:t>
      </w:r>
      <w:r>
        <w:rPr>
          <w:rStyle w:val="nonparej"/>
        </w:rPr>
        <w:t xml:space="preserve">a </w:t>
      </w:r>
      <w:r>
        <w:rPr>
          <w:rStyle w:val="slovnidruh"/>
        </w:rPr>
        <w:t>konj.</w:t>
      </w:r>
    </w:p>
    <w:p w:rsidR="00CB13D1" w:rsidRDefault="007F094C">
      <w:pPr>
        <w:pStyle w:val="Motivace"/>
      </w:pPr>
      <w:r>
        <w:rPr>
          <w:rStyle w:val="nonparej"/>
        </w:rPr>
        <w:t xml:space="preserve">k </w:t>
      </w:r>
      <w:r>
        <w:rPr>
          <w:rStyle w:val="odkaz"/>
        </w:rPr>
        <w:t xml:space="preserve">a </w:t>
      </w:r>
      <w:r>
        <w:rPr>
          <w:rStyle w:val="nonparej"/>
        </w:rPr>
        <w:t xml:space="preserve">a </w:t>
      </w:r>
      <w:r>
        <w:rPr>
          <w:rStyle w:val="odkaz"/>
        </w:rPr>
        <w:t>onde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1. </w:t>
      </w:r>
      <w:r>
        <w:rPr>
          <w:rStyle w:val="nonparej"/>
        </w:rPr>
        <w:t xml:space="preserve">adv. interog. </w:t>
      </w:r>
      <w:r>
        <w:rPr>
          <w:rStyle w:val="vyznam"/>
        </w:rPr>
        <w:t>kde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2. </w:t>
      </w:r>
      <w:r>
        <w:rPr>
          <w:rStyle w:val="nonparej"/>
        </w:rPr>
        <w:t xml:space="preserve">adv. indef. </w:t>
      </w:r>
      <w:r>
        <w:rPr>
          <w:rStyle w:val="vyznam"/>
        </w:rPr>
        <w:t>i místy, leckde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3. </w:t>
      </w:r>
      <w:r>
        <w:rPr>
          <w:rStyle w:val="nonparej"/>
        </w:rPr>
        <w:t xml:space="preserve">konj. kopul. </w:t>
      </w:r>
      <w:r>
        <w:rPr>
          <w:rStyle w:val="vyznam"/>
        </w:rPr>
        <w:t xml:space="preserve">a tam, </w:t>
      </w:r>
      <w:r>
        <w:rPr>
          <w:rStyle w:val="vyznamstaroceskyvyraz"/>
        </w:rPr>
        <w:t>„a onde“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4. </w:t>
      </w:r>
      <w:r>
        <w:rPr>
          <w:rStyle w:val="nonparej"/>
        </w:rPr>
        <w:t xml:space="preserve">konj. adverz. </w:t>
      </w:r>
      <w:r>
        <w:rPr>
          <w:rStyle w:val="vyznam"/>
        </w:rPr>
        <w:t>ale tam, kdežto tam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5. </w:t>
      </w:r>
      <w:r>
        <w:rPr>
          <w:rStyle w:val="nonparej"/>
        </w:rPr>
        <w:t xml:space="preserve">konj. kopul. </w:t>
      </w:r>
      <w:r>
        <w:rPr>
          <w:rStyle w:val="ustalenespojeni"/>
        </w:rPr>
        <w:t xml:space="preserve">ande ono – ono (– ono) </w:t>
      </w:r>
      <w:r>
        <w:rPr>
          <w:rStyle w:val="vyznam"/>
        </w:rPr>
        <w:t>jednak – jednak (– jednak)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6. </w:t>
      </w:r>
      <w:r>
        <w:rPr>
          <w:rStyle w:val="nonparej"/>
        </w:rPr>
        <w:t xml:space="preserve">konj. obsahová </w:t>
      </w:r>
      <w:r>
        <w:rPr>
          <w:rStyle w:val="spojitelnost"/>
        </w:rPr>
        <w:t xml:space="preserve">(po slovesech vnímání) </w:t>
      </w:r>
      <w:r>
        <w:rPr>
          <w:rStyle w:val="vyznam"/>
        </w:rPr>
        <w:t>že, jak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7. </w:t>
      </w:r>
      <w:r>
        <w:rPr>
          <w:rStyle w:val="nonparej"/>
        </w:rPr>
        <w:t xml:space="preserve">konj. kauz. </w:t>
      </w:r>
      <w:r>
        <w:rPr>
          <w:rStyle w:val="vyznam"/>
        </w:rPr>
        <w:t>neboť, vždyť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8. </w:t>
      </w:r>
      <w:r>
        <w:rPr>
          <w:rStyle w:val="nonparej"/>
        </w:rPr>
        <w:t xml:space="preserve">konj. čas. </w:t>
      </w:r>
      <w:r>
        <w:rPr>
          <w:rStyle w:val="vyznam"/>
        </w:rPr>
        <w:t>když, zatímco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9. </w:t>
      </w:r>
      <w:r>
        <w:rPr>
          <w:rStyle w:val="nonparej"/>
        </w:rPr>
        <w:t xml:space="preserve">konj. čas.-adjunkt. </w:t>
      </w:r>
      <w:r>
        <w:rPr>
          <w:rStyle w:val="vyznam"/>
        </w:rPr>
        <w:t>a když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10. </w:t>
      </w:r>
      <w:r>
        <w:rPr>
          <w:rStyle w:val="nonparej"/>
        </w:rPr>
        <w:t xml:space="preserve">konj. adverz. </w:t>
      </w:r>
      <w:r>
        <w:rPr>
          <w:rStyle w:val="vyznam"/>
        </w:rPr>
        <w:t>ale, avšak</w:t>
      </w:r>
    </w:p>
    <w:p w:rsidR="00CB13D1" w:rsidRDefault="007F094C">
      <w:pPr>
        <w:pStyle w:val="Vykladvyznamu"/>
      </w:pPr>
      <w:r>
        <w:rPr>
          <w:rStyle w:val="delimitatorvyznamu"/>
        </w:rPr>
        <w:lastRenderedPageBreak/>
        <w:t xml:space="preserve">11. </w:t>
      </w:r>
      <w:r>
        <w:rPr>
          <w:rStyle w:val="nonparej"/>
        </w:rPr>
        <w:t xml:space="preserve">konj. konsek. </w:t>
      </w:r>
      <w:r>
        <w:rPr>
          <w:rStyle w:val="vyznam"/>
        </w:rPr>
        <w:t>že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12. </w:t>
      </w:r>
      <w:r>
        <w:rPr>
          <w:rStyle w:val="nonparej"/>
        </w:rPr>
        <w:t xml:space="preserve">ve funkci partik. navaz. </w:t>
      </w:r>
      <w:r>
        <w:rPr>
          <w:rStyle w:val="vyznam"/>
        </w:rPr>
        <w:t>a tak, tehdy; připojuje větu s následným dějem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13. </w:t>
      </w:r>
      <w:r>
        <w:rPr>
          <w:rStyle w:val="nonparej"/>
        </w:rPr>
        <w:t xml:space="preserve">ve funkci partik. jistot.-interog. </w:t>
      </w:r>
      <w:r>
        <w:rPr>
          <w:rStyle w:val="vyznam"/>
        </w:rPr>
        <w:t>vždyť</w:t>
      </w:r>
    </w:p>
    <w:p w:rsidR="00CB13D1" w:rsidRDefault="007F094C">
      <w:pPr>
        <w:pStyle w:val="Poznamka"/>
      </w:pPr>
      <w:r>
        <w:t xml:space="preserve">K původu, významu a vývoji spojovacího výrazu </w:t>
      </w:r>
      <w:r>
        <w:rPr>
          <w:rStyle w:val="nonparej"/>
        </w:rPr>
        <w:t xml:space="preserve">sr. </w:t>
      </w:r>
      <w:r>
        <w:t xml:space="preserve">Bauer, Vývoj českého souvětí, Praha 1960, zvl. s. 72, 110, 123n., 225. Není vyloučena paralelní motivace </w:t>
      </w:r>
      <w:r>
        <w:rPr>
          <w:rStyle w:val="kurziva"/>
        </w:rPr>
        <w:t xml:space="preserve">ano </w:t>
      </w:r>
      <w:r>
        <w:t xml:space="preserve">a </w:t>
      </w:r>
      <w:r>
        <w:rPr>
          <w:rStyle w:val="nonparej"/>
        </w:rPr>
        <w:t xml:space="preserve">partik. </w:t>
      </w:r>
      <w:r>
        <w:rPr>
          <w:rStyle w:val="kurziva"/>
        </w:rPr>
        <w:t>de</w:t>
      </w:r>
      <w:r>
        <w:t xml:space="preserve">, zvláště u </w:t>
      </w:r>
      <w:r>
        <w:rPr>
          <w:rStyle w:val="kurziva"/>
        </w:rPr>
        <w:t xml:space="preserve">ande </w:t>
      </w:r>
      <w:r>
        <w:t xml:space="preserve">ve funkci </w:t>
      </w:r>
      <w:r>
        <w:rPr>
          <w:rStyle w:val="nonparej"/>
        </w:rPr>
        <w:t>partik.</w:t>
      </w:r>
      <w:r>
        <w:t xml:space="preserve">, </w:t>
      </w:r>
      <w:r>
        <w:rPr>
          <w:rStyle w:val="nonparej"/>
        </w:rPr>
        <w:t xml:space="preserve">sr. </w:t>
      </w:r>
      <w:r>
        <w:t>Etymologický slovník slovanských jazyků, s. 56.</w:t>
      </w:r>
    </w:p>
    <w:p w:rsidR="00CB13D1" w:rsidRDefault="007F094C">
      <w:pPr>
        <w:pStyle w:val="Poznamka"/>
      </w:pPr>
      <w:r>
        <w:rPr>
          <w:rStyle w:val="nonparej"/>
        </w:rPr>
        <w:t xml:space="preserve">Sr. </w:t>
      </w:r>
      <w:r>
        <w:rPr>
          <w:rStyle w:val="odkaz"/>
        </w:rPr>
        <w:t>ano</w:t>
      </w:r>
      <w:r>
        <w:t xml:space="preserve">, </w:t>
      </w:r>
      <w:r>
        <w:rPr>
          <w:rStyle w:val="odkaz"/>
        </w:rPr>
        <w:t>kdež</w:t>
      </w:r>
      <w:r>
        <w:t xml:space="preserve">, </w:t>
      </w:r>
      <w:r>
        <w:rPr>
          <w:rStyle w:val="odkaz"/>
        </w:rPr>
        <w:t>nali</w:t>
      </w:r>
      <w:r>
        <w:t xml:space="preserve">, </w:t>
      </w:r>
      <w:r>
        <w:rPr>
          <w:rStyle w:val="odkaz"/>
        </w:rPr>
        <w:t>ono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Odkazovezahlavi"/>
      </w:pPr>
      <w:r>
        <w:rPr>
          <w:rStyle w:val="identifikator"/>
        </w:rPr>
        <w:t xml:space="preserve">h811 </w:t>
      </w:r>
      <w:r>
        <w:rPr>
          <w:rStyle w:val="hesloveslovo"/>
        </w:rPr>
        <w:t xml:space="preserve">anděl </w:t>
      </w:r>
      <w:r>
        <w:rPr>
          <w:rStyle w:val="nonparej"/>
        </w:rPr>
        <w:t xml:space="preserve">v. </w:t>
      </w:r>
      <w:r>
        <w:rPr>
          <w:rStyle w:val="odkaz"/>
        </w:rPr>
        <w:t>anjel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Odkazovezahlavi"/>
      </w:pPr>
      <w:r>
        <w:rPr>
          <w:rStyle w:val="identifikator"/>
        </w:rPr>
        <w:t xml:space="preserve">h812 </w:t>
      </w:r>
      <w:r>
        <w:rPr>
          <w:rStyle w:val="hesloveslovo"/>
        </w:rPr>
        <w:t xml:space="preserve">andělíček </w:t>
      </w:r>
      <w:r>
        <w:rPr>
          <w:rStyle w:val="nonparej"/>
        </w:rPr>
        <w:t xml:space="preserve">v. </w:t>
      </w:r>
      <w:r>
        <w:rPr>
          <w:rStyle w:val="odkaz"/>
        </w:rPr>
        <w:t>anjelíček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h813 </w:t>
      </w:r>
      <w:r>
        <w:rPr>
          <w:rStyle w:val="hesloveslovo"/>
        </w:rPr>
        <w:t xml:space="preserve">andělička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anjelička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hesloveslovo"/>
        </w:rPr>
        <w:t>anjelíček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-čka </w:t>
      </w:r>
      <w:r>
        <w:rPr>
          <w:rStyle w:val="slovnidruh"/>
        </w:rPr>
        <w:t>m.</w:t>
      </w:r>
    </w:p>
    <w:p w:rsidR="00CB13D1" w:rsidRDefault="007F094C">
      <w:pPr>
        <w:pStyle w:val="Heslovezahlavi"/>
      </w:pPr>
      <w:r>
        <w:rPr>
          <w:rStyle w:val="nonparej"/>
        </w:rPr>
        <w:t xml:space="preserve">dolož. jen </w:t>
      </w:r>
      <w:r>
        <w:rPr>
          <w:rStyle w:val="hesloveslovo"/>
        </w:rPr>
        <w:t>andělíček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-čka </w:t>
      </w:r>
      <w:r>
        <w:rPr>
          <w:rStyle w:val="slovnidruh"/>
        </w:rPr>
        <w:t>m.</w:t>
      </w:r>
    </w:p>
    <w:p w:rsidR="00CB13D1" w:rsidRDefault="007F094C">
      <w:pPr>
        <w:pStyle w:val="Motivace"/>
      </w:pPr>
      <w:r>
        <w:rPr>
          <w:rStyle w:val="nonparej"/>
        </w:rPr>
        <w:t xml:space="preserve">k </w:t>
      </w:r>
      <w:r>
        <w:rPr>
          <w:rStyle w:val="odkaz"/>
        </w:rPr>
        <w:t>anjelík, -a</w:t>
      </w:r>
    </w:p>
    <w:p w:rsidR="00CB13D1" w:rsidRDefault="007F094C">
      <w:pPr>
        <w:pStyle w:val="Vykladvyznamu"/>
      </w:pPr>
      <w:r>
        <w:rPr>
          <w:rStyle w:val="nonparej"/>
        </w:rPr>
        <w:t xml:space="preserve">expr. </w:t>
      </w:r>
      <w:r>
        <w:rPr>
          <w:rStyle w:val="vyznam"/>
        </w:rPr>
        <w:t>andělíček, malý anděl</w:t>
      </w:r>
    </w:p>
    <w:p w:rsidR="00CB13D1" w:rsidRDefault="007F094C">
      <w:pPr>
        <w:pStyle w:val="Poznamka"/>
      </w:pPr>
      <w:r>
        <w:t xml:space="preserve">Ojed. doklad z </w:t>
      </w:r>
      <w:r>
        <w:rPr>
          <w:rStyle w:val="pramen"/>
        </w:rPr>
        <w:t>LegKat</w:t>
      </w:r>
      <w:r>
        <w:t xml:space="preserve">. </w:t>
      </w:r>
      <w:r>
        <w:rPr>
          <w:rStyle w:val="nonparej"/>
        </w:rPr>
        <w:t xml:space="preserve">Sr. </w:t>
      </w:r>
      <w:r>
        <w:rPr>
          <w:rStyle w:val="odkaz"/>
        </w:rPr>
        <w:t>anjel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Odkazovezahlavi"/>
      </w:pPr>
      <w:r>
        <w:rPr>
          <w:rStyle w:val="identifikator"/>
        </w:rPr>
        <w:t xml:space="preserve">h814 </w:t>
      </w:r>
      <w:r>
        <w:rPr>
          <w:rStyle w:val="hesloveslovo"/>
        </w:rPr>
        <w:t xml:space="preserve">andělík </w:t>
      </w:r>
      <w:r>
        <w:rPr>
          <w:rStyle w:val="nonparej"/>
        </w:rPr>
        <w:t xml:space="preserve">v. </w:t>
      </w:r>
      <w:r>
        <w:rPr>
          <w:rStyle w:val="odkaz"/>
        </w:rPr>
        <w:t>anjelík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Odkazovezahlavi"/>
      </w:pPr>
      <w:r>
        <w:rPr>
          <w:rStyle w:val="identifikator"/>
        </w:rPr>
        <w:lastRenderedPageBreak/>
        <w:t xml:space="preserve">h815 </w:t>
      </w:r>
      <w:r>
        <w:rPr>
          <w:rStyle w:val="hesloveslovo"/>
        </w:rPr>
        <w:t xml:space="preserve">andělika </w:t>
      </w:r>
      <w:r>
        <w:rPr>
          <w:rStyle w:val="nonparej"/>
        </w:rPr>
        <w:t xml:space="preserve">v. </w:t>
      </w:r>
      <w:r>
        <w:rPr>
          <w:rStyle w:val="odkaz"/>
        </w:rPr>
        <w:t>anjelika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Odkazovezahlavi"/>
      </w:pPr>
      <w:r>
        <w:rPr>
          <w:rStyle w:val="identifikator"/>
        </w:rPr>
        <w:t xml:space="preserve">h816 </w:t>
      </w:r>
      <w:r>
        <w:rPr>
          <w:rStyle w:val="hesloveslovo"/>
        </w:rPr>
        <w:t xml:space="preserve">andělový </w:t>
      </w:r>
      <w:r>
        <w:rPr>
          <w:rStyle w:val="nonparej"/>
        </w:rPr>
        <w:t xml:space="preserve">v. </w:t>
      </w:r>
      <w:r>
        <w:rPr>
          <w:rStyle w:val="odkaz"/>
        </w:rPr>
        <w:t>anjelový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Odkazovezahlavi"/>
      </w:pPr>
      <w:r>
        <w:rPr>
          <w:rStyle w:val="identifikator"/>
        </w:rPr>
        <w:t xml:space="preserve">h817 </w:t>
      </w:r>
      <w:r>
        <w:rPr>
          <w:rStyle w:val="hesloveslovo"/>
        </w:rPr>
        <w:t xml:space="preserve">andělsky </w:t>
      </w:r>
      <w:r>
        <w:rPr>
          <w:rStyle w:val="nonparej"/>
        </w:rPr>
        <w:t xml:space="preserve">v. </w:t>
      </w:r>
      <w:r>
        <w:rPr>
          <w:rStyle w:val="odkaz"/>
        </w:rPr>
        <w:t>anjelsky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Odkazovezahlavi"/>
      </w:pPr>
      <w:r>
        <w:rPr>
          <w:rStyle w:val="identifikator"/>
        </w:rPr>
        <w:t xml:space="preserve">h818 </w:t>
      </w:r>
      <w:r>
        <w:rPr>
          <w:rStyle w:val="hesloveslovo"/>
        </w:rPr>
        <w:t xml:space="preserve">andělský </w:t>
      </w:r>
      <w:r>
        <w:rPr>
          <w:rStyle w:val="nonparej"/>
        </w:rPr>
        <w:t xml:space="preserve">v. </w:t>
      </w:r>
      <w:r>
        <w:rPr>
          <w:rStyle w:val="odkaz"/>
        </w:rPr>
        <w:t>anjelský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h819 </w:t>
      </w:r>
      <w:r>
        <w:rPr>
          <w:rStyle w:val="hesloveslovo"/>
        </w:rPr>
        <w:t xml:space="preserve">Andera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h820 </w:t>
      </w:r>
      <w:r>
        <w:rPr>
          <w:rStyle w:val="hesloveslovo"/>
        </w:rPr>
        <w:t xml:space="preserve">Anderlík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h821 </w:t>
      </w:r>
      <w:r>
        <w:rPr>
          <w:rStyle w:val="hesloveslovo"/>
        </w:rPr>
        <w:t xml:space="preserve">Andielek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anjélek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hesloveslovo"/>
        </w:rPr>
        <w:t>anjélek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-lka/-lku </w:t>
      </w:r>
      <w:r>
        <w:rPr>
          <w:rStyle w:val="slovnidruh"/>
        </w:rPr>
        <w:t>m.</w:t>
      </w:r>
    </w:p>
    <w:p w:rsidR="00CB13D1" w:rsidRDefault="007F094C">
      <w:pPr>
        <w:pStyle w:val="Heslovezahlavi"/>
      </w:pPr>
      <w:r>
        <w:rPr>
          <w:rStyle w:val="nonparej"/>
        </w:rPr>
        <w:t xml:space="preserve">dolož. jen </w:t>
      </w:r>
      <w:r>
        <w:rPr>
          <w:rStyle w:val="hesloveslovo"/>
        </w:rPr>
        <w:t>andielek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-lka/-lku </w:t>
      </w:r>
      <w:r>
        <w:rPr>
          <w:rStyle w:val="slovnidruh"/>
        </w:rPr>
        <w:t>m.</w:t>
      </w:r>
    </w:p>
    <w:p w:rsidR="00CB13D1" w:rsidRDefault="007F094C">
      <w:pPr>
        <w:pStyle w:val="Motivace"/>
      </w:pPr>
      <w:r>
        <w:rPr>
          <w:rStyle w:val="nonparej"/>
        </w:rPr>
        <w:lastRenderedPageBreak/>
        <w:t xml:space="preserve">k </w:t>
      </w:r>
      <w:r>
        <w:rPr>
          <w:rStyle w:val="odkaz"/>
        </w:rPr>
        <w:t>anjel</w:t>
      </w:r>
      <w:r>
        <w:t xml:space="preserve">, </w:t>
      </w:r>
      <w:r>
        <w:rPr>
          <w:rStyle w:val="odkaz"/>
        </w:rPr>
        <w:t>anděl</w:t>
      </w:r>
    </w:p>
    <w:p w:rsidR="00CB13D1" w:rsidRDefault="007F094C">
      <w:pPr>
        <w:pStyle w:val="Vykladvyznamu"/>
      </w:pPr>
      <w:r>
        <w:rPr>
          <w:rStyle w:val="vyznam"/>
        </w:rPr>
        <w:t>ryba s dvěma hřbetními ploutvemi, které se podobají andělským křídlům, snad ostroun</w:t>
      </w:r>
    </w:p>
    <w:p w:rsidR="00CB13D1" w:rsidRDefault="007F094C">
      <w:pPr>
        <w:pStyle w:val="Poznamka"/>
      </w:pPr>
      <w:r>
        <w:t xml:space="preserve">Jen u Klareta za lat. </w:t>
      </w:r>
      <w:r>
        <w:rPr>
          <w:rStyle w:val="kurziva"/>
        </w:rPr>
        <w:t>lambucus</w:t>
      </w:r>
    </w:p>
    <w:p w:rsidR="00CB13D1" w:rsidRDefault="007F094C">
      <w:pPr>
        <w:pStyle w:val="Poznamka"/>
      </w:pPr>
      <w:r>
        <w:rPr>
          <w:rStyle w:val="nonparej"/>
        </w:rPr>
        <w:t xml:space="preserve">Sr. </w:t>
      </w:r>
      <w:r>
        <w:t xml:space="preserve">Machek, Etym. slov.² </w:t>
      </w:r>
      <w:r>
        <w:rPr>
          <w:rStyle w:val="nonparej"/>
        </w:rPr>
        <w:t xml:space="preserve">s.v. </w:t>
      </w:r>
      <w:r>
        <w:t>andielek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h822 </w:t>
      </w:r>
      <w:r>
        <w:rPr>
          <w:rStyle w:val="hesloveslovo"/>
        </w:rPr>
        <w:t xml:space="preserve">Andla </w:t>
      </w:r>
      <w:r>
        <w:rPr>
          <w:rStyle w:val="akce"/>
        </w:rPr>
        <w:t>proprium</w:t>
      </w:r>
    </w:p>
    <w:p w:rsidR="00CB13D1" w:rsidRDefault="007F094C">
      <w:pPr>
        <w:pStyle w:val="Poznamka"/>
      </w:pPr>
      <w:r>
        <w:t xml:space="preserve">Dolož. jen. adj. poses. </w:t>
      </w:r>
      <w:r>
        <w:rPr>
          <w:rStyle w:val="kurziva"/>
        </w:rPr>
        <w:t>Andlin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h823 </w:t>
      </w:r>
      <w:r>
        <w:rPr>
          <w:rStyle w:val="hesloveslovo"/>
        </w:rPr>
        <w:t xml:space="preserve">Andoemis </w:t>
      </w:r>
      <w:r>
        <w:rPr>
          <w:rStyle w:val="komentar"/>
        </w:rPr>
        <w:t xml:space="preserve">proprium </w:t>
      </w:r>
      <w:r>
        <w:rPr>
          <w:rStyle w:val="akce"/>
        </w:rPr>
        <w:t>citátové slovo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h824 </w:t>
      </w:r>
      <w:r>
        <w:rPr>
          <w:rStyle w:val="hesloveslovo"/>
        </w:rPr>
        <w:t xml:space="preserve">Andorsmonoš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Andorsmonossus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t xml:space="preserve">Andorsmonossus </w:t>
      </w:r>
      <w:r>
        <w:rPr>
          <w:rStyle w:val="komentar"/>
        </w:rPr>
        <w:t xml:space="preserve">proprium </w:t>
      </w:r>
      <w:r>
        <w:rPr>
          <w:rStyle w:val="akce"/>
        </w:rPr>
        <w:t>citátové slovo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h825 </w:t>
      </w:r>
      <w:r>
        <w:rPr>
          <w:rStyle w:val="hesloveslovo"/>
        </w:rPr>
        <w:t xml:space="preserve">Andráč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h826 </w:t>
      </w:r>
      <w:r>
        <w:rPr>
          <w:rStyle w:val="hesloveslovo"/>
        </w:rPr>
        <w:t xml:space="preserve">Andrášek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Andrassko</w:t>
      </w:r>
    </w:p>
    <w:p w:rsidR="00CB13D1" w:rsidRDefault="007F094C">
      <w:pPr>
        <w:pStyle w:val="Autor"/>
      </w:pPr>
      <w:r>
        <w:lastRenderedPageBreak/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t xml:space="preserve">Andrassko </w:t>
      </w:r>
      <w:r>
        <w:rPr>
          <w:rStyle w:val="komentar"/>
        </w:rPr>
        <w:t xml:space="preserve">proprium </w:t>
      </w:r>
      <w:r>
        <w:rPr>
          <w:rStyle w:val="akce"/>
        </w:rPr>
        <w:t>citátové slovo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h827 </w:t>
      </w:r>
      <w:r>
        <w:rPr>
          <w:rStyle w:val="hesloveslovo"/>
        </w:rPr>
        <w:t xml:space="preserve">André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h828 </w:t>
      </w:r>
      <w:r>
        <w:rPr>
          <w:rStyle w:val="hesloveslovo"/>
        </w:rPr>
        <w:t xml:space="preserve">Andreas </w:t>
      </w:r>
      <w:r>
        <w:rPr>
          <w:rStyle w:val="komentar"/>
        </w:rPr>
        <w:t xml:space="preserve">proprium </w:t>
      </w:r>
      <w:r>
        <w:rPr>
          <w:rStyle w:val="akce"/>
        </w:rPr>
        <w:t>citátové slovo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h829 </w:t>
      </w:r>
      <w:r>
        <w:rPr>
          <w:rStyle w:val="hesloveslovo"/>
        </w:rPr>
        <w:t xml:space="preserve">Andreáš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h830 </w:t>
      </w:r>
      <w:r>
        <w:rPr>
          <w:rStyle w:val="hesloveslovo"/>
        </w:rPr>
        <w:t xml:space="preserve">Andrej </w:t>
      </w:r>
      <w:r>
        <w:rPr>
          <w:rStyle w:val="akce"/>
        </w:rPr>
        <w:t xml:space="preserve">proprium </w:t>
      </w:r>
      <w:r>
        <w:rPr>
          <w:rStyle w:val="komentar"/>
        </w:rPr>
        <w:t xml:space="preserve">na lístku spolu s heslem </w:t>
      </w:r>
      <w:r>
        <w:rPr>
          <w:rStyle w:val="komentarkurziva"/>
        </w:rPr>
        <w:t>Andřej</w:t>
      </w:r>
    </w:p>
    <w:p w:rsidR="00CB13D1" w:rsidRDefault="007F094C">
      <w:pPr>
        <w:pStyle w:val="Vylouceneheslo"/>
      </w:pPr>
      <w:r>
        <w:rPr>
          <w:rStyle w:val="hesloveslovo"/>
        </w:rPr>
        <w:t xml:space="preserve">Andřej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h831 </w:t>
      </w:r>
      <w:r>
        <w:rPr>
          <w:rStyle w:val="hesloveslovo"/>
        </w:rPr>
        <w:t xml:space="preserve">Andres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lastRenderedPageBreak/>
        <w:t xml:space="preserve">h832 </w:t>
      </w:r>
      <w:r>
        <w:rPr>
          <w:rStyle w:val="hesloveslovo"/>
        </w:rPr>
        <w:t xml:space="preserve">Andreska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h833 </w:t>
      </w:r>
      <w:r>
        <w:rPr>
          <w:rStyle w:val="hesloveslovo"/>
        </w:rPr>
        <w:t xml:space="preserve">Andriáš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h834 </w:t>
      </w:r>
      <w:r>
        <w:rPr>
          <w:rStyle w:val="hesloveslovo"/>
        </w:rPr>
        <w:t xml:space="preserve">Andris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h835 </w:t>
      </w:r>
      <w:r>
        <w:rPr>
          <w:rStyle w:val="hesloveslovo"/>
        </w:rPr>
        <w:t xml:space="preserve">Andritus </w:t>
      </w:r>
      <w:r>
        <w:rPr>
          <w:rStyle w:val="komentar"/>
        </w:rPr>
        <w:t xml:space="preserve">proprium </w:t>
      </w:r>
      <w:r>
        <w:rPr>
          <w:rStyle w:val="akce"/>
        </w:rPr>
        <w:t>citátové slovo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h836 </w:t>
      </w:r>
      <w:r>
        <w:rPr>
          <w:rStyle w:val="hesloveslovo"/>
        </w:rPr>
        <w:t xml:space="preserve">Andrl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h837 </w:t>
      </w:r>
      <w:r>
        <w:rPr>
          <w:rStyle w:val="hesloveslovo"/>
        </w:rPr>
        <w:t xml:space="preserve">Andrle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h838 </w:t>
      </w:r>
      <w:r>
        <w:rPr>
          <w:rStyle w:val="hesloveslovo"/>
        </w:rPr>
        <w:t xml:space="preserve">Andrlík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lastRenderedPageBreak/>
        <w:t xml:space="preserve">h839 </w:t>
      </w:r>
      <w:r>
        <w:rPr>
          <w:rStyle w:val="hesloveslovo"/>
        </w:rPr>
        <w:t xml:space="preserve">Andrlín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Andrlino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t xml:space="preserve">Andrlino </w:t>
      </w:r>
      <w:r>
        <w:rPr>
          <w:rStyle w:val="komentar"/>
        </w:rPr>
        <w:t>proprium</w:t>
      </w:r>
      <w:r>
        <w:rPr>
          <w:rStyle w:val="akce"/>
        </w:rPr>
        <w:t>citátové slovo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h840 </w:t>
      </w:r>
      <w:r>
        <w:rPr>
          <w:rStyle w:val="hesloveslovo"/>
        </w:rPr>
        <w:t xml:space="preserve">Androgaenus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Androgeus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t xml:space="preserve">Androgeus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h841 </w:t>
      </w:r>
      <w:r>
        <w:rPr>
          <w:rStyle w:val="hesloveslovo"/>
        </w:rPr>
        <w:t xml:space="preserve">andromačí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 xml:space="preserve">Andromacus </w:t>
      </w:r>
      <w:r>
        <w:rPr>
          <w:rStyle w:val="komentar"/>
        </w:rPr>
        <w:t xml:space="preserve">s lat. gen. jmenovacím zapsaným v </w:t>
      </w:r>
      <w:r>
        <w:rPr>
          <w:rStyle w:val="komentarpramen"/>
        </w:rPr>
        <w:t xml:space="preserve">LékŽen </w:t>
      </w:r>
      <w:r>
        <w:rPr>
          <w:rStyle w:val="komentarkurziva"/>
        </w:rPr>
        <w:t>andromaczy</w:t>
      </w:r>
      <w:r>
        <w:rPr>
          <w:rStyle w:val="komentar"/>
        </w:rPr>
        <w:t xml:space="preserve">, </w:t>
      </w:r>
      <w:r>
        <w:rPr>
          <w:rStyle w:val="komentarkurziva"/>
        </w:rPr>
        <w:t>andromatij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t xml:space="preserve">Andromacus </w:t>
      </w:r>
      <w:r>
        <w:rPr>
          <w:rStyle w:val="akce"/>
        </w:rPr>
        <w:t xml:space="preserve">citátové slovo </w:t>
      </w:r>
      <w:r>
        <w:rPr>
          <w:rStyle w:val="komentar"/>
        </w:rPr>
        <w:t xml:space="preserve">s lat. gen. jmenovacím zapsaným v </w:t>
      </w:r>
      <w:r>
        <w:rPr>
          <w:rStyle w:val="komentarpramen"/>
        </w:rPr>
        <w:t xml:space="preserve">LékŽen </w:t>
      </w:r>
      <w:r>
        <w:rPr>
          <w:rStyle w:val="komentarkurziva"/>
        </w:rPr>
        <w:t>andromaczy</w:t>
      </w:r>
      <w:r>
        <w:rPr>
          <w:rStyle w:val="komentar"/>
        </w:rPr>
        <w:t xml:space="preserve">, </w:t>
      </w:r>
      <w:r>
        <w:rPr>
          <w:rStyle w:val="komentarkurziva"/>
        </w:rPr>
        <w:t>andromatij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h842 </w:t>
      </w:r>
      <w:r>
        <w:rPr>
          <w:rStyle w:val="hesloveslovo"/>
        </w:rPr>
        <w:t xml:space="preserve">Andromachus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h843 </w:t>
      </w:r>
      <w:r>
        <w:rPr>
          <w:rStyle w:val="hesloveslovo"/>
        </w:rPr>
        <w:t xml:space="preserve">Andromakus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h844 </w:t>
      </w:r>
      <w:r>
        <w:rPr>
          <w:rStyle w:val="hesloveslovo"/>
        </w:rPr>
        <w:t xml:space="preserve">Andrometa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h845 </w:t>
      </w:r>
      <w:r>
        <w:rPr>
          <w:rStyle w:val="hesloveslovo"/>
        </w:rPr>
        <w:t xml:space="preserve">Andronicus </w:t>
      </w:r>
      <w:r>
        <w:rPr>
          <w:rStyle w:val="komentar"/>
        </w:rPr>
        <w:t xml:space="preserve">proprium </w:t>
      </w:r>
      <w:r>
        <w:rPr>
          <w:rStyle w:val="akce"/>
        </w:rPr>
        <w:t>citátové slovo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h846 </w:t>
      </w:r>
      <w:r>
        <w:rPr>
          <w:rStyle w:val="hesloveslovo"/>
        </w:rPr>
        <w:t xml:space="preserve">Andronik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h847 </w:t>
      </w:r>
      <w:r>
        <w:rPr>
          <w:rStyle w:val="hesloveslovo"/>
        </w:rPr>
        <w:t xml:space="preserve">Andrpife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Andrpifl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t xml:space="preserve">Andrpifl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h848 </w:t>
      </w:r>
      <w:r>
        <w:rPr>
          <w:rStyle w:val="hesloveslovo"/>
        </w:rPr>
        <w:t xml:space="preserve">Andrýs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h849 </w:t>
      </w:r>
      <w:r>
        <w:rPr>
          <w:rStyle w:val="hesloveslovo"/>
        </w:rPr>
        <w:t xml:space="preserve">Andřej </w:t>
      </w:r>
      <w:r>
        <w:rPr>
          <w:rStyle w:val="akce"/>
        </w:rPr>
        <w:t xml:space="preserve">přeřazeno sub </w:t>
      </w:r>
      <w:r>
        <w:rPr>
          <w:rStyle w:val="odkaz"/>
        </w:rPr>
        <w:t>Andrej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h850 </w:t>
      </w:r>
      <w:r>
        <w:rPr>
          <w:rStyle w:val="hesloveslovo"/>
        </w:rPr>
        <w:t xml:space="preserve">Andřejek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h851 </w:t>
      </w:r>
      <w:r>
        <w:rPr>
          <w:rStyle w:val="hesloveslovo"/>
        </w:rPr>
        <w:t xml:space="preserve">Andurach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h852 </w:t>
      </w:r>
      <w:r>
        <w:rPr>
          <w:rStyle w:val="hesloveslovo"/>
        </w:rPr>
        <w:t xml:space="preserve">Andurat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h853 </w:t>
      </w:r>
      <w:r>
        <w:rPr>
          <w:rStyle w:val="hesloveslovo"/>
        </w:rPr>
        <w:t xml:space="preserve">Ane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Ave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Odkazovezahlavi"/>
      </w:pPr>
      <w:r>
        <w:rPr>
          <w:rStyle w:val="identifikator"/>
        </w:rPr>
        <w:t xml:space="preserve">h854 </w:t>
      </w:r>
      <w:r>
        <w:rPr>
          <w:rStyle w:val="hesloveslovo"/>
        </w:rPr>
        <w:t xml:space="preserve">aneb </w:t>
      </w:r>
      <w:r>
        <w:rPr>
          <w:rStyle w:val="nonparej"/>
        </w:rPr>
        <w:t xml:space="preserve">v. </w:t>
      </w:r>
      <w:r>
        <w:rPr>
          <w:rStyle w:val="odkaz"/>
        </w:rPr>
        <w:t>nebo¹</w:t>
      </w:r>
      <w:r>
        <w:t xml:space="preserve">, </w:t>
      </w:r>
      <w:r>
        <w:rPr>
          <w:rStyle w:val="odkaz"/>
        </w:rPr>
        <w:t>nebo²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Odkazovezahlavi"/>
      </w:pPr>
      <w:r>
        <w:rPr>
          <w:rStyle w:val="identifikator"/>
        </w:rPr>
        <w:t xml:space="preserve">h855 </w:t>
      </w:r>
      <w:r>
        <w:rPr>
          <w:rStyle w:val="hesloveslovo"/>
        </w:rPr>
        <w:t xml:space="preserve">anebo </w:t>
      </w:r>
      <w:r>
        <w:rPr>
          <w:rStyle w:val="nonparej"/>
        </w:rPr>
        <w:t xml:space="preserve">v. </w:t>
      </w:r>
      <w:r>
        <w:rPr>
          <w:rStyle w:val="odkaz"/>
        </w:rPr>
        <w:t>nebo¹</w:t>
      </w:r>
      <w:r>
        <w:t xml:space="preserve">, </w:t>
      </w:r>
      <w:r>
        <w:rPr>
          <w:rStyle w:val="odkaz"/>
        </w:rPr>
        <w:t>nebo²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Odkazovezahlavi"/>
      </w:pPr>
      <w:r>
        <w:rPr>
          <w:rStyle w:val="identifikator"/>
        </w:rPr>
        <w:lastRenderedPageBreak/>
        <w:t xml:space="preserve">h856 </w:t>
      </w:r>
      <w:r>
        <w:rPr>
          <w:rStyle w:val="hesloveslovo"/>
        </w:rPr>
        <w:t xml:space="preserve">aneboli </w:t>
      </w:r>
      <w:r>
        <w:rPr>
          <w:rStyle w:val="nonparej"/>
        </w:rPr>
        <w:t xml:space="preserve">v. </w:t>
      </w:r>
      <w:r>
        <w:rPr>
          <w:rStyle w:val="odkaz"/>
        </w:rPr>
        <w:t>neboli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Odkazovezahlavi"/>
      </w:pPr>
      <w:r>
        <w:rPr>
          <w:rStyle w:val="identifikator"/>
        </w:rPr>
        <w:t xml:space="preserve">h857 </w:t>
      </w:r>
      <w:r>
        <w:rPr>
          <w:rStyle w:val="hesloveslovo"/>
        </w:rPr>
        <w:t xml:space="preserve">anebolito </w:t>
      </w:r>
      <w:r>
        <w:rPr>
          <w:rStyle w:val="nonparej"/>
        </w:rPr>
        <w:t xml:space="preserve">v. </w:t>
      </w:r>
      <w:r>
        <w:rPr>
          <w:rStyle w:val="odkaz"/>
        </w:rPr>
        <w:t>neboli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Odkazovezahlavi"/>
      </w:pPr>
      <w:r>
        <w:rPr>
          <w:rStyle w:val="identifikator"/>
        </w:rPr>
        <w:t xml:space="preserve">h858 </w:t>
      </w:r>
      <w:r>
        <w:rPr>
          <w:rStyle w:val="hesloveslovo"/>
        </w:rPr>
        <w:t xml:space="preserve">aneboť </w:t>
      </w:r>
      <w:r>
        <w:rPr>
          <w:rStyle w:val="nonparej"/>
        </w:rPr>
        <w:t xml:space="preserve">v. </w:t>
      </w:r>
      <w:r>
        <w:rPr>
          <w:rStyle w:val="odkaz"/>
        </w:rPr>
        <w:t>nebo¹</w:t>
      </w:r>
      <w:r>
        <w:t xml:space="preserve">, </w:t>
      </w:r>
      <w:r>
        <w:rPr>
          <w:rStyle w:val="odkaz"/>
        </w:rPr>
        <w:t>nebo²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Odkazovezahlavi"/>
      </w:pPr>
      <w:r>
        <w:rPr>
          <w:rStyle w:val="identifikator"/>
        </w:rPr>
        <w:t xml:space="preserve">h859 </w:t>
      </w:r>
      <w:r>
        <w:rPr>
          <w:rStyle w:val="hesloveslovo"/>
        </w:rPr>
        <w:t xml:space="preserve">anébrž </w:t>
      </w:r>
      <w:r>
        <w:rPr>
          <w:rStyle w:val="nonparej"/>
        </w:rPr>
        <w:t xml:space="preserve">v. </w:t>
      </w:r>
      <w:r>
        <w:rPr>
          <w:rStyle w:val="odkaz"/>
        </w:rPr>
        <w:t>anébrže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h860 </w:t>
      </w:r>
      <w:r>
        <w:rPr>
          <w:rStyle w:val="hesloveslovo"/>
        </w:rPr>
        <w:t xml:space="preserve">anébrže </w:t>
      </w:r>
      <w:r>
        <w:rPr>
          <w:rStyle w:val="slovnidruh"/>
        </w:rPr>
        <w:t>konj.</w:t>
      </w:r>
    </w:p>
    <w:p w:rsidR="00CB13D1" w:rsidRDefault="007F094C">
      <w:pPr>
        <w:pStyle w:val="Heslovezahlavi"/>
      </w:pPr>
      <w:r>
        <w:rPr>
          <w:rStyle w:val="nonparej"/>
        </w:rPr>
        <w:t xml:space="preserve">dolož. jen </w:t>
      </w:r>
      <w:r>
        <w:rPr>
          <w:rStyle w:val="hesloveslovo"/>
        </w:rPr>
        <w:t xml:space="preserve">anébrž </w:t>
      </w:r>
      <w:r>
        <w:rPr>
          <w:rStyle w:val="slovnidruh"/>
        </w:rPr>
        <w:t>konj.</w:t>
      </w:r>
    </w:p>
    <w:p w:rsidR="00CB13D1" w:rsidRDefault="007F094C">
      <w:pPr>
        <w:pStyle w:val="Motivace"/>
      </w:pPr>
      <w:r>
        <w:rPr>
          <w:rStyle w:val="nonparej"/>
        </w:rPr>
        <w:t xml:space="preserve">k </w:t>
      </w:r>
      <w:r>
        <w:rPr>
          <w:rStyle w:val="odkaz"/>
        </w:rPr>
        <w:t xml:space="preserve">a </w:t>
      </w:r>
      <w:r>
        <w:rPr>
          <w:rStyle w:val="nonparej"/>
        </w:rPr>
        <w:t xml:space="preserve">a </w:t>
      </w:r>
      <w:r>
        <w:rPr>
          <w:rStyle w:val="odkaz"/>
        </w:rPr>
        <w:t>nébrže</w:t>
      </w:r>
    </w:p>
    <w:p w:rsidR="00CB13D1" w:rsidRDefault="007F094C">
      <w:pPr>
        <w:pStyle w:val="Vykladvyznamu"/>
      </w:pPr>
      <w:r>
        <w:rPr>
          <w:rStyle w:val="nonparej"/>
        </w:rPr>
        <w:t xml:space="preserve">grad. </w:t>
      </w:r>
      <w:r>
        <w:rPr>
          <w:rStyle w:val="vyznam"/>
        </w:rPr>
        <w:t>ba, ba dokonce</w:t>
      </w:r>
    </w:p>
    <w:p w:rsidR="00CB13D1" w:rsidRDefault="007F094C">
      <w:pPr>
        <w:pStyle w:val="Poznamka"/>
      </w:pPr>
      <w:r>
        <w:t xml:space="preserve">Ojed. doklad. </w:t>
      </w:r>
      <w:r>
        <w:rPr>
          <w:rStyle w:val="nonparej"/>
        </w:rPr>
        <w:t xml:space="preserve">Sr. </w:t>
      </w:r>
      <w:r>
        <w:rPr>
          <w:rStyle w:val="odkaz"/>
        </w:rPr>
        <w:t>abrže</w:t>
      </w:r>
      <w:r>
        <w:t xml:space="preserve">, </w:t>
      </w:r>
      <w:r>
        <w:rPr>
          <w:rStyle w:val="odkaz"/>
        </w:rPr>
        <w:t>ale</w:t>
      </w:r>
      <w:r>
        <w:t xml:space="preserve">, </w:t>
      </w:r>
      <w:r>
        <w:rPr>
          <w:rStyle w:val="odkaz"/>
        </w:rPr>
        <w:t>nobrž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Odkazovezahlavi"/>
      </w:pPr>
      <w:r>
        <w:rPr>
          <w:rStyle w:val="identifikator"/>
        </w:rPr>
        <w:t xml:space="preserve">h861 </w:t>
      </w:r>
      <w:r>
        <w:rPr>
          <w:rStyle w:val="hesloveslovo"/>
        </w:rPr>
        <w:t xml:space="preserve">anebť </w:t>
      </w:r>
      <w:r>
        <w:rPr>
          <w:rStyle w:val="nonparej"/>
        </w:rPr>
        <w:t xml:space="preserve">v. </w:t>
      </w:r>
      <w:r>
        <w:rPr>
          <w:rStyle w:val="odkaz"/>
        </w:rPr>
        <w:t>nebo¹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h862 </w:t>
      </w:r>
      <w:r>
        <w:rPr>
          <w:rStyle w:val="hesloveslovo"/>
        </w:rPr>
        <w:t xml:space="preserve">Anectanabo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Anektanabo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lastRenderedPageBreak/>
        <w:t xml:space="preserve">Aneingar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t xml:space="preserve">Anektanabo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h863 </w:t>
      </w:r>
      <w:r>
        <w:rPr>
          <w:rStyle w:val="hesloveslovo"/>
        </w:rPr>
        <w:t xml:space="preserve">anektanabus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Anektanabo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h864 </w:t>
      </w:r>
      <w:r>
        <w:rPr>
          <w:rStyle w:val="hesloveslovo"/>
        </w:rPr>
        <w:t xml:space="preserve">Anepolus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h865 </w:t>
      </w:r>
      <w:r>
        <w:rPr>
          <w:rStyle w:val="hesloveslovo"/>
        </w:rPr>
        <w:t xml:space="preserve">Anéška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Anéžka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h866 </w:t>
      </w:r>
      <w:r>
        <w:rPr>
          <w:rStyle w:val="hesloveslovo"/>
        </w:rPr>
        <w:t xml:space="preserve">Aneta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h867 </w:t>
      </w:r>
      <w:r>
        <w:rPr>
          <w:rStyle w:val="hesloveslovo"/>
        </w:rPr>
        <w:t>anevěst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-i </w:t>
      </w:r>
      <w:r>
        <w:rPr>
          <w:rStyle w:val="slovnidruh"/>
        </w:rPr>
        <w:t>f.</w:t>
      </w:r>
    </w:p>
    <w:p w:rsidR="00CB13D1" w:rsidRDefault="007F094C">
      <w:pPr>
        <w:pStyle w:val="Motivace"/>
      </w:pPr>
      <w:r>
        <w:rPr>
          <w:rStyle w:val="nonparej"/>
        </w:rPr>
        <w:t xml:space="preserve">k </w:t>
      </w:r>
      <w:r>
        <w:rPr>
          <w:rStyle w:val="odkaz"/>
        </w:rPr>
        <w:t>nevěsta</w:t>
      </w:r>
    </w:p>
    <w:p w:rsidR="00CB13D1" w:rsidRDefault="007F094C">
      <w:pPr>
        <w:pStyle w:val="Vykladvyznamu"/>
      </w:pPr>
      <w:r>
        <w:rPr>
          <w:rStyle w:val="vyznam"/>
        </w:rPr>
        <w:t>snacha, synova manželka, nevěsta</w:t>
      </w:r>
    </w:p>
    <w:p w:rsidR="00CB13D1" w:rsidRDefault="007F094C">
      <w:pPr>
        <w:pStyle w:val="Poznamka"/>
      </w:pPr>
      <w:r>
        <w:lastRenderedPageBreak/>
        <w:t xml:space="preserve">Jen u Klareta za lat. </w:t>
      </w:r>
      <w:r>
        <w:rPr>
          <w:rStyle w:val="kurziva"/>
        </w:rPr>
        <w:t>nutus</w:t>
      </w:r>
      <w:r>
        <w:t xml:space="preserve">, snad klaretovská hříčka </w:t>
      </w:r>
      <w:r>
        <w:rPr>
          <w:rStyle w:val="kurziva"/>
        </w:rPr>
        <w:t xml:space="preserve">nevěst-a </w:t>
      </w:r>
      <w:r>
        <w:t>&gt;</w:t>
      </w:r>
      <w:r>
        <w:rPr>
          <w:rStyle w:val="kurziva"/>
        </w:rPr>
        <w:t xml:space="preserve">a-nevěst </w:t>
      </w:r>
      <w:r>
        <w:t xml:space="preserve">kvůli rýmu (s </w:t>
      </w:r>
      <w:r>
        <w:rPr>
          <w:rStyle w:val="kurziva"/>
        </w:rPr>
        <w:t>nápast</w:t>
      </w:r>
      <w:r>
        <w:t xml:space="preserve">), </w:t>
      </w:r>
      <w:r>
        <w:rPr>
          <w:rStyle w:val="nonparej"/>
        </w:rPr>
        <w:t xml:space="preserve">sr. </w:t>
      </w:r>
      <w:r>
        <w:t xml:space="preserve">B. Ryba, LF 75, 111. </w:t>
      </w:r>
      <w:r>
        <w:rPr>
          <w:rStyle w:val="nonparej"/>
        </w:rPr>
        <w:t xml:space="preserve">Sr. </w:t>
      </w:r>
      <w:r>
        <w:rPr>
          <w:rStyle w:val="odkaz"/>
        </w:rPr>
        <w:t>dci</w:t>
      </w:r>
      <w:r>
        <w:t xml:space="preserve">, </w:t>
      </w:r>
      <w:r>
        <w:rPr>
          <w:rStyle w:val="odkaz"/>
        </w:rPr>
        <w:t>snúbicě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h868 </w:t>
      </w:r>
      <w:r>
        <w:rPr>
          <w:rStyle w:val="hesloveslovo"/>
        </w:rPr>
        <w:t xml:space="preserve">Anez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Ariel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h869 </w:t>
      </w:r>
      <w:r>
        <w:rPr>
          <w:rStyle w:val="hesloveslovo"/>
        </w:rPr>
        <w:t>anéz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-a/-u </w:t>
      </w:r>
      <w:r>
        <w:rPr>
          <w:rStyle w:val="slovnidruh"/>
        </w:rPr>
        <w:t>m.</w:t>
      </w:r>
    </w:p>
    <w:p w:rsidR="00CB13D1" w:rsidRDefault="007F094C">
      <w:pPr>
        <w:pStyle w:val="Heslovezahlavi"/>
      </w:pPr>
      <w:r>
        <w:rPr>
          <w:rStyle w:val="hesloveslovo"/>
        </w:rPr>
        <w:t>anéž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-ě </w:t>
      </w:r>
      <w:r>
        <w:rPr>
          <w:rStyle w:val="slovnidruh"/>
        </w:rPr>
        <w:t>m.</w:t>
      </w:r>
    </w:p>
    <w:p w:rsidR="00CB13D1" w:rsidRDefault="007F094C">
      <w:pPr>
        <w:pStyle w:val="Heslovezahlavi"/>
      </w:pPr>
      <w:r>
        <w:rPr>
          <w:rStyle w:val="identifikator"/>
        </w:rPr>
        <w:t xml:space="preserve">h1030 </w:t>
      </w:r>
      <w:r>
        <w:rPr>
          <w:rStyle w:val="hesloveslovo"/>
        </w:rPr>
        <w:t>anýz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-a/-u </w:t>
      </w:r>
      <w:r>
        <w:rPr>
          <w:rStyle w:val="slovnidruh"/>
        </w:rPr>
        <w:t>m.</w:t>
      </w:r>
    </w:p>
    <w:p w:rsidR="00CB13D1" w:rsidRDefault="007F094C">
      <w:pPr>
        <w:pStyle w:val="Heslovezahlavi"/>
      </w:pPr>
      <w:r>
        <w:rPr>
          <w:rStyle w:val="hesloveslovo"/>
        </w:rPr>
        <w:t>anýž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-ě </w:t>
      </w:r>
      <w:r>
        <w:rPr>
          <w:rStyle w:val="slovnidruh"/>
        </w:rPr>
        <w:t>m.</w:t>
      </w:r>
    </w:p>
    <w:p w:rsidR="00CB13D1" w:rsidRDefault="007F094C">
      <w:pPr>
        <w:pStyle w:val="Heslovezahlavi"/>
      </w:pPr>
      <w:r>
        <w:rPr>
          <w:rStyle w:val="nonparej"/>
        </w:rPr>
        <w:t xml:space="preserve">dolož. též </w:t>
      </w:r>
      <w:r>
        <w:rPr>
          <w:rStyle w:val="hesloveslovonetucne"/>
        </w:rPr>
        <w:t>anýs</w:t>
      </w:r>
      <w:r>
        <w:rPr>
          <w:rStyle w:val="delimitator"/>
        </w:rPr>
        <w:t xml:space="preserve">, </w:t>
      </w:r>
      <w:r>
        <w:rPr>
          <w:rStyle w:val="morfologickacharakteristika"/>
        </w:rPr>
        <w:t xml:space="preserve">-a/-u </w:t>
      </w:r>
      <w:r>
        <w:rPr>
          <w:rStyle w:val="slovnidruh"/>
        </w:rPr>
        <w:t>m.</w:t>
      </w:r>
    </w:p>
    <w:p w:rsidR="00CB13D1" w:rsidRDefault="007F094C">
      <w:pPr>
        <w:pStyle w:val="Motivace"/>
      </w:pPr>
      <w:r>
        <w:rPr>
          <w:rStyle w:val="nonparej"/>
        </w:rPr>
        <w:t xml:space="preserve">k lat. </w:t>
      </w:r>
      <w:r>
        <w:t xml:space="preserve">anesum, anisum </w:t>
      </w:r>
      <w:r>
        <w:rPr>
          <w:rStyle w:val="nonparej"/>
        </w:rPr>
        <w:t xml:space="preserve">a střhn. </w:t>
      </w:r>
      <w:r>
        <w:t>anis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1. </w:t>
      </w:r>
      <w:r>
        <w:rPr>
          <w:rStyle w:val="vyznam"/>
        </w:rPr>
        <w:t xml:space="preserve">anýz, </w:t>
      </w:r>
      <w:r>
        <w:rPr>
          <w:rStyle w:val="vyznamstaroceskyvyraz"/>
        </w:rPr>
        <w:t xml:space="preserve">„sladký kmín“ </w:t>
      </w:r>
      <w:r>
        <w:rPr>
          <w:rStyle w:val="vyznam"/>
        </w:rPr>
        <w:t xml:space="preserve">(sr. ESSČ s.v. </w:t>
      </w:r>
      <w:r>
        <w:rPr>
          <w:rStyle w:val="vyznamstaroceskyvyraz"/>
        </w:rPr>
        <w:t>„sladký“</w:t>
      </w:r>
      <w:r>
        <w:rPr>
          <w:rStyle w:val="vyznam"/>
        </w:rPr>
        <w:t>)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2. </w:t>
      </w:r>
      <w:r>
        <w:rPr>
          <w:rStyle w:val="vyznam"/>
        </w:rPr>
        <w:t>koření plodem podobné anýzu, zvl. kopr, fenykl, kmín</w:t>
      </w:r>
    </w:p>
    <w:p w:rsidR="00CB13D1" w:rsidRDefault="007F094C">
      <w:pPr>
        <w:pStyle w:val="Poznamka"/>
      </w:pPr>
      <w:r>
        <w:rPr>
          <w:rStyle w:val="nonparej"/>
        </w:rPr>
        <w:t xml:space="preserve">Sr. </w:t>
      </w:r>
      <w:r>
        <w:rPr>
          <w:rStyle w:val="odkaz"/>
        </w:rPr>
        <w:t>kmín</w:t>
      </w:r>
      <w:r>
        <w:t xml:space="preserve">, </w:t>
      </w:r>
      <w:r>
        <w:rPr>
          <w:rStyle w:val="odkaz"/>
        </w:rPr>
        <w:t>kopr</w:t>
      </w:r>
    </w:p>
    <w:p w:rsidR="00CB13D1" w:rsidRDefault="007F094C">
      <w:pPr>
        <w:pStyle w:val="Autor"/>
      </w:pPr>
      <w:r>
        <w:t>KR, KV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h870 </w:t>
      </w:r>
      <w:r>
        <w:rPr>
          <w:rStyle w:val="hesloveslovo"/>
        </w:rPr>
        <w:t xml:space="preserve">anézový </w:t>
      </w:r>
      <w:r>
        <w:rPr>
          <w:rStyle w:val="slovnidruh"/>
        </w:rPr>
        <w:t>adj.</w:t>
      </w:r>
    </w:p>
    <w:p w:rsidR="00CB13D1" w:rsidRDefault="007F094C">
      <w:pPr>
        <w:pStyle w:val="Heslovezahlavi"/>
      </w:pPr>
      <w:r>
        <w:rPr>
          <w:rStyle w:val="hesloveslovo"/>
        </w:rPr>
        <w:t xml:space="preserve">anéžový </w:t>
      </w:r>
      <w:r>
        <w:rPr>
          <w:rStyle w:val="slovnidruh"/>
        </w:rPr>
        <w:t>adj.</w:t>
      </w:r>
    </w:p>
    <w:p w:rsidR="00CB13D1" w:rsidRDefault="007F094C">
      <w:pPr>
        <w:pStyle w:val="Heslovezahlavi"/>
      </w:pPr>
      <w:r>
        <w:rPr>
          <w:rStyle w:val="identifikator"/>
        </w:rPr>
        <w:t xml:space="preserve">h1031 </w:t>
      </w:r>
      <w:r>
        <w:rPr>
          <w:rStyle w:val="hesloveslovo"/>
        </w:rPr>
        <w:t xml:space="preserve">anýzový </w:t>
      </w:r>
      <w:r>
        <w:rPr>
          <w:rStyle w:val="slovnidruh"/>
        </w:rPr>
        <w:t>adj.</w:t>
      </w:r>
    </w:p>
    <w:p w:rsidR="00CB13D1" w:rsidRDefault="007F094C">
      <w:pPr>
        <w:pStyle w:val="Heslovezahlavi"/>
      </w:pPr>
      <w:r>
        <w:rPr>
          <w:rStyle w:val="hesloveslovo"/>
        </w:rPr>
        <w:t xml:space="preserve">anýžový </w:t>
      </w:r>
      <w:r>
        <w:rPr>
          <w:rStyle w:val="slovnidruh"/>
        </w:rPr>
        <w:t>adj.</w:t>
      </w:r>
    </w:p>
    <w:p w:rsidR="00CB13D1" w:rsidRDefault="007F094C">
      <w:pPr>
        <w:pStyle w:val="Motivace"/>
      </w:pPr>
      <w:r>
        <w:rPr>
          <w:rStyle w:val="nonparej"/>
        </w:rPr>
        <w:t xml:space="preserve">k </w:t>
      </w:r>
      <w:r>
        <w:rPr>
          <w:rStyle w:val="odkaz"/>
        </w:rPr>
        <w:t>anéz</w:t>
      </w:r>
      <w:r>
        <w:t xml:space="preserve">, </w:t>
      </w:r>
      <w:r>
        <w:rPr>
          <w:rStyle w:val="odkaz"/>
        </w:rPr>
        <w:t>anýz</w:t>
      </w:r>
    </w:p>
    <w:p w:rsidR="00CB13D1" w:rsidRDefault="007F094C">
      <w:pPr>
        <w:pStyle w:val="Vykladvyznamu"/>
      </w:pPr>
      <w:r>
        <w:rPr>
          <w:rStyle w:val="vyznam"/>
        </w:rPr>
        <w:t xml:space="preserve">anýzový, jsoucí součástí n. plodem rostliny </w:t>
      </w:r>
      <w:r>
        <w:rPr>
          <w:rStyle w:val="vyznamstaroceskyvyraz"/>
        </w:rPr>
        <w:t>„anýzu“</w:t>
      </w:r>
    </w:p>
    <w:p w:rsidR="00CB13D1" w:rsidRDefault="007F094C">
      <w:pPr>
        <w:pStyle w:val="Autor"/>
      </w:pPr>
      <w:r>
        <w:t>KR, KV</w:t>
      </w:r>
    </w:p>
    <w:p w:rsidR="00CB13D1" w:rsidRDefault="00CB13D1">
      <w:pPr>
        <w:pStyle w:val="Delimitatorhesel"/>
      </w:pPr>
    </w:p>
    <w:p w:rsidR="00CB13D1" w:rsidRDefault="007F094C">
      <w:pPr>
        <w:pStyle w:val="Odkazovezahlavi"/>
      </w:pPr>
      <w:r>
        <w:rPr>
          <w:rStyle w:val="identifikator"/>
        </w:rPr>
        <w:t xml:space="preserve">h871 </w:t>
      </w:r>
      <w:r>
        <w:rPr>
          <w:rStyle w:val="hesloveslovo"/>
        </w:rPr>
        <w:t xml:space="preserve">anéž </w:t>
      </w:r>
      <w:r>
        <w:rPr>
          <w:rStyle w:val="nonparej"/>
        </w:rPr>
        <w:t xml:space="preserve">v. </w:t>
      </w:r>
      <w:r>
        <w:rPr>
          <w:rStyle w:val="odkaz"/>
        </w:rPr>
        <w:t>anéz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hesloveslovo"/>
        </w:rPr>
        <w:lastRenderedPageBreak/>
        <w:t xml:space="preserve">anež </w:t>
      </w:r>
      <w:r>
        <w:rPr>
          <w:rStyle w:val="slovnidruh"/>
        </w:rPr>
        <w:t>konj.</w:t>
      </w:r>
    </w:p>
    <w:p w:rsidR="00CB13D1" w:rsidRDefault="007F094C">
      <w:pPr>
        <w:pStyle w:val="Motivace"/>
      </w:pPr>
      <w:r>
        <w:rPr>
          <w:rStyle w:val="nonparej"/>
        </w:rPr>
        <w:t xml:space="preserve">k </w:t>
      </w:r>
      <w:r>
        <w:rPr>
          <w:rStyle w:val="odkaz"/>
        </w:rPr>
        <w:t xml:space="preserve">a </w:t>
      </w:r>
      <w:r>
        <w:rPr>
          <w:rStyle w:val="nonparej"/>
        </w:rPr>
        <w:t xml:space="preserve">a </w:t>
      </w:r>
      <w:r>
        <w:rPr>
          <w:rStyle w:val="odkaz"/>
        </w:rPr>
        <w:t>než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1. </w:t>
      </w:r>
      <w:r>
        <w:rPr>
          <w:rStyle w:val="nonparej"/>
        </w:rPr>
        <w:t xml:space="preserve">přirovn. </w:t>
      </w:r>
      <w:r>
        <w:rPr>
          <w:rStyle w:val="vyznam"/>
        </w:rPr>
        <w:t>než, nežli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2. </w:t>
      </w:r>
      <w:r>
        <w:rPr>
          <w:rStyle w:val="nonparej"/>
        </w:rPr>
        <w:t xml:space="preserve">adverz. </w:t>
      </w:r>
      <w:r>
        <w:rPr>
          <w:rStyle w:val="vyznam"/>
        </w:rPr>
        <w:t>nýbrž, ale</w:t>
      </w:r>
    </w:p>
    <w:p w:rsidR="00CB13D1" w:rsidRDefault="007F094C">
      <w:pPr>
        <w:pStyle w:val="Poznamka"/>
      </w:pPr>
      <w:r>
        <w:t xml:space="preserve">Dolož. jen v zlomku Řeči o pokání, SA Brno N. sb. 723/10, </w:t>
      </w:r>
      <w:r>
        <w:rPr>
          <w:rStyle w:val="nonparej"/>
        </w:rPr>
        <w:t xml:space="preserve">sr. </w:t>
      </w:r>
      <w:r>
        <w:t xml:space="preserve">V. Kyas, LF 96, s. 91. </w:t>
      </w:r>
      <w:r>
        <w:rPr>
          <w:rStyle w:val="nonparej"/>
        </w:rPr>
        <w:t xml:space="preserve">Sr. </w:t>
      </w:r>
      <w:r>
        <w:rPr>
          <w:rStyle w:val="odkaz"/>
        </w:rPr>
        <w:t>ale</w:t>
      </w:r>
      <w:r>
        <w:t xml:space="preserve">, </w:t>
      </w:r>
      <w:r>
        <w:rPr>
          <w:rStyle w:val="odkaz"/>
        </w:rPr>
        <w:t>nébrže</w:t>
      </w:r>
      <w:r>
        <w:t xml:space="preserve">, </w:t>
      </w:r>
      <w:r>
        <w:rPr>
          <w:rStyle w:val="odkaz"/>
        </w:rPr>
        <w:t xml:space="preserve">nežli </w:t>
      </w:r>
      <w:r>
        <w:rPr>
          <w:rStyle w:val="komentar"/>
        </w:rPr>
        <w:t xml:space="preserve">Podle Etymologického slovníku slovanských jazyků je </w:t>
      </w:r>
      <w:r>
        <w:rPr>
          <w:rStyle w:val="komentarkurziva"/>
        </w:rPr>
        <w:t xml:space="preserve">anež </w:t>
      </w:r>
      <w:r>
        <w:rPr>
          <w:rStyle w:val="komentar"/>
        </w:rPr>
        <w:t xml:space="preserve">ve stejném poměru k </w:t>
      </w:r>
      <w:r>
        <w:rPr>
          <w:rStyle w:val="komentarkurziva"/>
        </w:rPr>
        <w:t xml:space="preserve">než </w:t>
      </w:r>
      <w:r>
        <w:rPr>
          <w:rStyle w:val="komentar"/>
        </w:rPr>
        <w:t xml:space="preserve">jako </w:t>
      </w:r>
      <w:r>
        <w:rPr>
          <w:rStyle w:val="komentarkurziva"/>
        </w:rPr>
        <w:t xml:space="preserve">anebo </w:t>
      </w:r>
      <w:r>
        <w:rPr>
          <w:rStyle w:val="komentar"/>
        </w:rPr>
        <w:t xml:space="preserve">k </w:t>
      </w:r>
      <w:r>
        <w:rPr>
          <w:rStyle w:val="komentarkurziva"/>
        </w:rPr>
        <w:t xml:space="preserve">nebo </w:t>
      </w:r>
      <w:r>
        <w:rPr>
          <w:rStyle w:val="komentar"/>
        </w:rPr>
        <w:t xml:space="preserve">(v </w:t>
      </w:r>
      <w:r>
        <w:rPr>
          <w:rStyle w:val="komentarpramen"/>
        </w:rPr>
        <w:t xml:space="preserve">StčS </w:t>
      </w:r>
      <w:r>
        <w:rPr>
          <w:rStyle w:val="komentar"/>
        </w:rPr>
        <w:t xml:space="preserve">v jednom hesle). Protože však </w:t>
      </w:r>
      <w:r>
        <w:rPr>
          <w:rStyle w:val="komentarkurziva"/>
        </w:rPr>
        <w:t xml:space="preserve">anež </w:t>
      </w:r>
      <w:r>
        <w:rPr>
          <w:rStyle w:val="komentar"/>
        </w:rPr>
        <w:t xml:space="preserve">pod heslem </w:t>
      </w:r>
      <w:r>
        <w:rPr>
          <w:rStyle w:val="komentarkurziva"/>
        </w:rPr>
        <w:t xml:space="preserve">než </w:t>
      </w:r>
      <w:r>
        <w:rPr>
          <w:rStyle w:val="komentar"/>
        </w:rPr>
        <w:t>není, zpracovávám.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h872 </w:t>
      </w:r>
      <w:r>
        <w:rPr>
          <w:rStyle w:val="hesloveslovo"/>
        </w:rPr>
        <w:t xml:space="preserve">Anéžka </w:t>
      </w:r>
      <w:r>
        <w:rPr>
          <w:rStyle w:val="akce"/>
        </w:rPr>
        <w:t>proprium</w:t>
      </w:r>
    </w:p>
    <w:p w:rsidR="00CB13D1" w:rsidRDefault="007F094C">
      <w:pPr>
        <w:pStyle w:val="Vylouceneheslo"/>
      </w:pPr>
      <w:r>
        <w:rPr>
          <w:rStyle w:val="hesloveslovo"/>
        </w:rPr>
        <w:t xml:space="preserve">Anežka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Odkazovezahlavi"/>
      </w:pPr>
      <w:r>
        <w:rPr>
          <w:rStyle w:val="identifikator"/>
        </w:rPr>
        <w:t xml:space="preserve">h873 </w:t>
      </w:r>
      <w:r>
        <w:rPr>
          <w:rStyle w:val="hesloveslovo"/>
        </w:rPr>
        <w:t xml:space="preserve">anéžový </w:t>
      </w:r>
      <w:r>
        <w:rPr>
          <w:rStyle w:val="nonparej"/>
        </w:rPr>
        <w:t xml:space="preserve">v. </w:t>
      </w:r>
      <w:r>
        <w:rPr>
          <w:rStyle w:val="odkaz"/>
        </w:rPr>
        <w:t>anézový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h874 </w:t>
      </w:r>
      <w:r>
        <w:rPr>
          <w:rStyle w:val="hesloveslovo"/>
        </w:rPr>
        <w:t>anfal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-a/-u </w:t>
      </w:r>
      <w:r>
        <w:rPr>
          <w:rStyle w:val="nonparej"/>
        </w:rPr>
        <w:t xml:space="preserve">i </w:t>
      </w:r>
      <w:r>
        <w:rPr>
          <w:rStyle w:val="morfologickacharakteristika"/>
        </w:rPr>
        <w:t xml:space="preserve">-e </w:t>
      </w:r>
      <w:r>
        <w:rPr>
          <w:rStyle w:val="slovnidruh"/>
        </w:rPr>
        <w:t>m.</w:t>
      </w:r>
    </w:p>
    <w:p w:rsidR="00CB13D1" w:rsidRDefault="007F094C">
      <w:pPr>
        <w:pStyle w:val="Motivace"/>
      </w:pPr>
      <w:r>
        <w:rPr>
          <w:rStyle w:val="nonparej"/>
        </w:rPr>
        <w:t xml:space="preserve">k střhn. </w:t>
      </w:r>
      <w:r>
        <w:t>anfall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1. </w:t>
      </w:r>
      <w:r>
        <w:rPr>
          <w:rStyle w:val="nonparej"/>
        </w:rPr>
        <w:t xml:space="preserve">jur. </w:t>
      </w:r>
      <w:r>
        <w:rPr>
          <w:rStyle w:val="vyznam"/>
        </w:rPr>
        <w:t>dědický nárok, popř. odúmrtní nárok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2. </w:t>
      </w:r>
      <w:r>
        <w:rPr>
          <w:rStyle w:val="nonparej"/>
        </w:rPr>
        <w:t xml:space="preserve">jur. </w:t>
      </w:r>
      <w:r>
        <w:rPr>
          <w:rStyle w:val="vyznam"/>
        </w:rPr>
        <w:t>zděděný majetek, dědictví, popř. odúmrť</w:t>
      </w:r>
    </w:p>
    <w:p w:rsidR="00CB13D1" w:rsidRDefault="007F094C">
      <w:pPr>
        <w:pStyle w:val="Poznamka"/>
      </w:pPr>
      <w:r>
        <w:rPr>
          <w:rStyle w:val="nonparej"/>
        </w:rPr>
        <w:t xml:space="preserve">Sr. </w:t>
      </w:r>
      <w:r>
        <w:rPr>
          <w:rStyle w:val="odkaz"/>
        </w:rPr>
        <w:t>nápad</w:t>
      </w:r>
      <w:r>
        <w:t xml:space="preserve">, </w:t>
      </w:r>
      <w:r>
        <w:rPr>
          <w:rStyle w:val="odkaz"/>
        </w:rPr>
        <w:t>nápast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h875 </w:t>
      </w:r>
      <w:r>
        <w:rPr>
          <w:rStyle w:val="hesloveslovo"/>
        </w:rPr>
        <w:t xml:space="preserve">Anfeimus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Anfrimus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lastRenderedPageBreak/>
        <w:t xml:space="preserve">Anfrimus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t xml:space="preserve">Angaman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h876 </w:t>
      </w:r>
      <w:r>
        <w:rPr>
          <w:rStyle w:val="hesloveslovo"/>
        </w:rPr>
        <w:t xml:space="preserve">Angamen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Angaman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h877 </w:t>
      </w:r>
      <w:r>
        <w:rPr>
          <w:rStyle w:val="hesloveslovo"/>
        </w:rPr>
        <w:t xml:space="preserve">Angarie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h878 </w:t>
      </w:r>
      <w:r>
        <w:rPr>
          <w:rStyle w:val="hesloveslovo"/>
        </w:rPr>
        <w:t xml:space="preserve">angel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anjel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h879 </w:t>
      </w:r>
      <w:r>
        <w:rPr>
          <w:rStyle w:val="hesloveslovo"/>
        </w:rPr>
        <w:t xml:space="preserve">angelika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anjelika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h880 </w:t>
      </w:r>
      <w:r>
        <w:rPr>
          <w:rStyle w:val="hesloveslovo"/>
        </w:rPr>
        <w:t xml:space="preserve">angelský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anjelský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lastRenderedPageBreak/>
        <w:t xml:space="preserve">h881 </w:t>
      </w:r>
      <w:r>
        <w:rPr>
          <w:rStyle w:val="hesloveslovo"/>
        </w:rPr>
        <w:t xml:space="preserve">Angerbach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h882 </w:t>
      </w:r>
      <w:r>
        <w:rPr>
          <w:rStyle w:val="hesloveslovo"/>
        </w:rPr>
        <w:t xml:space="preserve">Angie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h883 </w:t>
      </w:r>
      <w:r>
        <w:rPr>
          <w:rStyle w:val="hesloveslovo"/>
        </w:rPr>
        <w:t xml:space="preserve">Angin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Augustin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h884 </w:t>
      </w:r>
      <w:r>
        <w:rPr>
          <w:rStyle w:val="hesloveslovo"/>
        </w:rPr>
        <w:t xml:space="preserve">Angladius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Odkazovezahlavi"/>
      </w:pPr>
      <w:r>
        <w:rPr>
          <w:rStyle w:val="identifikator"/>
        </w:rPr>
        <w:t xml:space="preserve">h885 </w:t>
      </w:r>
      <w:r>
        <w:rPr>
          <w:rStyle w:val="hesloveslovo"/>
        </w:rPr>
        <w:t xml:space="preserve">anglejt </w:t>
      </w:r>
      <w:r>
        <w:rPr>
          <w:rStyle w:val="nonparej"/>
        </w:rPr>
        <w:t xml:space="preserve">v. </w:t>
      </w:r>
      <w:r>
        <w:rPr>
          <w:rStyle w:val="odkaz"/>
        </w:rPr>
        <w:t>anlejt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h886 </w:t>
      </w:r>
      <w:r>
        <w:rPr>
          <w:rStyle w:val="hesloveslovo"/>
        </w:rPr>
        <w:t xml:space="preserve">anglický </w:t>
      </w:r>
      <w:r>
        <w:rPr>
          <w:rStyle w:val="akce"/>
        </w:rPr>
        <w:t xml:space="preserve">přeřazeno sub </w:t>
      </w:r>
      <w:r>
        <w:rPr>
          <w:rStyle w:val="odkaz"/>
        </w:rPr>
        <w:t>angličský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h887 </w:t>
      </w:r>
      <w:r>
        <w:rPr>
          <w:rStyle w:val="hesloveslovo"/>
        </w:rPr>
        <w:t xml:space="preserve">angličský </w:t>
      </w:r>
      <w:r>
        <w:rPr>
          <w:rStyle w:val="slovnidruh"/>
        </w:rPr>
        <w:t>adj.</w:t>
      </w:r>
    </w:p>
    <w:p w:rsidR="00CB13D1" w:rsidRDefault="007F094C">
      <w:pPr>
        <w:pStyle w:val="Heslovezahlavi"/>
      </w:pPr>
      <w:r>
        <w:rPr>
          <w:rStyle w:val="hesloveslovo"/>
        </w:rPr>
        <w:t xml:space="preserve">engličský </w:t>
      </w:r>
      <w:r>
        <w:rPr>
          <w:rStyle w:val="slovnidruh"/>
        </w:rPr>
        <w:t>adj.</w:t>
      </w:r>
    </w:p>
    <w:p w:rsidR="00CB13D1" w:rsidRDefault="007F094C">
      <w:pPr>
        <w:pStyle w:val="Motivace"/>
      </w:pPr>
      <w:r>
        <w:rPr>
          <w:rStyle w:val="nonparej"/>
        </w:rPr>
        <w:t xml:space="preserve">k </w:t>
      </w:r>
      <w:r>
        <w:rPr>
          <w:rStyle w:val="odkaz"/>
        </w:rPr>
        <w:t>Anglie</w:t>
      </w:r>
      <w:r>
        <w:t xml:space="preserve">, </w:t>
      </w:r>
      <w:r>
        <w:rPr>
          <w:rStyle w:val="odkaz"/>
        </w:rPr>
        <w:t>Englie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1. </w:t>
      </w:r>
      <w:r>
        <w:rPr>
          <w:rStyle w:val="spojitelnost"/>
        </w:rPr>
        <w:t xml:space="preserve">(o národu, zemi </w:t>
      </w:r>
      <w:r>
        <w:rPr>
          <w:rStyle w:val="nonparej"/>
        </w:rPr>
        <w:t>ap.</w:t>
      </w:r>
      <w:r>
        <w:rPr>
          <w:rStyle w:val="spojitelnost"/>
        </w:rPr>
        <w:t xml:space="preserve">) </w:t>
      </w:r>
      <w:r>
        <w:rPr>
          <w:rStyle w:val="vyznam"/>
        </w:rPr>
        <w:t>anglický, (ve funkci gen.) Angličanů</w:t>
      </w:r>
    </w:p>
    <w:p w:rsidR="00CB13D1" w:rsidRDefault="007F094C">
      <w:pPr>
        <w:pStyle w:val="Vykladvyznamu"/>
      </w:pPr>
      <w:r>
        <w:rPr>
          <w:rStyle w:val="delimitatorvyznamu"/>
        </w:rPr>
        <w:lastRenderedPageBreak/>
        <w:t xml:space="preserve">2. </w:t>
      </w:r>
      <w:r>
        <w:rPr>
          <w:rStyle w:val="spojitelnost"/>
        </w:rPr>
        <w:t xml:space="preserve">(o biskupu) </w:t>
      </w:r>
      <w:r>
        <w:rPr>
          <w:rStyle w:val="vyznam"/>
        </w:rPr>
        <w:t>anglický, určený pro oblast Anglie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3. </w:t>
      </w:r>
      <w:r>
        <w:rPr>
          <w:rStyle w:val="spojitelnost"/>
        </w:rPr>
        <w:t xml:space="preserve">(o králi) </w:t>
      </w:r>
      <w:r>
        <w:rPr>
          <w:rStyle w:val="vyznam"/>
        </w:rPr>
        <w:t>anglický, vládnoucí v Anglii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4. </w:t>
      </w:r>
      <w:r>
        <w:rPr>
          <w:rStyle w:val="spojitelnost"/>
        </w:rPr>
        <w:t xml:space="preserve">(o apoštolu, knězi </w:t>
      </w:r>
      <w:r>
        <w:rPr>
          <w:rStyle w:val="nonparej"/>
        </w:rPr>
        <w:t>ap.</w:t>
      </w:r>
      <w:r>
        <w:rPr>
          <w:rStyle w:val="spojitelnost"/>
        </w:rPr>
        <w:t xml:space="preserve">) </w:t>
      </w:r>
      <w:r>
        <w:rPr>
          <w:rStyle w:val="vyznam"/>
        </w:rPr>
        <w:t>anglický, mající působiště v Anglii</w:t>
      </w:r>
    </w:p>
    <w:p w:rsidR="00CB13D1" w:rsidRDefault="007F094C">
      <w:pPr>
        <w:pStyle w:val="Poznamka"/>
      </w:pPr>
      <w:r>
        <w:rPr>
          <w:rStyle w:val="nonparej"/>
        </w:rPr>
        <w:t xml:space="preserve">Sr. </w:t>
      </w:r>
      <w:r>
        <w:rPr>
          <w:rStyle w:val="odkaz"/>
        </w:rPr>
        <w:t>anglikánský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h888 </w:t>
      </w:r>
      <w:r>
        <w:rPr>
          <w:rStyle w:val="hesloveslovo"/>
        </w:rPr>
        <w:t xml:space="preserve">Anglie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h889 </w:t>
      </w:r>
      <w:r>
        <w:rPr>
          <w:rStyle w:val="hesloveslovo"/>
        </w:rPr>
        <w:t xml:space="preserve">anglikánský </w:t>
      </w:r>
      <w:r>
        <w:rPr>
          <w:rStyle w:val="slovnidruh"/>
        </w:rPr>
        <w:t>adj.</w:t>
      </w:r>
    </w:p>
    <w:p w:rsidR="00CB13D1" w:rsidRDefault="007F094C">
      <w:pPr>
        <w:pStyle w:val="Motivace"/>
      </w:pPr>
      <w:r>
        <w:rPr>
          <w:rStyle w:val="nonparej"/>
        </w:rPr>
        <w:t xml:space="preserve">sr. lat. </w:t>
      </w:r>
      <w:r>
        <w:t>anglicanus</w:t>
      </w:r>
    </w:p>
    <w:p w:rsidR="00CB13D1" w:rsidRDefault="007F094C">
      <w:pPr>
        <w:pStyle w:val="Vykladvyznamu"/>
      </w:pPr>
      <w:r>
        <w:rPr>
          <w:rStyle w:val="spojitelnost"/>
        </w:rPr>
        <w:t xml:space="preserve">(o národu) </w:t>
      </w:r>
      <w:r>
        <w:rPr>
          <w:rStyle w:val="vyznam"/>
        </w:rPr>
        <w:t>anglický, (ve funkci gen.) Angličanů</w:t>
      </w:r>
    </w:p>
    <w:p w:rsidR="00CB13D1" w:rsidRDefault="007F094C">
      <w:pPr>
        <w:pStyle w:val="Poznamka"/>
      </w:pPr>
      <w:r>
        <w:t xml:space="preserve">Ojed. doklad. </w:t>
      </w:r>
      <w:r>
        <w:rPr>
          <w:rStyle w:val="nonparej"/>
        </w:rPr>
        <w:t xml:space="preserve">Sr. </w:t>
      </w:r>
      <w:r>
        <w:rPr>
          <w:rStyle w:val="odkaz"/>
        </w:rPr>
        <w:t>angličský</w:t>
      </w:r>
      <w:r>
        <w:t xml:space="preserve">, </w:t>
      </w:r>
      <w:r>
        <w:rPr>
          <w:rStyle w:val="odkaz"/>
        </w:rPr>
        <w:t>engličský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h890 </w:t>
      </w:r>
      <w:r>
        <w:rPr>
          <w:rStyle w:val="hesloveslovo"/>
        </w:rPr>
        <w:t xml:space="preserve">anglitský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angličský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h891 </w:t>
      </w:r>
      <w:r>
        <w:rPr>
          <w:rStyle w:val="hesloveslovo"/>
        </w:rPr>
        <w:t xml:space="preserve">Angna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h892 </w:t>
      </w:r>
      <w:r>
        <w:rPr>
          <w:rStyle w:val="hesloveslovo"/>
        </w:rPr>
        <w:t xml:space="preserve">Angnéška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Agnežka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lastRenderedPageBreak/>
        <w:t xml:space="preserve">h893 </w:t>
      </w:r>
      <w:r>
        <w:rPr>
          <w:rStyle w:val="hesloveslovo"/>
        </w:rPr>
        <w:t xml:space="preserve">Angnéžka </w:t>
      </w:r>
      <w:r>
        <w:rPr>
          <w:rStyle w:val="akce"/>
        </w:rPr>
        <w:t xml:space="preserve">přeřazeno sub </w:t>
      </w:r>
      <w:r>
        <w:rPr>
          <w:rStyle w:val="odkaz"/>
        </w:rPr>
        <w:t>Agnežka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h894 </w:t>
      </w:r>
      <w:r>
        <w:rPr>
          <w:rStyle w:val="hesloveslovo"/>
        </w:rPr>
        <w:t xml:space="preserve">Angon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h895 </w:t>
      </w:r>
      <w:r>
        <w:rPr>
          <w:rStyle w:val="hesloveslovo"/>
        </w:rPr>
        <w:t xml:space="preserve">angor </w:t>
      </w:r>
      <w:r>
        <w:rPr>
          <w:rStyle w:val="akce"/>
        </w:rPr>
        <w:t xml:space="preserve">po roce 1500 </w:t>
      </w:r>
      <w:r>
        <w:rPr>
          <w:rStyle w:val="komentar"/>
        </w:rPr>
        <w:t xml:space="preserve">doklady jen v </w:t>
      </w:r>
      <w:r>
        <w:rPr>
          <w:rStyle w:val="komentarpramen"/>
        </w:rPr>
        <w:t>GbSlov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h896 </w:t>
      </w:r>
      <w:r>
        <w:rPr>
          <w:rStyle w:val="hesloveslovo"/>
        </w:rPr>
        <w:t xml:space="preserve">Angr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h897 </w:t>
      </w:r>
      <w:r>
        <w:rPr>
          <w:rStyle w:val="hesloveslovo"/>
        </w:rPr>
        <w:t xml:space="preserve">Angrar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h898 </w:t>
      </w:r>
      <w:r>
        <w:rPr>
          <w:rStyle w:val="hesloveslovo"/>
        </w:rPr>
        <w:t xml:space="preserve">Angrerbach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h899 </w:t>
      </w:r>
      <w:r>
        <w:rPr>
          <w:rStyle w:val="hesloveslovo"/>
        </w:rPr>
        <w:t xml:space="preserve">Anhalt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lastRenderedPageBreak/>
        <w:t xml:space="preserve">h900 </w:t>
      </w:r>
      <w:r>
        <w:rPr>
          <w:rStyle w:val="hesloveslovo"/>
        </w:rPr>
        <w:t xml:space="preserve">anhed </w:t>
      </w:r>
      <w:r>
        <w:rPr>
          <w:rStyle w:val="slovnidruh"/>
        </w:rPr>
        <w:t>adv.</w:t>
      </w:r>
    </w:p>
    <w:p w:rsidR="00CB13D1" w:rsidRDefault="007F094C">
      <w:pPr>
        <w:pStyle w:val="Heslovezahlavi"/>
      </w:pPr>
      <w:r>
        <w:rPr>
          <w:rStyle w:val="nonparej"/>
        </w:rPr>
        <w:t xml:space="preserve">pozd. též </w:t>
      </w:r>
      <w:r>
        <w:rPr>
          <w:rStyle w:val="hesloveslovonetucne"/>
        </w:rPr>
        <w:t xml:space="preserve">ahned </w:t>
      </w:r>
      <w:r>
        <w:rPr>
          <w:rStyle w:val="slovnidruh"/>
        </w:rPr>
        <w:t>adv.</w:t>
      </w:r>
    </w:p>
    <w:p w:rsidR="00CB13D1" w:rsidRDefault="007F094C">
      <w:pPr>
        <w:pStyle w:val="Motivace"/>
      </w:pPr>
      <w:r>
        <w:rPr>
          <w:rStyle w:val="nonparej"/>
        </w:rPr>
        <w:t xml:space="preserve">k </w:t>
      </w:r>
      <w:r>
        <w:rPr>
          <w:rStyle w:val="odkaz"/>
        </w:rPr>
        <w:t xml:space="preserve">a </w:t>
      </w:r>
      <w:r>
        <w:rPr>
          <w:rStyle w:val="nonparej"/>
        </w:rPr>
        <w:t xml:space="preserve">a </w:t>
      </w:r>
      <w:r>
        <w:rPr>
          <w:rStyle w:val="odkaz"/>
        </w:rPr>
        <w:t>inhed</w:t>
      </w:r>
    </w:p>
    <w:p w:rsidR="00CB13D1" w:rsidRDefault="007F094C">
      <w:pPr>
        <w:pStyle w:val="Vykladvyznamu"/>
      </w:pPr>
      <w:r>
        <w:rPr>
          <w:rStyle w:val="vyznam"/>
        </w:rPr>
        <w:t>ihned, okamžitě</w:t>
      </w:r>
    </w:p>
    <w:p w:rsidR="00CB13D1" w:rsidRDefault="007F094C">
      <w:pPr>
        <w:pStyle w:val="Poznamka"/>
      </w:pPr>
      <w:r>
        <w:rPr>
          <w:rStyle w:val="nonparej"/>
        </w:rPr>
        <w:t xml:space="preserve">Sr. </w:t>
      </w:r>
      <w:r>
        <w:rPr>
          <w:rStyle w:val="odkaz"/>
        </w:rPr>
        <w:t>jednak</w:t>
      </w:r>
      <w:r>
        <w:t xml:space="preserve">, </w:t>
      </w:r>
      <w:r>
        <w:rPr>
          <w:rStyle w:val="odkaz"/>
        </w:rPr>
        <w:t>včile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h901 </w:t>
      </w:r>
      <w:r>
        <w:rPr>
          <w:rStyle w:val="hesloveslovo"/>
        </w:rPr>
        <w:t xml:space="preserve">Anherl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h902 </w:t>
      </w:r>
      <w:r>
        <w:rPr>
          <w:rStyle w:val="hesloveslovo"/>
        </w:rPr>
        <w:t xml:space="preserve">Anchiat </w:t>
      </w:r>
      <w:r>
        <w:rPr>
          <w:rStyle w:val="komentar"/>
        </w:rPr>
        <w:t xml:space="preserve">proprium </w:t>
      </w:r>
      <w:r>
        <w:rPr>
          <w:rStyle w:val="akce"/>
        </w:rPr>
        <w:t>citátové slovo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h903 </w:t>
      </w:r>
      <w:r>
        <w:rPr>
          <w:rStyle w:val="hesloveslovo"/>
        </w:rPr>
        <w:t xml:space="preserve">Anchises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Odkazovezahlavi"/>
      </w:pPr>
      <w:r>
        <w:rPr>
          <w:rStyle w:val="identifikator"/>
        </w:rPr>
        <w:t xml:space="preserve">h904 </w:t>
      </w:r>
      <w:r>
        <w:rPr>
          <w:rStyle w:val="hesloveslovo"/>
        </w:rPr>
        <w:t xml:space="preserve">anchiten </w:t>
      </w:r>
      <w:r>
        <w:rPr>
          <w:rStyle w:val="nonparej"/>
        </w:rPr>
        <w:t xml:space="preserve">v. </w:t>
      </w:r>
      <w:r>
        <w:rPr>
          <w:rStyle w:val="odkaz"/>
        </w:rPr>
        <w:t>antiton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h905 </w:t>
      </w:r>
      <w:r>
        <w:rPr>
          <w:rStyle w:val="hesloveslovo"/>
        </w:rPr>
        <w:t xml:space="preserve">Anchizus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lastRenderedPageBreak/>
        <w:t xml:space="preserve">h906 </w:t>
      </w:r>
      <w:r>
        <w:rPr>
          <w:rStyle w:val="hesloveslovo"/>
        </w:rPr>
        <w:t xml:space="preserve">Anchjair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Anchiair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t xml:space="preserve">Anchiair </w:t>
      </w:r>
      <w:r>
        <w:rPr>
          <w:rStyle w:val="komentar"/>
        </w:rPr>
        <w:t xml:space="preserve">proprium </w:t>
      </w:r>
      <w:r>
        <w:rPr>
          <w:rStyle w:val="akce"/>
        </w:rPr>
        <w:t>citátové slovo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h907 </w:t>
      </w:r>
      <w:r>
        <w:rPr>
          <w:rStyle w:val="hesloveslovo"/>
        </w:rPr>
        <w:t xml:space="preserve">anchontanský </w:t>
      </w:r>
      <w:r>
        <w:rPr>
          <w:rStyle w:val="slovnidruh"/>
        </w:rPr>
        <w:t>adj.</w:t>
      </w:r>
    </w:p>
    <w:p w:rsidR="00CB13D1" w:rsidRDefault="007F094C">
      <w:pPr>
        <w:pStyle w:val="Motivace"/>
      </w:pPr>
      <w:r>
        <w:rPr>
          <w:rStyle w:val="nonparej"/>
        </w:rPr>
        <w:t xml:space="preserve">sr. lat. </w:t>
      </w:r>
      <w:r>
        <w:t>anconitana</w:t>
      </w:r>
    </w:p>
    <w:p w:rsidR="00CB13D1" w:rsidRDefault="007F094C">
      <w:pPr>
        <w:pStyle w:val="Vykladvyznamu"/>
      </w:pPr>
      <w:r>
        <w:rPr>
          <w:rStyle w:val="spojitelnost"/>
        </w:rPr>
        <w:t xml:space="preserve">(o knížectví) </w:t>
      </w:r>
      <w:r>
        <w:rPr>
          <w:rStyle w:val="vyznam"/>
        </w:rPr>
        <w:t>anconský, mající centrum v italském městě Ancona</w:t>
      </w:r>
    </w:p>
    <w:p w:rsidR="00CB13D1" w:rsidRDefault="007F094C">
      <w:pPr>
        <w:pStyle w:val="Poznamka"/>
      </w:pPr>
      <w:r>
        <w:t>Ojed. doklad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h908 </w:t>
      </w:r>
      <w:r>
        <w:rPr>
          <w:rStyle w:val="hesloveslovo"/>
        </w:rPr>
        <w:t xml:space="preserve">anchorán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anchoranus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t xml:space="preserve">anchoranus </w:t>
      </w:r>
      <w:r>
        <w:rPr>
          <w:rStyle w:val="akce"/>
        </w:rPr>
        <w:t xml:space="preserve">citátové slovo </w:t>
      </w:r>
      <w:r>
        <w:rPr>
          <w:rStyle w:val="komentar"/>
        </w:rPr>
        <w:t xml:space="preserve">sr. </w:t>
      </w:r>
      <w:r>
        <w:rPr>
          <w:rStyle w:val="komentarpramen"/>
        </w:rPr>
        <w:t xml:space="preserve">SSL </w:t>
      </w:r>
      <w:r>
        <w:rPr>
          <w:rStyle w:val="komentar"/>
        </w:rPr>
        <w:t xml:space="preserve">s.v. </w:t>
      </w:r>
      <w:r>
        <w:rPr>
          <w:rStyle w:val="komentarkurziva"/>
        </w:rPr>
        <w:t>alcoranus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h909 </w:t>
      </w:r>
      <w:r>
        <w:rPr>
          <w:rStyle w:val="hesloveslovo"/>
        </w:rPr>
        <w:t xml:space="preserve">Anchyzus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Anchizus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h910 </w:t>
      </w:r>
      <w:r>
        <w:rPr>
          <w:rStyle w:val="hesloveslovo"/>
        </w:rPr>
        <w:t xml:space="preserve">ani </w:t>
      </w:r>
      <w:r>
        <w:rPr>
          <w:rStyle w:val="slovnidruh"/>
        </w:rPr>
        <w:t>konj.</w:t>
      </w:r>
    </w:p>
    <w:p w:rsidR="00CB13D1" w:rsidRDefault="007F094C">
      <w:pPr>
        <w:pStyle w:val="Heslovezahlavi"/>
      </w:pPr>
      <w:r>
        <w:rPr>
          <w:rStyle w:val="nonparej"/>
        </w:rPr>
        <w:t xml:space="preserve">též </w:t>
      </w:r>
      <w:r>
        <w:rPr>
          <w:rStyle w:val="hesloveslovonetucne"/>
        </w:rPr>
        <w:t xml:space="preserve">aniť </w:t>
      </w:r>
      <w:r>
        <w:rPr>
          <w:rStyle w:val="slovnidruh"/>
        </w:rPr>
        <w:t>konj.</w:t>
      </w:r>
    </w:p>
    <w:p w:rsidR="00CB13D1" w:rsidRDefault="007F094C">
      <w:pPr>
        <w:pStyle w:val="Heslovezahlavi"/>
      </w:pPr>
      <w:r>
        <w:rPr>
          <w:rStyle w:val="nonparej"/>
        </w:rPr>
        <w:lastRenderedPageBreak/>
        <w:t xml:space="preserve">též </w:t>
      </w:r>
      <w:r>
        <w:rPr>
          <w:rStyle w:val="hesloveslovonetucne"/>
        </w:rPr>
        <w:t xml:space="preserve">aniž </w:t>
      </w:r>
      <w:r>
        <w:rPr>
          <w:rStyle w:val="slovnidruh"/>
        </w:rPr>
        <w:t>konj.</w:t>
      </w:r>
    </w:p>
    <w:p w:rsidR="00CB13D1" w:rsidRDefault="007F094C">
      <w:pPr>
        <w:pStyle w:val="Heslovezahlavi"/>
      </w:pPr>
      <w:r>
        <w:rPr>
          <w:rStyle w:val="nonparej"/>
        </w:rPr>
        <w:t xml:space="preserve">též </w:t>
      </w:r>
      <w:r>
        <w:rPr>
          <w:rStyle w:val="hesloveslovonetucne"/>
        </w:rPr>
        <w:t xml:space="preserve">anižť </w:t>
      </w:r>
      <w:r>
        <w:rPr>
          <w:rStyle w:val="slovnidruh"/>
        </w:rPr>
        <w:t>konj.</w:t>
      </w:r>
    </w:p>
    <w:p w:rsidR="00CB13D1" w:rsidRDefault="007F094C">
      <w:pPr>
        <w:pStyle w:val="Heslovezahlavi"/>
      </w:pPr>
      <w:r>
        <w:rPr>
          <w:rStyle w:val="nonparej"/>
        </w:rPr>
        <w:t xml:space="preserve">též </w:t>
      </w:r>
      <w:r>
        <w:rPr>
          <w:rStyle w:val="hesloveslovonetucne"/>
        </w:rPr>
        <w:t xml:space="preserve">anižto </w:t>
      </w:r>
      <w:r>
        <w:rPr>
          <w:rStyle w:val="slovnidruh"/>
        </w:rPr>
        <w:t>konj.</w:t>
      </w:r>
    </w:p>
    <w:p w:rsidR="00CB13D1" w:rsidRDefault="007F094C">
      <w:pPr>
        <w:pStyle w:val="Motivace"/>
      </w:pPr>
      <w:r>
        <w:rPr>
          <w:rStyle w:val="nonparej"/>
        </w:rPr>
        <w:t xml:space="preserve">k </w:t>
      </w:r>
      <w:r>
        <w:rPr>
          <w:rStyle w:val="odkaz"/>
        </w:rPr>
        <w:t xml:space="preserve">a </w:t>
      </w:r>
      <w:r>
        <w:rPr>
          <w:rStyle w:val="nonparej"/>
        </w:rPr>
        <w:t xml:space="preserve">a </w:t>
      </w:r>
      <w:r>
        <w:rPr>
          <w:rStyle w:val="odkaz"/>
        </w:rPr>
        <w:t>ni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1. </w:t>
      </w:r>
      <w:r>
        <w:rPr>
          <w:rStyle w:val="nonparej"/>
        </w:rPr>
        <w:t xml:space="preserve">kopul. </w:t>
      </w:r>
      <w:r>
        <w:rPr>
          <w:rStyle w:val="spojitelnost"/>
        </w:rPr>
        <w:t xml:space="preserve">po kladné větě </w:t>
      </w:r>
      <w:r>
        <w:rPr>
          <w:rStyle w:val="vyznam"/>
        </w:rPr>
        <w:t>a ne, aniž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2. </w:t>
      </w:r>
      <w:r>
        <w:rPr>
          <w:rStyle w:val="nonparej"/>
        </w:rPr>
        <w:t xml:space="preserve">kopul. </w:t>
      </w:r>
      <w:r>
        <w:rPr>
          <w:rStyle w:val="spojitelnost"/>
        </w:rPr>
        <w:t xml:space="preserve">po záporné větě </w:t>
      </w:r>
      <w:r>
        <w:rPr>
          <w:rStyle w:val="vyznam"/>
        </w:rPr>
        <w:t>ani ne, aniž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3. </w:t>
      </w:r>
      <w:r>
        <w:rPr>
          <w:rStyle w:val="nonparej"/>
        </w:rPr>
        <w:t xml:space="preserve">kopul. </w:t>
      </w:r>
      <w:r>
        <w:rPr>
          <w:rStyle w:val="spojitelnost"/>
        </w:rPr>
        <w:t xml:space="preserve">po kladném členu v záporné větě </w:t>
      </w:r>
      <w:r>
        <w:rPr>
          <w:rStyle w:val="vyznam"/>
        </w:rPr>
        <w:t>ani, a také ne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4. </w:t>
      </w:r>
      <w:r>
        <w:rPr>
          <w:rStyle w:val="ustalenespojeni"/>
        </w:rPr>
        <w:t>ani – ani – (ani)</w:t>
      </w:r>
      <w:r>
        <w:t xml:space="preserve">, </w:t>
      </w:r>
      <w:r>
        <w:rPr>
          <w:rStyle w:val="ustalenespojeni"/>
        </w:rPr>
        <w:t xml:space="preserve">ani – ni </w:t>
      </w:r>
      <w:r>
        <w:rPr>
          <w:rStyle w:val="nonparej"/>
        </w:rPr>
        <w:t xml:space="preserve">ap. kopul. </w:t>
      </w:r>
      <w:r>
        <w:rPr>
          <w:rStyle w:val="vyznam"/>
        </w:rPr>
        <w:t>ani – ani – (ani)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5. </w:t>
      </w:r>
      <w:r>
        <w:rPr>
          <w:rStyle w:val="ustalenespojeni"/>
        </w:rPr>
        <w:t xml:space="preserve">než – ani </w:t>
      </w:r>
      <w:r>
        <w:rPr>
          <w:rStyle w:val="nonparej"/>
        </w:rPr>
        <w:t xml:space="preserve">ap. přirovn. </w:t>
      </w:r>
      <w:r>
        <w:rPr>
          <w:rStyle w:val="vyznam"/>
        </w:rPr>
        <w:t>než – i, než – a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6. </w:t>
      </w:r>
      <w:r>
        <w:rPr>
          <w:rStyle w:val="ustalenespojeni"/>
        </w:rPr>
        <w:t xml:space="preserve">netoliko – ale ani </w:t>
      </w:r>
      <w:r>
        <w:rPr>
          <w:rStyle w:val="nonparej"/>
        </w:rPr>
        <w:t xml:space="preserve">grad. </w:t>
      </w:r>
      <w:r>
        <w:rPr>
          <w:rStyle w:val="vyznam"/>
        </w:rPr>
        <w:t>nejen – ale ani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7. </w:t>
      </w:r>
      <w:r>
        <w:rPr>
          <w:rStyle w:val="nonparej"/>
        </w:rPr>
        <w:t xml:space="preserve">ve funkci partik. vytýk. </w:t>
      </w:r>
      <w:r>
        <w:rPr>
          <w:rStyle w:val="vyznam"/>
        </w:rPr>
        <w:t>ani</w:t>
      </w:r>
    </w:p>
    <w:p w:rsidR="00CB13D1" w:rsidRDefault="007F094C">
      <w:pPr>
        <w:pStyle w:val="Poznamka"/>
      </w:pPr>
      <w:r>
        <w:t xml:space="preserve">K významu </w:t>
      </w:r>
      <w:r>
        <w:rPr>
          <w:rStyle w:val="nonparej"/>
        </w:rPr>
        <w:t xml:space="preserve">sr. </w:t>
      </w:r>
      <w:r>
        <w:t>Bauer, Vývoj českého souvětí, Praha 1960, zvl. s. 39n., 58.</w:t>
      </w:r>
    </w:p>
    <w:p w:rsidR="00CB13D1" w:rsidRDefault="007F094C">
      <w:pPr>
        <w:pStyle w:val="Poznamka"/>
      </w:pPr>
      <w:r>
        <w:rPr>
          <w:rStyle w:val="nonparej"/>
        </w:rPr>
        <w:t xml:space="preserve">Sr. </w:t>
      </w:r>
      <w:r>
        <w:rPr>
          <w:rStyle w:val="odkaz"/>
        </w:rPr>
        <w:t>i</w:t>
      </w:r>
      <w:r>
        <w:t xml:space="preserve">, </w:t>
      </w:r>
      <w:r>
        <w:rPr>
          <w:rStyle w:val="odkaz"/>
        </w:rPr>
        <w:t>ini</w:t>
      </w:r>
      <w:r>
        <w:t xml:space="preserve">, </w:t>
      </w:r>
      <w:r>
        <w:rPr>
          <w:rStyle w:val="pramen"/>
        </w:rPr>
        <w:t xml:space="preserve">StčS </w:t>
      </w:r>
      <w:r>
        <w:rPr>
          <w:rStyle w:val="odkaz"/>
        </w:rPr>
        <w:t xml:space="preserve">ne² </w:t>
      </w:r>
      <w:r>
        <w:t xml:space="preserve">4, </w:t>
      </w:r>
      <w:r>
        <w:rPr>
          <w:rStyle w:val="odkaz"/>
        </w:rPr>
        <w:t>než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h911 </w:t>
      </w:r>
      <w:r>
        <w:rPr>
          <w:rStyle w:val="hesloveslovo"/>
        </w:rPr>
        <w:t xml:space="preserve">Anicens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Avicena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h912 </w:t>
      </w:r>
      <w:r>
        <w:rPr>
          <w:rStyle w:val="hesloveslovo"/>
        </w:rPr>
        <w:t xml:space="preserve">Anicomensis </w:t>
      </w:r>
      <w:r>
        <w:rPr>
          <w:rStyle w:val="komentar"/>
        </w:rPr>
        <w:t xml:space="preserve">proprium </w:t>
      </w:r>
      <w:r>
        <w:rPr>
          <w:rStyle w:val="akce"/>
        </w:rPr>
        <w:t>po roce 1500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h913 </w:t>
      </w:r>
      <w:r>
        <w:rPr>
          <w:rStyle w:val="hesloveslovo"/>
        </w:rPr>
        <w:t xml:space="preserve">Anička </w:t>
      </w:r>
      <w:r>
        <w:rPr>
          <w:rStyle w:val="akce"/>
        </w:rPr>
        <w:t>proprium</w:t>
      </w:r>
    </w:p>
    <w:p w:rsidR="00CB13D1" w:rsidRDefault="007F094C">
      <w:pPr>
        <w:pStyle w:val="Vylouceneheslo"/>
      </w:pPr>
      <w:r>
        <w:rPr>
          <w:rStyle w:val="hesloveslovo"/>
        </w:rPr>
        <w:t xml:space="preserve">Annička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h914 </w:t>
      </w:r>
      <w:r>
        <w:rPr>
          <w:rStyle w:val="hesloveslovo"/>
        </w:rPr>
        <w:t xml:space="preserve">Anifrinakus </w:t>
      </w:r>
      <w:r>
        <w:rPr>
          <w:rStyle w:val="akce"/>
        </w:rPr>
        <w:t xml:space="preserve">přeřazeno sub </w:t>
      </w:r>
      <w:r>
        <w:rPr>
          <w:rStyle w:val="odkaz"/>
        </w:rPr>
        <w:t>Amfimakus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h915 </w:t>
      </w:r>
      <w:r>
        <w:rPr>
          <w:rStyle w:val="hesloveslovo"/>
        </w:rPr>
        <w:t xml:space="preserve">anima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animalis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t xml:space="preserve">animalis </w:t>
      </w:r>
      <w:r>
        <w:rPr>
          <w:rStyle w:val="akce"/>
        </w:rPr>
        <w:t>citátové slovo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h916 </w:t>
      </w:r>
      <w:r>
        <w:rPr>
          <w:rStyle w:val="hesloveslovo"/>
        </w:rPr>
        <w:t xml:space="preserve">Animon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Avinion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h917 </w:t>
      </w:r>
      <w:r>
        <w:rPr>
          <w:rStyle w:val="hesloveslovo"/>
        </w:rPr>
        <w:t xml:space="preserve">Aniocheni </w:t>
      </w:r>
      <w:r>
        <w:rPr>
          <w:rStyle w:val="akce"/>
        </w:rPr>
        <w:t xml:space="preserve">citátové slovo </w:t>
      </w:r>
      <w:r>
        <w:rPr>
          <w:rStyle w:val="komentar"/>
        </w:rPr>
        <w:t>chybějící doklady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Odkazovezahlavi"/>
      </w:pPr>
      <w:r>
        <w:rPr>
          <w:rStyle w:val="identifikator"/>
        </w:rPr>
        <w:t xml:space="preserve">h918 </w:t>
      </w:r>
      <w:r>
        <w:rPr>
          <w:rStyle w:val="hesloveslovo"/>
        </w:rPr>
        <w:t xml:space="preserve">aniť </w:t>
      </w:r>
      <w:r>
        <w:rPr>
          <w:rStyle w:val="nonparej"/>
        </w:rPr>
        <w:t xml:space="preserve">v. </w:t>
      </w:r>
      <w:r>
        <w:rPr>
          <w:rStyle w:val="odkaz"/>
        </w:rPr>
        <w:t>ani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Odkazovezahlavi"/>
      </w:pPr>
      <w:r>
        <w:rPr>
          <w:rStyle w:val="identifikator"/>
        </w:rPr>
        <w:t xml:space="preserve">h919 </w:t>
      </w:r>
      <w:r>
        <w:rPr>
          <w:rStyle w:val="hesloveslovo"/>
        </w:rPr>
        <w:t xml:space="preserve">aniž </w:t>
      </w:r>
      <w:r>
        <w:rPr>
          <w:rStyle w:val="nonparej"/>
        </w:rPr>
        <w:t xml:space="preserve">v. </w:t>
      </w:r>
      <w:r>
        <w:rPr>
          <w:rStyle w:val="odkaz"/>
        </w:rPr>
        <w:t>ani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Odkazovezahlavi"/>
      </w:pPr>
      <w:r>
        <w:rPr>
          <w:rStyle w:val="identifikator"/>
        </w:rPr>
        <w:t xml:space="preserve">h920 </w:t>
      </w:r>
      <w:r>
        <w:rPr>
          <w:rStyle w:val="hesloveslovo"/>
        </w:rPr>
        <w:t xml:space="preserve">anižť </w:t>
      </w:r>
      <w:r>
        <w:rPr>
          <w:rStyle w:val="nonparej"/>
        </w:rPr>
        <w:t xml:space="preserve">v. </w:t>
      </w:r>
      <w:r>
        <w:rPr>
          <w:rStyle w:val="odkaz"/>
        </w:rPr>
        <w:t>ani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Odkazovezahlavi"/>
      </w:pPr>
      <w:r>
        <w:rPr>
          <w:rStyle w:val="identifikator"/>
        </w:rPr>
        <w:lastRenderedPageBreak/>
        <w:t xml:space="preserve">h921 </w:t>
      </w:r>
      <w:r>
        <w:rPr>
          <w:rStyle w:val="hesloveslovo"/>
        </w:rPr>
        <w:t xml:space="preserve">anižto </w:t>
      </w:r>
      <w:r>
        <w:rPr>
          <w:rStyle w:val="nonparej"/>
        </w:rPr>
        <w:t xml:space="preserve">v. </w:t>
      </w:r>
      <w:r>
        <w:rPr>
          <w:rStyle w:val="odkaz"/>
        </w:rPr>
        <w:t>ani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h922 </w:t>
      </w:r>
      <w:r>
        <w:rPr>
          <w:rStyle w:val="hesloveslovo"/>
        </w:rPr>
        <w:t>anjel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-a </w:t>
      </w:r>
      <w:r>
        <w:rPr>
          <w:rStyle w:val="slovnidruh"/>
        </w:rPr>
        <w:t>m.</w:t>
      </w:r>
    </w:p>
    <w:p w:rsidR="00CB13D1" w:rsidRDefault="007F094C">
      <w:pPr>
        <w:pStyle w:val="Heslovezahlavi"/>
      </w:pPr>
      <w:r>
        <w:rPr>
          <w:rStyle w:val="nonparej"/>
        </w:rPr>
        <w:t xml:space="preserve">pozd. též </w:t>
      </w:r>
      <w:r>
        <w:rPr>
          <w:rStyle w:val="hesloveslovo"/>
        </w:rPr>
        <w:t>anděl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-a </w:t>
      </w:r>
      <w:r>
        <w:rPr>
          <w:rStyle w:val="slovnidruh"/>
        </w:rPr>
        <w:t>m.</w:t>
      </w:r>
    </w:p>
    <w:p w:rsidR="00CB13D1" w:rsidRDefault="007F094C">
      <w:pPr>
        <w:pStyle w:val="Motivace"/>
      </w:pPr>
      <w:r>
        <w:rPr>
          <w:rStyle w:val="nonparej"/>
        </w:rPr>
        <w:t xml:space="preserve">k lat. </w:t>
      </w:r>
      <w:r>
        <w:t>angelus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1. </w:t>
      </w:r>
      <w:r>
        <w:rPr>
          <w:rStyle w:val="nonparej"/>
        </w:rPr>
        <w:t xml:space="preserve">relig. </w:t>
      </w:r>
      <w:r>
        <w:rPr>
          <w:rStyle w:val="vyznam"/>
        </w:rPr>
        <w:t>anděl, nadpozemská bytost chválící Boha a sloužící mu, zvl. zprostředkující styk mezi Bohem a člověkem (boží posel), n. ochraňující člověka (anděl strážný)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2. </w:t>
      </w:r>
      <w:r>
        <w:rPr>
          <w:rStyle w:val="nonparej"/>
        </w:rPr>
        <w:t xml:space="preserve">relig. </w:t>
      </w:r>
      <w:r>
        <w:rPr>
          <w:rStyle w:val="ustalenespojeni"/>
        </w:rPr>
        <w:t>anjel boží</w:t>
      </w:r>
      <w:r>
        <w:t xml:space="preserve">, </w:t>
      </w:r>
      <w:r>
        <w:rPr>
          <w:rStyle w:val="ustalenespojeni"/>
        </w:rPr>
        <w:t>anjel svatý</w:t>
      </w:r>
      <w:r>
        <w:t xml:space="preserve">, </w:t>
      </w:r>
      <w:r>
        <w:rPr>
          <w:rStyle w:val="ustalenespojeni"/>
        </w:rPr>
        <w:t>anjel světlosti</w:t>
      </w:r>
      <w:r>
        <w:t xml:space="preserve">, </w:t>
      </w:r>
      <w:r>
        <w:rPr>
          <w:rStyle w:val="ustalenespojeni"/>
        </w:rPr>
        <w:t xml:space="preserve">dobrý anjel </w:t>
      </w:r>
      <w:r>
        <w:rPr>
          <w:rStyle w:val="nonparej"/>
        </w:rPr>
        <w:t xml:space="preserve">ap. </w:t>
      </w:r>
      <w:r>
        <w:rPr>
          <w:rStyle w:val="vyznam"/>
        </w:rPr>
        <w:t>anděl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3. </w:t>
      </w:r>
      <w:r>
        <w:rPr>
          <w:rStyle w:val="nonparej"/>
        </w:rPr>
        <w:t xml:space="preserve">relig. </w:t>
      </w:r>
      <w:r>
        <w:rPr>
          <w:rStyle w:val="ustalenespojeni"/>
        </w:rPr>
        <w:t xml:space="preserve">anjel vysoký </w:t>
      </w:r>
      <w:r>
        <w:rPr>
          <w:rStyle w:val="vyznam"/>
        </w:rPr>
        <w:t>cherubín, nadpozemská bytost patřící do vyšší úrovně podle třístupňové hierarchie nebeských kůrů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4. </w:t>
      </w:r>
      <w:r>
        <w:rPr>
          <w:rStyle w:val="nonparej"/>
        </w:rPr>
        <w:t xml:space="preserve">relig. </w:t>
      </w:r>
      <w:r>
        <w:rPr>
          <w:rStyle w:val="vyznam"/>
        </w:rPr>
        <w:t xml:space="preserve">padlý anděl, služebník Satana, ďábel, </w:t>
      </w:r>
      <w:r>
        <w:rPr>
          <w:rStyle w:val="nonparej"/>
        </w:rPr>
        <w:t xml:space="preserve">též </w:t>
      </w:r>
      <w:r>
        <w:rPr>
          <w:rStyle w:val="ustalenespojeni"/>
        </w:rPr>
        <w:t xml:space="preserve">zlý anjel </w:t>
      </w:r>
      <w:r>
        <w:rPr>
          <w:rStyle w:val="vyznam"/>
        </w:rPr>
        <w:t>ďábel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5. </w:t>
      </w:r>
      <w:r>
        <w:rPr>
          <w:rStyle w:val="vyznam"/>
        </w:rPr>
        <w:t>služebník, zvl. boží</w:t>
      </w:r>
    </w:p>
    <w:p w:rsidR="00CB13D1" w:rsidRDefault="007F094C">
      <w:pPr>
        <w:pStyle w:val="Poznamka"/>
      </w:pPr>
      <w:r>
        <w:t xml:space="preserve">Dolož. též jako vl. jm. </w:t>
      </w:r>
      <w:r>
        <w:rPr>
          <w:rStyle w:val="kurziva"/>
        </w:rPr>
        <w:t>Anjel</w:t>
      </w:r>
      <w:r>
        <w:t xml:space="preserve">. </w:t>
      </w:r>
      <w:r>
        <w:rPr>
          <w:rStyle w:val="nonparej"/>
        </w:rPr>
        <w:t xml:space="preserve">Sr. </w:t>
      </w:r>
      <w:r>
        <w:rPr>
          <w:rStyle w:val="odkaz"/>
        </w:rPr>
        <w:t>archanjel</w:t>
      </w:r>
      <w:r>
        <w:t xml:space="preserve">, </w:t>
      </w:r>
      <w:r>
        <w:rPr>
          <w:rStyle w:val="odkaz"/>
        </w:rPr>
        <w:t>posel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h923 </w:t>
      </w:r>
      <w:r>
        <w:rPr>
          <w:rStyle w:val="hesloveslovo"/>
        </w:rPr>
        <w:t>anjelička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-y </w:t>
      </w:r>
      <w:r>
        <w:rPr>
          <w:rStyle w:val="slovnidruh"/>
        </w:rPr>
        <w:t>f.</w:t>
      </w:r>
    </w:p>
    <w:p w:rsidR="00CB13D1" w:rsidRDefault="007F094C">
      <w:pPr>
        <w:pStyle w:val="Motivace"/>
      </w:pPr>
      <w:r>
        <w:rPr>
          <w:rStyle w:val="nonparej"/>
        </w:rPr>
        <w:t xml:space="preserve">k </w:t>
      </w:r>
      <w:r>
        <w:rPr>
          <w:rStyle w:val="odkaz"/>
        </w:rPr>
        <w:t>anjelika</w:t>
      </w:r>
    </w:p>
    <w:p w:rsidR="00CB13D1" w:rsidRDefault="007F094C">
      <w:pPr>
        <w:pStyle w:val="Vykladvyznamu"/>
      </w:pPr>
      <w:r>
        <w:rPr>
          <w:rStyle w:val="vyznam"/>
        </w:rPr>
        <w:t xml:space="preserve">rostlina užívaná v lékařství, zvl. andělika lékařská, užívaná proti zaříkávání ap., </w:t>
      </w:r>
      <w:r>
        <w:rPr>
          <w:rStyle w:val="vyznamstaroceskyvyraz"/>
        </w:rPr>
        <w:t>„svatého ducha kořenie“</w:t>
      </w:r>
      <w:r>
        <w:rPr>
          <w:rStyle w:val="vyznam"/>
        </w:rPr>
        <w:t xml:space="preserve">, </w:t>
      </w:r>
      <w:r>
        <w:rPr>
          <w:rStyle w:val="vyznamstaroceskyvyraz"/>
        </w:rPr>
        <w:t>„dušnie kořenie“</w:t>
      </w:r>
    </w:p>
    <w:p w:rsidR="00CB13D1" w:rsidRDefault="007F094C">
      <w:pPr>
        <w:pStyle w:val="Poznamka"/>
      </w:pPr>
      <w:r>
        <w:rPr>
          <w:rStyle w:val="nonparej"/>
        </w:rPr>
        <w:t xml:space="preserve">Sr. </w:t>
      </w:r>
      <w:r>
        <w:rPr>
          <w:rStyle w:val="odkaz"/>
        </w:rPr>
        <w:t>anjelík, -a/-u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hesloveslovo"/>
        </w:rPr>
        <w:t>anjelík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-a </w:t>
      </w:r>
      <w:r>
        <w:rPr>
          <w:rStyle w:val="slovnidruh"/>
        </w:rPr>
        <w:t>m.</w:t>
      </w:r>
    </w:p>
    <w:p w:rsidR="00CB13D1" w:rsidRDefault="007F094C">
      <w:pPr>
        <w:pStyle w:val="Heslovezahlavi"/>
      </w:pPr>
      <w:r>
        <w:rPr>
          <w:rStyle w:val="nonparej"/>
        </w:rPr>
        <w:t xml:space="preserve">pozd. též </w:t>
      </w:r>
      <w:r>
        <w:rPr>
          <w:rStyle w:val="hesloveslovo"/>
        </w:rPr>
        <w:t>andělík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-a </w:t>
      </w:r>
      <w:r>
        <w:rPr>
          <w:rStyle w:val="slovnidruh"/>
        </w:rPr>
        <w:t>m.</w:t>
      </w:r>
    </w:p>
    <w:p w:rsidR="00CB13D1" w:rsidRDefault="007F094C">
      <w:pPr>
        <w:pStyle w:val="Motivace"/>
      </w:pPr>
      <w:r>
        <w:rPr>
          <w:rStyle w:val="nonparej"/>
        </w:rPr>
        <w:t xml:space="preserve">k </w:t>
      </w:r>
      <w:r>
        <w:rPr>
          <w:rStyle w:val="odkaz"/>
        </w:rPr>
        <w:t>anjel</w:t>
      </w:r>
      <w:r>
        <w:t xml:space="preserve">, </w:t>
      </w:r>
      <w:r>
        <w:rPr>
          <w:rStyle w:val="odkaz"/>
        </w:rPr>
        <w:t>anděl</w:t>
      </w:r>
    </w:p>
    <w:p w:rsidR="00CB13D1" w:rsidRDefault="007F094C">
      <w:pPr>
        <w:pStyle w:val="Vykladvyznamu"/>
      </w:pPr>
      <w:r>
        <w:rPr>
          <w:rStyle w:val="nonparej"/>
        </w:rPr>
        <w:t xml:space="preserve">expr. </w:t>
      </w:r>
      <w:r>
        <w:rPr>
          <w:rStyle w:val="vyznam"/>
        </w:rPr>
        <w:t>andělíček</w:t>
      </w:r>
    </w:p>
    <w:p w:rsidR="00CB13D1" w:rsidRDefault="007F094C">
      <w:pPr>
        <w:pStyle w:val="Poznamka"/>
      </w:pPr>
      <w:r>
        <w:t xml:space="preserve">Po r. 1500 dolož. též jako vl. jm. </w:t>
      </w:r>
      <w:r>
        <w:rPr>
          <w:rStyle w:val="kurziva"/>
        </w:rPr>
        <w:t>Andělík</w:t>
      </w:r>
      <w:r>
        <w:t xml:space="preserve">. </w:t>
      </w:r>
      <w:r>
        <w:rPr>
          <w:rStyle w:val="nonparej"/>
        </w:rPr>
        <w:t xml:space="preserve">Sr. </w:t>
      </w:r>
      <w:r>
        <w:rPr>
          <w:rStyle w:val="odkaz"/>
        </w:rPr>
        <w:t>archanjel</w:t>
      </w:r>
      <w:r>
        <w:t xml:space="preserve">, </w:t>
      </w:r>
      <w:r>
        <w:rPr>
          <w:rStyle w:val="odkaz"/>
        </w:rPr>
        <w:t>posel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hesloveslovo"/>
        </w:rPr>
        <w:lastRenderedPageBreak/>
        <w:t>anjelík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-a/-u </w:t>
      </w:r>
      <w:r>
        <w:rPr>
          <w:rStyle w:val="slovnidruh"/>
        </w:rPr>
        <w:t>m.</w:t>
      </w:r>
    </w:p>
    <w:p w:rsidR="00CB13D1" w:rsidRDefault="007F094C">
      <w:pPr>
        <w:pStyle w:val="Motivace"/>
      </w:pPr>
      <w:r>
        <w:rPr>
          <w:rStyle w:val="nonparej"/>
        </w:rPr>
        <w:t xml:space="preserve">sr. </w:t>
      </w:r>
      <w:r>
        <w:rPr>
          <w:rStyle w:val="odkaz"/>
        </w:rPr>
        <w:t xml:space="preserve">anjelika </w:t>
      </w:r>
      <w:r>
        <w:rPr>
          <w:rStyle w:val="nonparej"/>
        </w:rPr>
        <w:t xml:space="preserve">a lat. </w:t>
      </w:r>
      <w:r>
        <w:t>angelica</w:t>
      </w:r>
    </w:p>
    <w:p w:rsidR="00CB13D1" w:rsidRDefault="007F094C">
      <w:pPr>
        <w:pStyle w:val="Vykladvyznamu"/>
      </w:pPr>
      <w:r>
        <w:rPr>
          <w:rStyle w:val="vyznam"/>
        </w:rPr>
        <w:t xml:space="preserve">rostlina užívaná v lékařství, zvl. andělika lékařská, užívaná proti zaříkávání ap., </w:t>
      </w:r>
      <w:r>
        <w:rPr>
          <w:rStyle w:val="vyznamstaroceskyvyraz"/>
        </w:rPr>
        <w:t>„svatého ducha kořenie“</w:t>
      </w:r>
      <w:r>
        <w:rPr>
          <w:rStyle w:val="vyznam"/>
        </w:rPr>
        <w:t xml:space="preserve">, </w:t>
      </w:r>
      <w:r>
        <w:rPr>
          <w:rStyle w:val="vyznamstaroceskyvyraz"/>
        </w:rPr>
        <w:t>„dušnie kořenie“</w:t>
      </w:r>
    </w:p>
    <w:p w:rsidR="00CB13D1" w:rsidRDefault="007F094C">
      <w:pPr>
        <w:pStyle w:val="Poznamka"/>
      </w:pPr>
      <w:r>
        <w:t xml:space="preserve">Ojed. doklad. </w:t>
      </w:r>
      <w:r>
        <w:rPr>
          <w:rStyle w:val="nonparej"/>
        </w:rPr>
        <w:t xml:space="preserve">Sr. </w:t>
      </w:r>
      <w:r>
        <w:rPr>
          <w:rStyle w:val="odkaz"/>
        </w:rPr>
        <w:t>anjelička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h924 </w:t>
      </w:r>
      <w:r>
        <w:rPr>
          <w:rStyle w:val="hesloveslovo"/>
        </w:rPr>
        <w:t>anjelika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-y </w:t>
      </w:r>
      <w:r>
        <w:rPr>
          <w:rStyle w:val="slovnidruh"/>
        </w:rPr>
        <w:t>f.</w:t>
      </w:r>
    </w:p>
    <w:p w:rsidR="00CB13D1" w:rsidRDefault="007F094C">
      <w:pPr>
        <w:pStyle w:val="Heslovezahlavi"/>
      </w:pPr>
      <w:r>
        <w:rPr>
          <w:rStyle w:val="nonparej"/>
        </w:rPr>
        <w:t xml:space="preserve">pozd. též </w:t>
      </w:r>
      <w:r>
        <w:rPr>
          <w:rStyle w:val="hesloveslovo"/>
        </w:rPr>
        <w:t>andělika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-y </w:t>
      </w:r>
      <w:r>
        <w:rPr>
          <w:rStyle w:val="slovnidruh"/>
        </w:rPr>
        <w:t>f.</w:t>
      </w:r>
    </w:p>
    <w:p w:rsidR="00CB13D1" w:rsidRDefault="007F094C">
      <w:pPr>
        <w:pStyle w:val="Motivace"/>
      </w:pPr>
      <w:r>
        <w:rPr>
          <w:rStyle w:val="nonparej"/>
        </w:rPr>
        <w:t xml:space="preserve">k lat. </w:t>
      </w:r>
      <w:r>
        <w:t>angelica</w:t>
      </w:r>
    </w:p>
    <w:p w:rsidR="00CB13D1" w:rsidRDefault="007F094C">
      <w:pPr>
        <w:pStyle w:val="Vykladvyznamu"/>
      </w:pPr>
      <w:r>
        <w:rPr>
          <w:rStyle w:val="vyznam"/>
        </w:rPr>
        <w:t xml:space="preserve">rostlina užívaná v lékařství, zvl. andělika lékařská, užívaná proti zaříkávání ap., </w:t>
      </w:r>
      <w:r>
        <w:rPr>
          <w:rStyle w:val="vyznamstaroceskyvyraz"/>
        </w:rPr>
        <w:t>„svatého ducha kořenie“</w:t>
      </w:r>
      <w:r>
        <w:rPr>
          <w:rStyle w:val="vyznam"/>
        </w:rPr>
        <w:t xml:space="preserve">, </w:t>
      </w:r>
      <w:r>
        <w:rPr>
          <w:rStyle w:val="vyznamstaroceskyvyraz"/>
        </w:rPr>
        <w:t>„dušnie kořenie“</w:t>
      </w:r>
    </w:p>
    <w:p w:rsidR="00CB13D1" w:rsidRDefault="007F094C">
      <w:pPr>
        <w:pStyle w:val="Poznamka"/>
      </w:pPr>
      <w:r>
        <w:rPr>
          <w:rStyle w:val="nonparej"/>
        </w:rPr>
        <w:t xml:space="preserve">Sr. </w:t>
      </w:r>
      <w:r>
        <w:rPr>
          <w:rStyle w:val="odkaz"/>
        </w:rPr>
        <w:t>anjelička</w:t>
      </w:r>
      <w:r>
        <w:t xml:space="preserve">, </w:t>
      </w:r>
      <w:r>
        <w:rPr>
          <w:rStyle w:val="odkaz"/>
        </w:rPr>
        <w:t>anjelík, -a/-u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hesloveslovo"/>
        </w:rPr>
        <w:t xml:space="preserve">anjelový </w:t>
      </w:r>
      <w:r>
        <w:rPr>
          <w:rStyle w:val="slovnidruh"/>
        </w:rPr>
        <w:t>adj.</w:t>
      </w:r>
    </w:p>
    <w:p w:rsidR="00CB13D1" w:rsidRDefault="007F094C">
      <w:pPr>
        <w:pStyle w:val="Heslovezahlavi"/>
      </w:pPr>
      <w:r>
        <w:rPr>
          <w:rStyle w:val="nonparej"/>
        </w:rPr>
        <w:t xml:space="preserve">dolož. jen </w:t>
      </w:r>
      <w:r>
        <w:rPr>
          <w:rStyle w:val="hesloveslovo"/>
        </w:rPr>
        <w:t xml:space="preserve">andělový </w:t>
      </w:r>
      <w:r>
        <w:rPr>
          <w:rStyle w:val="slovnidruh"/>
        </w:rPr>
        <w:t>adj.</w:t>
      </w:r>
    </w:p>
    <w:p w:rsidR="00CB13D1" w:rsidRDefault="007F094C">
      <w:pPr>
        <w:pStyle w:val="Motivace"/>
      </w:pPr>
      <w:r>
        <w:rPr>
          <w:rStyle w:val="nonparej"/>
        </w:rPr>
        <w:t xml:space="preserve">k </w:t>
      </w:r>
      <w:r>
        <w:rPr>
          <w:rStyle w:val="odkaz"/>
        </w:rPr>
        <w:t>anjel</w:t>
      </w:r>
      <w:r>
        <w:t xml:space="preserve">, </w:t>
      </w:r>
      <w:r>
        <w:rPr>
          <w:rStyle w:val="odkaz"/>
        </w:rPr>
        <w:t>anděl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1. </w:t>
      </w:r>
      <w:r>
        <w:rPr>
          <w:rStyle w:val="spojitelnost"/>
        </w:rPr>
        <w:t xml:space="preserve">(o kůrech) </w:t>
      </w:r>
      <w:r>
        <w:rPr>
          <w:rStyle w:val="vyznam"/>
        </w:rPr>
        <w:t>andělský, tvořený anděly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2. </w:t>
      </w:r>
      <w:r>
        <w:rPr>
          <w:rStyle w:val="nonparej"/>
        </w:rPr>
        <w:t xml:space="preserve">med. </w:t>
      </w:r>
      <w:r>
        <w:rPr>
          <w:rStyle w:val="spojitelnost"/>
        </w:rPr>
        <w:t xml:space="preserve">(o léku) </w:t>
      </w:r>
      <w:r>
        <w:rPr>
          <w:rStyle w:val="vyznam"/>
        </w:rPr>
        <w:t>mimořádným způsobem (</w:t>
      </w:r>
      <w:r>
        <w:rPr>
          <w:rStyle w:val="vyznamstaroceskyvyraz"/>
        </w:rPr>
        <w:t>„anjelsky“</w:t>
      </w:r>
      <w:r>
        <w:rPr>
          <w:rStyle w:val="vyznam"/>
        </w:rPr>
        <w:t>) účinný, zvl. podporující vylučování (?)</w:t>
      </w:r>
      <w:r>
        <w:rPr>
          <w:rStyle w:val="komentarpramen"/>
        </w:rPr>
        <w:t>LékMuz</w:t>
      </w:r>
      <w:r>
        <w:rPr>
          <w:rStyle w:val="komentar"/>
        </w:rPr>
        <w:t xml:space="preserve">, snad za lat. </w:t>
      </w:r>
      <w:r>
        <w:rPr>
          <w:rStyle w:val="komentarkurziva"/>
        </w:rPr>
        <w:t>pillula angelica</w:t>
      </w:r>
    </w:p>
    <w:p w:rsidR="00CB13D1" w:rsidRDefault="007F094C">
      <w:pPr>
        <w:pStyle w:val="Poznamka"/>
      </w:pPr>
      <w:r>
        <w:t xml:space="preserve">Ojed. doklad. </w:t>
      </w:r>
      <w:r>
        <w:rPr>
          <w:rStyle w:val="nonparej"/>
        </w:rPr>
        <w:t xml:space="preserve">Sr. </w:t>
      </w:r>
      <w:r>
        <w:rPr>
          <w:rStyle w:val="odkaz"/>
        </w:rPr>
        <w:t>anjelský</w:t>
      </w:r>
      <w:r>
        <w:t xml:space="preserve">, </w:t>
      </w:r>
      <w:r>
        <w:rPr>
          <w:rStyle w:val="odkaz"/>
        </w:rPr>
        <w:t>archanjelský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h925 </w:t>
      </w:r>
      <w:r>
        <w:rPr>
          <w:rStyle w:val="hesloveslovo"/>
        </w:rPr>
        <w:t xml:space="preserve">anjelsky </w:t>
      </w:r>
      <w:r>
        <w:rPr>
          <w:rStyle w:val="slovnidruh"/>
        </w:rPr>
        <w:t>adv.</w:t>
      </w:r>
    </w:p>
    <w:p w:rsidR="00CB13D1" w:rsidRDefault="007F094C">
      <w:pPr>
        <w:pStyle w:val="Heslovezahlavi"/>
      </w:pPr>
      <w:r>
        <w:rPr>
          <w:rStyle w:val="hesloveslovo"/>
        </w:rPr>
        <w:t xml:space="preserve">andělsky </w:t>
      </w:r>
      <w:r>
        <w:rPr>
          <w:rStyle w:val="slovnidruh"/>
        </w:rPr>
        <w:t>adv.</w:t>
      </w:r>
    </w:p>
    <w:p w:rsidR="00CB13D1" w:rsidRDefault="007F094C">
      <w:pPr>
        <w:pStyle w:val="Motivace"/>
      </w:pPr>
      <w:r>
        <w:rPr>
          <w:rStyle w:val="nonparej"/>
        </w:rPr>
        <w:t xml:space="preserve">k </w:t>
      </w:r>
      <w:r>
        <w:rPr>
          <w:rStyle w:val="odkaz"/>
        </w:rPr>
        <w:t>anjelský</w:t>
      </w:r>
      <w:r>
        <w:t xml:space="preserve">, </w:t>
      </w:r>
      <w:r>
        <w:rPr>
          <w:rStyle w:val="odkaz"/>
        </w:rPr>
        <w:t>andělský</w:t>
      </w:r>
    </w:p>
    <w:p w:rsidR="00CB13D1" w:rsidRDefault="007F094C">
      <w:pPr>
        <w:pStyle w:val="Vykladvyznamu"/>
      </w:pPr>
      <w:r>
        <w:rPr>
          <w:rStyle w:val="vyznam"/>
        </w:rPr>
        <w:t>andělsky, jako anděl, zvl. nadpozemsky ap.</w:t>
      </w:r>
    </w:p>
    <w:p w:rsidR="00CB13D1" w:rsidRDefault="007F094C">
      <w:pPr>
        <w:pStyle w:val="Poznamka"/>
      </w:pPr>
      <w:r>
        <w:rPr>
          <w:rStyle w:val="nonparej"/>
        </w:rPr>
        <w:t xml:space="preserve">Sr. </w:t>
      </w:r>
      <w:r>
        <w:rPr>
          <w:rStyle w:val="odkaz"/>
        </w:rPr>
        <w:t>člověčsky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lastRenderedPageBreak/>
        <w:t xml:space="preserve">h926 </w:t>
      </w:r>
      <w:r>
        <w:rPr>
          <w:rStyle w:val="hesloveslovo"/>
        </w:rPr>
        <w:t xml:space="preserve">anjelský </w:t>
      </w:r>
      <w:r>
        <w:rPr>
          <w:rStyle w:val="slovnidruh"/>
        </w:rPr>
        <w:t>adj.</w:t>
      </w:r>
    </w:p>
    <w:p w:rsidR="00CB13D1" w:rsidRDefault="007F094C">
      <w:pPr>
        <w:pStyle w:val="Heslovezahlavi"/>
      </w:pPr>
      <w:r>
        <w:rPr>
          <w:rStyle w:val="hesloveslovo"/>
        </w:rPr>
        <w:t xml:space="preserve">andělský </w:t>
      </w:r>
      <w:r>
        <w:rPr>
          <w:rStyle w:val="slovnidruh"/>
        </w:rPr>
        <w:t>adj.</w:t>
      </w:r>
    </w:p>
    <w:p w:rsidR="00CB13D1" w:rsidRDefault="007F094C">
      <w:pPr>
        <w:pStyle w:val="Motivace"/>
      </w:pPr>
      <w:r>
        <w:rPr>
          <w:rStyle w:val="nonparej"/>
        </w:rPr>
        <w:t xml:space="preserve">k </w:t>
      </w:r>
      <w:r>
        <w:rPr>
          <w:rStyle w:val="odkaz"/>
        </w:rPr>
        <w:t>anjel</w:t>
      </w:r>
      <w:r>
        <w:t xml:space="preserve">, </w:t>
      </w:r>
      <w:r>
        <w:rPr>
          <w:rStyle w:val="odkaz"/>
        </w:rPr>
        <w:t>anděl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1. </w:t>
      </w:r>
      <w:r>
        <w:rPr>
          <w:rStyle w:val="vyznam"/>
        </w:rPr>
        <w:t>andělský, (ve funkci gen.) anděla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2. </w:t>
      </w:r>
      <w:r>
        <w:rPr>
          <w:rStyle w:val="spojitelnost"/>
        </w:rPr>
        <w:t xml:space="preserve">(o kůrech </w:t>
      </w:r>
      <w:r>
        <w:rPr>
          <w:rStyle w:val="nonparej"/>
        </w:rPr>
        <w:t>ap.</w:t>
      </w:r>
      <w:r>
        <w:rPr>
          <w:rStyle w:val="spojitelnost"/>
        </w:rPr>
        <w:t xml:space="preserve">) </w:t>
      </w:r>
      <w:r>
        <w:rPr>
          <w:rStyle w:val="vyznam"/>
        </w:rPr>
        <w:t>andělský, tvořený anděly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3. </w:t>
      </w:r>
      <w:r>
        <w:rPr>
          <w:rStyle w:val="ustalenespojeni"/>
        </w:rPr>
        <w:t xml:space="preserve">posel anjelský </w:t>
      </w:r>
      <w:r>
        <w:rPr>
          <w:rStyle w:val="vyznam"/>
        </w:rPr>
        <w:t>anděl, boží posel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4. </w:t>
      </w:r>
      <w:r>
        <w:rPr>
          <w:rStyle w:val="nonparej"/>
        </w:rPr>
        <w:t xml:space="preserve">relig. </w:t>
      </w:r>
      <w:r>
        <w:rPr>
          <w:rStyle w:val="ustalenespojeni"/>
        </w:rPr>
        <w:t xml:space="preserve">anjelské posdraenie </w:t>
      </w:r>
      <w:r>
        <w:rPr>
          <w:rStyle w:val="vyznam"/>
        </w:rPr>
        <w:t>modlitba Zdrávas Maria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5. </w:t>
      </w:r>
      <w:r>
        <w:rPr>
          <w:rStyle w:val="nonparej"/>
        </w:rPr>
        <w:t xml:space="preserve">relig. </w:t>
      </w:r>
      <w:r>
        <w:rPr>
          <w:rStyle w:val="ustalenespojeni"/>
        </w:rPr>
        <w:t xml:space="preserve">anjelský pád </w:t>
      </w:r>
      <w:r>
        <w:rPr>
          <w:rStyle w:val="vyznam"/>
        </w:rPr>
        <w:t xml:space="preserve">svržení padlých andělů do pekel (sr. StčS s.v. </w:t>
      </w:r>
      <w:r>
        <w:rPr>
          <w:rStyle w:val="vyznamstaroceskyvyraz"/>
        </w:rPr>
        <w:t>„pád“ 1</w:t>
      </w:r>
      <w:r>
        <w:rPr>
          <w:rStyle w:val="vyznam"/>
        </w:rPr>
        <w:t>)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6. </w:t>
      </w:r>
      <w:r>
        <w:rPr>
          <w:rStyle w:val="nonparej"/>
        </w:rPr>
        <w:t xml:space="preserve">relig. </w:t>
      </w:r>
      <w:r>
        <w:rPr>
          <w:rStyle w:val="ustalenespojeni"/>
        </w:rPr>
        <w:t xml:space="preserve">piesn anjelská </w:t>
      </w:r>
      <w:r>
        <w:rPr>
          <w:rStyle w:val="vyznam"/>
        </w:rPr>
        <w:t>Gloria, chvalozpěv zpívaný při slavnostní mši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7. </w:t>
      </w:r>
      <w:r>
        <w:rPr>
          <w:rStyle w:val="vyznam"/>
        </w:rPr>
        <w:t>nebeský, pocházející z nebe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8. </w:t>
      </w:r>
      <w:r>
        <w:rPr>
          <w:rStyle w:val="nonparej"/>
        </w:rPr>
        <w:t xml:space="preserve">relig. </w:t>
      </w:r>
      <w:r>
        <w:rPr>
          <w:rStyle w:val="ustalenespojeni"/>
        </w:rPr>
        <w:t xml:space="preserve">anjelský chléb </w:t>
      </w:r>
      <w:r>
        <w:rPr>
          <w:rStyle w:val="vyznam"/>
        </w:rPr>
        <w:t>mana, popř. eucharistický chléb, tělo Páně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9. </w:t>
      </w:r>
      <w:r>
        <w:rPr>
          <w:rStyle w:val="nonparej"/>
        </w:rPr>
        <w:t xml:space="preserve">relig. </w:t>
      </w:r>
      <w:r>
        <w:rPr>
          <w:rStyle w:val="ustalenespojeni"/>
        </w:rPr>
        <w:t xml:space="preserve">anjelský nápoj </w:t>
      </w:r>
      <w:r>
        <w:rPr>
          <w:rStyle w:val="vyznam"/>
        </w:rPr>
        <w:t>eucharistické víno, krev Páně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10. </w:t>
      </w:r>
      <w:r>
        <w:rPr>
          <w:rStyle w:val="spojitelnost"/>
        </w:rPr>
        <w:t xml:space="preserve">(o úřadu) </w:t>
      </w:r>
      <w:r>
        <w:rPr>
          <w:rStyle w:val="vyznam"/>
        </w:rPr>
        <w:t>prorocký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11. </w:t>
      </w:r>
      <w:r>
        <w:rPr>
          <w:rStyle w:val="spojitelnost"/>
        </w:rPr>
        <w:t xml:space="preserve">(o životě </w:t>
      </w:r>
      <w:r>
        <w:rPr>
          <w:rStyle w:val="nonparej"/>
        </w:rPr>
        <w:t>ap.</w:t>
      </w:r>
      <w:r>
        <w:rPr>
          <w:rStyle w:val="spojitelnost"/>
        </w:rPr>
        <w:t xml:space="preserve">) </w:t>
      </w:r>
      <w:r>
        <w:rPr>
          <w:rStyle w:val="vyznam"/>
        </w:rPr>
        <w:t>svatý, ctnostný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12. </w:t>
      </w:r>
      <w:r>
        <w:rPr>
          <w:rStyle w:val="spojitelnost"/>
        </w:rPr>
        <w:t xml:space="preserve">(o vzhledu, jednání </w:t>
      </w:r>
      <w:r>
        <w:rPr>
          <w:rStyle w:val="nonparej"/>
        </w:rPr>
        <w:t>ap.</w:t>
      </w:r>
      <w:r>
        <w:rPr>
          <w:rStyle w:val="spojitelnost"/>
        </w:rPr>
        <w:t xml:space="preserve">) </w:t>
      </w:r>
      <w:r>
        <w:rPr>
          <w:rStyle w:val="vyznam"/>
        </w:rPr>
        <w:t>líbezný, libý, milý</w:t>
      </w:r>
    </w:p>
    <w:p w:rsidR="00CB13D1" w:rsidRDefault="007F094C">
      <w:pPr>
        <w:pStyle w:val="Poznamka"/>
      </w:pPr>
      <w:r>
        <w:rPr>
          <w:rStyle w:val="nonparej"/>
        </w:rPr>
        <w:t xml:space="preserve">Sr. </w:t>
      </w:r>
      <w:r>
        <w:rPr>
          <w:rStyle w:val="odkaz"/>
        </w:rPr>
        <w:t>anjelový</w:t>
      </w:r>
      <w:r>
        <w:t xml:space="preserve">, </w:t>
      </w:r>
      <w:r>
        <w:rPr>
          <w:rStyle w:val="odkaz"/>
        </w:rPr>
        <w:t>archanjelský</w:t>
      </w:r>
      <w:r>
        <w:t xml:space="preserve">, </w:t>
      </w:r>
      <w:r>
        <w:rPr>
          <w:rStyle w:val="odkaz"/>
        </w:rPr>
        <w:t>nebeský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h927 </w:t>
      </w:r>
      <w:r>
        <w:rPr>
          <w:rStyle w:val="hesloveslovo"/>
        </w:rPr>
        <w:t xml:space="preserve">Anka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h928 </w:t>
      </w:r>
      <w:r>
        <w:rPr>
          <w:rStyle w:val="hesloveslovo"/>
        </w:rPr>
        <w:t xml:space="preserve">Ankon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Odkazovezahlavi"/>
      </w:pPr>
      <w:r>
        <w:rPr>
          <w:rStyle w:val="hesloveslovo"/>
        </w:rPr>
        <w:t xml:space="preserve">ankon </w:t>
      </w:r>
      <w:r>
        <w:rPr>
          <w:rStyle w:val="nonparej"/>
        </w:rPr>
        <w:t xml:space="preserve">v. </w:t>
      </w:r>
      <w:r>
        <w:rPr>
          <w:rStyle w:val="odkaz"/>
        </w:rPr>
        <w:t>antiton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lastRenderedPageBreak/>
        <w:t xml:space="preserve">h929 </w:t>
      </w:r>
      <w:r>
        <w:rPr>
          <w:rStyle w:val="hesloveslovo"/>
        </w:rPr>
        <w:t xml:space="preserve">Ankor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Ankov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t xml:space="preserve">Ankov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hesloveslovo"/>
        </w:rPr>
        <w:t>anlajt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-a/-u </w:t>
      </w:r>
      <w:r>
        <w:rPr>
          <w:rStyle w:val="slovnidruh"/>
        </w:rPr>
        <w:t>m.</w:t>
      </w:r>
    </w:p>
    <w:p w:rsidR="00CB13D1" w:rsidRDefault="007F094C">
      <w:pPr>
        <w:pStyle w:val="Heslovezahlavi"/>
      </w:pPr>
      <w:r>
        <w:rPr>
          <w:rStyle w:val="identifikator"/>
        </w:rPr>
        <w:t xml:space="preserve">h930 </w:t>
      </w:r>
      <w:r>
        <w:rPr>
          <w:rStyle w:val="hesloveslovo"/>
        </w:rPr>
        <w:t>anlejt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-a/-u </w:t>
      </w:r>
      <w:r>
        <w:rPr>
          <w:rStyle w:val="slovnidruh"/>
        </w:rPr>
        <w:t>m.</w:t>
      </w:r>
    </w:p>
    <w:p w:rsidR="00CB13D1" w:rsidRDefault="007F094C">
      <w:pPr>
        <w:pStyle w:val="Heslovezahlavi"/>
      </w:pPr>
      <w:r>
        <w:rPr>
          <w:rStyle w:val="nonparej"/>
        </w:rPr>
        <w:t xml:space="preserve">dolož. též </w:t>
      </w:r>
      <w:r>
        <w:rPr>
          <w:rStyle w:val="hesloveslovonetucne"/>
        </w:rPr>
        <w:t>anglejt</w:t>
      </w:r>
      <w:r>
        <w:rPr>
          <w:rStyle w:val="delimitator"/>
        </w:rPr>
        <w:t xml:space="preserve">, </w:t>
      </w:r>
      <w:r>
        <w:rPr>
          <w:rStyle w:val="morfologickacharakteristika"/>
        </w:rPr>
        <w:t xml:space="preserve">-a/-u </w:t>
      </w:r>
      <w:r>
        <w:rPr>
          <w:rStyle w:val="slovnidruh"/>
        </w:rPr>
        <w:t xml:space="preserve">m. </w:t>
      </w:r>
      <w:r>
        <w:rPr>
          <w:rStyle w:val="komentar"/>
        </w:rPr>
        <w:t xml:space="preserve">vlivem stč. </w:t>
      </w:r>
      <w:r>
        <w:rPr>
          <w:rStyle w:val="komentarkurziva"/>
        </w:rPr>
        <w:t>glejt</w:t>
      </w:r>
      <w:r>
        <w:rPr>
          <w:rStyle w:val="komentar"/>
        </w:rPr>
        <w:t xml:space="preserve">, něm. </w:t>
      </w:r>
      <w:r>
        <w:rPr>
          <w:rStyle w:val="komentarkurziva"/>
        </w:rPr>
        <w:t>geleite</w:t>
      </w:r>
    </w:p>
    <w:p w:rsidR="00CB13D1" w:rsidRDefault="007F094C">
      <w:pPr>
        <w:pStyle w:val="Motivace"/>
      </w:pPr>
      <w:r>
        <w:rPr>
          <w:rStyle w:val="nonparej"/>
        </w:rPr>
        <w:t xml:space="preserve">k střhn. </w:t>
      </w:r>
      <w:r>
        <w:t>anleite</w:t>
      </w:r>
    </w:p>
    <w:p w:rsidR="00CB13D1" w:rsidRDefault="007F094C">
      <w:pPr>
        <w:pStyle w:val="Vykladvyznamu"/>
      </w:pPr>
      <w:r>
        <w:rPr>
          <w:rStyle w:val="nonparej"/>
        </w:rPr>
        <w:t xml:space="preserve">jur. </w:t>
      </w:r>
      <w:r>
        <w:rPr>
          <w:rStyle w:val="vyznam"/>
        </w:rPr>
        <w:t>poplatek při uzavření smlouvy</w:t>
      </w:r>
    </w:p>
    <w:p w:rsidR="00CB13D1" w:rsidRDefault="007F094C">
      <w:pPr>
        <w:pStyle w:val="Poznamka"/>
      </w:pPr>
      <w:r>
        <w:rPr>
          <w:rStyle w:val="nonparej"/>
        </w:rPr>
        <w:t xml:space="preserve">Sr. </w:t>
      </w:r>
      <w:r>
        <w:rPr>
          <w:rStyle w:val="odkaz"/>
        </w:rPr>
        <w:t xml:space="preserve">návod </w:t>
      </w:r>
      <w:r>
        <w:t xml:space="preserve">3, </w:t>
      </w:r>
      <w:r>
        <w:rPr>
          <w:rStyle w:val="odkaz"/>
        </w:rPr>
        <w:t>závdavek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h931 </w:t>
      </w:r>
      <w:r>
        <w:rPr>
          <w:rStyle w:val="hesloveslovo"/>
        </w:rPr>
        <w:t xml:space="preserve">anna </w:t>
      </w:r>
      <w:r>
        <w:rPr>
          <w:rStyle w:val="akce"/>
        </w:rPr>
        <w:t xml:space="preserve">přeřazeno sub </w:t>
      </w:r>
      <w:r>
        <w:rPr>
          <w:rStyle w:val="odkaz"/>
        </w:rPr>
        <w:t>ana²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t xml:space="preserve">Anna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h932 </w:t>
      </w:r>
      <w:r>
        <w:rPr>
          <w:rStyle w:val="hesloveslovo"/>
        </w:rPr>
        <w:t xml:space="preserve">Annan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lastRenderedPageBreak/>
        <w:t xml:space="preserve">h933 </w:t>
      </w:r>
      <w:r>
        <w:rPr>
          <w:rStyle w:val="hesloveslovo"/>
        </w:rPr>
        <w:t xml:space="preserve">Annaniáš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h934 </w:t>
      </w:r>
      <w:r>
        <w:rPr>
          <w:rStyle w:val="hesloveslovo"/>
        </w:rPr>
        <w:t xml:space="preserve">Annas </w:t>
      </w:r>
      <w:r>
        <w:rPr>
          <w:rStyle w:val="akce"/>
        </w:rPr>
        <w:t>proprium</w:t>
      </w:r>
    </w:p>
    <w:p w:rsidR="00CB13D1" w:rsidRDefault="007F094C">
      <w:pPr>
        <w:pStyle w:val="Vylouceneheslo"/>
      </w:pPr>
      <w:r>
        <w:rPr>
          <w:rStyle w:val="identifikator"/>
        </w:rPr>
        <w:t xml:space="preserve">h935 </w:t>
      </w:r>
      <w:r>
        <w:rPr>
          <w:rStyle w:val="hesloveslovo"/>
        </w:rPr>
        <w:t xml:space="preserve">Annáš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h936 </w:t>
      </w:r>
      <w:r>
        <w:rPr>
          <w:rStyle w:val="hesloveslovo"/>
        </w:rPr>
        <w:t xml:space="preserve">Annéška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Agnéžka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h937 </w:t>
      </w:r>
      <w:r>
        <w:rPr>
          <w:rStyle w:val="hesloveslovo"/>
        </w:rPr>
        <w:t xml:space="preserve">Annička </w:t>
      </w:r>
      <w:r>
        <w:rPr>
          <w:rStyle w:val="akce"/>
        </w:rPr>
        <w:t xml:space="preserve">přeřazeno sub </w:t>
      </w:r>
      <w:r>
        <w:rPr>
          <w:rStyle w:val="odkaz"/>
        </w:rPr>
        <w:t>Anička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h938 </w:t>
      </w:r>
      <w:r>
        <w:rPr>
          <w:rStyle w:val="hesloveslovo"/>
        </w:rPr>
        <w:t xml:space="preserve">Annin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Anna</w:t>
      </w:r>
      <w:r>
        <w:t xml:space="preserve">, </w:t>
      </w:r>
      <w:r>
        <w:rPr>
          <w:rStyle w:val="odkaz"/>
        </w:rPr>
        <w:t>Annas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h939 </w:t>
      </w:r>
      <w:r>
        <w:rPr>
          <w:rStyle w:val="hesloveslovo"/>
        </w:rPr>
        <w:t xml:space="preserve">Annina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h940 </w:t>
      </w:r>
      <w:r>
        <w:rPr>
          <w:rStyle w:val="hesloveslovo"/>
        </w:rPr>
        <w:t xml:space="preserve">Annius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h941 </w:t>
      </w:r>
      <w:r>
        <w:rPr>
          <w:rStyle w:val="hesloveslovo"/>
        </w:rPr>
        <w:t xml:space="preserve">ano </w:t>
      </w:r>
      <w:r>
        <w:rPr>
          <w:rStyle w:val="slovnidruh"/>
        </w:rPr>
        <w:t xml:space="preserve">interj. </w:t>
      </w:r>
      <w:r>
        <w:rPr>
          <w:rStyle w:val="nonparej"/>
        </w:rPr>
        <w:t xml:space="preserve">a </w:t>
      </w:r>
      <w:r>
        <w:rPr>
          <w:rStyle w:val="slovnidruh"/>
        </w:rPr>
        <w:t>partik.</w:t>
      </w:r>
    </w:p>
    <w:p w:rsidR="00CB13D1" w:rsidRDefault="007F094C">
      <w:pPr>
        <w:pStyle w:val="Heslovezahlavi"/>
      </w:pPr>
      <w:r>
        <w:rPr>
          <w:rStyle w:val="nonparej"/>
        </w:rPr>
        <w:t xml:space="preserve">též </w:t>
      </w:r>
      <w:r>
        <w:rPr>
          <w:rStyle w:val="hesloveslovonetucne"/>
        </w:rPr>
        <w:t xml:space="preserve">anoť </w:t>
      </w:r>
      <w:r>
        <w:rPr>
          <w:rStyle w:val="slovnidruh"/>
        </w:rPr>
        <w:t xml:space="preserve">interj. </w:t>
      </w:r>
      <w:r>
        <w:rPr>
          <w:rStyle w:val="nonparej"/>
        </w:rPr>
        <w:t xml:space="preserve">a </w:t>
      </w:r>
      <w:r>
        <w:rPr>
          <w:rStyle w:val="slovnidruh"/>
        </w:rPr>
        <w:t>partik.</w:t>
      </w:r>
    </w:p>
    <w:p w:rsidR="00CB13D1" w:rsidRDefault="007F094C">
      <w:pPr>
        <w:pStyle w:val="Motivace"/>
      </w:pPr>
      <w:r>
        <w:rPr>
          <w:rStyle w:val="nonparej"/>
        </w:rPr>
        <w:t xml:space="preserve">k </w:t>
      </w:r>
      <w:r>
        <w:rPr>
          <w:rStyle w:val="odkaz"/>
        </w:rPr>
        <w:t xml:space="preserve">a </w:t>
      </w:r>
      <w:r>
        <w:rPr>
          <w:rStyle w:val="nonparej"/>
        </w:rPr>
        <w:t xml:space="preserve">a </w:t>
      </w:r>
      <w:r>
        <w:rPr>
          <w:rStyle w:val="odkaz"/>
        </w:rPr>
        <w:t>ono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1. </w:t>
      </w:r>
      <w:r>
        <w:rPr>
          <w:rStyle w:val="nonparej"/>
        </w:rPr>
        <w:t xml:space="preserve">interj. upozorň. </w:t>
      </w:r>
      <w:r>
        <w:rPr>
          <w:rStyle w:val="vyznam"/>
        </w:rPr>
        <w:t>hle, a hle, ejhle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2. </w:t>
      </w:r>
      <w:r>
        <w:rPr>
          <w:rStyle w:val="ustalenespojeni"/>
        </w:rPr>
        <w:t xml:space="preserve">aj ano </w:t>
      </w:r>
      <w:r>
        <w:rPr>
          <w:rStyle w:val="vyznam"/>
        </w:rPr>
        <w:t>a hle, a ejhle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3. </w:t>
      </w:r>
      <w:r>
        <w:rPr>
          <w:rStyle w:val="nonparej"/>
        </w:rPr>
        <w:t xml:space="preserve">partik. adverz.-navaz. </w:t>
      </w:r>
      <w:r>
        <w:rPr>
          <w:rStyle w:val="vyznam"/>
        </w:rPr>
        <w:t>tu; připojuje větu, která vyjadřuje něco nečekaného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4. </w:t>
      </w:r>
      <w:r>
        <w:rPr>
          <w:rStyle w:val="nonparej"/>
        </w:rPr>
        <w:t xml:space="preserve">partik. vytýk. </w:t>
      </w:r>
      <w:r>
        <w:rPr>
          <w:rStyle w:val="vyznam"/>
        </w:rPr>
        <w:t>tu, potom, pak; vyjadřuje návaznost na předchozí děj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5. </w:t>
      </w:r>
      <w:r>
        <w:rPr>
          <w:rStyle w:val="nonparej"/>
        </w:rPr>
        <w:t xml:space="preserve">partik. jistot.-interog. </w:t>
      </w:r>
      <w:r>
        <w:rPr>
          <w:rStyle w:val="vyznam"/>
        </w:rPr>
        <w:t>vždyť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6. </w:t>
      </w:r>
      <w:r>
        <w:rPr>
          <w:rStyle w:val="nonparej"/>
        </w:rPr>
        <w:t xml:space="preserve">ve funkci konj. obsahové </w:t>
      </w:r>
      <w:r>
        <w:rPr>
          <w:rStyle w:val="spojitelnost"/>
        </w:rPr>
        <w:t xml:space="preserve">(po slovesech vnímání) </w:t>
      </w:r>
      <w:r>
        <w:rPr>
          <w:rStyle w:val="vyznam"/>
        </w:rPr>
        <w:t>že, jak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7. </w:t>
      </w:r>
      <w:r>
        <w:rPr>
          <w:rStyle w:val="nonparej"/>
        </w:rPr>
        <w:t xml:space="preserve">ve funkci konj. kauz. </w:t>
      </w:r>
      <w:r>
        <w:rPr>
          <w:rStyle w:val="vyznam"/>
        </w:rPr>
        <w:t>neboť, vždyť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8. </w:t>
      </w:r>
      <w:r>
        <w:rPr>
          <w:rStyle w:val="nonparej"/>
        </w:rPr>
        <w:t xml:space="preserve">ve funkci konj. čas. </w:t>
      </w:r>
      <w:r>
        <w:rPr>
          <w:rStyle w:val="vyznam"/>
        </w:rPr>
        <w:t>když, jak; připojuje větu s průvodním dějem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9. </w:t>
      </w:r>
      <w:r>
        <w:rPr>
          <w:rStyle w:val="nonparej"/>
        </w:rPr>
        <w:t xml:space="preserve">ve funkci konj. hypotet. </w:t>
      </w:r>
      <w:r>
        <w:rPr>
          <w:rStyle w:val="vyznam"/>
        </w:rPr>
        <w:t>jestliže, když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10. </w:t>
      </w:r>
      <w:r>
        <w:rPr>
          <w:rStyle w:val="nonparej"/>
        </w:rPr>
        <w:t xml:space="preserve">ve funkci konj. konces. </w:t>
      </w:r>
      <w:r>
        <w:rPr>
          <w:rStyle w:val="vyznam"/>
        </w:rPr>
        <w:t>ač, ačkoli, i když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11. </w:t>
      </w:r>
      <w:r>
        <w:rPr>
          <w:rStyle w:val="nonparej"/>
        </w:rPr>
        <w:t xml:space="preserve">ve funkci konj. adverz.-srovn. </w:t>
      </w:r>
      <w:r>
        <w:rPr>
          <w:rStyle w:val="vyznam"/>
        </w:rPr>
        <w:t>kdežto, zatímco, zato; připojuje větu s konfrontačním obsahem vůči obsahu předchozí věty, se syntaktickou strukturou paralelní k předchozí větě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12. </w:t>
      </w:r>
      <w:r>
        <w:rPr>
          <w:rStyle w:val="nonparej"/>
        </w:rPr>
        <w:t xml:space="preserve">ve funkci konj. adverz. </w:t>
      </w:r>
      <w:r>
        <w:rPr>
          <w:rStyle w:val="vyznam"/>
        </w:rPr>
        <w:t>ale, avšak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13. </w:t>
      </w:r>
      <w:r>
        <w:rPr>
          <w:rStyle w:val="nonparej"/>
        </w:rPr>
        <w:t xml:space="preserve">ve funkci konj. grad. </w:t>
      </w:r>
      <w:r>
        <w:rPr>
          <w:rStyle w:val="vyznam"/>
        </w:rPr>
        <w:t>ba, ba dokonce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14. </w:t>
      </w:r>
      <w:r>
        <w:rPr>
          <w:rStyle w:val="ustalenespojeni"/>
        </w:rPr>
        <w:t xml:space="preserve">ano – ano </w:t>
      </w:r>
      <w:r>
        <w:rPr>
          <w:rStyle w:val="nonparej"/>
        </w:rPr>
        <w:t xml:space="preserve">ve funkci konj. kopul. </w:t>
      </w:r>
      <w:r>
        <w:rPr>
          <w:rStyle w:val="vyznam"/>
        </w:rPr>
        <w:t>jednak – jednak, tu – tu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15. </w:t>
      </w:r>
      <w:r>
        <w:rPr>
          <w:rStyle w:val="nonparej"/>
        </w:rPr>
        <w:t xml:space="preserve">partik. přitakací </w:t>
      </w:r>
      <w:r>
        <w:rPr>
          <w:rStyle w:val="vyznam"/>
        </w:rPr>
        <w:t>ano, tak; vyjadřuje souhlas s předchozí výpovědí</w:t>
      </w:r>
    </w:p>
    <w:p w:rsidR="00CB13D1" w:rsidRDefault="007F094C">
      <w:pPr>
        <w:pStyle w:val="Poznamka"/>
      </w:pPr>
      <w:r>
        <w:t xml:space="preserve">K původu, významu a vývoji </w:t>
      </w:r>
      <w:r>
        <w:rPr>
          <w:rStyle w:val="nonparej"/>
        </w:rPr>
        <w:t xml:space="preserve">sr. </w:t>
      </w:r>
      <w:r>
        <w:t xml:space="preserve">Bauer, Vývoj českého souvětí, Praha 1960, zvl. s. 51, 83n., 109, 120n., 224n., 272, 307n. Machek vykládá odlišně, </w:t>
      </w:r>
      <w:r>
        <w:rPr>
          <w:rStyle w:val="nonparej"/>
        </w:rPr>
        <w:t xml:space="preserve">sr. </w:t>
      </w:r>
      <w:r>
        <w:t xml:space="preserve">Etym. slov.² </w:t>
      </w:r>
      <w:r>
        <w:rPr>
          <w:rStyle w:val="nonparej"/>
        </w:rPr>
        <w:t xml:space="preserve">s.v. </w:t>
      </w:r>
      <w:r>
        <w:t>ano.</w:t>
      </w:r>
    </w:p>
    <w:p w:rsidR="00CB13D1" w:rsidRDefault="007F094C">
      <w:pPr>
        <w:pStyle w:val="Poznamka"/>
      </w:pPr>
      <w:r>
        <w:rPr>
          <w:rStyle w:val="nonparej"/>
        </w:rPr>
        <w:t xml:space="preserve">Sr. </w:t>
      </w:r>
      <w:r>
        <w:rPr>
          <w:rStyle w:val="odkaz"/>
        </w:rPr>
        <w:t>a</w:t>
      </w:r>
      <w:r>
        <w:t xml:space="preserve">, </w:t>
      </w:r>
      <w:r>
        <w:rPr>
          <w:rStyle w:val="odkaz"/>
        </w:rPr>
        <w:t>an</w:t>
      </w:r>
      <w:r>
        <w:t xml:space="preserve">, </w:t>
      </w:r>
      <w:r>
        <w:rPr>
          <w:rStyle w:val="odkaz"/>
        </w:rPr>
        <w:t>ande</w:t>
      </w:r>
      <w:r>
        <w:t xml:space="preserve">, </w:t>
      </w:r>
      <w:r>
        <w:rPr>
          <w:rStyle w:val="odkaz"/>
        </w:rPr>
        <w:t>nali</w:t>
      </w:r>
      <w:r>
        <w:t xml:space="preserve">, </w:t>
      </w:r>
      <w:r>
        <w:rPr>
          <w:rStyle w:val="odkaz"/>
        </w:rPr>
        <w:t>ne¹</w:t>
      </w:r>
      <w:r>
        <w:t xml:space="preserve">, </w:t>
      </w:r>
      <w:r>
        <w:rPr>
          <w:rStyle w:val="odkaz"/>
        </w:rPr>
        <w:t>ono</w:t>
      </w:r>
      <w:r>
        <w:t xml:space="preserve">, </w:t>
      </w:r>
      <w:r>
        <w:rPr>
          <w:rStyle w:val="odkaz"/>
        </w:rPr>
        <w:t xml:space="preserve">poně </w:t>
      </w:r>
      <w:r>
        <w:t xml:space="preserve">3, </w:t>
      </w:r>
      <w:r>
        <w:rPr>
          <w:rStyle w:val="odkaz"/>
        </w:rPr>
        <w:t>toť</w:t>
      </w:r>
      <w:r>
        <w:t xml:space="preserve">, </w:t>
      </w:r>
      <w:r>
        <w:rPr>
          <w:rStyle w:val="odkaz"/>
        </w:rPr>
        <w:t>toto</w:t>
      </w:r>
      <w:r>
        <w:t xml:space="preserve">, </w:t>
      </w:r>
      <w:r>
        <w:rPr>
          <w:rStyle w:val="odkaz"/>
        </w:rPr>
        <w:t xml:space="preserve">že </w:t>
      </w:r>
      <w:r>
        <w:rPr>
          <w:rStyle w:val="komentar"/>
        </w:rPr>
        <w:t xml:space="preserve">Původní deiktické citoslovce </w:t>
      </w:r>
      <w:r>
        <w:rPr>
          <w:rStyle w:val="komentarkurziva"/>
        </w:rPr>
        <w:t xml:space="preserve">ano </w:t>
      </w:r>
      <w:r>
        <w:rPr>
          <w:rStyle w:val="komentar"/>
        </w:rPr>
        <w:t xml:space="preserve">‚hle‘ se po slovesech vnímání začalo chápat jako spojka ve větách obsahových po verbech videndi, audiendi, experiendi. </w:t>
      </w:r>
      <w:r>
        <w:rPr>
          <w:rStyle w:val="komentarkurziva"/>
        </w:rPr>
        <w:t xml:space="preserve">Ano </w:t>
      </w:r>
      <w:r>
        <w:rPr>
          <w:rStyle w:val="komentar"/>
        </w:rPr>
        <w:t>si zachovává původní význam ‚hle‘ nebo aspoň funkci částice, uvozuje větu, která vyjadřuje něco nečekaného, pak z toho se vyvinula adverzativní spojka. Dále uvozuje větu, která vyjadřuje průvodní okolnost – časovou, podmínkovou, přípustkovou, snad i účinkovou. Jako partikule přitakací se objevuje v 15. století.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h943 </w:t>
      </w:r>
      <w:r>
        <w:rPr>
          <w:rStyle w:val="hesloveslovo"/>
        </w:rPr>
        <w:t xml:space="preserve">anobrže </w:t>
      </w:r>
      <w:r>
        <w:rPr>
          <w:rStyle w:val="slovnidruh"/>
        </w:rPr>
        <w:t>konj.</w:t>
      </w:r>
    </w:p>
    <w:p w:rsidR="00CB13D1" w:rsidRDefault="007F094C">
      <w:pPr>
        <w:pStyle w:val="Heslovezahlavi"/>
      </w:pPr>
      <w:r>
        <w:rPr>
          <w:rStyle w:val="identifikator"/>
        </w:rPr>
        <w:t xml:space="preserve">h942 </w:t>
      </w:r>
      <w:r>
        <w:rPr>
          <w:rStyle w:val="hesloveslovo"/>
        </w:rPr>
        <w:t xml:space="preserve">anobrž </w:t>
      </w:r>
      <w:r>
        <w:rPr>
          <w:rStyle w:val="slovnidruh"/>
        </w:rPr>
        <w:t>konj.</w:t>
      </w:r>
    </w:p>
    <w:p w:rsidR="00CB13D1" w:rsidRDefault="007F094C">
      <w:pPr>
        <w:pStyle w:val="Heslovezahlavi"/>
      </w:pPr>
      <w:r>
        <w:rPr>
          <w:rStyle w:val="nonparej"/>
        </w:rPr>
        <w:t xml:space="preserve">pozd. též </w:t>
      </w:r>
      <w:r>
        <w:rPr>
          <w:rStyle w:val="hesloveslovonetucne"/>
        </w:rPr>
        <w:t xml:space="preserve">anbrže </w:t>
      </w:r>
      <w:r>
        <w:rPr>
          <w:rStyle w:val="slovnidruh"/>
        </w:rPr>
        <w:t>konj.</w:t>
      </w:r>
    </w:p>
    <w:p w:rsidR="00CB13D1" w:rsidRDefault="007F094C">
      <w:pPr>
        <w:pStyle w:val="Heslovezahlavi"/>
      </w:pPr>
      <w:r>
        <w:rPr>
          <w:rStyle w:val="nonparej"/>
        </w:rPr>
        <w:t xml:space="preserve">pozd. též </w:t>
      </w:r>
      <w:r>
        <w:rPr>
          <w:rStyle w:val="hesloveslovonetucne"/>
        </w:rPr>
        <w:t xml:space="preserve">anbrž </w:t>
      </w:r>
      <w:r>
        <w:rPr>
          <w:rStyle w:val="slovnidruh"/>
        </w:rPr>
        <w:t>konj.</w:t>
      </w:r>
    </w:p>
    <w:p w:rsidR="00CB13D1" w:rsidRDefault="007F094C">
      <w:pPr>
        <w:pStyle w:val="Motivace"/>
      </w:pPr>
      <w:r>
        <w:rPr>
          <w:rStyle w:val="nonparej"/>
        </w:rPr>
        <w:t xml:space="preserve">k </w:t>
      </w:r>
      <w:r>
        <w:rPr>
          <w:rStyle w:val="odkaz"/>
        </w:rPr>
        <w:t xml:space="preserve">ano </w:t>
      </w:r>
      <w:r>
        <w:rPr>
          <w:rStyle w:val="nonparej"/>
        </w:rPr>
        <w:t xml:space="preserve">a </w:t>
      </w:r>
      <w:r>
        <w:rPr>
          <w:rStyle w:val="odkaz"/>
        </w:rPr>
        <w:t>brže</w:t>
      </w:r>
      <w:r>
        <w:t xml:space="preserve">, </w:t>
      </w:r>
      <w:r>
        <w:rPr>
          <w:rStyle w:val="odkaz"/>
        </w:rPr>
        <w:t>brž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1. </w:t>
      </w:r>
      <w:r>
        <w:rPr>
          <w:rStyle w:val="nonparej"/>
        </w:rPr>
        <w:t xml:space="preserve">grad. </w:t>
      </w:r>
      <w:r>
        <w:t xml:space="preserve">po kladné větě </w:t>
      </w:r>
      <w:r>
        <w:rPr>
          <w:rStyle w:val="vyznam"/>
        </w:rPr>
        <w:t>ba i, ba dokonce</w:t>
      </w:r>
    </w:p>
    <w:p w:rsidR="00CB13D1" w:rsidRDefault="007F094C">
      <w:pPr>
        <w:pStyle w:val="Vykladvyznamu"/>
      </w:pPr>
      <w:r>
        <w:rPr>
          <w:rStyle w:val="delimitatorvyznamu"/>
        </w:rPr>
        <w:lastRenderedPageBreak/>
        <w:t xml:space="preserve">2. </w:t>
      </w:r>
      <w:r>
        <w:rPr>
          <w:rStyle w:val="nonparej"/>
        </w:rPr>
        <w:t xml:space="preserve">adverz. </w:t>
      </w:r>
      <w:r>
        <w:t xml:space="preserve">po záporné větě </w:t>
      </w:r>
      <w:r>
        <w:rPr>
          <w:rStyle w:val="vyznam"/>
        </w:rPr>
        <w:t>nýbrž, ale naopak</w:t>
      </w:r>
    </w:p>
    <w:p w:rsidR="00CB13D1" w:rsidRDefault="007F094C">
      <w:pPr>
        <w:pStyle w:val="Poznamka"/>
      </w:pPr>
      <w:r>
        <w:rPr>
          <w:rStyle w:val="nonparej"/>
        </w:rPr>
        <w:t xml:space="preserve">Sr. </w:t>
      </w:r>
      <w:r>
        <w:t>Bauer, Vývoj českého souvětí, Praha 1960, s. 75n., 88n.</w:t>
      </w:r>
    </w:p>
    <w:p w:rsidR="00CB13D1" w:rsidRDefault="007F094C">
      <w:pPr>
        <w:pStyle w:val="Poznamka"/>
      </w:pPr>
      <w:r>
        <w:rPr>
          <w:rStyle w:val="nonparej"/>
        </w:rPr>
        <w:t xml:space="preserve">Sr. </w:t>
      </w:r>
      <w:r>
        <w:rPr>
          <w:rStyle w:val="odkaz"/>
        </w:rPr>
        <w:t>abrže</w:t>
      </w:r>
      <w:r>
        <w:t xml:space="preserve">, </w:t>
      </w:r>
      <w:r>
        <w:rPr>
          <w:rStyle w:val="odkaz"/>
        </w:rPr>
        <w:t>ale</w:t>
      </w:r>
      <w:r>
        <w:t xml:space="preserve">, </w:t>
      </w:r>
      <w:r>
        <w:rPr>
          <w:rStyle w:val="odkaz"/>
        </w:rPr>
        <w:t>anébrže</w:t>
      </w:r>
      <w:r>
        <w:t xml:space="preserve">, </w:t>
      </w:r>
      <w:r>
        <w:rPr>
          <w:rStyle w:val="odkaz"/>
        </w:rPr>
        <w:t>nébrže</w:t>
      </w:r>
      <w:r>
        <w:t xml:space="preserve">, </w:t>
      </w:r>
      <w:r>
        <w:rPr>
          <w:rStyle w:val="odkaz"/>
        </w:rPr>
        <w:t>nobrž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h944 </w:t>
      </w:r>
      <w:r>
        <w:rPr>
          <w:rStyle w:val="hesloveslovo"/>
        </w:rPr>
        <w:t xml:space="preserve">Anoda </w:t>
      </w:r>
      <w:r>
        <w:rPr>
          <w:rStyle w:val="komentar"/>
        </w:rPr>
        <w:t xml:space="preserve">proprium </w:t>
      </w:r>
      <w:r>
        <w:rPr>
          <w:rStyle w:val="akce"/>
        </w:rPr>
        <w:t>citátové slovo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h945 </w:t>
      </w:r>
      <w:r>
        <w:rPr>
          <w:rStyle w:val="hesloveslovo"/>
        </w:rPr>
        <w:t xml:space="preserve">Anolius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Odkazovezahlavi"/>
      </w:pPr>
      <w:r>
        <w:rPr>
          <w:rStyle w:val="identifikator"/>
        </w:rPr>
        <w:t xml:space="preserve">h946 </w:t>
      </w:r>
      <w:r>
        <w:rPr>
          <w:rStyle w:val="hesloveslovo"/>
        </w:rPr>
        <w:t xml:space="preserve">anoť </w:t>
      </w:r>
      <w:r>
        <w:rPr>
          <w:rStyle w:val="nonparej"/>
        </w:rPr>
        <w:t xml:space="preserve">v. </w:t>
      </w:r>
      <w:r>
        <w:rPr>
          <w:rStyle w:val="odkaz"/>
        </w:rPr>
        <w:t>an</w:t>
      </w:r>
      <w:r>
        <w:t xml:space="preserve">, </w:t>
      </w:r>
      <w:r>
        <w:rPr>
          <w:rStyle w:val="odkaz"/>
        </w:rPr>
        <w:t>ano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h947 </w:t>
      </w:r>
      <w:r>
        <w:rPr>
          <w:rStyle w:val="hesloveslovo"/>
        </w:rPr>
        <w:t xml:space="preserve">Anothjahir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Anothiahir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t xml:space="preserve">Anothiahir </w:t>
      </w:r>
      <w:r>
        <w:rPr>
          <w:rStyle w:val="komentar"/>
        </w:rPr>
        <w:t xml:space="preserve">proprium </w:t>
      </w:r>
      <w:r>
        <w:rPr>
          <w:rStyle w:val="akce"/>
        </w:rPr>
        <w:t>citátové slovo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h948 </w:t>
      </w:r>
      <w:r>
        <w:rPr>
          <w:rStyle w:val="hesloveslovo"/>
        </w:rPr>
        <w:t xml:space="preserve">Anothjair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Anothiahir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lastRenderedPageBreak/>
        <w:t xml:space="preserve">h949 </w:t>
      </w:r>
      <w:r>
        <w:rPr>
          <w:rStyle w:val="hesloveslovo"/>
        </w:rPr>
        <w:t xml:space="preserve">Ansach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Misach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h950 </w:t>
      </w:r>
      <w:r>
        <w:rPr>
          <w:rStyle w:val="hesloveslovo"/>
        </w:rPr>
        <w:t xml:space="preserve">Anselm </w:t>
      </w:r>
      <w:r>
        <w:rPr>
          <w:rStyle w:val="akce"/>
        </w:rPr>
        <w:t>proprium</w:t>
      </w:r>
    </w:p>
    <w:p w:rsidR="00CB13D1" w:rsidRDefault="007F094C">
      <w:pPr>
        <w:pStyle w:val="Vylouceneheslo"/>
      </w:pPr>
      <w:r>
        <w:rPr>
          <w:rStyle w:val="identifikator"/>
        </w:rPr>
        <w:t xml:space="preserve">h951 </w:t>
      </w:r>
      <w:r>
        <w:rPr>
          <w:rStyle w:val="hesloveslovo"/>
        </w:rPr>
        <w:t xml:space="preserve">Anselmus </w:t>
      </w:r>
      <w:r>
        <w:rPr>
          <w:rStyle w:val="akce"/>
        </w:rPr>
        <w:t>proprium</w:t>
      </w:r>
    </w:p>
    <w:p w:rsidR="00CB13D1" w:rsidRDefault="007F094C">
      <w:pPr>
        <w:pStyle w:val="Vylouceneheslo"/>
      </w:pPr>
      <w:r>
        <w:rPr>
          <w:rStyle w:val="hesloveslovo"/>
        </w:rPr>
        <w:t xml:space="preserve">Anshelm </w:t>
      </w:r>
      <w:r>
        <w:rPr>
          <w:rStyle w:val="akce"/>
        </w:rPr>
        <w:t>proprium</w:t>
      </w:r>
    </w:p>
    <w:p w:rsidR="00CB13D1" w:rsidRDefault="007F094C">
      <w:pPr>
        <w:pStyle w:val="Vylouceneheslo"/>
      </w:pPr>
      <w:r>
        <w:rPr>
          <w:rStyle w:val="hesloveslovo"/>
        </w:rPr>
        <w:t xml:space="preserve">Anshelmus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h952 </w:t>
      </w:r>
      <w:r>
        <w:rPr>
          <w:rStyle w:val="hesloveslovo"/>
        </w:rPr>
        <w:t xml:space="preserve">Anson </w:t>
      </w:r>
      <w:r>
        <w:rPr>
          <w:rStyle w:val="akce"/>
        </w:rPr>
        <w:t xml:space="preserve">přeřazeno sub </w:t>
      </w:r>
      <w:r>
        <w:rPr>
          <w:rStyle w:val="odkaz"/>
        </w:rPr>
        <w:t>Auson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h953 </w:t>
      </w:r>
      <w:r>
        <w:rPr>
          <w:rStyle w:val="hesloveslovo"/>
        </w:rPr>
        <w:t xml:space="preserve">Ansoneš </w:t>
      </w:r>
      <w:r>
        <w:rPr>
          <w:rStyle w:val="akce"/>
        </w:rPr>
        <w:t xml:space="preserve">přeřazeno sub </w:t>
      </w:r>
      <w:r>
        <w:rPr>
          <w:rStyle w:val="odkaz"/>
        </w:rPr>
        <w:t>Auson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h954 </w:t>
      </w:r>
      <w:r>
        <w:rPr>
          <w:rStyle w:val="hesloveslovo"/>
        </w:rPr>
        <w:t xml:space="preserve">Anspertus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Odkazovezahlavi"/>
      </w:pPr>
      <w:r>
        <w:rPr>
          <w:rStyle w:val="identifikator"/>
        </w:rPr>
        <w:t xml:space="preserve">h955 </w:t>
      </w:r>
      <w:r>
        <w:rPr>
          <w:rStyle w:val="hesloveslovo"/>
        </w:rPr>
        <w:t xml:space="preserve">anť </w:t>
      </w:r>
      <w:r>
        <w:rPr>
          <w:rStyle w:val="nonparej"/>
        </w:rPr>
        <w:t xml:space="preserve">v. </w:t>
      </w:r>
      <w:r>
        <w:rPr>
          <w:rStyle w:val="odkaz"/>
        </w:rPr>
        <w:t>an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h956 </w:t>
      </w:r>
      <w:r>
        <w:rPr>
          <w:rStyle w:val="hesloveslovo"/>
        </w:rPr>
        <w:t xml:space="preserve">Antalovic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lastRenderedPageBreak/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h957 </w:t>
      </w:r>
      <w:r>
        <w:rPr>
          <w:rStyle w:val="hesloveslovo"/>
        </w:rPr>
        <w:t xml:space="preserve">Antenor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h958 </w:t>
      </w:r>
      <w:r>
        <w:rPr>
          <w:rStyle w:val="hesloveslovo"/>
        </w:rPr>
        <w:t xml:space="preserve">Antenorides </w:t>
      </w:r>
      <w:r>
        <w:rPr>
          <w:rStyle w:val="komentar"/>
        </w:rPr>
        <w:t xml:space="preserve">proprium </w:t>
      </w:r>
      <w:r>
        <w:rPr>
          <w:rStyle w:val="akce"/>
        </w:rPr>
        <w:t>citátové slovo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h959 </w:t>
      </w:r>
      <w:r>
        <w:rPr>
          <w:rStyle w:val="hesloveslovo"/>
        </w:rPr>
        <w:t xml:space="preserve">Anteret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h960 </w:t>
      </w:r>
      <w:r>
        <w:rPr>
          <w:rStyle w:val="hesloveslovo"/>
        </w:rPr>
        <w:t xml:space="preserve">Antheus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Antení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t xml:space="preserve">Antení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h961 </w:t>
      </w:r>
      <w:r>
        <w:rPr>
          <w:rStyle w:val="hesloveslovo"/>
        </w:rPr>
        <w:t xml:space="preserve">anthiocenský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antiocenský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lastRenderedPageBreak/>
        <w:t xml:space="preserve">h962 </w:t>
      </w:r>
      <w:r>
        <w:rPr>
          <w:rStyle w:val="hesloveslovo"/>
        </w:rPr>
        <w:t xml:space="preserve">Anthon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h963 </w:t>
      </w:r>
      <w:r>
        <w:rPr>
          <w:rStyle w:val="hesloveslovo"/>
        </w:rPr>
        <w:t xml:space="preserve">Anthoní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Antoní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h964 </w:t>
      </w:r>
      <w:r>
        <w:rPr>
          <w:rStyle w:val="hesloveslovo"/>
        </w:rPr>
        <w:t xml:space="preserve">Anthonius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Antonius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h965 </w:t>
      </w:r>
      <w:r>
        <w:rPr>
          <w:rStyle w:val="hesloveslovo"/>
        </w:rPr>
        <w:t xml:space="preserve">anthrax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antrax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hesloveslovo"/>
        </w:rPr>
        <w:t>antrax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-a/-u </w:t>
      </w:r>
      <w:r>
        <w:rPr>
          <w:rStyle w:val="slovnidruh"/>
        </w:rPr>
        <w:t>m.</w:t>
      </w:r>
    </w:p>
    <w:p w:rsidR="00CB13D1" w:rsidRDefault="007F094C">
      <w:pPr>
        <w:pStyle w:val="Motivace"/>
      </w:pPr>
      <w:r>
        <w:rPr>
          <w:rStyle w:val="nonparej"/>
        </w:rPr>
        <w:t xml:space="preserve">k lat. </w:t>
      </w:r>
      <w:r>
        <w:t>anthrax</w:t>
      </w:r>
    </w:p>
    <w:p w:rsidR="00CB13D1" w:rsidRDefault="007F094C">
      <w:pPr>
        <w:pStyle w:val="Vykladvyznamu"/>
      </w:pPr>
      <w:r>
        <w:rPr>
          <w:rStyle w:val="nonparej"/>
        </w:rPr>
        <w:t xml:space="preserve">med. </w:t>
      </w:r>
      <w:r>
        <w:rPr>
          <w:rStyle w:val="vyznam"/>
        </w:rPr>
        <w:t xml:space="preserve">zánětlivý nádor temně rudé barvy, sněť slezinná, uhlák, </w:t>
      </w:r>
      <w:r>
        <w:rPr>
          <w:rStyle w:val="vyznamstaroceskyvyraz"/>
        </w:rPr>
        <w:t>„ostrá hlíza“</w:t>
      </w:r>
    </w:p>
    <w:p w:rsidR="00CB13D1" w:rsidRDefault="007F094C">
      <w:pPr>
        <w:pStyle w:val="Poznamka"/>
      </w:pPr>
      <w:r>
        <w:rPr>
          <w:rStyle w:val="nonparej"/>
        </w:rPr>
        <w:t xml:space="preserve">Sr. </w:t>
      </w:r>
      <w:r>
        <w:rPr>
          <w:rStyle w:val="odkaz"/>
        </w:rPr>
        <w:t>karbunkul</w:t>
      </w:r>
      <w:r>
        <w:t xml:space="preserve">, </w:t>
      </w:r>
      <w:r>
        <w:rPr>
          <w:rStyle w:val="odkaz"/>
        </w:rPr>
        <w:t>pryskýř</w:t>
      </w:r>
      <w:r>
        <w:t xml:space="preserve">, </w:t>
      </w:r>
      <w:r>
        <w:rPr>
          <w:rStyle w:val="odkaz"/>
        </w:rPr>
        <w:t>bubanec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h966 </w:t>
      </w:r>
      <w:r>
        <w:rPr>
          <w:rStyle w:val="hesloveslovo"/>
        </w:rPr>
        <w:t>antidotář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-ě </w:t>
      </w:r>
      <w:r>
        <w:rPr>
          <w:rStyle w:val="slovnidruh"/>
        </w:rPr>
        <w:t>m.</w:t>
      </w:r>
    </w:p>
    <w:p w:rsidR="00CB13D1" w:rsidRDefault="007F094C">
      <w:pPr>
        <w:pStyle w:val="Motivace"/>
      </w:pPr>
      <w:r>
        <w:rPr>
          <w:rStyle w:val="nonparej"/>
        </w:rPr>
        <w:t xml:space="preserve">k lat. </w:t>
      </w:r>
      <w:r>
        <w:t>antidotarius</w:t>
      </w:r>
    </w:p>
    <w:p w:rsidR="00CB13D1" w:rsidRDefault="007F094C">
      <w:pPr>
        <w:pStyle w:val="Vykladvyznamu"/>
      </w:pPr>
      <w:r>
        <w:rPr>
          <w:rStyle w:val="vyznam"/>
        </w:rPr>
        <w:t>kniha o lécích</w:t>
      </w:r>
    </w:p>
    <w:p w:rsidR="00CB13D1" w:rsidRDefault="007F094C">
      <w:pPr>
        <w:pStyle w:val="Poznamka"/>
      </w:pPr>
      <w:r>
        <w:t>Ojed. doklad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lastRenderedPageBreak/>
        <w:t xml:space="preserve">h967 </w:t>
      </w:r>
      <w:r>
        <w:rPr>
          <w:rStyle w:val="hesloveslovo"/>
        </w:rPr>
        <w:t>antifona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-y </w:t>
      </w:r>
      <w:r>
        <w:rPr>
          <w:rStyle w:val="slovnidruh"/>
        </w:rPr>
        <w:t>f.</w:t>
      </w:r>
    </w:p>
    <w:p w:rsidR="00CB13D1" w:rsidRDefault="007F094C">
      <w:pPr>
        <w:pStyle w:val="Motivace"/>
      </w:pPr>
      <w:r>
        <w:rPr>
          <w:rStyle w:val="nonparej"/>
        </w:rPr>
        <w:t xml:space="preserve">k lat. </w:t>
      </w:r>
      <w:r>
        <w:t>antiphona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1. </w:t>
      </w:r>
      <w:r>
        <w:rPr>
          <w:rStyle w:val="nonparej"/>
        </w:rPr>
        <w:t xml:space="preserve">liturg. </w:t>
      </w:r>
      <w:r>
        <w:rPr>
          <w:rStyle w:val="vyznam"/>
        </w:rPr>
        <w:t>antifona, bohoslužebný zpěv střídavě zpívaný sólovým hlasem a sborem n. střídavě dvěma sbory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2. </w:t>
      </w:r>
      <w:r>
        <w:rPr>
          <w:rStyle w:val="nonparej"/>
        </w:rPr>
        <w:t xml:space="preserve">liturg. </w:t>
      </w:r>
      <w:r>
        <w:rPr>
          <w:rStyle w:val="vyznam"/>
        </w:rPr>
        <w:t>krátký sólový předzpěv před sborovým přezpíváním žalmu n. chvalozpěvu</w:t>
      </w:r>
    </w:p>
    <w:p w:rsidR="00CB13D1" w:rsidRDefault="007F094C">
      <w:pPr>
        <w:pStyle w:val="Poznamka"/>
      </w:pPr>
      <w:r>
        <w:rPr>
          <w:rStyle w:val="nonparej"/>
        </w:rPr>
        <w:t xml:space="preserve">Sr. </w:t>
      </w:r>
      <w:r>
        <w:rPr>
          <w:rStyle w:val="odkaz"/>
        </w:rPr>
        <w:t>otpovědna</w:t>
      </w:r>
      <w:r>
        <w:t xml:space="preserve">, </w:t>
      </w:r>
      <w:r>
        <w:rPr>
          <w:rStyle w:val="odkaz"/>
        </w:rPr>
        <w:t>protizpěv</w:t>
      </w:r>
      <w:r>
        <w:t xml:space="preserve">, </w:t>
      </w:r>
      <w:r>
        <w:rPr>
          <w:rStyle w:val="odkaz"/>
        </w:rPr>
        <w:t>přědzpěv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h968 </w:t>
      </w:r>
      <w:r>
        <w:rPr>
          <w:rStyle w:val="hesloveslovo"/>
        </w:rPr>
        <w:t>antifonář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-ě </w:t>
      </w:r>
      <w:r>
        <w:rPr>
          <w:rStyle w:val="slovnidruh"/>
        </w:rPr>
        <w:t>m.</w:t>
      </w:r>
    </w:p>
    <w:p w:rsidR="00CB13D1" w:rsidRDefault="007F094C">
      <w:pPr>
        <w:pStyle w:val="Motivace"/>
      </w:pPr>
      <w:r>
        <w:rPr>
          <w:rStyle w:val="nonparej"/>
        </w:rPr>
        <w:t xml:space="preserve">k lat. </w:t>
      </w:r>
      <w:r>
        <w:t>antiphonarium, antiphonarius</w:t>
      </w:r>
    </w:p>
    <w:p w:rsidR="00CB13D1" w:rsidRDefault="007F094C">
      <w:pPr>
        <w:pStyle w:val="Vykladvyznamu"/>
      </w:pPr>
      <w:r>
        <w:rPr>
          <w:rStyle w:val="vyznam"/>
        </w:rPr>
        <w:t xml:space="preserve">antifonář, kniha obsahující </w:t>
      </w:r>
      <w:r>
        <w:rPr>
          <w:rStyle w:val="vyznamstaroceskyvyraz"/>
        </w:rPr>
        <w:t>„antifony“</w:t>
      </w:r>
    </w:p>
    <w:p w:rsidR="00CB13D1" w:rsidRDefault="007F094C">
      <w:pPr>
        <w:pStyle w:val="Poznamka"/>
      </w:pPr>
      <w:r>
        <w:rPr>
          <w:rStyle w:val="nonparej"/>
        </w:rPr>
        <w:t xml:space="preserve">Sr. </w:t>
      </w:r>
      <w:r>
        <w:rPr>
          <w:rStyle w:val="odkaz"/>
        </w:rPr>
        <w:t>viatik</w:t>
      </w:r>
      <w:r>
        <w:t xml:space="preserve">, </w:t>
      </w:r>
      <w:r>
        <w:rPr>
          <w:rStyle w:val="odkaz"/>
        </w:rPr>
        <w:t>žaltář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h969 </w:t>
      </w:r>
      <w:r>
        <w:rPr>
          <w:rStyle w:val="hesloveslovo"/>
        </w:rPr>
        <w:t xml:space="preserve">Antigenus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h970 </w:t>
      </w:r>
      <w:r>
        <w:rPr>
          <w:rStyle w:val="hesloveslovo"/>
        </w:rPr>
        <w:t xml:space="preserve">Antigon </w:t>
      </w:r>
      <w:r>
        <w:rPr>
          <w:rStyle w:val="akce"/>
        </w:rPr>
        <w:t>proprium</w:t>
      </w:r>
    </w:p>
    <w:p w:rsidR="00CB13D1" w:rsidRDefault="007F094C">
      <w:pPr>
        <w:pStyle w:val="Vylouceneheslo"/>
      </w:pPr>
      <w:r>
        <w:rPr>
          <w:rStyle w:val="identifikator"/>
        </w:rPr>
        <w:t xml:space="preserve">h972 </w:t>
      </w:r>
      <w:r>
        <w:rPr>
          <w:rStyle w:val="hesloveslovo"/>
        </w:rPr>
        <w:t xml:space="preserve">Antigonus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h971 </w:t>
      </w:r>
      <w:r>
        <w:rPr>
          <w:rStyle w:val="hesloveslovo"/>
        </w:rPr>
        <w:t xml:space="preserve">Antigona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t xml:space="preserve">Antigoní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lastRenderedPageBreak/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h973 </w:t>
      </w:r>
      <w:r>
        <w:rPr>
          <w:rStyle w:val="hesloveslovo"/>
        </w:rPr>
        <w:t xml:space="preserve">Antigorus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h974 </w:t>
      </w:r>
      <w:r>
        <w:rPr>
          <w:rStyle w:val="hesloveslovo"/>
        </w:rPr>
        <w:t xml:space="preserve">Antík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Antiko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t xml:space="preserve">Antiko </w:t>
      </w:r>
      <w:r>
        <w:rPr>
          <w:rStyle w:val="komentar"/>
        </w:rPr>
        <w:t xml:space="preserve">proprium </w:t>
      </w:r>
      <w:r>
        <w:rPr>
          <w:rStyle w:val="akce"/>
        </w:rPr>
        <w:t>citátové slovo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h975 </w:t>
      </w:r>
      <w:r>
        <w:rPr>
          <w:rStyle w:val="hesloveslovo"/>
        </w:rPr>
        <w:t>Antikrist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-a </w:t>
      </w:r>
      <w:r>
        <w:rPr>
          <w:rStyle w:val="slovnidruh"/>
        </w:rPr>
        <w:t>m.</w:t>
      </w:r>
    </w:p>
    <w:p w:rsidR="00CB13D1" w:rsidRDefault="007F094C">
      <w:pPr>
        <w:pStyle w:val="Heslovezahlavi"/>
      </w:pPr>
      <w:r>
        <w:rPr>
          <w:rStyle w:val="hesloveslovo"/>
        </w:rPr>
        <w:t>Antikristus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-ta </w:t>
      </w:r>
      <w:r>
        <w:rPr>
          <w:rStyle w:val="slovnidruh"/>
        </w:rPr>
        <w:t>m.</w:t>
      </w:r>
    </w:p>
    <w:p w:rsidR="00CB13D1" w:rsidRDefault="007F094C">
      <w:pPr>
        <w:pStyle w:val="Heslovezahlavi"/>
      </w:pPr>
      <w:r>
        <w:rPr>
          <w:rStyle w:val="hesloveslovo"/>
        </w:rPr>
        <w:t>Antikřist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-a </w:t>
      </w:r>
      <w:r>
        <w:rPr>
          <w:rStyle w:val="slovnidruh"/>
        </w:rPr>
        <w:t>m.</w:t>
      </w:r>
    </w:p>
    <w:p w:rsidR="00CB13D1" w:rsidRDefault="007F094C">
      <w:pPr>
        <w:pStyle w:val="Heslovezahlavi"/>
      </w:pPr>
      <w:r>
        <w:rPr>
          <w:rStyle w:val="nonparej"/>
        </w:rPr>
        <w:t xml:space="preserve">dolož. též </w:t>
      </w:r>
      <w:r>
        <w:rPr>
          <w:rStyle w:val="hesloveslovonetucne"/>
        </w:rPr>
        <w:t>Ancikrist</w:t>
      </w:r>
      <w:r>
        <w:rPr>
          <w:rStyle w:val="delimitator"/>
        </w:rPr>
        <w:t xml:space="preserve">, </w:t>
      </w:r>
      <w:r>
        <w:rPr>
          <w:rStyle w:val="morfologickacharakteristika"/>
        </w:rPr>
        <w:t xml:space="preserve">-a </w:t>
      </w:r>
      <w:r>
        <w:rPr>
          <w:rStyle w:val="slovnidruh"/>
        </w:rPr>
        <w:t>m.</w:t>
      </w:r>
    </w:p>
    <w:p w:rsidR="00CB13D1" w:rsidRDefault="007F094C">
      <w:pPr>
        <w:pStyle w:val="Heslovezahlavi"/>
      </w:pPr>
      <w:r>
        <w:rPr>
          <w:rStyle w:val="nonparej"/>
        </w:rPr>
        <w:t xml:space="preserve">dolož. též </w:t>
      </w:r>
      <w:r>
        <w:rPr>
          <w:rStyle w:val="hesloveslovonetucne"/>
        </w:rPr>
        <w:t>Ancikřist</w:t>
      </w:r>
      <w:r>
        <w:rPr>
          <w:rStyle w:val="delimitator"/>
        </w:rPr>
        <w:t xml:space="preserve">, </w:t>
      </w:r>
      <w:r>
        <w:rPr>
          <w:rStyle w:val="morfologickacharakteristika"/>
        </w:rPr>
        <w:t xml:space="preserve">-a </w:t>
      </w:r>
      <w:r>
        <w:rPr>
          <w:rStyle w:val="slovnidruh"/>
        </w:rPr>
        <w:t>m.</w:t>
      </w:r>
    </w:p>
    <w:p w:rsidR="00CB13D1" w:rsidRDefault="007F094C">
      <w:pPr>
        <w:pStyle w:val="Heslovezahlavi"/>
      </w:pPr>
      <w:r>
        <w:rPr>
          <w:rStyle w:val="nonparej"/>
        </w:rPr>
        <w:t xml:space="preserve">dolož. též </w:t>
      </w:r>
      <w:r>
        <w:rPr>
          <w:rStyle w:val="hesloveslovonetucne"/>
        </w:rPr>
        <w:t>Ancikřišt</w:t>
      </w:r>
      <w:r>
        <w:rPr>
          <w:rStyle w:val="delimitator"/>
        </w:rPr>
        <w:t xml:space="preserve">, </w:t>
      </w:r>
      <w:r>
        <w:rPr>
          <w:rStyle w:val="morfologickacharakteristika"/>
        </w:rPr>
        <w:t xml:space="preserve">-a </w:t>
      </w:r>
      <w:r>
        <w:rPr>
          <w:rStyle w:val="slovnidruh"/>
        </w:rPr>
        <w:t>m.</w:t>
      </w:r>
    </w:p>
    <w:p w:rsidR="00CB13D1" w:rsidRDefault="007F094C">
      <w:pPr>
        <w:pStyle w:val="Motivace"/>
      </w:pPr>
      <w:r>
        <w:rPr>
          <w:rStyle w:val="nonparej"/>
        </w:rPr>
        <w:t xml:space="preserve">k lat. </w:t>
      </w:r>
      <w:r>
        <w:t>Anticristus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1. </w:t>
      </w:r>
      <w:r>
        <w:rPr>
          <w:rStyle w:val="nonparej"/>
        </w:rPr>
        <w:t xml:space="preserve">relig. </w:t>
      </w:r>
      <w:r>
        <w:rPr>
          <w:rStyle w:val="vyznam"/>
        </w:rPr>
        <w:t>Antikrist, odpůrce a nepřítel Kristův a jeho církve, který přijde před skonáním světa jako falešný Kristus a který již nyní působí ve světě prostřednictvím svých přívrženců (často konkretizovaných v různých osobnostech)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2. </w:t>
      </w:r>
      <w:r>
        <w:rPr>
          <w:rStyle w:val="vyznam"/>
        </w:rPr>
        <w:t>apokalyptická šelma, lítá bytost symbolizující zlo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3. </w:t>
      </w:r>
      <w:r>
        <w:t xml:space="preserve">„antikrist“ </w:t>
      </w:r>
      <w:r>
        <w:rPr>
          <w:rStyle w:val="vyznam"/>
        </w:rPr>
        <w:t>antikrist, protivník, nepřítel Krista, kdo odbojně vystupuje proti Kristu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4. </w:t>
      </w:r>
      <w:r>
        <w:t xml:space="preserve">„antikrist“ </w:t>
      </w:r>
      <w:r>
        <w:rPr>
          <w:rStyle w:val="vyznam"/>
        </w:rPr>
        <w:t>odpůrce pravé víry, kacíř, bludař, odpadlík, pohan ap.</w:t>
      </w:r>
    </w:p>
    <w:p w:rsidR="00CB13D1" w:rsidRDefault="007F094C">
      <w:pPr>
        <w:pStyle w:val="Poznamka"/>
      </w:pPr>
      <w:r>
        <w:rPr>
          <w:rStyle w:val="nonparej"/>
        </w:rPr>
        <w:t xml:space="preserve">Sr. </w:t>
      </w:r>
      <w:r>
        <w:rPr>
          <w:rStyle w:val="pramen"/>
        </w:rPr>
        <w:t xml:space="preserve">StčS </w:t>
      </w:r>
      <w:r>
        <w:rPr>
          <w:rStyle w:val="odkaz"/>
        </w:rPr>
        <w:t>Protikrist</w:t>
      </w:r>
      <w:r>
        <w:t xml:space="preserve">, </w:t>
      </w:r>
      <w:r>
        <w:rPr>
          <w:rStyle w:val="odkaz"/>
        </w:rPr>
        <w:t>protivník</w:t>
      </w:r>
      <w:r>
        <w:t xml:space="preserve">, </w:t>
      </w:r>
      <w:r>
        <w:rPr>
          <w:rStyle w:val="odkaz"/>
        </w:rPr>
        <w:t>přěvratitel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h976 </w:t>
      </w:r>
      <w:r>
        <w:rPr>
          <w:rStyle w:val="hesloveslovo"/>
        </w:rPr>
        <w:t xml:space="preserve">antikristský </w:t>
      </w:r>
      <w:r>
        <w:rPr>
          <w:rStyle w:val="slovnidruh"/>
        </w:rPr>
        <w:t>adj.</w:t>
      </w:r>
    </w:p>
    <w:p w:rsidR="00CB13D1" w:rsidRDefault="007F094C">
      <w:pPr>
        <w:pStyle w:val="Motivace"/>
      </w:pPr>
      <w:r>
        <w:rPr>
          <w:rStyle w:val="nonparej"/>
        </w:rPr>
        <w:lastRenderedPageBreak/>
        <w:t xml:space="preserve">k </w:t>
      </w:r>
      <w:r>
        <w:rPr>
          <w:rStyle w:val="odkaz"/>
        </w:rPr>
        <w:t>Antikrist</w:t>
      </w:r>
      <w:r>
        <w:t xml:space="preserve">, </w:t>
      </w:r>
      <w:r>
        <w:rPr>
          <w:rStyle w:val="odkaz"/>
        </w:rPr>
        <w:t>Antikristus</w:t>
      </w:r>
    </w:p>
    <w:p w:rsidR="00CB13D1" w:rsidRDefault="007F094C">
      <w:pPr>
        <w:pStyle w:val="Vykladvyznamu"/>
      </w:pPr>
      <w:r>
        <w:rPr>
          <w:rStyle w:val="vyznam"/>
        </w:rPr>
        <w:t>(ve funkci gen.) Antikrista n. antikrista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h977 </w:t>
      </w:r>
      <w:r>
        <w:rPr>
          <w:rStyle w:val="hesloveslovo"/>
        </w:rPr>
        <w:t>antikriststvie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-ie </w:t>
      </w:r>
      <w:r>
        <w:rPr>
          <w:rStyle w:val="slovnidruh"/>
        </w:rPr>
        <w:t>n.</w:t>
      </w:r>
    </w:p>
    <w:p w:rsidR="00CB13D1" w:rsidRDefault="007F094C">
      <w:pPr>
        <w:pStyle w:val="Motivace"/>
      </w:pPr>
      <w:r>
        <w:rPr>
          <w:rStyle w:val="nonparej"/>
        </w:rPr>
        <w:t xml:space="preserve">k </w:t>
      </w:r>
      <w:r>
        <w:rPr>
          <w:rStyle w:val="odkaz"/>
        </w:rPr>
        <w:t>Antikrist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1. </w:t>
      </w:r>
      <w:r>
        <w:rPr>
          <w:rStyle w:val="vyznam"/>
        </w:rPr>
        <w:t>nepřátelství, nepřátelský postoj vůči Kristovi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2. </w:t>
      </w:r>
      <w:r>
        <w:rPr>
          <w:rStyle w:val="vyznam"/>
        </w:rPr>
        <w:t>nepřátelské jednání vůči Kristovi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3. </w:t>
      </w:r>
      <w:r>
        <w:rPr>
          <w:rStyle w:val="vyznam"/>
        </w:rPr>
        <w:t>kacířství, bludařství</w:t>
      </w:r>
    </w:p>
    <w:p w:rsidR="00CB13D1" w:rsidRDefault="007F094C">
      <w:pPr>
        <w:pStyle w:val="Poznamka"/>
      </w:pPr>
      <w:r>
        <w:rPr>
          <w:rStyle w:val="nonparej"/>
        </w:rPr>
        <w:t xml:space="preserve">Sr. </w:t>
      </w:r>
      <w:r>
        <w:rPr>
          <w:rStyle w:val="odkaz"/>
        </w:rPr>
        <w:t>kacieřstvie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Odkazovezahlavi"/>
      </w:pPr>
      <w:r>
        <w:rPr>
          <w:rStyle w:val="identifikator"/>
        </w:rPr>
        <w:t xml:space="preserve">h978 </w:t>
      </w:r>
      <w:r>
        <w:rPr>
          <w:rStyle w:val="hesloveslovo"/>
        </w:rPr>
        <w:t xml:space="preserve">Antikristus </w:t>
      </w:r>
      <w:r>
        <w:rPr>
          <w:rStyle w:val="nonparej"/>
        </w:rPr>
        <w:t xml:space="preserve">v. </w:t>
      </w:r>
      <w:r>
        <w:rPr>
          <w:rStyle w:val="odkaz"/>
        </w:rPr>
        <w:t>Antikrist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h979 </w:t>
      </w:r>
      <w:r>
        <w:rPr>
          <w:rStyle w:val="hesloveslovo"/>
        </w:rPr>
        <w:t xml:space="preserve">Antilogus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h980 </w:t>
      </w:r>
      <w:r>
        <w:rPr>
          <w:rStyle w:val="hesloveslovo"/>
        </w:rPr>
        <w:t xml:space="preserve">Antinades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h981 </w:t>
      </w:r>
      <w:r>
        <w:rPr>
          <w:rStyle w:val="hesloveslovo"/>
        </w:rPr>
        <w:t xml:space="preserve">antiocenský </w:t>
      </w:r>
      <w:r>
        <w:rPr>
          <w:rStyle w:val="slovnidruh"/>
        </w:rPr>
        <w:t>adj.</w:t>
      </w:r>
    </w:p>
    <w:p w:rsidR="00CB13D1" w:rsidRDefault="007F094C">
      <w:pPr>
        <w:pStyle w:val="Heslovezahlavi"/>
      </w:pPr>
      <w:r>
        <w:rPr>
          <w:rStyle w:val="identifikator"/>
        </w:rPr>
        <w:t xml:space="preserve">h984 </w:t>
      </w:r>
      <w:r>
        <w:rPr>
          <w:rStyle w:val="hesloveslovo"/>
        </w:rPr>
        <w:t xml:space="preserve">antiochenský </w:t>
      </w:r>
      <w:r>
        <w:rPr>
          <w:rStyle w:val="slovnidruh"/>
        </w:rPr>
        <w:t>adj.</w:t>
      </w:r>
    </w:p>
    <w:p w:rsidR="00CB13D1" w:rsidRDefault="007F094C">
      <w:pPr>
        <w:pStyle w:val="Motivace"/>
      </w:pPr>
      <w:r>
        <w:rPr>
          <w:rStyle w:val="nonparej"/>
        </w:rPr>
        <w:t xml:space="preserve">sr. lat. </w:t>
      </w:r>
      <w:r>
        <w:t>antiocenus, antiochenus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1. </w:t>
      </w:r>
      <w:r>
        <w:rPr>
          <w:rStyle w:val="spojitelnost"/>
        </w:rPr>
        <w:t xml:space="preserve">(o člověku) </w:t>
      </w:r>
      <w:r>
        <w:rPr>
          <w:rStyle w:val="vyznam"/>
        </w:rPr>
        <w:t>antiochijský, pocházející z Antiochie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2. </w:t>
      </w:r>
      <w:r>
        <w:rPr>
          <w:rStyle w:val="spojitelnost"/>
        </w:rPr>
        <w:t xml:space="preserve">(o diecézi) </w:t>
      </w:r>
      <w:r>
        <w:rPr>
          <w:rStyle w:val="vyznam"/>
        </w:rPr>
        <w:t>antiochijský, mající centrum v Antiochii</w:t>
      </w:r>
    </w:p>
    <w:p w:rsidR="00CB13D1" w:rsidRDefault="007F094C">
      <w:pPr>
        <w:pStyle w:val="Vykladvyznamu"/>
      </w:pPr>
      <w:r>
        <w:rPr>
          <w:rStyle w:val="delimitatorvyznamu"/>
        </w:rPr>
        <w:lastRenderedPageBreak/>
        <w:t xml:space="preserve">3. </w:t>
      </w:r>
      <w:r>
        <w:rPr>
          <w:rStyle w:val="spojitelnost"/>
        </w:rPr>
        <w:t xml:space="preserve">(o patriarchovi) </w:t>
      </w:r>
      <w:r>
        <w:rPr>
          <w:rStyle w:val="vyznam"/>
        </w:rPr>
        <w:t>antiochijský, určený pro oblast s centrem v Antiochii</w:t>
      </w:r>
    </w:p>
    <w:p w:rsidR="00CB13D1" w:rsidRDefault="007F094C">
      <w:pPr>
        <w:pStyle w:val="Poznamka"/>
      </w:pPr>
      <w:r>
        <w:rPr>
          <w:rStyle w:val="nonparej"/>
        </w:rPr>
        <w:t xml:space="preserve">Sr. </w:t>
      </w:r>
      <w:r>
        <w:rPr>
          <w:rStyle w:val="odkaz"/>
        </w:rPr>
        <w:t>antiochenský</w:t>
      </w:r>
      <w:r>
        <w:t xml:space="preserve">, </w:t>
      </w:r>
      <w:r>
        <w:rPr>
          <w:rStyle w:val="odkaz"/>
        </w:rPr>
        <w:t>antiochovský</w:t>
      </w:r>
      <w:r>
        <w:t xml:space="preserve">, </w:t>
      </w:r>
      <w:r>
        <w:rPr>
          <w:rStyle w:val="odkaz"/>
        </w:rPr>
        <w:t>antiošský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h982 </w:t>
      </w:r>
      <w:r>
        <w:rPr>
          <w:rStyle w:val="hesloveslovo"/>
        </w:rPr>
        <w:t xml:space="preserve">Antioch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h983 </w:t>
      </w:r>
      <w:r>
        <w:rPr>
          <w:rStyle w:val="hesloveslovo"/>
        </w:rPr>
        <w:t xml:space="preserve">Antiocha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Antiochí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t xml:space="preserve">Antiocheni </w:t>
      </w:r>
      <w:r>
        <w:rPr>
          <w:rStyle w:val="akce"/>
        </w:rPr>
        <w:t>citátové slovo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h985 </w:t>
      </w:r>
      <w:r>
        <w:rPr>
          <w:rStyle w:val="hesloveslovo"/>
        </w:rPr>
        <w:t xml:space="preserve">Antiochenus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h986 </w:t>
      </w:r>
      <w:r>
        <w:rPr>
          <w:rStyle w:val="hesloveslovo"/>
        </w:rPr>
        <w:t xml:space="preserve">Antiochí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h987 </w:t>
      </w:r>
      <w:r>
        <w:rPr>
          <w:rStyle w:val="hesloveslovo"/>
        </w:rPr>
        <w:t xml:space="preserve">Antiochia </w:t>
      </w:r>
      <w:r>
        <w:rPr>
          <w:rStyle w:val="komentar"/>
        </w:rPr>
        <w:t xml:space="preserve">proprium </w:t>
      </w:r>
      <w:r>
        <w:rPr>
          <w:rStyle w:val="akce"/>
        </w:rPr>
        <w:t>citátové slovo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lastRenderedPageBreak/>
        <w:t xml:space="preserve">h988 </w:t>
      </w:r>
      <w:r>
        <w:rPr>
          <w:rStyle w:val="hesloveslovo"/>
        </w:rPr>
        <w:t xml:space="preserve">Antiochie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h989 </w:t>
      </w:r>
      <w:r>
        <w:rPr>
          <w:rStyle w:val="hesloveslovo"/>
        </w:rPr>
        <w:t xml:space="preserve">Antiochius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h990 </w:t>
      </w:r>
      <w:r>
        <w:rPr>
          <w:rStyle w:val="hesloveslovo"/>
        </w:rPr>
        <w:t xml:space="preserve">antiochovský </w:t>
      </w:r>
      <w:r>
        <w:rPr>
          <w:rStyle w:val="slovnidruh"/>
        </w:rPr>
        <w:t>adj.</w:t>
      </w:r>
    </w:p>
    <w:p w:rsidR="00CB13D1" w:rsidRDefault="007F094C">
      <w:pPr>
        <w:pStyle w:val="Motivace"/>
      </w:pPr>
      <w:r>
        <w:rPr>
          <w:rStyle w:val="nonparej"/>
        </w:rPr>
        <w:t xml:space="preserve">k </w:t>
      </w:r>
      <w:r>
        <w:rPr>
          <w:rStyle w:val="odkaz"/>
        </w:rPr>
        <w:t>Antioch</w:t>
      </w:r>
    </w:p>
    <w:p w:rsidR="00CB13D1" w:rsidRDefault="007F094C">
      <w:pPr>
        <w:pStyle w:val="Vykladvyznamu"/>
      </w:pPr>
      <w:r>
        <w:rPr>
          <w:rStyle w:val="spojitelnost"/>
        </w:rPr>
        <w:t xml:space="preserve">(o měšťanu) </w:t>
      </w:r>
      <w:r>
        <w:rPr>
          <w:rStyle w:val="vyznam"/>
        </w:rPr>
        <w:t>antiochijský, bydlící v Antiochii, v městě založeném Antiochem</w:t>
      </w:r>
    </w:p>
    <w:p w:rsidR="00CB13D1" w:rsidRDefault="007F094C">
      <w:pPr>
        <w:pStyle w:val="Poznamka"/>
      </w:pPr>
      <w:r>
        <w:rPr>
          <w:rStyle w:val="nonparej"/>
        </w:rPr>
        <w:t xml:space="preserve">Sr. </w:t>
      </w:r>
      <w:r>
        <w:rPr>
          <w:rStyle w:val="odkaz"/>
        </w:rPr>
        <w:t>antiocenský</w:t>
      </w:r>
      <w:r>
        <w:t xml:space="preserve">, </w:t>
      </w:r>
      <w:r>
        <w:rPr>
          <w:rStyle w:val="odkaz"/>
        </w:rPr>
        <w:t>antiochenský</w:t>
      </w:r>
      <w:r>
        <w:t xml:space="preserve">, </w:t>
      </w:r>
      <w:r>
        <w:rPr>
          <w:rStyle w:val="odkaz"/>
        </w:rPr>
        <w:t>antiošský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h992 </w:t>
      </w:r>
      <w:r>
        <w:rPr>
          <w:rStyle w:val="hesloveslovo"/>
        </w:rPr>
        <w:t xml:space="preserve">Antiochus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h993 </w:t>
      </w:r>
      <w:r>
        <w:rPr>
          <w:rStyle w:val="hesloveslovo"/>
        </w:rPr>
        <w:t xml:space="preserve">antiošský </w:t>
      </w:r>
      <w:r>
        <w:rPr>
          <w:rStyle w:val="slovnidruh"/>
        </w:rPr>
        <w:t>adj.</w:t>
      </w:r>
    </w:p>
    <w:p w:rsidR="00CB13D1" w:rsidRDefault="007F094C">
      <w:pPr>
        <w:pStyle w:val="Heslovezahlavi"/>
      </w:pPr>
      <w:r>
        <w:rPr>
          <w:rStyle w:val="nonparej"/>
        </w:rPr>
        <w:t xml:space="preserve">dolož. též </w:t>
      </w:r>
      <w:r>
        <w:rPr>
          <w:rStyle w:val="identifikator"/>
        </w:rPr>
        <w:t xml:space="preserve">h991 </w:t>
      </w:r>
      <w:r>
        <w:rPr>
          <w:rStyle w:val="hesloveslovonetucne"/>
        </w:rPr>
        <w:t xml:space="preserve">antiochský </w:t>
      </w:r>
      <w:r>
        <w:rPr>
          <w:rStyle w:val="slovnidruh"/>
        </w:rPr>
        <w:t>adj.</w:t>
      </w:r>
    </w:p>
    <w:p w:rsidR="00CB13D1" w:rsidRDefault="007F094C">
      <w:pPr>
        <w:pStyle w:val="Motivace"/>
      </w:pPr>
      <w:r>
        <w:rPr>
          <w:rStyle w:val="nonparej"/>
        </w:rPr>
        <w:t xml:space="preserve">k </w:t>
      </w:r>
      <w:r>
        <w:rPr>
          <w:rStyle w:val="odkaz"/>
        </w:rPr>
        <w:t>Antiochie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1. </w:t>
      </w:r>
      <w:r>
        <w:rPr>
          <w:rStyle w:val="spojitelnost"/>
        </w:rPr>
        <w:t xml:space="preserve">(o lidu) </w:t>
      </w:r>
      <w:r>
        <w:rPr>
          <w:rStyle w:val="vyznam"/>
        </w:rPr>
        <w:t>antiochijský, žijící v Antiochii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2. </w:t>
      </w:r>
      <w:r>
        <w:rPr>
          <w:rStyle w:val="spojitelnost"/>
        </w:rPr>
        <w:t xml:space="preserve">(o úřadu) </w:t>
      </w:r>
      <w:r>
        <w:rPr>
          <w:rStyle w:val="vyznam"/>
        </w:rPr>
        <w:t>antiochijský, nacházející se v Antiochii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3. </w:t>
      </w:r>
      <w:r>
        <w:t xml:space="preserve">„Antiošščí“ </w:t>
      </w:r>
      <w:r>
        <w:rPr>
          <w:rStyle w:val="vyznam"/>
        </w:rPr>
        <w:t>obyvatelé Antiochie</w:t>
      </w:r>
    </w:p>
    <w:p w:rsidR="00CB13D1" w:rsidRDefault="007F094C">
      <w:pPr>
        <w:pStyle w:val="Poznamka"/>
      </w:pPr>
      <w:r>
        <w:rPr>
          <w:rStyle w:val="nonparej"/>
        </w:rPr>
        <w:t xml:space="preserve">Sr. </w:t>
      </w:r>
      <w:r>
        <w:rPr>
          <w:rStyle w:val="odkaz"/>
        </w:rPr>
        <w:t>antiocenský</w:t>
      </w:r>
      <w:r>
        <w:t xml:space="preserve">, </w:t>
      </w:r>
      <w:r>
        <w:rPr>
          <w:rStyle w:val="odkaz"/>
        </w:rPr>
        <w:t>antiochenský</w:t>
      </w:r>
      <w:r>
        <w:t xml:space="preserve">, </w:t>
      </w:r>
      <w:r>
        <w:rPr>
          <w:rStyle w:val="odkaz"/>
        </w:rPr>
        <w:t>antiochovský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lastRenderedPageBreak/>
        <w:t xml:space="preserve">h994 </w:t>
      </w:r>
      <w:r>
        <w:rPr>
          <w:rStyle w:val="hesloveslovo"/>
        </w:rPr>
        <w:t xml:space="preserve">Antipas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h995 </w:t>
      </w:r>
      <w:r>
        <w:rPr>
          <w:rStyle w:val="hesloveslovo"/>
        </w:rPr>
        <w:t xml:space="preserve">Antipater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h996 </w:t>
      </w:r>
      <w:r>
        <w:rPr>
          <w:rStyle w:val="hesloveslovo"/>
        </w:rPr>
        <w:t xml:space="preserve">Antipatrida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h997 </w:t>
      </w:r>
      <w:r>
        <w:rPr>
          <w:rStyle w:val="hesloveslovo"/>
        </w:rPr>
        <w:t xml:space="preserve">Antipatrus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h998 </w:t>
      </w:r>
      <w:r>
        <w:rPr>
          <w:rStyle w:val="hesloveslovo"/>
        </w:rPr>
        <w:t xml:space="preserve">Antiphas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h999 </w:t>
      </w:r>
      <w:r>
        <w:rPr>
          <w:rStyle w:val="hesloveslovo"/>
        </w:rPr>
        <w:t xml:space="preserve">Antipus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h1000 </w:t>
      </w:r>
      <w:r>
        <w:rPr>
          <w:rStyle w:val="hesloveslovo"/>
        </w:rPr>
        <w:t xml:space="preserve">Antisakus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lastRenderedPageBreak/>
        <w:t xml:space="preserve">h1001 </w:t>
      </w:r>
      <w:r>
        <w:rPr>
          <w:rStyle w:val="hesloveslovo"/>
        </w:rPr>
        <w:t xml:space="preserve">Antišnobl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h1002 </w:t>
      </w:r>
      <w:r>
        <w:rPr>
          <w:rStyle w:val="hesloveslovo"/>
        </w:rPr>
        <w:t>antiton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-a/-u </w:t>
      </w:r>
      <w:r>
        <w:rPr>
          <w:rStyle w:val="slovnidruh"/>
        </w:rPr>
        <w:t>m.</w:t>
      </w:r>
    </w:p>
    <w:p w:rsidR="00CB13D1" w:rsidRDefault="007F094C">
      <w:pPr>
        <w:pStyle w:val="Heslovezahlavi"/>
      </w:pPr>
      <w:r>
        <w:rPr>
          <w:rStyle w:val="nonparej"/>
        </w:rPr>
        <w:t xml:space="preserve">dolož. též </w:t>
      </w:r>
      <w:r>
        <w:rPr>
          <w:rStyle w:val="hesloveslovonetucne"/>
        </w:rPr>
        <w:t>anchiten</w:t>
      </w:r>
      <w:r>
        <w:rPr>
          <w:rStyle w:val="delimitator"/>
        </w:rPr>
        <w:t xml:space="preserve">, </w:t>
      </w:r>
      <w:r>
        <w:rPr>
          <w:rStyle w:val="morfologickacharakteristika"/>
        </w:rPr>
        <w:t xml:space="preserve">-a/-u </w:t>
      </w:r>
      <w:r>
        <w:rPr>
          <w:rStyle w:val="slovnidruh"/>
        </w:rPr>
        <w:t>m.</w:t>
      </w:r>
    </w:p>
    <w:p w:rsidR="00CB13D1" w:rsidRDefault="007F094C">
      <w:pPr>
        <w:pStyle w:val="Motivace"/>
      </w:pPr>
      <w:r>
        <w:rPr>
          <w:rStyle w:val="nonparej"/>
        </w:rPr>
        <w:t xml:space="preserve">k lat. </w:t>
      </w:r>
      <w:r>
        <w:t xml:space="preserve">amiantus </w:t>
      </w:r>
      <w:r>
        <w:rPr>
          <w:rStyle w:val="nonparej"/>
        </w:rPr>
        <w:t xml:space="preserve">a střlat. </w:t>
      </w:r>
      <w:r>
        <w:t>antiton</w:t>
      </w:r>
    </w:p>
    <w:p w:rsidR="00CB13D1" w:rsidRDefault="007F094C">
      <w:pPr>
        <w:pStyle w:val="Vykladvyznamu"/>
      </w:pPr>
      <w:r>
        <w:rPr>
          <w:rStyle w:val="vyznam"/>
        </w:rPr>
        <w:t>přírodní materiál, který v ohni neshoří, ale stane se čistějším</w:t>
      </w:r>
    </w:p>
    <w:p w:rsidR="00CB13D1" w:rsidRDefault="007F094C">
      <w:pPr>
        <w:pStyle w:val="Poznamka"/>
      </w:pPr>
      <w:r>
        <w:t xml:space="preserve">Dolož. jen v </w:t>
      </w:r>
      <w:r>
        <w:rPr>
          <w:rStyle w:val="pramen"/>
        </w:rPr>
        <w:t>Comest</w:t>
      </w:r>
      <w:r>
        <w:t xml:space="preserve">, v </w:t>
      </w:r>
      <w:r>
        <w:rPr>
          <w:rStyle w:val="pramen"/>
        </w:rPr>
        <w:t xml:space="preserve">CestMandC </w:t>
      </w:r>
      <w:r>
        <w:t xml:space="preserve">doloženo v podobě </w:t>
      </w:r>
      <w:r>
        <w:rPr>
          <w:rStyle w:val="realizaceheslovehoslova"/>
        </w:rPr>
        <w:t xml:space="preserve">ankon </w:t>
      </w:r>
      <w:r>
        <w:t xml:space="preserve">(v rkp. </w:t>
      </w:r>
      <w:r>
        <w:rPr>
          <w:rStyle w:val="kurziva"/>
        </w:rPr>
        <w:t>Anncon</w:t>
      </w:r>
      <w:r>
        <w:t xml:space="preserve">). Nerost </w:t>
      </w:r>
      <w:r>
        <w:rPr>
          <w:rStyle w:val="kurziva"/>
        </w:rPr>
        <w:t xml:space="preserve">amiantus </w:t>
      </w:r>
      <w:r>
        <w:t>‚azbest‘ (</w:t>
      </w:r>
      <w:r>
        <w:rPr>
          <w:rStyle w:val="nonparej"/>
        </w:rPr>
        <w:t xml:space="preserve">sr. </w:t>
      </w:r>
      <w:r>
        <w:t xml:space="preserve">Isidor, Etymologiae XVI,4,19 v kapitole De lapidibus: </w:t>
      </w:r>
      <w:r>
        <w:rPr>
          <w:rStyle w:val="kurziva"/>
        </w:rPr>
        <w:t>Amiantos ... contra ignem resistat et igni inposita non ardeat, sed splendore accepto nitescat</w:t>
      </w:r>
      <w:r>
        <w:t xml:space="preserve">) byl ve středověku pokládán také za druh dřeva na základě Jeronýmova výkladu: </w:t>
      </w:r>
      <w:r>
        <w:rPr>
          <w:rStyle w:val="kurziva"/>
        </w:rPr>
        <w:t xml:space="preserve">amianton, ligni genus est vel lini habens similitudinem; quanto plus arserit, tanto mundius inveniatur </w:t>
      </w:r>
      <w:r>
        <w:t>(Hieronymus, Commentarii in Ezechielem 12,41).</w:t>
      </w:r>
    </w:p>
    <w:p w:rsidR="00CB13D1" w:rsidRDefault="007F094C">
      <w:pPr>
        <w:pStyle w:val="Poznamka"/>
      </w:pPr>
      <w:r>
        <w:rPr>
          <w:rStyle w:val="nonparej"/>
        </w:rPr>
        <w:t xml:space="preserve">Sr. </w:t>
      </w:r>
      <w:r>
        <w:rPr>
          <w:rStyle w:val="odkaz"/>
        </w:rPr>
        <w:t>amant</w:t>
      </w:r>
      <w:r>
        <w:t xml:space="preserve">, </w:t>
      </w:r>
      <w:r>
        <w:rPr>
          <w:rStyle w:val="odkaz"/>
        </w:rPr>
        <w:t>ebanus</w:t>
      </w:r>
      <w:r>
        <w:t xml:space="preserve">, </w:t>
      </w:r>
      <w:r>
        <w:rPr>
          <w:rStyle w:val="odkaz"/>
        </w:rPr>
        <w:t>horkeš</w:t>
      </w:r>
      <w:r>
        <w:t xml:space="preserve">, </w:t>
      </w:r>
      <w:r>
        <w:rPr>
          <w:rStyle w:val="odkaz"/>
        </w:rPr>
        <w:t>mosoř</w:t>
      </w:r>
      <w:r>
        <w:t xml:space="preserve">, </w:t>
      </w:r>
      <w:r>
        <w:rPr>
          <w:rStyle w:val="odkaz"/>
        </w:rPr>
        <w:t>vedříš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h1003 </w:t>
      </w:r>
      <w:r>
        <w:rPr>
          <w:rStyle w:val="hesloveslovo"/>
        </w:rPr>
        <w:t xml:space="preserve">Antnař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h1004 </w:t>
      </w:r>
      <w:r>
        <w:rPr>
          <w:rStyle w:val="hesloveslovo"/>
        </w:rPr>
        <w:t xml:space="preserve">Antoch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t xml:space="preserve">Antocho </w:t>
      </w:r>
      <w:r>
        <w:rPr>
          <w:rStyle w:val="komentar"/>
        </w:rPr>
        <w:t xml:space="preserve">proprium </w:t>
      </w:r>
      <w:r>
        <w:rPr>
          <w:rStyle w:val="akce"/>
        </w:rPr>
        <w:t>citátové slovo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h1005 </w:t>
      </w:r>
      <w:r>
        <w:rPr>
          <w:rStyle w:val="hesloveslovo"/>
        </w:rPr>
        <w:t xml:space="preserve">Antolovic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lastRenderedPageBreak/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h1006 </w:t>
      </w:r>
      <w:r>
        <w:rPr>
          <w:rStyle w:val="hesloveslovo"/>
        </w:rPr>
        <w:t xml:space="preserve">Anton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t xml:space="preserve">Antoň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h1007 </w:t>
      </w:r>
      <w:r>
        <w:rPr>
          <w:rStyle w:val="hesloveslovo"/>
        </w:rPr>
        <w:t xml:space="preserve">Antoní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h1008 </w:t>
      </w:r>
      <w:r>
        <w:rPr>
          <w:rStyle w:val="hesloveslovo"/>
        </w:rPr>
        <w:t xml:space="preserve">Antonia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h1009 </w:t>
      </w:r>
      <w:r>
        <w:rPr>
          <w:rStyle w:val="hesloveslovo"/>
        </w:rPr>
        <w:t xml:space="preserve">Antonín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h1010 </w:t>
      </w:r>
      <w:r>
        <w:rPr>
          <w:rStyle w:val="hesloveslovo"/>
        </w:rPr>
        <w:t xml:space="preserve">Antoniš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lastRenderedPageBreak/>
        <w:t xml:space="preserve">h1011 </w:t>
      </w:r>
      <w:r>
        <w:rPr>
          <w:rStyle w:val="hesloveslovo"/>
        </w:rPr>
        <w:t xml:space="preserve">Antonius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h1012 </w:t>
      </w:r>
      <w:r>
        <w:rPr>
          <w:rStyle w:val="hesloveslovo"/>
        </w:rPr>
        <w:t xml:space="preserve">Antoš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h1013 </w:t>
      </w:r>
      <w:r>
        <w:rPr>
          <w:rStyle w:val="hesloveslovo"/>
        </w:rPr>
        <w:t xml:space="preserve">Antošek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h1014 </w:t>
      </w:r>
      <w:r>
        <w:rPr>
          <w:rStyle w:val="hesloveslovo"/>
        </w:rPr>
        <w:t xml:space="preserve">Antoška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h1015 </w:t>
      </w:r>
      <w:r>
        <w:rPr>
          <w:rStyle w:val="hesloveslovo"/>
        </w:rPr>
        <w:t xml:space="preserve">Antošovský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antošovský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hesloveslovo"/>
        </w:rPr>
        <w:t xml:space="preserve">antošovský </w:t>
      </w:r>
      <w:r>
        <w:rPr>
          <w:rStyle w:val="slovnidruh"/>
        </w:rPr>
        <w:t>adj.</w:t>
      </w:r>
    </w:p>
    <w:p w:rsidR="00CB13D1" w:rsidRDefault="007F094C">
      <w:pPr>
        <w:pStyle w:val="Motivace"/>
      </w:pPr>
      <w:r>
        <w:rPr>
          <w:rStyle w:val="nonparej"/>
        </w:rPr>
        <w:t xml:space="preserve">k </w:t>
      </w:r>
      <w:r>
        <w:rPr>
          <w:rStyle w:val="odkaz"/>
        </w:rPr>
        <w:t>Antoš</w:t>
      </w:r>
    </w:p>
    <w:p w:rsidR="00CB13D1" w:rsidRDefault="007F094C">
      <w:pPr>
        <w:pStyle w:val="Vykladvyznamu"/>
      </w:pPr>
      <w:r>
        <w:rPr>
          <w:rStyle w:val="spojitelnost"/>
        </w:rPr>
        <w:t xml:space="preserve">(o poli) </w:t>
      </w:r>
      <w:r>
        <w:rPr>
          <w:rStyle w:val="vyznam"/>
        </w:rPr>
        <w:t>patřící (dříve) rodu Antošovu</w:t>
      </w:r>
    </w:p>
    <w:p w:rsidR="00CB13D1" w:rsidRDefault="007F094C">
      <w:pPr>
        <w:pStyle w:val="Poznamka"/>
      </w:pPr>
      <w:r>
        <w:t>Ojed. doklad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h1016 </w:t>
      </w:r>
      <w:r>
        <w:rPr>
          <w:rStyle w:val="hesloveslovo"/>
        </w:rPr>
        <w:t xml:space="preserve">Antrat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lastRenderedPageBreak/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h1017 </w:t>
      </w:r>
      <w:r>
        <w:rPr>
          <w:rStyle w:val="hesloveslovo"/>
        </w:rPr>
        <w:t xml:space="preserve">Antroformité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antroformita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h1018 </w:t>
      </w:r>
      <w:r>
        <w:rPr>
          <w:rStyle w:val="hesloveslovo"/>
        </w:rPr>
        <w:t xml:space="preserve">Antropoformité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antropoformita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hesloveslovo"/>
        </w:rPr>
        <w:t>antropoformita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-y </w:t>
      </w:r>
      <w:r>
        <w:rPr>
          <w:rStyle w:val="slovnidruh"/>
        </w:rPr>
        <w:t>m.</w:t>
      </w:r>
    </w:p>
    <w:p w:rsidR="00CB13D1" w:rsidRDefault="007F094C">
      <w:pPr>
        <w:pStyle w:val="Heslovezahlavi"/>
      </w:pPr>
      <w:r>
        <w:rPr>
          <w:rStyle w:val="nonparej"/>
        </w:rPr>
        <w:t xml:space="preserve">dolož. též </w:t>
      </w:r>
      <w:r>
        <w:rPr>
          <w:rStyle w:val="hesloveslovonetucne"/>
        </w:rPr>
        <w:t>antroformita</w:t>
      </w:r>
      <w:r>
        <w:rPr>
          <w:rStyle w:val="delimitator"/>
        </w:rPr>
        <w:t xml:space="preserve">, </w:t>
      </w:r>
      <w:r>
        <w:rPr>
          <w:rStyle w:val="morfologickacharakteristika"/>
        </w:rPr>
        <w:t xml:space="preserve">-y </w:t>
      </w:r>
      <w:r>
        <w:rPr>
          <w:rStyle w:val="slovnidruh"/>
        </w:rPr>
        <w:t>m.</w:t>
      </w:r>
    </w:p>
    <w:p w:rsidR="00CB13D1" w:rsidRDefault="007F094C">
      <w:pPr>
        <w:pStyle w:val="Motivace"/>
      </w:pPr>
      <w:r>
        <w:rPr>
          <w:rStyle w:val="nonparej"/>
        </w:rPr>
        <w:t xml:space="preserve">k lat. </w:t>
      </w:r>
      <w:r>
        <w:t>antropoformita</w:t>
      </w:r>
    </w:p>
    <w:p w:rsidR="00CB13D1" w:rsidRDefault="007F094C">
      <w:pPr>
        <w:pStyle w:val="Vykladvyznamu"/>
      </w:pPr>
      <w:r>
        <w:rPr>
          <w:rStyle w:val="vyznam"/>
        </w:rPr>
        <w:t>člověk přisuzující Bohu lidskou podobu</w:t>
      </w:r>
    </w:p>
    <w:p w:rsidR="00CB13D1" w:rsidRDefault="007F094C">
      <w:pPr>
        <w:pStyle w:val="Poznamka"/>
      </w:pPr>
      <w:r>
        <w:t>Není vyloučeno, že jde o citátové slovo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h1019 </w:t>
      </w:r>
      <w:r>
        <w:rPr>
          <w:rStyle w:val="hesloveslovo"/>
        </w:rPr>
        <w:t xml:space="preserve">Antropospatos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antropospatos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t xml:space="preserve">antropospatos </w:t>
      </w:r>
      <w:r>
        <w:rPr>
          <w:rStyle w:val="akce"/>
        </w:rPr>
        <w:t>citátové slovo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h1020 </w:t>
      </w:r>
      <w:r>
        <w:rPr>
          <w:rStyle w:val="hesloveslovo"/>
        </w:rPr>
        <w:t xml:space="preserve">Antyka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h1021 </w:t>
      </w:r>
      <w:r>
        <w:rPr>
          <w:rStyle w:val="hesloveslovo"/>
        </w:rPr>
        <w:t xml:space="preserve">Antymius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Antimius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t xml:space="preserve">Antimius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h1022 </w:t>
      </w:r>
      <w:r>
        <w:rPr>
          <w:rStyle w:val="hesloveslovo"/>
        </w:rPr>
        <w:t xml:space="preserve">anu </w:t>
      </w:r>
      <w:r>
        <w:rPr>
          <w:rStyle w:val="akce"/>
        </w:rPr>
        <w:t>po roce 1500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h1023 </w:t>
      </w:r>
      <w:r>
        <w:rPr>
          <w:rStyle w:val="hesloveslovo"/>
        </w:rPr>
        <w:t xml:space="preserve">anula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Anula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t xml:space="preserve">Anula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h1024 </w:t>
      </w:r>
      <w:r>
        <w:rPr>
          <w:rStyle w:val="hesloveslovo"/>
        </w:rPr>
        <w:t xml:space="preserve">anus </w:t>
      </w:r>
      <w:r>
        <w:rPr>
          <w:rStyle w:val="akce"/>
        </w:rPr>
        <w:t>citátové slovo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hesloveslovo"/>
        </w:rPr>
        <w:t>anvald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-a </w:t>
      </w:r>
      <w:r>
        <w:rPr>
          <w:rStyle w:val="slovnidruh"/>
        </w:rPr>
        <w:t>m.</w:t>
      </w:r>
    </w:p>
    <w:p w:rsidR="00CB13D1" w:rsidRDefault="007F094C">
      <w:pPr>
        <w:pStyle w:val="Heslovezahlavi"/>
      </w:pPr>
      <w:r>
        <w:rPr>
          <w:rStyle w:val="identifikator"/>
        </w:rPr>
        <w:t xml:space="preserve">h1025 </w:t>
      </w:r>
      <w:r>
        <w:rPr>
          <w:rStyle w:val="hesloveslovo"/>
        </w:rPr>
        <w:t>anvalt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-a </w:t>
      </w:r>
      <w:r>
        <w:rPr>
          <w:rStyle w:val="slovnidruh"/>
        </w:rPr>
        <w:t>m.</w:t>
      </w:r>
    </w:p>
    <w:p w:rsidR="00CB13D1" w:rsidRDefault="007F094C">
      <w:pPr>
        <w:pStyle w:val="Motivace"/>
      </w:pPr>
      <w:r>
        <w:rPr>
          <w:rStyle w:val="nonparej"/>
        </w:rPr>
        <w:t xml:space="preserve">k střhn. </w:t>
      </w:r>
      <w:r>
        <w:t>anwalt</w:t>
      </w:r>
    </w:p>
    <w:p w:rsidR="00CB13D1" w:rsidRDefault="007F094C">
      <w:pPr>
        <w:pStyle w:val="Vykladvyznamu"/>
      </w:pPr>
      <w:r>
        <w:rPr>
          <w:rStyle w:val="spojitelnost"/>
        </w:rPr>
        <w:lastRenderedPageBreak/>
        <w:t xml:space="preserve">(krále </w:t>
      </w:r>
      <w:r>
        <w:rPr>
          <w:rStyle w:val="nonparej"/>
        </w:rPr>
        <w:t>ap.</w:t>
      </w:r>
      <w:r>
        <w:rPr>
          <w:rStyle w:val="spojitelnost"/>
        </w:rPr>
        <w:t xml:space="preserve">) </w:t>
      </w:r>
      <w:r>
        <w:rPr>
          <w:rStyle w:val="vyznam"/>
        </w:rPr>
        <w:t>zmocněnec, zástupce pověřený správou země, správce</w:t>
      </w:r>
    </w:p>
    <w:p w:rsidR="00CB13D1" w:rsidRDefault="007F094C">
      <w:pPr>
        <w:pStyle w:val="Poznamka"/>
      </w:pPr>
      <w:r>
        <w:rPr>
          <w:rStyle w:val="nonparej"/>
        </w:rPr>
        <w:t xml:space="preserve">Sr. </w:t>
      </w:r>
      <w:r>
        <w:rPr>
          <w:rStyle w:val="pramen"/>
        </w:rPr>
        <w:t xml:space="preserve">StčS </w:t>
      </w:r>
      <w:r>
        <w:rPr>
          <w:rStyle w:val="odkaz"/>
        </w:rPr>
        <w:t xml:space="preserve">poručník </w:t>
      </w:r>
      <w:r>
        <w:t xml:space="preserve">5, </w:t>
      </w:r>
      <w:r>
        <w:rPr>
          <w:rStyle w:val="odkaz"/>
        </w:rPr>
        <w:t>prokurátor</w:t>
      </w:r>
      <w:r>
        <w:t xml:space="preserve">, </w:t>
      </w:r>
      <w:r>
        <w:rPr>
          <w:rStyle w:val="odkaz"/>
        </w:rPr>
        <w:t>správcě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h1026 </w:t>
      </w:r>
      <w:r>
        <w:rPr>
          <w:rStyle w:val="hesloveslovo"/>
        </w:rPr>
        <w:t xml:space="preserve">anwald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anvald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h1027 </w:t>
      </w:r>
      <w:r>
        <w:rPr>
          <w:rStyle w:val="hesloveslovo"/>
        </w:rPr>
        <w:t xml:space="preserve">Anxur </w:t>
      </w:r>
      <w:r>
        <w:rPr>
          <w:rStyle w:val="komentar"/>
        </w:rPr>
        <w:t xml:space="preserve">proprium </w:t>
      </w:r>
      <w:r>
        <w:rPr>
          <w:rStyle w:val="akce"/>
        </w:rPr>
        <w:t>citátové slovo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h1028 </w:t>
      </w:r>
      <w:r>
        <w:rPr>
          <w:rStyle w:val="hesloveslovo"/>
        </w:rPr>
        <w:t xml:space="preserve">anydyn </w:t>
      </w:r>
      <w:r>
        <w:rPr>
          <w:rStyle w:val="akce"/>
        </w:rPr>
        <w:t xml:space="preserve">citátové slovo </w:t>
      </w:r>
      <w:r>
        <w:rPr>
          <w:rStyle w:val="komentar"/>
        </w:rPr>
        <w:t xml:space="preserve">viz </w:t>
      </w:r>
      <w:r>
        <w:rPr>
          <w:rStyle w:val="komentarkurziva"/>
        </w:rPr>
        <w:t>amydym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h1029 </w:t>
      </w:r>
      <w:r>
        <w:rPr>
          <w:rStyle w:val="hesloveslovo"/>
        </w:rPr>
        <w:t xml:space="preserve">anychar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anjelika</w:t>
      </w:r>
    </w:p>
    <w:p w:rsidR="00CB13D1" w:rsidRDefault="007F094C">
      <w:pPr>
        <w:pStyle w:val="Autor"/>
      </w:pPr>
      <w:r>
        <w:t>KV</w:t>
      </w:r>
    </w:p>
    <w:p w:rsidR="00CB13D1" w:rsidRDefault="00CB13D1">
      <w:pPr>
        <w:pStyle w:val="Delimitatorhesel"/>
      </w:pPr>
    </w:p>
    <w:p w:rsidR="00CB13D1" w:rsidRDefault="007F094C">
      <w:pPr>
        <w:pStyle w:val="Odkazovezahlavi"/>
      </w:pPr>
      <w:r>
        <w:rPr>
          <w:rStyle w:val="identifikator"/>
        </w:rPr>
        <w:t xml:space="preserve">h1030 </w:t>
      </w:r>
      <w:r>
        <w:rPr>
          <w:rStyle w:val="hesloveslovo"/>
        </w:rPr>
        <w:t xml:space="preserve">anýz </w:t>
      </w:r>
      <w:r>
        <w:rPr>
          <w:rStyle w:val="nonparej"/>
        </w:rPr>
        <w:t xml:space="preserve">v. </w:t>
      </w:r>
      <w:r>
        <w:rPr>
          <w:rStyle w:val="odkaz"/>
        </w:rPr>
        <w:t>anéz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Odkazovezahlavi"/>
      </w:pPr>
      <w:r>
        <w:rPr>
          <w:rStyle w:val="identifikator"/>
        </w:rPr>
        <w:t xml:space="preserve">h1031 </w:t>
      </w:r>
      <w:r>
        <w:rPr>
          <w:rStyle w:val="hesloveslovo"/>
        </w:rPr>
        <w:t xml:space="preserve">anýzový </w:t>
      </w:r>
      <w:r>
        <w:rPr>
          <w:rStyle w:val="nonparej"/>
        </w:rPr>
        <w:t xml:space="preserve">v. </w:t>
      </w:r>
      <w:r>
        <w:rPr>
          <w:rStyle w:val="odkaz"/>
        </w:rPr>
        <w:t>anézový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Odkazovezahlavi"/>
      </w:pPr>
      <w:r>
        <w:rPr>
          <w:rStyle w:val="identifikator"/>
        </w:rPr>
        <w:lastRenderedPageBreak/>
        <w:t xml:space="preserve">h1032 </w:t>
      </w:r>
      <w:r>
        <w:rPr>
          <w:rStyle w:val="hesloveslovo"/>
        </w:rPr>
        <w:t xml:space="preserve">anýž </w:t>
      </w:r>
      <w:r>
        <w:rPr>
          <w:rStyle w:val="nonparej"/>
        </w:rPr>
        <w:t xml:space="preserve">v. </w:t>
      </w:r>
      <w:r>
        <w:rPr>
          <w:rStyle w:val="odkaz"/>
        </w:rPr>
        <w:t>anéz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h1033 </w:t>
      </w:r>
      <w:r>
        <w:rPr>
          <w:rStyle w:val="hesloveslovo"/>
        </w:rPr>
        <w:t xml:space="preserve">Anýžka </w:t>
      </w:r>
      <w:r>
        <w:rPr>
          <w:rStyle w:val="akce"/>
        </w:rPr>
        <w:t xml:space="preserve">přeřazeno sub </w:t>
      </w:r>
      <w:r>
        <w:rPr>
          <w:rStyle w:val="odkaz"/>
        </w:rPr>
        <w:t>Anéžka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h1034 </w:t>
      </w:r>
      <w:r>
        <w:rPr>
          <w:rStyle w:val="hesloveslovo"/>
        </w:rPr>
        <w:t xml:space="preserve">Anzelm </w:t>
      </w:r>
      <w:r>
        <w:rPr>
          <w:rStyle w:val="akce"/>
        </w:rPr>
        <w:t>proprium</w:t>
      </w:r>
    </w:p>
    <w:p w:rsidR="00CB13D1" w:rsidRDefault="007F094C">
      <w:pPr>
        <w:pStyle w:val="Vylouceneheslo"/>
      </w:pPr>
      <w:r>
        <w:rPr>
          <w:rStyle w:val="identifikator"/>
        </w:rPr>
        <w:t xml:space="preserve">h1035 </w:t>
      </w:r>
      <w:r>
        <w:rPr>
          <w:rStyle w:val="hesloveslovo"/>
        </w:rPr>
        <w:t xml:space="preserve">Anzelmus </w:t>
      </w:r>
      <w:r>
        <w:rPr>
          <w:rStyle w:val="akce"/>
        </w:rPr>
        <w:t>proprium</w:t>
      </w:r>
    </w:p>
    <w:p w:rsidR="00CB13D1" w:rsidRDefault="007F094C">
      <w:pPr>
        <w:pStyle w:val="Vylouceneheslo"/>
      </w:pPr>
      <w:r>
        <w:rPr>
          <w:rStyle w:val="identifikator"/>
        </w:rPr>
        <w:t xml:space="preserve">h1036 </w:t>
      </w:r>
      <w:r>
        <w:rPr>
          <w:rStyle w:val="hesloveslovo"/>
        </w:rPr>
        <w:t xml:space="preserve">Anzhelmus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h1037 </w:t>
      </w:r>
      <w:r>
        <w:rPr>
          <w:rStyle w:val="hesloveslovo"/>
        </w:rPr>
        <w:t xml:space="preserve">Apadasmus </w:t>
      </w:r>
      <w:r>
        <w:rPr>
          <w:rStyle w:val="akce"/>
        </w:rPr>
        <w:t xml:space="preserve">přeřazeno sub </w:t>
      </w:r>
      <w:r>
        <w:rPr>
          <w:rStyle w:val="odkaz"/>
        </w:rPr>
        <w:t>Apodasmus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h1038 </w:t>
      </w:r>
      <w:r>
        <w:rPr>
          <w:rStyle w:val="hesloveslovo"/>
        </w:rPr>
        <w:t>aparát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-a/-u </w:t>
      </w:r>
      <w:r>
        <w:rPr>
          <w:rStyle w:val="slovnidruh"/>
        </w:rPr>
        <w:t>m.</w:t>
      </w:r>
    </w:p>
    <w:p w:rsidR="00CB13D1" w:rsidRDefault="007F094C">
      <w:pPr>
        <w:pStyle w:val="Motivace"/>
      </w:pPr>
      <w:r>
        <w:rPr>
          <w:rStyle w:val="nonparej"/>
        </w:rPr>
        <w:t xml:space="preserve">k lat. </w:t>
      </w:r>
      <w:r>
        <w:t>apparatus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1. </w:t>
      </w:r>
      <w:r>
        <w:rPr>
          <w:rStyle w:val="spojitelnost"/>
        </w:rPr>
        <w:t xml:space="preserve">jaký (kostelní </w:t>
      </w:r>
      <w:r>
        <w:rPr>
          <w:rStyle w:val="nonparej"/>
        </w:rPr>
        <w:t>ap.</w:t>
      </w:r>
      <w:r>
        <w:rPr>
          <w:rStyle w:val="spojitelnost"/>
        </w:rPr>
        <w:t xml:space="preserve">) </w:t>
      </w:r>
      <w:r>
        <w:rPr>
          <w:rStyle w:val="vyznam"/>
        </w:rPr>
        <w:t>zařízení, nářadí, náčiní, vybavení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2. </w:t>
      </w:r>
      <w:r>
        <w:rPr>
          <w:rStyle w:val="spojitelnost"/>
        </w:rPr>
        <w:t xml:space="preserve">čí (královský </w:t>
      </w:r>
      <w:r>
        <w:rPr>
          <w:rStyle w:val="nonparej"/>
        </w:rPr>
        <w:t>ap.</w:t>
      </w:r>
      <w:r>
        <w:rPr>
          <w:rStyle w:val="spojitelnost"/>
        </w:rPr>
        <w:t xml:space="preserve">) </w:t>
      </w:r>
      <w:r>
        <w:rPr>
          <w:rStyle w:val="vyznam"/>
        </w:rPr>
        <w:t>ústroj, předepsaný způsob ustrojení, ceremoniální oděv (vč. všech náležitých doplňků)</w:t>
      </w:r>
    </w:p>
    <w:p w:rsidR="00CB13D1" w:rsidRDefault="007F094C">
      <w:pPr>
        <w:pStyle w:val="Poznamka"/>
      </w:pPr>
      <w:r>
        <w:rPr>
          <w:rStyle w:val="nonparej"/>
        </w:rPr>
        <w:t xml:space="preserve">Sr. </w:t>
      </w:r>
      <w:r>
        <w:rPr>
          <w:rStyle w:val="odkaz"/>
        </w:rPr>
        <w:t>příprava</w:t>
      </w:r>
      <w:r>
        <w:t xml:space="preserve">, </w:t>
      </w:r>
      <w:r>
        <w:rPr>
          <w:rStyle w:val="odkaz"/>
        </w:rPr>
        <w:t>oděv</w:t>
      </w:r>
      <w:r>
        <w:t xml:space="preserve">, </w:t>
      </w:r>
      <w:r>
        <w:rPr>
          <w:rStyle w:val="odkaz"/>
        </w:rPr>
        <w:t>oblek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h1039 </w:t>
      </w:r>
      <w:r>
        <w:rPr>
          <w:rStyle w:val="hesloveslovo"/>
        </w:rPr>
        <w:t>apatéčnicě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-ě </w:t>
      </w:r>
      <w:r>
        <w:rPr>
          <w:rStyle w:val="slovnidruh"/>
        </w:rPr>
        <w:t xml:space="preserve">f. </w:t>
      </w:r>
      <w:r>
        <w:rPr>
          <w:rStyle w:val="komentarkurziva"/>
        </w:rPr>
        <w:t xml:space="preserve">apotéčnice </w:t>
      </w:r>
      <w:r>
        <w:rPr>
          <w:rStyle w:val="komentar"/>
        </w:rPr>
        <w:t>v materiálu není</w:t>
      </w:r>
    </w:p>
    <w:p w:rsidR="00CB13D1" w:rsidRDefault="007F094C">
      <w:pPr>
        <w:pStyle w:val="Motivace"/>
      </w:pPr>
      <w:r>
        <w:rPr>
          <w:rStyle w:val="nonparej"/>
        </w:rPr>
        <w:t xml:space="preserve">k </w:t>
      </w:r>
      <w:r>
        <w:rPr>
          <w:rStyle w:val="odkaz"/>
        </w:rPr>
        <w:t>apatéčník</w:t>
      </w:r>
    </w:p>
    <w:p w:rsidR="00CB13D1" w:rsidRDefault="007F094C">
      <w:pPr>
        <w:pStyle w:val="Vykladvyznamu"/>
      </w:pPr>
      <w:r>
        <w:rPr>
          <w:rStyle w:val="vyznam"/>
        </w:rPr>
        <w:t>výrobkyně mastí, apatékářka (arch.)</w:t>
      </w:r>
    </w:p>
    <w:p w:rsidR="00CB13D1" w:rsidRDefault="007F094C">
      <w:pPr>
        <w:pStyle w:val="Poznamka"/>
      </w:pPr>
      <w:r>
        <w:rPr>
          <w:rStyle w:val="nonparej"/>
        </w:rPr>
        <w:lastRenderedPageBreak/>
        <w:t xml:space="preserve">Sr. </w:t>
      </w:r>
      <w:r>
        <w:rPr>
          <w:rStyle w:val="odkaz"/>
        </w:rPr>
        <w:t>mastidlnicě</w:t>
      </w:r>
      <w:r>
        <w:t xml:space="preserve">, </w:t>
      </w:r>
      <w:r>
        <w:rPr>
          <w:rStyle w:val="odkaz"/>
        </w:rPr>
        <w:t>apatékářka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h1040 </w:t>
      </w:r>
      <w:r>
        <w:rPr>
          <w:rStyle w:val="hesloveslovo"/>
        </w:rPr>
        <w:t>apatéčník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-a </w:t>
      </w:r>
      <w:r>
        <w:rPr>
          <w:rStyle w:val="slovnidruh"/>
        </w:rPr>
        <w:t xml:space="preserve">m. </w:t>
      </w:r>
      <w:r>
        <w:rPr>
          <w:rStyle w:val="komentarkurziva"/>
        </w:rPr>
        <w:t xml:space="preserve">apotečník </w:t>
      </w:r>
      <w:r>
        <w:rPr>
          <w:rStyle w:val="komentar"/>
        </w:rPr>
        <w:t>v materiálu není</w:t>
      </w:r>
    </w:p>
    <w:p w:rsidR="00CB13D1" w:rsidRDefault="007F094C">
      <w:pPr>
        <w:pStyle w:val="Motivace"/>
      </w:pPr>
      <w:r>
        <w:rPr>
          <w:rStyle w:val="nonparej"/>
        </w:rPr>
        <w:t xml:space="preserve">k </w:t>
      </w:r>
      <w:r>
        <w:rPr>
          <w:rStyle w:val="odkaz"/>
        </w:rPr>
        <w:t>apatéka</w:t>
      </w:r>
    </w:p>
    <w:p w:rsidR="00CB13D1" w:rsidRDefault="007F094C">
      <w:pPr>
        <w:pStyle w:val="Vykladvyznamu"/>
      </w:pPr>
      <w:r>
        <w:rPr>
          <w:rStyle w:val="vyznam"/>
        </w:rPr>
        <w:t>výrobce a prodejce mastí ap., apatékář (arch.), lékárník</w:t>
      </w:r>
    </w:p>
    <w:p w:rsidR="00CB13D1" w:rsidRDefault="007F094C">
      <w:pPr>
        <w:pStyle w:val="Poznamka"/>
      </w:pPr>
      <w:r>
        <w:rPr>
          <w:rStyle w:val="pramen"/>
        </w:rPr>
        <w:t xml:space="preserve">GbSlov </w:t>
      </w:r>
      <w:r>
        <w:t xml:space="preserve">uvádí jako </w:t>
      </w:r>
      <w:r>
        <w:rPr>
          <w:rStyle w:val="odkaz"/>
        </w:rPr>
        <w:t>apatečník</w:t>
      </w:r>
    </w:p>
    <w:p w:rsidR="00CB13D1" w:rsidRDefault="007F094C">
      <w:pPr>
        <w:pStyle w:val="Poznamka"/>
      </w:pPr>
      <w:r>
        <w:rPr>
          <w:rStyle w:val="nonparej"/>
        </w:rPr>
        <w:t xml:space="preserve">Sr. </w:t>
      </w:r>
      <w:r>
        <w:rPr>
          <w:rStyle w:val="odkaz"/>
        </w:rPr>
        <w:t>apatekář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h1041 </w:t>
      </w:r>
      <w:r>
        <w:rPr>
          <w:rStyle w:val="hesloveslovo"/>
        </w:rPr>
        <w:t xml:space="preserve">apatečný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apatéčný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hesloveslovo"/>
        </w:rPr>
        <w:t xml:space="preserve">apatéčný </w:t>
      </w:r>
      <w:r>
        <w:rPr>
          <w:rStyle w:val="slovnidruh"/>
        </w:rPr>
        <w:t>adj.</w:t>
      </w:r>
    </w:p>
    <w:p w:rsidR="00CB13D1" w:rsidRDefault="007F094C">
      <w:pPr>
        <w:pStyle w:val="Heslovezahlavi"/>
      </w:pPr>
      <w:r>
        <w:rPr>
          <w:rStyle w:val="hesloveslovo"/>
        </w:rPr>
        <w:t xml:space="preserve">apotéčný </w:t>
      </w:r>
      <w:r>
        <w:rPr>
          <w:rStyle w:val="slovnidruh"/>
        </w:rPr>
        <w:t>adj.</w:t>
      </w:r>
    </w:p>
    <w:p w:rsidR="00CB13D1" w:rsidRDefault="007F094C">
      <w:pPr>
        <w:pStyle w:val="Motivace"/>
      </w:pPr>
      <w:r>
        <w:rPr>
          <w:rStyle w:val="nonparej"/>
        </w:rPr>
        <w:t xml:space="preserve">k </w:t>
      </w:r>
      <w:r>
        <w:rPr>
          <w:rStyle w:val="odkaz"/>
        </w:rPr>
        <w:t>apatéka</w:t>
      </w:r>
    </w:p>
    <w:p w:rsidR="00CB13D1" w:rsidRDefault="007F094C">
      <w:pPr>
        <w:pStyle w:val="Vykladvyznamu"/>
      </w:pPr>
      <w:r>
        <w:rPr>
          <w:rStyle w:val="spojitelnost"/>
        </w:rPr>
        <w:t xml:space="preserve">(o prachu) </w:t>
      </w:r>
      <w:r>
        <w:rPr>
          <w:rStyle w:val="vyznam"/>
        </w:rPr>
        <w:t>apatékářský (arch.), lékárnický, užívaný při výrobě mastí ap.</w:t>
      </w:r>
    </w:p>
    <w:p w:rsidR="00CB13D1" w:rsidRDefault="007F094C">
      <w:pPr>
        <w:pStyle w:val="Poznamka"/>
      </w:pPr>
      <w:r>
        <w:rPr>
          <w:rStyle w:val="nonparej"/>
        </w:rPr>
        <w:t xml:space="preserve">Sr. </w:t>
      </w:r>
      <w:r>
        <w:rPr>
          <w:rStyle w:val="odkaz"/>
        </w:rPr>
        <w:t>apatékářový</w:t>
      </w:r>
      <w:r>
        <w:t xml:space="preserve">, </w:t>
      </w:r>
      <w:r>
        <w:rPr>
          <w:rStyle w:val="odkaz"/>
        </w:rPr>
        <w:t>apatékářský</w:t>
      </w:r>
      <w:r>
        <w:t xml:space="preserve">, </w:t>
      </w:r>
      <w:r>
        <w:rPr>
          <w:rStyle w:val="odkaz"/>
        </w:rPr>
        <w:t>apotékářní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h1042 </w:t>
      </w:r>
      <w:r>
        <w:rPr>
          <w:rStyle w:val="hesloveslovo"/>
        </w:rPr>
        <w:t>apatéka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-y </w:t>
      </w:r>
      <w:r>
        <w:rPr>
          <w:rStyle w:val="slovnidruh"/>
        </w:rPr>
        <w:t>f.</w:t>
      </w:r>
    </w:p>
    <w:p w:rsidR="00CB13D1" w:rsidRDefault="007F094C">
      <w:pPr>
        <w:pStyle w:val="Heslovezahlavi"/>
      </w:pPr>
      <w:r>
        <w:rPr>
          <w:rStyle w:val="hesloveslovo"/>
        </w:rPr>
        <w:t>apotéka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-y </w:t>
      </w:r>
      <w:r>
        <w:rPr>
          <w:rStyle w:val="slovnidruh"/>
        </w:rPr>
        <w:t>f.</w:t>
      </w:r>
    </w:p>
    <w:p w:rsidR="00CB13D1" w:rsidRDefault="007F094C">
      <w:pPr>
        <w:pStyle w:val="Motivace"/>
      </w:pPr>
      <w:r>
        <w:rPr>
          <w:rStyle w:val="nonparej"/>
        </w:rPr>
        <w:t xml:space="preserve">k řec.-lat. </w:t>
      </w:r>
      <w:r>
        <w:t>apotheca</w:t>
      </w:r>
    </w:p>
    <w:p w:rsidR="00CB13D1" w:rsidRDefault="007F094C">
      <w:pPr>
        <w:pStyle w:val="Vykladvyznamu"/>
      </w:pPr>
      <w:r>
        <w:rPr>
          <w:rStyle w:val="vyznam"/>
        </w:rPr>
        <w:t>apatyka, apatéka (arch.), lékárna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h1043 </w:t>
      </w:r>
      <w:r>
        <w:rPr>
          <w:rStyle w:val="hesloveslovo"/>
        </w:rPr>
        <w:t>apatékář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-ě </w:t>
      </w:r>
      <w:r>
        <w:rPr>
          <w:rStyle w:val="slovnidruh"/>
        </w:rPr>
        <w:t>m.</w:t>
      </w:r>
    </w:p>
    <w:p w:rsidR="00CB13D1" w:rsidRDefault="007F094C">
      <w:pPr>
        <w:pStyle w:val="Heslovezahlavi"/>
      </w:pPr>
      <w:r>
        <w:rPr>
          <w:rStyle w:val="hesloveslovo"/>
        </w:rPr>
        <w:t>apotékář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-ě </w:t>
      </w:r>
      <w:r>
        <w:rPr>
          <w:rStyle w:val="slovnidruh"/>
        </w:rPr>
        <w:t>m.</w:t>
      </w:r>
    </w:p>
    <w:p w:rsidR="00CB13D1" w:rsidRDefault="007F094C">
      <w:pPr>
        <w:pStyle w:val="Motivace"/>
      </w:pPr>
      <w:r>
        <w:rPr>
          <w:rStyle w:val="nonparej"/>
        </w:rPr>
        <w:lastRenderedPageBreak/>
        <w:t xml:space="preserve">k </w:t>
      </w:r>
      <w:r>
        <w:rPr>
          <w:rStyle w:val="odkaz"/>
        </w:rPr>
        <w:t>apatéka</w:t>
      </w:r>
    </w:p>
    <w:p w:rsidR="00CB13D1" w:rsidRDefault="007F094C">
      <w:pPr>
        <w:pStyle w:val="Vykladvyznamu"/>
      </w:pPr>
      <w:r>
        <w:rPr>
          <w:rStyle w:val="vyznam"/>
        </w:rPr>
        <w:t>výrobce a prodejce mastí ap., apatékář (arch.), lékárník</w:t>
      </w:r>
    </w:p>
    <w:p w:rsidR="00CB13D1" w:rsidRDefault="007F094C">
      <w:pPr>
        <w:pStyle w:val="Poznamka"/>
      </w:pPr>
      <w:r>
        <w:t xml:space="preserve">Na konci 15. st. dolož. též </w:t>
      </w:r>
      <w:r>
        <w:rPr>
          <w:rStyle w:val="realizaceheslovehoslova"/>
        </w:rPr>
        <w:t>apatykář</w:t>
      </w:r>
    </w:p>
    <w:p w:rsidR="00CB13D1" w:rsidRDefault="007F094C">
      <w:pPr>
        <w:pStyle w:val="Poznamka"/>
      </w:pPr>
      <w:r>
        <w:rPr>
          <w:rStyle w:val="nonparej"/>
        </w:rPr>
        <w:t xml:space="preserve">Sr. </w:t>
      </w:r>
      <w:r>
        <w:rPr>
          <w:rStyle w:val="odkaz"/>
        </w:rPr>
        <w:t>apatéčník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h1044 </w:t>
      </w:r>
      <w:r>
        <w:rPr>
          <w:rStyle w:val="hesloveslovo"/>
        </w:rPr>
        <w:t>apatékářka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-y </w:t>
      </w:r>
      <w:r>
        <w:rPr>
          <w:rStyle w:val="slovnidruh"/>
        </w:rPr>
        <w:t>f.</w:t>
      </w:r>
    </w:p>
    <w:p w:rsidR="00CB13D1" w:rsidRDefault="007F094C">
      <w:pPr>
        <w:pStyle w:val="Heslovezahlavi"/>
      </w:pPr>
      <w:r>
        <w:rPr>
          <w:rStyle w:val="hesloveslovo"/>
        </w:rPr>
        <w:t>apotékářka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-y </w:t>
      </w:r>
      <w:r>
        <w:rPr>
          <w:rStyle w:val="slovnidruh"/>
        </w:rPr>
        <w:t>f.</w:t>
      </w:r>
    </w:p>
    <w:p w:rsidR="00CB13D1" w:rsidRDefault="007F094C">
      <w:pPr>
        <w:pStyle w:val="Motivace"/>
      </w:pPr>
      <w:r>
        <w:rPr>
          <w:rStyle w:val="nonparej"/>
        </w:rPr>
        <w:t xml:space="preserve">k </w:t>
      </w:r>
      <w:r>
        <w:rPr>
          <w:rStyle w:val="odkaz"/>
        </w:rPr>
        <w:t>apatékář</w:t>
      </w:r>
    </w:p>
    <w:p w:rsidR="00CB13D1" w:rsidRDefault="007F094C">
      <w:pPr>
        <w:pStyle w:val="Vykladvyznamu"/>
      </w:pPr>
      <w:r>
        <w:rPr>
          <w:rStyle w:val="vyznam"/>
        </w:rPr>
        <w:t>výrobkyně mastí, apatékářka (arch.)</w:t>
      </w:r>
    </w:p>
    <w:p w:rsidR="00CB13D1" w:rsidRDefault="007F094C">
      <w:pPr>
        <w:pStyle w:val="Poznamka"/>
      </w:pPr>
      <w:r>
        <w:rPr>
          <w:rStyle w:val="nonparej"/>
        </w:rPr>
        <w:t xml:space="preserve">Sr. </w:t>
      </w:r>
      <w:r>
        <w:rPr>
          <w:rStyle w:val="odkaz"/>
        </w:rPr>
        <w:t>apatéčnicě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h1045 </w:t>
      </w:r>
      <w:r>
        <w:rPr>
          <w:rStyle w:val="hesloveslovo"/>
        </w:rPr>
        <w:t xml:space="preserve">apatékářový </w:t>
      </w:r>
      <w:r>
        <w:rPr>
          <w:rStyle w:val="slovnidruh"/>
        </w:rPr>
        <w:t>adj.</w:t>
      </w:r>
    </w:p>
    <w:p w:rsidR="00CB13D1" w:rsidRDefault="007F094C">
      <w:pPr>
        <w:pStyle w:val="Heslovezahlavi"/>
      </w:pPr>
      <w:r>
        <w:rPr>
          <w:rStyle w:val="hesloveslovo"/>
        </w:rPr>
        <w:t xml:space="preserve">apotékářový </w:t>
      </w:r>
      <w:r>
        <w:rPr>
          <w:rStyle w:val="slovnidruh"/>
        </w:rPr>
        <w:t>adj.</w:t>
      </w:r>
    </w:p>
    <w:p w:rsidR="00CB13D1" w:rsidRDefault="007F094C">
      <w:pPr>
        <w:pStyle w:val="Motivace"/>
      </w:pPr>
      <w:r>
        <w:rPr>
          <w:rStyle w:val="nonparej"/>
        </w:rPr>
        <w:t xml:space="preserve">k </w:t>
      </w:r>
      <w:r>
        <w:rPr>
          <w:rStyle w:val="odkaz"/>
        </w:rPr>
        <w:t>apatékář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1. </w:t>
      </w:r>
      <w:r>
        <w:rPr>
          <w:rStyle w:val="vyznam"/>
        </w:rPr>
        <w:t>apatékářský (arch.)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2. </w:t>
      </w:r>
      <w:r>
        <w:rPr>
          <w:rStyle w:val="vyznam"/>
        </w:rPr>
        <w:t>(ve funkci gen.) apatékáře</w:t>
      </w:r>
    </w:p>
    <w:p w:rsidR="00CB13D1" w:rsidRDefault="007F094C">
      <w:pPr>
        <w:pStyle w:val="Poznamka"/>
      </w:pPr>
      <w:r>
        <w:rPr>
          <w:rStyle w:val="nonparej"/>
        </w:rPr>
        <w:t xml:space="preserve">Sr. </w:t>
      </w:r>
      <w:r>
        <w:rPr>
          <w:rStyle w:val="odkaz"/>
        </w:rPr>
        <w:t>apatéčný</w:t>
      </w:r>
      <w:r>
        <w:t xml:space="preserve">, </w:t>
      </w:r>
      <w:r>
        <w:rPr>
          <w:rStyle w:val="odkaz"/>
        </w:rPr>
        <w:t>apatékářský</w:t>
      </w:r>
      <w:r>
        <w:t xml:space="preserve">, </w:t>
      </w:r>
      <w:r>
        <w:rPr>
          <w:rStyle w:val="odkaz"/>
        </w:rPr>
        <w:t>apotékářní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h1046 </w:t>
      </w:r>
      <w:r>
        <w:rPr>
          <w:rStyle w:val="hesloveslovo"/>
        </w:rPr>
        <w:t xml:space="preserve">apatekářský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apatékářský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hesloveslovo"/>
        </w:rPr>
        <w:t xml:space="preserve">apatékářský </w:t>
      </w:r>
      <w:r>
        <w:rPr>
          <w:rStyle w:val="slovnidruh"/>
        </w:rPr>
        <w:t>adj.</w:t>
      </w:r>
    </w:p>
    <w:p w:rsidR="00CB13D1" w:rsidRDefault="007F094C">
      <w:pPr>
        <w:pStyle w:val="Heslovezahlavi"/>
      </w:pPr>
      <w:r>
        <w:rPr>
          <w:rStyle w:val="hesloveslovo"/>
        </w:rPr>
        <w:t xml:space="preserve">apotékářský </w:t>
      </w:r>
      <w:r>
        <w:rPr>
          <w:rStyle w:val="slovnidruh"/>
        </w:rPr>
        <w:t>adj.</w:t>
      </w:r>
    </w:p>
    <w:p w:rsidR="00CE19A7" w:rsidP="00CE19A7" w:rsidRDefault="00CE19A7">
      <w:pPr>
        <w:pStyle w:val="Heslovezahlavi"/>
      </w:pPr>
      <w:r>
        <w:rPr>
          <w:rStyle w:val="nonparej"/>
        </w:rPr>
        <w:t xml:space="preserve">dolož. též </w:t>
      </w:r>
      <w:r w:rsidRPr="007F094C">
        <w:rPr>
          <w:rStyle w:val="hesloveslovonetucne"/>
        </w:rPr>
        <w:t>apatékárský</w:t>
      </w:r>
      <w:r w:rsidR="007F094C">
        <w:rPr>
          <w:rStyle w:val="hesloveslovonetucne"/>
        </w:rPr>
        <w:t xml:space="preserve"> </w:t>
      </w:r>
      <w:r>
        <w:rPr>
          <w:rStyle w:val="slovnidruh"/>
        </w:rPr>
        <w:t>adj.</w:t>
      </w:r>
    </w:p>
    <w:p w:rsidR="00CB13D1" w:rsidRDefault="007F094C">
      <w:pPr>
        <w:pStyle w:val="Motivace"/>
      </w:pPr>
      <w:r>
        <w:rPr>
          <w:rStyle w:val="nonparej"/>
        </w:rPr>
        <w:t xml:space="preserve">k </w:t>
      </w:r>
      <w:r>
        <w:rPr>
          <w:rStyle w:val="odkaz"/>
        </w:rPr>
        <w:t>apatékář</w:t>
      </w:r>
    </w:p>
    <w:p w:rsidR="00CB13D1" w:rsidRDefault="007F094C">
      <w:pPr>
        <w:pStyle w:val="Vykladvyznamu"/>
      </w:pPr>
      <w:r>
        <w:rPr>
          <w:rStyle w:val="vyznam"/>
        </w:rPr>
        <w:t>apatékářský (arch.)</w:t>
      </w:r>
    </w:p>
    <w:p w:rsidR="00CB13D1" w:rsidRDefault="007F094C">
      <w:pPr>
        <w:pStyle w:val="Poznamka"/>
      </w:pPr>
      <w:r>
        <w:rPr>
          <w:rStyle w:val="nonparej"/>
        </w:rPr>
        <w:lastRenderedPageBreak/>
        <w:t xml:space="preserve">Sr. </w:t>
      </w:r>
      <w:r>
        <w:rPr>
          <w:rStyle w:val="odkaz"/>
        </w:rPr>
        <w:t>apatéčný</w:t>
      </w:r>
      <w:r>
        <w:t xml:space="preserve">, </w:t>
      </w:r>
      <w:r>
        <w:rPr>
          <w:rStyle w:val="odkaz"/>
        </w:rPr>
        <w:t>apatékářový</w:t>
      </w:r>
      <w:r>
        <w:t xml:space="preserve">, </w:t>
      </w:r>
      <w:r>
        <w:rPr>
          <w:rStyle w:val="odkaz"/>
        </w:rPr>
        <w:t>apotékářní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Odkazovezahlavi"/>
      </w:pPr>
      <w:r>
        <w:rPr>
          <w:rStyle w:val="identifikator"/>
        </w:rPr>
        <w:t xml:space="preserve">h1047 </w:t>
      </w:r>
      <w:r>
        <w:rPr>
          <w:rStyle w:val="hesloveslovo"/>
        </w:rPr>
        <w:t xml:space="preserve">apatykář </w:t>
      </w:r>
      <w:r>
        <w:rPr>
          <w:rStyle w:val="nonparej"/>
        </w:rPr>
        <w:t xml:space="preserve">v. </w:t>
      </w:r>
      <w:r>
        <w:rPr>
          <w:rStyle w:val="odkaz"/>
        </w:rPr>
        <w:t>apatékář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h1048 </w:t>
      </w:r>
      <w:r>
        <w:rPr>
          <w:rStyle w:val="hesloveslovo"/>
        </w:rPr>
        <w:t xml:space="preserve">Apauer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h1049 </w:t>
      </w:r>
      <w:r>
        <w:rPr>
          <w:rStyle w:val="hesloveslovo"/>
        </w:rPr>
        <w:t xml:space="preserve">Apec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h1050 </w:t>
      </w:r>
      <w:r>
        <w:rPr>
          <w:rStyle w:val="hesloveslovo"/>
        </w:rPr>
        <w:t xml:space="preserve">Apel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h1051 </w:t>
      </w:r>
      <w:r>
        <w:rPr>
          <w:rStyle w:val="hesloveslovo"/>
        </w:rPr>
        <w:t>apelací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-ie </w:t>
      </w:r>
      <w:r>
        <w:rPr>
          <w:rStyle w:val="slovnidruh"/>
        </w:rPr>
        <w:t>f.</w:t>
      </w:r>
    </w:p>
    <w:p w:rsidR="00CB13D1" w:rsidRDefault="007F094C">
      <w:pPr>
        <w:pStyle w:val="Motivace"/>
      </w:pPr>
      <w:r>
        <w:rPr>
          <w:rStyle w:val="nonparej"/>
        </w:rPr>
        <w:t xml:space="preserve">k lat. </w:t>
      </w:r>
      <w:r>
        <w:t>appellatio</w:t>
      </w:r>
    </w:p>
    <w:p w:rsidR="00CB13D1" w:rsidRDefault="007F094C">
      <w:pPr>
        <w:pStyle w:val="Vykladvyznamu"/>
      </w:pPr>
      <w:r>
        <w:rPr>
          <w:rStyle w:val="vyznam"/>
        </w:rPr>
        <w:t>odvolání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h1052 </w:t>
      </w:r>
      <w:r>
        <w:rPr>
          <w:rStyle w:val="hesloveslovo"/>
        </w:rPr>
        <w:t xml:space="preserve">Apellen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lastRenderedPageBreak/>
        <w:t xml:space="preserve">h1053 </w:t>
      </w:r>
      <w:r>
        <w:rPr>
          <w:rStyle w:val="hesloveslovo"/>
        </w:rPr>
        <w:t xml:space="preserve">Apellianus </w:t>
      </w:r>
      <w:r>
        <w:rPr>
          <w:rStyle w:val="akce"/>
        </w:rPr>
        <w:t>proprium</w:t>
      </w:r>
    </w:p>
    <w:p w:rsidR="00CB13D1" w:rsidRDefault="007F094C">
      <w:pPr>
        <w:pStyle w:val="Vylouceneheslo"/>
      </w:pPr>
      <w:r>
        <w:rPr>
          <w:rStyle w:val="hesloveslovo"/>
        </w:rPr>
        <w:t xml:space="preserve">Appelianus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h1054 </w:t>
      </w:r>
      <w:r>
        <w:rPr>
          <w:rStyle w:val="hesloveslovo"/>
        </w:rPr>
        <w:t xml:space="preserve">Aphne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h1055 </w:t>
      </w:r>
      <w:r>
        <w:rPr>
          <w:rStyle w:val="hesloveslovo"/>
        </w:rPr>
        <w:t xml:space="preserve">Apia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Odkazovezahlavi"/>
      </w:pPr>
      <w:r>
        <w:rPr>
          <w:rStyle w:val="identifikator"/>
        </w:rPr>
        <w:t xml:space="preserve">h1056 </w:t>
      </w:r>
      <w:r>
        <w:rPr>
          <w:rStyle w:val="hesloveslovo"/>
        </w:rPr>
        <w:t xml:space="preserve">apich </w:t>
      </w:r>
      <w:r>
        <w:rPr>
          <w:rStyle w:val="nonparej"/>
        </w:rPr>
        <w:t xml:space="preserve">v. </w:t>
      </w:r>
      <w:r>
        <w:rPr>
          <w:rStyle w:val="odkaz"/>
        </w:rPr>
        <w:t>opich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h1057 </w:t>
      </w:r>
      <w:r>
        <w:rPr>
          <w:rStyle w:val="hesloveslovo"/>
        </w:rPr>
        <w:t xml:space="preserve">Apim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h1058 </w:t>
      </w:r>
      <w:r>
        <w:rPr>
          <w:rStyle w:val="hesloveslovo"/>
        </w:rPr>
        <w:t xml:space="preserve">Apimor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h1059 </w:t>
      </w:r>
      <w:r>
        <w:rPr>
          <w:rStyle w:val="hesloveslovo"/>
        </w:rPr>
        <w:t xml:space="preserve">Apinenský </w:t>
      </w:r>
      <w:r>
        <w:rPr>
          <w:rStyle w:val="akce"/>
        </w:rPr>
        <w:t xml:space="preserve">proprium </w:t>
      </w:r>
      <w:r>
        <w:rPr>
          <w:rStyle w:val="komentar"/>
        </w:rPr>
        <w:t xml:space="preserve">viz </w:t>
      </w:r>
      <w:r>
        <w:rPr>
          <w:rStyle w:val="komentarkurziva"/>
        </w:rPr>
        <w:t>Aprimenský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lastRenderedPageBreak/>
        <w:t xml:space="preserve">h1060 </w:t>
      </w:r>
      <w:r>
        <w:rPr>
          <w:rStyle w:val="hesloveslovo"/>
        </w:rPr>
        <w:t xml:space="preserve">Apis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h1061 </w:t>
      </w:r>
      <w:r>
        <w:rPr>
          <w:rStyle w:val="hesloveslovo"/>
        </w:rPr>
        <w:t xml:space="preserve">Apitius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h1062 </w:t>
      </w:r>
      <w:r>
        <w:rPr>
          <w:rStyle w:val="hesloveslovo"/>
        </w:rPr>
        <w:t xml:space="preserve">Apius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h1063 </w:t>
      </w:r>
      <w:r>
        <w:rPr>
          <w:rStyle w:val="hesloveslovo"/>
        </w:rPr>
        <w:t xml:space="preserve">Apl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h1064 </w:t>
      </w:r>
      <w:r>
        <w:rPr>
          <w:rStyle w:val="hesloveslovo"/>
        </w:rPr>
        <w:t xml:space="preserve">Apodasmus </w:t>
      </w:r>
      <w:r>
        <w:rPr>
          <w:rStyle w:val="akce"/>
        </w:rPr>
        <w:t xml:space="preserve">citátové slovo </w:t>
      </w:r>
      <w:r>
        <w:rPr>
          <w:rStyle w:val="komentar"/>
        </w:rPr>
        <w:t>proprium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h1065 </w:t>
      </w:r>
      <w:r>
        <w:rPr>
          <w:rStyle w:val="hesloveslovo"/>
        </w:rPr>
        <w:t xml:space="preserve">Apodyneya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h1066 </w:t>
      </w:r>
      <w:r>
        <w:rPr>
          <w:rStyle w:val="hesloveslovo"/>
        </w:rPr>
        <w:t xml:space="preserve">apokalypsa </w:t>
      </w:r>
      <w:r>
        <w:rPr>
          <w:rStyle w:val="akce"/>
        </w:rPr>
        <w:t xml:space="preserve">přeřazeno sub </w:t>
      </w:r>
      <w:r>
        <w:rPr>
          <w:rStyle w:val="odkaz"/>
        </w:rPr>
        <w:t>Apokalypsí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lastRenderedPageBreak/>
        <w:t xml:space="preserve">h1067 </w:t>
      </w:r>
      <w:r>
        <w:rPr>
          <w:rStyle w:val="hesloveslovo"/>
        </w:rPr>
        <w:t xml:space="preserve">apokalypse </w:t>
      </w:r>
      <w:r>
        <w:rPr>
          <w:rStyle w:val="akce"/>
        </w:rPr>
        <w:t xml:space="preserve">přeřazeno sub </w:t>
      </w:r>
      <w:r>
        <w:rPr>
          <w:rStyle w:val="odkaz"/>
        </w:rPr>
        <w:t>Apokalypsí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h1068 </w:t>
      </w:r>
      <w:r>
        <w:rPr>
          <w:rStyle w:val="hesloveslovo"/>
        </w:rPr>
        <w:t xml:space="preserve">apokalypsis </w:t>
      </w:r>
      <w:r>
        <w:rPr>
          <w:rStyle w:val="akce"/>
        </w:rPr>
        <w:t xml:space="preserve">přeřazeno sub </w:t>
      </w:r>
      <w:r>
        <w:rPr>
          <w:rStyle w:val="odkaz"/>
        </w:rPr>
        <w:t>Apokalypsis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hesloveslovo"/>
        </w:rPr>
        <w:t xml:space="preserve">Apokalypsis </w:t>
      </w:r>
      <w:r>
        <w:rPr>
          <w:rStyle w:val="slovnidruh"/>
        </w:rPr>
        <w:t>indecl. f.</w:t>
      </w:r>
    </w:p>
    <w:p w:rsidR="00CB13D1" w:rsidRDefault="007F094C">
      <w:pPr>
        <w:pStyle w:val="Heslovezahlavi"/>
      </w:pPr>
      <w:r>
        <w:rPr>
          <w:rStyle w:val="nonparej"/>
        </w:rPr>
        <w:t xml:space="preserve">pozd. též </w:t>
      </w:r>
      <w:r>
        <w:rPr>
          <w:rStyle w:val="hesloveslovo"/>
        </w:rPr>
        <w:t>Apokalypsí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-ie </w:t>
      </w:r>
      <w:r>
        <w:rPr>
          <w:rStyle w:val="slovnidruh"/>
        </w:rPr>
        <w:t xml:space="preserve">f. </w:t>
      </w:r>
      <w:r>
        <w:rPr>
          <w:rStyle w:val="komentar"/>
        </w:rPr>
        <w:t xml:space="preserve">doklad </w:t>
      </w:r>
      <w:r>
        <w:rPr>
          <w:rStyle w:val="komentarkurziva"/>
        </w:rPr>
        <w:t>v apokalypsi; jakož die Apokalypsi</w:t>
      </w:r>
    </w:p>
    <w:p w:rsidR="00CB13D1" w:rsidRDefault="007F094C">
      <w:pPr>
        <w:pStyle w:val="Motivace"/>
      </w:pPr>
      <w:r>
        <w:rPr>
          <w:rStyle w:val="nonparej"/>
        </w:rPr>
        <w:t xml:space="preserve">k lat. </w:t>
      </w:r>
      <w:r>
        <w:t>apocalypsis</w:t>
      </w:r>
    </w:p>
    <w:p w:rsidR="00CB13D1" w:rsidRDefault="007F094C">
      <w:pPr>
        <w:pStyle w:val="Vykladvyznamu"/>
      </w:pPr>
      <w:r>
        <w:rPr>
          <w:rStyle w:val="nonparej"/>
        </w:rPr>
        <w:t xml:space="preserve">bibl. </w:t>
      </w:r>
      <w:r>
        <w:rPr>
          <w:rStyle w:val="vyznam"/>
        </w:rPr>
        <w:t>biblická novozákonní kniha Apokalypsa</w:t>
      </w:r>
    </w:p>
    <w:p w:rsidR="00CB13D1" w:rsidRDefault="007F094C">
      <w:pPr>
        <w:pStyle w:val="Poznamka"/>
      </w:pPr>
      <w:r>
        <w:t>Dolož. též s lat. koncovkami</w:t>
      </w:r>
    </w:p>
    <w:p w:rsidR="00CB13D1" w:rsidRDefault="007F094C">
      <w:pPr>
        <w:pStyle w:val="Poznamka"/>
      </w:pPr>
      <w:r>
        <w:rPr>
          <w:rStyle w:val="nonparej"/>
        </w:rPr>
        <w:t xml:space="preserve">Sr. </w:t>
      </w:r>
      <w:r>
        <w:rPr>
          <w:rStyle w:val="odkaz"/>
        </w:rPr>
        <w:t>tajnicě</w:t>
      </w:r>
      <w:r>
        <w:t xml:space="preserve">, </w:t>
      </w:r>
      <w:r>
        <w:rPr>
          <w:rStyle w:val="odkaz"/>
        </w:rPr>
        <w:t>zjěenie</w:t>
      </w:r>
      <w:r>
        <w:t xml:space="preserve">, </w:t>
      </w:r>
      <w:r>
        <w:rPr>
          <w:rStyle w:val="odkaz"/>
        </w:rPr>
        <w:t>otajník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Odkazovezahlavi"/>
      </w:pPr>
      <w:r>
        <w:rPr>
          <w:rStyle w:val="hesloveslovo"/>
        </w:rPr>
        <w:t>zjěenie</w:t>
      </w:r>
      <w:r>
        <w:rPr>
          <w:rStyle w:val="nonparej"/>
        </w:rPr>
        <w:t xml:space="preserve">v. </w:t>
      </w:r>
      <w:r>
        <w:rPr>
          <w:rStyle w:val="odkaz"/>
        </w:rPr>
        <w:t>zjěvenie</w:t>
      </w:r>
    </w:p>
    <w:p w:rsidR="00CB13D1" w:rsidRDefault="007F094C">
      <w:pPr>
        <w:pStyle w:val="Poznamka"/>
      </w:pPr>
      <w:r>
        <w:t xml:space="preserve">Náležitá podoba k r. 1300 </w:t>
      </w:r>
      <w:r>
        <w:rPr>
          <w:rStyle w:val="kurziva"/>
        </w:rPr>
        <w:t>zjěenie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h1069 </w:t>
      </w:r>
      <w:r>
        <w:rPr>
          <w:rStyle w:val="hesloveslovo"/>
        </w:rPr>
        <w:t xml:space="preserve">apokryf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apokryfa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t xml:space="preserve">apokryfa </w:t>
      </w:r>
      <w:r>
        <w:rPr>
          <w:rStyle w:val="akce"/>
        </w:rPr>
        <w:t xml:space="preserve">citátové slovo </w:t>
      </w:r>
      <w:r>
        <w:rPr>
          <w:rStyle w:val="komentar"/>
        </w:rPr>
        <w:t xml:space="preserve">v dokladu: </w:t>
      </w:r>
      <w:r>
        <w:rPr>
          <w:rStyle w:val="komentarkurziva"/>
        </w:rPr>
        <w:t xml:space="preserve">Jeronym ... vzal svaté písmo, aby také vklenul apokriffa, točiš tajné, ale nepotvrzené </w:t>
      </w:r>
      <w:r>
        <w:rPr>
          <w:rStyle w:val="komentar"/>
        </w:rPr>
        <w:t xml:space="preserve">– srov. lat. neutrum </w:t>
      </w:r>
      <w:r>
        <w:rPr>
          <w:rStyle w:val="komentarkurziva"/>
        </w:rPr>
        <w:t>apocrypha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lastRenderedPageBreak/>
        <w:t xml:space="preserve">apokryfus </w:t>
      </w:r>
      <w:r>
        <w:rPr>
          <w:rStyle w:val="akce"/>
        </w:rPr>
        <w:t>citátové slovo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h1070 </w:t>
      </w:r>
      <w:r>
        <w:rPr>
          <w:rStyle w:val="hesloveslovo"/>
        </w:rPr>
        <w:t xml:space="preserve">Apolegia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h1071 </w:t>
      </w:r>
      <w:r>
        <w:rPr>
          <w:rStyle w:val="hesloveslovo"/>
        </w:rPr>
        <w:t xml:space="preserve">Apolena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t xml:space="preserve">Apolimitan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h1072 </w:t>
      </w:r>
      <w:r>
        <w:rPr>
          <w:rStyle w:val="hesloveslovo"/>
        </w:rPr>
        <w:t xml:space="preserve">Apolinaris </w:t>
      </w:r>
      <w:r>
        <w:rPr>
          <w:rStyle w:val="akce"/>
        </w:rPr>
        <w:t>proprium</w:t>
      </w:r>
    </w:p>
    <w:p w:rsidR="00CB13D1" w:rsidRDefault="007F094C">
      <w:pPr>
        <w:pStyle w:val="Vylouceneheslo"/>
      </w:pPr>
      <w:r>
        <w:rPr>
          <w:rStyle w:val="identifikator"/>
        </w:rPr>
        <w:t xml:space="preserve">h1073 </w:t>
      </w:r>
      <w:r>
        <w:rPr>
          <w:rStyle w:val="hesloveslovo"/>
        </w:rPr>
        <w:t xml:space="preserve">Apolinariš </w:t>
      </w:r>
      <w:r>
        <w:rPr>
          <w:rStyle w:val="akce"/>
        </w:rPr>
        <w:t>proprium</w:t>
      </w:r>
    </w:p>
    <w:p w:rsidR="00CB13D1" w:rsidRDefault="007F094C">
      <w:pPr>
        <w:pStyle w:val="Vylouceneheslo"/>
      </w:pPr>
      <w:r>
        <w:rPr>
          <w:rStyle w:val="hesloveslovo"/>
        </w:rPr>
        <w:t xml:space="preserve">Apolinářiš </w:t>
      </w:r>
      <w:r>
        <w:rPr>
          <w:rStyle w:val="akce"/>
        </w:rPr>
        <w:t>proprium</w:t>
      </w:r>
    </w:p>
    <w:p w:rsidR="00CB13D1" w:rsidRDefault="007F094C">
      <w:pPr>
        <w:pStyle w:val="Vylouceneheslo"/>
      </w:pPr>
      <w:r>
        <w:rPr>
          <w:rStyle w:val="hesloveslovo"/>
        </w:rPr>
        <w:t xml:space="preserve">Apolináříš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h1074 </w:t>
      </w:r>
      <w:r>
        <w:rPr>
          <w:rStyle w:val="hesloveslovo"/>
        </w:rPr>
        <w:t xml:space="preserve">Apolinařiš </w:t>
      </w:r>
      <w:r>
        <w:rPr>
          <w:rStyle w:val="akce"/>
        </w:rPr>
        <w:t xml:space="preserve">přeřazeno sub </w:t>
      </w:r>
      <w:r>
        <w:rPr>
          <w:rStyle w:val="odkaz"/>
        </w:rPr>
        <w:t>Apolinářiš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h1075 </w:t>
      </w:r>
      <w:r>
        <w:rPr>
          <w:rStyle w:val="hesloveslovo"/>
        </w:rPr>
        <w:t xml:space="preserve">Apolinitan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Apolimitan</w:t>
      </w:r>
    </w:p>
    <w:p w:rsidR="00CB13D1" w:rsidRDefault="007F094C">
      <w:pPr>
        <w:pStyle w:val="Autor"/>
      </w:pPr>
      <w:r>
        <w:lastRenderedPageBreak/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h1076 </w:t>
      </w:r>
      <w:r>
        <w:rPr>
          <w:rStyle w:val="hesloveslovo"/>
        </w:rPr>
        <w:t xml:space="preserve">Apollinariš </w:t>
      </w:r>
      <w:r>
        <w:rPr>
          <w:rStyle w:val="akce"/>
        </w:rPr>
        <w:t xml:space="preserve">přeřazeno sub </w:t>
      </w:r>
      <w:r>
        <w:rPr>
          <w:rStyle w:val="odkaz"/>
        </w:rPr>
        <w:t>Apolinářiš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h1077 </w:t>
      </w:r>
      <w:r>
        <w:rPr>
          <w:rStyle w:val="hesloveslovo"/>
        </w:rPr>
        <w:t xml:space="preserve">Apollinařiš </w:t>
      </w:r>
      <w:r>
        <w:rPr>
          <w:rStyle w:val="akce"/>
        </w:rPr>
        <w:t xml:space="preserve">přeřazeno sub </w:t>
      </w:r>
      <w:r>
        <w:rPr>
          <w:rStyle w:val="odkaz"/>
        </w:rPr>
        <w:t>Apolinářiš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t xml:space="preserve">Apolo </w:t>
      </w:r>
      <w:r>
        <w:rPr>
          <w:rStyle w:val="akce"/>
        </w:rPr>
        <w:t>proprium</w:t>
      </w:r>
    </w:p>
    <w:p w:rsidR="00CB13D1" w:rsidRDefault="007F094C">
      <w:pPr>
        <w:pStyle w:val="Vylouceneheslo"/>
      </w:pPr>
      <w:r>
        <w:rPr>
          <w:rStyle w:val="identifikator"/>
        </w:rPr>
        <w:t xml:space="preserve">h1078 </w:t>
      </w:r>
      <w:r>
        <w:rPr>
          <w:rStyle w:val="hesloveslovo"/>
        </w:rPr>
        <w:t xml:space="preserve">Apollo </w:t>
      </w:r>
      <w:r>
        <w:rPr>
          <w:rStyle w:val="akce"/>
        </w:rPr>
        <w:t>proprium</w:t>
      </w:r>
    </w:p>
    <w:p w:rsidR="00CB13D1" w:rsidRDefault="007F094C">
      <w:pPr>
        <w:pStyle w:val="Vylouceneheslo"/>
      </w:pPr>
      <w:r>
        <w:rPr>
          <w:rStyle w:val="hesloveslovo"/>
        </w:rPr>
        <w:t xml:space="preserve">Appollo </w:t>
      </w:r>
      <w:r>
        <w:rPr>
          <w:rStyle w:val="akce"/>
        </w:rPr>
        <w:t>proprium</w:t>
      </w:r>
    </w:p>
    <w:p w:rsidR="00CB13D1" w:rsidRDefault="007F094C">
      <w:pPr>
        <w:pStyle w:val="Poznamka"/>
      </w:pPr>
      <w:r>
        <w:t xml:space="preserve">Dolož. též adj. poses. </w:t>
      </w:r>
      <w:r>
        <w:rPr>
          <w:rStyle w:val="kurziva"/>
        </w:rPr>
        <w:t>Apolóv</w:t>
      </w:r>
      <w:r>
        <w:t xml:space="preserve">, </w:t>
      </w:r>
      <w:r>
        <w:rPr>
          <w:rStyle w:val="kurziva"/>
        </w:rPr>
        <w:t>Apollóv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h1079 </w:t>
      </w:r>
      <w:r>
        <w:rPr>
          <w:rStyle w:val="hesloveslovo"/>
        </w:rPr>
        <w:t xml:space="preserve">Apollodorus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t xml:space="preserve">Apolon </w:t>
      </w:r>
      <w:r>
        <w:rPr>
          <w:rStyle w:val="akce"/>
        </w:rPr>
        <w:t>proprium</w:t>
      </w:r>
    </w:p>
    <w:p w:rsidR="00CB13D1" w:rsidRDefault="007F094C">
      <w:pPr>
        <w:pStyle w:val="Vylouceneheslo"/>
      </w:pPr>
      <w:r>
        <w:rPr>
          <w:rStyle w:val="identifikator"/>
        </w:rPr>
        <w:t xml:space="preserve">h1080 </w:t>
      </w:r>
      <w:r>
        <w:rPr>
          <w:rStyle w:val="hesloveslovo"/>
        </w:rPr>
        <w:t xml:space="preserve">Apollon </w:t>
      </w:r>
      <w:r>
        <w:rPr>
          <w:rStyle w:val="akce"/>
        </w:rPr>
        <w:t>proprium</w:t>
      </w:r>
    </w:p>
    <w:p w:rsidR="00CB13D1" w:rsidRDefault="007F094C">
      <w:pPr>
        <w:pStyle w:val="Vylouceneheslo"/>
      </w:pPr>
      <w:r>
        <w:rPr>
          <w:rStyle w:val="hesloveslovo"/>
        </w:rPr>
        <w:t xml:space="preserve">Apollonius </w:t>
      </w:r>
      <w:r>
        <w:rPr>
          <w:rStyle w:val="akce"/>
        </w:rPr>
        <w:t>proprium</w:t>
      </w:r>
    </w:p>
    <w:p w:rsidR="00CB13D1" w:rsidRDefault="007F094C">
      <w:pPr>
        <w:pStyle w:val="Vylouceneheslo"/>
      </w:pPr>
      <w:r>
        <w:rPr>
          <w:rStyle w:val="hesloveslovo"/>
        </w:rPr>
        <w:t xml:space="preserve">Appollonius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t xml:space="preserve">Apolona </w:t>
      </w:r>
      <w:r>
        <w:rPr>
          <w:rStyle w:val="akce"/>
        </w:rPr>
        <w:t>proprium</w:t>
      </w:r>
    </w:p>
    <w:p w:rsidR="00CB13D1" w:rsidRDefault="007F094C">
      <w:pPr>
        <w:pStyle w:val="Vylouceneheslo"/>
      </w:pPr>
      <w:r>
        <w:rPr>
          <w:rStyle w:val="identifikator"/>
        </w:rPr>
        <w:t xml:space="preserve">h1081 </w:t>
      </w:r>
      <w:r>
        <w:rPr>
          <w:rStyle w:val="hesloveslovo"/>
        </w:rPr>
        <w:t xml:space="preserve">Apollona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lastRenderedPageBreak/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h1082 </w:t>
      </w:r>
      <w:r>
        <w:rPr>
          <w:rStyle w:val="hesloveslovo"/>
        </w:rPr>
        <w:t xml:space="preserve">Apollonia </w:t>
      </w:r>
      <w:r>
        <w:rPr>
          <w:rStyle w:val="akce"/>
        </w:rPr>
        <w:t xml:space="preserve">přeřazeno sub </w:t>
      </w:r>
      <w:r>
        <w:rPr>
          <w:rStyle w:val="odkaz"/>
        </w:rPr>
        <w:t>Apolonia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h1083 </w:t>
      </w:r>
      <w:r>
        <w:rPr>
          <w:rStyle w:val="hesloveslovo"/>
        </w:rPr>
        <w:t xml:space="preserve">Apollonius </w:t>
      </w:r>
      <w:r>
        <w:rPr>
          <w:rStyle w:val="akce"/>
        </w:rPr>
        <w:t xml:space="preserve">přeřazeno sub </w:t>
      </w:r>
      <w:r>
        <w:rPr>
          <w:rStyle w:val="odkaz"/>
        </w:rPr>
        <w:t>Apolon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h1084 </w:t>
      </w:r>
      <w:r>
        <w:rPr>
          <w:rStyle w:val="hesloveslovo"/>
        </w:rPr>
        <w:t xml:space="preserve">Apolo </w:t>
      </w:r>
      <w:r>
        <w:rPr>
          <w:rStyle w:val="akce"/>
        </w:rPr>
        <w:t xml:space="preserve">přeřazeno sub </w:t>
      </w:r>
      <w:r>
        <w:rPr>
          <w:rStyle w:val="odkaz"/>
        </w:rPr>
        <w:t>Apollo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h1085 </w:t>
      </w:r>
      <w:r>
        <w:rPr>
          <w:rStyle w:val="hesloveslovo"/>
        </w:rPr>
        <w:t xml:space="preserve">Apolona </w:t>
      </w:r>
      <w:r>
        <w:rPr>
          <w:rStyle w:val="akce"/>
        </w:rPr>
        <w:t xml:space="preserve">přeřazeno sub </w:t>
      </w:r>
      <w:r>
        <w:rPr>
          <w:rStyle w:val="odkaz"/>
        </w:rPr>
        <w:t>Apollona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h1087 </w:t>
      </w:r>
      <w:r>
        <w:rPr>
          <w:rStyle w:val="hesloveslovo"/>
        </w:rPr>
        <w:t xml:space="preserve">Apolonia </w:t>
      </w:r>
      <w:r>
        <w:rPr>
          <w:rStyle w:val="akce"/>
        </w:rPr>
        <w:t>proprium</w:t>
      </w:r>
    </w:p>
    <w:p w:rsidR="00CB13D1" w:rsidRDefault="007F094C">
      <w:pPr>
        <w:pStyle w:val="Vylouceneheslo"/>
      </w:pPr>
      <w:r>
        <w:rPr>
          <w:rStyle w:val="hesloveslovo"/>
        </w:rPr>
        <w:t xml:space="preserve">Apollonia </w:t>
      </w:r>
      <w:r>
        <w:rPr>
          <w:rStyle w:val="akce"/>
        </w:rPr>
        <w:t>proprium</w:t>
      </w:r>
    </w:p>
    <w:p w:rsidR="00CB13D1" w:rsidRDefault="007F094C">
      <w:pPr>
        <w:pStyle w:val="Vylouceneheslo"/>
      </w:pPr>
      <w:r>
        <w:rPr>
          <w:rStyle w:val="hesloveslovo"/>
        </w:rPr>
        <w:t>Apolonie</w:t>
      </w:r>
      <w:r>
        <w:rPr>
          <w:rStyle w:val="akce"/>
        </w:rPr>
        <w:t>proprium</w:t>
      </w:r>
    </w:p>
    <w:p w:rsidR="00CB13D1" w:rsidRDefault="007F094C">
      <w:pPr>
        <w:pStyle w:val="Vylouceneheslo"/>
      </w:pPr>
      <w:r>
        <w:rPr>
          <w:rStyle w:val="identifikator"/>
        </w:rPr>
        <w:t xml:space="preserve">h1086 </w:t>
      </w:r>
      <w:r>
        <w:rPr>
          <w:rStyle w:val="hesloveslovo"/>
        </w:rPr>
        <w:t xml:space="preserve">Apoloní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h1088 </w:t>
      </w:r>
      <w:r>
        <w:rPr>
          <w:rStyle w:val="hesloveslovo"/>
        </w:rPr>
        <w:t xml:space="preserve">Apompeius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apompeius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lastRenderedPageBreak/>
        <w:t xml:space="preserve">apompeius </w:t>
      </w:r>
      <w:r>
        <w:rPr>
          <w:rStyle w:val="akce"/>
        </w:rPr>
        <w:t xml:space="preserve">citátové slovo (?) </w:t>
      </w:r>
      <w:r>
        <w:rPr>
          <w:rStyle w:val="komentar"/>
        </w:rPr>
        <w:t>‚kozel, který měl být podle textu Levitiku vyveden na poušť jako symbol očištění Židů od hříchu‘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h1089 </w:t>
      </w:r>
      <w:r>
        <w:rPr>
          <w:rStyle w:val="hesloveslovo"/>
        </w:rPr>
        <w:t xml:space="preserve">Apon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h1090 </w:t>
      </w:r>
      <w:r>
        <w:rPr>
          <w:rStyle w:val="hesloveslovo"/>
        </w:rPr>
        <w:t xml:space="preserve">aponě </w:t>
      </w:r>
      <w:r>
        <w:rPr>
          <w:rStyle w:val="akce"/>
        </w:rPr>
        <w:t xml:space="preserve">přeřazeno sub </w:t>
      </w:r>
      <w:r>
        <w:rPr>
          <w:rStyle w:val="odkaz"/>
        </w:rPr>
        <w:t>a</w:t>
      </w:r>
      <w:r>
        <w:t xml:space="preserve">, </w:t>
      </w:r>
      <w:r>
        <w:rPr>
          <w:rStyle w:val="odkaz"/>
        </w:rPr>
        <w:t>poně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h1091 </w:t>
      </w:r>
      <w:r>
        <w:rPr>
          <w:rStyle w:val="hesloveslovo"/>
        </w:rPr>
        <w:t>apostata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-y </w:t>
      </w:r>
      <w:r>
        <w:rPr>
          <w:rStyle w:val="slovnidruh"/>
        </w:rPr>
        <w:t>m.</w:t>
      </w:r>
    </w:p>
    <w:p w:rsidR="00CB13D1" w:rsidRDefault="007F094C">
      <w:pPr>
        <w:pStyle w:val="Heslovezahlavi"/>
      </w:pPr>
      <w:r>
        <w:rPr>
          <w:rStyle w:val="hesloveslovo"/>
        </w:rPr>
        <w:t>apostota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-y </w:t>
      </w:r>
      <w:r>
        <w:rPr>
          <w:rStyle w:val="slovnidruh"/>
        </w:rPr>
        <w:t>m.</w:t>
      </w:r>
    </w:p>
    <w:p w:rsidR="00CB13D1" w:rsidRDefault="007F094C">
      <w:pPr>
        <w:pStyle w:val="Motivace"/>
      </w:pPr>
      <w:r>
        <w:rPr>
          <w:rStyle w:val="nonparej"/>
        </w:rPr>
        <w:t xml:space="preserve">k řec.-lat. </w:t>
      </w:r>
      <w:r>
        <w:t>apostata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1. </w:t>
      </w:r>
      <w:r>
        <w:rPr>
          <w:rStyle w:val="vyznam"/>
        </w:rPr>
        <w:t>apostata, odpadlík od kněžství, zběhlý kněz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2. </w:t>
      </w:r>
      <w:r>
        <w:rPr>
          <w:rStyle w:val="vyznam"/>
        </w:rPr>
        <w:t>apostata, odpadlík od víry</w:t>
      </w:r>
    </w:p>
    <w:p w:rsidR="00CB13D1" w:rsidRDefault="007F094C">
      <w:pPr>
        <w:pStyle w:val="Poznamka"/>
      </w:pPr>
      <w:r>
        <w:t>Dolož. též jako vl. jm. osobní</w:t>
      </w:r>
    </w:p>
    <w:p w:rsidR="00CB13D1" w:rsidRDefault="007F094C">
      <w:pPr>
        <w:pStyle w:val="Poznamka"/>
      </w:pPr>
      <w:r>
        <w:rPr>
          <w:rStyle w:val="nonparej"/>
        </w:rPr>
        <w:t xml:space="preserve">Sr. </w:t>
      </w:r>
      <w:r>
        <w:rPr>
          <w:rStyle w:val="odkaz"/>
        </w:rPr>
        <w:t xml:space="preserve">poběhlý </w:t>
      </w:r>
      <w:r>
        <w:t>4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h1092 </w:t>
      </w:r>
      <w:r>
        <w:rPr>
          <w:rStyle w:val="hesloveslovo"/>
        </w:rPr>
        <w:t xml:space="preserve">apostema </w:t>
      </w:r>
      <w:r>
        <w:rPr>
          <w:rStyle w:val="akce"/>
        </w:rPr>
        <w:t>citátové slovo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Odkazovezahlavi"/>
      </w:pPr>
      <w:r>
        <w:rPr>
          <w:rStyle w:val="identifikator"/>
        </w:rPr>
        <w:t xml:space="preserve">h1093 </w:t>
      </w:r>
      <w:r>
        <w:rPr>
          <w:rStyle w:val="hesloveslovo"/>
        </w:rPr>
        <w:t xml:space="preserve">apostol </w:t>
      </w:r>
      <w:r>
        <w:rPr>
          <w:rStyle w:val="nonparej"/>
        </w:rPr>
        <w:t xml:space="preserve">v. </w:t>
      </w:r>
      <w:r>
        <w:rPr>
          <w:rStyle w:val="odkaz"/>
        </w:rPr>
        <w:t>apoštol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lastRenderedPageBreak/>
        <w:t xml:space="preserve">h1094 </w:t>
      </w:r>
      <w:r>
        <w:rPr>
          <w:rStyle w:val="hesloveslovo"/>
        </w:rPr>
        <w:t xml:space="preserve">apostolicon </w:t>
      </w:r>
      <w:r>
        <w:rPr>
          <w:rStyle w:val="akce"/>
        </w:rPr>
        <w:t>citátové slovo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h1095 </w:t>
      </w:r>
      <w:r>
        <w:rPr>
          <w:rStyle w:val="hesloveslovo"/>
        </w:rPr>
        <w:t>apostolik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-a </w:t>
      </w:r>
      <w:r>
        <w:rPr>
          <w:rStyle w:val="slovnidruh"/>
        </w:rPr>
        <w:t>m.</w:t>
      </w:r>
    </w:p>
    <w:p w:rsidR="00CB13D1" w:rsidRDefault="007F094C">
      <w:pPr>
        <w:pStyle w:val="Motivace"/>
      </w:pPr>
      <w:r>
        <w:rPr>
          <w:rStyle w:val="nonparej"/>
        </w:rPr>
        <w:t xml:space="preserve">sr. lat. </w:t>
      </w:r>
      <w:r>
        <w:t>apostolus</w:t>
      </w:r>
    </w:p>
    <w:p w:rsidR="00CB13D1" w:rsidRDefault="007F094C">
      <w:pPr>
        <w:pStyle w:val="Vykladvyznamu"/>
      </w:pPr>
      <w:r>
        <w:rPr>
          <w:rStyle w:val="vyznam"/>
        </w:rPr>
        <w:t xml:space="preserve">nástupce, následník, </w:t>
      </w:r>
      <w:r>
        <w:rPr>
          <w:rStyle w:val="vyznamstaroceskyvyraz"/>
        </w:rPr>
        <w:t xml:space="preserve">„náměstek“ </w:t>
      </w:r>
      <w:r>
        <w:rPr>
          <w:rStyle w:val="vyznam"/>
        </w:rPr>
        <w:t xml:space="preserve">apoštolů </w:t>
      </w:r>
      <w:r>
        <w:rPr>
          <w:rStyle w:val="komentar"/>
        </w:rPr>
        <w:t xml:space="preserve">v dokladu: </w:t>
      </w:r>
      <w:r>
        <w:rPr>
          <w:rStyle w:val="komentarkurziva"/>
        </w:rPr>
        <w:t>nazývají se naměstkové apoštolóv, i apostolikové se jmenují, žádného však znamenie apoštolstvie</w:t>
      </w:r>
      <w:r>
        <w:rPr>
          <w:rStyle w:val="komentar"/>
        </w:rPr>
        <w:t xml:space="preserve">; a </w:t>
      </w:r>
      <w:r>
        <w:rPr>
          <w:rStyle w:val="komentarkurziva"/>
        </w:rPr>
        <w:t xml:space="preserve">ponevadž sě má (papež) a jiní jeho za apostolika </w:t>
      </w:r>
      <w:r>
        <w:rPr>
          <w:rStyle w:val="komentar"/>
        </w:rPr>
        <w:t xml:space="preserve">(obojí </w:t>
      </w:r>
      <w:r>
        <w:rPr>
          <w:rStyle w:val="komentarpramen"/>
        </w:rPr>
        <w:t>KorMan</w:t>
      </w:r>
      <w:r>
        <w:rPr>
          <w:rStyle w:val="komentar"/>
        </w:rPr>
        <w:t>)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Odkazovezahlavi"/>
      </w:pPr>
      <w:r>
        <w:rPr>
          <w:rStyle w:val="identifikator"/>
        </w:rPr>
        <w:t xml:space="preserve">h1096 </w:t>
      </w:r>
      <w:r>
        <w:rPr>
          <w:rStyle w:val="hesloveslovo"/>
        </w:rPr>
        <w:t xml:space="preserve">apostolnicě </w:t>
      </w:r>
      <w:r>
        <w:rPr>
          <w:rStyle w:val="nonparej"/>
        </w:rPr>
        <w:t xml:space="preserve">v. </w:t>
      </w:r>
      <w:r>
        <w:rPr>
          <w:rStyle w:val="odkaz"/>
        </w:rPr>
        <w:t>apoštolnicě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h1097 </w:t>
      </w:r>
      <w:r>
        <w:rPr>
          <w:rStyle w:val="hesloveslovo"/>
        </w:rPr>
        <w:t xml:space="preserve">apostolorum </w:t>
      </w:r>
      <w:r>
        <w:rPr>
          <w:rStyle w:val="akce"/>
        </w:rPr>
        <w:t xml:space="preserve">citátové slovo </w:t>
      </w:r>
      <w:r>
        <w:rPr>
          <w:rStyle w:val="komentar"/>
        </w:rPr>
        <w:t xml:space="preserve">v jediném dokladu: </w:t>
      </w:r>
      <w:r>
        <w:rPr>
          <w:rStyle w:val="komentarkurziva"/>
        </w:rPr>
        <w:t>mast apostolorum</w:t>
      </w:r>
      <w:r>
        <w:rPr>
          <w:rStyle w:val="komentar"/>
        </w:rPr>
        <w:t xml:space="preserve">; u adj. </w:t>
      </w:r>
      <w:r>
        <w:rPr>
          <w:rStyle w:val="komentarkurziva"/>
        </w:rPr>
        <w:t xml:space="preserve">apoštolský </w:t>
      </w:r>
      <w:r>
        <w:rPr>
          <w:rStyle w:val="komentar"/>
        </w:rPr>
        <w:t xml:space="preserve">dolož. několikrát </w:t>
      </w:r>
      <w:r>
        <w:rPr>
          <w:rStyle w:val="komentarkurziva"/>
        </w:rPr>
        <w:t>mast apoštolská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Odkazovezahlavi"/>
      </w:pPr>
      <w:r>
        <w:rPr>
          <w:rStyle w:val="identifikator"/>
        </w:rPr>
        <w:t xml:space="preserve">h1098 </w:t>
      </w:r>
      <w:r>
        <w:rPr>
          <w:rStyle w:val="hesloveslovo"/>
        </w:rPr>
        <w:t xml:space="preserve">apostolský </w:t>
      </w:r>
      <w:r>
        <w:rPr>
          <w:rStyle w:val="nonparej"/>
        </w:rPr>
        <w:t xml:space="preserve">v. </w:t>
      </w:r>
      <w:r>
        <w:rPr>
          <w:rStyle w:val="odkaz"/>
        </w:rPr>
        <w:t>apoštolský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Odkazovezahlavi"/>
      </w:pPr>
      <w:r>
        <w:rPr>
          <w:rStyle w:val="identifikator"/>
        </w:rPr>
        <w:t xml:space="preserve">h1099 </w:t>
      </w:r>
      <w:r>
        <w:rPr>
          <w:rStyle w:val="hesloveslovo"/>
        </w:rPr>
        <w:t xml:space="preserve">apostolstvie </w:t>
      </w:r>
      <w:r>
        <w:rPr>
          <w:rStyle w:val="nonparej"/>
        </w:rPr>
        <w:t xml:space="preserve">v. </w:t>
      </w:r>
      <w:r>
        <w:rPr>
          <w:rStyle w:val="odkaz"/>
        </w:rPr>
        <w:t>apoštolstvie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Odkazovezahlavi"/>
      </w:pPr>
      <w:r>
        <w:rPr>
          <w:rStyle w:val="identifikator"/>
        </w:rPr>
        <w:t xml:space="preserve">h1100 </w:t>
      </w:r>
      <w:r>
        <w:rPr>
          <w:rStyle w:val="hesloveslovo"/>
        </w:rPr>
        <w:t xml:space="preserve">apostota </w:t>
      </w:r>
      <w:r>
        <w:rPr>
          <w:rStyle w:val="nonparej"/>
        </w:rPr>
        <w:t xml:space="preserve">v. </w:t>
      </w:r>
      <w:r>
        <w:rPr>
          <w:rStyle w:val="odkaz"/>
        </w:rPr>
        <w:t>apostata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h1101 </w:t>
      </w:r>
      <w:r>
        <w:rPr>
          <w:rStyle w:val="hesloveslovo"/>
        </w:rPr>
        <w:t>apoštol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-a </w:t>
      </w:r>
      <w:r>
        <w:rPr>
          <w:rStyle w:val="slovnidruh"/>
        </w:rPr>
        <w:t>m.</w:t>
      </w:r>
    </w:p>
    <w:p w:rsidR="00CB13D1" w:rsidRDefault="007F094C">
      <w:pPr>
        <w:pStyle w:val="Heslovezahlavi"/>
      </w:pPr>
      <w:r>
        <w:rPr>
          <w:rStyle w:val="hesloveslovo"/>
        </w:rPr>
        <w:t>apostol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-a </w:t>
      </w:r>
      <w:r>
        <w:rPr>
          <w:rStyle w:val="slovnidruh"/>
        </w:rPr>
        <w:t>m.</w:t>
      </w:r>
    </w:p>
    <w:p w:rsidR="00CB13D1" w:rsidRDefault="007F094C">
      <w:pPr>
        <w:pStyle w:val="Heslovezahlavi"/>
      </w:pPr>
      <w:r>
        <w:rPr>
          <w:rStyle w:val="nonparej"/>
        </w:rPr>
        <w:t xml:space="preserve">ojed. </w:t>
      </w:r>
      <w:r>
        <w:rPr>
          <w:rStyle w:val="hesloveslovonetucne"/>
        </w:rPr>
        <w:t>japostol</w:t>
      </w:r>
      <w:r>
        <w:rPr>
          <w:rStyle w:val="delimitator"/>
        </w:rPr>
        <w:t xml:space="preserve">, </w:t>
      </w:r>
      <w:r>
        <w:rPr>
          <w:rStyle w:val="morfologickacharakteristika"/>
        </w:rPr>
        <w:t xml:space="preserve">-a </w:t>
      </w:r>
      <w:r>
        <w:rPr>
          <w:rStyle w:val="slovnidruh"/>
        </w:rPr>
        <w:t>m.</w:t>
      </w:r>
    </w:p>
    <w:p w:rsidR="00CB13D1" w:rsidRDefault="007F094C">
      <w:pPr>
        <w:pStyle w:val="Motivace"/>
      </w:pPr>
      <w:r>
        <w:rPr>
          <w:rStyle w:val="nonparej"/>
        </w:rPr>
        <w:t xml:space="preserve">k lat. </w:t>
      </w:r>
      <w:r>
        <w:t>apostolus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1. </w:t>
      </w:r>
      <w:r>
        <w:rPr>
          <w:rStyle w:val="vyznam"/>
        </w:rPr>
        <w:t>apoštol, jeden z dvanácti učedníků Kristových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2. </w:t>
      </w:r>
      <w:r>
        <w:rPr>
          <w:rStyle w:val="vyznam"/>
        </w:rPr>
        <w:t>apoštol, následovník Krista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3. </w:t>
      </w:r>
      <w:r>
        <w:rPr>
          <w:rStyle w:val="vyznam"/>
        </w:rPr>
        <w:t>apoštol, šiřitel křesťanství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4. </w:t>
      </w:r>
      <w:r>
        <w:rPr>
          <w:rStyle w:val="vyznam"/>
        </w:rPr>
        <w:t>křestní patron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5. </w:t>
      </w:r>
      <w:r>
        <w:rPr>
          <w:rStyle w:val="vyznam"/>
        </w:rPr>
        <w:t>apoštol Pavel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6. </w:t>
      </w:r>
      <w:r>
        <w:rPr>
          <w:rStyle w:val="morfologickacharakteristika"/>
        </w:rPr>
        <w:t xml:space="preserve">-a/-u </w:t>
      </w:r>
      <w:r>
        <w:rPr>
          <w:rStyle w:val="vyznam"/>
        </w:rPr>
        <w:t>apoštolský spis</w:t>
      </w:r>
    </w:p>
    <w:p w:rsidR="00CB13D1" w:rsidRDefault="007F094C">
      <w:pPr>
        <w:pStyle w:val="Poznamka"/>
      </w:pPr>
      <w:r>
        <w:t xml:space="preserve">Podoba </w:t>
      </w:r>
      <w:r>
        <w:rPr>
          <w:rStyle w:val="kurziva"/>
        </w:rPr>
        <w:t xml:space="preserve">japostol </w:t>
      </w:r>
      <w:r>
        <w:t>dolož. jen u Klareta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h1102 </w:t>
      </w:r>
      <w:r>
        <w:rPr>
          <w:rStyle w:val="hesloveslovo"/>
        </w:rPr>
        <w:t>apoštolnicě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-ě </w:t>
      </w:r>
      <w:r>
        <w:rPr>
          <w:rStyle w:val="slovnidruh"/>
        </w:rPr>
        <w:t>f.</w:t>
      </w:r>
    </w:p>
    <w:p w:rsidR="00CB13D1" w:rsidRDefault="007F094C">
      <w:pPr>
        <w:pStyle w:val="Heslovezahlavi"/>
      </w:pPr>
      <w:r>
        <w:rPr>
          <w:rStyle w:val="hesloveslovo"/>
        </w:rPr>
        <w:t>apostolnicě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-ě </w:t>
      </w:r>
      <w:r>
        <w:rPr>
          <w:rStyle w:val="slovnidruh"/>
        </w:rPr>
        <w:t>f.</w:t>
      </w:r>
    </w:p>
    <w:p w:rsidR="00CB13D1" w:rsidRDefault="007F094C">
      <w:pPr>
        <w:pStyle w:val="Motivace"/>
      </w:pPr>
      <w:r>
        <w:rPr>
          <w:rStyle w:val="nonparej"/>
        </w:rPr>
        <w:t xml:space="preserve">k </w:t>
      </w:r>
      <w:r>
        <w:rPr>
          <w:rStyle w:val="odkaz"/>
        </w:rPr>
        <w:t>apoštol</w:t>
      </w:r>
    </w:p>
    <w:p w:rsidR="00CB13D1" w:rsidRDefault="007F094C">
      <w:pPr>
        <w:pStyle w:val="Vykladvyznamu"/>
      </w:pPr>
      <w:r>
        <w:rPr>
          <w:rStyle w:val="vyznam"/>
        </w:rPr>
        <w:t>apoštolka, následovnice Kristova učení a šiřitelka víry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h1103 </w:t>
      </w:r>
      <w:r>
        <w:rPr>
          <w:rStyle w:val="hesloveslovo"/>
        </w:rPr>
        <w:t xml:space="preserve">apoštolský </w:t>
      </w:r>
      <w:r>
        <w:rPr>
          <w:rStyle w:val="slovnidruh"/>
        </w:rPr>
        <w:t>adj.</w:t>
      </w:r>
    </w:p>
    <w:p w:rsidR="00CB13D1" w:rsidRDefault="007F094C">
      <w:pPr>
        <w:pStyle w:val="Heslovezahlavi"/>
      </w:pPr>
      <w:r>
        <w:rPr>
          <w:rStyle w:val="hesloveslovo"/>
        </w:rPr>
        <w:t xml:space="preserve">apostolský </w:t>
      </w:r>
      <w:r>
        <w:rPr>
          <w:rStyle w:val="slovnidruh"/>
        </w:rPr>
        <w:t>adj.</w:t>
      </w:r>
    </w:p>
    <w:p w:rsidR="00CB13D1" w:rsidRDefault="007F094C">
      <w:pPr>
        <w:pStyle w:val="Motivace"/>
      </w:pPr>
      <w:r>
        <w:rPr>
          <w:rStyle w:val="nonparej"/>
        </w:rPr>
        <w:t xml:space="preserve">k </w:t>
      </w:r>
      <w:r>
        <w:rPr>
          <w:rStyle w:val="odkaz"/>
        </w:rPr>
        <w:t>apoštol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1. </w:t>
      </w:r>
      <w:r>
        <w:rPr>
          <w:rStyle w:val="spojitelnost"/>
        </w:rPr>
        <w:t xml:space="preserve">(o zástupu </w:t>
      </w:r>
      <w:r>
        <w:rPr>
          <w:rStyle w:val="nonparej"/>
        </w:rPr>
        <w:t>ap.</w:t>
      </w:r>
      <w:r>
        <w:rPr>
          <w:rStyle w:val="spojitelnost"/>
        </w:rPr>
        <w:t xml:space="preserve">) </w:t>
      </w:r>
      <w:r>
        <w:rPr>
          <w:rStyle w:val="vyznam"/>
        </w:rPr>
        <w:t>(ve funkci gen.) apoštola n. apoštolů, apoštolský</w:t>
      </w:r>
    </w:p>
    <w:p w:rsidR="00CB13D1" w:rsidRDefault="007F094C">
      <w:pPr>
        <w:pStyle w:val="Vykladpodvyznamu"/>
      </w:pPr>
      <w:r>
        <w:rPr>
          <w:rStyle w:val="ustalenespojeni"/>
        </w:rPr>
        <w:t xml:space="preserve">Skutky apoštolské </w:t>
      </w:r>
      <w:r>
        <w:rPr>
          <w:rStyle w:val="nonparej"/>
        </w:rPr>
        <w:t xml:space="preserve">bibl. </w:t>
      </w:r>
      <w:r>
        <w:rPr>
          <w:rStyle w:val="vyznam"/>
        </w:rPr>
        <w:t>biblická kniha Skutky apoštolské, Actus Apostolorum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2. </w:t>
      </w:r>
      <w:r>
        <w:rPr>
          <w:rStyle w:val="spojitelnost"/>
        </w:rPr>
        <w:t xml:space="preserve">(o úřadu </w:t>
      </w:r>
      <w:r>
        <w:rPr>
          <w:rStyle w:val="nonparej"/>
        </w:rPr>
        <w:t>ap.</w:t>
      </w:r>
      <w:r>
        <w:rPr>
          <w:rStyle w:val="spojitelnost"/>
        </w:rPr>
        <w:t xml:space="preserve">) </w:t>
      </w:r>
      <w:r>
        <w:rPr>
          <w:rStyle w:val="vyznam"/>
        </w:rPr>
        <w:t>náležející n. svěřený apoštolovi n. apoštolům</w:t>
      </w:r>
    </w:p>
    <w:p w:rsidR="00CB13D1" w:rsidRDefault="007F094C">
      <w:pPr>
        <w:pStyle w:val="Vykladpodvyznamu"/>
      </w:pPr>
      <w:r>
        <w:rPr>
          <w:rStyle w:val="ustalenespojeni"/>
        </w:rPr>
        <w:t xml:space="preserve">stolicě apoštolská </w:t>
      </w:r>
      <w:r>
        <w:rPr>
          <w:rStyle w:val="vyznam"/>
        </w:rPr>
        <w:t>papežský úřad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3. </w:t>
      </w:r>
      <w:r>
        <w:rPr>
          <w:rStyle w:val="spojitelnost"/>
        </w:rPr>
        <w:t xml:space="preserve">(o církvi)  </w:t>
      </w:r>
      <w:r>
        <w:rPr>
          <w:rStyle w:val="vyznam"/>
        </w:rPr>
        <w:t>vycházející z činnosti a učení apoštolů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4. </w:t>
      </w:r>
      <w:r>
        <w:rPr>
          <w:rStyle w:val="spojitelnost"/>
        </w:rPr>
        <w:t xml:space="preserve">(o listu, tj. biblické knize) </w:t>
      </w:r>
      <w:r>
        <w:rPr>
          <w:rStyle w:val="vyznam"/>
        </w:rPr>
        <w:t>apoštolský, sepsaný, sestavený apoštolem n. apoštoly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5. </w:t>
      </w:r>
      <w:r>
        <w:rPr>
          <w:rStyle w:val="spojitelnost"/>
        </w:rPr>
        <w:t xml:space="preserve">(o životě, zvyku </w:t>
      </w:r>
      <w:r>
        <w:rPr>
          <w:rStyle w:val="nonparej"/>
        </w:rPr>
        <w:t>ap.</w:t>
      </w:r>
      <w:r>
        <w:rPr>
          <w:rStyle w:val="spojitelnost"/>
        </w:rPr>
        <w:t xml:space="preserve">) </w:t>
      </w:r>
      <w:r>
        <w:rPr>
          <w:rStyle w:val="vyznam"/>
        </w:rPr>
        <w:t>apoštolský, vedený po způsobu apoštolů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lastRenderedPageBreak/>
        <w:t xml:space="preserve">h1104 </w:t>
      </w:r>
      <w:r>
        <w:rPr>
          <w:rStyle w:val="hesloveslovo"/>
        </w:rPr>
        <w:t>apoštolstvie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-ie </w:t>
      </w:r>
      <w:r>
        <w:rPr>
          <w:rStyle w:val="slovnidruh"/>
        </w:rPr>
        <w:t>n.</w:t>
      </w:r>
    </w:p>
    <w:p w:rsidR="00CB13D1" w:rsidRDefault="007F094C">
      <w:pPr>
        <w:pStyle w:val="Heslovezahlavi"/>
      </w:pPr>
      <w:r>
        <w:rPr>
          <w:rStyle w:val="hesloveslovo"/>
        </w:rPr>
        <w:t>apostolstvie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-ie </w:t>
      </w:r>
      <w:r>
        <w:rPr>
          <w:rStyle w:val="slovnidruh"/>
        </w:rPr>
        <w:t>n.</w:t>
      </w:r>
    </w:p>
    <w:p w:rsidR="00CB13D1" w:rsidRDefault="007F094C">
      <w:pPr>
        <w:pStyle w:val="Motivace"/>
      </w:pPr>
      <w:r>
        <w:rPr>
          <w:rStyle w:val="nonparej"/>
        </w:rPr>
        <w:t xml:space="preserve">k </w:t>
      </w:r>
      <w:r>
        <w:rPr>
          <w:rStyle w:val="odkaz"/>
        </w:rPr>
        <w:t>apoštol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1. </w:t>
      </w:r>
      <w:r>
        <w:rPr>
          <w:rStyle w:val="vyznam"/>
        </w:rPr>
        <w:t>apoštolství, účast mezi apoštoly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2. </w:t>
      </w:r>
      <w:r>
        <w:rPr>
          <w:rStyle w:val="vyznam"/>
        </w:rPr>
        <w:t>apoštolství, poslání apoštolů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h1105 </w:t>
      </w:r>
      <w:r>
        <w:rPr>
          <w:rStyle w:val="hesloveslovo"/>
        </w:rPr>
        <w:t>apoštolstvo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-a </w:t>
      </w:r>
      <w:r>
        <w:rPr>
          <w:rStyle w:val="slovnidruh"/>
        </w:rPr>
        <w:t>n.</w:t>
      </w:r>
    </w:p>
    <w:p w:rsidR="00CB13D1" w:rsidRDefault="007F094C">
      <w:pPr>
        <w:pStyle w:val="Motivace"/>
      </w:pPr>
      <w:r>
        <w:rPr>
          <w:rStyle w:val="nonparej"/>
        </w:rPr>
        <w:t xml:space="preserve">k </w:t>
      </w:r>
      <w:r>
        <w:rPr>
          <w:rStyle w:val="odkaz"/>
        </w:rPr>
        <w:t>apoštol</w:t>
      </w:r>
    </w:p>
    <w:p w:rsidR="00CB13D1" w:rsidRDefault="007F094C">
      <w:pPr>
        <w:pStyle w:val="Vykladvyznamu"/>
      </w:pPr>
      <w:r>
        <w:rPr>
          <w:rStyle w:val="vyznam"/>
        </w:rPr>
        <w:t>apoštolství, účast mezi apoštoly</w:t>
      </w:r>
    </w:p>
    <w:p w:rsidR="00CB13D1" w:rsidRDefault="007F094C">
      <w:pPr>
        <w:pStyle w:val="Poznamka"/>
      </w:pPr>
      <w:r>
        <w:rPr>
          <w:rStyle w:val="nonparej"/>
        </w:rPr>
        <w:t xml:space="preserve">Sr. </w:t>
      </w:r>
      <w:r>
        <w:rPr>
          <w:rStyle w:val="odkaz"/>
        </w:rPr>
        <w:t>apoštolstvie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Odkazovezahlavi"/>
      </w:pPr>
      <w:r>
        <w:rPr>
          <w:rStyle w:val="identifikator"/>
        </w:rPr>
        <w:t xml:space="preserve">h1106 </w:t>
      </w:r>
      <w:r>
        <w:rPr>
          <w:rStyle w:val="hesloveslovo"/>
        </w:rPr>
        <w:t xml:space="preserve">apotečný </w:t>
      </w:r>
      <w:r>
        <w:rPr>
          <w:rStyle w:val="nonparej"/>
        </w:rPr>
        <w:t xml:space="preserve">v. </w:t>
      </w:r>
      <w:r>
        <w:rPr>
          <w:rStyle w:val="odkaz"/>
        </w:rPr>
        <w:t>apatéčný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Odkazovezahlavi"/>
      </w:pPr>
      <w:r>
        <w:rPr>
          <w:rStyle w:val="identifikator"/>
        </w:rPr>
        <w:t xml:space="preserve">h1107 </w:t>
      </w:r>
      <w:r>
        <w:rPr>
          <w:rStyle w:val="hesloveslovo"/>
        </w:rPr>
        <w:t xml:space="preserve">apotéka </w:t>
      </w:r>
      <w:r>
        <w:rPr>
          <w:rStyle w:val="nonparej"/>
        </w:rPr>
        <w:t xml:space="preserve">v. </w:t>
      </w:r>
      <w:r>
        <w:rPr>
          <w:rStyle w:val="odkaz"/>
        </w:rPr>
        <w:t>apatéka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Odkazovezahlavi"/>
      </w:pPr>
      <w:r>
        <w:rPr>
          <w:rStyle w:val="identifikator"/>
        </w:rPr>
        <w:t xml:space="preserve">h1108 </w:t>
      </w:r>
      <w:r>
        <w:rPr>
          <w:rStyle w:val="hesloveslovo"/>
        </w:rPr>
        <w:t xml:space="preserve">apotekář </w:t>
      </w:r>
      <w:r>
        <w:rPr>
          <w:rStyle w:val="nonparej"/>
        </w:rPr>
        <w:t xml:space="preserve">v. </w:t>
      </w:r>
      <w:r>
        <w:rPr>
          <w:rStyle w:val="odkaz"/>
        </w:rPr>
        <w:t>apatékář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Odkazovezahlavi"/>
      </w:pPr>
      <w:r>
        <w:rPr>
          <w:rStyle w:val="identifikator"/>
        </w:rPr>
        <w:t xml:space="preserve">h1109 </w:t>
      </w:r>
      <w:r>
        <w:rPr>
          <w:rStyle w:val="hesloveslovo"/>
        </w:rPr>
        <w:t xml:space="preserve">apotekářka </w:t>
      </w:r>
      <w:r>
        <w:rPr>
          <w:rStyle w:val="nonparej"/>
        </w:rPr>
        <w:t xml:space="preserve">v. </w:t>
      </w:r>
      <w:r>
        <w:rPr>
          <w:rStyle w:val="odkaz"/>
        </w:rPr>
        <w:t>apatékářka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lastRenderedPageBreak/>
        <w:t xml:space="preserve">h1110 </w:t>
      </w:r>
      <w:r>
        <w:rPr>
          <w:rStyle w:val="hesloveslovo"/>
        </w:rPr>
        <w:t xml:space="preserve">apotékářní </w:t>
      </w:r>
      <w:r>
        <w:rPr>
          <w:rStyle w:val="slovnidruh"/>
        </w:rPr>
        <w:t>adj.</w:t>
      </w:r>
    </w:p>
    <w:p w:rsidR="00CB13D1" w:rsidRDefault="007F094C">
      <w:pPr>
        <w:pStyle w:val="Motivace"/>
      </w:pPr>
      <w:r>
        <w:rPr>
          <w:rStyle w:val="nonparej"/>
        </w:rPr>
        <w:t xml:space="preserve">k </w:t>
      </w:r>
      <w:r>
        <w:rPr>
          <w:rStyle w:val="odkaz"/>
        </w:rPr>
        <w:t>apotékář</w:t>
      </w:r>
    </w:p>
    <w:p w:rsidR="00CB13D1" w:rsidRDefault="007F094C">
      <w:pPr>
        <w:pStyle w:val="Vykladvyznamu"/>
      </w:pPr>
      <w:r>
        <w:rPr>
          <w:rStyle w:val="vyznam"/>
        </w:rPr>
        <w:t>apatékářský (arch.), lékárnický</w:t>
      </w:r>
    </w:p>
    <w:p w:rsidR="00CB13D1" w:rsidRDefault="007F094C">
      <w:pPr>
        <w:pStyle w:val="Poznamka"/>
      </w:pPr>
      <w:r>
        <w:rPr>
          <w:rStyle w:val="nonparej"/>
        </w:rPr>
        <w:t xml:space="preserve">Sr. </w:t>
      </w:r>
      <w:r>
        <w:rPr>
          <w:rStyle w:val="odkaz"/>
        </w:rPr>
        <w:t>apatéčný</w:t>
      </w:r>
      <w:r>
        <w:t xml:space="preserve">, </w:t>
      </w:r>
      <w:r>
        <w:rPr>
          <w:rStyle w:val="odkaz"/>
        </w:rPr>
        <w:t>apatékářový</w:t>
      </w:r>
      <w:r>
        <w:t xml:space="preserve">, </w:t>
      </w:r>
      <w:r>
        <w:rPr>
          <w:rStyle w:val="odkaz"/>
        </w:rPr>
        <w:t>apatékářský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Odkazovezahlavi"/>
      </w:pPr>
      <w:r>
        <w:rPr>
          <w:rStyle w:val="identifikator"/>
        </w:rPr>
        <w:t xml:space="preserve">h1111 </w:t>
      </w:r>
      <w:r>
        <w:rPr>
          <w:rStyle w:val="hesloveslovo"/>
        </w:rPr>
        <w:t xml:space="preserve">apotékářový </w:t>
      </w:r>
      <w:r>
        <w:rPr>
          <w:rStyle w:val="nonparej"/>
        </w:rPr>
        <w:t xml:space="preserve">v. </w:t>
      </w:r>
      <w:r>
        <w:rPr>
          <w:rStyle w:val="odkaz"/>
        </w:rPr>
        <w:t>apatékářový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Odkazovezahlavi"/>
      </w:pPr>
      <w:r>
        <w:rPr>
          <w:rStyle w:val="identifikator"/>
        </w:rPr>
        <w:t xml:space="preserve">h1112 </w:t>
      </w:r>
      <w:r>
        <w:rPr>
          <w:rStyle w:val="hesloveslovo"/>
        </w:rPr>
        <w:t xml:space="preserve">apotékářský </w:t>
      </w:r>
      <w:r>
        <w:rPr>
          <w:rStyle w:val="nonparej"/>
        </w:rPr>
        <w:t xml:space="preserve">v. </w:t>
      </w:r>
      <w:r>
        <w:rPr>
          <w:rStyle w:val="odkaz"/>
        </w:rPr>
        <w:t>apatékářský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h1113 </w:t>
      </w:r>
      <w:r>
        <w:rPr>
          <w:rStyle w:val="hesloveslovo"/>
        </w:rPr>
        <w:t xml:space="preserve">Appelianus </w:t>
      </w:r>
      <w:r>
        <w:rPr>
          <w:rStyle w:val="akce"/>
        </w:rPr>
        <w:t xml:space="preserve">přeřazeno sub </w:t>
      </w:r>
      <w:r>
        <w:rPr>
          <w:rStyle w:val="odkaz"/>
        </w:rPr>
        <w:t>Apellianus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h1114 </w:t>
      </w:r>
      <w:r>
        <w:rPr>
          <w:rStyle w:val="hesloveslovo"/>
        </w:rPr>
        <w:t xml:space="preserve">Appella </w:t>
      </w:r>
      <w:r>
        <w:rPr>
          <w:rStyle w:val="akce"/>
        </w:rPr>
        <w:t xml:space="preserve">přeřazeno sub </w:t>
      </w:r>
      <w:r>
        <w:rPr>
          <w:rStyle w:val="odkaz"/>
        </w:rPr>
        <w:t xml:space="preserve">Aptella </w:t>
      </w:r>
      <w:r>
        <w:rPr>
          <w:rStyle w:val="komentar"/>
        </w:rPr>
        <w:t>a to je citátové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t xml:space="preserve">Appelius </w:t>
      </w:r>
      <w:r>
        <w:rPr>
          <w:rStyle w:val="akce"/>
        </w:rPr>
        <w:t>proprium</w:t>
      </w:r>
    </w:p>
    <w:p w:rsidR="00CB13D1" w:rsidRDefault="007F094C">
      <w:pPr>
        <w:pStyle w:val="Vylouceneheslo"/>
      </w:pPr>
      <w:r>
        <w:rPr>
          <w:rStyle w:val="identifikator"/>
        </w:rPr>
        <w:t xml:space="preserve">h1115 </w:t>
      </w:r>
      <w:r>
        <w:rPr>
          <w:rStyle w:val="hesloveslovo"/>
        </w:rPr>
        <w:t xml:space="preserve">Appellius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h1116 </w:t>
      </w:r>
      <w:r>
        <w:rPr>
          <w:rStyle w:val="hesloveslovo"/>
        </w:rPr>
        <w:t xml:space="preserve">Appiam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apia</w:t>
      </w:r>
    </w:p>
    <w:p w:rsidR="00CB13D1" w:rsidRDefault="007F094C">
      <w:pPr>
        <w:pStyle w:val="Autor"/>
      </w:pPr>
      <w:r>
        <w:lastRenderedPageBreak/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t xml:space="preserve">apia </w:t>
      </w:r>
      <w:r>
        <w:rPr>
          <w:rStyle w:val="akce"/>
        </w:rPr>
        <w:t>citátové slovo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h1117 </w:t>
      </w:r>
      <w:r>
        <w:rPr>
          <w:rStyle w:val="hesloveslovo"/>
        </w:rPr>
        <w:t xml:space="preserve">Appius </w:t>
      </w:r>
      <w:r>
        <w:rPr>
          <w:rStyle w:val="akce"/>
        </w:rPr>
        <w:t xml:space="preserve">přeřazeno sub </w:t>
      </w:r>
      <w:r>
        <w:rPr>
          <w:rStyle w:val="odkaz"/>
        </w:rPr>
        <w:t>Apius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h1118 </w:t>
      </w:r>
      <w:r>
        <w:rPr>
          <w:rStyle w:val="hesloveslovo"/>
        </w:rPr>
        <w:t xml:space="preserve">Appl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h1119 </w:t>
      </w:r>
      <w:r>
        <w:rPr>
          <w:rStyle w:val="hesloveslovo"/>
        </w:rPr>
        <w:t xml:space="preserve">Appollo </w:t>
      </w:r>
      <w:r>
        <w:rPr>
          <w:rStyle w:val="akce"/>
        </w:rPr>
        <w:t xml:space="preserve">přeřazeno sub </w:t>
      </w:r>
      <w:r>
        <w:rPr>
          <w:rStyle w:val="odkaz"/>
        </w:rPr>
        <w:t>Apolo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h1120 </w:t>
      </w:r>
      <w:r>
        <w:rPr>
          <w:rStyle w:val="hesloveslovo"/>
        </w:rPr>
        <w:t xml:space="preserve">Appollonius </w:t>
      </w:r>
      <w:r>
        <w:rPr>
          <w:rStyle w:val="akce"/>
        </w:rPr>
        <w:t xml:space="preserve">přeřazeno sub </w:t>
      </w:r>
      <w:r>
        <w:rPr>
          <w:rStyle w:val="odkaz"/>
        </w:rPr>
        <w:t>Apollonius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h1121 </w:t>
      </w:r>
      <w:r>
        <w:rPr>
          <w:rStyle w:val="hesloveslovo"/>
        </w:rPr>
        <w:t xml:space="preserve">april </w:t>
      </w:r>
      <w:r>
        <w:rPr>
          <w:rStyle w:val="akce"/>
        </w:rPr>
        <w:t>citátové slovo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lastRenderedPageBreak/>
        <w:t xml:space="preserve">h1122 </w:t>
      </w:r>
      <w:r>
        <w:rPr>
          <w:rStyle w:val="hesloveslovo"/>
        </w:rPr>
        <w:t xml:space="preserve">aprilis </w:t>
      </w:r>
      <w:r>
        <w:rPr>
          <w:rStyle w:val="akce"/>
        </w:rPr>
        <w:t>citátové slovo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h1123 </w:t>
      </w:r>
      <w:r>
        <w:rPr>
          <w:rStyle w:val="hesloveslovo"/>
        </w:rPr>
        <w:t xml:space="preserve">Aprimenský </w:t>
      </w:r>
      <w:r>
        <w:rPr>
          <w:rStyle w:val="akce"/>
        </w:rPr>
        <w:t xml:space="preserve">proprium </w:t>
      </w:r>
      <w:r>
        <w:rPr>
          <w:rStyle w:val="komentar"/>
        </w:rPr>
        <w:t>dolož. jen Aprimenští; možná ale spíše podoba Apinenští, viz Apinenští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h1124 </w:t>
      </w:r>
      <w:r>
        <w:rPr>
          <w:rStyle w:val="hesloveslovo"/>
        </w:rPr>
        <w:t xml:space="preserve">Apronianus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h1125 </w:t>
      </w:r>
      <w:r>
        <w:rPr>
          <w:rStyle w:val="hesloveslovo"/>
        </w:rPr>
        <w:t xml:space="preserve">Aprybia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Aprybius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t xml:space="preserve">Aprybius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h1126 </w:t>
      </w:r>
      <w:r>
        <w:rPr>
          <w:rStyle w:val="hesloveslovo"/>
        </w:rPr>
        <w:t xml:space="preserve">Aptella </w:t>
      </w:r>
      <w:r>
        <w:rPr>
          <w:rStyle w:val="akce"/>
        </w:rPr>
        <w:t>citátové slovo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h1127 </w:t>
      </w:r>
      <w:r>
        <w:rPr>
          <w:rStyle w:val="hesloveslovo"/>
        </w:rPr>
        <w:t xml:space="preserve">apukla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 xml:space="preserve">pukla </w:t>
      </w:r>
      <w:r>
        <w:rPr>
          <w:rStyle w:val="komentar"/>
        </w:rPr>
        <w:t xml:space="preserve">špatné čtení excerptora, má být </w:t>
      </w:r>
      <w:r>
        <w:rPr>
          <w:rStyle w:val="komentarkurziva"/>
        </w:rPr>
        <w:t>...a puklami...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h1128 </w:t>
      </w:r>
      <w:r>
        <w:rPr>
          <w:rStyle w:val="hesloveslovo"/>
        </w:rPr>
        <w:t xml:space="preserve">Apulé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h1129 </w:t>
      </w:r>
      <w:r>
        <w:rPr>
          <w:rStyle w:val="hesloveslovo"/>
        </w:rPr>
        <w:t xml:space="preserve">Apuleia </w:t>
      </w:r>
      <w:r>
        <w:rPr>
          <w:rStyle w:val="akce"/>
        </w:rPr>
        <w:t xml:space="preserve">přeřazeno sub </w:t>
      </w:r>
      <w:r>
        <w:rPr>
          <w:rStyle w:val="odkaz"/>
        </w:rPr>
        <w:t>Apulea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t xml:space="preserve">Apulea </w:t>
      </w:r>
      <w:r>
        <w:rPr>
          <w:rStyle w:val="akce"/>
        </w:rPr>
        <w:t>proprium</w:t>
      </w:r>
    </w:p>
    <w:p w:rsidR="00CB13D1" w:rsidRDefault="007F094C">
      <w:pPr>
        <w:pStyle w:val="Vylouceneheslo"/>
      </w:pPr>
      <w:r>
        <w:rPr>
          <w:rStyle w:val="hesloveslovo"/>
        </w:rPr>
        <w:t xml:space="preserve">Apulia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h1130 </w:t>
      </w:r>
      <w:r>
        <w:rPr>
          <w:rStyle w:val="hesloveslovo"/>
        </w:rPr>
        <w:t xml:space="preserve">Apullen </w:t>
      </w:r>
      <w:r>
        <w:rPr>
          <w:rStyle w:val="akce"/>
        </w:rPr>
        <w:t>citátové slovo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h1131 </w:t>
      </w:r>
      <w:r>
        <w:rPr>
          <w:rStyle w:val="hesloveslovo"/>
        </w:rPr>
        <w:t xml:space="preserve">Apulský </w:t>
      </w:r>
      <w:r>
        <w:rPr>
          <w:rStyle w:val="akce"/>
        </w:rPr>
        <w:t xml:space="preserve">přeřazeno sub </w:t>
      </w:r>
      <w:r>
        <w:rPr>
          <w:rStyle w:val="odkaz"/>
        </w:rPr>
        <w:t>apulský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hesloveslovo"/>
        </w:rPr>
        <w:t xml:space="preserve">apulský </w:t>
      </w:r>
      <w:r>
        <w:rPr>
          <w:rStyle w:val="slovnidruh"/>
        </w:rPr>
        <w:t>adj.</w:t>
      </w:r>
    </w:p>
    <w:p w:rsidR="00CB13D1" w:rsidRDefault="007F094C">
      <w:pPr>
        <w:pStyle w:val="Motivace"/>
      </w:pPr>
      <w:r>
        <w:rPr>
          <w:rStyle w:val="nonparej"/>
        </w:rPr>
        <w:t xml:space="preserve">k </w:t>
      </w:r>
      <w:r>
        <w:rPr>
          <w:rStyle w:val="odkaz"/>
        </w:rPr>
        <w:t>Apulea</w:t>
      </w:r>
      <w:r>
        <w:t xml:space="preserve">, </w:t>
      </w:r>
      <w:r>
        <w:rPr>
          <w:rStyle w:val="odkaz"/>
        </w:rPr>
        <w:t>Apulia</w:t>
      </w:r>
    </w:p>
    <w:p w:rsidR="00CB13D1" w:rsidRDefault="007F094C">
      <w:pPr>
        <w:pStyle w:val="Vykladvyznamu"/>
      </w:pPr>
      <w:r>
        <w:rPr>
          <w:rStyle w:val="spojitelnost"/>
        </w:rPr>
        <w:t xml:space="preserve">(o zemi) </w:t>
      </w:r>
      <w:r>
        <w:rPr>
          <w:rStyle w:val="vyznam"/>
        </w:rPr>
        <w:t>apulský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lastRenderedPageBreak/>
        <w:t xml:space="preserve">h1132 </w:t>
      </w:r>
      <w:r>
        <w:rPr>
          <w:rStyle w:val="hesloveslovo"/>
        </w:rPr>
        <w:t xml:space="preserve">aquarius </w:t>
      </w:r>
      <w:r>
        <w:rPr>
          <w:rStyle w:val="akce"/>
        </w:rPr>
        <w:t>citátové slovo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hesloveslovo"/>
        </w:rPr>
        <w:t xml:space="preserve">akvenský </w:t>
      </w:r>
      <w:r>
        <w:rPr>
          <w:rStyle w:val="slovnidruh"/>
        </w:rPr>
        <w:t>adj.</w:t>
      </w:r>
    </w:p>
    <w:p w:rsidR="00CB13D1" w:rsidRDefault="007F094C">
      <w:pPr>
        <w:pStyle w:val="Heslovezahlavi"/>
      </w:pPr>
      <w:r>
        <w:rPr>
          <w:rStyle w:val="nonparej"/>
        </w:rPr>
        <w:t xml:space="preserve">dolož. jen </w:t>
      </w:r>
      <w:r>
        <w:rPr>
          <w:rStyle w:val="komentar"/>
        </w:rPr>
        <w:t>104.</w:t>
      </w:r>
      <w:r>
        <w:rPr>
          <w:rStyle w:val="identifikator"/>
        </w:rPr>
        <w:tab/>
        <w:t xml:space="preserve">h1133 </w:t>
      </w:r>
      <w:r>
        <w:rPr>
          <w:rStyle w:val="hesloveslovonetucne"/>
        </w:rPr>
        <w:t xml:space="preserve">aquenský </w:t>
      </w:r>
      <w:r>
        <w:rPr>
          <w:rStyle w:val="slovnidruh"/>
        </w:rPr>
        <w:t>adj.</w:t>
      </w:r>
    </w:p>
    <w:p w:rsidR="00CB13D1" w:rsidRDefault="007F094C">
      <w:pPr>
        <w:pStyle w:val="Motivace"/>
      </w:pPr>
      <w:r>
        <w:rPr>
          <w:rStyle w:val="nonparej"/>
        </w:rPr>
        <w:t xml:space="preserve">sr. lat. </w:t>
      </w:r>
      <w:r>
        <w:t>Aquae Sextiae Salluvorum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1. </w:t>
      </w:r>
      <w:r>
        <w:rPr>
          <w:rStyle w:val="spojitelnost"/>
        </w:rPr>
        <w:t xml:space="preserve">(o biskupovi </w:t>
      </w:r>
      <w:r>
        <w:rPr>
          <w:rStyle w:val="nonparej"/>
        </w:rPr>
        <w:t>ap.</w:t>
      </w:r>
      <w:r>
        <w:rPr>
          <w:rStyle w:val="spojitelnost"/>
        </w:rPr>
        <w:t xml:space="preserve">) </w:t>
      </w:r>
      <w:r>
        <w:rPr>
          <w:rStyle w:val="vyznam"/>
        </w:rPr>
        <w:t>mající působiště ve městě Aix-en-Provence (římském Aquae Sextiae Salluvorum; ?)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2. </w:t>
      </w:r>
      <w:r>
        <w:t xml:space="preserve">„město aquenské“ </w:t>
      </w:r>
      <w:r>
        <w:rPr>
          <w:rStyle w:val="vyznam"/>
        </w:rPr>
        <w:t xml:space="preserve">město Aix-en-Provence ve Francii, v době římské nazývané Aquae Sextiae Salluvorum (?) </w:t>
      </w:r>
      <w:r>
        <w:rPr>
          <w:rStyle w:val="komentar"/>
        </w:rPr>
        <w:t>Aix-en-Provence je město na jihu dnešní Francie, údajně zde před tím bylo římské město Aquae Sextiae Salluvorum, které vzniklo u termálního pramene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Odkazovezahlavi"/>
      </w:pPr>
      <w:r>
        <w:rPr>
          <w:rStyle w:val="identifikator"/>
        </w:rPr>
        <w:t xml:space="preserve">h1134 </w:t>
      </w:r>
      <w:r>
        <w:rPr>
          <w:rStyle w:val="hesloveslovo"/>
        </w:rPr>
        <w:t xml:space="preserve">Aquila </w:t>
      </w:r>
      <w:r>
        <w:rPr>
          <w:rStyle w:val="nonparej"/>
        </w:rPr>
        <w:t xml:space="preserve">v. </w:t>
      </w:r>
      <w:r>
        <w:rPr>
          <w:rStyle w:val="odkaz"/>
        </w:rPr>
        <w:t>Akvila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komentar"/>
        </w:rPr>
        <w:t>106.</w:t>
      </w:r>
      <w:r>
        <w:rPr>
          <w:rStyle w:val="identifikator"/>
        </w:rPr>
        <w:tab/>
        <w:t xml:space="preserve">h1135 </w:t>
      </w:r>
      <w:r>
        <w:rPr>
          <w:rStyle w:val="hesloveslovo"/>
        </w:rPr>
        <w:t xml:space="preserve">aquilegenský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akvilejenský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hesloveslovo"/>
        </w:rPr>
        <w:t xml:space="preserve">akvilejenský </w:t>
      </w:r>
      <w:r>
        <w:rPr>
          <w:rStyle w:val="slovnidruh"/>
        </w:rPr>
        <w:t>adj.</w:t>
      </w:r>
    </w:p>
    <w:p w:rsidR="00CB13D1" w:rsidRDefault="007F094C">
      <w:pPr>
        <w:pStyle w:val="Heslovezahlavi"/>
      </w:pPr>
      <w:r>
        <w:rPr>
          <w:rStyle w:val="nonparej"/>
        </w:rPr>
        <w:t xml:space="preserve">dolož. jen </w:t>
      </w:r>
      <w:r>
        <w:rPr>
          <w:rStyle w:val="hesloveslovonetucne"/>
        </w:rPr>
        <w:t xml:space="preserve">aquilejenský </w:t>
      </w:r>
      <w:r>
        <w:rPr>
          <w:rStyle w:val="slovnidruh"/>
        </w:rPr>
        <w:t>adj.</w:t>
      </w:r>
    </w:p>
    <w:p w:rsidR="00CB13D1" w:rsidRDefault="007F094C">
      <w:pPr>
        <w:pStyle w:val="Motivace"/>
      </w:pPr>
      <w:r>
        <w:rPr>
          <w:rStyle w:val="nonparej"/>
        </w:rPr>
        <w:t xml:space="preserve">k </w:t>
      </w:r>
      <w:r>
        <w:rPr>
          <w:rStyle w:val="odkaz"/>
        </w:rPr>
        <w:t>Akvileja</w:t>
      </w:r>
      <w:r>
        <w:t xml:space="preserve">, </w:t>
      </w:r>
      <w:r>
        <w:rPr>
          <w:rStyle w:val="odkaz"/>
        </w:rPr>
        <w:t>Akvilea</w:t>
      </w:r>
    </w:p>
    <w:p w:rsidR="00CB13D1" w:rsidRDefault="007F094C">
      <w:pPr>
        <w:pStyle w:val="Vykladvyznamu"/>
      </w:pPr>
      <w:r>
        <w:rPr>
          <w:rStyle w:val="spojitelnost"/>
        </w:rPr>
        <w:t xml:space="preserve">(o patriarchovi) </w:t>
      </w:r>
      <w:r>
        <w:rPr>
          <w:rStyle w:val="vyznam"/>
        </w:rPr>
        <w:t>akvilejský, mající působiště v Akvileji</w:t>
      </w:r>
    </w:p>
    <w:p w:rsidR="00CB13D1" w:rsidRDefault="007F094C">
      <w:pPr>
        <w:pStyle w:val="Poznamka"/>
      </w:pPr>
      <w:r>
        <w:rPr>
          <w:rStyle w:val="nonparej"/>
        </w:rPr>
        <w:t xml:space="preserve">Sr. </w:t>
      </w:r>
      <w:r>
        <w:rPr>
          <w:rStyle w:val="odkaz"/>
        </w:rPr>
        <w:t>akvilejský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lastRenderedPageBreak/>
        <w:t xml:space="preserve">h1136 </w:t>
      </w:r>
      <w:r>
        <w:rPr>
          <w:rStyle w:val="hesloveslovo"/>
        </w:rPr>
        <w:t xml:space="preserve">Aquilegia </w:t>
      </w:r>
      <w:r>
        <w:rPr>
          <w:rStyle w:val="akce"/>
        </w:rPr>
        <w:t>citátové slovo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h1137 </w:t>
      </w:r>
      <w:r>
        <w:rPr>
          <w:rStyle w:val="hesloveslovo"/>
        </w:rPr>
        <w:t xml:space="preserve">Aquilej </w:t>
      </w:r>
      <w:r>
        <w:rPr>
          <w:rStyle w:val="akce"/>
        </w:rPr>
        <w:t xml:space="preserve">přeřazeno sub </w:t>
      </w:r>
      <w:r>
        <w:rPr>
          <w:rStyle w:val="odkaz"/>
        </w:rPr>
        <w:t>Akvileja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h1138 </w:t>
      </w:r>
      <w:r>
        <w:rPr>
          <w:rStyle w:val="hesloveslovo"/>
        </w:rPr>
        <w:t xml:space="preserve">Aquilie </w:t>
      </w:r>
      <w:r>
        <w:rPr>
          <w:rStyle w:val="akce"/>
        </w:rPr>
        <w:t xml:space="preserve">přeřazeno sub </w:t>
      </w:r>
      <w:r>
        <w:rPr>
          <w:rStyle w:val="odkaz"/>
        </w:rPr>
        <w:t>Akvilea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t xml:space="preserve">Akvilina </w:t>
      </w:r>
      <w:r>
        <w:rPr>
          <w:rStyle w:val="akce"/>
        </w:rPr>
        <w:t>proprium</w:t>
      </w:r>
    </w:p>
    <w:p w:rsidR="00CB13D1" w:rsidRDefault="007F094C">
      <w:pPr>
        <w:pStyle w:val="Vylouceneheslo"/>
      </w:pPr>
      <w:r>
        <w:rPr>
          <w:rStyle w:val="nonparej"/>
        </w:rPr>
        <w:t xml:space="preserve">dolož. jen </w:t>
      </w:r>
      <w:r>
        <w:rPr>
          <w:rStyle w:val="hesloveslovo"/>
        </w:rPr>
        <w:t xml:space="preserve">Aquilina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h1139 </w:t>
      </w:r>
      <w:r>
        <w:rPr>
          <w:rStyle w:val="hesloveslovo"/>
        </w:rPr>
        <w:t xml:space="preserve">Aquin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Aquinum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h1140 </w:t>
      </w:r>
      <w:r>
        <w:rPr>
          <w:rStyle w:val="hesloveslovo"/>
        </w:rPr>
        <w:t xml:space="preserve">Aquino </w:t>
      </w:r>
      <w:r>
        <w:rPr>
          <w:rStyle w:val="akce"/>
        </w:rPr>
        <w:t>citátové slovo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Odkazovezahlavi"/>
      </w:pPr>
      <w:r>
        <w:rPr>
          <w:rStyle w:val="identifikator"/>
        </w:rPr>
        <w:t xml:space="preserve">h1141 </w:t>
      </w:r>
      <w:r>
        <w:rPr>
          <w:rStyle w:val="hesloveslovo"/>
        </w:rPr>
        <w:t xml:space="preserve">Aquinum </w:t>
      </w:r>
      <w:r>
        <w:rPr>
          <w:rStyle w:val="nonparej"/>
        </w:rPr>
        <w:t xml:space="preserve">v. </w:t>
      </w:r>
      <w:r>
        <w:rPr>
          <w:rStyle w:val="odkaz"/>
        </w:rPr>
        <w:t>Akvinum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lastRenderedPageBreak/>
        <w:t xml:space="preserve">h1142 </w:t>
      </w:r>
      <w:r>
        <w:rPr>
          <w:rStyle w:val="hesloveslovo"/>
        </w:rPr>
        <w:t xml:space="preserve">Aquis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Odkazovezahlavi"/>
      </w:pPr>
      <w:r>
        <w:rPr>
          <w:rStyle w:val="identifikator"/>
        </w:rPr>
        <w:t xml:space="preserve">h1143 </w:t>
      </w:r>
      <w:r>
        <w:rPr>
          <w:rStyle w:val="hesloveslovo"/>
        </w:rPr>
        <w:t xml:space="preserve">Aquitanea </w:t>
      </w:r>
      <w:r>
        <w:rPr>
          <w:rStyle w:val="nonparej"/>
        </w:rPr>
        <w:t xml:space="preserve">v. </w:t>
      </w:r>
      <w:r>
        <w:rPr>
          <w:rStyle w:val="odkaz"/>
        </w:rPr>
        <w:t>Akvitánea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Odkazovezahlavi"/>
      </w:pPr>
      <w:r>
        <w:rPr>
          <w:rStyle w:val="hesloveslovo"/>
        </w:rPr>
        <w:t xml:space="preserve">Aquitánia </w:t>
      </w:r>
      <w:r>
        <w:rPr>
          <w:rStyle w:val="nonparej"/>
        </w:rPr>
        <w:t xml:space="preserve">v. </w:t>
      </w:r>
      <w:r>
        <w:rPr>
          <w:rStyle w:val="odkaz"/>
        </w:rPr>
        <w:t>Akvitánia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h1144 </w:t>
      </w:r>
      <w:r>
        <w:rPr>
          <w:rStyle w:val="hesloveslovo"/>
        </w:rPr>
        <w:t xml:space="preserve">Aquitanský </w:t>
      </w:r>
      <w:r>
        <w:rPr>
          <w:rStyle w:val="akce"/>
        </w:rPr>
        <w:t xml:space="preserve">přeřazeno sub </w:t>
      </w:r>
      <w:r>
        <w:rPr>
          <w:rStyle w:val="odkaz"/>
        </w:rPr>
        <w:t>aquitánský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Odkazovezahlavi"/>
      </w:pPr>
      <w:r>
        <w:rPr>
          <w:rStyle w:val="hesloveslovo"/>
        </w:rPr>
        <w:t xml:space="preserve">aquitánský </w:t>
      </w:r>
      <w:r>
        <w:rPr>
          <w:rStyle w:val="nonparej"/>
        </w:rPr>
        <w:t xml:space="preserve">v. </w:t>
      </w:r>
      <w:r>
        <w:rPr>
          <w:rStyle w:val="odkaz"/>
        </w:rPr>
        <w:t>akvitánský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h1145 </w:t>
      </w:r>
      <w:r>
        <w:rPr>
          <w:rStyle w:val="hesloveslovo"/>
        </w:rPr>
        <w:t xml:space="preserve">Arab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h1146 </w:t>
      </w:r>
      <w:r>
        <w:rPr>
          <w:rStyle w:val="hesloveslovo"/>
        </w:rPr>
        <w:t xml:space="preserve">Arabaces </w:t>
      </w:r>
      <w:r>
        <w:rPr>
          <w:rStyle w:val="akce"/>
        </w:rPr>
        <w:t>citátové slovo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lastRenderedPageBreak/>
        <w:t xml:space="preserve">h1147 </w:t>
      </w:r>
      <w:r>
        <w:rPr>
          <w:rStyle w:val="hesloveslovo"/>
        </w:rPr>
        <w:t xml:space="preserve">arabarchus </w:t>
      </w:r>
      <w:r>
        <w:rPr>
          <w:rStyle w:val="akce"/>
        </w:rPr>
        <w:t>citátové slovo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h1148 </w:t>
      </w:r>
      <w:r>
        <w:rPr>
          <w:rStyle w:val="hesloveslovo"/>
        </w:rPr>
        <w:t xml:space="preserve">arabaský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arabský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h1149 </w:t>
      </w:r>
      <w:r>
        <w:rPr>
          <w:rStyle w:val="hesloveslovo"/>
        </w:rPr>
        <w:t xml:space="preserve">Arabčič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h1150 </w:t>
      </w:r>
      <w:r>
        <w:rPr>
          <w:rStyle w:val="hesloveslovo"/>
        </w:rPr>
        <w:t xml:space="preserve">Arabei </w:t>
      </w:r>
      <w:r>
        <w:rPr>
          <w:rStyle w:val="akce"/>
        </w:rPr>
        <w:t>citátové slovo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h1151 </w:t>
      </w:r>
      <w:r>
        <w:rPr>
          <w:rStyle w:val="hesloveslovo"/>
        </w:rPr>
        <w:t xml:space="preserve">Araběnín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h1152 </w:t>
      </w:r>
      <w:r>
        <w:rPr>
          <w:rStyle w:val="hesloveslovo"/>
        </w:rPr>
        <w:t xml:space="preserve">Arabí </w:t>
      </w:r>
      <w:r>
        <w:rPr>
          <w:rStyle w:val="akce"/>
        </w:rPr>
        <w:t xml:space="preserve">přeřazeno sub </w:t>
      </w:r>
      <w:r>
        <w:rPr>
          <w:rStyle w:val="odkaz"/>
        </w:rPr>
        <w:t>Arábie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h1153 </w:t>
      </w:r>
      <w:r>
        <w:rPr>
          <w:rStyle w:val="hesloveslovo"/>
        </w:rPr>
        <w:t xml:space="preserve">Arabia </w:t>
      </w:r>
      <w:r>
        <w:rPr>
          <w:rStyle w:val="akce"/>
        </w:rPr>
        <w:t xml:space="preserve">přeřazeno sub </w:t>
      </w:r>
      <w:r>
        <w:rPr>
          <w:rStyle w:val="odkaz"/>
        </w:rPr>
        <w:t>Arábia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lastRenderedPageBreak/>
        <w:t xml:space="preserve">h1154 </w:t>
      </w:r>
      <w:r>
        <w:rPr>
          <w:rStyle w:val="hesloveslovo"/>
        </w:rPr>
        <w:t xml:space="preserve">arabicus </w:t>
      </w:r>
      <w:r>
        <w:rPr>
          <w:rStyle w:val="akce"/>
        </w:rPr>
        <w:t>citátové slovo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h1155 </w:t>
      </w:r>
      <w:r>
        <w:rPr>
          <w:rStyle w:val="hesloveslovo"/>
        </w:rPr>
        <w:t xml:space="preserve">Arabie </w:t>
      </w:r>
      <w:r>
        <w:rPr>
          <w:rStyle w:val="akce"/>
        </w:rPr>
        <w:t xml:space="preserve">přeřazeno sub </w:t>
      </w:r>
      <w:r>
        <w:rPr>
          <w:rStyle w:val="odkaz"/>
        </w:rPr>
        <w:t>Arábie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t xml:space="preserve">Arábie </w:t>
      </w:r>
      <w:r>
        <w:rPr>
          <w:rStyle w:val="akce"/>
        </w:rPr>
        <w:t>proprium</w:t>
      </w:r>
    </w:p>
    <w:p w:rsidR="00CB13D1" w:rsidRDefault="007F094C">
      <w:pPr>
        <w:pStyle w:val="Vylouceneheslo"/>
      </w:pPr>
      <w:r>
        <w:rPr>
          <w:rStyle w:val="hesloveslovo"/>
        </w:rPr>
        <w:t xml:space="preserve">Arábia </w:t>
      </w:r>
      <w:r>
        <w:rPr>
          <w:rStyle w:val="akce"/>
        </w:rPr>
        <w:t>proprium</w:t>
      </w:r>
    </w:p>
    <w:p w:rsidR="00CB13D1" w:rsidRDefault="007F094C">
      <w:pPr>
        <w:pStyle w:val="Vylouceneheslo"/>
      </w:pPr>
      <w:r>
        <w:rPr>
          <w:rStyle w:val="hesloveslovo"/>
        </w:rPr>
        <w:t xml:space="preserve">Arábí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h1156 </w:t>
      </w:r>
      <w:r>
        <w:rPr>
          <w:rStyle w:val="hesloveslovo"/>
        </w:rPr>
        <w:t xml:space="preserve">Arabka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h1157 </w:t>
      </w:r>
      <w:r>
        <w:rPr>
          <w:rStyle w:val="hesloveslovo"/>
        </w:rPr>
        <w:t xml:space="preserve">arabs </w:t>
      </w:r>
      <w:r>
        <w:rPr>
          <w:rStyle w:val="akce"/>
        </w:rPr>
        <w:t xml:space="preserve">přeřazeno sub </w:t>
      </w:r>
      <w:r>
        <w:rPr>
          <w:rStyle w:val="odkaz"/>
        </w:rPr>
        <w:t>Arabs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t xml:space="preserve">Arabs </w:t>
      </w:r>
      <w:r>
        <w:rPr>
          <w:rStyle w:val="akce"/>
        </w:rPr>
        <w:t>citátové slovo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h1158 </w:t>
      </w:r>
      <w:r>
        <w:rPr>
          <w:rStyle w:val="hesloveslovo"/>
        </w:rPr>
        <w:t xml:space="preserve">arabsky </w:t>
      </w:r>
      <w:r>
        <w:rPr>
          <w:rStyle w:val="slovnidruh"/>
        </w:rPr>
        <w:t>adv.</w:t>
      </w:r>
    </w:p>
    <w:p w:rsidR="00CB13D1" w:rsidRDefault="007F094C">
      <w:pPr>
        <w:pStyle w:val="Motivace"/>
      </w:pPr>
      <w:r>
        <w:rPr>
          <w:rStyle w:val="nonparej"/>
        </w:rPr>
        <w:t xml:space="preserve">k </w:t>
      </w:r>
      <w:r>
        <w:rPr>
          <w:rStyle w:val="odkaz"/>
        </w:rPr>
        <w:t>arabský</w:t>
      </w:r>
    </w:p>
    <w:p w:rsidR="00CB13D1" w:rsidRDefault="007F094C">
      <w:pPr>
        <w:pStyle w:val="Vykladvyznamu"/>
      </w:pPr>
      <w:r>
        <w:rPr>
          <w:rStyle w:val="vyznam"/>
        </w:rPr>
        <w:lastRenderedPageBreak/>
        <w:t>arabsky, v arabštině, arabskou řečí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h1159 </w:t>
      </w:r>
      <w:r>
        <w:rPr>
          <w:rStyle w:val="hesloveslovo"/>
        </w:rPr>
        <w:t xml:space="preserve">arabský </w:t>
      </w:r>
      <w:r>
        <w:rPr>
          <w:rStyle w:val="slovnidruh"/>
        </w:rPr>
        <w:t>adj.</w:t>
      </w:r>
    </w:p>
    <w:p w:rsidR="00CB13D1" w:rsidRDefault="007F094C">
      <w:pPr>
        <w:pStyle w:val="Motivace"/>
      </w:pPr>
      <w:r>
        <w:rPr>
          <w:rStyle w:val="nonparej"/>
        </w:rPr>
        <w:t xml:space="preserve">k </w:t>
      </w:r>
      <w:r>
        <w:rPr>
          <w:rStyle w:val="odkaz"/>
        </w:rPr>
        <w:t>Arábie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1. </w:t>
      </w:r>
      <w:r>
        <w:rPr>
          <w:rStyle w:val="spojitelnost"/>
        </w:rPr>
        <w:t xml:space="preserve">(o mistrech) </w:t>
      </w:r>
      <w:r>
        <w:rPr>
          <w:rStyle w:val="vyznam"/>
        </w:rPr>
        <w:t>arabský, mající působiště v Arábii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2. </w:t>
      </w:r>
      <w:r>
        <w:rPr>
          <w:rStyle w:val="spojitelnost"/>
        </w:rPr>
        <w:t xml:space="preserve">(o krajinách, zemích, království) </w:t>
      </w:r>
      <w:r>
        <w:rPr>
          <w:rStyle w:val="vyznam"/>
        </w:rPr>
        <w:t>arabský, mající centrum v Arábii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3. </w:t>
      </w:r>
      <w:r>
        <w:rPr>
          <w:rStyle w:val="spojitelnost"/>
        </w:rPr>
        <w:t xml:space="preserve">(o králi) </w:t>
      </w:r>
      <w:r>
        <w:rPr>
          <w:rStyle w:val="vyznam"/>
        </w:rPr>
        <w:t>arabský, mající sídlo v Arábii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4. </w:t>
      </w:r>
      <w:r>
        <w:rPr>
          <w:rStyle w:val="spojitelnost"/>
        </w:rPr>
        <w:t xml:space="preserve">(o jazyku, dřevu ap.) </w:t>
      </w:r>
      <w:r>
        <w:rPr>
          <w:rStyle w:val="vyznam"/>
        </w:rPr>
        <w:t>arabský, užívaný v Arábii</w:t>
      </w:r>
    </w:p>
    <w:p w:rsidR="00CB13D1" w:rsidRDefault="007F094C">
      <w:pPr>
        <w:pStyle w:val="Poznamka"/>
      </w:pPr>
      <w:r>
        <w:t>Dolož. též jako jm. obyv.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h1160 </w:t>
      </w:r>
      <w:r>
        <w:rPr>
          <w:rStyle w:val="hesloveslovo"/>
        </w:rPr>
        <w:t xml:space="preserve">Arad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h1161 </w:t>
      </w:r>
      <w:r>
        <w:rPr>
          <w:rStyle w:val="hesloveslovo"/>
        </w:rPr>
        <w:t xml:space="preserve">Arada </w:t>
      </w:r>
      <w:r>
        <w:rPr>
          <w:rStyle w:val="akce"/>
        </w:rPr>
        <w:t xml:space="preserve">přeřazeno sub </w:t>
      </w:r>
      <w:r>
        <w:rPr>
          <w:rStyle w:val="odkaz"/>
        </w:rPr>
        <w:t>Areda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h1162 </w:t>
      </w:r>
      <w:r>
        <w:rPr>
          <w:rStyle w:val="hesloveslovo"/>
        </w:rPr>
        <w:t xml:space="preserve">Arafa </w:t>
      </w:r>
      <w:r>
        <w:rPr>
          <w:rStyle w:val="akce"/>
        </w:rPr>
        <w:t>citátové slovo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h1163 </w:t>
      </w:r>
      <w:r>
        <w:rPr>
          <w:rStyle w:val="hesloveslovo"/>
        </w:rPr>
        <w:t xml:space="preserve">Aragonia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lastRenderedPageBreak/>
        <w:t xml:space="preserve">h1164 </w:t>
      </w:r>
      <w:r>
        <w:rPr>
          <w:rStyle w:val="hesloveslovo"/>
        </w:rPr>
        <w:t xml:space="preserve">aragonský </w:t>
      </w:r>
      <w:r>
        <w:rPr>
          <w:rStyle w:val="slovnidruh"/>
        </w:rPr>
        <w:t>adj.</w:t>
      </w:r>
    </w:p>
    <w:p w:rsidR="00CB13D1" w:rsidRDefault="007F094C">
      <w:pPr>
        <w:pStyle w:val="Heslovezahlavi"/>
      </w:pPr>
      <w:r>
        <w:rPr>
          <w:rStyle w:val="identifikator"/>
        </w:rPr>
        <w:t xml:space="preserve">h1165 </w:t>
      </w:r>
      <w:r>
        <w:rPr>
          <w:rStyle w:val="nonparej"/>
        </w:rPr>
        <w:t xml:space="preserve">dolož. též </w:t>
      </w:r>
      <w:r>
        <w:rPr>
          <w:rStyle w:val="hesloveslovonetucne"/>
        </w:rPr>
        <w:t xml:space="preserve">aragunský </w:t>
      </w:r>
      <w:r>
        <w:rPr>
          <w:rStyle w:val="slovnidruh"/>
        </w:rPr>
        <w:t>adj.</w:t>
      </w:r>
    </w:p>
    <w:p w:rsidR="00CB13D1" w:rsidRDefault="007F094C">
      <w:pPr>
        <w:pStyle w:val="Motivace"/>
      </w:pPr>
      <w:r>
        <w:rPr>
          <w:rStyle w:val="nonparej"/>
        </w:rPr>
        <w:t xml:space="preserve">k </w:t>
      </w:r>
      <w:r>
        <w:rPr>
          <w:rStyle w:val="odkaz"/>
        </w:rPr>
        <w:t>Aragonia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1. </w:t>
      </w:r>
      <w:r>
        <w:rPr>
          <w:rStyle w:val="spojitelnost"/>
        </w:rPr>
        <w:t xml:space="preserve">(o králi) </w:t>
      </w:r>
      <w:r>
        <w:rPr>
          <w:rStyle w:val="vyznam"/>
        </w:rPr>
        <w:t>aragonský, mající sídlo v Aragonii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2. </w:t>
      </w:r>
      <w:r>
        <w:rPr>
          <w:rStyle w:val="spojitelnost"/>
        </w:rPr>
        <w:t xml:space="preserve">(o panství) </w:t>
      </w:r>
      <w:r>
        <w:rPr>
          <w:rStyle w:val="vyznam"/>
        </w:rPr>
        <w:t>aragonský, mající centrum v Aragonii</w:t>
      </w:r>
    </w:p>
    <w:p w:rsidR="00CB13D1" w:rsidRDefault="007F094C">
      <w:pPr>
        <w:pStyle w:val="Poznamka"/>
      </w:pPr>
      <w:r>
        <w:t>V pl. dolož. též jako jm. obyv.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h1166 </w:t>
      </w:r>
      <w:r>
        <w:rPr>
          <w:rStyle w:val="hesloveslovo"/>
        </w:rPr>
        <w:t xml:space="preserve">arach </w:t>
      </w:r>
      <w:r>
        <w:rPr>
          <w:rStyle w:val="akce"/>
        </w:rPr>
        <w:t>citátové slovo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h1167 </w:t>
      </w:r>
      <w:r>
        <w:rPr>
          <w:rStyle w:val="hesloveslovo"/>
        </w:rPr>
        <w:t xml:space="preserve">Arachens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Aracheus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t xml:space="preserve">Aracheus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h1168 </w:t>
      </w:r>
      <w:r>
        <w:rPr>
          <w:rStyle w:val="hesloveslovo"/>
        </w:rPr>
        <w:t xml:space="preserve">Arachis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h1169 </w:t>
      </w:r>
      <w:r>
        <w:rPr>
          <w:rStyle w:val="hesloveslovo"/>
        </w:rPr>
        <w:t xml:space="preserve">Arachites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lastRenderedPageBreak/>
        <w:t xml:space="preserve">h1170 </w:t>
      </w:r>
      <w:r>
        <w:rPr>
          <w:rStyle w:val="hesloveslovo"/>
        </w:rPr>
        <w:t xml:space="preserve">araj </w:t>
      </w:r>
      <w:r>
        <w:rPr>
          <w:rStyle w:val="akce"/>
        </w:rPr>
        <w:t xml:space="preserve">přeřazeno sub </w:t>
      </w:r>
      <w:r>
        <w:rPr>
          <w:rStyle w:val="odkaz"/>
        </w:rPr>
        <w:t>arag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hesloveslovo"/>
        </w:rPr>
        <w:t>arag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-a/-u </w:t>
      </w:r>
      <w:r>
        <w:rPr>
          <w:rStyle w:val="slovnidruh"/>
        </w:rPr>
        <w:t xml:space="preserve">m. </w:t>
      </w:r>
      <w:r>
        <w:t>(?)</w:t>
      </w:r>
    </w:p>
    <w:p w:rsidR="00CB13D1" w:rsidRDefault="007F094C">
      <w:pPr>
        <w:pStyle w:val="Motivace"/>
      </w:pPr>
      <w:r>
        <w:rPr>
          <w:rStyle w:val="nonparej"/>
        </w:rPr>
        <w:t xml:space="preserve">sr. střlat. </w:t>
      </w:r>
      <w:r>
        <w:t>arantium, arangia (?)</w:t>
      </w:r>
    </w:p>
    <w:p w:rsidR="00CB13D1" w:rsidRDefault="007F094C">
      <w:pPr>
        <w:pStyle w:val="Vykladvyznamu"/>
      </w:pPr>
      <w:r>
        <w:rPr>
          <w:rStyle w:val="vyznam"/>
        </w:rPr>
        <w:t>pomerančovník (?)</w:t>
      </w:r>
      <w:r>
        <w:rPr>
          <w:rStyle w:val="komentar"/>
        </w:rPr>
        <w:t xml:space="preserve">lat. </w:t>
      </w:r>
      <w:r>
        <w:rPr>
          <w:rStyle w:val="komentarkurziva"/>
        </w:rPr>
        <w:t xml:space="preserve">arantium </w:t>
      </w:r>
      <w:r>
        <w:rPr>
          <w:rStyle w:val="komentar"/>
        </w:rPr>
        <w:t xml:space="preserve">znamená pomeranč, do kontextu jednoho dokladu se ten význam hodí, do druhého ne, ale nenašla jsem v latině jiný význam; existuje i lat. podoba </w:t>
      </w:r>
      <w:r>
        <w:rPr>
          <w:rStyle w:val="komentarkurziva"/>
        </w:rPr>
        <w:t>arangia</w:t>
      </w:r>
    </w:p>
    <w:p w:rsidR="00CB13D1" w:rsidRDefault="007F094C">
      <w:pPr>
        <w:pStyle w:val="Poznamka"/>
      </w:pPr>
      <w:r>
        <w:t xml:space="preserve">V </w:t>
      </w:r>
      <w:r>
        <w:rPr>
          <w:rStyle w:val="pramen"/>
        </w:rPr>
        <w:t xml:space="preserve">Čtver </w:t>
      </w:r>
      <w:r>
        <w:t xml:space="preserve">dolož. též </w:t>
      </w:r>
      <w:r>
        <w:rPr>
          <w:rStyle w:val="realizaceheslovehoslova"/>
        </w:rPr>
        <w:t>aragun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h1171 </w:t>
      </w:r>
      <w:r>
        <w:rPr>
          <w:rStyle w:val="hesloveslovo"/>
        </w:rPr>
        <w:t xml:space="preserve">Aralech </w:t>
      </w:r>
      <w:r>
        <w:rPr>
          <w:rStyle w:val="akce"/>
        </w:rPr>
        <w:t xml:space="preserve">přeřazeno sub </w:t>
      </w:r>
      <w:r>
        <w:rPr>
          <w:rStyle w:val="odkaz"/>
        </w:rPr>
        <w:t>Rachel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h1172 </w:t>
      </w:r>
      <w:r>
        <w:rPr>
          <w:rStyle w:val="hesloveslovo"/>
        </w:rPr>
        <w:t xml:space="preserve">Aram </w:t>
      </w:r>
      <w:r>
        <w:rPr>
          <w:rStyle w:val="akce"/>
        </w:rPr>
        <w:t>proprium</w:t>
      </w:r>
    </w:p>
    <w:p w:rsidR="00CB13D1" w:rsidRDefault="007F094C">
      <w:pPr>
        <w:pStyle w:val="Poznamka"/>
      </w:pPr>
      <w:r>
        <w:t xml:space="preserve">Dolož. též adj. poses. </w:t>
      </w:r>
      <w:r>
        <w:rPr>
          <w:rStyle w:val="kurziva"/>
        </w:rPr>
        <w:t>Aramóv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h1173 </w:t>
      </w:r>
      <w:r>
        <w:rPr>
          <w:rStyle w:val="hesloveslovo"/>
        </w:rPr>
        <w:t xml:space="preserve">Arama </w:t>
      </w:r>
      <w:r>
        <w:rPr>
          <w:rStyle w:val="akce"/>
        </w:rPr>
        <w:t xml:space="preserve">přeřazeno sub </w:t>
      </w:r>
      <w:r>
        <w:rPr>
          <w:rStyle w:val="odkaz"/>
        </w:rPr>
        <w:t>Aram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h1174 </w:t>
      </w:r>
      <w:r>
        <w:rPr>
          <w:rStyle w:val="hesloveslovo"/>
        </w:rPr>
        <w:t xml:space="preserve">Aramathie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lastRenderedPageBreak/>
        <w:t xml:space="preserve">h1175 </w:t>
      </w:r>
      <w:r>
        <w:rPr>
          <w:rStyle w:val="hesloveslovo"/>
        </w:rPr>
        <w:t xml:space="preserve">Aran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h1176 </w:t>
      </w:r>
      <w:r>
        <w:rPr>
          <w:rStyle w:val="hesloveslovo"/>
        </w:rPr>
        <w:t xml:space="preserve">Ararad </w:t>
      </w:r>
      <w:r>
        <w:rPr>
          <w:rStyle w:val="akce"/>
        </w:rPr>
        <w:t xml:space="preserve">přeřazeno sub </w:t>
      </w:r>
      <w:r>
        <w:rPr>
          <w:rStyle w:val="odkaz"/>
        </w:rPr>
        <w:t>Ararat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h1177 </w:t>
      </w:r>
      <w:r>
        <w:rPr>
          <w:rStyle w:val="hesloveslovo"/>
        </w:rPr>
        <w:t xml:space="preserve">Ararach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Ararat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h1178 </w:t>
      </w:r>
      <w:r>
        <w:rPr>
          <w:rStyle w:val="hesloveslovo"/>
        </w:rPr>
        <w:t xml:space="preserve">Ararat </w:t>
      </w:r>
      <w:r>
        <w:rPr>
          <w:rStyle w:val="akce"/>
        </w:rPr>
        <w:t>proprium</w:t>
      </w:r>
    </w:p>
    <w:p w:rsidR="00CB13D1" w:rsidRDefault="007F094C">
      <w:pPr>
        <w:pStyle w:val="Vylouceneheslo"/>
      </w:pPr>
      <w:r>
        <w:rPr>
          <w:rStyle w:val="identifikator"/>
        </w:rPr>
        <w:t xml:space="preserve">h1179 </w:t>
      </w:r>
      <w:r>
        <w:rPr>
          <w:rStyle w:val="hesloveslovo"/>
        </w:rPr>
        <w:t xml:space="preserve">Ararath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h1180 </w:t>
      </w:r>
      <w:r>
        <w:rPr>
          <w:rStyle w:val="hesloveslovo"/>
        </w:rPr>
        <w:t xml:space="preserve">araritský </w:t>
      </w:r>
      <w:r>
        <w:rPr>
          <w:rStyle w:val="slovnidruh"/>
        </w:rPr>
        <w:t>adj.</w:t>
      </w:r>
    </w:p>
    <w:p w:rsidR="00CB13D1" w:rsidRDefault="007F094C">
      <w:pPr>
        <w:pStyle w:val="Motivace"/>
      </w:pPr>
      <w:r>
        <w:rPr>
          <w:rStyle w:val="nonparej"/>
        </w:rPr>
        <w:t xml:space="preserve">sr. </w:t>
      </w:r>
      <w:r>
        <w:rPr>
          <w:rStyle w:val="odkaz"/>
        </w:rPr>
        <w:t xml:space="preserve">Ararat </w:t>
      </w:r>
      <w:r>
        <w:t>(?)</w:t>
      </w:r>
    </w:p>
    <w:p w:rsidR="00CB13D1" w:rsidRDefault="007F094C">
      <w:pPr>
        <w:pStyle w:val="Vykladvyznamu"/>
      </w:pPr>
      <w:r>
        <w:rPr>
          <w:rStyle w:val="vyznam"/>
        </w:rPr>
        <w:t>araratský, pocházející z oblasti pod horou Ararat (?)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h1181 </w:t>
      </w:r>
      <w:r>
        <w:rPr>
          <w:rStyle w:val="hesloveslovo"/>
        </w:rPr>
        <w:t xml:space="preserve">Arasces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h1182 </w:t>
      </w:r>
      <w:r>
        <w:rPr>
          <w:rStyle w:val="hesloveslovo"/>
        </w:rPr>
        <w:t xml:space="preserve">Araster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lastRenderedPageBreak/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h1183 </w:t>
      </w:r>
      <w:r>
        <w:rPr>
          <w:rStyle w:val="hesloveslovo"/>
        </w:rPr>
        <w:t xml:space="preserve">Arastrus </w:t>
      </w:r>
      <w:r>
        <w:rPr>
          <w:rStyle w:val="akce"/>
        </w:rPr>
        <w:t xml:space="preserve">přeřazeno sub </w:t>
      </w:r>
      <w:r>
        <w:rPr>
          <w:rStyle w:val="odkaz"/>
        </w:rPr>
        <w:t>Araster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h1184 </w:t>
      </w:r>
      <w:r>
        <w:rPr>
          <w:rStyle w:val="hesloveslovo"/>
        </w:rPr>
        <w:t xml:space="preserve">Arašt </w:t>
      </w:r>
      <w:r>
        <w:rPr>
          <w:rStyle w:val="akce"/>
        </w:rPr>
        <w:t>proprium</w:t>
      </w:r>
    </w:p>
    <w:p w:rsidR="00CB13D1" w:rsidRDefault="007F094C">
      <w:pPr>
        <w:pStyle w:val="Vylouceneheslo"/>
      </w:pPr>
      <w:r>
        <w:rPr>
          <w:rStyle w:val="hesloveslovo"/>
        </w:rPr>
        <w:t xml:space="preserve">Erašt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h1185 </w:t>
      </w:r>
      <w:r>
        <w:rPr>
          <w:rStyle w:val="hesloveslovo"/>
        </w:rPr>
        <w:t xml:space="preserve">Aratus </w:t>
      </w:r>
      <w:r>
        <w:rPr>
          <w:rStyle w:val="akce"/>
        </w:rPr>
        <w:t>citátové slovo</w:t>
      </w:r>
      <w:r>
        <w:rPr>
          <w:rStyle w:val="komentar"/>
        </w:rPr>
        <w:t>proprium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h1186 </w:t>
      </w:r>
      <w:r>
        <w:rPr>
          <w:rStyle w:val="hesloveslovo"/>
        </w:rPr>
        <w:t xml:space="preserve">Araxes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t xml:space="preserve">Arbaces </w:t>
      </w:r>
      <w:r>
        <w:rPr>
          <w:rStyle w:val="akce"/>
        </w:rPr>
        <w:t>citátové slovo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h1187 </w:t>
      </w:r>
      <w:r>
        <w:rPr>
          <w:rStyle w:val="hesloveslovo"/>
        </w:rPr>
        <w:t xml:space="preserve">Arběl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lastRenderedPageBreak/>
        <w:t xml:space="preserve">h1188 </w:t>
      </w:r>
      <w:r>
        <w:rPr>
          <w:rStyle w:val="hesloveslovo"/>
        </w:rPr>
        <w:t xml:space="preserve">Arboch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h1189 </w:t>
      </w:r>
      <w:r>
        <w:rPr>
          <w:rStyle w:val="hesloveslovo"/>
        </w:rPr>
        <w:t xml:space="preserve">Arbona </w:t>
      </w:r>
      <w:r>
        <w:rPr>
          <w:rStyle w:val="akce"/>
        </w:rPr>
        <w:t xml:space="preserve">přeřazeno sub </w:t>
      </w:r>
      <w:r>
        <w:rPr>
          <w:rStyle w:val="odkaz"/>
        </w:rPr>
        <w:t>Arkona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h1190 </w:t>
      </w:r>
      <w:r>
        <w:rPr>
          <w:rStyle w:val="hesloveslovo"/>
        </w:rPr>
        <w:t>arcibiskup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-a </w:t>
      </w:r>
      <w:r>
        <w:rPr>
          <w:rStyle w:val="slovnidruh"/>
        </w:rPr>
        <w:t>m.</w:t>
      </w:r>
    </w:p>
    <w:p w:rsidR="00CB13D1" w:rsidRDefault="007F094C">
      <w:pPr>
        <w:pStyle w:val="Heslovezahlavi"/>
      </w:pPr>
      <w:r>
        <w:rPr>
          <w:rStyle w:val="nonparej"/>
        </w:rPr>
        <w:t xml:space="preserve">dolož. též </w:t>
      </w:r>
      <w:r>
        <w:rPr>
          <w:rStyle w:val="hesloveslovo"/>
        </w:rPr>
        <w:t>archibiskup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-a </w:t>
      </w:r>
      <w:r>
        <w:rPr>
          <w:rStyle w:val="slovnidruh"/>
        </w:rPr>
        <w:t>m.</w:t>
      </w:r>
    </w:p>
    <w:p w:rsidR="00CB13D1" w:rsidRDefault="007F094C">
      <w:pPr>
        <w:pStyle w:val="Motivace"/>
      </w:pPr>
      <w:r>
        <w:rPr>
          <w:rStyle w:val="nonparej"/>
        </w:rPr>
        <w:t xml:space="preserve">k řec.-lat. </w:t>
      </w:r>
      <w:r>
        <w:t>archiepiscopus</w:t>
      </w:r>
    </w:p>
    <w:p w:rsidR="00CB13D1" w:rsidRDefault="007F094C">
      <w:pPr>
        <w:pStyle w:val="Vykladvyznamu"/>
      </w:pPr>
      <w:r>
        <w:rPr>
          <w:rStyle w:val="spojitelnost"/>
        </w:rPr>
        <w:t xml:space="preserve">jaký (pražský </w:t>
      </w:r>
      <w:r>
        <w:rPr>
          <w:rStyle w:val="nonparej"/>
        </w:rPr>
        <w:t>ap.</w:t>
      </w:r>
      <w:r>
        <w:rPr>
          <w:rStyle w:val="spojitelnost"/>
        </w:rPr>
        <w:t xml:space="preserve">), čeho (Pražského kostela </w:t>
      </w:r>
      <w:r>
        <w:rPr>
          <w:rStyle w:val="nonparej"/>
        </w:rPr>
        <w:t>ap.</w:t>
      </w:r>
      <w:r>
        <w:rPr>
          <w:rStyle w:val="spojitelnost"/>
        </w:rPr>
        <w:t xml:space="preserve">) </w:t>
      </w:r>
      <w:r>
        <w:rPr>
          <w:rStyle w:val="vyznam"/>
        </w:rPr>
        <w:t>arcibiskup, metropolita, nejvyšší biskup církevní provincie</w:t>
      </w:r>
    </w:p>
    <w:p w:rsidR="00CB13D1" w:rsidRDefault="007F094C">
      <w:pPr>
        <w:pStyle w:val="Poznamka"/>
      </w:pPr>
      <w:r>
        <w:t xml:space="preserve">Dolož. též adj. poses. </w:t>
      </w:r>
      <w:r>
        <w:rPr>
          <w:rStyle w:val="kurziva"/>
        </w:rPr>
        <w:t>arcibiskopóv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h1191 </w:t>
      </w:r>
      <w:r>
        <w:rPr>
          <w:rStyle w:val="hesloveslovo"/>
        </w:rPr>
        <w:t xml:space="preserve">arcibiskupový </w:t>
      </w:r>
      <w:r>
        <w:rPr>
          <w:rStyle w:val="slovnidruh"/>
        </w:rPr>
        <w:t>adj.</w:t>
      </w:r>
    </w:p>
    <w:p w:rsidR="00CB13D1" w:rsidRDefault="007F094C">
      <w:pPr>
        <w:pStyle w:val="Motivace"/>
      </w:pPr>
      <w:r>
        <w:rPr>
          <w:rStyle w:val="nonparej"/>
        </w:rPr>
        <w:t xml:space="preserve">k </w:t>
      </w:r>
      <w:r>
        <w:rPr>
          <w:rStyle w:val="odkaz"/>
        </w:rPr>
        <w:t>arcibiskup</w:t>
      </w:r>
    </w:p>
    <w:p w:rsidR="00CB13D1" w:rsidRDefault="007F094C">
      <w:pPr>
        <w:pStyle w:val="Vykladvyznamu"/>
      </w:pPr>
      <w:r>
        <w:rPr>
          <w:rStyle w:val="ustalenespojeni"/>
        </w:rPr>
        <w:t xml:space="preserve">stolicě arcibiskupová </w:t>
      </w:r>
      <w:r>
        <w:rPr>
          <w:rStyle w:val="vyznam"/>
        </w:rPr>
        <w:t>arcibiskupství, episkopát, hodnost a úřad arcibiskupa</w:t>
      </w:r>
    </w:p>
    <w:p w:rsidR="00CB13D1" w:rsidRDefault="007F094C">
      <w:pPr>
        <w:pStyle w:val="Poznamka"/>
      </w:pPr>
      <w:r>
        <w:t xml:space="preserve">Ojed. doklad. </w:t>
      </w:r>
      <w:r>
        <w:rPr>
          <w:rStyle w:val="nonparej"/>
        </w:rPr>
        <w:t xml:space="preserve">Sr. </w:t>
      </w:r>
      <w:r>
        <w:rPr>
          <w:rStyle w:val="odkaz"/>
        </w:rPr>
        <w:t>arcibiskupský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h1192 </w:t>
      </w:r>
      <w:r>
        <w:rPr>
          <w:rStyle w:val="hesloveslovo"/>
        </w:rPr>
        <w:t xml:space="preserve">arcibiskupský </w:t>
      </w:r>
      <w:r>
        <w:rPr>
          <w:rStyle w:val="slovnidruh"/>
        </w:rPr>
        <w:t>adj.</w:t>
      </w:r>
    </w:p>
    <w:p w:rsidR="00CB13D1" w:rsidRDefault="007F094C">
      <w:pPr>
        <w:pStyle w:val="Motivace"/>
      </w:pPr>
      <w:r>
        <w:rPr>
          <w:rStyle w:val="nonparej"/>
        </w:rPr>
        <w:t xml:space="preserve">k </w:t>
      </w:r>
      <w:r>
        <w:rPr>
          <w:rStyle w:val="odkaz"/>
        </w:rPr>
        <w:t>arcibiskup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1. </w:t>
      </w:r>
      <w:r>
        <w:rPr>
          <w:rStyle w:val="vyznam"/>
        </w:rPr>
        <w:t>arcibiskupský, vztahující se k úřadu n. osobě arcibiskupa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2. </w:t>
      </w:r>
      <w:r>
        <w:rPr>
          <w:rStyle w:val="spojitelnost"/>
        </w:rPr>
        <w:t xml:space="preserve">(o městě) </w:t>
      </w:r>
      <w:r>
        <w:rPr>
          <w:rStyle w:val="vyznam"/>
        </w:rPr>
        <w:t>arcibiskupský, patřící arcibiskupovi</w:t>
      </w:r>
    </w:p>
    <w:p w:rsidR="00CB13D1" w:rsidRDefault="007F094C">
      <w:pPr>
        <w:pStyle w:val="Poznamka"/>
      </w:pPr>
      <w:r>
        <w:rPr>
          <w:rStyle w:val="nonparej"/>
        </w:rPr>
        <w:t xml:space="preserve">Sr. </w:t>
      </w:r>
      <w:r>
        <w:rPr>
          <w:rStyle w:val="odkaz"/>
        </w:rPr>
        <w:t>arcibiskupový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lastRenderedPageBreak/>
        <w:t xml:space="preserve">h1193 </w:t>
      </w:r>
      <w:r>
        <w:rPr>
          <w:rStyle w:val="hesloveslovo"/>
        </w:rPr>
        <w:t>arcibiskupstvie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-ie </w:t>
      </w:r>
      <w:r>
        <w:rPr>
          <w:rStyle w:val="slovnidruh"/>
        </w:rPr>
        <w:t>n.</w:t>
      </w:r>
    </w:p>
    <w:p w:rsidR="00CB13D1" w:rsidRDefault="007F094C">
      <w:pPr>
        <w:pStyle w:val="Motivace"/>
      </w:pPr>
      <w:r>
        <w:rPr>
          <w:rStyle w:val="nonparej"/>
        </w:rPr>
        <w:t xml:space="preserve">k </w:t>
      </w:r>
      <w:r>
        <w:rPr>
          <w:rStyle w:val="odkaz"/>
        </w:rPr>
        <w:t>arcibiskup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1. </w:t>
      </w:r>
      <w:r>
        <w:rPr>
          <w:rStyle w:val="vyznam"/>
        </w:rPr>
        <w:t>arcibiskupství, úřad arcibiskupa n. správa arcidiecéze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2. </w:t>
      </w:r>
      <w:r>
        <w:rPr>
          <w:rStyle w:val="vyznam"/>
        </w:rPr>
        <w:t>arcibiskupství, území, na které se vztahuje pravomoc arcibiskupa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3. </w:t>
      </w:r>
      <w:r>
        <w:rPr>
          <w:rStyle w:val="vyznam"/>
        </w:rPr>
        <w:t>arcibiskupství, sídlo arcibiskupa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Odkazovezahlavi"/>
      </w:pPr>
      <w:r>
        <w:rPr>
          <w:rStyle w:val="identifikator"/>
        </w:rPr>
        <w:t xml:space="preserve">h1194 </w:t>
      </w:r>
      <w:r>
        <w:rPr>
          <w:rStyle w:val="hesloveslovo"/>
        </w:rPr>
        <w:t xml:space="preserve">arcidiakon </w:t>
      </w:r>
      <w:r>
        <w:rPr>
          <w:rStyle w:val="nonparej"/>
        </w:rPr>
        <w:t xml:space="preserve">v. </w:t>
      </w:r>
      <w:r>
        <w:rPr>
          <w:rStyle w:val="odkaz"/>
        </w:rPr>
        <w:t>archidiakon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h1195 </w:t>
      </w:r>
      <w:r>
        <w:rPr>
          <w:rStyle w:val="hesloveslovo"/>
        </w:rPr>
        <w:t>arcikacieř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-ě </w:t>
      </w:r>
      <w:r>
        <w:rPr>
          <w:rStyle w:val="slovnidruh"/>
        </w:rPr>
        <w:t>m.</w:t>
      </w:r>
    </w:p>
    <w:p w:rsidR="00CB13D1" w:rsidRDefault="007F094C">
      <w:pPr>
        <w:pStyle w:val="Motivace"/>
      </w:pPr>
      <w:r>
        <w:rPr>
          <w:rStyle w:val="nonparej"/>
        </w:rPr>
        <w:t xml:space="preserve">k </w:t>
      </w:r>
      <w:r>
        <w:rPr>
          <w:rStyle w:val="odkaz"/>
        </w:rPr>
        <w:t>kacieř</w:t>
      </w:r>
    </w:p>
    <w:p w:rsidR="00CB13D1" w:rsidRDefault="007F094C">
      <w:pPr>
        <w:pStyle w:val="Vykladvyznamu"/>
      </w:pPr>
      <w:r>
        <w:rPr>
          <w:rStyle w:val="vyznam"/>
        </w:rPr>
        <w:t>arcikacíř, obzvlášť zarputilý kacíř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h1196 </w:t>
      </w:r>
      <w:r>
        <w:rPr>
          <w:rStyle w:val="hesloveslovo"/>
        </w:rPr>
        <w:t xml:space="preserve">arcikacieřský </w:t>
      </w:r>
      <w:r>
        <w:rPr>
          <w:rStyle w:val="slovnidruh"/>
        </w:rPr>
        <w:t>adj.</w:t>
      </w:r>
    </w:p>
    <w:p w:rsidR="00CB13D1" w:rsidRDefault="007F094C">
      <w:pPr>
        <w:pStyle w:val="Motivace"/>
      </w:pPr>
      <w:r>
        <w:rPr>
          <w:rStyle w:val="nonparej"/>
        </w:rPr>
        <w:t xml:space="preserve">k </w:t>
      </w:r>
      <w:r>
        <w:rPr>
          <w:rStyle w:val="odkaz"/>
        </w:rPr>
        <w:t>arcikacieř</w:t>
      </w:r>
    </w:p>
    <w:p w:rsidR="00CB13D1" w:rsidRDefault="007F094C">
      <w:pPr>
        <w:pStyle w:val="Vykladvyznamu"/>
      </w:pPr>
      <w:r>
        <w:rPr>
          <w:rStyle w:val="ustalenespojeni"/>
        </w:rPr>
        <w:t xml:space="preserve">blud arcikacieřský </w:t>
      </w:r>
      <w:r>
        <w:rPr>
          <w:rStyle w:val="vyznam"/>
        </w:rPr>
        <w:t>kacířství, obzvlášť nebezpečná podoba hereze</w:t>
      </w:r>
    </w:p>
    <w:p w:rsidR="00CB13D1" w:rsidRDefault="007F094C">
      <w:pPr>
        <w:pStyle w:val="Poznamka"/>
      </w:pPr>
      <w:r>
        <w:t>Ojed. doklad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h1197 </w:t>
      </w:r>
      <w:r>
        <w:rPr>
          <w:rStyle w:val="hesloveslovo"/>
        </w:rPr>
        <w:t>arcikancléř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-ě </w:t>
      </w:r>
      <w:r>
        <w:rPr>
          <w:rStyle w:val="slovnidruh"/>
        </w:rPr>
        <w:t>m.</w:t>
      </w:r>
    </w:p>
    <w:p w:rsidR="00CB13D1" w:rsidRDefault="007F094C">
      <w:pPr>
        <w:pStyle w:val="Motivace"/>
      </w:pPr>
      <w:r>
        <w:rPr>
          <w:rStyle w:val="nonparej"/>
        </w:rPr>
        <w:t xml:space="preserve">k </w:t>
      </w:r>
      <w:r>
        <w:rPr>
          <w:rStyle w:val="odkaz"/>
        </w:rPr>
        <w:t>kancléř</w:t>
      </w:r>
    </w:p>
    <w:p w:rsidR="00CB13D1" w:rsidRDefault="007F094C">
      <w:pPr>
        <w:pStyle w:val="Vykladvyznamu"/>
      </w:pPr>
      <w:r>
        <w:rPr>
          <w:rStyle w:val="vyznam"/>
        </w:rPr>
        <w:t xml:space="preserve">arcikancléř, přednosta císařské kanceláře, nadřazený kancléřům jednotlivých říšských zemí </w:t>
      </w:r>
      <w:r>
        <w:rPr>
          <w:rStyle w:val="komentar"/>
        </w:rPr>
        <w:t>Je pouze jeden doklad</w:t>
      </w:r>
      <w:r>
        <w:rPr>
          <w:rStyle w:val="komentarkurziva"/>
        </w:rPr>
        <w:t>...v němečských zemích arcikancléř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lastRenderedPageBreak/>
        <w:t xml:space="preserve">h1198 </w:t>
      </w:r>
      <w:r>
        <w:rPr>
          <w:rStyle w:val="hesloveslovo"/>
        </w:rPr>
        <w:t>arcikniežě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-ěte </w:t>
      </w:r>
      <w:r>
        <w:rPr>
          <w:rStyle w:val="slovnidruh"/>
        </w:rPr>
        <w:t>n.</w:t>
      </w:r>
    </w:p>
    <w:p w:rsidR="00CB13D1" w:rsidRDefault="007F094C">
      <w:pPr>
        <w:pStyle w:val="Motivace"/>
      </w:pPr>
      <w:r>
        <w:rPr>
          <w:rStyle w:val="nonparej"/>
        </w:rPr>
        <w:t xml:space="preserve">k </w:t>
      </w:r>
      <w:r>
        <w:rPr>
          <w:rStyle w:val="odkaz"/>
        </w:rPr>
        <w:t>kniežě</w:t>
      </w:r>
    </w:p>
    <w:p w:rsidR="00CB13D1" w:rsidRDefault="007F094C">
      <w:pPr>
        <w:pStyle w:val="Vykladvyznamu"/>
      </w:pPr>
      <w:r>
        <w:rPr>
          <w:rStyle w:val="nonparej"/>
        </w:rPr>
        <w:t xml:space="preserve">jen v titulatuře svrchovaného rakouského panovníka </w:t>
      </w:r>
      <w:r>
        <w:rPr>
          <w:rStyle w:val="vyznam"/>
        </w:rPr>
        <w:t>arcikníže, panovník nadřazený ostatním knížatům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h1199 </w:t>
      </w:r>
      <w:r>
        <w:rPr>
          <w:rStyle w:val="hesloveslovo"/>
        </w:rPr>
        <w:t>arcikomorník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-a </w:t>
      </w:r>
      <w:r>
        <w:rPr>
          <w:rStyle w:val="slovnidruh"/>
        </w:rPr>
        <w:t>m.</w:t>
      </w:r>
    </w:p>
    <w:p w:rsidR="00CB13D1" w:rsidRDefault="007F094C">
      <w:pPr>
        <w:pStyle w:val="Motivace"/>
      </w:pPr>
      <w:r>
        <w:rPr>
          <w:rStyle w:val="nonparej"/>
        </w:rPr>
        <w:t xml:space="preserve">k </w:t>
      </w:r>
      <w:r>
        <w:rPr>
          <w:rStyle w:val="odkaz"/>
        </w:rPr>
        <w:t>komorník</w:t>
      </w:r>
    </w:p>
    <w:p w:rsidR="00CB13D1" w:rsidRDefault="007F094C">
      <w:pPr>
        <w:pStyle w:val="Vykladvyznamu"/>
      </w:pPr>
      <w:r>
        <w:rPr>
          <w:rStyle w:val="vyznam"/>
        </w:rPr>
        <w:t xml:space="preserve">arcikomoří, vysoký zemský úředník spravující císařské jmění a důchody </w:t>
      </w:r>
      <w:r>
        <w:rPr>
          <w:rStyle w:val="komentar"/>
        </w:rPr>
        <w:t xml:space="preserve">Je pouze jeden doklad </w:t>
      </w:r>
      <w:r>
        <w:rPr>
          <w:rStyle w:val="komentarkurziva"/>
        </w:rPr>
        <w:t>panem Fridrichem ... arcikomorníkem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h1200 </w:t>
      </w:r>
      <w:r>
        <w:rPr>
          <w:rStyle w:val="hesloveslovo"/>
        </w:rPr>
        <w:t>arcimaršálek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-lka </w:t>
      </w:r>
      <w:r>
        <w:rPr>
          <w:rStyle w:val="slovnidruh"/>
        </w:rPr>
        <w:t>m.</w:t>
      </w:r>
    </w:p>
    <w:p w:rsidR="00CB13D1" w:rsidRDefault="007F094C">
      <w:pPr>
        <w:pStyle w:val="Motivace"/>
      </w:pPr>
      <w:r>
        <w:rPr>
          <w:rStyle w:val="nonparej"/>
        </w:rPr>
        <w:t xml:space="preserve">k </w:t>
      </w:r>
      <w:r>
        <w:rPr>
          <w:rStyle w:val="odkaz"/>
        </w:rPr>
        <w:t>maršálek</w:t>
      </w:r>
    </w:p>
    <w:p w:rsidR="00CB13D1" w:rsidRDefault="007F094C">
      <w:pPr>
        <w:pStyle w:val="Vykladvyznamu"/>
      </w:pPr>
      <w:r>
        <w:rPr>
          <w:rStyle w:val="nonparej"/>
        </w:rPr>
        <w:t xml:space="preserve">v titulatuře saského vévody </w:t>
      </w:r>
      <w:r>
        <w:rPr>
          <w:rStyle w:val="spojitelnost"/>
        </w:rPr>
        <w:t xml:space="preserve">čeho („řieše“) </w:t>
      </w:r>
      <w:r>
        <w:rPr>
          <w:rStyle w:val="vyznam"/>
        </w:rPr>
        <w:t xml:space="preserve">arcimaršálek, přednosta císařských koníren </w:t>
      </w:r>
      <w:r>
        <w:rPr>
          <w:rStyle w:val="komentar"/>
        </w:rPr>
        <w:t xml:space="preserve">Pouze dva, ale podobné doklady – typ: </w:t>
      </w:r>
      <w:r>
        <w:rPr>
          <w:rStyle w:val="komentarkurziva"/>
        </w:rPr>
        <w:t>vývoda saský, svatý řieše arcimaršálek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h1201 </w:t>
      </w:r>
      <w:r>
        <w:rPr>
          <w:rStyle w:val="hesloveslovo"/>
        </w:rPr>
        <w:t>arcipřěst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-a </w:t>
      </w:r>
      <w:r>
        <w:rPr>
          <w:rStyle w:val="slovnidruh"/>
        </w:rPr>
        <w:t>m.</w:t>
      </w:r>
    </w:p>
    <w:p w:rsidR="00CB13D1" w:rsidRDefault="007F094C">
      <w:pPr>
        <w:pStyle w:val="Heslovezahlavi"/>
      </w:pPr>
      <w:r>
        <w:rPr>
          <w:rStyle w:val="hesloveslovo"/>
        </w:rPr>
        <w:t>arciprist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-a </w:t>
      </w:r>
      <w:r>
        <w:rPr>
          <w:rStyle w:val="slovnidruh"/>
        </w:rPr>
        <w:t>m.</w:t>
      </w:r>
    </w:p>
    <w:p w:rsidR="00CB13D1" w:rsidRDefault="007F094C">
      <w:pPr>
        <w:pStyle w:val="Heslovezahlavi"/>
      </w:pPr>
      <w:r>
        <w:rPr>
          <w:rStyle w:val="hesloveslovo"/>
        </w:rPr>
        <w:t>arciprišt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-a </w:t>
      </w:r>
      <w:r>
        <w:rPr>
          <w:rStyle w:val="slovnidruh"/>
        </w:rPr>
        <w:t>m.</w:t>
      </w:r>
    </w:p>
    <w:p w:rsidR="00CB13D1" w:rsidRDefault="007F094C">
      <w:pPr>
        <w:pStyle w:val="Heslovezahlavi"/>
      </w:pPr>
      <w:r>
        <w:rPr>
          <w:rStyle w:val="hesloveslovo"/>
        </w:rPr>
        <w:t>arcipřist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-a </w:t>
      </w:r>
      <w:r>
        <w:rPr>
          <w:rStyle w:val="slovnidruh"/>
        </w:rPr>
        <w:t>m.</w:t>
      </w:r>
    </w:p>
    <w:p w:rsidR="00CB13D1" w:rsidRDefault="007F094C">
      <w:pPr>
        <w:pStyle w:val="Heslovezahlavi"/>
      </w:pPr>
      <w:r>
        <w:rPr>
          <w:rStyle w:val="hesloveslovo"/>
        </w:rPr>
        <w:t>arcipřišt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-a </w:t>
      </w:r>
      <w:r>
        <w:rPr>
          <w:rStyle w:val="slovnidruh"/>
        </w:rPr>
        <w:t>m.</w:t>
      </w:r>
    </w:p>
    <w:p w:rsidR="00CB13D1" w:rsidRDefault="007F094C">
      <w:pPr>
        <w:pStyle w:val="Heslovezahlavi"/>
      </w:pPr>
      <w:r>
        <w:rPr>
          <w:rStyle w:val="hesloveslovo"/>
        </w:rPr>
        <w:t>arcipřišť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-ě </w:t>
      </w:r>
      <w:r>
        <w:rPr>
          <w:rStyle w:val="slovnidruh"/>
        </w:rPr>
        <w:t>m.</w:t>
      </w:r>
    </w:p>
    <w:p w:rsidR="00CB13D1" w:rsidRDefault="007F094C">
      <w:pPr>
        <w:pStyle w:val="Heslovezahlavi"/>
      </w:pPr>
      <w:r>
        <w:rPr>
          <w:rStyle w:val="hesloveslovo"/>
        </w:rPr>
        <w:t>arcipříšt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-a </w:t>
      </w:r>
      <w:r>
        <w:rPr>
          <w:rStyle w:val="slovnidruh"/>
        </w:rPr>
        <w:t>m.</w:t>
      </w:r>
    </w:p>
    <w:p w:rsidR="00CB13D1" w:rsidRDefault="007F094C">
      <w:pPr>
        <w:pStyle w:val="Heslovezahlavi"/>
      </w:pPr>
      <w:r>
        <w:rPr>
          <w:rStyle w:val="hesloveslovo"/>
        </w:rPr>
        <w:t>arcípříšt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-a </w:t>
      </w:r>
      <w:r>
        <w:rPr>
          <w:rStyle w:val="slovnidruh"/>
        </w:rPr>
        <w:t>m.</w:t>
      </w:r>
    </w:p>
    <w:p w:rsidR="00CB13D1" w:rsidRDefault="007F094C">
      <w:pPr>
        <w:pStyle w:val="Heslovezahlavi"/>
      </w:pPr>
      <w:r>
        <w:rPr>
          <w:rStyle w:val="hesloveslovo"/>
        </w:rPr>
        <w:t>alciprist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-a </w:t>
      </w:r>
      <w:r>
        <w:rPr>
          <w:rStyle w:val="slovnidruh"/>
        </w:rPr>
        <w:t>m.</w:t>
      </w:r>
    </w:p>
    <w:p w:rsidR="00CB13D1" w:rsidRDefault="007F094C">
      <w:pPr>
        <w:pStyle w:val="Heslovezahlavi"/>
      </w:pPr>
      <w:r>
        <w:rPr>
          <w:rStyle w:val="hesloveslovo"/>
        </w:rPr>
        <w:t>alcipřěst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-a </w:t>
      </w:r>
      <w:r>
        <w:rPr>
          <w:rStyle w:val="slovnidruh"/>
        </w:rPr>
        <w:t>m.</w:t>
      </w:r>
    </w:p>
    <w:p w:rsidR="00CB13D1" w:rsidRDefault="007F094C">
      <w:pPr>
        <w:pStyle w:val="Heslovezahlavi"/>
      </w:pPr>
      <w:r>
        <w:rPr>
          <w:rStyle w:val="hesloveslovo"/>
        </w:rPr>
        <w:t>alcipřist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-a </w:t>
      </w:r>
      <w:r>
        <w:rPr>
          <w:rStyle w:val="slovnidruh"/>
        </w:rPr>
        <w:t>m.</w:t>
      </w:r>
    </w:p>
    <w:p w:rsidR="00CB13D1" w:rsidRDefault="007F094C">
      <w:pPr>
        <w:pStyle w:val="Heslovezahlavi"/>
      </w:pPr>
      <w:r>
        <w:rPr>
          <w:rStyle w:val="hesloveslovo"/>
        </w:rPr>
        <w:t>alcipřišt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-a </w:t>
      </w:r>
      <w:r>
        <w:rPr>
          <w:rStyle w:val="slovnidruh"/>
        </w:rPr>
        <w:t>m.</w:t>
      </w:r>
    </w:p>
    <w:p w:rsidR="00CB13D1" w:rsidRDefault="007F094C">
      <w:pPr>
        <w:pStyle w:val="Heslovezahlavi"/>
      </w:pPr>
      <w:r>
        <w:rPr>
          <w:rStyle w:val="hesloveslovo"/>
        </w:rPr>
        <w:t>ancipřišt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-a </w:t>
      </w:r>
      <w:r>
        <w:rPr>
          <w:rStyle w:val="slovnidruh"/>
        </w:rPr>
        <w:t>m.</w:t>
      </w:r>
    </w:p>
    <w:p w:rsidR="00CB13D1" w:rsidRDefault="007F094C">
      <w:pPr>
        <w:pStyle w:val="Heslovezahlavi"/>
      </w:pPr>
      <w:r>
        <w:rPr>
          <w:rStyle w:val="nonparej"/>
        </w:rPr>
        <w:t xml:space="preserve">dolož. též </w:t>
      </w:r>
      <w:r>
        <w:rPr>
          <w:rStyle w:val="hesloveslovo"/>
        </w:rPr>
        <w:t>ercipřešt</w:t>
      </w:r>
      <w:r>
        <w:rPr>
          <w:rStyle w:val="delimitator"/>
        </w:rPr>
        <w:t xml:space="preserve">, </w:t>
      </w:r>
      <w:r>
        <w:rPr>
          <w:rStyle w:val="morfologickacharakteristika"/>
        </w:rPr>
        <w:t xml:space="preserve">-a </w:t>
      </w:r>
      <w:r>
        <w:rPr>
          <w:rStyle w:val="slovnidruh"/>
        </w:rPr>
        <w:t>m.</w:t>
      </w:r>
    </w:p>
    <w:p w:rsidR="00CB13D1" w:rsidRDefault="007F094C">
      <w:pPr>
        <w:pStyle w:val="Motivace"/>
      </w:pPr>
      <w:r>
        <w:rPr>
          <w:rStyle w:val="nonparej"/>
        </w:rPr>
        <w:t xml:space="preserve">k řec.-lat. </w:t>
      </w:r>
      <w:r>
        <w:t xml:space="preserve">archipresbyteratus, </w:t>
      </w:r>
      <w:r>
        <w:rPr>
          <w:rStyle w:val="nonparej"/>
        </w:rPr>
        <w:t xml:space="preserve">sr. střhn. </w:t>
      </w:r>
      <w:r>
        <w:t>erzpriester</w:t>
      </w:r>
    </w:p>
    <w:p w:rsidR="00CB13D1" w:rsidRDefault="007F094C">
      <w:pPr>
        <w:pStyle w:val="Vykladvyznamu"/>
      </w:pPr>
      <w:r>
        <w:rPr>
          <w:rStyle w:val="vyznam"/>
        </w:rPr>
        <w:t>arcipryšt, arcipresbyter, arcikněz, hlavní kněz tzv. velkofarnosti pověřený dohledem nad ostatními kněžími</w:t>
      </w:r>
    </w:p>
    <w:p w:rsidR="00CB13D1" w:rsidRDefault="007F094C">
      <w:pPr>
        <w:pStyle w:val="Poznamka"/>
      </w:pPr>
      <w:r>
        <w:rPr>
          <w:rStyle w:val="text"/>
        </w:rPr>
        <w:lastRenderedPageBreak/>
        <w:t xml:space="preserve">Dolož. též </w:t>
      </w:r>
      <w:r>
        <w:rPr>
          <w:rStyle w:val="realizaceheslovehoslova"/>
        </w:rPr>
        <w:t>alcpřěst</w:t>
      </w:r>
      <w:r>
        <w:rPr>
          <w:rStyle w:val="text"/>
        </w:rPr>
        <w:t xml:space="preserve">, </w:t>
      </w:r>
      <w:r>
        <w:rPr>
          <w:rStyle w:val="realizaceheslovehoslova"/>
        </w:rPr>
        <w:t>eršpryšt</w:t>
      </w:r>
    </w:p>
    <w:p w:rsidR="00CB13D1" w:rsidRDefault="007F094C">
      <w:pPr>
        <w:pStyle w:val="Poznamka"/>
      </w:pPr>
      <w:r>
        <w:rPr>
          <w:rStyle w:val="nonparej"/>
        </w:rPr>
        <w:t xml:space="preserve">Sr. </w:t>
      </w:r>
      <w:r>
        <w:rPr>
          <w:rStyle w:val="odkaz"/>
        </w:rPr>
        <w:t>archiděkan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h1202 </w:t>
      </w:r>
      <w:r>
        <w:rPr>
          <w:rStyle w:val="hesloveslovo"/>
        </w:rPr>
        <w:t xml:space="preserve">arcipřěstvie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arcipřěststvie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hesloveslovo"/>
        </w:rPr>
        <w:t>arcipřěststvie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-ie </w:t>
      </w:r>
      <w:r>
        <w:rPr>
          <w:rStyle w:val="slovnidruh"/>
        </w:rPr>
        <w:t>n.</w:t>
      </w:r>
    </w:p>
    <w:p w:rsidR="00CB13D1" w:rsidRDefault="007F094C">
      <w:pPr>
        <w:pStyle w:val="Heslovezahlavi"/>
      </w:pPr>
      <w:r>
        <w:rPr>
          <w:rStyle w:val="hesloveslovo"/>
        </w:rPr>
        <w:t>arcipříštstvie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-ie </w:t>
      </w:r>
      <w:r>
        <w:rPr>
          <w:rStyle w:val="slovnidruh"/>
        </w:rPr>
        <w:t>n.</w:t>
      </w:r>
    </w:p>
    <w:p w:rsidR="00CB13D1" w:rsidRDefault="007F094C">
      <w:pPr>
        <w:pStyle w:val="Heslovezahlavi"/>
      </w:pPr>
      <w:r>
        <w:rPr>
          <w:rStyle w:val="hesloveslovo"/>
        </w:rPr>
        <w:t>arcipřištstvie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-ie </w:t>
      </w:r>
      <w:r>
        <w:rPr>
          <w:rStyle w:val="slovnidruh"/>
        </w:rPr>
        <w:t>n.</w:t>
      </w:r>
    </w:p>
    <w:p w:rsidR="00CB13D1" w:rsidRDefault="007F094C">
      <w:pPr>
        <w:pStyle w:val="Motivace"/>
      </w:pPr>
      <w:r>
        <w:rPr>
          <w:rStyle w:val="nonparej"/>
        </w:rPr>
        <w:t xml:space="preserve">k </w:t>
      </w:r>
      <w:r>
        <w:rPr>
          <w:rStyle w:val="odkaz"/>
        </w:rPr>
        <w:t>arcipřěst</w:t>
      </w:r>
      <w:r>
        <w:t xml:space="preserve">, </w:t>
      </w:r>
      <w:r>
        <w:rPr>
          <w:rStyle w:val="odkaz"/>
        </w:rPr>
        <w:t>arcipříšt</w:t>
      </w:r>
      <w:r>
        <w:t xml:space="preserve">, </w:t>
      </w:r>
      <w:r>
        <w:rPr>
          <w:rStyle w:val="odkaz"/>
        </w:rPr>
        <w:t>arcipřišt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1. </w:t>
      </w:r>
      <w:r>
        <w:rPr>
          <w:rStyle w:val="vyznam"/>
        </w:rPr>
        <w:t xml:space="preserve">hodnost a úřad </w:t>
      </w:r>
      <w:r>
        <w:rPr>
          <w:rStyle w:val="vyznamstaroceskyvyraz"/>
        </w:rPr>
        <w:t>„arcipřěsta“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2. </w:t>
      </w:r>
      <w:r>
        <w:rPr>
          <w:rStyle w:val="vyznam"/>
        </w:rPr>
        <w:t xml:space="preserve">území patřící pod správu </w:t>
      </w:r>
      <w:r>
        <w:rPr>
          <w:rStyle w:val="vyznamstaroceskyvyraz"/>
        </w:rPr>
        <w:t>„arcipřěsta“</w:t>
      </w:r>
    </w:p>
    <w:p w:rsidR="00CB13D1" w:rsidRDefault="007F094C">
      <w:pPr>
        <w:pStyle w:val="Poznamka"/>
      </w:pPr>
      <w:r>
        <w:t>Dolož. jen v ml., hláskoslovně zjednodušených podobách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Odkazovezahlavi"/>
      </w:pPr>
      <w:r>
        <w:rPr>
          <w:rStyle w:val="identifikator"/>
        </w:rPr>
        <w:t xml:space="preserve">h1203 </w:t>
      </w:r>
      <w:r>
        <w:rPr>
          <w:rStyle w:val="hesloveslovo"/>
        </w:rPr>
        <w:t xml:space="preserve">arcipřišt </w:t>
      </w:r>
      <w:r>
        <w:rPr>
          <w:rStyle w:val="nonparej"/>
        </w:rPr>
        <w:t xml:space="preserve">v. </w:t>
      </w:r>
      <w:r>
        <w:rPr>
          <w:rStyle w:val="odkaz"/>
        </w:rPr>
        <w:t>arcipřěst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h1204 </w:t>
      </w:r>
      <w:r>
        <w:rPr>
          <w:rStyle w:val="hesloveslovo"/>
        </w:rPr>
        <w:t xml:space="preserve">Arcislav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h1205 </w:t>
      </w:r>
      <w:r>
        <w:rPr>
          <w:rStyle w:val="hesloveslovo"/>
        </w:rPr>
        <w:t>arcisléz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-a/-u </w:t>
      </w:r>
      <w:r>
        <w:rPr>
          <w:rStyle w:val="slovnidruh"/>
        </w:rPr>
        <w:t>m.</w:t>
      </w:r>
    </w:p>
    <w:p w:rsidR="00CB13D1" w:rsidRDefault="007F094C">
      <w:pPr>
        <w:pStyle w:val="Motivace"/>
      </w:pPr>
      <w:r>
        <w:rPr>
          <w:rStyle w:val="nonparej"/>
        </w:rPr>
        <w:t xml:space="preserve">k </w:t>
      </w:r>
      <w:r>
        <w:rPr>
          <w:rStyle w:val="odkaz"/>
        </w:rPr>
        <w:t>sléz</w:t>
      </w:r>
    </w:p>
    <w:p w:rsidR="00CB13D1" w:rsidRDefault="007F094C">
      <w:pPr>
        <w:pStyle w:val="Vykladvyznamu"/>
      </w:pPr>
      <w:r>
        <w:rPr>
          <w:rStyle w:val="vyznam"/>
        </w:rPr>
        <w:t xml:space="preserve">druh rostliny, snad kontryhel obecný, </w:t>
      </w:r>
      <w:r>
        <w:rPr>
          <w:rStyle w:val="vyznamstaroceskyvyraz"/>
        </w:rPr>
        <w:t xml:space="preserve">„žindava“ </w:t>
      </w:r>
      <w:r>
        <w:rPr>
          <w:rStyle w:val="vyznam"/>
        </w:rPr>
        <w:t>ap. (?)</w:t>
      </w:r>
    </w:p>
    <w:p w:rsidR="00CB13D1" w:rsidRDefault="007F094C">
      <w:pPr>
        <w:pStyle w:val="Poznamka"/>
      </w:pPr>
      <w:r>
        <w:rPr>
          <w:rStyle w:val="nonparej"/>
        </w:rPr>
        <w:t xml:space="preserve">Sr. </w:t>
      </w:r>
      <w:r>
        <w:rPr>
          <w:rStyle w:val="pramen"/>
        </w:rPr>
        <w:t xml:space="preserve">SSL </w:t>
      </w:r>
      <w:r>
        <w:rPr>
          <w:rStyle w:val="nonparej"/>
        </w:rPr>
        <w:t xml:space="preserve">s.v. </w:t>
      </w:r>
      <w:r>
        <w:t>alchemilla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h1206 </w:t>
      </w:r>
      <w:r>
        <w:rPr>
          <w:rStyle w:val="hesloveslovo"/>
        </w:rPr>
        <w:t xml:space="preserve">Arcišovicě </w:t>
      </w:r>
      <w:r>
        <w:rPr>
          <w:rStyle w:val="akce"/>
        </w:rPr>
        <w:t xml:space="preserve">přeřazeno sub </w:t>
      </w:r>
      <w:r>
        <w:rPr>
          <w:rStyle w:val="odkaz"/>
        </w:rPr>
        <w:t>Arcišovici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t xml:space="preserve">Hertišovici </w:t>
      </w:r>
      <w:r>
        <w:rPr>
          <w:rStyle w:val="akce"/>
        </w:rPr>
        <w:t>proprium</w:t>
      </w:r>
    </w:p>
    <w:p w:rsidR="00CB13D1" w:rsidRDefault="007F094C">
      <w:pPr>
        <w:pStyle w:val="Vylouceneheslo"/>
      </w:pPr>
      <w:r>
        <w:rPr>
          <w:rStyle w:val="komentar"/>
        </w:rPr>
        <w:t>178.</w:t>
      </w:r>
      <w:r>
        <w:rPr>
          <w:rStyle w:val="identifikator"/>
        </w:rPr>
        <w:tab/>
        <w:t xml:space="preserve">h1207 </w:t>
      </w:r>
      <w:r>
        <w:rPr>
          <w:rStyle w:val="hesloveslovo"/>
        </w:rPr>
        <w:t xml:space="preserve">Arcišovici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h1208 </w:t>
      </w:r>
      <w:r>
        <w:rPr>
          <w:rStyle w:val="hesloveslovo"/>
        </w:rPr>
        <w:t>arcizrádcě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-ě </w:t>
      </w:r>
      <w:r>
        <w:rPr>
          <w:rStyle w:val="slovnidruh"/>
        </w:rPr>
        <w:t>m.</w:t>
      </w:r>
    </w:p>
    <w:p w:rsidR="00CB13D1" w:rsidRDefault="007F094C">
      <w:pPr>
        <w:pStyle w:val="Motivace"/>
      </w:pPr>
      <w:r>
        <w:rPr>
          <w:rStyle w:val="nonparej"/>
        </w:rPr>
        <w:t xml:space="preserve">k </w:t>
      </w:r>
      <w:r>
        <w:rPr>
          <w:rStyle w:val="odkaz"/>
        </w:rPr>
        <w:t>zrádcě</w:t>
      </w:r>
    </w:p>
    <w:p w:rsidR="00CB13D1" w:rsidRDefault="007F094C">
      <w:pPr>
        <w:pStyle w:val="Vykladvyznamu"/>
      </w:pPr>
      <w:r>
        <w:rPr>
          <w:rStyle w:val="vyznam"/>
        </w:rPr>
        <w:t>arcizrádce, kdo se dopouští obzvlášť velké n. odporné zrady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h1209 </w:t>
      </w:r>
      <w:r>
        <w:rPr>
          <w:rStyle w:val="hesloveslovo"/>
        </w:rPr>
        <w:t xml:space="preserve">Ardandam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KR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h1210 </w:t>
      </w:r>
      <w:r>
        <w:rPr>
          <w:rStyle w:val="hesloveslovo"/>
        </w:rPr>
        <w:t xml:space="preserve">Ardelaux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 xml:space="preserve">Ardelaus </w:t>
      </w:r>
      <w:r>
        <w:rPr>
          <w:rStyle w:val="komentar"/>
        </w:rPr>
        <w:t xml:space="preserve">podoba s </w:t>
      </w:r>
      <w:r>
        <w:rPr>
          <w:rStyle w:val="komentarkurziva"/>
        </w:rPr>
        <w:t xml:space="preserve">-x </w:t>
      </w:r>
      <w:r>
        <w:rPr>
          <w:rStyle w:val="komentar"/>
        </w:rPr>
        <w:t xml:space="preserve">v dokladech není, v dokladu s Troj je </w:t>
      </w:r>
      <w:r>
        <w:rPr>
          <w:rStyle w:val="komentarkurziva"/>
        </w:rPr>
        <w:t>Ardelaus</w:t>
      </w:r>
      <w:r>
        <w:rPr>
          <w:rStyle w:val="komentar"/>
        </w:rPr>
        <w:t>, tj. přeřazuju k němu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t xml:space="preserve">Ardelaus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lastRenderedPageBreak/>
        <w:t xml:space="preserve">h1211 </w:t>
      </w:r>
      <w:r>
        <w:rPr>
          <w:rStyle w:val="hesloveslovo"/>
        </w:rPr>
        <w:t xml:space="preserve">Ardobarius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 xml:space="preserve">Ardoborius </w:t>
      </w:r>
      <w:r>
        <w:rPr>
          <w:rStyle w:val="komentar"/>
        </w:rPr>
        <w:t xml:space="preserve">jediný doklad z Otc, psaný s </w:t>
      </w:r>
      <w:r>
        <w:rPr>
          <w:rStyle w:val="komentarkurziva"/>
        </w:rPr>
        <w:t>-o-</w:t>
      </w:r>
      <w:r>
        <w:rPr>
          <w:rStyle w:val="komentar"/>
        </w:rPr>
        <w:t>, tak jej přepisuje i MS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t xml:space="preserve">Ardoborius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h1212 </w:t>
      </w:r>
      <w:r>
        <w:rPr>
          <w:rStyle w:val="hesloveslovo"/>
        </w:rPr>
        <w:t xml:space="preserve">Ardus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Ardua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t xml:space="preserve">Ardua </w:t>
      </w:r>
      <w:r>
        <w:rPr>
          <w:rStyle w:val="akce"/>
        </w:rPr>
        <w:t xml:space="preserve">proprium </w:t>
      </w:r>
      <w:r>
        <w:rPr>
          <w:rStyle w:val="komentarkurziva"/>
        </w:rPr>
        <w:t>město řečené Ardua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h1213 </w:t>
      </w:r>
      <w:r>
        <w:rPr>
          <w:rStyle w:val="hesloveslovo"/>
        </w:rPr>
        <w:t xml:space="preserve">Areca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Arecí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h1214 </w:t>
      </w:r>
      <w:r>
        <w:rPr>
          <w:rStyle w:val="hesloveslovo"/>
        </w:rPr>
        <w:t xml:space="preserve">Arecie </w:t>
      </w:r>
      <w:r>
        <w:rPr>
          <w:rStyle w:val="akce"/>
        </w:rPr>
        <w:t>proprium</w:t>
      </w:r>
    </w:p>
    <w:p w:rsidR="00CB13D1" w:rsidRDefault="007F094C">
      <w:pPr>
        <w:pStyle w:val="Vylouceneheslo"/>
      </w:pPr>
      <w:r>
        <w:rPr>
          <w:rStyle w:val="hesloveslovo"/>
        </w:rPr>
        <w:t xml:space="preserve">Arecí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h1215 </w:t>
      </w:r>
      <w:r>
        <w:rPr>
          <w:rStyle w:val="hesloveslovo"/>
        </w:rPr>
        <w:t xml:space="preserve">Arecium </w:t>
      </w:r>
      <w:r>
        <w:rPr>
          <w:rStyle w:val="akce"/>
        </w:rPr>
        <w:t xml:space="preserve">citátové slovo </w:t>
      </w:r>
      <w:r>
        <w:rPr>
          <w:rStyle w:val="komentar"/>
        </w:rPr>
        <w:t>proprium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h1216 </w:t>
      </w:r>
      <w:r>
        <w:rPr>
          <w:rStyle w:val="hesloveslovo"/>
        </w:rPr>
        <w:t xml:space="preserve">Arectio </w:t>
      </w:r>
      <w:r>
        <w:rPr>
          <w:rStyle w:val="akce"/>
        </w:rPr>
        <w:t>citátové slovo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h1217 </w:t>
      </w:r>
      <w:r>
        <w:rPr>
          <w:rStyle w:val="hesloveslovo"/>
        </w:rPr>
        <w:t xml:space="preserve">Areda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 xml:space="preserve">Ared </w:t>
      </w:r>
      <w:r>
        <w:rPr>
          <w:rStyle w:val="komentar"/>
        </w:rPr>
        <w:t xml:space="preserve">jde o doklad z Comest (Nm 33,24); </w:t>
      </w:r>
      <w:r>
        <w:rPr>
          <w:rStyle w:val="komentarpramen"/>
        </w:rPr>
        <w:t xml:space="preserve">BiblOl </w:t>
      </w:r>
      <w:r>
        <w:rPr>
          <w:rStyle w:val="komentar"/>
        </w:rPr>
        <w:t xml:space="preserve">má na tomto místě </w:t>
      </w:r>
      <w:r>
        <w:rPr>
          <w:rStyle w:val="komentarkurziva"/>
        </w:rPr>
        <w:t>do Arcela</w:t>
      </w:r>
      <w:r>
        <w:rPr>
          <w:rStyle w:val="komentar"/>
        </w:rPr>
        <w:t xml:space="preserve">, lat. </w:t>
      </w:r>
      <w:r>
        <w:rPr>
          <w:rStyle w:val="komentarkurziva"/>
        </w:rPr>
        <w:t>in Arada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t xml:space="preserve">Ared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h1218 </w:t>
      </w:r>
      <w:r>
        <w:rPr>
          <w:rStyle w:val="hesloveslovo"/>
        </w:rPr>
        <w:t xml:space="preserve">Arecha </w:t>
      </w:r>
      <w:r>
        <w:rPr>
          <w:rStyle w:val="akce"/>
        </w:rPr>
        <w:t>nenáležitá podoba v HesStčS, přeřazeno sub</w:t>
      </w:r>
      <w:r>
        <w:rPr>
          <w:rStyle w:val="odkaz"/>
        </w:rPr>
        <w:t>Areth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h1219 </w:t>
      </w:r>
      <w:r>
        <w:rPr>
          <w:rStyle w:val="hesloveslovo"/>
        </w:rPr>
        <w:t xml:space="preserve">arelatenský </w:t>
      </w:r>
      <w:r>
        <w:rPr>
          <w:rStyle w:val="slovnidruh"/>
        </w:rPr>
        <w:t>adj.</w:t>
      </w:r>
    </w:p>
    <w:p w:rsidR="00CB13D1" w:rsidRDefault="007F094C">
      <w:pPr>
        <w:pStyle w:val="Motivace"/>
      </w:pPr>
      <w:r>
        <w:rPr>
          <w:rStyle w:val="nonparej"/>
        </w:rPr>
        <w:t xml:space="preserve">k </w:t>
      </w:r>
      <w:r>
        <w:rPr>
          <w:rStyle w:val="odkaz"/>
        </w:rPr>
        <w:t>Arelates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1. </w:t>
      </w:r>
      <w:r>
        <w:rPr>
          <w:rStyle w:val="spojitelnost"/>
        </w:rPr>
        <w:t xml:space="preserve">(o kardinálovi) </w:t>
      </w:r>
      <w:r>
        <w:rPr>
          <w:rStyle w:val="vyznam"/>
        </w:rPr>
        <w:t xml:space="preserve">mající působiště v Arelates </w:t>
      </w:r>
      <w:r>
        <w:rPr>
          <w:rStyle w:val="komentar"/>
        </w:rPr>
        <w:t>starší název pro Arles v Itálii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2. </w:t>
      </w:r>
      <w:r>
        <w:rPr>
          <w:rStyle w:val="spojitelnost"/>
        </w:rPr>
        <w:t xml:space="preserve">(o budově) </w:t>
      </w:r>
      <w:r>
        <w:rPr>
          <w:rStyle w:val="vyznam"/>
        </w:rPr>
        <w:t>nacházející se v Arelates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h1220 </w:t>
      </w:r>
      <w:r>
        <w:rPr>
          <w:rStyle w:val="hesloveslovo"/>
        </w:rPr>
        <w:t xml:space="preserve">Arelates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lastRenderedPageBreak/>
        <w:t xml:space="preserve">h1221 </w:t>
      </w:r>
      <w:r>
        <w:rPr>
          <w:rStyle w:val="hesloveslovo"/>
        </w:rPr>
        <w:t xml:space="preserve">Aremulus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h1222 </w:t>
      </w:r>
      <w:r>
        <w:rPr>
          <w:rStyle w:val="hesloveslovo"/>
        </w:rPr>
        <w:t>arenga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-y </w:t>
      </w:r>
      <w:r>
        <w:rPr>
          <w:rStyle w:val="slovnidruh"/>
        </w:rPr>
        <w:t>f.</w:t>
      </w:r>
    </w:p>
    <w:p w:rsidR="00CB13D1" w:rsidRDefault="007F094C">
      <w:pPr>
        <w:pStyle w:val="Motivace"/>
      </w:pPr>
      <w:r>
        <w:rPr>
          <w:rStyle w:val="nonparej"/>
        </w:rPr>
        <w:t xml:space="preserve">k lat. </w:t>
      </w:r>
      <w:r>
        <w:t>arenga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1. </w:t>
      </w:r>
      <w:r>
        <w:rPr>
          <w:rStyle w:val="vyznam"/>
        </w:rPr>
        <w:t>slavnostní řeč, promluva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2. </w:t>
      </w:r>
      <w:r>
        <w:rPr>
          <w:rStyle w:val="nonparej"/>
        </w:rPr>
        <w:t xml:space="preserve">jur. </w:t>
      </w:r>
      <w:r>
        <w:rPr>
          <w:rStyle w:val="vyznam"/>
        </w:rPr>
        <w:t>úvodní část právní listiny následující po pozdravu a shrnující její obsah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h1223 </w:t>
      </w:r>
      <w:r>
        <w:rPr>
          <w:rStyle w:val="hesloveslovo"/>
        </w:rPr>
        <w:t xml:space="preserve">Arenicie </w:t>
      </w:r>
      <w:r>
        <w:rPr>
          <w:rStyle w:val="akce"/>
        </w:rPr>
        <w:t xml:space="preserve">proprium </w:t>
      </w:r>
      <w:r>
        <w:rPr>
          <w:rStyle w:val="komentar"/>
        </w:rPr>
        <w:t>jiný název pro Renicii (na stejném místě v jednom z rkp. CestMand)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h1224 </w:t>
      </w:r>
      <w:r>
        <w:rPr>
          <w:rStyle w:val="hesloveslovo"/>
        </w:rPr>
        <w:t xml:space="preserve">ares </w:t>
      </w:r>
      <w:r>
        <w:rPr>
          <w:rStyle w:val="akce"/>
        </w:rPr>
        <w:t xml:space="preserve">citátové slovo </w:t>
      </w:r>
      <w:r>
        <w:rPr>
          <w:rStyle w:val="komentar"/>
        </w:rPr>
        <w:t xml:space="preserve">kontext: </w:t>
      </w:r>
      <w:r>
        <w:rPr>
          <w:rStyle w:val="komentarkurziva"/>
        </w:rPr>
        <w:t xml:space="preserve">súdkové jako mramoroví, kteréžto ares nazývají... </w:t>
      </w:r>
      <w:r>
        <w:rPr>
          <w:rStyle w:val="komentar"/>
        </w:rPr>
        <w:t>CestMand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t xml:space="preserve">Aristoteleš </w:t>
      </w:r>
      <w:r>
        <w:rPr>
          <w:rStyle w:val="akce"/>
        </w:rPr>
        <w:t>proprium</w:t>
      </w:r>
    </w:p>
    <w:p w:rsidR="00CB13D1" w:rsidRDefault="007F094C">
      <w:pPr>
        <w:pStyle w:val="Vylouceneheslo"/>
      </w:pPr>
      <w:r>
        <w:rPr>
          <w:rStyle w:val="hesloveslovo"/>
        </w:rPr>
        <w:t xml:space="preserve">Aristoteles </w:t>
      </w:r>
      <w:r>
        <w:rPr>
          <w:rStyle w:val="akce"/>
        </w:rPr>
        <w:t>proprium</w:t>
      </w:r>
    </w:p>
    <w:p w:rsidR="00CB13D1" w:rsidRDefault="007F094C">
      <w:pPr>
        <w:pStyle w:val="Poznamka"/>
      </w:pPr>
      <w:r>
        <w:t>Dolož. též adj. poses.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h1225 </w:t>
      </w:r>
      <w:r>
        <w:rPr>
          <w:rStyle w:val="hesloveslovo"/>
        </w:rPr>
        <w:t xml:space="preserve">Arestotileš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 xml:space="preserve">Aristotileš </w:t>
      </w:r>
      <w:r>
        <w:rPr>
          <w:rStyle w:val="komentar"/>
        </w:rPr>
        <w:t xml:space="preserve">dochovaná jen podoba s </w:t>
      </w:r>
      <w:r>
        <w:rPr>
          <w:rStyle w:val="komentarkurziva"/>
        </w:rPr>
        <w:t>-i-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h1226 </w:t>
      </w:r>
      <w:r>
        <w:rPr>
          <w:rStyle w:val="hesloveslovo"/>
        </w:rPr>
        <w:t xml:space="preserve">Aretas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h1227 </w:t>
      </w:r>
      <w:r>
        <w:rPr>
          <w:rStyle w:val="hesloveslovo"/>
        </w:rPr>
        <w:t xml:space="preserve">Areth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h1228 </w:t>
      </w:r>
      <w:r>
        <w:rPr>
          <w:rStyle w:val="hesloveslovo"/>
        </w:rPr>
        <w:t xml:space="preserve">Aretha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Areth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h1229 </w:t>
      </w:r>
      <w:r>
        <w:rPr>
          <w:rStyle w:val="hesloveslovo"/>
        </w:rPr>
        <w:t xml:space="preserve">aretský </w:t>
      </w:r>
      <w:r>
        <w:rPr>
          <w:rStyle w:val="slovnidruh"/>
        </w:rPr>
        <w:t>adj.</w:t>
      </w:r>
    </w:p>
    <w:p w:rsidR="00CB13D1" w:rsidRDefault="007F094C">
      <w:pPr>
        <w:pStyle w:val="Motivace"/>
      </w:pPr>
      <w:r>
        <w:rPr>
          <w:rStyle w:val="nonparej"/>
        </w:rPr>
        <w:t xml:space="preserve">k </w:t>
      </w:r>
      <w:r>
        <w:rPr>
          <w:rStyle w:val="odkaz"/>
        </w:rPr>
        <w:t>Aretas</w:t>
      </w:r>
    </w:p>
    <w:p w:rsidR="00CB13D1" w:rsidRDefault="007F094C">
      <w:pPr>
        <w:pStyle w:val="Vykladvyznamu"/>
      </w:pPr>
      <w:r>
        <w:rPr>
          <w:rStyle w:val="spojitelnost"/>
        </w:rPr>
        <w:t xml:space="preserve">(o lidu) </w:t>
      </w:r>
      <w:r>
        <w:rPr>
          <w:rStyle w:val="vyznam"/>
        </w:rPr>
        <w:t>náležející Aretovi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h1230 </w:t>
      </w:r>
      <w:r>
        <w:rPr>
          <w:rStyle w:val="hesloveslovo"/>
        </w:rPr>
        <w:t xml:space="preserve">Areuma </w:t>
      </w:r>
      <w:r>
        <w:rPr>
          <w:rStyle w:val="akce"/>
        </w:rPr>
        <w:t xml:space="preserve">proprium </w:t>
      </w:r>
      <w:r>
        <w:rPr>
          <w:rStyle w:val="komentar"/>
        </w:rPr>
        <w:t xml:space="preserve">mohlo by se interpretovat i jako </w:t>
      </w:r>
      <w:r>
        <w:rPr>
          <w:rStyle w:val="komentarkurziva"/>
        </w:rPr>
        <w:t>Areumus</w:t>
      </w:r>
      <w:r>
        <w:rPr>
          <w:rStyle w:val="komentar"/>
        </w:rPr>
        <w:t>, viz násl. doklad (oba z Comest, každý z jiného rkp.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h1231 </w:t>
      </w:r>
      <w:r>
        <w:rPr>
          <w:rStyle w:val="hesloveslovo"/>
        </w:rPr>
        <w:t xml:space="preserve">Areuna </w:t>
      </w:r>
      <w:r>
        <w:rPr>
          <w:rStyle w:val="akce"/>
        </w:rPr>
        <w:t xml:space="preserve">proprium </w:t>
      </w:r>
      <w:r>
        <w:rPr>
          <w:rStyle w:val="komentar"/>
        </w:rPr>
        <w:t xml:space="preserve">mohlo by se interpretovat i jako </w:t>
      </w:r>
      <w:r>
        <w:rPr>
          <w:rStyle w:val="komentarkurziva"/>
        </w:rPr>
        <w:t>Areumus</w:t>
      </w:r>
      <w:r>
        <w:rPr>
          <w:rStyle w:val="komentar"/>
        </w:rPr>
        <w:t xml:space="preserve">, to samé místo jako předchozí doklad... z Comest k 1 Par 21,14; v lat. </w:t>
      </w:r>
      <w:r>
        <w:rPr>
          <w:rStyle w:val="komentarkurziva"/>
        </w:rPr>
        <w:t>in area Ornan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lastRenderedPageBreak/>
        <w:t xml:space="preserve">h1232 </w:t>
      </w:r>
      <w:r>
        <w:rPr>
          <w:rStyle w:val="hesloveslovo"/>
        </w:rPr>
        <w:t xml:space="preserve">areuncula </w:t>
      </w:r>
      <w:r>
        <w:rPr>
          <w:rStyle w:val="akce"/>
        </w:rPr>
        <w:t>citátové slovo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h1233 </w:t>
      </w:r>
      <w:r>
        <w:rPr>
          <w:rStyle w:val="hesloveslovo"/>
        </w:rPr>
        <w:t>arfa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-y </w:t>
      </w:r>
      <w:r>
        <w:rPr>
          <w:rStyle w:val="slovnidruh"/>
        </w:rPr>
        <w:t>f.</w:t>
      </w:r>
    </w:p>
    <w:p w:rsidR="00CB13D1" w:rsidRDefault="007F094C">
      <w:pPr>
        <w:pStyle w:val="Motivace"/>
      </w:pPr>
      <w:r>
        <w:rPr>
          <w:rStyle w:val="nonparej"/>
        </w:rPr>
        <w:t xml:space="preserve">sr. rus. </w:t>
      </w:r>
      <w:r>
        <w:t xml:space="preserve">árfa, </w:t>
      </w:r>
      <w:r>
        <w:rPr>
          <w:rStyle w:val="nonparej"/>
        </w:rPr>
        <w:t xml:space="preserve">sthn. </w:t>
      </w:r>
      <w:r>
        <w:t xml:space="preserve">harfa, </w:t>
      </w:r>
      <w:r>
        <w:rPr>
          <w:rStyle w:val="nonparej"/>
        </w:rPr>
        <w:t xml:space="preserve">it. </w:t>
      </w:r>
      <w:r>
        <w:t>arpa</w:t>
      </w:r>
    </w:p>
    <w:p w:rsidR="00CB13D1" w:rsidRDefault="007F094C">
      <w:pPr>
        <w:pStyle w:val="Vykladvyznamu"/>
      </w:pPr>
      <w:r>
        <w:rPr>
          <w:rStyle w:val="vyznam"/>
        </w:rPr>
        <w:t>harfa, strunný hudební nástroj</w:t>
      </w:r>
    </w:p>
    <w:p w:rsidR="00CB13D1" w:rsidRDefault="007F094C">
      <w:pPr>
        <w:pStyle w:val="Poznamka"/>
      </w:pPr>
      <w:r>
        <w:t xml:space="preserve">Ojed. doklad z </w:t>
      </w:r>
      <w:r>
        <w:rPr>
          <w:rStyle w:val="pramen"/>
        </w:rPr>
        <w:t>ŽídSpráv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h1234 </w:t>
      </w:r>
      <w:r>
        <w:rPr>
          <w:rStyle w:val="hesloveslovo"/>
        </w:rPr>
        <w:t xml:space="preserve">Arfaxat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h1235 </w:t>
      </w:r>
      <w:r>
        <w:rPr>
          <w:rStyle w:val="hesloveslovo"/>
        </w:rPr>
        <w:t xml:space="preserve">Arginský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arginský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hesloveslovo"/>
        </w:rPr>
        <w:t xml:space="preserve">arginský </w:t>
      </w:r>
      <w:r>
        <w:rPr>
          <w:rStyle w:val="slovnidruh"/>
        </w:rPr>
        <w:t>adj.</w:t>
      </w:r>
    </w:p>
    <w:p w:rsidR="00CB13D1" w:rsidRDefault="007F094C">
      <w:pPr>
        <w:pStyle w:val="Motivace"/>
      </w:pPr>
      <w:r>
        <w:rPr>
          <w:rStyle w:val="nonparej"/>
        </w:rPr>
        <w:t xml:space="preserve">k </w:t>
      </w:r>
      <w:r>
        <w:rPr>
          <w:rStyle w:val="odkaz"/>
        </w:rPr>
        <w:t xml:space="preserve">Argos </w:t>
      </w:r>
      <w:r>
        <w:rPr>
          <w:rStyle w:val="komentar"/>
        </w:rPr>
        <w:t>Diomedes, král v Argu</w:t>
      </w:r>
    </w:p>
    <w:p w:rsidR="00CB13D1" w:rsidRDefault="007F094C">
      <w:pPr>
        <w:pStyle w:val="Vykladvyznamu"/>
      </w:pPr>
      <w:r>
        <w:t xml:space="preserve">„Arginščí“ </w:t>
      </w:r>
      <w:r>
        <w:rPr>
          <w:rStyle w:val="vyznam"/>
        </w:rPr>
        <w:t xml:space="preserve">obyvatelé řeckého města Argos </w:t>
      </w:r>
      <w:r>
        <w:rPr>
          <w:rStyle w:val="komentar"/>
        </w:rPr>
        <w:t>na Peloponnesu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h1236 </w:t>
      </w:r>
      <w:r>
        <w:rPr>
          <w:rStyle w:val="hesloveslovo"/>
        </w:rPr>
        <w:t xml:space="preserve">Argire </w:t>
      </w:r>
      <w:r>
        <w:rPr>
          <w:rStyle w:val="akce"/>
        </w:rPr>
        <w:t xml:space="preserve">proprium </w:t>
      </w:r>
      <w:r>
        <w:rPr>
          <w:rStyle w:val="komentar"/>
        </w:rPr>
        <w:t>(jm. ostrova)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lastRenderedPageBreak/>
        <w:t xml:space="preserve">h1237 </w:t>
      </w:r>
      <w:r>
        <w:rPr>
          <w:rStyle w:val="hesloveslovo"/>
        </w:rPr>
        <w:t xml:space="preserve">Argiron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h1238 </w:t>
      </w:r>
      <w:r>
        <w:rPr>
          <w:rStyle w:val="hesloveslovo"/>
        </w:rPr>
        <w:t xml:space="preserve">Argis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h1239 </w:t>
      </w:r>
      <w:r>
        <w:rPr>
          <w:rStyle w:val="hesloveslovo"/>
        </w:rPr>
        <w:t xml:space="preserve">Argon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h1240 </w:t>
      </w:r>
      <w:r>
        <w:rPr>
          <w:rStyle w:val="hesloveslovo"/>
        </w:rPr>
        <w:t xml:space="preserve">Argones </w:t>
      </w:r>
      <w:r>
        <w:rPr>
          <w:rStyle w:val="akce"/>
        </w:rPr>
        <w:t>citátové slovo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h1241 </w:t>
      </w:r>
      <w:r>
        <w:rPr>
          <w:rStyle w:val="hesloveslovo"/>
        </w:rPr>
        <w:t xml:space="preserve">argonitský </w:t>
      </w:r>
      <w:r>
        <w:rPr>
          <w:rStyle w:val="slovnidruh"/>
        </w:rPr>
        <w:t>adj.</w:t>
      </w:r>
    </w:p>
    <w:p w:rsidR="00CB13D1" w:rsidRDefault="007F094C">
      <w:pPr>
        <w:pStyle w:val="Motivace"/>
      </w:pPr>
      <w:r>
        <w:rPr>
          <w:rStyle w:val="nonparej"/>
        </w:rPr>
        <w:t xml:space="preserve">sr. lat. </w:t>
      </w:r>
      <w:r>
        <w:t>Argonautae</w:t>
      </w:r>
    </w:p>
    <w:p w:rsidR="00CB13D1" w:rsidRDefault="007F094C">
      <w:pPr>
        <w:pStyle w:val="Vykladvyznamu"/>
      </w:pPr>
      <w:r>
        <w:rPr>
          <w:rStyle w:val="spojitelnost"/>
        </w:rPr>
        <w:t xml:space="preserve">(o lidech) </w:t>
      </w:r>
      <w:r>
        <w:rPr>
          <w:rStyle w:val="vyznam"/>
        </w:rPr>
        <w:t xml:space="preserve">patřící k argonautům (?) </w:t>
      </w:r>
      <w:r>
        <w:rPr>
          <w:rStyle w:val="komentar"/>
        </w:rPr>
        <w:t xml:space="preserve">z Comest za lat. </w:t>
      </w:r>
      <w:r>
        <w:rPr>
          <w:rStyle w:val="komentarkurziva"/>
        </w:rPr>
        <w:t>Argonautarum</w:t>
      </w:r>
      <w:r>
        <w:rPr>
          <w:rStyle w:val="komentar"/>
        </w:rPr>
        <w:t>... ale zdá se, že možná překladatel tak úplně nepochopil... (měla pro ně být sepsána pověst o Ikarovi...)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h1242 </w:t>
      </w:r>
      <w:r>
        <w:rPr>
          <w:rStyle w:val="hesloveslovo"/>
        </w:rPr>
        <w:t xml:space="preserve">Argos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lastRenderedPageBreak/>
        <w:t xml:space="preserve">h1243 </w:t>
      </w:r>
      <w:r>
        <w:rPr>
          <w:rStyle w:val="hesloveslovo"/>
        </w:rPr>
        <w:t xml:space="preserve">Argritščí </w:t>
      </w:r>
      <w:r>
        <w:rPr>
          <w:rStyle w:val="akce"/>
        </w:rPr>
        <w:t xml:space="preserve">přeřazeno sub </w:t>
      </w:r>
      <w:r>
        <w:rPr>
          <w:rStyle w:val="odkaz"/>
        </w:rPr>
        <w:t xml:space="preserve">arginský </w:t>
      </w:r>
      <w:r>
        <w:rPr>
          <w:rStyle w:val="komentar"/>
        </w:rPr>
        <w:t xml:space="preserve">jen odkazový lístek, ale odkaz na </w:t>
      </w:r>
      <w:r>
        <w:rPr>
          <w:rStyle w:val="komentarkurziva"/>
        </w:rPr>
        <w:t>Arjvitští</w:t>
      </w:r>
      <w:r>
        <w:rPr>
          <w:rStyle w:val="komentar"/>
        </w:rPr>
        <w:t>, které není... tj. abych nemusela psát, že chybějí doklady, jsem to přeřadila, ale možné jsou obě řešení...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h1244 </w:t>
      </w:r>
      <w:r>
        <w:rPr>
          <w:rStyle w:val="hesloveslovo"/>
        </w:rPr>
        <w:t xml:space="preserve">Argy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Arg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t xml:space="preserve">Arg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h1245 </w:t>
      </w:r>
      <w:r>
        <w:rPr>
          <w:rStyle w:val="hesloveslovo"/>
        </w:rPr>
        <w:t>archa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-y </w:t>
      </w:r>
      <w:r>
        <w:rPr>
          <w:rStyle w:val="slovnidruh"/>
        </w:rPr>
        <w:t>f.</w:t>
      </w:r>
    </w:p>
    <w:p w:rsidR="00CB13D1" w:rsidRDefault="007F094C">
      <w:pPr>
        <w:pStyle w:val="Heslovezahlavi"/>
      </w:pPr>
      <w:r>
        <w:rPr>
          <w:rStyle w:val="identifikator"/>
        </w:rPr>
        <w:t xml:space="preserve">h1323 </w:t>
      </w:r>
      <w:r>
        <w:rPr>
          <w:rStyle w:val="hesloveslovo"/>
        </w:rPr>
        <w:t>arka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-y </w:t>
      </w:r>
      <w:r>
        <w:rPr>
          <w:rStyle w:val="slovnidruh"/>
        </w:rPr>
        <w:t>f.</w:t>
      </w:r>
    </w:p>
    <w:p w:rsidR="00CB13D1" w:rsidRDefault="007F094C">
      <w:pPr>
        <w:pStyle w:val="Motivace"/>
      </w:pPr>
      <w:r>
        <w:rPr>
          <w:rStyle w:val="nonparej"/>
        </w:rPr>
        <w:t xml:space="preserve">sr. lat. </w:t>
      </w:r>
      <w:r>
        <w:t>arca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1. </w:t>
      </w:r>
      <w:r>
        <w:rPr>
          <w:rStyle w:val="vyznam"/>
        </w:rPr>
        <w:t>archa, biblické plavidlo Noemovo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2. </w:t>
      </w:r>
      <w:r>
        <w:rPr>
          <w:rStyle w:val="vyznam"/>
        </w:rPr>
        <w:t>archa úmluvy, schrána obsahující základní posvátné předměty židovského náboženství (zvl. desky s Desaterem, Áronovu hůl a manu)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3. </w:t>
      </w:r>
      <w:r>
        <w:rPr>
          <w:rStyle w:val="nonparej"/>
        </w:rPr>
        <w:t xml:space="preserve">eccl. </w:t>
      </w:r>
      <w:r>
        <w:rPr>
          <w:rStyle w:val="vyznam"/>
        </w:rPr>
        <w:t>svatostánek, tabernákulum, ozdobná schrána na uchovávání posvátných předmětů křesťanského náboženství (zvl. monstrance s hostií a kalicha)</w:t>
      </w:r>
    </w:p>
    <w:p w:rsidR="00CB13D1" w:rsidRDefault="007F094C">
      <w:pPr>
        <w:pStyle w:val="Poznamka"/>
      </w:pPr>
      <w:r>
        <w:t>Dolož. též vl. jm. osobní Arka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h1246 </w:t>
      </w:r>
      <w:r>
        <w:rPr>
          <w:rStyle w:val="hesloveslovo"/>
        </w:rPr>
        <w:t xml:space="preserve">archabee </w:t>
      </w:r>
      <w:r>
        <w:rPr>
          <w:rStyle w:val="akce"/>
        </w:rPr>
        <w:t xml:space="preserve">přeřazeno sub </w:t>
      </w:r>
      <w:r>
        <w:rPr>
          <w:rStyle w:val="odkaz"/>
        </w:rPr>
        <w:t xml:space="preserve">artabee </w:t>
      </w:r>
      <w:r>
        <w:rPr>
          <w:rStyle w:val="komentar"/>
        </w:rPr>
        <w:t>sr. Comes 236a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lastRenderedPageBreak/>
        <w:t xml:space="preserve">h1247 </w:t>
      </w:r>
      <w:r>
        <w:rPr>
          <w:rStyle w:val="hesloveslovo"/>
        </w:rPr>
        <w:t xml:space="preserve">Archadei </w:t>
      </w:r>
      <w:r>
        <w:rPr>
          <w:rStyle w:val="akce"/>
        </w:rPr>
        <w:t xml:space="preserve">proprium </w:t>
      </w:r>
      <w:r>
        <w:rPr>
          <w:rStyle w:val="komentar"/>
        </w:rPr>
        <w:t>pro jméno země (na pomezí citátového užití?)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h1248 </w:t>
      </w:r>
      <w:r>
        <w:rPr>
          <w:rStyle w:val="hesloveslovo"/>
        </w:rPr>
        <w:t xml:space="preserve">archades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Archades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t xml:space="preserve">Archades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h1249 </w:t>
      </w:r>
      <w:r>
        <w:rPr>
          <w:rStyle w:val="hesloveslovo"/>
        </w:rPr>
        <w:t xml:space="preserve">Archadius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h1250 </w:t>
      </w:r>
      <w:r>
        <w:rPr>
          <w:rStyle w:val="hesloveslovo"/>
        </w:rPr>
        <w:t xml:space="preserve">Archaja </w:t>
      </w:r>
      <w:r>
        <w:rPr>
          <w:rStyle w:val="akce"/>
        </w:rPr>
        <w:t xml:space="preserve">proprium </w:t>
      </w:r>
      <w:r>
        <w:rPr>
          <w:rStyle w:val="komentar"/>
        </w:rPr>
        <w:t xml:space="preserve">Asi za </w:t>
      </w:r>
      <w:r>
        <w:rPr>
          <w:rStyle w:val="komentarkurziva"/>
        </w:rPr>
        <w:t>Achaja</w:t>
      </w:r>
      <w:r>
        <w:rPr>
          <w:rStyle w:val="komentar"/>
        </w:rPr>
        <w:t xml:space="preserve">, z </w:t>
      </w:r>
      <w:r>
        <w:rPr>
          <w:rStyle w:val="komentarpramen"/>
        </w:rPr>
        <w:t>ŽídSpráv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h1251 </w:t>
      </w:r>
      <w:r>
        <w:rPr>
          <w:rStyle w:val="hesloveslovo"/>
        </w:rPr>
        <w:t xml:space="preserve">Archaleus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Odkazovezahlavi"/>
      </w:pPr>
      <w:r>
        <w:rPr>
          <w:rStyle w:val="identifikator"/>
        </w:rPr>
        <w:t xml:space="preserve">h1252 </w:t>
      </w:r>
      <w:r>
        <w:rPr>
          <w:rStyle w:val="hesloveslovo"/>
        </w:rPr>
        <w:t xml:space="preserve">archanděl </w:t>
      </w:r>
      <w:r>
        <w:rPr>
          <w:rStyle w:val="nonparej"/>
        </w:rPr>
        <w:t xml:space="preserve">v. </w:t>
      </w:r>
      <w:r>
        <w:rPr>
          <w:rStyle w:val="odkaz"/>
        </w:rPr>
        <w:t>archanjel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lastRenderedPageBreak/>
        <w:t xml:space="preserve">h1253 </w:t>
      </w:r>
      <w:r>
        <w:rPr>
          <w:rStyle w:val="hesloveslovo"/>
        </w:rPr>
        <w:t xml:space="preserve">archandělský </w:t>
      </w:r>
      <w:r>
        <w:rPr>
          <w:rStyle w:val="akce"/>
        </w:rPr>
        <w:t xml:space="preserve">přeřazeno sub </w:t>
      </w:r>
      <w:r>
        <w:rPr>
          <w:rStyle w:val="odkaz"/>
        </w:rPr>
        <w:t>archanjelský</w:t>
      </w:r>
      <w:r>
        <w:rPr>
          <w:rStyle w:val="komentar"/>
        </w:rPr>
        <w:t xml:space="preserve">na výskyt s </w:t>
      </w:r>
      <w:r>
        <w:rPr>
          <w:rStyle w:val="komentarkurziva"/>
        </w:rPr>
        <w:t xml:space="preserve">-dě- </w:t>
      </w:r>
      <w:r>
        <w:rPr>
          <w:rStyle w:val="komentar"/>
        </w:rPr>
        <w:t>neexistuje doklad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h1254 </w:t>
      </w:r>
      <w:r>
        <w:rPr>
          <w:rStyle w:val="hesloveslovo"/>
        </w:rPr>
        <w:t xml:space="preserve">archangelus </w:t>
      </w:r>
      <w:r>
        <w:rPr>
          <w:rStyle w:val="akce"/>
        </w:rPr>
        <w:t xml:space="preserve">citátové slovo </w:t>
      </w:r>
      <w:r>
        <w:rPr>
          <w:rStyle w:val="komentar"/>
        </w:rPr>
        <w:t xml:space="preserve">V JistKanc je podoba </w:t>
      </w:r>
      <w:r>
        <w:rPr>
          <w:rStyle w:val="komentarkurziva"/>
        </w:rPr>
        <w:t>archangelus</w:t>
      </w:r>
      <w:r>
        <w:rPr>
          <w:rStyle w:val="komentar"/>
        </w:rPr>
        <w:t>, ale ojedinělé a tj. vyřazuju coby citátové (pochop. na zvážení, ale vzhledem k lat. koncovce bych takto možná vyloučené nechala)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h1255 </w:t>
      </w:r>
      <w:r>
        <w:rPr>
          <w:rStyle w:val="hesloveslovo"/>
        </w:rPr>
        <w:t>archanjel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-a </w:t>
      </w:r>
      <w:r>
        <w:rPr>
          <w:rStyle w:val="slovnidruh"/>
        </w:rPr>
        <w:t>m.</w:t>
      </w:r>
    </w:p>
    <w:p w:rsidR="00CB13D1" w:rsidRDefault="007F094C">
      <w:pPr>
        <w:pStyle w:val="Heslovezahlavi"/>
      </w:pPr>
      <w:r>
        <w:rPr>
          <w:rStyle w:val="nonparej"/>
        </w:rPr>
        <w:t xml:space="preserve">pozd. též </w:t>
      </w:r>
      <w:r>
        <w:rPr>
          <w:rStyle w:val="identifikator"/>
        </w:rPr>
        <w:t xml:space="preserve">h1252 </w:t>
      </w:r>
      <w:r>
        <w:rPr>
          <w:rStyle w:val="hesloveslovo"/>
        </w:rPr>
        <w:t>archanděl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-a </w:t>
      </w:r>
      <w:r>
        <w:rPr>
          <w:rStyle w:val="slovnidruh"/>
        </w:rPr>
        <w:t>m.</w:t>
      </w:r>
    </w:p>
    <w:p w:rsidR="00CB13D1" w:rsidRDefault="007F094C">
      <w:pPr>
        <w:pStyle w:val="Motivace"/>
      </w:pPr>
      <w:r>
        <w:rPr>
          <w:rStyle w:val="nonparej"/>
        </w:rPr>
        <w:t xml:space="preserve">k lat. </w:t>
      </w:r>
      <w:r>
        <w:t>archangelus</w:t>
      </w:r>
    </w:p>
    <w:p w:rsidR="00CB13D1" w:rsidRDefault="007F094C">
      <w:pPr>
        <w:pStyle w:val="Vykladvyznamu"/>
      </w:pPr>
      <w:r>
        <w:rPr>
          <w:rStyle w:val="vyznam"/>
        </w:rPr>
        <w:t>archanděl, nejvyšší posel boží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h1256 </w:t>
      </w:r>
      <w:r>
        <w:rPr>
          <w:rStyle w:val="hesloveslovo"/>
        </w:rPr>
        <w:t xml:space="preserve">archanjelský </w:t>
      </w:r>
      <w:r>
        <w:rPr>
          <w:rStyle w:val="slovnidruh"/>
        </w:rPr>
        <w:t xml:space="preserve">adj. </w:t>
      </w:r>
      <w:r>
        <w:rPr>
          <w:rStyle w:val="komentarkurziva"/>
        </w:rPr>
        <w:t xml:space="preserve">archandělský </w:t>
      </w:r>
      <w:r>
        <w:rPr>
          <w:rStyle w:val="komentar"/>
        </w:rPr>
        <w:t>nedoloženo</w:t>
      </w:r>
    </w:p>
    <w:p w:rsidR="00CB13D1" w:rsidRDefault="007F094C">
      <w:pPr>
        <w:pStyle w:val="Motivace"/>
      </w:pPr>
      <w:r>
        <w:rPr>
          <w:rStyle w:val="nonparej"/>
        </w:rPr>
        <w:t xml:space="preserve">k </w:t>
      </w:r>
      <w:r>
        <w:rPr>
          <w:rStyle w:val="odkaz"/>
        </w:rPr>
        <w:t>archanjel</w:t>
      </w:r>
    </w:p>
    <w:p w:rsidR="00CB13D1" w:rsidRDefault="007F094C">
      <w:pPr>
        <w:pStyle w:val="Vykladvyznamu"/>
      </w:pPr>
      <w:r>
        <w:rPr>
          <w:rStyle w:val="vyznam"/>
        </w:rPr>
        <w:t xml:space="preserve">(ve funkci gen.) </w:t>
      </w:r>
      <w:r>
        <w:rPr>
          <w:rStyle w:val="vyznamstaroceskyvyraz"/>
        </w:rPr>
        <w:t>„archandělů“</w:t>
      </w:r>
    </w:p>
    <w:p w:rsidR="00CB13D1" w:rsidRDefault="007F094C">
      <w:pPr>
        <w:pStyle w:val="Poznamka"/>
      </w:pPr>
      <w:r>
        <w:t>Ojed. doklad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h1257 </w:t>
      </w:r>
      <w:r>
        <w:rPr>
          <w:rStyle w:val="hesloveslovo"/>
        </w:rPr>
        <w:t xml:space="preserve">Archas </w:t>
      </w:r>
      <w:r>
        <w:rPr>
          <w:rStyle w:val="akce"/>
        </w:rPr>
        <w:t xml:space="preserve">proprium </w:t>
      </w:r>
      <w:r>
        <w:rPr>
          <w:rStyle w:val="komentar"/>
        </w:rPr>
        <w:t xml:space="preserve">v Comest přímo </w:t>
      </w:r>
      <w:r>
        <w:rPr>
          <w:rStyle w:val="komentarkurziva"/>
        </w:rPr>
        <w:t xml:space="preserve">Kalef urodil Arthan </w:t>
      </w:r>
      <w:r>
        <w:rPr>
          <w:rStyle w:val="komentar"/>
        </w:rPr>
        <w:t xml:space="preserve">– </w:t>
      </w:r>
      <w:r>
        <w:rPr>
          <w:rStyle w:val="komentarkurziva"/>
        </w:rPr>
        <w:t xml:space="preserve">t/c </w:t>
      </w:r>
      <w:r>
        <w:rPr>
          <w:rStyle w:val="komentar"/>
        </w:rPr>
        <w:t xml:space="preserve">zde trochu problém, tj. by se dalo interpretovat i tak, jak to tu je..., ale v </w:t>
      </w:r>
      <w:r>
        <w:rPr>
          <w:rStyle w:val="komentarpramen"/>
        </w:rPr>
        <w:t xml:space="preserve">ŽídSpráv </w:t>
      </w:r>
      <w:r>
        <w:rPr>
          <w:rStyle w:val="komentar"/>
        </w:rPr>
        <w:t xml:space="preserve">118 je </w:t>
      </w:r>
      <w:r>
        <w:rPr>
          <w:rStyle w:val="komentarkurziva"/>
        </w:rPr>
        <w:t xml:space="preserve">Archas </w:t>
      </w:r>
      <w:r>
        <w:rPr>
          <w:rStyle w:val="komentar"/>
        </w:rPr>
        <w:t>i přímo jmenován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h1258 </w:t>
      </w:r>
      <w:r>
        <w:rPr>
          <w:rStyle w:val="hesloveslovo"/>
        </w:rPr>
        <w:t xml:space="preserve">Archatský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archatský</w:t>
      </w:r>
    </w:p>
    <w:p w:rsidR="00CB13D1" w:rsidRDefault="007F094C">
      <w:pPr>
        <w:pStyle w:val="Autor"/>
      </w:pPr>
      <w:r>
        <w:lastRenderedPageBreak/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hesloveslovo"/>
        </w:rPr>
        <w:t xml:space="preserve">archatský </w:t>
      </w:r>
      <w:r>
        <w:rPr>
          <w:rStyle w:val="slovnidruh"/>
        </w:rPr>
        <w:t>adj.</w:t>
      </w:r>
    </w:p>
    <w:p w:rsidR="00CB13D1" w:rsidRDefault="007F094C">
      <w:pPr>
        <w:pStyle w:val="Motivace"/>
      </w:pPr>
      <w:r>
        <w:rPr>
          <w:rStyle w:val="nonparej"/>
        </w:rPr>
        <w:t xml:space="preserve">sr. </w:t>
      </w:r>
      <w:r>
        <w:rPr>
          <w:rStyle w:val="odkaz"/>
        </w:rPr>
        <w:t xml:space="preserve">Archas </w:t>
      </w:r>
      <w:r>
        <w:rPr>
          <w:rStyle w:val="nonparej"/>
        </w:rPr>
        <w:t xml:space="preserve">a lat. </w:t>
      </w:r>
      <w:r>
        <w:t>archatus</w:t>
      </w:r>
    </w:p>
    <w:p w:rsidR="00CB13D1" w:rsidRDefault="007F094C">
      <w:pPr>
        <w:pStyle w:val="Vykladvyznamu"/>
      </w:pPr>
      <w:r>
        <w:rPr>
          <w:rStyle w:val="spojitelnost"/>
        </w:rPr>
        <w:t xml:space="preserve">(o území) </w:t>
      </w:r>
      <w:r>
        <w:rPr>
          <w:rStyle w:val="vyznam"/>
        </w:rPr>
        <w:t>archatský, náležející k archatskému království</w:t>
      </w:r>
    </w:p>
    <w:p w:rsidR="00CB13D1" w:rsidRDefault="007F094C">
      <w:pPr>
        <w:pStyle w:val="Poznamka"/>
      </w:pPr>
      <w:r>
        <w:t xml:space="preserve">Ojed. doklad z </w:t>
      </w:r>
      <w:r>
        <w:rPr>
          <w:rStyle w:val="pramen"/>
        </w:rPr>
        <w:t xml:space="preserve">ŽídSpráv </w:t>
      </w:r>
      <w:r>
        <w:rPr>
          <w:rStyle w:val="nonparej"/>
        </w:rPr>
        <w:t xml:space="preserve">Sr. </w:t>
      </w:r>
      <w:r>
        <w:t xml:space="preserve">SSL </w:t>
      </w:r>
      <w:r>
        <w:rPr>
          <w:rStyle w:val="nonparej"/>
        </w:rPr>
        <w:t xml:space="preserve">s.v. </w:t>
      </w:r>
      <w:r>
        <w:rPr>
          <w:rStyle w:val="kurziva"/>
        </w:rPr>
        <w:t xml:space="preserve">archatus </w:t>
      </w:r>
      <w:r>
        <w:rPr>
          <w:rStyle w:val="komentar"/>
        </w:rPr>
        <w:t xml:space="preserve">dle </w:t>
      </w:r>
      <w:r>
        <w:rPr>
          <w:rStyle w:val="komentarpramen"/>
        </w:rPr>
        <w:t xml:space="preserve">SSL </w:t>
      </w:r>
      <w:r>
        <w:rPr>
          <w:rStyle w:val="komentar"/>
        </w:rPr>
        <w:t xml:space="preserve">území okolo Ravenny, v </w:t>
      </w:r>
      <w:r>
        <w:rPr>
          <w:rStyle w:val="komentarpramen"/>
        </w:rPr>
        <w:t xml:space="preserve">ŽídSpráv </w:t>
      </w:r>
      <w:r>
        <w:rPr>
          <w:rStyle w:val="komentar"/>
        </w:rPr>
        <w:t>ale ještě jednou, zde mj. zmiňován král Archas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h1259 </w:t>
      </w:r>
      <w:r>
        <w:rPr>
          <w:rStyle w:val="hesloveslovo"/>
        </w:rPr>
        <w:t xml:space="preserve">Archebius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h1260 </w:t>
      </w:r>
      <w:r>
        <w:rPr>
          <w:rStyle w:val="hesloveslovo"/>
        </w:rPr>
        <w:t xml:space="preserve">Archel </w:t>
      </w:r>
      <w:r>
        <w:rPr>
          <w:rStyle w:val="akce"/>
        </w:rPr>
        <w:t xml:space="preserve">proprium </w:t>
      </w:r>
      <w:r>
        <w:rPr>
          <w:rStyle w:val="komentar"/>
        </w:rPr>
        <w:t xml:space="preserve">jako varianta k Ráchel: </w:t>
      </w:r>
      <w:r>
        <w:rPr>
          <w:rStyle w:val="komentarkurziva"/>
        </w:rPr>
        <w:t>viděti hrob Archel, ženy Jákobovy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h1261 </w:t>
      </w:r>
      <w:r>
        <w:rPr>
          <w:rStyle w:val="hesloveslovo"/>
        </w:rPr>
        <w:t xml:space="preserve">Archelaus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h1262 </w:t>
      </w:r>
      <w:r>
        <w:rPr>
          <w:rStyle w:val="hesloveslovo"/>
        </w:rPr>
        <w:t xml:space="preserve">archemo </w:t>
      </w:r>
      <w:r>
        <w:rPr>
          <w:rStyle w:val="akce"/>
        </w:rPr>
        <w:t xml:space="preserve">přeřazeno sub </w:t>
      </w:r>
      <w:r>
        <w:rPr>
          <w:rStyle w:val="odkaz"/>
        </w:rPr>
        <w:t xml:space="preserve">artemo </w:t>
      </w:r>
      <w:r>
        <w:rPr>
          <w:rStyle w:val="komentar"/>
        </w:rPr>
        <w:t>jen odkaz. lístek z Comest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h1263 </w:t>
      </w:r>
      <w:r>
        <w:rPr>
          <w:rStyle w:val="hesloveslovo"/>
        </w:rPr>
        <w:t xml:space="preserve">Archen </w:t>
      </w:r>
      <w:r>
        <w:rPr>
          <w:rStyle w:val="akce"/>
        </w:rPr>
        <w:t>chybějící doklady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h1264 </w:t>
      </w:r>
      <w:r>
        <w:rPr>
          <w:rStyle w:val="hesloveslovo"/>
        </w:rPr>
        <w:t xml:space="preserve">Archia </w:t>
      </w:r>
      <w:r>
        <w:rPr>
          <w:rStyle w:val="akce"/>
        </w:rPr>
        <w:t xml:space="preserve">proprium </w:t>
      </w:r>
      <w:r>
        <w:rPr>
          <w:rStyle w:val="komentar"/>
        </w:rPr>
        <w:t>variantní k Archyta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h1265 </w:t>
      </w:r>
      <w:r>
        <w:rPr>
          <w:rStyle w:val="hesloveslovo"/>
        </w:rPr>
        <w:t xml:space="preserve">Archicipp </w:t>
      </w:r>
      <w:r>
        <w:rPr>
          <w:rStyle w:val="akce"/>
        </w:rPr>
        <w:t xml:space="preserve">proprium </w:t>
      </w:r>
      <w:r>
        <w:rPr>
          <w:rStyle w:val="komentar"/>
        </w:rPr>
        <w:t xml:space="preserve">jen </w:t>
      </w:r>
      <w:r>
        <w:rPr>
          <w:rStyle w:val="komentarpramen"/>
        </w:rPr>
        <w:t>BiblDrážď</w:t>
      </w:r>
      <w:r>
        <w:rPr>
          <w:rStyle w:val="komentar"/>
        </w:rPr>
        <w:t xml:space="preserve">, </w:t>
      </w:r>
      <w:r>
        <w:rPr>
          <w:rStyle w:val="komentarpramen"/>
        </w:rPr>
        <w:t xml:space="preserve">BiblOl </w:t>
      </w:r>
      <w:r>
        <w:rPr>
          <w:rStyle w:val="komentar"/>
        </w:rPr>
        <w:t xml:space="preserve">má </w:t>
      </w:r>
      <w:r>
        <w:rPr>
          <w:rStyle w:val="komentarkurziva"/>
        </w:rPr>
        <w:t>Archipp(us)</w:t>
      </w:r>
    </w:p>
    <w:p w:rsidR="00CB13D1" w:rsidRDefault="007F094C">
      <w:pPr>
        <w:pStyle w:val="Poznamka"/>
      </w:pPr>
      <w:r>
        <w:t xml:space="preserve">Dolož. též podoba </w:t>
      </w:r>
      <w:r>
        <w:rPr>
          <w:rStyle w:val="realizaceheslovehoslova"/>
        </w:rPr>
        <w:t>Archip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h1266 </w:t>
      </w:r>
      <w:r>
        <w:rPr>
          <w:rStyle w:val="hesloveslovo"/>
        </w:rPr>
        <w:t>archiděkan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-a </w:t>
      </w:r>
      <w:r>
        <w:rPr>
          <w:rStyle w:val="slovnidruh"/>
        </w:rPr>
        <w:t>m.</w:t>
      </w:r>
    </w:p>
    <w:p w:rsidR="00CB13D1" w:rsidRDefault="007F094C">
      <w:pPr>
        <w:pStyle w:val="Motivace"/>
      </w:pPr>
      <w:r>
        <w:rPr>
          <w:rStyle w:val="nonparej"/>
        </w:rPr>
        <w:t xml:space="preserve">k lat. </w:t>
      </w:r>
      <w:r>
        <w:t>archidecanus</w:t>
      </w:r>
    </w:p>
    <w:p w:rsidR="00CB13D1" w:rsidRDefault="007F094C">
      <w:pPr>
        <w:pStyle w:val="Vykladvyznamu"/>
      </w:pPr>
      <w:r>
        <w:rPr>
          <w:rStyle w:val="vyznam"/>
        </w:rPr>
        <w:t>arciděkan, duchovní správce významnější farnosti</w:t>
      </w:r>
    </w:p>
    <w:p w:rsidR="00CB13D1" w:rsidRDefault="007F094C">
      <w:pPr>
        <w:pStyle w:val="Poznamka"/>
      </w:pPr>
      <w:r>
        <w:t xml:space="preserve">Ojed. doklad. </w:t>
      </w:r>
      <w:r>
        <w:rPr>
          <w:rStyle w:val="nonparej"/>
        </w:rPr>
        <w:t xml:space="preserve">Sr. </w:t>
      </w:r>
      <w:r>
        <w:rPr>
          <w:rStyle w:val="odkaz"/>
        </w:rPr>
        <w:t>arcipřěst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h1267 </w:t>
      </w:r>
      <w:r>
        <w:rPr>
          <w:rStyle w:val="hesloveslovo"/>
        </w:rPr>
        <w:t>archidiakon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-a </w:t>
      </w:r>
      <w:r>
        <w:rPr>
          <w:rStyle w:val="slovnidruh"/>
        </w:rPr>
        <w:t>m.</w:t>
      </w:r>
    </w:p>
    <w:p w:rsidR="00CB13D1" w:rsidRDefault="007F094C">
      <w:pPr>
        <w:pStyle w:val="Heslovezahlavi"/>
      </w:pPr>
      <w:r>
        <w:rPr>
          <w:rStyle w:val="hesloveslovo"/>
        </w:rPr>
        <w:t>arcidiakon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-a </w:t>
      </w:r>
      <w:r>
        <w:rPr>
          <w:rStyle w:val="slovnidruh"/>
        </w:rPr>
        <w:t>m.</w:t>
      </w:r>
    </w:p>
    <w:p w:rsidR="00CB13D1" w:rsidRDefault="007F094C">
      <w:pPr>
        <w:pStyle w:val="Motivace"/>
      </w:pPr>
      <w:r>
        <w:rPr>
          <w:rStyle w:val="nonparej"/>
        </w:rPr>
        <w:t xml:space="preserve">k řec.-lat. </w:t>
      </w:r>
      <w:r>
        <w:t xml:space="preserve">archidiaconus </w:t>
      </w:r>
      <w:r>
        <w:rPr>
          <w:rStyle w:val="komentar"/>
        </w:rPr>
        <w:t>to z řec. archidiakonos, ale k nám patrně přes latinu</w:t>
      </w:r>
    </w:p>
    <w:p w:rsidR="00CB13D1" w:rsidRDefault="007F094C">
      <w:pPr>
        <w:pStyle w:val="Vykladvyznamu"/>
      </w:pPr>
      <w:r>
        <w:rPr>
          <w:rStyle w:val="vyznam"/>
        </w:rPr>
        <w:t>arcidiakon, arcijáhen, správce arcijáhenství</w:t>
      </w:r>
    </w:p>
    <w:p w:rsidR="00CB13D1" w:rsidRDefault="007F094C">
      <w:pPr>
        <w:pStyle w:val="Poznamka"/>
      </w:pPr>
      <w:r>
        <w:rPr>
          <w:rStyle w:val="nonparej"/>
        </w:rPr>
        <w:t xml:space="preserve">Sr. </w:t>
      </w:r>
      <w:r>
        <w:rPr>
          <w:rStyle w:val="odkaz"/>
        </w:rPr>
        <w:t>archiděkan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h1268 </w:t>
      </w:r>
      <w:r>
        <w:rPr>
          <w:rStyle w:val="hesloveslovo"/>
        </w:rPr>
        <w:t xml:space="preserve">Archilej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h1269 </w:t>
      </w:r>
      <w:r>
        <w:rPr>
          <w:rStyle w:val="hesloveslovo"/>
        </w:rPr>
        <w:t xml:space="preserve">Archilogus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lastRenderedPageBreak/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h1270 </w:t>
      </w:r>
      <w:r>
        <w:rPr>
          <w:rStyle w:val="hesloveslovo"/>
        </w:rPr>
        <w:t xml:space="preserve">Archimetropolis </w:t>
      </w:r>
      <w:r>
        <w:rPr>
          <w:rStyle w:val="akce"/>
        </w:rPr>
        <w:t xml:space="preserve">citátové slovo </w:t>
      </w:r>
      <w:r>
        <w:rPr>
          <w:rStyle w:val="komentar"/>
        </w:rPr>
        <w:t>proprium, latinské skloňování, tak takto (?)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h1271 </w:t>
      </w:r>
      <w:r>
        <w:rPr>
          <w:rStyle w:val="hesloveslovo"/>
        </w:rPr>
        <w:t xml:space="preserve">Archip </w:t>
      </w:r>
      <w:r>
        <w:rPr>
          <w:rStyle w:val="akce"/>
        </w:rPr>
        <w:t xml:space="preserve">přeřazeno sub </w:t>
      </w:r>
      <w:r>
        <w:rPr>
          <w:rStyle w:val="odkaz"/>
        </w:rPr>
        <w:t xml:space="preserve">Archicipp </w:t>
      </w:r>
      <w:r>
        <w:rPr>
          <w:rStyle w:val="komentar"/>
        </w:rPr>
        <w:t xml:space="preserve">jen na jiném místě – tam ale dvě </w:t>
      </w:r>
      <w:r>
        <w:rPr>
          <w:rStyle w:val="komentarkurziva"/>
        </w:rPr>
        <w:t>p.</w:t>
      </w:r>
      <w:r>
        <w:rPr>
          <w:rStyle w:val="komentar"/>
        </w:rPr>
        <w:t>.. (tady v rkp. na rozdíl od předchozího případu nejsou...)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h1272 </w:t>
      </w:r>
      <w:r>
        <w:rPr>
          <w:rStyle w:val="hesloveslovo"/>
        </w:rPr>
        <w:t xml:space="preserve">Archise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h1273 </w:t>
      </w:r>
      <w:r>
        <w:rPr>
          <w:rStyle w:val="hesloveslovo"/>
        </w:rPr>
        <w:t xml:space="preserve">Architemus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h1274 </w:t>
      </w:r>
      <w:r>
        <w:rPr>
          <w:rStyle w:val="hesloveslovo"/>
        </w:rPr>
        <w:t>architriclinus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-na </w:t>
      </w:r>
      <w:r>
        <w:rPr>
          <w:rStyle w:val="slovnidruh"/>
        </w:rPr>
        <w:t>m.</w:t>
      </w:r>
    </w:p>
    <w:p w:rsidR="00CB13D1" w:rsidRDefault="007F094C">
      <w:pPr>
        <w:pStyle w:val="Motivace"/>
      </w:pPr>
      <w:r>
        <w:rPr>
          <w:rStyle w:val="nonparej"/>
        </w:rPr>
        <w:t xml:space="preserve">sr. lat. </w:t>
      </w:r>
      <w:r>
        <w:t>architriclinus</w:t>
      </w:r>
    </w:p>
    <w:p w:rsidR="00CB13D1" w:rsidRDefault="007F094C">
      <w:pPr>
        <w:pStyle w:val="Vykladvyznamu"/>
      </w:pPr>
      <w:r>
        <w:rPr>
          <w:rStyle w:val="vyznam"/>
        </w:rPr>
        <w:t>kdo řídí hostinu, stolník</w:t>
      </w:r>
    </w:p>
    <w:p w:rsidR="00CB13D1" w:rsidRDefault="007F094C">
      <w:pPr>
        <w:pStyle w:val="Poznamka"/>
      </w:pPr>
      <w:r>
        <w:t xml:space="preserve">Ojed. doklad. </w:t>
      </w:r>
      <w:r>
        <w:rPr>
          <w:rStyle w:val="nonparej"/>
        </w:rPr>
        <w:t xml:space="preserve">Sr. </w:t>
      </w:r>
      <w:r>
        <w:rPr>
          <w:rStyle w:val="odkaz"/>
        </w:rPr>
        <w:t>podstolé</w:t>
      </w:r>
      <w:r>
        <w:t xml:space="preserve">, </w:t>
      </w:r>
      <w:r>
        <w:rPr>
          <w:rStyle w:val="odkaz"/>
        </w:rPr>
        <w:t xml:space="preserve">truksas </w:t>
      </w:r>
      <w:r>
        <w:rPr>
          <w:rStyle w:val="komentar"/>
        </w:rPr>
        <w:t xml:space="preserve">Jen Comest K: </w:t>
      </w:r>
      <w:r>
        <w:rPr>
          <w:rStyle w:val="komentarkurziva"/>
        </w:rPr>
        <w:t>I nesechu vodu...architriklinovi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h1275 </w:t>
      </w:r>
      <w:r>
        <w:rPr>
          <w:rStyle w:val="hesloveslovo"/>
        </w:rPr>
        <w:t xml:space="preserve">Archleb </w:t>
      </w:r>
      <w:r>
        <w:rPr>
          <w:rStyle w:val="akce"/>
        </w:rPr>
        <w:t xml:space="preserve">přeřazeno sub </w:t>
      </w:r>
      <w:r>
        <w:rPr>
          <w:rStyle w:val="odkaz"/>
        </w:rPr>
        <w:t>Artleb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h1276 </w:t>
      </w:r>
      <w:r>
        <w:rPr>
          <w:rStyle w:val="hesloveslovo"/>
        </w:rPr>
        <w:t xml:space="preserve">Archyta </w:t>
      </w:r>
      <w:r>
        <w:rPr>
          <w:rStyle w:val="akce"/>
        </w:rPr>
        <w:t xml:space="preserve">proprium </w:t>
      </w:r>
      <w:r>
        <w:rPr>
          <w:rStyle w:val="komentar"/>
        </w:rPr>
        <w:t>variantní k Archia</w:t>
      </w:r>
    </w:p>
    <w:p w:rsidR="00CB13D1" w:rsidRDefault="007F094C">
      <w:pPr>
        <w:pStyle w:val="Vylouceneheslo"/>
      </w:pPr>
      <w:r>
        <w:rPr>
          <w:rStyle w:val="hesloveslovo"/>
        </w:rPr>
        <w:t xml:space="preserve">Archita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h1277 </w:t>
      </w:r>
      <w:r>
        <w:rPr>
          <w:rStyle w:val="hesloveslovo"/>
        </w:rPr>
        <w:t>arián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-a </w:t>
      </w:r>
      <w:r>
        <w:rPr>
          <w:rStyle w:val="slovnidruh"/>
        </w:rPr>
        <w:t xml:space="preserve">m. </w:t>
      </w:r>
      <w:r>
        <w:rPr>
          <w:rStyle w:val="komentar"/>
        </w:rPr>
        <w:t>Dolož. též proprium (</w:t>
      </w:r>
      <w:r>
        <w:rPr>
          <w:rStyle w:val="komentarkurziva"/>
        </w:rPr>
        <w:t>kacieřstvie toho velikého kacieře Ariana..</w:t>
      </w:r>
      <w:r>
        <w:rPr>
          <w:rStyle w:val="komentar"/>
        </w:rPr>
        <w:t>.)</w:t>
      </w:r>
    </w:p>
    <w:p w:rsidR="00CB13D1" w:rsidRDefault="007F094C">
      <w:pPr>
        <w:pStyle w:val="Heslovezahlavi"/>
      </w:pPr>
      <w:r>
        <w:rPr>
          <w:rStyle w:val="nonparej"/>
        </w:rPr>
        <w:t xml:space="preserve">dolož. též </w:t>
      </w:r>
      <w:r>
        <w:rPr>
          <w:rStyle w:val="hesloveslovonetucne"/>
        </w:rPr>
        <w:t>asián</w:t>
      </w:r>
      <w:r>
        <w:rPr>
          <w:rStyle w:val="delimitator"/>
        </w:rPr>
        <w:t xml:space="preserve">, </w:t>
      </w:r>
      <w:r>
        <w:rPr>
          <w:rStyle w:val="morfologickacharakteristika"/>
        </w:rPr>
        <w:t xml:space="preserve">-a </w:t>
      </w:r>
      <w:r>
        <w:rPr>
          <w:rStyle w:val="slovnidruh"/>
        </w:rPr>
        <w:t>m.</w:t>
      </w:r>
    </w:p>
    <w:p w:rsidR="00CB13D1" w:rsidRDefault="007F094C">
      <w:pPr>
        <w:pStyle w:val="Heslovezahlavi"/>
      </w:pPr>
      <w:r>
        <w:rPr>
          <w:rStyle w:val="nonparej"/>
        </w:rPr>
        <w:t xml:space="preserve">dolož. též </w:t>
      </w:r>
      <w:r>
        <w:rPr>
          <w:rStyle w:val="hesloveslovonetucne"/>
        </w:rPr>
        <w:t>acián</w:t>
      </w:r>
      <w:r>
        <w:rPr>
          <w:rStyle w:val="delimitator"/>
        </w:rPr>
        <w:t xml:space="preserve">, </w:t>
      </w:r>
      <w:r>
        <w:rPr>
          <w:rStyle w:val="morfologickacharakteristika"/>
        </w:rPr>
        <w:t xml:space="preserve">-a </w:t>
      </w:r>
      <w:r>
        <w:rPr>
          <w:rStyle w:val="slovnidruh"/>
        </w:rPr>
        <w:t>m.</w:t>
      </w:r>
    </w:p>
    <w:p w:rsidR="00CB13D1" w:rsidRDefault="007F094C">
      <w:pPr>
        <w:pStyle w:val="Motivace"/>
      </w:pPr>
      <w:r>
        <w:rPr>
          <w:rStyle w:val="nonparej"/>
        </w:rPr>
        <w:t xml:space="preserve">k </w:t>
      </w:r>
      <w:r>
        <w:rPr>
          <w:rStyle w:val="odkaz"/>
        </w:rPr>
        <w:t>Arián</w:t>
      </w:r>
      <w:r>
        <w:t xml:space="preserve">, </w:t>
      </w:r>
      <w:r>
        <w:rPr>
          <w:rStyle w:val="nonparej"/>
        </w:rPr>
        <w:t xml:space="preserve">sr. </w:t>
      </w:r>
      <w:r>
        <w:rPr>
          <w:rStyle w:val="odkaz"/>
        </w:rPr>
        <w:t xml:space="preserve">Arius </w:t>
      </w:r>
      <w:r>
        <w:rPr>
          <w:rStyle w:val="nonparej"/>
        </w:rPr>
        <w:t xml:space="preserve">a lat. </w:t>
      </w:r>
      <w:r>
        <w:t>Arianus</w:t>
      </w:r>
    </w:p>
    <w:p w:rsidR="00CB13D1" w:rsidRDefault="007F094C">
      <w:pPr>
        <w:pStyle w:val="Vykladvyznamu"/>
      </w:pPr>
      <w:r>
        <w:rPr>
          <w:rStyle w:val="vyznam"/>
        </w:rPr>
        <w:t>arián, přívrženec Ariova učení o podstatě druhé božské osoby</w:t>
      </w:r>
    </w:p>
    <w:p w:rsidR="00CB13D1" w:rsidRDefault="007F094C">
      <w:pPr>
        <w:pStyle w:val="Poznamka"/>
      </w:pPr>
      <w:r>
        <w:t xml:space="preserve">Dolož. též jako vl. jm. osobní </w:t>
      </w:r>
      <w:r>
        <w:rPr>
          <w:rStyle w:val="kurziva"/>
        </w:rPr>
        <w:t>Arián</w:t>
      </w:r>
    </w:p>
    <w:p w:rsidR="00CB13D1" w:rsidRDefault="007F094C">
      <w:pPr>
        <w:pStyle w:val="Poznamka"/>
      </w:pPr>
      <w:r>
        <w:rPr>
          <w:rStyle w:val="nonparej"/>
        </w:rPr>
        <w:t xml:space="preserve">Sr. </w:t>
      </w:r>
      <w:r>
        <w:rPr>
          <w:rStyle w:val="odkaz"/>
        </w:rPr>
        <w:t>arimanitán</w:t>
      </w:r>
      <w:r>
        <w:t xml:space="preserve">, </w:t>
      </w:r>
      <w:r>
        <w:rPr>
          <w:rStyle w:val="odkaz"/>
        </w:rPr>
        <w:t>nestorián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t xml:space="preserve">Asián </w:t>
      </w:r>
      <w:r>
        <w:rPr>
          <w:rStyle w:val="akce"/>
        </w:rPr>
        <w:t xml:space="preserve">proprium </w:t>
      </w:r>
      <w:r>
        <w:rPr>
          <w:rStyle w:val="komentar"/>
        </w:rPr>
        <w:t xml:space="preserve">přeřadila jsem sem jeden lístek od </w:t>
      </w:r>
      <w:r>
        <w:rPr>
          <w:rStyle w:val="komentarkurziva"/>
        </w:rPr>
        <w:t>arián</w:t>
      </w:r>
      <w:r>
        <w:rPr>
          <w:rStyle w:val="komentar"/>
        </w:rPr>
        <w:t xml:space="preserve">, ještě bude dobré probrat s tím, kdo má </w:t>
      </w:r>
      <w:r>
        <w:rPr>
          <w:rStyle w:val="komentarkurziva"/>
        </w:rPr>
        <w:t>asianský</w:t>
      </w:r>
      <w:r>
        <w:rPr>
          <w:rStyle w:val="komentar"/>
        </w:rPr>
        <w:t xml:space="preserve">, které – na rozdíl od hesla </w:t>
      </w:r>
      <w:r>
        <w:rPr>
          <w:rStyle w:val="komentarkurziva"/>
        </w:rPr>
        <w:t xml:space="preserve">Asián </w:t>
      </w:r>
      <w:r>
        <w:rPr>
          <w:rStyle w:val="komentar"/>
        </w:rPr>
        <w:t>– doloženo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h1278 </w:t>
      </w:r>
      <w:r>
        <w:rPr>
          <w:rStyle w:val="hesloveslovo"/>
        </w:rPr>
        <w:t xml:space="preserve">ariáni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arián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h1279 </w:t>
      </w:r>
      <w:r>
        <w:rPr>
          <w:rStyle w:val="hesloveslovo"/>
        </w:rPr>
        <w:t xml:space="preserve">ariánový </w:t>
      </w:r>
      <w:r>
        <w:rPr>
          <w:rStyle w:val="slovnidruh"/>
        </w:rPr>
        <w:t>adj.</w:t>
      </w:r>
    </w:p>
    <w:p w:rsidR="00CB13D1" w:rsidRDefault="007F094C">
      <w:pPr>
        <w:pStyle w:val="Motivace"/>
      </w:pPr>
      <w:r>
        <w:rPr>
          <w:rStyle w:val="nonparej"/>
        </w:rPr>
        <w:t xml:space="preserve">k </w:t>
      </w:r>
      <w:r>
        <w:rPr>
          <w:rStyle w:val="odkaz"/>
        </w:rPr>
        <w:t>arián</w:t>
      </w:r>
    </w:p>
    <w:p w:rsidR="00CB13D1" w:rsidRDefault="007F094C">
      <w:pPr>
        <w:pStyle w:val="Vykladvyznamu"/>
      </w:pPr>
      <w:r>
        <w:rPr>
          <w:rStyle w:val="spojitelnost"/>
        </w:rPr>
        <w:t xml:space="preserve">(o bludu, víře </w:t>
      </w:r>
      <w:r>
        <w:rPr>
          <w:rStyle w:val="nonparej"/>
        </w:rPr>
        <w:t>ap.</w:t>
      </w:r>
      <w:r>
        <w:rPr>
          <w:rStyle w:val="spojitelnost"/>
        </w:rPr>
        <w:t xml:space="preserve">) </w:t>
      </w:r>
      <w:r>
        <w:rPr>
          <w:rStyle w:val="vyznam"/>
        </w:rPr>
        <w:t>ariánský, vlastní ariánům</w:t>
      </w:r>
    </w:p>
    <w:p w:rsidR="00CB13D1" w:rsidRDefault="007F094C">
      <w:pPr>
        <w:pStyle w:val="Poznamka"/>
      </w:pPr>
      <w:r>
        <w:rPr>
          <w:rStyle w:val="nonparej"/>
        </w:rPr>
        <w:t xml:space="preserve">Sr. </w:t>
      </w:r>
      <w:r>
        <w:rPr>
          <w:rStyle w:val="odkaz"/>
        </w:rPr>
        <w:t>ariánský</w:t>
      </w:r>
      <w:r>
        <w:t>. Ojed. doklad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lastRenderedPageBreak/>
        <w:t xml:space="preserve">h1280 </w:t>
      </w:r>
      <w:r>
        <w:rPr>
          <w:rStyle w:val="hesloveslovo"/>
        </w:rPr>
        <w:t xml:space="preserve">ariánský </w:t>
      </w:r>
      <w:r>
        <w:rPr>
          <w:rStyle w:val="slovnidruh"/>
        </w:rPr>
        <w:t>adj.</w:t>
      </w:r>
    </w:p>
    <w:p w:rsidR="00CB13D1" w:rsidRDefault="007F094C">
      <w:pPr>
        <w:pStyle w:val="Heslovezahlavi"/>
      </w:pPr>
      <w:r>
        <w:rPr>
          <w:rStyle w:val="nonparej"/>
        </w:rPr>
        <w:t xml:space="preserve">dolož. též </w:t>
      </w:r>
      <w:r>
        <w:rPr>
          <w:rStyle w:val="hesloveslovonetucne"/>
        </w:rPr>
        <w:t xml:space="preserve">ařiánský </w:t>
      </w:r>
      <w:r>
        <w:rPr>
          <w:rStyle w:val="slovnidruh"/>
        </w:rPr>
        <w:t>adj.</w:t>
      </w:r>
    </w:p>
    <w:p w:rsidR="00CB13D1" w:rsidRDefault="007F094C">
      <w:pPr>
        <w:pStyle w:val="Motivace"/>
      </w:pPr>
      <w:r>
        <w:rPr>
          <w:rStyle w:val="nonparej"/>
        </w:rPr>
        <w:t xml:space="preserve">k </w:t>
      </w:r>
      <w:r>
        <w:rPr>
          <w:rStyle w:val="odkaz"/>
        </w:rPr>
        <w:t>arián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1. </w:t>
      </w:r>
      <w:r>
        <w:rPr>
          <w:rStyle w:val="spojitelnost"/>
        </w:rPr>
        <w:t xml:space="preserve">(o osobě) </w:t>
      </w:r>
      <w:r>
        <w:rPr>
          <w:rStyle w:val="vyznam"/>
        </w:rPr>
        <w:t>ariánský, patřící k ariánům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2. </w:t>
      </w:r>
      <w:r>
        <w:rPr>
          <w:rStyle w:val="spojitelnost"/>
        </w:rPr>
        <w:t xml:space="preserve">(o bludu, víře </w:t>
      </w:r>
      <w:r>
        <w:rPr>
          <w:rStyle w:val="nonparej"/>
        </w:rPr>
        <w:t>ap.</w:t>
      </w:r>
      <w:r>
        <w:rPr>
          <w:rStyle w:val="spojitelnost"/>
        </w:rPr>
        <w:t xml:space="preserve">) </w:t>
      </w:r>
      <w:r>
        <w:rPr>
          <w:rStyle w:val="vyznam"/>
        </w:rPr>
        <w:t>ariánský, vlastní ariánům</w:t>
      </w:r>
    </w:p>
    <w:p w:rsidR="00CB13D1" w:rsidRDefault="007F094C">
      <w:pPr>
        <w:pStyle w:val="Poznamka"/>
      </w:pPr>
      <w:r>
        <w:rPr>
          <w:rStyle w:val="nonparej"/>
        </w:rPr>
        <w:t xml:space="preserve">Sr. </w:t>
      </w:r>
      <w:r>
        <w:rPr>
          <w:rStyle w:val="odkaz"/>
        </w:rPr>
        <w:t>ariánový</w:t>
      </w:r>
      <w:r>
        <w:t xml:space="preserve">, </w:t>
      </w:r>
      <w:r>
        <w:rPr>
          <w:rStyle w:val="odkaz"/>
        </w:rPr>
        <w:t xml:space="preserve">ariomanitský </w:t>
      </w:r>
      <w:r>
        <w:rPr>
          <w:rStyle w:val="komentar"/>
        </w:rPr>
        <w:t>(</w:t>
      </w:r>
      <w:r>
        <w:rPr>
          <w:rStyle w:val="komentarkurziva"/>
        </w:rPr>
        <w:t xml:space="preserve">ařiánský </w:t>
      </w:r>
      <w:r>
        <w:rPr>
          <w:rStyle w:val="komentar"/>
        </w:rPr>
        <w:t>doloženo z Otc)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h1281 </w:t>
      </w:r>
      <w:r>
        <w:rPr>
          <w:rStyle w:val="hesloveslovo"/>
        </w:rPr>
        <w:t xml:space="preserve">Arides </w:t>
      </w:r>
      <w:r>
        <w:rPr>
          <w:rStyle w:val="akce"/>
        </w:rPr>
        <w:t xml:space="preserve">proprium </w:t>
      </w:r>
      <w:r>
        <w:rPr>
          <w:rStyle w:val="komentar"/>
        </w:rPr>
        <w:t xml:space="preserve">variantní doklad pro jezero </w:t>
      </w:r>
      <w:r>
        <w:rPr>
          <w:rStyle w:val="komentarkurziva"/>
        </w:rPr>
        <w:t>Czirides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h1282 </w:t>
      </w:r>
      <w:r>
        <w:rPr>
          <w:rStyle w:val="hesloveslovo"/>
        </w:rPr>
        <w:t xml:space="preserve">Arideus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h1283 </w:t>
      </w:r>
      <w:r>
        <w:rPr>
          <w:rStyle w:val="hesloveslovo"/>
        </w:rPr>
        <w:t xml:space="preserve">Ariel </w:t>
      </w:r>
      <w:r>
        <w:rPr>
          <w:rStyle w:val="akce"/>
        </w:rPr>
        <w:t xml:space="preserve">proprium </w:t>
      </w:r>
      <w:r>
        <w:rPr>
          <w:rStyle w:val="komentar"/>
        </w:rPr>
        <w:t xml:space="preserve">vedle osoby i pojmenování pro oltář postavený Ezechielem (Ez 43,15 a 43,16) – v BiblDr i </w:t>
      </w:r>
      <w:r>
        <w:rPr>
          <w:rStyle w:val="komentarpramen"/>
        </w:rPr>
        <w:t xml:space="preserve">BiblOl </w:t>
      </w:r>
      <w:r>
        <w:rPr>
          <w:rStyle w:val="komentar"/>
        </w:rPr>
        <w:t>tento úsek bohužel chybí – asi ale spíš i zde považovat za proprium???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h1284 </w:t>
      </w:r>
      <w:r>
        <w:rPr>
          <w:rStyle w:val="hesloveslovo"/>
        </w:rPr>
        <w:t xml:space="preserve">Aries </w:t>
      </w:r>
      <w:r>
        <w:rPr>
          <w:rStyle w:val="akce"/>
        </w:rPr>
        <w:t xml:space="preserve">citátové slovo </w:t>
      </w:r>
      <w:r>
        <w:rPr>
          <w:rStyle w:val="komentar"/>
        </w:rPr>
        <w:t>(latinský přepis jména Mikuláš Beran)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h1285 </w:t>
      </w:r>
      <w:r>
        <w:rPr>
          <w:rStyle w:val="hesloveslovo"/>
        </w:rPr>
        <w:t xml:space="preserve">arigenský </w:t>
      </w:r>
      <w:r>
        <w:rPr>
          <w:rStyle w:val="slovnidruh"/>
        </w:rPr>
        <w:t>adj.</w:t>
      </w:r>
    </w:p>
    <w:p w:rsidR="00CB13D1" w:rsidRDefault="007F094C">
      <w:pPr>
        <w:pStyle w:val="Vykladvyznamu"/>
      </w:pPr>
      <w:r>
        <w:rPr>
          <w:rStyle w:val="spojitelnost"/>
        </w:rPr>
        <w:t xml:space="preserve">(o osobě) </w:t>
      </w:r>
      <w:r>
        <w:rPr>
          <w:rStyle w:val="vyznam"/>
        </w:rPr>
        <w:t>pocházející z Arigentu (?)</w:t>
      </w:r>
    </w:p>
    <w:p w:rsidR="00CB13D1" w:rsidRDefault="007F094C">
      <w:pPr>
        <w:pStyle w:val="Poznamka"/>
      </w:pPr>
      <w:r>
        <w:t>Depropriální výraz od nedoloženého vl. jména míst.</w:t>
      </w:r>
    </w:p>
    <w:p w:rsidR="00CB13D1" w:rsidRDefault="007F094C">
      <w:pPr>
        <w:pStyle w:val="Autor"/>
      </w:pPr>
      <w:r>
        <w:lastRenderedPageBreak/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Odkazovezahlavi"/>
      </w:pPr>
      <w:r>
        <w:rPr>
          <w:rStyle w:val="identifikator"/>
        </w:rPr>
        <w:t xml:space="preserve">h1286 </w:t>
      </w:r>
      <w:r>
        <w:rPr>
          <w:rStyle w:val="hesloveslovo"/>
        </w:rPr>
        <w:t xml:space="preserve">arimanitán </w:t>
      </w:r>
      <w:r>
        <w:rPr>
          <w:rStyle w:val="nonparej"/>
        </w:rPr>
        <w:t xml:space="preserve">v. </w:t>
      </w:r>
      <w:r>
        <w:rPr>
          <w:rStyle w:val="odkaz"/>
        </w:rPr>
        <w:t>ariomanitán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hesloveslovo"/>
        </w:rPr>
        <w:t>ariomanitán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-a </w:t>
      </w:r>
      <w:r>
        <w:rPr>
          <w:rStyle w:val="slovnidruh"/>
        </w:rPr>
        <w:t>m.</w:t>
      </w:r>
    </w:p>
    <w:p w:rsidR="00CB13D1" w:rsidRDefault="007F094C">
      <w:pPr>
        <w:pStyle w:val="Heslovezahlavi"/>
      </w:pPr>
      <w:r>
        <w:rPr>
          <w:rStyle w:val="hesloveslovo"/>
        </w:rPr>
        <w:t>ariomanitan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-a </w:t>
      </w:r>
      <w:r>
        <w:rPr>
          <w:rStyle w:val="slovnidruh"/>
        </w:rPr>
        <w:t>m.</w:t>
      </w:r>
    </w:p>
    <w:p w:rsidR="00CB13D1" w:rsidRDefault="007F094C">
      <w:pPr>
        <w:pStyle w:val="Heslovezahlavi"/>
      </w:pPr>
      <w:r>
        <w:rPr>
          <w:rStyle w:val="nonparej"/>
        </w:rPr>
        <w:t xml:space="preserve">dolož. jen </w:t>
      </w:r>
      <w:r>
        <w:rPr>
          <w:rStyle w:val="identifikator"/>
        </w:rPr>
        <w:t xml:space="preserve">h1286 </w:t>
      </w:r>
      <w:r>
        <w:rPr>
          <w:rStyle w:val="hesloveslovo"/>
        </w:rPr>
        <w:t>arimanitán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-a </w:t>
      </w:r>
      <w:r>
        <w:rPr>
          <w:rStyle w:val="slovnidruh"/>
        </w:rPr>
        <w:t>m.</w:t>
      </w:r>
    </w:p>
    <w:p w:rsidR="00CB13D1" w:rsidRDefault="007F094C">
      <w:pPr>
        <w:pStyle w:val="Heslovezahlavi"/>
      </w:pPr>
      <w:r>
        <w:rPr>
          <w:rStyle w:val="hesloveslovo"/>
        </w:rPr>
        <w:t>arimanitan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-a </w:t>
      </w:r>
      <w:r>
        <w:rPr>
          <w:rStyle w:val="slovnidruh"/>
        </w:rPr>
        <w:t xml:space="preserve">m. </w:t>
      </w:r>
      <w:r>
        <w:rPr>
          <w:rStyle w:val="komentar"/>
        </w:rPr>
        <w:t xml:space="preserve">Vzhledem k existenci adj. </w:t>
      </w:r>
      <w:r>
        <w:rPr>
          <w:rStyle w:val="komentarkurziva"/>
        </w:rPr>
        <w:t xml:space="preserve">ariomanitský </w:t>
      </w:r>
      <w:r>
        <w:rPr>
          <w:rStyle w:val="komentar"/>
        </w:rPr>
        <w:t>jsem vyřešila takto, ale je to otázka...</w:t>
      </w:r>
    </w:p>
    <w:p w:rsidR="00CB13D1" w:rsidRDefault="007F094C">
      <w:pPr>
        <w:pStyle w:val="Motivace"/>
      </w:pPr>
      <w:r>
        <w:rPr>
          <w:rStyle w:val="nonparej"/>
        </w:rPr>
        <w:t xml:space="preserve">sr. lat. </w:t>
      </w:r>
      <w:r>
        <w:t xml:space="preserve">ariomanita </w:t>
      </w:r>
      <w:r>
        <w:rPr>
          <w:rStyle w:val="komentar"/>
        </w:rPr>
        <w:t xml:space="preserve">heslo Ariomanitae má Du Cange ... Martin Stluka v Otc přepisuje krátce </w:t>
      </w:r>
      <w:r>
        <w:rPr>
          <w:rStyle w:val="komentarkurziva"/>
        </w:rPr>
        <w:t>arimanitan</w:t>
      </w:r>
      <w:r>
        <w:rPr>
          <w:rStyle w:val="komentar"/>
        </w:rPr>
        <w:t xml:space="preserve">, vzhledem i k </w:t>
      </w:r>
      <w:r>
        <w:rPr>
          <w:rStyle w:val="komentarkurziva"/>
        </w:rPr>
        <w:t xml:space="preserve">arián </w:t>
      </w:r>
      <w:r>
        <w:rPr>
          <w:rStyle w:val="komentar"/>
        </w:rPr>
        <w:t>ale spíš dlouhé – nejisté, tj. jsem nechala obé</w:t>
      </w:r>
    </w:p>
    <w:p w:rsidR="00CB13D1" w:rsidRDefault="007F094C">
      <w:pPr>
        <w:pStyle w:val="Vykladvyznamu"/>
      </w:pPr>
      <w:r>
        <w:rPr>
          <w:rStyle w:val="vyznam"/>
        </w:rPr>
        <w:t>arián, přívrženec Ariova učení o podstatě druhé božské osoby</w:t>
      </w:r>
    </w:p>
    <w:p w:rsidR="00CB13D1" w:rsidRDefault="007F094C">
      <w:pPr>
        <w:pStyle w:val="Poznamka"/>
      </w:pPr>
      <w:r>
        <w:t xml:space="preserve">Ojed. doklad. Jen </w:t>
      </w:r>
      <w:r>
        <w:rPr>
          <w:rStyle w:val="pramen"/>
        </w:rPr>
        <w:t>Otc</w:t>
      </w:r>
      <w:r>
        <w:t xml:space="preserve">. </w:t>
      </w:r>
      <w:r>
        <w:rPr>
          <w:rStyle w:val="nonparej"/>
        </w:rPr>
        <w:t xml:space="preserve">Sr. </w:t>
      </w:r>
      <w:r>
        <w:rPr>
          <w:rStyle w:val="odkaz"/>
        </w:rPr>
        <w:t>arián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h1287 </w:t>
      </w:r>
      <w:r>
        <w:rPr>
          <w:rStyle w:val="hesloveslovo"/>
        </w:rPr>
        <w:t xml:space="preserve">Arimapsí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h1288 </w:t>
      </w:r>
      <w:r>
        <w:rPr>
          <w:rStyle w:val="hesloveslovo"/>
        </w:rPr>
        <w:t xml:space="preserve">Arimathia </w:t>
      </w:r>
      <w:r>
        <w:rPr>
          <w:rStyle w:val="akce"/>
        </w:rPr>
        <w:t>proprium</w:t>
      </w:r>
    </w:p>
    <w:p w:rsidR="00CB13D1" w:rsidRDefault="007F094C">
      <w:pPr>
        <w:pStyle w:val="Vylouceneheslo"/>
      </w:pPr>
      <w:r>
        <w:rPr>
          <w:rStyle w:val="hesloveslovo"/>
        </w:rPr>
        <w:t xml:space="preserve">Arimathie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h1289 </w:t>
      </w:r>
      <w:r>
        <w:rPr>
          <w:rStyle w:val="hesloveslovo"/>
        </w:rPr>
        <w:t xml:space="preserve">arimatie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Arimathie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lastRenderedPageBreak/>
        <w:t xml:space="preserve">h1290 </w:t>
      </w:r>
      <w:r>
        <w:rPr>
          <w:rStyle w:val="hesloveslovo"/>
        </w:rPr>
        <w:t xml:space="preserve">Arimatijě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Arimathie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h1291 </w:t>
      </w:r>
      <w:r>
        <w:rPr>
          <w:rStyle w:val="hesloveslovo"/>
        </w:rPr>
        <w:t xml:space="preserve">Ariminum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 xml:space="preserve">Řím </w:t>
      </w:r>
      <w:r>
        <w:rPr>
          <w:rStyle w:val="komentar"/>
        </w:rPr>
        <w:t>jedná se o chybu excerptora – jde o latinu, která se v č. textu vůbec nevyskytuje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h1292 </w:t>
      </w:r>
      <w:r>
        <w:rPr>
          <w:rStyle w:val="hesloveslovo"/>
        </w:rPr>
        <w:t xml:space="preserve">Arioch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 xml:space="preserve">Ariot </w:t>
      </w:r>
      <w:r>
        <w:rPr>
          <w:rStyle w:val="komentar"/>
        </w:rPr>
        <w:t xml:space="preserve">jedná se o jediný jeden doklad, zastoupený v hesláři třemi položkami (Ariot, Arioth, Arioch). Doklad v Comest ve znění: </w:t>
      </w:r>
      <w:r>
        <w:rPr>
          <w:rStyle w:val="komentarkurziva"/>
        </w:rPr>
        <w:t>šikovali se proti Ariotovi, králi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h1293 </w:t>
      </w:r>
      <w:r>
        <w:rPr>
          <w:rStyle w:val="hesloveslovo"/>
        </w:rPr>
        <w:t xml:space="preserve">ariomanitský </w:t>
      </w:r>
      <w:r>
        <w:rPr>
          <w:rStyle w:val="slovnidruh"/>
        </w:rPr>
        <w:t>adj.</w:t>
      </w:r>
    </w:p>
    <w:p w:rsidR="00CB13D1" w:rsidRDefault="007F094C">
      <w:pPr>
        <w:pStyle w:val="Motivace"/>
      </w:pPr>
      <w:r>
        <w:rPr>
          <w:rStyle w:val="nonparej"/>
        </w:rPr>
        <w:t xml:space="preserve">k </w:t>
      </w:r>
      <w:r>
        <w:rPr>
          <w:rStyle w:val="odkaz"/>
        </w:rPr>
        <w:t>ariomanitán</w:t>
      </w:r>
      <w:r>
        <w:t xml:space="preserve">, </w:t>
      </w:r>
      <w:r>
        <w:rPr>
          <w:rStyle w:val="odkaz"/>
        </w:rPr>
        <w:t>ariomanitan</w:t>
      </w:r>
    </w:p>
    <w:p w:rsidR="00CB13D1" w:rsidRDefault="007F094C">
      <w:pPr>
        <w:pStyle w:val="Vykladvyznamu"/>
      </w:pPr>
      <w:r>
        <w:rPr>
          <w:rStyle w:val="spojitelnost"/>
        </w:rPr>
        <w:t xml:space="preserve">(o bludu, víře </w:t>
      </w:r>
      <w:r>
        <w:rPr>
          <w:rStyle w:val="nonparej"/>
        </w:rPr>
        <w:t>ap.</w:t>
      </w:r>
      <w:r>
        <w:rPr>
          <w:rStyle w:val="spojitelnost"/>
        </w:rPr>
        <w:t xml:space="preserve">) </w:t>
      </w:r>
      <w:r>
        <w:rPr>
          <w:rStyle w:val="vyznam"/>
        </w:rPr>
        <w:t>ariánský, vlastní ariánům</w:t>
      </w:r>
    </w:p>
    <w:p w:rsidR="00CB13D1" w:rsidRDefault="007F094C">
      <w:pPr>
        <w:pStyle w:val="Poznamka"/>
      </w:pPr>
      <w:r>
        <w:rPr>
          <w:rStyle w:val="nonparej"/>
        </w:rPr>
        <w:t xml:space="preserve">Sr. </w:t>
      </w:r>
      <w:r>
        <w:rPr>
          <w:rStyle w:val="odkaz"/>
        </w:rPr>
        <w:t>ariánský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h1294 </w:t>
      </w:r>
      <w:r>
        <w:rPr>
          <w:rStyle w:val="hesloveslovo"/>
        </w:rPr>
        <w:t xml:space="preserve">ariometika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arizmetika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h1295 </w:t>
      </w:r>
      <w:r>
        <w:rPr>
          <w:rStyle w:val="hesloveslovo"/>
        </w:rPr>
        <w:t xml:space="preserve">Arion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lastRenderedPageBreak/>
        <w:t xml:space="preserve">h1296 </w:t>
      </w:r>
      <w:r>
        <w:rPr>
          <w:rStyle w:val="hesloveslovo"/>
        </w:rPr>
        <w:t xml:space="preserve">Ariopág </w:t>
      </w:r>
      <w:r>
        <w:rPr>
          <w:rStyle w:val="akce"/>
        </w:rPr>
        <w:t>proprium</w:t>
      </w:r>
    </w:p>
    <w:p w:rsidR="00CB13D1" w:rsidRDefault="007F094C">
      <w:pPr>
        <w:pStyle w:val="Vylouceneheslo"/>
      </w:pPr>
      <w:r>
        <w:rPr>
          <w:rStyle w:val="hesloveslovo"/>
        </w:rPr>
        <w:t xml:space="preserve">Ariopagus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h1297 </w:t>
      </w:r>
      <w:r>
        <w:rPr>
          <w:rStyle w:val="hesloveslovo"/>
        </w:rPr>
        <w:t xml:space="preserve">ariopágský </w:t>
      </w:r>
      <w:r>
        <w:rPr>
          <w:rStyle w:val="slovnidruh"/>
        </w:rPr>
        <w:t>adj.</w:t>
      </w:r>
    </w:p>
    <w:p w:rsidR="00CB13D1" w:rsidRDefault="007F094C">
      <w:pPr>
        <w:pStyle w:val="Motivace"/>
      </w:pPr>
      <w:r>
        <w:rPr>
          <w:rStyle w:val="nonparej"/>
        </w:rPr>
        <w:t xml:space="preserve">k </w:t>
      </w:r>
      <w:r>
        <w:rPr>
          <w:rStyle w:val="odkaz"/>
        </w:rPr>
        <w:t>Ariopág</w:t>
      </w:r>
    </w:p>
    <w:p w:rsidR="00CB13D1" w:rsidRDefault="007F094C">
      <w:pPr>
        <w:pStyle w:val="Vykladvyznamu"/>
      </w:pPr>
      <w:r>
        <w:rPr>
          <w:rStyle w:val="spojitelnost"/>
        </w:rPr>
        <w:t xml:space="preserve">(o ulici) </w:t>
      </w:r>
      <w:r>
        <w:rPr>
          <w:rStyle w:val="vyznam"/>
        </w:rPr>
        <w:t>patřící k Ariopágu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h1298 </w:t>
      </w:r>
      <w:r>
        <w:rPr>
          <w:rStyle w:val="hesloveslovo"/>
        </w:rPr>
        <w:t xml:space="preserve">Ariopagus </w:t>
      </w:r>
      <w:r>
        <w:rPr>
          <w:rStyle w:val="akce"/>
        </w:rPr>
        <w:t xml:space="preserve">přeřazeno sub </w:t>
      </w:r>
      <w:r>
        <w:rPr>
          <w:rStyle w:val="odkaz"/>
        </w:rPr>
        <w:t>Ariopág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t xml:space="preserve">Ariopagita </w:t>
      </w:r>
      <w:r>
        <w:rPr>
          <w:rStyle w:val="akce"/>
        </w:rPr>
        <w:t>proprium</w:t>
      </w:r>
    </w:p>
    <w:p w:rsidR="00CB13D1" w:rsidRDefault="007F094C">
      <w:pPr>
        <w:pStyle w:val="Vylouceneheslo"/>
      </w:pPr>
      <w:r>
        <w:rPr>
          <w:rStyle w:val="identifikator"/>
        </w:rPr>
        <w:t xml:space="preserve">h1299 </w:t>
      </w:r>
      <w:r>
        <w:rPr>
          <w:rStyle w:val="hesloveslovo"/>
        </w:rPr>
        <w:t xml:space="preserve">Ariopogita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h1300 </w:t>
      </w:r>
      <w:r>
        <w:rPr>
          <w:rStyle w:val="hesloveslovo"/>
        </w:rPr>
        <w:t xml:space="preserve">Ariot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h1301 </w:t>
      </w:r>
      <w:r>
        <w:rPr>
          <w:rStyle w:val="hesloveslovo"/>
        </w:rPr>
        <w:t xml:space="preserve">arismetria </w:t>
      </w:r>
      <w:r>
        <w:rPr>
          <w:rStyle w:val="akce"/>
        </w:rPr>
        <w:t xml:space="preserve">po roce 1500 </w:t>
      </w:r>
      <w:r>
        <w:rPr>
          <w:rStyle w:val="komentar"/>
        </w:rPr>
        <w:t>Dolož. jen z Tkadl M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h1302 </w:t>
      </w:r>
      <w:r>
        <w:rPr>
          <w:rStyle w:val="hesloveslovo"/>
        </w:rPr>
        <w:t xml:space="preserve">Aristana </w:t>
      </w:r>
      <w:r>
        <w:rPr>
          <w:rStyle w:val="akce"/>
        </w:rPr>
        <w:t>proprium</w:t>
      </w:r>
    </w:p>
    <w:p w:rsidR="00CB13D1" w:rsidRDefault="007F094C">
      <w:pPr>
        <w:pStyle w:val="Vylouceneheslo"/>
      </w:pPr>
      <w:r>
        <w:rPr>
          <w:rStyle w:val="hesloveslovo"/>
        </w:rPr>
        <w:lastRenderedPageBreak/>
        <w:t xml:space="preserve">Aristána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h1303 </w:t>
      </w:r>
      <w:r>
        <w:rPr>
          <w:rStyle w:val="hesloveslovo"/>
        </w:rPr>
        <w:t xml:space="preserve">Aristander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h1304 </w:t>
      </w:r>
      <w:r>
        <w:rPr>
          <w:rStyle w:val="hesloveslovo"/>
        </w:rPr>
        <w:t xml:space="preserve">Aristarcus </w:t>
      </w:r>
      <w:r>
        <w:rPr>
          <w:rStyle w:val="akce"/>
        </w:rPr>
        <w:t xml:space="preserve">přeřazeno sub </w:t>
      </w:r>
      <w:r>
        <w:rPr>
          <w:rStyle w:val="odkaz"/>
        </w:rPr>
        <w:t>Aristarkus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t xml:space="preserve">Aristarkus </w:t>
      </w:r>
      <w:r>
        <w:rPr>
          <w:rStyle w:val="akce"/>
        </w:rPr>
        <w:t>proprium</w:t>
      </w:r>
    </w:p>
    <w:p w:rsidR="00CB13D1" w:rsidRDefault="007F094C">
      <w:pPr>
        <w:pStyle w:val="Vylouceneheslo"/>
      </w:pPr>
      <w:r>
        <w:rPr>
          <w:rStyle w:val="identifikator"/>
        </w:rPr>
        <w:t xml:space="preserve">h1305 </w:t>
      </w:r>
      <w:r>
        <w:rPr>
          <w:rStyle w:val="hesloveslovo"/>
        </w:rPr>
        <w:t xml:space="preserve">Aristarchus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h1306 </w:t>
      </w:r>
      <w:r>
        <w:rPr>
          <w:rStyle w:val="hesloveslovo"/>
        </w:rPr>
        <w:t xml:space="preserve">Aristena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h1307 </w:t>
      </w:r>
      <w:r>
        <w:rPr>
          <w:rStyle w:val="hesloveslovo"/>
        </w:rPr>
        <w:t xml:space="preserve">Aristeus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 xml:space="preserve">Aristarkus </w:t>
      </w:r>
      <w:r>
        <w:rPr>
          <w:rStyle w:val="komentar"/>
        </w:rPr>
        <w:t xml:space="preserve">vztahovalo se k latině v Comest za </w:t>
      </w:r>
      <w:r>
        <w:rPr>
          <w:rStyle w:val="komentarkurziva"/>
        </w:rPr>
        <w:t>Aristarkus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h1308 </w:t>
      </w:r>
      <w:r>
        <w:rPr>
          <w:rStyle w:val="hesloveslovo"/>
        </w:rPr>
        <w:t xml:space="preserve">Aristides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h1309 </w:t>
      </w:r>
      <w:r>
        <w:rPr>
          <w:rStyle w:val="hesloveslovo"/>
        </w:rPr>
        <w:t xml:space="preserve">Aristippus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t xml:space="preserve">Aristius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h1310 </w:t>
      </w:r>
      <w:r>
        <w:rPr>
          <w:rStyle w:val="hesloveslovo"/>
        </w:rPr>
        <w:t xml:space="preserve">Aristobol </w:t>
      </w:r>
      <w:r>
        <w:rPr>
          <w:rStyle w:val="akce"/>
        </w:rPr>
        <w:t>proprium</w:t>
      </w:r>
    </w:p>
    <w:p w:rsidR="00CB13D1" w:rsidRDefault="007F094C">
      <w:pPr>
        <w:pStyle w:val="Vylouceneheslo"/>
      </w:pPr>
      <w:r>
        <w:rPr>
          <w:rStyle w:val="identifikator"/>
        </w:rPr>
        <w:t xml:space="preserve">h1311 </w:t>
      </w:r>
      <w:r>
        <w:rPr>
          <w:rStyle w:val="hesloveslovo"/>
        </w:rPr>
        <w:t xml:space="preserve">Aristobolus </w:t>
      </w:r>
      <w:r>
        <w:rPr>
          <w:rStyle w:val="akce"/>
        </w:rPr>
        <w:t>proprium</w:t>
      </w:r>
    </w:p>
    <w:p w:rsidR="00CB13D1" w:rsidRDefault="007F094C">
      <w:pPr>
        <w:pStyle w:val="Poznamka"/>
      </w:pPr>
      <w:r>
        <w:t>Dolož. též adj. poses.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h1312 </w:t>
      </w:r>
      <w:r>
        <w:rPr>
          <w:rStyle w:val="hesloveslovo"/>
        </w:rPr>
        <w:t xml:space="preserve">Aristodemus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h1313 </w:t>
      </w:r>
      <w:r>
        <w:rPr>
          <w:rStyle w:val="hesloveslovo"/>
        </w:rPr>
        <w:t xml:space="preserve">Aristologie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aristologia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t xml:space="preserve">aristologia </w:t>
      </w:r>
      <w:r>
        <w:rPr>
          <w:rStyle w:val="akce"/>
        </w:rPr>
        <w:t xml:space="preserve">citátové slovo </w:t>
      </w:r>
      <w:r>
        <w:rPr>
          <w:rStyle w:val="komentar"/>
        </w:rPr>
        <w:t xml:space="preserve">doklad z </w:t>
      </w:r>
      <w:r>
        <w:rPr>
          <w:rStyle w:val="komentarpramen"/>
        </w:rPr>
        <w:t>LékFrantA</w:t>
      </w:r>
      <w:r>
        <w:rPr>
          <w:rStyle w:val="komentar"/>
        </w:rPr>
        <w:t>, i AČ to zde uvádí v kódu „cizí jazyk“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h1314 </w:t>
      </w:r>
      <w:r>
        <w:rPr>
          <w:rStyle w:val="hesloveslovo"/>
        </w:rPr>
        <w:t xml:space="preserve">Aristoman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lastRenderedPageBreak/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h1315 </w:t>
      </w:r>
      <w:r>
        <w:rPr>
          <w:rStyle w:val="hesloveslovo"/>
        </w:rPr>
        <w:t xml:space="preserve">Aristomones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h1316 </w:t>
      </w:r>
      <w:r>
        <w:rPr>
          <w:rStyle w:val="hesloveslovo"/>
        </w:rPr>
        <w:t xml:space="preserve">Aristoteles </w:t>
      </w:r>
      <w:r>
        <w:rPr>
          <w:rStyle w:val="akce"/>
        </w:rPr>
        <w:t>proprium</w:t>
      </w:r>
    </w:p>
    <w:p w:rsidR="00CB13D1" w:rsidRDefault="007F094C">
      <w:pPr>
        <w:pStyle w:val="Vylouceneheslo"/>
      </w:pPr>
      <w:r>
        <w:rPr>
          <w:rStyle w:val="hesloveslovo"/>
        </w:rPr>
        <w:t xml:space="preserve">Aristoteleš </w:t>
      </w:r>
      <w:r>
        <w:rPr>
          <w:rStyle w:val="akce"/>
        </w:rPr>
        <w:t>proprium</w:t>
      </w:r>
    </w:p>
    <w:p w:rsidR="00CB13D1" w:rsidRDefault="007F094C">
      <w:pPr>
        <w:pStyle w:val="Vylouceneheslo"/>
      </w:pPr>
      <w:r>
        <w:rPr>
          <w:rStyle w:val="identifikator"/>
        </w:rPr>
        <w:t xml:space="preserve">h1317 </w:t>
      </w:r>
      <w:r>
        <w:rPr>
          <w:rStyle w:val="hesloveslovo"/>
        </w:rPr>
        <w:t xml:space="preserve">Aristotileš </w:t>
      </w:r>
      <w:r>
        <w:rPr>
          <w:rStyle w:val="akce"/>
        </w:rPr>
        <w:t>proprium</w:t>
      </w:r>
    </w:p>
    <w:p w:rsidR="00CB13D1" w:rsidRDefault="007F094C">
      <w:pPr>
        <w:pStyle w:val="Vylouceneheslo"/>
      </w:pPr>
      <w:r>
        <w:rPr>
          <w:rStyle w:val="hesloveslovo"/>
        </w:rPr>
        <w:t xml:space="preserve">Aristotiles </w:t>
      </w:r>
      <w:r>
        <w:rPr>
          <w:rStyle w:val="akce"/>
        </w:rPr>
        <w:t>proprium</w:t>
      </w:r>
    </w:p>
    <w:p w:rsidR="00CB13D1" w:rsidRDefault="007F094C">
      <w:pPr>
        <w:pStyle w:val="Vylouceneheslo"/>
      </w:pPr>
      <w:r>
        <w:rPr>
          <w:rStyle w:val="hesloveslovo"/>
        </w:rPr>
        <w:t xml:space="preserve">Aristotiloš </w:t>
      </w:r>
      <w:r>
        <w:rPr>
          <w:rStyle w:val="akce"/>
        </w:rPr>
        <w:t>proprium</w:t>
      </w:r>
    </w:p>
    <w:p w:rsidR="00CB13D1" w:rsidRDefault="007F094C">
      <w:pPr>
        <w:pStyle w:val="Vylouceneheslo"/>
      </w:pPr>
      <w:r>
        <w:rPr>
          <w:rStyle w:val="hesloveslovo"/>
        </w:rPr>
        <w:t xml:space="preserve">Arestotileš </w:t>
      </w:r>
      <w:r>
        <w:rPr>
          <w:rStyle w:val="akce"/>
        </w:rPr>
        <w:t>proprium</w:t>
      </w:r>
    </w:p>
    <w:p w:rsidR="00CB13D1" w:rsidRDefault="007F094C">
      <w:pPr>
        <w:pStyle w:val="Vylouceneheslo"/>
      </w:pPr>
      <w:r>
        <w:rPr>
          <w:rStyle w:val="hesloveslovo"/>
        </w:rPr>
        <w:t xml:space="preserve">Arestotiloš </w:t>
      </w:r>
      <w:r>
        <w:rPr>
          <w:rStyle w:val="akce"/>
        </w:rPr>
        <w:t xml:space="preserve">proprium </w:t>
      </w:r>
      <w:r>
        <w:rPr>
          <w:rStyle w:val="komentar"/>
        </w:rPr>
        <w:t xml:space="preserve">Gb uvádí ještě podobu </w:t>
      </w:r>
      <w:r>
        <w:rPr>
          <w:rStyle w:val="komentarkurziva"/>
        </w:rPr>
        <w:t>Arestoteleš</w:t>
      </w:r>
      <w:r>
        <w:rPr>
          <w:rStyle w:val="komentar"/>
        </w:rPr>
        <w:t>, ale na tu jsem nenašla doklady</w:t>
      </w:r>
    </w:p>
    <w:p w:rsidR="00CB13D1" w:rsidRDefault="007F094C">
      <w:pPr>
        <w:pStyle w:val="Poznamka"/>
      </w:pPr>
      <w:r>
        <w:t>Dolož. též adj. poses.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h1318 </w:t>
      </w:r>
      <w:r>
        <w:rPr>
          <w:rStyle w:val="hesloveslovo"/>
        </w:rPr>
        <w:t xml:space="preserve">Aristus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h1319 </w:t>
      </w:r>
      <w:r>
        <w:rPr>
          <w:rStyle w:val="hesloveslovo"/>
        </w:rPr>
        <w:t xml:space="preserve">Arius </w:t>
      </w:r>
      <w:r>
        <w:rPr>
          <w:rStyle w:val="akce"/>
        </w:rPr>
        <w:t>proprium</w:t>
      </w:r>
    </w:p>
    <w:p w:rsidR="00CB13D1" w:rsidRDefault="007F094C">
      <w:pPr>
        <w:pStyle w:val="Vylouceneheslo"/>
      </w:pPr>
      <w:r>
        <w:rPr>
          <w:rStyle w:val="hesloveslovo"/>
        </w:rPr>
        <w:t xml:space="preserve">Arrius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h1320 </w:t>
      </w:r>
      <w:r>
        <w:rPr>
          <w:rStyle w:val="hesloveslovo"/>
        </w:rPr>
        <w:t>arizmetika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-y </w:t>
      </w:r>
      <w:r>
        <w:rPr>
          <w:rStyle w:val="slovnidruh"/>
        </w:rPr>
        <w:t>f.</w:t>
      </w:r>
    </w:p>
    <w:p w:rsidR="00CB13D1" w:rsidRDefault="007F094C">
      <w:pPr>
        <w:pStyle w:val="Motivace"/>
      </w:pPr>
      <w:r>
        <w:rPr>
          <w:rStyle w:val="nonparej"/>
        </w:rPr>
        <w:t xml:space="preserve">k lat. </w:t>
      </w:r>
      <w:r>
        <w:t>arithmetica</w:t>
      </w:r>
    </w:p>
    <w:p w:rsidR="00CB13D1" w:rsidRDefault="007F094C">
      <w:pPr>
        <w:pStyle w:val="Vykladvyznamu"/>
      </w:pPr>
      <w:r>
        <w:rPr>
          <w:rStyle w:val="vyznam"/>
        </w:rPr>
        <w:t>aritmetika, jedno ze sedmi svobodných umění</w:t>
      </w:r>
    </w:p>
    <w:p w:rsidR="00CB13D1" w:rsidRDefault="007F094C">
      <w:pPr>
        <w:pStyle w:val="Poznamka"/>
      </w:pPr>
      <w:r>
        <w:t xml:space="preserve">Dolož. jen v přeneseném významu jako vl. jm. osobní. </w:t>
      </w:r>
      <w:r>
        <w:rPr>
          <w:rStyle w:val="nonparej"/>
        </w:rPr>
        <w:t xml:space="preserve">Sr. </w:t>
      </w:r>
      <w:r>
        <w:rPr>
          <w:rStyle w:val="odkaz"/>
        </w:rPr>
        <w:t>početna</w:t>
      </w:r>
      <w:r>
        <w:t xml:space="preserve">, </w:t>
      </w:r>
      <w:r>
        <w:rPr>
          <w:rStyle w:val="odkaz"/>
        </w:rPr>
        <w:t>početrna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h1321 </w:t>
      </w:r>
      <w:r>
        <w:rPr>
          <w:rStyle w:val="hesloveslovo"/>
        </w:rPr>
        <w:t xml:space="preserve">Arjvitščí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arjvitský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t xml:space="preserve">arjvitský </w:t>
      </w:r>
      <w:r>
        <w:rPr>
          <w:rStyle w:val="akce"/>
        </w:rPr>
        <w:t xml:space="preserve">chybějící doklady </w:t>
      </w:r>
      <w:r>
        <w:rPr>
          <w:rStyle w:val="komentar"/>
        </w:rPr>
        <w:t>jen odkazový lístek do nikam...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h1322 </w:t>
      </w:r>
      <w:r>
        <w:rPr>
          <w:rStyle w:val="hesloveslovo"/>
        </w:rPr>
        <w:t>ark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-a/-u </w:t>
      </w:r>
      <w:r>
        <w:rPr>
          <w:rStyle w:val="slovnidruh"/>
        </w:rPr>
        <w:t>m.</w:t>
      </w:r>
    </w:p>
    <w:p w:rsidR="00CB13D1" w:rsidRDefault="007F094C">
      <w:pPr>
        <w:pStyle w:val="Motivace"/>
      </w:pPr>
      <w:r>
        <w:rPr>
          <w:rStyle w:val="nonparej"/>
        </w:rPr>
        <w:t xml:space="preserve">sr. lat. </w:t>
      </w:r>
      <w:r>
        <w:t>arcus</w:t>
      </w:r>
    </w:p>
    <w:p w:rsidR="00CB13D1" w:rsidRDefault="007F094C">
      <w:pPr>
        <w:pStyle w:val="Vykladvyznamu"/>
      </w:pPr>
      <w:r>
        <w:rPr>
          <w:rStyle w:val="vyznam"/>
        </w:rPr>
        <w:t>arch papíru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Odkazovezahlavi"/>
      </w:pPr>
      <w:r>
        <w:rPr>
          <w:rStyle w:val="identifikator"/>
        </w:rPr>
        <w:t xml:space="preserve">h1323 </w:t>
      </w:r>
      <w:r>
        <w:rPr>
          <w:rStyle w:val="hesloveslovo"/>
        </w:rPr>
        <w:t xml:space="preserve">arka </w:t>
      </w:r>
      <w:r>
        <w:rPr>
          <w:rStyle w:val="nonparej"/>
        </w:rPr>
        <w:t xml:space="preserve">v. </w:t>
      </w:r>
      <w:r>
        <w:rPr>
          <w:rStyle w:val="odkaz"/>
        </w:rPr>
        <w:t>archa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h1324 </w:t>
      </w:r>
      <w:r>
        <w:rPr>
          <w:rStyle w:val="hesloveslovo"/>
        </w:rPr>
        <w:t>arkéř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-ě </w:t>
      </w:r>
      <w:r>
        <w:rPr>
          <w:rStyle w:val="slovnidruh"/>
        </w:rPr>
        <w:t xml:space="preserve">m. </w:t>
      </w:r>
      <w:r>
        <w:rPr>
          <w:rStyle w:val="komentar"/>
        </w:rPr>
        <w:t xml:space="preserve">Na podoby s </w:t>
      </w:r>
      <w:r>
        <w:rPr>
          <w:rStyle w:val="komentarkurziva"/>
        </w:rPr>
        <w:t xml:space="preserve">-ýř </w:t>
      </w:r>
      <w:r>
        <w:rPr>
          <w:rStyle w:val="komentar"/>
        </w:rPr>
        <w:t>doklady až mladší</w:t>
      </w:r>
    </w:p>
    <w:p w:rsidR="00CB13D1" w:rsidRDefault="007F094C">
      <w:pPr>
        <w:pStyle w:val="Heslovezahlavi"/>
      </w:pPr>
      <w:r>
        <w:rPr>
          <w:rStyle w:val="hesloveslovo"/>
        </w:rPr>
        <w:t>erkéř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-ě </w:t>
      </w:r>
      <w:r>
        <w:rPr>
          <w:rStyle w:val="slovnidruh"/>
        </w:rPr>
        <w:t>m.</w:t>
      </w:r>
    </w:p>
    <w:p w:rsidR="00CB13D1" w:rsidRDefault="007F094C">
      <w:pPr>
        <w:pStyle w:val="Heslovezahlavi"/>
      </w:pPr>
      <w:r>
        <w:rPr>
          <w:rStyle w:val="hesloveslovo"/>
        </w:rPr>
        <w:t>alkéř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-ě </w:t>
      </w:r>
      <w:r>
        <w:rPr>
          <w:rStyle w:val="slovnidruh"/>
        </w:rPr>
        <w:t>m.</w:t>
      </w:r>
    </w:p>
    <w:p w:rsidR="00CB13D1" w:rsidRDefault="007F094C">
      <w:pPr>
        <w:pStyle w:val="Heslovezahlavi"/>
      </w:pPr>
      <w:r>
        <w:rPr>
          <w:rStyle w:val="nonparej"/>
        </w:rPr>
        <w:t xml:space="preserve">pozd. též </w:t>
      </w:r>
      <w:r>
        <w:rPr>
          <w:rStyle w:val="hesloveslovo"/>
        </w:rPr>
        <w:t>halkéř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-ě </w:t>
      </w:r>
      <w:r>
        <w:rPr>
          <w:rStyle w:val="slovnidruh"/>
        </w:rPr>
        <w:t>m.</w:t>
      </w:r>
    </w:p>
    <w:p w:rsidR="00CB13D1" w:rsidRDefault="007F094C">
      <w:pPr>
        <w:pStyle w:val="Heslovezahlavi"/>
      </w:pPr>
      <w:r>
        <w:rPr>
          <w:rStyle w:val="nonparej"/>
        </w:rPr>
        <w:t xml:space="preserve">ojed. též </w:t>
      </w:r>
      <w:r>
        <w:rPr>
          <w:rStyle w:val="hesloveslovonetucne"/>
        </w:rPr>
        <w:t>cajkéř</w:t>
      </w:r>
      <w:r>
        <w:rPr>
          <w:rStyle w:val="delimitator"/>
        </w:rPr>
        <w:t xml:space="preserve">, </w:t>
      </w:r>
      <w:r>
        <w:rPr>
          <w:rStyle w:val="morfologickacharakteristika"/>
        </w:rPr>
        <w:t xml:space="preserve">-ě </w:t>
      </w:r>
      <w:r>
        <w:rPr>
          <w:rStyle w:val="slovnidruh"/>
        </w:rPr>
        <w:t>m.</w:t>
      </w:r>
    </w:p>
    <w:p w:rsidR="00CB13D1" w:rsidRDefault="007F094C">
      <w:pPr>
        <w:pStyle w:val="Motivace"/>
      </w:pPr>
      <w:r>
        <w:rPr>
          <w:rStyle w:val="nonparej"/>
        </w:rPr>
        <w:t xml:space="preserve">k střhn. </w:t>
      </w:r>
      <w:r>
        <w:t>ärker</w:t>
      </w:r>
    </w:p>
    <w:p w:rsidR="00CB13D1" w:rsidRDefault="007F094C">
      <w:pPr>
        <w:pStyle w:val="Vykladvyznamu"/>
      </w:pPr>
      <w:r>
        <w:rPr>
          <w:rStyle w:val="vyznam"/>
        </w:rPr>
        <w:t>arkýř, část budovy vystupující ve výšce ze stěny, zvl. s obrannou funkcí</w:t>
      </w:r>
    </w:p>
    <w:p w:rsidR="00CB13D1" w:rsidRDefault="007F094C">
      <w:pPr>
        <w:pStyle w:val="Poznamka"/>
      </w:pPr>
      <w:r>
        <w:rPr>
          <w:rStyle w:val="nonparej"/>
        </w:rPr>
        <w:t xml:space="preserve">Sr. </w:t>
      </w:r>
      <w:r>
        <w:rPr>
          <w:rStyle w:val="odkaz"/>
        </w:rPr>
        <w:t>výkuš</w:t>
      </w:r>
      <w:r>
        <w:t xml:space="preserve">, </w:t>
      </w:r>
      <w:r>
        <w:rPr>
          <w:rStyle w:val="odkaz"/>
        </w:rPr>
        <w:t>vikéř</w:t>
      </w:r>
      <w:r>
        <w:t xml:space="preserve">, </w:t>
      </w:r>
      <w:r>
        <w:rPr>
          <w:rStyle w:val="odkaz"/>
        </w:rPr>
        <w:t xml:space="preserve">pavlač </w:t>
      </w:r>
      <w:r>
        <w:t xml:space="preserve">4, </w:t>
      </w:r>
      <w:r>
        <w:rPr>
          <w:rStyle w:val="odkaz"/>
        </w:rPr>
        <w:t>podsěbitie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h1325 </w:t>
      </w:r>
      <w:r>
        <w:rPr>
          <w:rStyle w:val="hesloveslovo"/>
        </w:rPr>
        <w:t xml:space="preserve">Arkleb </w:t>
      </w:r>
      <w:r>
        <w:rPr>
          <w:rStyle w:val="akce"/>
        </w:rPr>
        <w:t xml:space="preserve">přeřazeno sub </w:t>
      </w:r>
      <w:r>
        <w:rPr>
          <w:rStyle w:val="odkaz"/>
        </w:rPr>
        <w:t>Artleb</w:t>
      </w:r>
    </w:p>
    <w:p w:rsidR="00CB13D1" w:rsidRDefault="007F094C">
      <w:pPr>
        <w:pStyle w:val="Autor"/>
      </w:pPr>
      <w:r>
        <w:lastRenderedPageBreak/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h1326 </w:t>
      </w:r>
      <w:r>
        <w:rPr>
          <w:rStyle w:val="hesloveslovo"/>
        </w:rPr>
        <w:t xml:space="preserve">Arklebicě </w:t>
      </w:r>
      <w:r>
        <w:rPr>
          <w:rStyle w:val="akce"/>
        </w:rPr>
        <w:t xml:space="preserve">přeřazeno sub </w:t>
      </w:r>
      <w:r>
        <w:rPr>
          <w:rStyle w:val="odkaz"/>
        </w:rPr>
        <w:t>Arklebici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h1327 </w:t>
      </w:r>
      <w:r>
        <w:rPr>
          <w:rStyle w:val="hesloveslovo"/>
        </w:rPr>
        <w:t xml:space="preserve">Arklebici </w:t>
      </w:r>
      <w:r>
        <w:rPr>
          <w:rStyle w:val="akce"/>
        </w:rPr>
        <w:t xml:space="preserve">přeřazeno sub </w:t>
      </w:r>
      <w:r>
        <w:rPr>
          <w:rStyle w:val="odkaz"/>
        </w:rPr>
        <w:t>Artlebici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h1328 </w:t>
      </w:r>
      <w:r>
        <w:rPr>
          <w:rStyle w:val="hesloveslovo"/>
        </w:rPr>
        <w:t xml:space="preserve">Arklebov </w:t>
      </w:r>
      <w:r>
        <w:rPr>
          <w:rStyle w:val="akce"/>
        </w:rPr>
        <w:t xml:space="preserve">přeřazeno sub </w:t>
      </w:r>
      <w:r>
        <w:rPr>
          <w:rStyle w:val="odkaz"/>
        </w:rPr>
        <w:t>Artlebov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h1329 </w:t>
      </w:r>
      <w:r>
        <w:rPr>
          <w:rStyle w:val="hesloveslovo"/>
        </w:rPr>
        <w:t xml:space="preserve">Arklebovici </w:t>
      </w:r>
      <w:r>
        <w:rPr>
          <w:rStyle w:val="akce"/>
        </w:rPr>
        <w:t xml:space="preserve">přeřazeno sub </w:t>
      </w:r>
      <w:r>
        <w:rPr>
          <w:rStyle w:val="odkaz"/>
        </w:rPr>
        <w:t xml:space="preserve">Artlebovici </w:t>
      </w:r>
      <w:r>
        <w:rPr>
          <w:rStyle w:val="komentar"/>
        </w:rPr>
        <w:t>Příslušný doklad na toto heslo jsem nikde nenašla, tj. přeřazuju k nejbližšímu podobnému MV: však tam taky doklad na tohe tvé proprium je!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h1330 </w:t>
      </w:r>
      <w:r>
        <w:rPr>
          <w:rStyle w:val="hesloveslovo"/>
        </w:rPr>
        <w:t>arknicě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-ě </w:t>
      </w:r>
      <w:r>
        <w:rPr>
          <w:rStyle w:val="slovnidruh"/>
        </w:rPr>
        <w:t>f.</w:t>
      </w:r>
    </w:p>
    <w:p w:rsidR="00CB13D1" w:rsidRDefault="007F094C">
      <w:pPr>
        <w:pStyle w:val="Motivace"/>
      </w:pPr>
      <w:r>
        <w:rPr>
          <w:rStyle w:val="nonparej"/>
        </w:rPr>
        <w:t xml:space="preserve">k </w:t>
      </w:r>
      <w:r>
        <w:rPr>
          <w:rStyle w:val="odkaz"/>
        </w:rPr>
        <w:t xml:space="preserve">arkéř </w:t>
      </w:r>
      <w:r>
        <w:t>(?)</w:t>
      </w:r>
    </w:p>
    <w:p w:rsidR="00CB13D1" w:rsidRDefault="007F094C">
      <w:pPr>
        <w:pStyle w:val="Vykladvyznamu"/>
      </w:pPr>
      <w:r>
        <w:rPr>
          <w:rStyle w:val="vyznam"/>
        </w:rPr>
        <w:t>ryba, snad s výstupky po těle (?)</w:t>
      </w:r>
    </w:p>
    <w:p w:rsidR="00CB13D1" w:rsidRDefault="007F094C">
      <w:pPr>
        <w:pStyle w:val="Poznamka"/>
      </w:pPr>
      <w:r>
        <w:t>Jen u Klareta v kapitole De piscibus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h1331 </w:t>
      </w:r>
      <w:r>
        <w:rPr>
          <w:rStyle w:val="hesloveslovo"/>
        </w:rPr>
        <w:t xml:space="preserve">Arkona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lastRenderedPageBreak/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h1332 </w:t>
      </w:r>
      <w:r>
        <w:rPr>
          <w:rStyle w:val="hesloveslovo"/>
        </w:rPr>
        <w:t xml:space="preserve">Arkturus </w:t>
      </w:r>
      <w:r>
        <w:rPr>
          <w:rStyle w:val="akce"/>
        </w:rPr>
        <w:t xml:space="preserve">proprium </w:t>
      </w:r>
      <w:r>
        <w:rPr>
          <w:rStyle w:val="komentar"/>
        </w:rPr>
        <w:t>souhvězdí Vozataje (Vozky) či Pastýře (Bootes) – asi ale nezpracovávat...?? (Jen Comest)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h1333 </w:t>
      </w:r>
      <w:r>
        <w:rPr>
          <w:rStyle w:val="hesloveslovo"/>
        </w:rPr>
        <w:t xml:space="preserve">arlaf </w:t>
      </w:r>
      <w:r>
        <w:rPr>
          <w:rStyle w:val="akce"/>
        </w:rPr>
        <w:t xml:space="preserve">po roce 1500 </w:t>
      </w:r>
      <w:r>
        <w:rPr>
          <w:rStyle w:val="komentar"/>
        </w:rPr>
        <w:t xml:space="preserve">doklady má </w:t>
      </w:r>
      <w:r>
        <w:rPr>
          <w:rStyle w:val="komentarpramen"/>
        </w:rPr>
        <w:t>GbSlov</w:t>
      </w:r>
      <w:r>
        <w:rPr>
          <w:rStyle w:val="komentar"/>
        </w:rPr>
        <w:t>, ale až z Lactifera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h1334 </w:t>
      </w:r>
      <w:r>
        <w:rPr>
          <w:rStyle w:val="hesloveslovo"/>
        </w:rPr>
        <w:t xml:space="preserve">Armakanus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Odkazovezahlavi"/>
      </w:pPr>
      <w:r>
        <w:rPr>
          <w:rStyle w:val="identifikator"/>
        </w:rPr>
        <w:t xml:space="preserve">h1335 </w:t>
      </w:r>
      <w:r>
        <w:rPr>
          <w:rStyle w:val="hesloveslovo"/>
        </w:rPr>
        <w:t xml:space="preserve">armara </w:t>
      </w:r>
      <w:r>
        <w:rPr>
          <w:rStyle w:val="nonparej"/>
        </w:rPr>
        <w:t xml:space="preserve">v. </w:t>
      </w:r>
      <w:r>
        <w:rPr>
          <w:rStyle w:val="odkaz"/>
        </w:rPr>
        <w:t xml:space="preserve">almara </w:t>
      </w:r>
      <w:r>
        <w:rPr>
          <w:rStyle w:val="komentar"/>
        </w:rPr>
        <w:t xml:space="preserve">– jedná se o jeden lístek z ArchČ, kde psáno </w:t>
      </w:r>
      <w:r>
        <w:rPr>
          <w:rStyle w:val="komentarkurziva"/>
        </w:rPr>
        <w:t>armara</w:t>
      </w:r>
      <w:r>
        <w:rPr>
          <w:rStyle w:val="komentar"/>
        </w:rPr>
        <w:t>, řešení dohodnuto s PN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h1336 </w:t>
      </w:r>
      <w:r>
        <w:rPr>
          <w:rStyle w:val="hesloveslovo"/>
        </w:rPr>
        <w:t xml:space="preserve">armarius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armarium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t xml:space="preserve">armarium </w:t>
      </w:r>
      <w:r>
        <w:rPr>
          <w:rStyle w:val="akce"/>
        </w:rPr>
        <w:t>citátové slovo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lastRenderedPageBreak/>
        <w:t xml:space="preserve">h1337 </w:t>
      </w:r>
      <w:r>
        <w:rPr>
          <w:rStyle w:val="hesloveslovo"/>
        </w:rPr>
        <w:t xml:space="preserve">Armelie </w:t>
      </w:r>
      <w:r>
        <w:rPr>
          <w:rStyle w:val="akce"/>
        </w:rPr>
        <w:t>proprium</w:t>
      </w:r>
    </w:p>
    <w:p w:rsidR="00CB13D1" w:rsidRDefault="007F094C">
      <w:pPr>
        <w:pStyle w:val="Vylouceneheslo"/>
      </w:pPr>
      <w:r>
        <w:rPr>
          <w:rStyle w:val="hesloveslovo"/>
        </w:rPr>
        <w:t xml:space="preserve">Armelí (?)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h1338 </w:t>
      </w:r>
      <w:r>
        <w:rPr>
          <w:rStyle w:val="hesloveslovo"/>
        </w:rPr>
        <w:t xml:space="preserve">armelínový </w:t>
      </w:r>
      <w:r>
        <w:rPr>
          <w:rStyle w:val="slovnidruh"/>
        </w:rPr>
        <w:t>adj.</w:t>
      </w:r>
    </w:p>
    <w:p w:rsidR="00CB13D1" w:rsidRDefault="007F094C">
      <w:pPr>
        <w:pStyle w:val="Motivace"/>
      </w:pPr>
      <w:r>
        <w:rPr>
          <w:rStyle w:val="nonparej"/>
        </w:rPr>
        <w:t xml:space="preserve">sr. střlat. </w:t>
      </w:r>
      <w:r>
        <w:t>harmelinus</w:t>
      </w:r>
    </w:p>
    <w:p w:rsidR="00CB13D1" w:rsidRDefault="007F094C">
      <w:pPr>
        <w:pStyle w:val="Vykladvyznamu"/>
      </w:pPr>
      <w:r>
        <w:rPr>
          <w:rStyle w:val="spojitelnost"/>
        </w:rPr>
        <w:t xml:space="preserve">(o kožešině) </w:t>
      </w:r>
      <w:r>
        <w:rPr>
          <w:rStyle w:val="vyznam"/>
        </w:rPr>
        <w:t xml:space="preserve">hermelínový, pocházející z </w:t>
      </w:r>
      <w:r>
        <w:rPr>
          <w:rStyle w:val="vyznamstaroceskyvyraz"/>
        </w:rPr>
        <w:t>„hranostaje“</w:t>
      </w:r>
    </w:p>
    <w:p w:rsidR="00CB13D1" w:rsidRDefault="007F094C">
      <w:pPr>
        <w:pStyle w:val="Poznamka"/>
      </w:pPr>
      <w:r>
        <w:t xml:space="preserve">Ojed. doklad z </w:t>
      </w:r>
      <w:r>
        <w:rPr>
          <w:rStyle w:val="pramen"/>
        </w:rPr>
        <w:t>CestMil</w:t>
      </w:r>
      <w:r>
        <w:t xml:space="preserve">. </w:t>
      </w:r>
      <w:r>
        <w:rPr>
          <w:rStyle w:val="nonparej"/>
        </w:rPr>
        <w:t xml:space="preserve">Sr. </w:t>
      </w:r>
      <w:r>
        <w:rPr>
          <w:rStyle w:val="odkaz"/>
        </w:rPr>
        <w:t>hranostajový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h1339 </w:t>
      </w:r>
      <w:r>
        <w:rPr>
          <w:rStyle w:val="hesloveslovo"/>
        </w:rPr>
        <w:t xml:space="preserve">Armén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h1340 </w:t>
      </w:r>
      <w:r>
        <w:rPr>
          <w:rStyle w:val="hesloveslovo"/>
        </w:rPr>
        <w:t xml:space="preserve">armena </w:t>
      </w:r>
      <w:r>
        <w:rPr>
          <w:rStyle w:val="akce"/>
        </w:rPr>
        <w:t xml:space="preserve">citátové slovo </w:t>
      </w:r>
      <w:r>
        <w:rPr>
          <w:rStyle w:val="komentarkurziva"/>
        </w:rPr>
        <w:t xml:space="preserve">bolus armena </w:t>
      </w:r>
      <w:r>
        <w:rPr>
          <w:rStyle w:val="komentar"/>
        </w:rPr>
        <w:t>– typ červené hlinky používané v lékařství, sr. armoniak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h1341 </w:t>
      </w:r>
      <w:r>
        <w:rPr>
          <w:rStyle w:val="hesloveslovo"/>
        </w:rPr>
        <w:t xml:space="preserve">Armeňák </w:t>
      </w:r>
      <w:r>
        <w:rPr>
          <w:rStyle w:val="akce"/>
        </w:rPr>
        <w:t xml:space="preserve">přeřazeno sub </w:t>
      </w:r>
      <w:r>
        <w:rPr>
          <w:rStyle w:val="odkaz"/>
        </w:rPr>
        <w:t>armeňák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hesloveslovo"/>
        </w:rPr>
        <w:t>armeňák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-a </w:t>
      </w:r>
      <w:r>
        <w:rPr>
          <w:rStyle w:val="slovnidruh"/>
        </w:rPr>
        <w:t>m.</w:t>
      </w:r>
    </w:p>
    <w:p w:rsidR="00CB13D1" w:rsidRDefault="007F094C">
      <w:pPr>
        <w:pStyle w:val="Motivace"/>
      </w:pPr>
      <w:r>
        <w:rPr>
          <w:rStyle w:val="nonparej"/>
        </w:rPr>
        <w:t xml:space="preserve">sr. fr. </w:t>
      </w:r>
      <w:r>
        <w:t>Armagnac</w:t>
      </w:r>
    </w:p>
    <w:p w:rsidR="00CB13D1" w:rsidRDefault="007F094C">
      <w:pPr>
        <w:pStyle w:val="Vykladvyznamu"/>
      </w:pPr>
      <w:r>
        <w:rPr>
          <w:rStyle w:val="vyznam"/>
        </w:rPr>
        <w:t>žoldnéř hraběte z Armagnacu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lastRenderedPageBreak/>
        <w:t xml:space="preserve">h1342 </w:t>
      </w:r>
      <w:r>
        <w:rPr>
          <w:rStyle w:val="hesloveslovo"/>
        </w:rPr>
        <w:t xml:space="preserve">Armenia </w:t>
      </w:r>
      <w:r>
        <w:rPr>
          <w:rStyle w:val="akce"/>
        </w:rPr>
        <w:t xml:space="preserve">přeřazeno sub </w:t>
      </w:r>
      <w:r>
        <w:rPr>
          <w:rStyle w:val="odkaz"/>
        </w:rPr>
        <w:t>Arménie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h1343 </w:t>
      </w:r>
      <w:r>
        <w:rPr>
          <w:rStyle w:val="hesloveslovo"/>
        </w:rPr>
        <w:t xml:space="preserve">Armenianec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 xml:space="preserve">armeňák </w:t>
      </w:r>
      <w:r>
        <w:rPr>
          <w:rStyle w:val="komentar"/>
        </w:rPr>
        <w:t>je to ten samý doklad, třebaže z Archivu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h1344 </w:t>
      </w:r>
      <w:r>
        <w:rPr>
          <w:rStyle w:val="hesloveslovo"/>
        </w:rPr>
        <w:t xml:space="preserve">Armenie </w:t>
      </w:r>
      <w:r>
        <w:rPr>
          <w:rStyle w:val="akce"/>
        </w:rPr>
        <w:t xml:space="preserve">přeřazeno sub </w:t>
      </w:r>
      <w:r>
        <w:rPr>
          <w:rStyle w:val="odkaz"/>
        </w:rPr>
        <w:t>Arménie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t xml:space="preserve">Arménie </w:t>
      </w:r>
      <w:r>
        <w:rPr>
          <w:rStyle w:val="akce"/>
        </w:rPr>
        <w:t>proprium</w:t>
      </w:r>
    </w:p>
    <w:p w:rsidR="00CB13D1" w:rsidRDefault="007F094C">
      <w:pPr>
        <w:pStyle w:val="Vylouceneheslo"/>
      </w:pPr>
      <w:r>
        <w:rPr>
          <w:rStyle w:val="hesloveslovo"/>
        </w:rPr>
        <w:t xml:space="preserve">Armení </w:t>
      </w:r>
      <w:r>
        <w:rPr>
          <w:rStyle w:val="akce"/>
        </w:rPr>
        <w:t>proprium</w:t>
      </w:r>
    </w:p>
    <w:p w:rsidR="00CB13D1" w:rsidRDefault="007F094C">
      <w:pPr>
        <w:pStyle w:val="Vylouceneheslo"/>
      </w:pPr>
      <w:r>
        <w:rPr>
          <w:rStyle w:val="hesloveslovo"/>
        </w:rPr>
        <w:t xml:space="preserve">Armenia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h1345 </w:t>
      </w:r>
      <w:r>
        <w:rPr>
          <w:rStyle w:val="hesloveslovo"/>
        </w:rPr>
        <w:t>Armenín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-a </w:t>
      </w:r>
      <w:r>
        <w:rPr>
          <w:rStyle w:val="slovnidruh"/>
        </w:rPr>
        <w:t>m.</w:t>
      </w:r>
    </w:p>
    <w:p w:rsidR="00CB13D1" w:rsidRDefault="007F094C">
      <w:pPr>
        <w:pStyle w:val="Heslovezahlavi"/>
      </w:pPr>
      <w:r>
        <w:rPr>
          <w:rStyle w:val="hesloveslovo"/>
        </w:rPr>
        <w:t>Arměnín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-a </w:t>
      </w:r>
      <w:r>
        <w:rPr>
          <w:rStyle w:val="slovnidruh"/>
        </w:rPr>
        <w:t>m.</w:t>
      </w:r>
    </w:p>
    <w:p w:rsidR="00CB13D1" w:rsidRDefault="007F094C">
      <w:pPr>
        <w:pStyle w:val="Motivace"/>
      </w:pPr>
      <w:r>
        <w:rPr>
          <w:rStyle w:val="nonparej"/>
        </w:rPr>
        <w:t xml:space="preserve">k </w:t>
      </w:r>
      <w:r>
        <w:rPr>
          <w:rStyle w:val="odkaz"/>
        </w:rPr>
        <w:t>Arménie</w:t>
      </w:r>
    </w:p>
    <w:p w:rsidR="00CB13D1" w:rsidRDefault="007F094C">
      <w:pPr>
        <w:pStyle w:val="Vykladvyznamu"/>
      </w:pPr>
      <w:r>
        <w:rPr>
          <w:rStyle w:val="nonparej"/>
        </w:rPr>
        <w:t xml:space="preserve">pl. m. </w:t>
      </w:r>
      <w:r>
        <w:rPr>
          <w:rStyle w:val="vyznam"/>
        </w:rPr>
        <w:t>obyvatelé země zvané Arménie</w:t>
      </w:r>
    </w:p>
    <w:p w:rsidR="00CB13D1" w:rsidRDefault="007F094C">
      <w:pPr>
        <w:pStyle w:val="Poznamka"/>
      </w:pPr>
      <w:r>
        <w:rPr>
          <w:rStyle w:val="nonparej"/>
        </w:rPr>
        <w:t xml:space="preserve">Sr. </w:t>
      </w:r>
      <w:r>
        <w:rPr>
          <w:rStyle w:val="odkaz"/>
        </w:rPr>
        <w:t>arménský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h1346 </w:t>
      </w:r>
      <w:r>
        <w:rPr>
          <w:rStyle w:val="hesloveslovo"/>
        </w:rPr>
        <w:t xml:space="preserve">arménský </w:t>
      </w:r>
      <w:r>
        <w:rPr>
          <w:rStyle w:val="slovnidruh"/>
        </w:rPr>
        <w:t>adj.</w:t>
      </w:r>
    </w:p>
    <w:p w:rsidR="00CB13D1" w:rsidRDefault="007F094C">
      <w:pPr>
        <w:pStyle w:val="Motivace"/>
      </w:pPr>
      <w:r>
        <w:rPr>
          <w:rStyle w:val="nonparej"/>
        </w:rPr>
        <w:t xml:space="preserve">k </w:t>
      </w:r>
      <w:r>
        <w:rPr>
          <w:rStyle w:val="odkaz"/>
        </w:rPr>
        <w:t>Arménie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1. </w:t>
      </w:r>
      <w:r>
        <w:rPr>
          <w:rStyle w:val="spojitelnost"/>
        </w:rPr>
        <w:t xml:space="preserve">(o knězi) </w:t>
      </w:r>
      <w:r>
        <w:rPr>
          <w:rStyle w:val="vyznam"/>
        </w:rPr>
        <w:t>arménský, mající působiště v Arménii</w:t>
      </w:r>
    </w:p>
    <w:p w:rsidR="00CB13D1" w:rsidRDefault="007F094C">
      <w:pPr>
        <w:pStyle w:val="Vykladvyznamu"/>
      </w:pPr>
      <w:r>
        <w:rPr>
          <w:rStyle w:val="delimitatorvyznamu"/>
        </w:rPr>
        <w:lastRenderedPageBreak/>
        <w:t xml:space="preserve">2. </w:t>
      </w:r>
      <w:r>
        <w:rPr>
          <w:rStyle w:val="spojitelnost"/>
        </w:rPr>
        <w:t xml:space="preserve">(o člověku) </w:t>
      </w:r>
      <w:r>
        <w:rPr>
          <w:rStyle w:val="vyznam"/>
        </w:rPr>
        <w:t>bydlící v Arménii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3. </w:t>
      </w:r>
      <w:r>
        <w:rPr>
          <w:rStyle w:val="spojitelnost"/>
        </w:rPr>
        <w:t xml:space="preserve">(o zemi) </w:t>
      </w:r>
      <w:r>
        <w:rPr>
          <w:rStyle w:val="vyznam"/>
        </w:rPr>
        <w:t>arménský, příslušný k Arménii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4. </w:t>
      </w:r>
      <w:r>
        <w:rPr>
          <w:rStyle w:val="spojitelnost"/>
        </w:rPr>
        <w:t xml:space="preserve">(o kraji </w:t>
      </w:r>
      <w:r>
        <w:rPr>
          <w:rStyle w:val="nonparej"/>
        </w:rPr>
        <w:t>ap.</w:t>
      </w:r>
      <w:r>
        <w:rPr>
          <w:rStyle w:val="spojitelnost"/>
        </w:rPr>
        <w:t xml:space="preserve">) </w:t>
      </w:r>
      <w:r>
        <w:rPr>
          <w:rStyle w:val="vyznam"/>
        </w:rPr>
        <w:t>arménský, mající centrum v Arménii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5. </w:t>
      </w:r>
      <w:r>
        <w:rPr>
          <w:rStyle w:val="spojitelnost"/>
        </w:rPr>
        <w:t xml:space="preserve">(o městě </w:t>
      </w:r>
      <w:r>
        <w:rPr>
          <w:rStyle w:val="nonparej"/>
        </w:rPr>
        <w:t>ap.</w:t>
      </w:r>
      <w:r>
        <w:rPr>
          <w:rStyle w:val="spojitelnost"/>
        </w:rPr>
        <w:t xml:space="preserve">) </w:t>
      </w:r>
      <w:r>
        <w:rPr>
          <w:rStyle w:val="vyznam"/>
        </w:rPr>
        <w:t>arménský, nacházející se v Arménii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6. </w:t>
      </w:r>
      <w:r>
        <w:rPr>
          <w:rStyle w:val="spojitelnost"/>
        </w:rPr>
        <w:t xml:space="preserve">(o zboží) </w:t>
      </w:r>
      <w:r>
        <w:rPr>
          <w:rStyle w:val="vyznam"/>
        </w:rPr>
        <w:t>arménský, pocházející z Arménie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7. </w:t>
      </w:r>
      <w:r>
        <w:t xml:space="preserve">„Arménščí“, </w:t>
      </w:r>
      <w:r>
        <w:rPr>
          <w:rStyle w:val="morfologickacharakteristika"/>
        </w:rPr>
        <w:t xml:space="preserve">-ských </w:t>
      </w:r>
      <w:r>
        <w:rPr>
          <w:rStyle w:val="nonparej"/>
        </w:rPr>
        <w:t xml:space="preserve">pl. m. </w:t>
      </w:r>
      <w:r>
        <w:rPr>
          <w:rStyle w:val="vyznam"/>
        </w:rPr>
        <w:t>obyvatelé země zvané Arménie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t xml:space="preserve">Arménščí </w:t>
      </w:r>
      <w:r>
        <w:rPr>
          <w:rStyle w:val="akce"/>
        </w:rPr>
        <w:t xml:space="preserve">přeřazeno sub </w:t>
      </w:r>
      <w:r>
        <w:rPr>
          <w:rStyle w:val="odkaz"/>
        </w:rPr>
        <w:t>arménský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h1347 </w:t>
      </w:r>
      <w:r>
        <w:rPr>
          <w:rStyle w:val="hesloveslovo"/>
        </w:rPr>
        <w:t xml:space="preserve">Armenus </w:t>
      </w:r>
      <w:r>
        <w:rPr>
          <w:rStyle w:val="akce"/>
        </w:rPr>
        <w:t xml:space="preserve">proprium </w:t>
      </w:r>
      <w:r>
        <w:rPr>
          <w:rStyle w:val="komentar"/>
        </w:rPr>
        <w:t xml:space="preserve">z </w:t>
      </w:r>
      <w:r>
        <w:rPr>
          <w:rStyle w:val="komentarpramen"/>
        </w:rPr>
        <w:t>PasKal</w:t>
      </w:r>
      <w:r>
        <w:rPr>
          <w:rStyle w:val="komentar"/>
        </w:rPr>
        <w:t>, opakuje se tam několikrát, MS přepisuje takto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h1348 </w:t>
      </w:r>
      <w:r>
        <w:rPr>
          <w:rStyle w:val="hesloveslovo"/>
        </w:rPr>
        <w:t xml:space="preserve">armerynský </w:t>
      </w:r>
      <w:r>
        <w:rPr>
          <w:rStyle w:val="slovnidruh"/>
        </w:rPr>
        <w:t>adj.</w:t>
      </w:r>
    </w:p>
    <w:p w:rsidR="00CB13D1" w:rsidRDefault="007F094C">
      <w:pPr>
        <w:pStyle w:val="Motivace"/>
      </w:pPr>
      <w:r>
        <w:rPr>
          <w:rStyle w:val="nonparej"/>
        </w:rPr>
        <w:t xml:space="preserve">sr. lat. </w:t>
      </w:r>
      <w:r>
        <w:t xml:space="preserve">Armer </w:t>
      </w:r>
      <w:r>
        <w:rPr>
          <w:rStyle w:val="komentar"/>
        </w:rPr>
        <w:t xml:space="preserve">viz Du Cange.... pak jediné trochu bližší </w:t>
      </w:r>
      <w:r>
        <w:rPr>
          <w:rStyle w:val="komentarkurziva"/>
        </w:rPr>
        <w:t>Ariminum</w:t>
      </w:r>
      <w:r>
        <w:rPr>
          <w:rStyle w:val="komentar"/>
        </w:rPr>
        <w:t>, to má Georges, (římská provincie), nic bližšího jsem nenašla</w:t>
      </w:r>
    </w:p>
    <w:p w:rsidR="00CB13D1" w:rsidRDefault="007F094C">
      <w:pPr>
        <w:pStyle w:val="Vykladvyznamu"/>
      </w:pPr>
      <w:r>
        <w:rPr>
          <w:rStyle w:val="spojitelnost"/>
        </w:rPr>
        <w:t xml:space="preserve">(o městě) </w:t>
      </w:r>
      <w:r>
        <w:rPr>
          <w:rStyle w:val="vyznam"/>
        </w:rPr>
        <w:t>nacházející se v Armerii (?)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h1349 </w:t>
      </w:r>
      <w:r>
        <w:rPr>
          <w:rStyle w:val="hesloveslovo"/>
        </w:rPr>
        <w:t xml:space="preserve">Armes </w:t>
      </w:r>
      <w:r>
        <w:rPr>
          <w:rStyle w:val="akce"/>
        </w:rPr>
        <w:t xml:space="preserve">přeřazeno sub </w:t>
      </w:r>
      <w:r>
        <w:rPr>
          <w:rStyle w:val="odkaz"/>
        </w:rPr>
        <w:t xml:space="preserve">Armos </w:t>
      </w:r>
      <w:r>
        <w:rPr>
          <w:rStyle w:val="komentar"/>
        </w:rPr>
        <w:t xml:space="preserve">dalo by se považovat asi i za citátové (varianta k </w:t>
      </w:r>
      <w:r>
        <w:rPr>
          <w:rStyle w:val="komentarkurziva"/>
        </w:rPr>
        <w:t>Armos</w:t>
      </w:r>
      <w:r>
        <w:rPr>
          <w:rStyle w:val="komentar"/>
        </w:rPr>
        <w:t xml:space="preserve">); doklad z CestMand: </w:t>
      </w:r>
      <w:r>
        <w:rPr>
          <w:rStyle w:val="komentarkurziva"/>
        </w:rPr>
        <w:t>ostrov, jenž slove...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h1350 </w:t>
      </w:r>
      <w:r>
        <w:rPr>
          <w:rStyle w:val="hesloveslovo"/>
        </w:rPr>
        <w:t xml:space="preserve">Armist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h1351 </w:t>
      </w:r>
      <w:r>
        <w:rPr>
          <w:rStyle w:val="hesloveslovo"/>
        </w:rPr>
        <w:t xml:space="preserve">Armon </w:t>
      </w:r>
      <w:r>
        <w:rPr>
          <w:rStyle w:val="akce"/>
        </w:rPr>
        <w:t xml:space="preserve">citátové slovo </w:t>
      </w:r>
      <w:r>
        <w:rPr>
          <w:rStyle w:val="komentar"/>
        </w:rPr>
        <w:t>proprium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h1352 </w:t>
      </w:r>
      <w:r>
        <w:rPr>
          <w:rStyle w:val="hesloveslovo"/>
        </w:rPr>
        <w:t xml:space="preserve">armoniacum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armoniak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h1353 </w:t>
      </w:r>
      <w:r>
        <w:rPr>
          <w:rStyle w:val="hesloveslovo"/>
        </w:rPr>
        <w:t>armoniak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-a/-u </w:t>
      </w:r>
      <w:r>
        <w:rPr>
          <w:rStyle w:val="slovnidruh"/>
        </w:rPr>
        <w:t>m.</w:t>
      </w:r>
    </w:p>
    <w:p w:rsidR="00CB13D1" w:rsidRDefault="007F094C">
      <w:pPr>
        <w:pStyle w:val="Motivace"/>
      </w:pPr>
      <w:r>
        <w:rPr>
          <w:rStyle w:val="nonparej"/>
        </w:rPr>
        <w:t xml:space="preserve">k střlat. </w:t>
      </w:r>
      <w:r>
        <w:t>armoniacus</w:t>
      </w:r>
    </w:p>
    <w:p w:rsidR="00CB13D1" w:rsidRDefault="007F094C">
      <w:pPr>
        <w:pStyle w:val="Vykladvyznamu"/>
      </w:pPr>
      <w:r>
        <w:rPr>
          <w:rStyle w:val="vyznam"/>
        </w:rPr>
        <w:t>látka používaná v lékařství (zvl. pryskyřice amoniaková n. v lékařství využívaný druh červené tesařské hlinky)</w:t>
      </w:r>
    </w:p>
    <w:p w:rsidR="00CB13D1" w:rsidRDefault="007F094C">
      <w:pPr>
        <w:pStyle w:val="Poznamka"/>
      </w:pPr>
      <w:r>
        <w:rPr>
          <w:rStyle w:val="nonparej"/>
        </w:rPr>
        <w:t xml:space="preserve">Sr. </w:t>
      </w:r>
      <w:r>
        <w:t xml:space="preserve">SSL </w:t>
      </w:r>
      <w:r>
        <w:rPr>
          <w:rStyle w:val="nonparej"/>
        </w:rPr>
        <w:t xml:space="preserve">s.v. </w:t>
      </w:r>
      <w:r>
        <w:t>Ammoniacus, bolus armeniacus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h1354 </w:t>
      </w:r>
      <w:r>
        <w:rPr>
          <w:rStyle w:val="hesloveslovo"/>
        </w:rPr>
        <w:t xml:space="preserve">armonita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Armonit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t xml:space="preserve">Armonit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h1355 </w:t>
      </w:r>
      <w:r>
        <w:rPr>
          <w:rStyle w:val="hesloveslovo"/>
        </w:rPr>
        <w:t xml:space="preserve">armos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Armos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lastRenderedPageBreak/>
        <w:t xml:space="preserve">Armos </w:t>
      </w:r>
      <w:r>
        <w:rPr>
          <w:rStyle w:val="akce"/>
        </w:rPr>
        <w:t>proprium</w:t>
      </w:r>
    </w:p>
    <w:p w:rsidR="00CB13D1" w:rsidRDefault="007F094C">
      <w:pPr>
        <w:pStyle w:val="Vylouceneheslo"/>
      </w:pPr>
      <w:r>
        <w:rPr>
          <w:rStyle w:val="hesloveslovo"/>
        </w:rPr>
        <w:t xml:space="preserve">Armes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h1356 </w:t>
      </w:r>
      <w:r>
        <w:rPr>
          <w:rStyle w:val="hesloveslovo"/>
        </w:rPr>
        <w:t xml:space="preserve">Arnest </w:t>
      </w:r>
      <w:r>
        <w:rPr>
          <w:rStyle w:val="akce"/>
        </w:rPr>
        <w:t>proprium</w:t>
      </w:r>
    </w:p>
    <w:p w:rsidR="00CB13D1" w:rsidRDefault="007F094C">
      <w:pPr>
        <w:pStyle w:val="Vylouceneheslo"/>
      </w:pPr>
      <w:r>
        <w:rPr>
          <w:rStyle w:val="identifikator"/>
        </w:rPr>
        <w:t xml:space="preserve">h1357 </w:t>
      </w:r>
      <w:r>
        <w:rPr>
          <w:rStyle w:val="hesloveslovo"/>
        </w:rPr>
        <w:t xml:space="preserve">Arnešt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h1358 </w:t>
      </w:r>
      <w:r>
        <w:rPr>
          <w:rStyle w:val="hesloveslovo"/>
        </w:rPr>
        <w:t xml:space="preserve">Arnoglossa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arnoglossa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t xml:space="preserve">arnoglossa </w:t>
      </w:r>
      <w:r>
        <w:rPr>
          <w:rStyle w:val="akce"/>
        </w:rPr>
        <w:t xml:space="preserve">citátové slovo </w:t>
      </w:r>
      <w:r>
        <w:rPr>
          <w:rStyle w:val="komentar"/>
        </w:rPr>
        <w:t>lat. název pro jitrocel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h1359 </w:t>
      </w:r>
      <w:r>
        <w:rPr>
          <w:rStyle w:val="hesloveslovo"/>
        </w:rPr>
        <w:t xml:space="preserve">Arnold </w:t>
      </w:r>
      <w:r>
        <w:rPr>
          <w:rStyle w:val="akce"/>
        </w:rPr>
        <w:t>proprium</w:t>
      </w:r>
    </w:p>
    <w:p w:rsidR="00CB13D1" w:rsidRDefault="007F094C">
      <w:pPr>
        <w:pStyle w:val="Vylouceneheslo"/>
      </w:pPr>
      <w:r>
        <w:rPr>
          <w:rStyle w:val="hesloveslovo"/>
        </w:rPr>
        <w:t xml:space="preserve">Arnolt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h1360 </w:t>
      </w:r>
      <w:r>
        <w:rPr>
          <w:rStyle w:val="hesloveslovo"/>
        </w:rPr>
        <w:t xml:space="preserve">Arnoldus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h1361 </w:t>
      </w:r>
      <w:r>
        <w:rPr>
          <w:rStyle w:val="hesloveslovo"/>
        </w:rPr>
        <w:t xml:space="preserve">Arnolf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lastRenderedPageBreak/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h1362 </w:t>
      </w:r>
      <w:r>
        <w:rPr>
          <w:rStyle w:val="hesloveslovo"/>
        </w:rPr>
        <w:t xml:space="preserve">Arnolfus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h1363 </w:t>
      </w:r>
      <w:r>
        <w:rPr>
          <w:rStyle w:val="hesloveslovo"/>
        </w:rPr>
        <w:t xml:space="preserve">Arnolphus </w:t>
      </w:r>
      <w:r>
        <w:rPr>
          <w:rStyle w:val="akce"/>
        </w:rPr>
        <w:t xml:space="preserve">přeřazeno sub </w:t>
      </w:r>
      <w:r>
        <w:rPr>
          <w:rStyle w:val="odkaz"/>
        </w:rPr>
        <w:t xml:space="preserve">Arnolfus </w:t>
      </w:r>
      <w:r>
        <w:rPr>
          <w:rStyle w:val="komentar"/>
        </w:rPr>
        <w:t>tak přepisuje i Martin v Pas, vyhneme se i  případné citátovosti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h1364 </w:t>
      </w:r>
      <w:r>
        <w:rPr>
          <w:rStyle w:val="hesloveslovo"/>
        </w:rPr>
        <w:t xml:space="preserve">Arnolt </w:t>
      </w:r>
      <w:r>
        <w:rPr>
          <w:rStyle w:val="akce"/>
        </w:rPr>
        <w:t xml:space="preserve">přeřazeno sub </w:t>
      </w:r>
      <w:r>
        <w:rPr>
          <w:rStyle w:val="odkaz"/>
        </w:rPr>
        <w:t>Arnold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h1365 </w:t>
      </w:r>
      <w:r>
        <w:rPr>
          <w:rStyle w:val="hesloveslovo"/>
        </w:rPr>
        <w:t xml:space="preserve">Arnoltici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h1366 </w:t>
      </w:r>
      <w:r>
        <w:rPr>
          <w:rStyle w:val="hesloveslovo"/>
        </w:rPr>
        <w:t xml:space="preserve">Arnon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h1367 </w:t>
      </w:r>
      <w:r>
        <w:rPr>
          <w:rStyle w:val="hesloveslovo"/>
        </w:rPr>
        <w:t xml:space="preserve">Arnošt </w:t>
      </w:r>
      <w:r>
        <w:rPr>
          <w:rStyle w:val="akce"/>
        </w:rPr>
        <w:t xml:space="preserve">proprium </w:t>
      </w:r>
      <w:r>
        <w:rPr>
          <w:rStyle w:val="komentar"/>
        </w:rPr>
        <w:t xml:space="preserve">dalo by se i spojit s </w:t>
      </w:r>
      <w:r>
        <w:rPr>
          <w:rStyle w:val="komentarkurziva"/>
        </w:rPr>
        <w:t>Arnešt</w:t>
      </w:r>
      <w:r>
        <w:rPr>
          <w:rStyle w:val="komentar"/>
        </w:rPr>
        <w:t xml:space="preserve">, </w:t>
      </w:r>
      <w:r>
        <w:rPr>
          <w:rStyle w:val="komentarkurziva"/>
        </w:rPr>
        <w:t>Arnušt</w:t>
      </w:r>
      <w:r>
        <w:rPr>
          <w:rStyle w:val="komentar"/>
        </w:rPr>
        <w:t>, ale i vzhledem k ne/doloženosti adj. poses. u jednotlivých propr. jsem nechala zvlášť</w:t>
      </w:r>
    </w:p>
    <w:p w:rsidR="00CB13D1" w:rsidRDefault="007F094C">
      <w:pPr>
        <w:pStyle w:val="Poznamka"/>
      </w:pPr>
      <w:r>
        <w:t>Doloženo též adj. poses.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lastRenderedPageBreak/>
        <w:t xml:space="preserve">h1368 </w:t>
      </w:r>
      <w:r>
        <w:rPr>
          <w:rStyle w:val="hesloveslovo"/>
        </w:rPr>
        <w:t xml:space="preserve">Arnoštov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h1369 </w:t>
      </w:r>
      <w:r>
        <w:rPr>
          <w:rStyle w:val="hesloveslovo"/>
        </w:rPr>
        <w:t xml:space="preserve">Arnoštovici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t xml:space="preserve">Arnultovici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h1370 </w:t>
      </w:r>
      <w:r>
        <w:rPr>
          <w:rStyle w:val="hesloveslovo"/>
        </w:rPr>
        <w:t xml:space="preserve">Arnoštovský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arnoštovský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hesloveslovo"/>
        </w:rPr>
        <w:t xml:space="preserve">arnoštovský </w:t>
      </w:r>
      <w:r>
        <w:rPr>
          <w:rStyle w:val="slovnidruh"/>
        </w:rPr>
        <w:t>adj.</w:t>
      </w:r>
    </w:p>
    <w:p w:rsidR="00CB13D1" w:rsidRDefault="007F094C">
      <w:pPr>
        <w:pStyle w:val="Motivace"/>
      </w:pPr>
      <w:r>
        <w:rPr>
          <w:rStyle w:val="nonparej"/>
        </w:rPr>
        <w:t xml:space="preserve">k </w:t>
      </w:r>
      <w:r>
        <w:rPr>
          <w:rStyle w:val="odkaz"/>
        </w:rPr>
        <w:t>Arnoštov</w:t>
      </w:r>
    </w:p>
    <w:p w:rsidR="00CB13D1" w:rsidRDefault="007F094C">
      <w:pPr>
        <w:pStyle w:val="Vykladvyznamu"/>
      </w:pPr>
      <w:r>
        <w:rPr>
          <w:rStyle w:val="spojitelnost"/>
        </w:rPr>
        <w:t xml:space="preserve">(o lese) </w:t>
      </w:r>
      <w:r>
        <w:rPr>
          <w:rStyle w:val="vyznam"/>
        </w:rPr>
        <w:t>příslušející k Arnoštovu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h1371 </w:t>
      </w:r>
      <w:r>
        <w:rPr>
          <w:rStyle w:val="hesloveslovo"/>
        </w:rPr>
        <w:t xml:space="preserve">Arnsdorf </w:t>
      </w:r>
      <w:r>
        <w:rPr>
          <w:rStyle w:val="akce"/>
        </w:rPr>
        <w:t>proprium</w:t>
      </w:r>
    </w:p>
    <w:p w:rsidR="00CB13D1" w:rsidRDefault="007F094C">
      <w:pPr>
        <w:pStyle w:val="Vylouceneheslo"/>
      </w:pPr>
      <w:r>
        <w:rPr>
          <w:rStyle w:val="hesloveslovo"/>
        </w:rPr>
        <w:t xml:space="preserve">Arnstorf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h1372 </w:t>
      </w:r>
      <w:r>
        <w:rPr>
          <w:rStyle w:val="hesloveslovo"/>
        </w:rPr>
        <w:t xml:space="preserve">Arnstet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lastRenderedPageBreak/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h1373 </w:t>
      </w:r>
      <w:r>
        <w:rPr>
          <w:rStyle w:val="hesloveslovo"/>
        </w:rPr>
        <w:t xml:space="preserve">Arnstorf </w:t>
      </w:r>
      <w:r>
        <w:rPr>
          <w:rStyle w:val="akce"/>
        </w:rPr>
        <w:t xml:space="preserve">přeřazeno sub </w:t>
      </w:r>
      <w:r>
        <w:rPr>
          <w:rStyle w:val="odkaz"/>
        </w:rPr>
        <w:t>Arnsdorf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h1374 </w:t>
      </w:r>
      <w:r>
        <w:rPr>
          <w:rStyle w:val="hesloveslovo"/>
        </w:rPr>
        <w:t xml:space="preserve">Arnulfus </w:t>
      </w:r>
      <w:r>
        <w:rPr>
          <w:rStyle w:val="akce"/>
        </w:rPr>
        <w:t>proprium</w:t>
      </w:r>
    </w:p>
    <w:p w:rsidR="00CB13D1" w:rsidRDefault="007F094C">
      <w:pPr>
        <w:pStyle w:val="Vylouceneheslo"/>
      </w:pPr>
      <w:r>
        <w:rPr>
          <w:rStyle w:val="hesloveslovo"/>
        </w:rPr>
        <w:t xml:space="preserve">Arnulf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h1375 </w:t>
      </w:r>
      <w:r>
        <w:rPr>
          <w:rStyle w:val="hesloveslovo"/>
        </w:rPr>
        <w:t xml:space="preserve">Arnultov </w:t>
      </w:r>
      <w:r>
        <w:rPr>
          <w:rStyle w:val="akce"/>
        </w:rPr>
        <w:t xml:space="preserve">proprium </w:t>
      </w:r>
      <w:r>
        <w:rPr>
          <w:rStyle w:val="komentar"/>
        </w:rPr>
        <w:t xml:space="preserve">ještě promyslet (viz i </w:t>
      </w:r>
      <w:r>
        <w:rPr>
          <w:rStyle w:val="komentarkurziva"/>
        </w:rPr>
        <w:t>Arnoštov</w:t>
      </w:r>
      <w:r>
        <w:rPr>
          <w:rStyle w:val="komentar"/>
        </w:rPr>
        <w:t>)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h1376 </w:t>
      </w:r>
      <w:r>
        <w:rPr>
          <w:rStyle w:val="hesloveslovo"/>
        </w:rPr>
        <w:t xml:space="preserve">Arnušt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h1377 </w:t>
      </w:r>
      <w:r>
        <w:rPr>
          <w:rStyle w:val="hesloveslovo"/>
        </w:rPr>
        <w:t xml:space="preserve">Aroer </w:t>
      </w:r>
      <w:r>
        <w:rPr>
          <w:rStyle w:val="akce"/>
        </w:rPr>
        <w:t>citátové slovo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h1378 </w:t>
      </w:r>
      <w:r>
        <w:rPr>
          <w:rStyle w:val="hesloveslovo"/>
        </w:rPr>
        <w:t>aroma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-atu </w:t>
      </w:r>
      <w:r>
        <w:rPr>
          <w:rStyle w:val="slovnidruh"/>
        </w:rPr>
        <w:t>n.</w:t>
      </w:r>
    </w:p>
    <w:p w:rsidR="00CB13D1" w:rsidRDefault="007F094C">
      <w:pPr>
        <w:pStyle w:val="Motivace"/>
      </w:pPr>
      <w:r>
        <w:rPr>
          <w:rStyle w:val="nonparej"/>
        </w:rPr>
        <w:t xml:space="preserve">k lat. </w:t>
      </w:r>
      <w:r>
        <w:t>aroma</w:t>
      </w:r>
    </w:p>
    <w:p w:rsidR="00CB13D1" w:rsidRDefault="007F094C">
      <w:pPr>
        <w:pStyle w:val="Vykladvyznamu"/>
      </w:pPr>
      <w:r>
        <w:rPr>
          <w:rStyle w:val="vyznam"/>
        </w:rPr>
        <w:t>vonná mast</w:t>
      </w:r>
    </w:p>
    <w:p w:rsidR="00CB13D1" w:rsidRDefault="007F094C">
      <w:pPr>
        <w:pStyle w:val="Poznamka"/>
      </w:pPr>
      <w:r>
        <w:t xml:space="preserve">Ojed. apelativní doklad z </w:t>
      </w:r>
      <w:r>
        <w:rPr>
          <w:rStyle w:val="pramen"/>
        </w:rPr>
        <w:t>Comest</w:t>
      </w:r>
      <w:r>
        <w:t>. Dolož. též jako vl. jm. osobní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h1379 </w:t>
      </w:r>
      <w:r>
        <w:rPr>
          <w:rStyle w:val="hesloveslovo"/>
        </w:rPr>
        <w:t xml:space="preserve">Aromachia </w:t>
      </w:r>
      <w:r>
        <w:rPr>
          <w:rStyle w:val="akce"/>
        </w:rPr>
        <w:t>proprium</w:t>
      </w:r>
    </w:p>
    <w:p w:rsidR="00CB13D1" w:rsidRDefault="007F094C">
      <w:pPr>
        <w:pStyle w:val="Vylouceneheslo"/>
      </w:pPr>
      <w:r>
        <w:rPr>
          <w:rStyle w:val="hesloveslovo"/>
        </w:rPr>
        <w:t xml:space="preserve">Aromathia </w:t>
      </w:r>
      <w:r>
        <w:rPr>
          <w:rStyle w:val="akce"/>
        </w:rPr>
        <w:t xml:space="preserve">proprium </w:t>
      </w:r>
      <w:r>
        <w:rPr>
          <w:rStyle w:val="komentar"/>
        </w:rPr>
        <w:t xml:space="preserve">z CestMand, na jednom místě v jednom rkp. místo </w:t>
      </w:r>
      <w:r>
        <w:rPr>
          <w:rStyle w:val="komentarkurziva"/>
        </w:rPr>
        <w:t xml:space="preserve">Aromachia </w:t>
      </w:r>
      <w:r>
        <w:rPr>
          <w:rStyle w:val="komentar"/>
        </w:rPr>
        <w:t xml:space="preserve">je </w:t>
      </w:r>
      <w:r>
        <w:rPr>
          <w:rStyle w:val="komentarkurziva"/>
        </w:rPr>
        <w:t>Aromathia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h1380 </w:t>
      </w:r>
      <w:r>
        <w:rPr>
          <w:rStyle w:val="hesloveslovo"/>
        </w:rPr>
        <w:t xml:space="preserve">aromathia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Aromathia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h1381 </w:t>
      </w:r>
      <w:r>
        <w:rPr>
          <w:rStyle w:val="hesloveslovo"/>
        </w:rPr>
        <w:t xml:space="preserve">Aromatina </w:t>
      </w:r>
      <w:r>
        <w:rPr>
          <w:rStyle w:val="akce"/>
        </w:rPr>
        <w:t xml:space="preserve">přeřazeno sub </w:t>
      </w:r>
      <w:r>
        <w:rPr>
          <w:rStyle w:val="odkaz"/>
        </w:rPr>
        <w:t>Adromatina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h1382 </w:t>
      </w:r>
      <w:r>
        <w:rPr>
          <w:rStyle w:val="hesloveslovo"/>
        </w:rPr>
        <w:t xml:space="preserve">aromatský </w:t>
      </w:r>
      <w:r>
        <w:rPr>
          <w:rStyle w:val="slovnidruh"/>
        </w:rPr>
        <w:t>adj.</w:t>
      </w:r>
    </w:p>
    <w:p w:rsidR="00CB13D1" w:rsidRDefault="007F094C">
      <w:pPr>
        <w:pStyle w:val="Motivace"/>
      </w:pPr>
      <w:r>
        <w:rPr>
          <w:rStyle w:val="nonparej"/>
        </w:rPr>
        <w:t xml:space="preserve">k </w:t>
      </w:r>
      <w:r>
        <w:rPr>
          <w:rStyle w:val="odkaz"/>
        </w:rPr>
        <w:t>aroma</w:t>
      </w:r>
    </w:p>
    <w:p w:rsidR="00CB13D1" w:rsidRDefault="007F094C">
      <w:pPr>
        <w:pStyle w:val="Vykladvyznamu"/>
      </w:pPr>
      <w:r>
        <w:rPr>
          <w:rStyle w:val="spojitelnost"/>
        </w:rPr>
        <w:t xml:space="preserve">(o květině) </w:t>
      </w:r>
      <w:r>
        <w:rPr>
          <w:rStyle w:val="vyznam"/>
        </w:rPr>
        <w:t>aromatický, opojně vonící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h1383 </w:t>
      </w:r>
      <w:r>
        <w:rPr>
          <w:rStyle w:val="hesloveslovo"/>
        </w:rPr>
        <w:t xml:space="preserve">Aron </w:t>
      </w:r>
      <w:r>
        <w:rPr>
          <w:rStyle w:val="akce"/>
        </w:rPr>
        <w:t>proprium</w:t>
      </w:r>
    </w:p>
    <w:p w:rsidR="00CB13D1" w:rsidRDefault="007F094C">
      <w:pPr>
        <w:pStyle w:val="Vylouceneheslo"/>
      </w:pPr>
      <w:r>
        <w:rPr>
          <w:rStyle w:val="hesloveslovo"/>
        </w:rPr>
        <w:t xml:space="preserve">Áron </w:t>
      </w:r>
      <w:r>
        <w:rPr>
          <w:rStyle w:val="akce"/>
        </w:rPr>
        <w:t xml:space="preserve">proprium </w:t>
      </w:r>
      <w:r>
        <w:rPr>
          <w:rStyle w:val="komentar"/>
        </w:rPr>
        <w:t xml:space="preserve">dolož. v textech psaní </w:t>
      </w:r>
      <w:r>
        <w:rPr>
          <w:rStyle w:val="komentarkurziva"/>
        </w:rPr>
        <w:t xml:space="preserve">Aaron </w:t>
      </w:r>
      <w:r>
        <w:rPr>
          <w:rStyle w:val="komentar"/>
        </w:rPr>
        <w:t xml:space="preserve">– VK to v </w:t>
      </w:r>
      <w:r>
        <w:rPr>
          <w:rStyle w:val="komentarpramen"/>
        </w:rPr>
        <w:t xml:space="preserve">BiblOl </w:t>
      </w:r>
      <w:r>
        <w:rPr>
          <w:rStyle w:val="komentar"/>
        </w:rPr>
        <w:t xml:space="preserve">přepisuje s délkou, Gb má ale i </w:t>
      </w:r>
      <w:r>
        <w:rPr>
          <w:rStyle w:val="komentarkurziva"/>
        </w:rPr>
        <w:t>Aaron</w:t>
      </w:r>
      <w:r>
        <w:rPr>
          <w:rStyle w:val="komentar"/>
        </w:rPr>
        <w:t>...</w:t>
      </w:r>
    </w:p>
    <w:p w:rsidR="00CB13D1" w:rsidRDefault="007F094C">
      <w:pPr>
        <w:pStyle w:val="Poznamka"/>
      </w:pPr>
      <w:r>
        <w:t>Dolož. též adj. poses.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h1384 </w:t>
      </w:r>
      <w:r>
        <w:rPr>
          <w:rStyle w:val="hesloveslovo"/>
        </w:rPr>
        <w:t xml:space="preserve">Aronita </w:t>
      </w:r>
      <w:r>
        <w:rPr>
          <w:rStyle w:val="akce"/>
        </w:rPr>
        <w:t>proprium</w:t>
      </w:r>
    </w:p>
    <w:p w:rsidR="00CB13D1" w:rsidRDefault="007F094C">
      <w:pPr>
        <w:pStyle w:val="Vylouceneheslo"/>
      </w:pPr>
      <w:r>
        <w:rPr>
          <w:rStyle w:val="hesloveslovo"/>
        </w:rPr>
        <w:t xml:space="preserve">Áronita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lastRenderedPageBreak/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h1385 </w:t>
      </w:r>
      <w:r>
        <w:rPr>
          <w:rStyle w:val="hesloveslovo"/>
        </w:rPr>
        <w:t xml:space="preserve">arpant </w:t>
      </w:r>
      <w:r>
        <w:rPr>
          <w:rStyle w:val="akce"/>
        </w:rPr>
        <w:t xml:space="preserve">citátové slovo </w:t>
      </w:r>
      <w:r>
        <w:rPr>
          <w:rStyle w:val="komentar"/>
        </w:rPr>
        <w:t xml:space="preserve">z něm-lat.-čes. slovníčku vedle </w:t>
      </w:r>
      <w:r>
        <w:rPr>
          <w:rStyle w:val="komentarkurziva"/>
        </w:rPr>
        <w:t>archangelica</w:t>
      </w:r>
      <w:r>
        <w:rPr>
          <w:rStyle w:val="komentar"/>
        </w:rPr>
        <w:t xml:space="preserve">, viz i Diefenbach: </w:t>
      </w:r>
      <w:r>
        <w:rPr>
          <w:rStyle w:val="komentarkurziva"/>
        </w:rPr>
        <w:t>archangelica (herba), orpant, arpant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h1386 </w:t>
      </w:r>
      <w:r>
        <w:rPr>
          <w:rStyle w:val="hesloveslovo"/>
        </w:rPr>
        <w:t xml:space="preserve">Arpaxadóv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Arphaxad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h1387 </w:t>
      </w:r>
      <w:r>
        <w:rPr>
          <w:rStyle w:val="hesloveslovo"/>
        </w:rPr>
        <w:t xml:space="preserve">Arphaxad </w:t>
      </w:r>
      <w:r>
        <w:rPr>
          <w:rStyle w:val="akce"/>
        </w:rPr>
        <w:t>proprium</w:t>
      </w:r>
    </w:p>
    <w:p w:rsidR="00CB13D1" w:rsidRDefault="007F094C">
      <w:pPr>
        <w:pStyle w:val="Poznamka"/>
      </w:pPr>
      <w:r>
        <w:t>Dolož. jen adj. poses.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h1388 </w:t>
      </w:r>
      <w:r>
        <w:rPr>
          <w:rStyle w:val="hesloveslovo"/>
        </w:rPr>
        <w:t xml:space="preserve">arragonský </w:t>
      </w:r>
      <w:r>
        <w:rPr>
          <w:rStyle w:val="akce"/>
        </w:rPr>
        <w:t xml:space="preserve">přeřazeno sub </w:t>
      </w:r>
      <w:r>
        <w:rPr>
          <w:rStyle w:val="odkaz"/>
        </w:rPr>
        <w:t xml:space="preserve">aragonský </w:t>
      </w:r>
      <w:r>
        <w:rPr>
          <w:rStyle w:val="komentar"/>
        </w:rPr>
        <w:t>bude nutné se domluvit s tím, kdo má v úseku, zda souhlasí s tímto řešením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h1389 </w:t>
      </w:r>
      <w:r>
        <w:rPr>
          <w:rStyle w:val="hesloveslovo"/>
        </w:rPr>
        <w:t xml:space="preserve">arremoch </w:t>
      </w:r>
      <w:r>
        <w:rPr>
          <w:rStyle w:val="akce"/>
        </w:rPr>
        <w:t xml:space="preserve">citátové slovo </w:t>
      </w:r>
      <w:r>
        <w:rPr>
          <w:rStyle w:val="komentar"/>
        </w:rPr>
        <w:t>je to z Comest, ale bez udání místa..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h1390 </w:t>
      </w:r>
      <w:r>
        <w:rPr>
          <w:rStyle w:val="hesloveslovo"/>
        </w:rPr>
        <w:t xml:space="preserve">Arria </w:t>
      </w:r>
      <w:r>
        <w:rPr>
          <w:rStyle w:val="akce"/>
        </w:rPr>
        <w:t>chybějící doklady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lastRenderedPageBreak/>
        <w:t xml:space="preserve">h1391 </w:t>
      </w:r>
      <w:r>
        <w:rPr>
          <w:rStyle w:val="hesloveslovo"/>
        </w:rPr>
        <w:t xml:space="preserve">Arrián </w:t>
      </w:r>
      <w:r>
        <w:rPr>
          <w:rStyle w:val="akce"/>
        </w:rPr>
        <w:t>proprium</w:t>
      </w:r>
    </w:p>
    <w:p w:rsidR="00CB13D1" w:rsidRDefault="007F094C">
      <w:pPr>
        <w:pStyle w:val="Vylouceneheslo"/>
      </w:pPr>
      <w:r>
        <w:rPr>
          <w:rStyle w:val="hesloveslovo"/>
        </w:rPr>
        <w:t xml:space="preserve">Arián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h1392 </w:t>
      </w:r>
      <w:r>
        <w:rPr>
          <w:rStyle w:val="hesloveslovo"/>
        </w:rPr>
        <w:t xml:space="preserve">arrianka </w:t>
      </w:r>
      <w:r>
        <w:rPr>
          <w:rStyle w:val="akce"/>
        </w:rPr>
        <w:t xml:space="preserve">po roce 1500 </w:t>
      </w:r>
      <w:r>
        <w:rPr>
          <w:rStyle w:val="komentar"/>
        </w:rPr>
        <w:t xml:space="preserve">k významu sr. </w:t>
      </w:r>
      <w:r>
        <w:rPr>
          <w:rStyle w:val="komentarpramen"/>
        </w:rPr>
        <w:t xml:space="preserve">SSL </w:t>
      </w:r>
      <w:r>
        <w:rPr>
          <w:rStyle w:val="komentar"/>
        </w:rPr>
        <w:t>s.v. ariana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h1393 </w:t>
      </w:r>
      <w:r>
        <w:rPr>
          <w:rStyle w:val="hesloveslovo"/>
        </w:rPr>
        <w:t xml:space="preserve">Arrianus </w:t>
      </w:r>
      <w:r>
        <w:rPr>
          <w:rStyle w:val="akce"/>
        </w:rPr>
        <w:t xml:space="preserve">přeřazeno sub </w:t>
      </w:r>
      <w:r>
        <w:rPr>
          <w:rStyle w:val="odkaz"/>
        </w:rPr>
        <w:t xml:space="preserve">Arius </w:t>
      </w:r>
      <w:r>
        <w:rPr>
          <w:rStyle w:val="komentar"/>
        </w:rPr>
        <w:t>nejsou tu doklady, jen odkaz. lístky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h1394 </w:t>
      </w:r>
      <w:r>
        <w:rPr>
          <w:rStyle w:val="hesloveslovo"/>
        </w:rPr>
        <w:t xml:space="preserve">Arsa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 xml:space="preserve">Arsus </w:t>
      </w:r>
      <w:r>
        <w:rPr>
          <w:rStyle w:val="komentar"/>
        </w:rPr>
        <w:t xml:space="preserve">jde o gen., pochop. by se mohlo intp. i jako počeštělé </w:t>
      </w:r>
      <w:r>
        <w:rPr>
          <w:rStyle w:val="komentarkurziva"/>
        </w:rPr>
        <w:t xml:space="preserve">Ars </w:t>
      </w:r>
      <w:r>
        <w:rPr>
          <w:rStyle w:val="komentar"/>
        </w:rPr>
        <w:t xml:space="preserve">viz např. i </w:t>
      </w:r>
      <w:r>
        <w:rPr>
          <w:rStyle w:val="komentarkurziva"/>
        </w:rPr>
        <w:t>Arsamus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t xml:space="preserve">Arsus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h1395 </w:t>
      </w:r>
      <w:r>
        <w:rPr>
          <w:rStyle w:val="hesloveslovo"/>
        </w:rPr>
        <w:t xml:space="preserve">Arsamus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h1396 </w:t>
      </w:r>
      <w:r>
        <w:rPr>
          <w:rStyle w:val="hesloveslovo"/>
        </w:rPr>
        <w:t xml:space="preserve">Arsení </w:t>
      </w:r>
      <w:r>
        <w:rPr>
          <w:rStyle w:val="akce"/>
        </w:rPr>
        <w:t xml:space="preserve">přeřazeno sub </w:t>
      </w:r>
      <w:r>
        <w:rPr>
          <w:rStyle w:val="odkaz"/>
        </w:rPr>
        <w:t>Arsenius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h1397 </w:t>
      </w:r>
      <w:r>
        <w:rPr>
          <w:rStyle w:val="hesloveslovo"/>
        </w:rPr>
        <w:t>arsenik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-a/-u </w:t>
      </w:r>
      <w:r>
        <w:rPr>
          <w:rStyle w:val="slovnidruh"/>
        </w:rPr>
        <w:t>m.</w:t>
      </w:r>
    </w:p>
    <w:p w:rsidR="00CB13D1" w:rsidRDefault="007F094C">
      <w:pPr>
        <w:pStyle w:val="Motivace"/>
      </w:pPr>
      <w:r>
        <w:rPr>
          <w:rStyle w:val="nonparej"/>
        </w:rPr>
        <w:t xml:space="preserve">k lat. </w:t>
      </w:r>
      <w:r>
        <w:t>arsenicum</w:t>
      </w:r>
    </w:p>
    <w:p w:rsidR="00CB13D1" w:rsidRDefault="007F094C">
      <w:pPr>
        <w:pStyle w:val="Vykladvyznamu"/>
      </w:pPr>
      <w:r>
        <w:rPr>
          <w:rStyle w:val="vyznam"/>
        </w:rPr>
        <w:t>bílý prášek používaný zvl. v alchymii i lékařství, zvl. arzenik</w:t>
      </w:r>
    </w:p>
    <w:p w:rsidR="00CB13D1" w:rsidRDefault="007F094C">
      <w:pPr>
        <w:pStyle w:val="Poznamka"/>
      </w:pPr>
      <w:r>
        <w:rPr>
          <w:rStyle w:val="nonparej"/>
        </w:rPr>
        <w:t xml:space="preserve">Sr. </w:t>
      </w:r>
      <w:r>
        <w:rPr>
          <w:rStyle w:val="odkaz"/>
        </w:rPr>
        <w:t>utrých</w:t>
      </w:r>
      <w:r>
        <w:t xml:space="preserve">, </w:t>
      </w:r>
      <w:r>
        <w:rPr>
          <w:rStyle w:val="odkaz"/>
        </w:rPr>
        <w:t>hutrých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h1398 </w:t>
      </w:r>
      <w:r>
        <w:rPr>
          <w:rStyle w:val="hesloveslovo"/>
        </w:rPr>
        <w:t xml:space="preserve">Arseniotarum </w:t>
      </w:r>
      <w:r>
        <w:rPr>
          <w:rStyle w:val="akce"/>
        </w:rPr>
        <w:t>citátové slovo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h1399 </w:t>
      </w:r>
      <w:r>
        <w:rPr>
          <w:rStyle w:val="hesloveslovo"/>
        </w:rPr>
        <w:t xml:space="preserve">Arsenius </w:t>
      </w:r>
      <w:r>
        <w:rPr>
          <w:rStyle w:val="akce"/>
        </w:rPr>
        <w:t>proprium</w:t>
      </w:r>
    </w:p>
    <w:p w:rsidR="00CB13D1" w:rsidRDefault="007F094C">
      <w:pPr>
        <w:pStyle w:val="Vylouceneheslo"/>
      </w:pPr>
      <w:r>
        <w:rPr>
          <w:rStyle w:val="hesloveslovo"/>
        </w:rPr>
        <w:t xml:space="preserve">Arsení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h1400 </w:t>
      </w:r>
      <w:r>
        <w:rPr>
          <w:rStyle w:val="hesloveslovo"/>
        </w:rPr>
        <w:t xml:space="preserve">Arsenones </w:t>
      </w:r>
      <w:r>
        <w:rPr>
          <w:rStyle w:val="akce"/>
        </w:rPr>
        <w:t xml:space="preserve">proprium </w:t>
      </w:r>
      <w:r>
        <w:rPr>
          <w:rStyle w:val="komentar"/>
        </w:rPr>
        <w:t>v nom., ale možná citátové?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h1401 </w:t>
      </w:r>
      <w:r>
        <w:rPr>
          <w:rStyle w:val="hesloveslovo"/>
        </w:rPr>
        <w:t xml:space="preserve">Arsinois </w:t>
      </w:r>
      <w:r>
        <w:rPr>
          <w:rStyle w:val="akce"/>
        </w:rPr>
        <w:t xml:space="preserve">proprium </w:t>
      </w:r>
      <w:r>
        <w:rPr>
          <w:rStyle w:val="komentar"/>
        </w:rPr>
        <w:t>citátové?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h1402 </w:t>
      </w:r>
      <w:r>
        <w:rPr>
          <w:rStyle w:val="hesloveslovo"/>
        </w:rPr>
        <w:t xml:space="preserve">aršík </w:t>
      </w:r>
      <w:r>
        <w:rPr>
          <w:rStyle w:val="akce"/>
        </w:rPr>
        <w:t xml:space="preserve">přeřazeno sub </w:t>
      </w:r>
      <w:r>
        <w:rPr>
          <w:rStyle w:val="odkaz"/>
        </w:rPr>
        <w:t xml:space="preserve">jaršík </w:t>
      </w:r>
      <w:r>
        <w:rPr>
          <w:rStyle w:val="komentar"/>
        </w:rPr>
        <w:t xml:space="preserve">jedná se jen o odkazový lístek na </w:t>
      </w:r>
      <w:r>
        <w:rPr>
          <w:rStyle w:val="komentarkurziva"/>
        </w:rPr>
        <w:t>jaršík</w:t>
      </w:r>
      <w:r>
        <w:rPr>
          <w:rStyle w:val="komentar"/>
        </w:rPr>
        <w:t xml:space="preserve">, doklad na něj má </w:t>
      </w:r>
      <w:r>
        <w:rPr>
          <w:rStyle w:val="komentarpramen"/>
        </w:rPr>
        <w:t>GbSlov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lastRenderedPageBreak/>
        <w:t xml:space="preserve">h1403 </w:t>
      </w:r>
      <w:r>
        <w:rPr>
          <w:rStyle w:val="hesloveslovo"/>
        </w:rPr>
        <w:t xml:space="preserve">Artaban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h1404 </w:t>
      </w:r>
      <w:r>
        <w:rPr>
          <w:rStyle w:val="hesloveslovo"/>
        </w:rPr>
        <w:t xml:space="preserve">artabee </w:t>
      </w:r>
      <w:r>
        <w:rPr>
          <w:rStyle w:val="akce"/>
        </w:rPr>
        <w:t xml:space="preserve">citátové slovo </w:t>
      </w:r>
      <w:r>
        <w:rPr>
          <w:rStyle w:val="komentar"/>
        </w:rPr>
        <w:t xml:space="preserve">Je to doklad z Comest, který zní </w:t>
      </w:r>
      <w:r>
        <w:rPr>
          <w:rStyle w:val="komentarkurziva"/>
        </w:rPr>
        <w:t>archabee</w:t>
      </w:r>
      <w:r>
        <w:rPr>
          <w:rStyle w:val="komentar"/>
        </w:rPr>
        <w:t xml:space="preserve">; za lat. </w:t>
      </w:r>
      <w:r>
        <w:rPr>
          <w:rStyle w:val="komentarkurziva"/>
        </w:rPr>
        <w:t xml:space="preserve">artaba </w:t>
      </w:r>
      <w:r>
        <w:rPr>
          <w:rStyle w:val="komentar"/>
        </w:rPr>
        <w:t xml:space="preserve">(tj. asi m. </w:t>
      </w:r>
      <w:r>
        <w:rPr>
          <w:rStyle w:val="komentarkurziva"/>
        </w:rPr>
        <w:t>artabae</w:t>
      </w:r>
      <w:r>
        <w:rPr>
          <w:rStyle w:val="komentar"/>
        </w:rPr>
        <w:t xml:space="preserve">) </w:t>
      </w:r>
      <w:r>
        <w:rPr>
          <w:rStyle w:val="komentarkurziva"/>
        </w:rPr>
        <w:t>artaba</w:t>
      </w:r>
      <w:r>
        <w:rPr>
          <w:rStyle w:val="komentar"/>
        </w:rPr>
        <w:t xml:space="preserve">=dutá míra (sr. </w:t>
      </w:r>
      <w:r>
        <w:rPr>
          <w:rStyle w:val="komentarkurziva"/>
        </w:rPr>
        <w:t>pytlosud</w:t>
      </w:r>
      <w:r>
        <w:rPr>
          <w:rStyle w:val="komentar"/>
        </w:rPr>
        <w:t>), zde bych ale pojímala ještě jako citátové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h1405 </w:t>
      </w:r>
      <w:r>
        <w:rPr>
          <w:rStyle w:val="hesloveslovo"/>
        </w:rPr>
        <w:t xml:space="preserve">artaxat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 xml:space="preserve">Arfaxat </w:t>
      </w:r>
      <w:r>
        <w:rPr>
          <w:rStyle w:val="komentar"/>
        </w:rPr>
        <w:t xml:space="preserve">s </w:t>
      </w:r>
      <w:r>
        <w:rPr>
          <w:rStyle w:val="komentarkurziva"/>
        </w:rPr>
        <w:t xml:space="preserve">-t- </w:t>
      </w:r>
      <w:r>
        <w:rPr>
          <w:rStyle w:val="komentar"/>
        </w:rPr>
        <w:t>to má jen latina, v Comest jsem tuto podobu ani mezi variantami nenašla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h1406 </w:t>
      </w:r>
      <w:r>
        <w:rPr>
          <w:rStyle w:val="hesloveslovo"/>
        </w:rPr>
        <w:t xml:space="preserve">Artaxerxes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Arthaxerses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t xml:space="preserve">Arthaxerses </w:t>
      </w:r>
      <w:r>
        <w:rPr>
          <w:rStyle w:val="akce"/>
        </w:rPr>
        <w:t>proprium</w:t>
      </w:r>
    </w:p>
    <w:p w:rsidR="00CB13D1" w:rsidRDefault="007F094C">
      <w:pPr>
        <w:pStyle w:val="Vylouceneheslo"/>
      </w:pPr>
      <w:r>
        <w:rPr>
          <w:rStyle w:val="hesloveslovo"/>
        </w:rPr>
        <w:t xml:space="preserve">Arthaxersis </w:t>
      </w:r>
      <w:r>
        <w:rPr>
          <w:rStyle w:val="akce"/>
        </w:rPr>
        <w:t>proprium</w:t>
      </w:r>
    </w:p>
    <w:p w:rsidR="00CB13D1" w:rsidRDefault="007F094C">
      <w:pPr>
        <w:pStyle w:val="Poznamka"/>
      </w:pPr>
      <w:r>
        <w:t>Dolož. též adj. poses.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h1407 </w:t>
      </w:r>
      <w:r>
        <w:rPr>
          <w:rStyle w:val="hesloveslovo"/>
        </w:rPr>
        <w:t xml:space="preserve">Artemia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lastRenderedPageBreak/>
        <w:t xml:space="preserve">h1408 </w:t>
      </w:r>
      <w:r>
        <w:rPr>
          <w:rStyle w:val="hesloveslovo"/>
        </w:rPr>
        <w:t xml:space="preserve">Artemius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h1409 </w:t>
      </w:r>
      <w:r>
        <w:rPr>
          <w:rStyle w:val="hesloveslovo"/>
        </w:rPr>
        <w:t xml:space="preserve">artemo </w:t>
      </w:r>
      <w:r>
        <w:rPr>
          <w:rStyle w:val="akce"/>
        </w:rPr>
        <w:t>citátové slovo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h1410 </w:t>
      </w:r>
      <w:r>
        <w:rPr>
          <w:rStyle w:val="hesloveslovo"/>
        </w:rPr>
        <w:t xml:space="preserve">Artemus </w:t>
      </w:r>
      <w:r>
        <w:rPr>
          <w:rStyle w:val="akce"/>
        </w:rPr>
        <w:t xml:space="preserve">přeřazeno sub </w:t>
      </w:r>
      <w:r>
        <w:rPr>
          <w:rStyle w:val="odkaz"/>
        </w:rPr>
        <w:t>Arthemí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t xml:space="preserve">Arthemí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h1411 </w:t>
      </w:r>
      <w:r>
        <w:rPr>
          <w:rStyle w:val="hesloveslovo"/>
        </w:rPr>
        <w:t xml:space="preserve">artficiálný </w:t>
      </w:r>
      <w:r>
        <w:rPr>
          <w:rStyle w:val="slovnidruh"/>
        </w:rPr>
        <w:t>adj.</w:t>
      </w:r>
    </w:p>
    <w:p w:rsidR="00CB13D1" w:rsidRDefault="007F094C">
      <w:pPr>
        <w:pStyle w:val="Motivace"/>
      </w:pPr>
      <w:r>
        <w:rPr>
          <w:rStyle w:val="nonparej"/>
        </w:rPr>
        <w:t xml:space="preserve">sr. lat. </w:t>
      </w:r>
      <w:r>
        <w:t>artificialis</w:t>
      </w:r>
    </w:p>
    <w:p w:rsidR="00CB13D1" w:rsidRDefault="00AD5D46">
      <w:pPr>
        <w:pStyle w:val="Vykladvyznamu"/>
      </w:pPr>
      <w:r>
        <w:rPr>
          <w:rStyle w:val="nonparej"/>
        </w:rPr>
        <w:t xml:space="preserve">alch. </w:t>
      </w:r>
      <w:bookmarkStart w:name="_GoBack" w:id="1"/>
      <w:bookmarkEnd w:id="1"/>
      <w:r w:rsidR="007F094C">
        <w:rPr>
          <w:rStyle w:val="vyznam"/>
        </w:rPr>
        <w:t>uměle vytvořený, umělý (?)</w:t>
      </w:r>
    </w:p>
    <w:p w:rsidR="00CB13D1" w:rsidRDefault="007F094C">
      <w:pPr>
        <w:pStyle w:val="Poznamka"/>
      </w:pPr>
      <w:r>
        <w:t xml:space="preserve">Ojed. doklad z </w:t>
      </w:r>
      <w:r>
        <w:rPr>
          <w:rStyle w:val="pramen"/>
        </w:rPr>
        <w:t>AlchLull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h1412 </w:t>
      </w:r>
      <w:r>
        <w:rPr>
          <w:rStyle w:val="hesloveslovo"/>
        </w:rPr>
        <w:t xml:space="preserve">Arthas </w:t>
      </w:r>
      <w:r>
        <w:rPr>
          <w:rStyle w:val="akce"/>
        </w:rPr>
        <w:t xml:space="preserve">přeřazeno sub </w:t>
      </w:r>
      <w:r>
        <w:rPr>
          <w:rStyle w:val="odkaz"/>
        </w:rPr>
        <w:t>Arthan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t xml:space="preserve">Arthan </w:t>
      </w:r>
      <w:r>
        <w:rPr>
          <w:rStyle w:val="akce"/>
        </w:rPr>
        <w:t xml:space="preserve">proprium </w:t>
      </w:r>
      <w:r>
        <w:rPr>
          <w:rStyle w:val="komentar"/>
        </w:rPr>
        <w:t>citátové slovo?</w:t>
      </w:r>
    </w:p>
    <w:p w:rsidR="00CB13D1" w:rsidRDefault="007F094C">
      <w:pPr>
        <w:pStyle w:val="Vylouceneheslo"/>
      </w:pPr>
      <w:r>
        <w:rPr>
          <w:rStyle w:val="hesloveslovo"/>
        </w:rPr>
        <w:lastRenderedPageBreak/>
        <w:t xml:space="preserve">Archan </w:t>
      </w:r>
      <w:r>
        <w:rPr>
          <w:rStyle w:val="akce"/>
        </w:rPr>
        <w:t xml:space="preserve">proprium </w:t>
      </w:r>
      <w:r>
        <w:rPr>
          <w:rStyle w:val="komentar"/>
        </w:rPr>
        <w:t>citátové slovo?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h1413 </w:t>
      </w:r>
      <w:r>
        <w:rPr>
          <w:rStyle w:val="hesloveslovo"/>
        </w:rPr>
        <w:t xml:space="preserve">articus </w:t>
      </w:r>
      <w:r>
        <w:rPr>
          <w:rStyle w:val="akce"/>
        </w:rPr>
        <w:t>citátové slovo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h1415 </w:t>
      </w:r>
      <w:r>
        <w:rPr>
          <w:rStyle w:val="hesloveslovo"/>
        </w:rPr>
        <w:t>artikul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-e, </w:t>
      </w:r>
      <w:r>
        <w:rPr>
          <w:rStyle w:val="nonparej"/>
        </w:rPr>
        <w:t xml:space="preserve">pozd. též </w:t>
      </w:r>
      <w:r>
        <w:rPr>
          <w:rStyle w:val="morfologickacharakteristika"/>
        </w:rPr>
        <w:t xml:space="preserve">-a/-u </w:t>
      </w:r>
      <w:r>
        <w:rPr>
          <w:rStyle w:val="slovnidruh"/>
        </w:rPr>
        <w:t>m.</w:t>
      </w:r>
    </w:p>
    <w:p w:rsidR="00CB13D1" w:rsidRDefault="007F094C">
      <w:pPr>
        <w:pStyle w:val="Heslovezahlavi"/>
      </w:pPr>
      <w:r>
        <w:rPr>
          <w:rStyle w:val="identifikator"/>
        </w:rPr>
        <w:t xml:space="preserve">h1414 </w:t>
      </w:r>
      <w:r>
        <w:rPr>
          <w:rStyle w:val="nonparej"/>
        </w:rPr>
        <w:t xml:space="preserve">ojed. též </w:t>
      </w:r>
      <w:r>
        <w:rPr>
          <w:rStyle w:val="hesloveslovonetucne"/>
        </w:rPr>
        <w:t>artikl</w:t>
      </w:r>
      <w:r>
        <w:rPr>
          <w:rStyle w:val="delimitator"/>
        </w:rPr>
        <w:t xml:space="preserve">, </w:t>
      </w:r>
      <w:r>
        <w:rPr>
          <w:rStyle w:val="morfologickacharakteristika"/>
        </w:rPr>
        <w:t xml:space="preserve">-e </w:t>
      </w:r>
      <w:r>
        <w:rPr>
          <w:rStyle w:val="slovnidruh"/>
        </w:rPr>
        <w:t>m.</w:t>
      </w:r>
    </w:p>
    <w:p w:rsidR="00CB13D1" w:rsidRDefault="007F094C">
      <w:pPr>
        <w:pStyle w:val="Motivace"/>
      </w:pPr>
      <w:r>
        <w:rPr>
          <w:rStyle w:val="nonparej"/>
        </w:rPr>
        <w:t xml:space="preserve">k lat. </w:t>
      </w:r>
      <w:r>
        <w:t>articulus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1. </w:t>
      </w:r>
      <w:r>
        <w:rPr>
          <w:rStyle w:val="spojitelnost"/>
        </w:rPr>
        <w:t xml:space="preserve">čeho (sepsaného), o čem </w:t>
      </w:r>
      <w:r>
        <w:rPr>
          <w:rStyle w:val="nonparej"/>
        </w:rPr>
        <w:t xml:space="preserve">ap. </w:t>
      </w:r>
      <w:r>
        <w:rPr>
          <w:rStyle w:val="vyznam"/>
        </w:rPr>
        <w:t xml:space="preserve">artikul, článek, oddíl, pasáž, ucelená část, </w:t>
      </w:r>
      <w:r>
        <w:rPr>
          <w:rStyle w:val="nonparej"/>
        </w:rPr>
        <w:t xml:space="preserve">v textech o J. Husovi </w:t>
      </w:r>
      <w:r>
        <w:rPr>
          <w:rStyle w:val="vyznam"/>
        </w:rPr>
        <w:t>bod obžaloby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2. </w:t>
      </w:r>
      <w:r>
        <w:rPr>
          <w:rStyle w:val="spojitelnost"/>
        </w:rPr>
        <w:t xml:space="preserve">čeho </w:t>
      </w:r>
      <w:r>
        <w:rPr>
          <w:rStyle w:val="vyznam"/>
        </w:rPr>
        <w:t>artikul, článek, bod, část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3. </w:t>
      </w:r>
      <w:r>
        <w:rPr>
          <w:rStyle w:val="spojitelnost"/>
        </w:rPr>
        <w:t xml:space="preserve">čeho </w:t>
      </w:r>
      <w:r>
        <w:rPr>
          <w:rStyle w:val="vyznam"/>
        </w:rPr>
        <w:t>nařízení, závazné ustanovení, zvl. skládající se z více částí, bodů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4. </w:t>
      </w:r>
      <w:r>
        <w:rPr>
          <w:rStyle w:val="nonparej"/>
        </w:rPr>
        <w:t xml:space="preserve">v pl. </w:t>
      </w:r>
      <w:r>
        <w:rPr>
          <w:rStyle w:val="vyznam"/>
        </w:rPr>
        <w:t>písemně zaznamenaný ucelený soubor podstatných ustanovení, nařízení, zásad ap.</w:t>
      </w:r>
    </w:p>
    <w:p w:rsidR="00CB13D1" w:rsidRDefault="007F094C">
      <w:pPr>
        <w:pStyle w:val="Poznamka"/>
      </w:pPr>
      <w:r>
        <w:rPr>
          <w:rStyle w:val="nonparej"/>
        </w:rPr>
        <w:t xml:space="preserve">Sr. </w:t>
      </w:r>
      <w:r>
        <w:rPr>
          <w:rStyle w:val="odkaz"/>
        </w:rPr>
        <w:t>kus</w:t>
      </w:r>
      <w:r>
        <w:t xml:space="preserve">, </w:t>
      </w:r>
      <w:r>
        <w:rPr>
          <w:rStyle w:val="odkaz"/>
        </w:rPr>
        <w:t>článek</w:t>
      </w:r>
      <w:r>
        <w:t xml:space="preserve">, </w:t>
      </w:r>
      <w:r>
        <w:rPr>
          <w:rStyle w:val="odkaz"/>
        </w:rPr>
        <w:t>klauzule</w:t>
      </w:r>
      <w:r>
        <w:t xml:space="preserve">, </w:t>
      </w:r>
      <w:r>
        <w:rPr>
          <w:rStyle w:val="odkaz"/>
        </w:rPr>
        <w:t>rozdiel</w:t>
      </w:r>
      <w:r>
        <w:t xml:space="preserve">, </w:t>
      </w:r>
      <w:r>
        <w:rPr>
          <w:rStyle w:val="odkaz"/>
        </w:rPr>
        <w:t>punkt</w:t>
      </w:r>
    </w:p>
    <w:p w:rsidR="00CB13D1" w:rsidRDefault="007F094C">
      <w:pPr>
        <w:pStyle w:val="Autor"/>
      </w:pPr>
      <w:r>
        <w:t>HS, 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h1416 </w:t>
      </w:r>
      <w:r>
        <w:rPr>
          <w:rStyle w:val="hesloveslovo"/>
        </w:rPr>
        <w:t xml:space="preserve">Artimisia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h1417 </w:t>
      </w:r>
      <w:r>
        <w:rPr>
          <w:rStyle w:val="hesloveslovo"/>
        </w:rPr>
        <w:t xml:space="preserve">Artingo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Artinga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t xml:space="preserve">Artinga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lastRenderedPageBreak/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h1418 </w:t>
      </w:r>
      <w:r>
        <w:rPr>
          <w:rStyle w:val="hesloveslovo"/>
        </w:rPr>
        <w:t>artista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-y </w:t>
      </w:r>
      <w:r>
        <w:rPr>
          <w:rStyle w:val="slovnidruh"/>
        </w:rPr>
        <w:t>m.</w:t>
      </w:r>
    </w:p>
    <w:p w:rsidR="00CB13D1" w:rsidRDefault="007F094C">
      <w:pPr>
        <w:pStyle w:val="Motivace"/>
      </w:pPr>
      <w:r>
        <w:rPr>
          <w:rStyle w:val="nonparej"/>
        </w:rPr>
        <w:t xml:space="preserve">k lat. </w:t>
      </w:r>
      <w:r>
        <w:t>artista</w:t>
      </w:r>
    </w:p>
    <w:p w:rsidR="00CB13D1" w:rsidRDefault="007F094C">
      <w:pPr>
        <w:pStyle w:val="Vykladvyznamu"/>
      </w:pPr>
      <w:r>
        <w:rPr>
          <w:rStyle w:val="vyznam"/>
        </w:rPr>
        <w:t>kdo je znalý nějakého umění</w:t>
      </w:r>
    </w:p>
    <w:p w:rsidR="00CB13D1" w:rsidRDefault="007F094C">
      <w:pPr>
        <w:pStyle w:val="Poznamka"/>
      </w:pPr>
      <w:r>
        <w:t xml:space="preserve">Ojed. doklad z </w:t>
      </w:r>
      <w:r>
        <w:rPr>
          <w:rStyle w:val="pramen"/>
        </w:rPr>
        <w:t>AlchLull</w:t>
      </w:r>
    </w:p>
    <w:p w:rsidR="00CB13D1" w:rsidRDefault="007F094C">
      <w:pPr>
        <w:pStyle w:val="Autor"/>
      </w:pPr>
      <w:r>
        <w:t>HS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h1419 </w:t>
      </w:r>
      <w:r>
        <w:rPr>
          <w:rStyle w:val="hesloveslovo"/>
        </w:rPr>
        <w:t xml:space="preserve">Artleb </w:t>
      </w:r>
      <w:r>
        <w:rPr>
          <w:rStyle w:val="akce"/>
        </w:rPr>
        <w:t xml:space="preserve">proprium </w:t>
      </w:r>
      <w:r>
        <w:rPr>
          <w:rStyle w:val="komentar"/>
        </w:rPr>
        <w:t>primární podoba k něm Hartlieb</w:t>
      </w:r>
    </w:p>
    <w:p w:rsidR="00CB13D1" w:rsidRDefault="007F094C">
      <w:pPr>
        <w:pStyle w:val="Vylouceneheslo"/>
      </w:pPr>
      <w:r>
        <w:rPr>
          <w:rStyle w:val="nonparej"/>
        </w:rPr>
        <w:t xml:space="preserve">dolož. též </w:t>
      </w:r>
      <w:r>
        <w:rPr>
          <w:rStyle w:val="hesloveslovo"/>
        </w:rPr>
        <w:t xml:space="preserve">Arkleb </w:t>
      </w:r>
      <w:r>
        <w:rPr>
          <w:rStyle w:val="akce"/>
        </w:rPr>
        <w:t>proprium</w:t>
      </w:r>
    </w:p>
    <w:p w:rsidR="00CB13D1" w:rsidRDefault="007F094C">
      <w:pPr>
        <w:pStyle w:val="Vylouceneheslo"/>
      </w:pPr>
      <w:r>
        <w:rPr>
          <w:rStyle w:val="nonparej"/>
        </w:rPr>
        <w:t xml:space="preserve">dolož. též </w:t>
      </w:r>
      <w:r>
        <w:rPr>
          <w:rStyle w:val="hesloveslovo"/>
        </w:rPr>
        <w:t xml:space="preserve">Archleb </w:t>
      </w:r>
      <w:r>
        <w:rPr>
          <w:rStyle w:val="akce"/>
        </w:rPr>
        <w:t>proprium</w:t>
      </w:r>
    </w:p>
    <w:p w:rsidR="00CB13D1" w:rsidRDefault="007F094C">
      <w:pPr>
        <w:pStyle w:val="Poznamka"/>
      </w:pPr>
      <w:r>
        <w:t xml:space="preserve">Dolož. též adj. poses. </w:t>
      </w:r>
      <w:r>
        <w:rPr>
          <w:rStyle w:val="kurziva"/>
        </w:rPr>
        <w:t>Artlebóv</w:t>
      </w:r>
      <w:r>
        <w:t xml:space="preserve">, </w:t>
      </w:r>
      <w:r>
        <w:rPr>
          <w:rStyle w:val="kurziva"/>
        </w:rPr>
        <w:t>Arklebóv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h1420 </w:t>
      </w:r>
      <w:r>
        <w:rPr>
          <w:rStyle w:val="hesloveslovo"/>
        </w:rPr>
        <w:t xml:space="preserve">Artlebici </w:t>
      </w:r>
      <w:r>
        <w:rPr>
          <w:rStyle w:val="akce"/>
        </w:rPr>
        <w:t>proprium</w:t>
      </w:r>
    </w:p>
    <w:p w:rsidR="00CB13D1" w:rsidRDefault="007F094C">
      <w:pPr>
        <w:pStyle w:val="Vylouceneheslo"/>
      </w:pPr>
      <w:r>
        <w:rPr>
          <w:rStyle w:val="nonparej"/>
        </w:rPr>
        <w:t xml:space="preserve">dolož. též </w:t>
      </w:r>
      <w:r>
        <w:rPr>
          <w:rStyle w:val="hesloveslovo"/>
        </w:rPr>
        <w:t xml:space="preserve">Arklebici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h1421 </w:t>
      </w:r>
      <w:r>
        <w:rPr>
          <w:rStyle w:val="hesloveslovo"/>
        </w:rPr>
        <w:t xml:space="preserve">Artlebov </w:t>
      </w:r>
      <w:r>
        <w:rPr>
          <w:rStyle w:val="akce"/>
        </w:rPr>
        <w:t xml:space="preserve">proprium </w:t>
      </w:r>
      <w:r>
        <w:rPr>
          <w:rStyle w:val="komentar"/>
        </w:rPr>
        <w:t>jm. míst.</w:t>
      </w:r>
    </w:p>
    <w:p w:rsidR="00CB13D1" w:rsidRDefault="007F094C">
      <w:pPr>
        <w:pStyle w:val="Vylouceneheslo"/>
      </w:pPr>
      <w:r>
        <w:rPr>
          <w:rStyle w:val="nonparej"/>
        </w:rPr>
        <w:t xml:space="preserve">dolož. též </w:t>
      </w:r>
      <w:r>
        <w:rPr>
          <w:rStyle w:val="hesloveslovo"/>
        </w:rPr>
        <w:t xml:space="preserve">Arklebov </w:t>
      </w:r>
      <w:r>
        <w:rPr>
          <w:rStyle w:val="akce"/>
        </w:rPr>
        <w:t>proprium</w:t>
      </w:r>
    </w:p>
    <w:p w:rsidR="00CB13D1" w:rsidRDefault="007F094C">
      <w:pPr>
        <w:pStyle w:val="Vylouceneheslo"/>
      </w:pPr>
      <w:r>
        <w:rPr>
          <w:rStyle w:val="nonparej"/>
        </w:rPr>
        <w:t xml:space="preserve">dolož. též </w:t>
      </w:r>
      <w:r>
        <w:rPr>
          <w:rStyle w:val="hesloveslovonetucne"/>
        </w:rPr>
        <w:t xml:space="preserve">Artebov </w:t>
      </w:r>
      <w:r>
        <w:rPr>
          <w:rStyle w:val="akce"/>
        </w:rPr>
        <w:t>proprium</w:t>
      </w:r>
    </w:p>
    <w:p w:rsidR="00CB13D1" w:rsidRDefault="007F094C">
      <w:pPr>
        <w:pStyle w:val="Vylouceneheslo"/>
      </w:pPr>
      <w:r>
        <w:rPr>
          <w:rStyle w:val="nonparej"/>
        </w:rPr>
        <w:t xml:space="preserve">dolož. též </w:t>
      </w:r>
      <w:r>
        <w:rPr>
          <w:rStyle w:val="hesloveslovonetucne"/>
        </w:rPr>
        <w:t xml:space="preserve">Arkebov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h1422 </w:t>
      </w:r>
      <w:r>
        <w:rPr>
          <w:rStyle w:val="hesloveslovo"/>
        </w:rPr>
        <w:t xml:space="preserve">Artlebovici </w:t>
      </w:r>
      <w:r>
        <w:rPr>
          <w:rStyle w:val="akce"/>
        </w:rPr>
        <w:t>proprium</w:t>
      </w:r>
    </w:p>
    <w:p w:rsidR="00CB13D1" w:rsidRDefault="007F094C">
      <w:pPr>
        <w:pStyle w:val="Vylouceneheslo"/>
      </w:pPr>
      <w:r>
        <w:rPr>
          <w:rStyle w:val="nonparej"/>
        </w:rPr>
        <w:t xml:space="preserve">dolož. jen </w:t>
      </w:r>
      <w:r>
        <w:rPr>
          <w:rStyle w:val="hesloveslovo"/>
        </w:rPr>
        <w:t xml:space="preserve">Arklebovici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h1423 </w:t>
      </w:r>
      <w:r>
        <w:rPr>
          <w:rStyle w:val="hesloveslovo"/>
        </w:rPr>
        <w:t xml:space="preserve">artlebovský </w:t>
      </w:r>
      <w:r>
        <w:rPr>
          <w:rStyle w:val="slovnidruh"/>
        </w:rPr>
        <w:t>adj.</w:t>
      </w:r>
    </w:p>
    <w:p w:rsidR="00CB13D1" w:rsidRDefault="007F094C">
      <w:pPr>
        <w:pStyle w:val="Motivace"/>
      </w:pPr>
      <w:r>
        <w:rPr>
          <w:rStyle w:val="nonparej"/>
        </w:rPr>
        <w:t xml:space="preserve">k </w:t>
      </w:r>
      <w:r>
        <w:rPr>
          <w:rStyle w:val="odkaz"/>
        </w:rPr>
        <w:t>Artlebov</w:t>
      </w:r>
    </w:p>
    <w:p w:rsidR="00CB13D1" w:rsidRDefault="007F094C">
      <w:pPr>
        <w:pStyle w:val="Vykladvyznamu"/>
      </w:pPr>
      <w:r>
        <w:rPr>
          <w:rStyle w:val="spojitelnost"/>
        </w:rPr>
        <w:t xml:space="preserve">(o území) </w:t>
      </w:r>
      <w:r>
        <w:rPr>
          <w:rStyle w:val="vyznam"/>
        </w:rPr>
        <w:t>patřící k Archlebovu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Odkazovezahlavi"/>
      </w:pPr>
      <w:r>
        <w:rPr>
          <w:rStyle w:val="identifikator"/>
        </w:rPr>
        <w:t xml:space="preserve">h1424 </w:t>
      </w:r>
      <w:r>
        <w:rPr>
          <w:rStyle w:val="hesloveslovo"/>
        </w:rPr>
        <w:t xml:space="preserve">Artlev </w:t>
      </w:r>
      <w:r>
        <w:rPr>
          <w:rStyle w:val="nonparej"/>
        </w:rPr>
        <w:t xml:space="preserve">v. </w:t>
      </w:r>
      <w:r>
        <w:rPr>
          <w:rStyle w:val="odkaz"/>
        </w:rPr>
        <w:t>Artleb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h1425 </w:t>
      </w:r>
      <w:r>
        <w:rPr>
          <w:rStyle w:val="hesloveslovo"/>
        </w:rPr>
        <w:t xml:space="preserve">Artmejščí </w:t>
      </w:r>
      <w:r>
        <w:rPr>
          <w:rStyle w:val="akce"/>
        </w:rPr>
        <w:t xml:space="preserve">přeřazeno sub </w:t>
      </w:r>
      <w:r>
        <w:rPr>
          <w:rStyle w:val="odkaz"/>
        </w:rPr>
        <w:t>artmejský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hesloveslovo"/>
        </w:rPr>
        <w:t xml:space="preserve">artmejský </w:t>
      </w:r>
      <w:r>
        <w:rPr>
          <w:rStyle w:val="slovnidruh"/>
        </w:rPr>
        <w:t>adj.</w:t>
      </w:r>
    </w:p>
    <w:p w:rsidR="00CB13D1" w:rsidRDefault="007F094C">
      <w:pPr>
        <w:pStyle w:val="Vykladvyznamu"/>
      </w:pPr>
      <w:r>
        <w:t xml:space="preserve">„Artmejščí“ </w:t>
      </w:r>
      <w:r>
        <w:rPr>
          <w:rStyle w:val="nonparej"/>
        </w:rPr>
        <w:t xml:space="preserve">pl. m. </w:t>
      </w:r>
      <w:r>
        <w:rPr>
          <w:rStyle w:val="vyznam"/>
        </w:rPr>
        <w:t>národ žijící v oblasti Přední n. Střední, popř. Malé Asie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h1426 </w:t>
      </w:r>
      <w:r>
        <w:rPr>
          <w:rStyle w:val="hesloveslovo"/>
        </w:rPr>
        <w:t xml:space="preserve">Artofil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h1427 </w:t>
      </w:r>
      <w:r>
        <w:rPr>
          <w:rStyle w:val="hesloveslovo"/>
        </w:rPr>
        <w:t xml:space="preserve">Artuš </w:t>
      </w:r>
      <w:r>
        <w:rPr>
          <w:rStyle w:val="akce"/>
        </w:rPr>
        <w:t>proprium</w:t>
      </w:r>
    </w:p>
    <w:p w:rsidR="00CB13D1" w:rsidRDefault="007F094C">
      <w:pPr>
        <w:pStyle w:val="Poznamka"/>
      </w:pPr>
      <w:r>
        <w:t xml:space="preserve">Dolož. též adj. poses. </w:t>
      </w:r>
      <w:r>
        <w:rPr>
          <w:rStyle w:val="kurziva"/>
        </w:rPr>
        <w:t>Artušóv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t xml:space="preserve">Hartvíkov </w:t>
      </w:r>
      <w:r>
        <w:rPr>
          <w:rStyle w:val="akce"/>
        </w:rPr>
        <w:t xml:space="preserve">proprium </w:t>
      </w:r>
      <w:r>
        <w:rPr>
          <w:rStyle w:val="komentar"/>
        </w:rPr>
        <w:t xml:space="preserve">k něm. jm. osob. </w:t>
      </w:r>
      <w:r>
        <w:rPr>
          <w:rStyle w:val="komentarkurziva"/>
        </w:rPr>
        <w:t>Hatrwig</w:t>
      </w:r>
    </w:p>
    <w:p w:rsidR="00CB13D1" w:rsidRDefault="007F094C">
      <w:pPr>
        <w:pStyle w:val="Vylouceneheslo"/>
      </w:pPr>
      <w:r>
        <w:rPr>
          <w:rStyle w:val="identifikator"/>
        </w:rPr>
        <w:lastRenderedPageBreak/>
        <w:t xml:space="preserve">h1428 </w:t>
      </w:r>
      <w:r>
        <w:rPr>
          <w:rStyle w:val="nonparej"/>
        </w:rPr>
        <w:t xml:space="preserve">dolož. též </w:t>
      </w:r>
      <w:r>
        <w:rPr>
          <w:rStyle w:val="hesloveslovo"/>
        </w:rPr>
        <w:t xml:space="preserve">Artvíkov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t xml:space="preserve">Hartvíkovici </w:t>
      </w:r>
      <w:r>
        <w:rPr>
          <w:rStyle w:val="akce"/>
        </w:rPr>
        <w:t>proprium</w:t>
      </w:r>
    </w:p>
    <w:p w:rsidR="00CB13D1" w:rsidRDefault="007F094C">
      <w:pPr>
        <w:pStyle w:val="Vylouceneheslo"/>
      </w:pPr>
      <w:r>
        <w:rPr>
          <w:rStyle w:val="identifikator"/>
        </w:rPr>
        <w:t xml:space="preserve">h1429 </w:t>
      </w:r>
      <w:r>
        <w:rPr>
          <w:rStyle w:val="nonparej"/>
        </w:rPr>
        <w:t xml:space="preserve">dolož. též </w:t>
      </w:r>
      <w:r>
        <w:rPr>
          <w:rStyle w:val="hesloveslovo"/>
        </w:rPr>
        <w:t xml:space="preserve">Artvíkovici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h1430 </w:t>
      </w:r>
      <w:r>
        <w:rPr>
          <w:rStyle w:val="hesloveslovo"/>
        </w:rPr>
        <w:t xml:space="preserve">artykul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artikul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h1431 </w:t>
      </w:r>
      <w:r>
        <w:rPr>
          <w:rStyle w:val="hesloveslovo"/>
        </w:rPr>
        <w:t xml:space="preserve">Aruchibel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Ruchibel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h1432 </w:t>
      </w:r>
      <w:r>
        <w:rPr>
          <w:rStyle w:val="hesloveslovo"/>
        </w:rPr>
        <w:t>arula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-y </w:t>
      </w:r>
      <w:r>
        <w:rPr>
          <w:rStyle w:val="slovnidruh"/>
        </w:rPr>
        <w:t xml:space="preserve">f. </w:t>
      </w:r>
      <w:r>
        <w:rPr>
          <w:rStyle w:val="komentar"/>
        </w:rPr>
        <w:t>jediný doklad, ale bohužel v genitivu</w:t>
      </w:r>
    </w:p>
    <w:p w:rsidR="00CB13D1" w:rsidRDefault="007F094C">
      <w:pPr>
        <w:pStyle w:val="Motivace"/>
      </w:pPr>
      <w:r>
        <w:rPr>
          <w:rStyle w:val="nonparej"/>
        </w:rPr>
        <w:t xml:space="preserve">k lat. </w:t>
      </w:r>
      <w:r>
        <w:t>arula</w:t>
      </w:r>
    </w:p>
    <w:p w:rsidR="00CB13D1" w:rsidRDefault="007F094C">
      <w:pPr>
        <w:pStyle w:val="Vykladvyznamu"/>
      </w:pPr>
      <w:r>
        <w:rPr>
          <w:rStyle w:val="vyznam"/>
        </w:rPr>
        <w:t xml:space="preserve">hliněný spodek (oltářního /?/) ohniště (sr. StčS s.v. </w:t>
      </w:r>
      <w:r>
        <w:rPr>
          <w:rStyle w:val="vyznamstaroceskyvyraz"/>
        </w:rPr>
        <w:t>„póda“ 3</w:t>
      </w:r>
      <w:r>
        <w:rPr>
          <w:rStyle w:val="vyznam"/>
        </w:rPr>
        <w:t>)</w:t>
      </w:r>
    </w:p>
    <w:p w:rsidR="00CB13D1" w:rsidRDefault="007F094C">
      <w:pPr>
        <w:pStyle w:val="Poznamka"/>
      </w:pPr>
      <w:r>
        <w:t xml:space="preserve">Ojed. doklad z </w:t>
      </w:r>
      <w:r>
        <w:rPr>
          <w:rStyle w:val="pramen"/>
        </w:rPr>
        <w:t>Comest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h1433 </w:t>
      </w:r>
      <w:r>
        <w:rPr>
          <w:rStyle w:val="hesloveslovo"/>
        </w:rPr>
        <w:t xml:space="preserve">Arumetina </w:t>
      </w:r>
      <w:r>
        <w:rPr>
          <w:rStyle w:val="akce"/>
        </w:rPr>
        <w:t xml:space="preserve">přeřazeno sub </w:t>
      </w:r>
      <w:r>
        <w:rPr>
          <w:rStyle w:val="odkaz"/>
        </w:rPr>
        <w:t>Adrumetina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lastRenderedPageBreak/>
        <w:t xml:space="preserve">h1434 </w:t>
      </w:r>
      <w:r>
        <w:rPr>
          <w:rStyle w:val="hesloveslovo"/>
        </w:rPr>
        <w:t xml:space="preserve">Arvelius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h1435 </w:t>
      </w:r>
      <w:r>
        <w:rPr>
          <w:rStyle w:val="hesloveslovo"/>
        </w:rPr>
        <w:t xml:space="preserve">Arydeus </w:t>
      </w:r>
      <w:r>
        <w:rPr>
          <w:rStyle w:val="akce"/>
        </w:rPr>
        <w:t xml:space="preserve">přeřazeno sub </w:t>
      </w:r>
      <w:r>
        <w:rPr>
          <w:rStyle w:val="odkaz"/>
        </w:rPr>
        <w:t>Arideus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h1436 </w:t>
      </w:r>
      <w:r>
        <w:rPr>
          <w:rStyle w:val="hesloveslovo"/>
        </w:rPr>
        <w:t xml:space="preserve">arydonský </w:t>
      </w:r>
      <w:r>
        <w:rPr>
          <w:rStyle w:val="slovnidruh"/>
        </w:rPr>
        <w:t>adj.</w:t>
      </w:r>
    </w:p>
    <w:p w:rsidR="00CB13D1" w:rsidRDefault="007F094C">
      <w:pPr>
        <w:pStyle w:val="Vykladvyznamu"/>
      </w:pPr>
      <w:r>
        <w:rPr>
          <w:rStyle w:val="spojitelnost"/>
        </w:rPr>
        <w:t xml:space="preserve">(o králi) </w:t>
      </w:r>
      <w:r>
        <w:rPr>
          <w:rStyle w:val="vyznam"/>
        </w:rPr>
        <w:t>panující v zemi zvané Aridonia (?)</w:t>
      </w:r>
    </w:p>
    <w:p w:rsidR="00CB13D1" w:rsidRDefault="007F094C">
      <w:pPr>
        <w:pStyle w:val="Poznamka"/>
      </w:pPr>
      <w:r>
        <w:t xml:space="preserve">Ojed. doklad </w:t>
      </w:r>
      <w:r>
        <w:rPr>
          <w:rStyle w:val="komentar"/>
        </w:rPr>
        <w:t>motivující proprium v češtině nedoloženo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h1437 </w:t>
      </w:r>
      <w:r>
        <w:rPr>
          <w:rStyle w:val="hesloveslovo"/>
        </w:rPr>
        <w:t xml:space="preserve">ařcibiskup </w:t>
      </w:r>
      <w:r>
        <w:rPr>
          <w:rStyle w:val="akce"/>
        </w:rPr>
        <w:t xml:space="preserve">přeřazeno sub </w:t>
      </w:r>
      <w:r>
        <w:rPr>
          <w:rStyle w:val="odkaz"/>
        </w:rPr>
        <w:t>arcibiskup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h1438 </w:t>
      </w:r>
      <w:r>
        <w:rPr>
          <w:rStyle w:val="hesloveslovo"/>
        </w:rPr>
        <w:t xml:space="preserve">ařcibiskupský </w:t>
      </w:r>
      <w:r>
        <w:rPr>
          <w:rStyle w:val="akce"/>
        </w:rPr>
        <w:t xml:space="preserve">přeřazeno sub </w:t>
      </w:r>
      <w:r>
        <w:rPr>
          <w:rStyle w:val="odkaz"/>
        </w:rPr>
        <w:t>arcibiskupský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h1439 </w:t>
      </w:r>
      <w:r>
        <w:rPr>
          <w:rStyle w:val="hesloveslovo"/>
        </w:rPr>
        <w:t xml:space="preserve">ařcibiskupstvie </w:t>
      </w:r>
      <w:r>
        <w:rPr>
          <w:rStyle w:val="akce"/>
        </w:rPr>
        <w:t xml:space="preserve">přeřazeno sub </w:t>
      </w:r>
      <w:r>
        <w:rPr>
          <w:rStyle w:val="odkaz"/>
        </w:rPr>
        <w:t>arcibiskupstvie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Odkazovezahlavi"/>
      </w:pPr>
      <w:r>
        <w:rPr>
          <w:rStyle w:val="identifikator"/>
        </w:rPr>
        <w:t xml:space="preserve">h1440 </w:t>
      </w:r>
      <w:r>
        <w:rPr>
          <w:rStyle w:val="hesloveslovo"/>
        </w:rPr>
        <w:t xml:space="preserve">as </w:t>
      </w:r>
      <w:r>
        <w:rPr>
          <w:rStyle w:val="nonparej"/>
        </w:rPr>
        <w:t xml:space="preserve">partik. v. </w:t>
      </w:r>
      <w:r>
        <w:rPr>
          <w:rStyle w:val="odkaz"/>
        </w:rPr>
        <w:t>asi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hesloveslovo"/>
        </w:rPr>
        <w:lastRenderedPageBreak/>
        <w:t>as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-a/-u </w:t>
      </w:r>
      <w:r>
        <w:rPr>
          <w:rStyle w:val="slovnidruh"/>
        </w:rPr>
        <w:t>m.</w:t>
      </w:r>
    </w:p>
    <w:p w:rsidR="00CB13D1" w:rsidRDefault="007F094C">
      <w:pPr>
        <w:pStyle w:val="Vykladvyznamu"/>
      </w:pPr>
      <w:r>
        <w:rPr>
          <w:rStyle w:val="vyznam"/>
        </w:rPr>
        <w:t>rostlina užívaná v lékařství</w:t>
      </w:r>
    </w:p>
    <w:p w:rsidR="00CB13D1" w:rsidRDefault="007F094C">
      <w:pPr>
        <w:pStyle w:val="Poznamka"/>
      </w:pPr>
      <w:r>
        <w:t>Ojed. doklad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h1441 </w:t>
      </w:r>
      <w:r>
        <w:rPr>
          <w:rStyle w:val="hesloveslovo"/>
        </w:rPr>
        <w:t xml:space="preserve">asa </w:t>
      </w:r>
      <w:r>
        <w:rPr>
          <w:rStyle w:val="slovnidruh"/>
        </w:rPr>
        <w:t>partik.</w:t>
      </w:r>
    </w:p>
    <w:p w:rsidR="00CB13D1" w:rsidRDefault="007F094C">
      <w:pPr>
        <w:pStyle w:val="Heslovezahlavi"/>
      </w:pPr>
      <w:r>
        <w:rPr>
          <w:rStyle w:val="nonparej"/>
        </w:rPr>
        <w:t xml:space="preserve">dolož. též </w:t>
      </w:r>
      <w:r>
        <w:rPr>
          <w:rStyle w:val="hesloveslovo"/>
        </w:rPr>
        <w:t xml:space="preserve">as a </w:t>
      </w:r>
      <w:r>
        <w:rPr>
          <w:rStyle w:val="slovnidruh"/>
        </w:rPr>
        <w:t>partik.</w:t>
      </w:r>
    </w:p>
    <w:p w:rsidR="00CB13D1" w:rsidRDefault="007F094C">
      <w:pPr>
        <w:pStyle w:val="Heslovezahlavi"/>
      </w:pPr>
      <w:r>
        <w:rPr>
          <w:rStyle w:val="nonparej"/>
        </w:rPr>
        <w:t xml:space="preserve">dolož. též </w:t>
      </w:r>
      <w:r>
        <w:rPr>
          <w:rStyle w:val="hesloveslovonetucne"/>
        </w:rPr>
        <w:t xml:space="preserve">ajsa </w:t>
      </w:r>
      <w:r>
        <w:rPr>
          <w:rStyle w:val="slovnidruh"/>
        </w:rPr>
        <w:t>partik.</w:t>
      </w:r>
    </w:p>
    <w:p w:rsidR="00CB13D1" w:rsidRDefault="007F094C">
      <w:pPr>
        <w:pStyle w:val="Motivace"/>
      </w:pPr>
      <w:r>
        <w:rPr>
          <w:rStyle w:val="nonparej"/>
        </w:rPr>
        <w:t xml:space="preserve">k </w:t>
      </w:r>
      <w:r>
        <w:rPr>
          <w:rStyle w:val="odkaz"/>
        </w:rPr>
        <w:t xml:space="preserve">asi </w:t>
      </w:r>
      <w:r>
        <w:rPr>
          <w:rStyle w:val="nonparej"/>
        </w:rPr>
        <w:t xml:space="preserve">a </w:t>
      </w:r>
      <w:r>
        <w:rPr>
          <w:rStyle w:val="odkaz"/>
        </w:rPr>
        <w:t>a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1. </w:t>
      </w:r>
      <w:r>
        <w:rPr>
          <w:rStyle w:val="nonparej"/>
        </w:rPr>
        <w:t xml:space="preserve">grad.-omez. </w:t>
      </w:r>
      <w:r>
        <w:rPr>
          <w:rStyle w:val="vyznam"/>
        </w:rPr>
        <w:t>a(le)spoň, přinejmenším; hodnotí obsah věty jako žádoucí minimum n. jako minimum žádoucího obsahu věty jiné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2. </w:t>
      </w:r>
      <w:r>
        <w:rPr>
          <w:rStyle w:val="nonparej"/>
        </w:rPr>
        <w:t xml:space="preserve">zř. jistot. </w:t>
      </w:r>
      <w:r>
        <w:t xml:space="preserve">před číselným údajem </w:t>
      </w:r>
      <w:r>
        <w:rPr>
          <w:rStyle w:val="vyznam"/>
        </w:rPr>
        <w:t>asi, přibližně; vyjadřuje menší míru jistoty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3. </w:t>
      </w:r>
      <w:r>
        <w:rPr>
          <w:rStyle w:val="ustalenespojeni"/>
        </w:rPr>
        <w:t>ale asa</w:t>
      </w:r>
      <w:r>
        <w:t xml:space="preserve">, </w:t>
      </w:r>
      <w:r>
        <w:rPr>
          <w:rStyle w:val="ustalenespojeni"/>
        </w:rPr>
        <w:t xml:space="preserve">ale as </w:t>
      </w:r>
      <w:r>
        <w:rPr>
          <w:rStyle w:val="nonparej"/>
        </w:rPr>
        <w:t xml:space="preserve">ve funkci konj. konkluz. </w:t>
      </w:r>
      <w:r>
        <w:rPr>
          <w:rStyle w:val="vyznam"/>
        </w:rPr>
        <w:t>tedy a(le)spoň</w:t>
      </w:r>
    </w:p>
    <w:p w:rsidR="00CB13D1" w:rsidRDefault="007F094C">
      <w:pPr>
        <w:pStyle w:val="Poznamka"/>
      </w:pPr>
      <w:r>
        <w:rPr>
          <w:rStyle w:val="nonparej"/>
        </w:rPr>
        <w:t xml:space="preserve">Sr. </w:t>
      </w:r>
      <w:r>
        <w:rPr>
          <w:rStyle w:val="odkaz"/>
        </w:rPr>
        <w:t>asponě</w:t>
      </w:r>
      <w:r>
        <w:t xml:space="preserve">, </w:t>
      </w:r>
      <w:r>
        <w:rPr>
          <w:rStyle w:val="odkaz"/>
        </w:rPr>
        <w:t>poně</w:t>
      </w:r>
      <w:r>
        <w:t xml:space="preserve">, </w:t>
      </w:r>
      <w:r>
        <w:rPr>
          <w:rStyle w:val="odkaz"/>
        </w:rPr>
        <w:t>ale</w:t>
      </w:r>
      <w:r>
        <w:t xml:space="preserve">, </w:t>
      </w:r>
      <w:r>
        <w:rPr>
          <w:rStyle w:val="pramen"/>
        </w:rPr>
        <w:t xml:space="preserve">GbSlov </w:t>
      </w:r>
      <w:r>
        <w:rPr>
          <w:rStyle w:val="odkaz"/>
        </w:rPr>
        <w:t xml:space="preserve">asa </w:t>
      </w:r>
      <w:r>
        <w:rPr>
          <w:rStyle w:val="komentar"/>
        </w:rPr>
        <w:t>jsou tam četné doklady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t xml:space="preserve">Asa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h1442 </w:t>
      </w:r>
      <w:r>
        <w:rPr>
          <w:rStyle w:val="hesloveslovo"/>
        </w:rPr>
        <w:t xml:space="preserve">asa poně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asa</w:t>
      </w:r>
      <w:r>
        <w:t xml:space="preserve">, </w:t>
      </w:r>
      <w:r>
        <w:rPr>
          <w:rStyle w:val="odkaz"/>
        </w:rPr>
        <w:t xml:space="preserve">poně </w:t>
      </w:r>
      <w:r>
        <w:rPr>
          <w:rStyle w:val="komentar"/>
        </w:rPr>
        <w:t xml:space="preserve">ve shodě se </w:t>
      </w:r>
      <w:r>
        <w:rPr>
          <w:rStyle w:val="komentarpramen"/>
        </w:rPr>
        <w:t xml:space="preserve">StčS </w:t>
      </w:r>
      <w:r>
        <w:rPr>
          <w:rStyle w:val="komentar"/>
        </w:rPr>
        <w:t>s.v. poně 4 hodnotím jako dvě samostatné partik., užité za sebou k intenzifikaci tvrzení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h1443 </w:t>
      </w:r>
      <w:r>
        <w:rPr>
          <w:rStyle w:val="hesloveslovo"/>
        </w:rPr>
        <w:t xml:space="preserve">Asael </w:t>
      </w:r>
      <w:r>
        <w:rPr>
          <w:rStyle w:val="akce"/>
        </w:rPr>
        <w:t xml:space="preserve">přeřazeno sub </w:t>
      </w:r>
      <w:r>
        <w:rPr>
          <w:rStyle w:val="odkaz"/>
        </w:rPr>
        <w:t>Azael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lastRenderedPageBreak/>
        <w:t xml:space="preserve">h1444 </w:t>
      </w:r>
      <w:r>
        <w:rPr>
          <w:rStyle w:val="hesloveslovo"/>
        </w:rPr>
        <w:t xml:space="preserve">Asaf </w:t>
      </w:r>
      <w:r>
        <w:rPr>
          <w:rStyle w:val="akce"/>
        </w:rPr>
        <w:t xml:space="preserve">přeřazeno sub </w:t>
      </w:r>
      <w:r>
        <w:rPr>
          <w:rStyle w:val="odkaz"/>
        </w:rPr>
        <w:t>Azaf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h1445 </w:t>
      </w:r>
      <w:r>
        <w:rPr>
          <w:rStyle w:val="hesloveslovo"/>
        </w:rPr>
        <w:t xml:space="preserve">Asahel </w:t>
      </w:r>
      <w:r>
        <w:rPr>
          <w:rStyle w:val="akce"/>
        </w:rPr>
        <w:t xml:space="preserve">přeřazeno sub </w:t>
      </w:r>
      <w:r>
        <w:rPr>
          <w:rStyle w:val="odkaz"/>
        </w:rPr>
        <w:t>Azael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h1446 </w:t>
      </w:r>
      <w:r>
        <w:rPr>
          <w:rStyle w:val="hesloveslovo"/>
        </w:rPr>
        <w:t xml:space="preserve">Asamoneus </w:t>
      </w:r>
      <w:r>
        <w:rPr>
          <w:rStyle w:val="akce"/>
        </w:rPr>
        <w:t xml:space="preserve">citátové slovo </w:t>
      </w:r>
      <w:r>
        <w:rPr>
          <w:rStyle w:val="komentar"/>
        </w:rPr>
        <w:t>jen Comestor, latinský tvar v čj. textu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h1447 </w:t>
      </w:r>
      <w:r>
        <w:rPr>
          <w:rStyle w:val="hesloveslovo"/>
        </w:rPr>
        <w:t xml:space="preserve">Asan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h1448 </w:t>
      </w:r>
      <w:r>
        <w:rPr>
          <w:rStyle w:val="hesloveslovo"/>
        </w:rPr>
        <w:t xml:space="preserve">Asanaa </w:t>
      </w:r>
      <w:r>
        <w:rPr>
          <w:rStyle w:val="akce"/>
        </w:rPr>
        <w:t xml:space="preserve">přeřazeno sub </w:t>
      </w:r>
      <w:r>
        <w:rPr>
          <w:rStyle w:val="odkaz"/>
        </w:rPr>
        <w:t>Asan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h1449 </w:t>
      </w:r>
      <w:r>
        <w:rPr>
          <w:rStyle w:val="hesloveslovo"/>
        </w:rPr>
        <w:t xml:space="preserve">Asandrus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h1450 </w:t>
      </w:r>
      <w:r>
        <w:rPr>
          <w:rStyle w:val="hesloveslovo"/>
        </w:rPr>
        <w:t xml:space="preserve">Asaph </w:t>
      </w:r>
      <w:r>
        <w:rPr>
          <w:rStyle w:val="akce"/>
        </w:rPr>
        <w:t xml:space="preserve">přeřazeno sub </w:t>
      </w:r>
      <w:r>
        <w:rPr>
          <w:rStyle w:val="odkaz"/>
        </w:rPr>
        <w:t>Azaf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lastRenderedPageBreak/>
        <w:t xml:space="preserve">h1451 </w:t>
      </w:r>
      <w:r>
        <w:rPr>
          <w:rStyle w:val="hesloveslovo"/>
        </w:rPr>
        <w:t xml:space="preserve">Asaradan </w:t>
      </w:r>
      <w:r>
        <w:rPr>
          <w:rStyle w:val="akce"/>
        </w:rPr>
        <w:t>proprium</w:t>
      </w:r>
    </w:p>
    <w:p w:rsidR="00CB13D1" w:rsidRDefault="007F094C">
      <w:pPr>
        <w:pStyle w:val="Vylouceneheslo"/>
      </w:pPr>
      <w:r>
        <w:rPr>
          <w:rStyle w:val="hesloveslovo"/>
        </w:rPr>
        <w:t xml:space="preserve">Asaradon </w:t>
      </w:r>
      <w:r>
        <w:rPr>
          <w:rStyle w:val="akce"/>
        </w:rPr>
        <w:t>proprium</w:t>
      </w:r>
    </w:p>
    <w:p w:rsidR="00CB13D1" w:rsidRDefault="007F094C">
      <w:pPr>
        <w:pStyle w:val="Poznamka"/>
      </w:pPr>
      <w:r>
        <w:t xml:space="preserve">Dolož. též adj. poses. </w:t>
      </w:r>
      <w:r>
        <w:rPr>
          <w:rStyle w:val="kurziva"/>
        </w:rPr>
        <w:t>Asaradanóv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h1452 </w:t>
      </w:r>
      <w:r>
        <w:rPr>
          <w:rStyle w:val="hesloveslovo"/>
        </w:rPr>
        <w:t xml:space="preserve">Asarmot </w:t>
      </w:r>
      <w:r>
        <w:rPr>
          <w:rStyle w:val="akce"/>
        </w:rPr>
        <w:t xml:space="preserve">přeřazeno sub </w:t>
      </w:r>
      <w:r>
        <w:rPr>
          <w:rStyle w:val="odkaz"/>
        </w:rPr>
        <w:t>Ašarmot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t xml:space="preserve">Ašarmot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h1453 </w:t>
      </w:r>
      <w:r>
        <w:rPr>
          <w:rStyle w:val="hesloveslovo"/>
        </w:rPr>
        <w:t xml:space="preserve">asarta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sarcha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h1454 </w:t>
      </w:r>
      <w:r>
        <w:rPr>
          <w:rStyle w:val="hesloveslovo"/>
        </w:rPr>
        <w:t xml:space="preserve">asasa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 xml:space="preserve">asa </w:t>
      </w:r>
      <w:r>
        <w:rPr>
          <w:rStyle w:val="komentar"/>
        </w:rPr>
        <w:t>snad, v materiálu jsem žádný lísteček nenašla... Už jo, má to Gb z Otců, ale taky zvažuje, zda to není omyl.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h1455 </w:t>
      </w:r>
      <w:r>
        <w:rPr>
          <w:rStyle w:val="hesloveslovo"/>
        </w:rPr>
        <w:t xml:space="preserve">Asbel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h1456 </w:t>
      </w:r>
      <w:r>
        <w:rPr>
          <w:rStyle w:val="hesloveslovo"/>
        </w:rPr>
        <w:t xml:space="preserve">Asbelita </w:t>
      </w:r>
      <w:r>
        <w:rPr>
          <w:rStyle w:val="akce"/>
        </w:rPr>
        <w:t xml:space="preserve">citátové slovo </w:t>
      </w:r>
      <w:r>
        <w:rPr>
          <w:rStyle w:val="komentar"/>
        </w:rPr>
        <w:t>lat. plurál</w:t>
      </w:r>
    </w:p>
    <w:p w:rsidR="00CB13D1" w:rsidRDefault="007F094C">
      <w:pPr>
        <w:pStyle w:val="Autor"/>
      </w:pPr>
      <w:r>
        <w:lastRenderedPageBreak/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h1457 </w:t>
      </w:r>
      <w:r>
        <w:rPr>
          <w:rStyle w:val="hesloveslovo"/>
        </w:rPr>
        <w:t xml:space="preserve">Ascalonita </w:t>
      </w:r>
      <w:r>
        <w:rPr>
          <w:rStyle w:val="akce"/>
        </w:rPr>
        <w:t xml:space="preserve">přeřazeno sub </w:t>
      </w:r>
      <w:r>
        <w:rPr>
          <w:rStyle w:val="odkaz"/>
        </w:rPr>
        <w:t>Askalonita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h1458 </w:t>
      </w:r>
      <w:r>
        <w:rPr>
          <w:rStyle w:val="hesloveslovo"/>
        </w:rPr>
        <w:t xml:space="preserve">Ascanius </w:t>
      </w:r>
      <w:r>
        <w:rPr>
          <w:rStyle w:val="akce"/>
        </w:rPr>
        <w:t xml:space="preserve">přeřazeno sub </w:t>
      </w:r>
      <w:r>
        <w:rPr>
          <w:rStyle w:val="odkaz"/>
        </w:rPr>
        <w:t>Askanius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h1459 </w:t>
      </w:r>
      <w:r>
        <w:rPr>
          <w:rStyle w:val="hesloveslovo"/>
        </w:rPr>
        <w:t>ascensus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-nsa/-nsu </w:t>
      </w:r>
      <w:r>
        <w:rPr>
          <w:rStyle w:val="slovnidruh"/>
        </w:rPr>
        <w:t>m.</w:t>
      </w:r>
    </w:p>
    <w:p w:rsidR="00CB13D1" w:rsidRDefault="007F094C">
      <w:pPr>
        <w:pStyle w:val="Motivace"/>
      </w:pPr>
      <w:r>
        <w:rPr>
          <w:rStyle w:val="nonparej"/>
        </w:rPr>
        <w:t xml:space="preserve">k lat. </w:t>
      </w:r>
      <w:r>
        <w:t>ascensus</w:t>
      </w:r>
    </w:p>
    <w:p w:rsidR="00CB13D1" w:rsidRDefault="007F094C">
      <w:pPr>
        <w:pStyle w:val="Vykladvyznamu"/>
      </w:pPr>
      <w:r>
        <w:rPr>
          <w:rStyle w:val="spojitelnost"/>
        </w:rPr>
        <w:t xml:space="preserve">čeho (planet) </w:t>
      </w:r>
      <w:r>
        <w:rPr>
          <w:rStyle w:val="vyznam"/>
        </w:rPr>
        <w:t xml:space="preserve">seskupení, uskupení, vzájemné postavení </w:t>
      </w:r>
      <w:r>
        <w:rPr>
          <w:rStyle w:val="komentar"/>
        </w:rPr>
        <w:t>fakt tam ta valence je, i nepřímý český pád tam je...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h1460 </w:t>
      </w:r>
      <w:r>
        <w:rPr>
          <w:rStyle w:val="hesloveslovo"/>
        </w:rPr>
        <w:t xml:space="preserve">Asena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t xml:space="preserve">Asenet </w:t>
      </w:r>
      <w:r>
        <w:rPr>
          <w:rStyle w:val="akce"/>
        </w:rPr>
        <w:t>proprium</w:t>
      </w:r>
    </w:p>
    <w:p w:rsidR="00CB13D1" w:rsidRDefault="007F094C">
      <w:pPr>
        <w:pStyle w:val="Vylouceneheslo"/>
      </w:pPr>
      <w:r>
        <w:rPr>
          <w:rStyle w:val="identifikator"/>
        </w:rPr>
        <w:t xml:space="preserve">h1461 </w:t>
      </w:r>
      <w:r>
        <w:rPr>
          <w:rStyle w:val="hesloveslovo"/>
        </w:rPr>
        <w:t xml:space="preserve">Aseneth </w:t>
      </w:r>
      <w:r>
        <w:rPr>
          <w:rStyle w:val="akce"/>
        </w:rPr>
        <w:t>proprium</w:t>
      </w:r>
    </w:p>
    <w:p w:rsidR="00CB13D1" w:rsidRDefault="007F094C">
      <w:pPr>
        <w:pStyle w:val="Vylouceneheslo"/>
      </w:pPr>
      <w:r>
        <w:rPr>
          <w:rStyle w:val="hesloveslovo"/>
        </w:rPr>
        <w:t xml:space="preserve">Asenez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h1462 </w:t>
      </w:r>
      <w:r>
        <w:rPr>
          <w:rStyle w:val="hesloveslovo"/>
        </w:rPr>
        <w:t xml:space="preserve">Asěnín </w:t>
      </w:r>
      <w:r>
        <w:rPr>
          <w:rStyle w:val="akce"/>
        </w:rPr>
        <w:t xml:space="preserve">přeřazeno sub </w:t>
      </w:r>
      <w:r>
        <w:rPr>
          <w:rStyle w:val="odkaz"/>
        </w:rPr>
        <w:t xml:space="preserve">Ažěnín </w:t>
      </w:r>
      <w:r>
        <w:rPr>
          <w:rStyle w:val="komentar"/>
        </w:rPr>
        <w:t>dořešit s MH_4,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h1463 </w:t>
      </w:r>
      <w:r>
        <w:rPr>
          <w:rStyle w:val="hesloveslovo"/>
        </w:rPr>
        <w:t xml:space="preserve">Aser </w:t>
      </w:r>
      <w:r>
        <w:rPr>
          <w:rStyle w:val="akce"/>
        </w:rPr>
        <w:t>proprium</w:t>
      </w:r>
    </w:p>
    <w:p w:rsidR="00CB13D1" w:rsidRDefault="007F094C">
      <w:pPr>
        <w:pStyle w:val="Poznamka"/>
      </w:pPr>
      <w:r>
        <w:t xml:space="preserve">Dolož. též adj. poses. </w:t>
      </w:r>
      <w:r>
        <w:rPr>
          <w:rStyle w:val="kurziva"/>
        </w:rPr>
        <w:t>Aseróv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h1464 </w:t>
      </w:r>
      <w:r>
        <w:rPr>
          <w:rStyle w:val="hesloveslovo"/>
        </w:rPr>
        <w:t xml:space="preserve">Aserim </w:t>
      </w:r>
      <w:r>
        <w:rPr>
          <w:rStyle w:val="akce"/>
        </w:rPr>
        <w:t>citátové slovo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h1465 </w:t>
      </w:r>
      <w:r>
        <w:rPr>
          <w:rStyle w:val="hesloveslovo"/>
        </w:rPr>
        <w:t xml:space="preserve">Aserita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h1466 </w:t>
      </w:r>
      <w:r>
        <w:rPr>
          <w:rStyle w:val="hesloveslovo"/>
        </w:rPr>
        <w:t xml:space="preserve">Aseroth </w:t>
      </w:r>
      <w:r>
        <w:rPr>
          <w:rStyle w:val="akce"/>
        </w:rPr>
        <w:t>proprium</w:t>
      </w:r>
    </w:p>
    <w:p w:rsidR="00CB13D1" w:rsidRDefault="007F094C">
      <w:pPr>
        <w:pStyle w:val="Vylouceneheslo"/>
      </w:pPr>
      <w:r>
        <w:rPr>
          <w:rStyle w:val="hesloveslovo"/>
        </w:rPr>
        <w:t xml:space="preserve">Asseroth </w:t>
      </w:r>
      <w:r>
        <w:rPr>
          <w:rStyle w:val="akce"/>
        </w:rPr>
        <w:t>proprium</w:t>
      </w:r>
    </w:p>
    <w:p w:rsidR="00CB13D1" w:rsidRDefault="007F094C">
      <w:pPr>
        <w:pStyle w:val="Vylouceneheslo"/>
      </w:pPr>
      <w:r>
        <w:rPr>
          <w:rStyle w:val="hesloveslovo"/>
        </w:rPr>
        <w:t xml:space="preserve">Astaroth² </w:t>
      </w:r>
      <w:r>
        <w:rPr>
          <w:rStyle w:val="akce"/>
        </w:rPr>
        <w:t>proprium</w:t>
      </w:r>
      <w:r>
        <w:rPr>
          <w:rStyle w:val="komentar"/>
        </w:rPr>
        <w:t>jm. místní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h1467 </w:t>
      </w:r>
      <w:r>
        <w:rPr>
          <w:rStyle w:val="hesloveslovo"/>
        </w:rPr>
        <w:t xml:space="preserve">Asfeth </w:t>
      </w:r>
      <w:r>
        <w:rPr>
          <w:rStyle w:val="akce"/>
        </w:rPr>
        <w:t xml:space="preserve">přeřazeno sub </w:t>
      </w:r>
      <w:r>
        <w:rPr>
          <w:rStyle w:val="odkaz"/>
        </w:rPr>
        <w:t>Afet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h1468 </w:t>
      </w:r>
      <w:r>
        <w:rPr>
          <w:rStyle w:val="hesloveslovo"/>
        </w:rPr>
        <w:t xml:space="preserve">asi </w:t>
      </w:r>
      <w:r>
        <w:rPr>
          <w:rStyle w:val="slovnidruh"/>
        </w:rPr>
        <w:t>partik.</w:t>
      </w:r>
    </w:p>
    <w:p w:rsidR="00CB13D1" w:rsidRDefault="007F094C">
      <w:pPr>
        <w:pStyle w:val="Heslovezahlavi"/>
      </w:pPr>
      <w:r>
        <w:rPr>
          <w:rStyle w:val="nonparej"/>
        </w:rPr>
        <w:t xml:space="preserve">dolož. též </w:t>
      </w:r>
      <w:r>
        <w:rPr>
          <w:rStyle w:val="hesloveslovonetucne"/>
        </w:rPr>
        <w:t xml:space="preserve">as </w:t>
      </w:r>
      <w:r>
        <w:rPr>
          <w:rStyle w:val="slovnidruh"/>
        </w:rPr>
        <w:t>partik.</w:t>
      </w:r>
    </w:p>
    <w:p w:rsidR="00CB13D1" w:rsidRDefault="007F094C">
      <w:pPr>
        <w:pStyle w:val="Motivace"/>
      </w:pPr>
      <w:r>
        <w:rPr>
          <w:rStyle w:val="nonparej"/>
        </w:rPr>
        <w:t xml:space="preserve">k </w:t>
      </w:r>
      <w:r>
        <w:rPr>
          <w:rStyle w:val="odkaz"/>
        </w:rPr>
        <w:t xml:space="preserve">a </w:t>
      </w:r>
      <w:r>
        <w:rPr>
          <w:rStyle w:val="nonparej"/>
        </w:rPr>
        <w:t xml:space="preserve">a </w:t>
      </w:r>
      <w:r>
        <w:t>„si“ (</w:t>
      </w:r>
      <w:r>
        <w:rPr>
          <w:rStyle w:val="nonparej"/>
        </w:rPr>
        <w:t xml:space="preserve">dat. pron. </w:t>
      </w:r>
      <w:r>
        <w:rPr>
          <w:rStyle w:val="odkaz"/>
        </w:rPr>
        <w:t>sě</w:t>
      </w:r>
      <w:r>
        <w:t>)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1. </w:t>
      </w:r>
      <w:r>
        <w:rPr>
          <w:rStyle w:val="nonparej"/>
        </w:rPr>
        <w:t xml:space="preserve">grad.-omez. </w:t>
      </w:r>
      <w:r>
        <w:rPr>
          <w:rStyle w:val="vyznam"/>
        </w:rPr>
        <w:t>a(le)spoň, přinejmenším; hodnotí obsah věty jako žádoucí minimum n. jako minimum žádoucího obsahu věty jiné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2. </w:t>
      </w:r>
      <w:r>
        <w:rPr>
          <w:rStyle w:val="nonparej"/>
        </w:rPr>
        <w:t xml:space="preserve">odpor. </w:t>
      </w:r>
      <w:r>
        <w:rPr>
          <w:rStyle w:val="vyznam"/>
        </w:rPr>
        <w:t>ale; uvádí tvrzení odporující předchozímu sdělení</w:t>
      </w:r>
    </w:p>
    <w:p w:rsidR="00CB13D1" w:rsidRDefault="007F094C">
      <w:pPr>
        <w:pStyle w:val="Vykladvyznamu"/>
      </w:pPr>
      <w:r>
        <w:rPr>
          <w:rStyle w:val="delimitatorvyznamu"/>
        </w:rPr>
        <w:lastRenderedPageBreak/>
        <w:t xml:space="preserve">3. </w:t>
      </w:r>
      <w:r>
        <w:rPr>
          <w:rStyle w:val="nonparej"/>
        </w:rPr>
        <w:t xml:space="preserve">ojed. jistot. </w:t>
      </w:r>
      <w:r>
        <w:t xml:space="preserve">před číslovkou </w:t>
      </w:r>
      <w:r>
        <w:rPr>
          <w:rStyle w:val="vyznam"/>
        </w:rPr>
        <w:t xml:space="preserve">asi, přibližně; vyjadřuje menší míru jistoty </w:t>
      </w:r>
      <w:r>
        <w:rPr>
          <w:rStyle w:val="komentarpramen"/>
        </w:rPr>
        <w:t>Apat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4. </w:t>
      </w:r>
      <w:r>
        <w:rPr>
          <w:rStyle w:val="nonparej"/>
        </w:rPr>
        <w:t xml:space="preserve">jistot.-interog. </w:t>
      </w:r>
      <w:r>
        <w:rPr>
          <w:rStyle w:val="vyznam"/>
        </w:rPr>
        <w:t xml:space="preserve">asi; vyjadřuje nejistotu ohledně výsledku očekávaného děje </w:t>
      </w:r>
      <w:r>
        <w:rPr>
          <w:rStyle w:val="komentarkurziva"/>
        </w:rPr>
        <w:t>co asi budou z toho jeho potomci míti</w:t>
      </w:r>
      <w:r>
        <w:rPr>
          <w:rStyle w:val="komentar"/>
        </w:rPr>
        <w:t>? Kor</w:t>
      </w:r>
    </w:p>
    <w:p w:rsidR="00CB13D1" w:rsidRDefault="007F094C">
      <w:pPr>
        <w:pStyle w:val="Poznamka"/>
      </w:pPr>
      <w:r>
        <w:rPr>
          <w:rStyle w:val="nonparej"/>
        </w:rPr>
        <w:t xml:space="preserve">Sr. </w:t>
      </w:r>
      <w:r>
        <w:rPr>
          <w:rStyle w:val="odkaz"/>
        </w:rPr>
        <w:t>asa</w:t>
      </w:r>
      <w:r>
        <w:t xml:space="preserve">, </w:t>
      </w:r>
      <w:r>
        <w:rPr>
          <w:rStyle w:val="odkaz"/>
        </w:rPr>
        <w:t>asponě</w:t>
      </w:r>
      <w:r>
        <w:t xml:space="preserve">, </w:t>
      </w:r>
      <w:r>
        <w:rPr>
          <w:rStyle w:val="odkaz"/>
        </w:rPr>
        <w:t>poně</w:t>
      </w:r>
      <w:r>
        <w:t xml:space="preserve">, </w:t>
      </w:r>
      <w:r>
        <w:rPr>
          <w:rStyle w:val="odkaz"/>
        </w:rPr>
        <w:t>ale</w:t>
      </w:r>
      <w:r>
        <w:t xml:space="preserve">, </w:t>
      </w:r>
      <w:r>
        <w:rPr>
          <w:rStyle w:val="pramen"/>
        </w:rPr>
        <w:t xml:space="preserve">GbSlov </w:t>
      </w:r>
      <w:r>
        <w:rPr>
          <w:rStyle w:val="odkaz"/>
        </w:rPr>
        <w:t xml:space="preserve">asi </w:t>
      </w:r>
      <w:r>
        <w:rPr>
          <w:rStyle w:val="komentar"/>
        </w:rPr>
        <w:t>jsou tam aspoň nějaké doklady...</w:t>
      </w:r>
    </w:p>
    <w:p w:rsidR="00CB13D1" w:rsidRDefault="007F094C">
      <w:pPr>
        <w:pStyle w:val="Poznamka"/>
      </w:pPr>
      <w:r>
        <w:t>J. Bauer (in Vývoj českého souvětí, s. 53) zpochybňuje existenci významu odporovacího ‚ale‘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Odkazovezahlavi"/>
      </w:pPr>
      <w:r>
        <w:rPr>
          <w:rStyle w:val="identifikator"/>
        </w:rPr>
        <w:t xml:space="preserve">h1469 </w:t>
      </w:r>
      <w:r>
        <w:rPr>
          <w:rStyle w:val="hesloveslovo"/>
        </w:rPr>
        <w:t xml:space="preserve">Así </w:t>
      </w:r>
      <w:r>
        <w:rPr>
          <w:rStyle w:val="nonparej"/>
        </w:rPr>
        <w:t xml:space="preserve">v. </w:t>
      </w:r>
      <w:r>
        <w:rPr>
          <w:rStyle w:val="odkaz"/>
        </w:rPr>
        <w:t>Azí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Odkazovezahlavi"/>
      </w:pPr>
      <w:r>
        <w:rPr>
          <w:rStyle w:val="identifikator"/>
        </w:rPr>
        <w:t xml:space="preserve">h1470 </w:t>
      </w:r>
      <w:r>
        <w:rPr>
          <w:rStyle w:val="hesloveslovo"/>
        </w:rPr>
        <w:t xml:space="preserve">Asia </w:t>
      </w:r>
      <w:r>
        <w:rPr>
          <w:rStyle w:val="nonparej"/>
        </w:rPr>
        <w:t xml:space="preserve">v. </w:t>
      </w:r>
      <w:r>
        <w:rPr>
          <w:rStyle w:val="odkaz"/>
        </w:rPr>
        <w:t>Azia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Odkazovezahlavi"/>
      </w:pPr>
      <w:r>
        <w:rPr>
          <w:rStyle w:val="identifikator"/>
        </w:rPr>
        <w:t xml:space="preserve">h1471 </w:t>
      </w:r>
      <w:r>
        <w:rPr>
          <w:rStyle w:val="hesloveslovo"/>
        </w:rPr>
        <w:t xml:space="preserve">asianský </w:t>
      </w:r>
      <w:r>
        <w:rPr>
          <w:rStyle w:val="nonparej"/>
        </w:rPr>
        <w:t xml:space="preserve">v. </w:t>
      </w:r>
      <w:r>
        <w:rPr>
          <w:rStyle w:val="odkaz"/>
        </w:rPr>
        <w:t>azianský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h1472 </w:t>
      </w:r>
      <w:r>
        <w:rPr>
          <w:rStyle w:val="hesloveslovo"/>
        </w:rPr>
        <w:t xml:space="preserve">asiánský </w:t>
      </w:r>
      <w:r>
        <w:rPr>
          <w:rStyle w:val="akce"/>
        </w:rPr>
        <w:t xml:space="preserve">přeřazeno sub </w:t>
      </w:r>
      <w:r>
        <w:rPr>
          <w:rStyle w:val="odkaz"/>
        </w:rPr>
        <w:t>azianský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h1473 </w:t>
      </w:r>
      <w:r>
        <w:rPr>
          <w:rStyle w:val="hesloveslovo"/>
        </w:rPr>
        <w:t xml:space="preserve">Asiaticus </w:t>
      </w:r>
      <w:r>
        <w:rPr>
          <w:rStyle w:val="akce"/>
        </w:rPr>
        <w:t>citátové slovo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Odkazovezahlavi"/>
      </w:pPr>
      <w:r>
        <w:rPr>
          <w:rStyle w:val="identifikator"/>
        </w:rPr>
        <w:t xml:space="preserve">h1474 </w:t>
      </w:r>
      <w:r>
        <w:rPr>
          <w:rStyle w:val="hesloveslovo"/>
        </w:rPr>
        <w:t xml:space="preserve">Asie </w:t>
      </w:r>
      <w:r>
        <w:rPr>
          <w:rStyle w:val="nonparej"/>
        </w:rPr>
        <w:t xml:space="preserve">v. </w:t>
      </w:r>
      <w:r>
        <w:rPr>
          <w:rStyle w:val="odkaz"/>
        </w:rPr>
        <w:t>Azie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lastRenderedPageBreak/>
        <w:t xml:space="preserve">h1475 </w:t>
      </w:r>
      <w:r>
        <w:rPr>
          <w:rStyle w:val="hesloveslovo"/>
        </w:rPr>
        <w:t xml:space="preserve">asijský </w:t>
      </w:r>
      <w:r>
        <w:rPr>
          <w:rStyle w:val="slovnidruh"/>
        </w:rPr>
        <w:t>adj.</w:t>
      </w:r>
      <w:r>
        <w:rPr>
          <w:rStyle w:val="komentar"/>
        </w:rPr>
        <w:t xml:space="preserve">Gb má jen </w:t>
      </w:r>
      <w:r>
        <w:rPr>
          <w:rStyle w:val="komentarkurziva"/>
        </w:rPr>
        <w:t>azianský</w:t>
      </w:r>
      <w:r>
        <w:rPr>
          <w:rStyle w:val="komentar"/>
        </w:rPr>
        <w:t xml:space="preserve">, ale pod tím </w:t>
      </w:r>
      <w:r>
        <w:rPr>
          <w:rStyle w:val="komentarkurziva"/>
        </w:rPr>
        <w:t>asianský</w:t>
      </w:r>
      <w:r>
        <w:rPr>
          <w:rStyle w:val="komentar"/>
        </w:rPr>
        <w:t xml:space="preserve">, </w:t>
      </w:r>
      <w:r>
        <w:rPr>
          <w:rStyle w:val="komentarkurziva"/>
        </w:rPr>
        <w:t xml:space="preserve">az/sijský </w:t>
      </w:r>
      <w:r>
        <w:rPr>
          <w:rStyle w:val="komentar"/>
        </w:rPr>
        <w:t>0</w:t>
      </w:r>
    </w:p>
    <w:p w:rsidR="00CB13D1" w:rsidRDefault="007F094C">
      <w:pPr>
        <w:pStyle w:val="Heslovezahlavi"/>
      </w:pPr>
      <w:r>
        <w:rPr>
          <w:rStyle w:val="nonparej"/>
        </w:rPr>
        <w:t xml:space="preserve">dolož. jen </w:t>
      </w:r>
      <w:r>
        <w:rPr>
          <w:rStyle w:val="hesloveslovonetucne"/>
        </w:rPr>
        <w:t xml:space="preserve">asichský </w:t>
      </w:r>
      <w:r>
        <w:rPr>
          <w:rStyle w:val="slovnidruh"/>
        </w:rPr>
        <w:t>adj.</w:t>
      </w:r>
    </w:p>
    <w:p w:rsidR="00CB13D1" w:rsidRDefault="007F094C">
      <w:pPr>
        <w:pStyle w:val="Motivace"/>
      </w:pPr>
      <w:r>
        <w:rPr>
          <w:rStyle w:val="nonparej"/>
        </w:rPr>
        <w:t xml:space="preserve">k </w:t>
      </w:r>
      <w:r>
        <w:rPr>
          <w:rStyle w:val="odkaz"/>
        </w:rPr>
        <w:t>Asie</w:t>
      </w:r>
    </w:p>
    <w:p w:rsidR="00CB13D1" w:rsidRDefault="007F094C">
      <w:pPr>
        <w:pStyle w:val="Vykladvyznamu"/>
      </w:pPr>
      <w:r>
        <w:t xml:space="preserve">„Asijščí“ </w:t>
      </w:r>
      <w:r>
        <w:rPr>
          <w:rStyle w:val="nonparej"/>
        </w:rPr>
        <w:t xml:space="preserve">pl. m. </w:t>
      </w:r>
      <w:r>
        <w:rPr>
          <w:rStyle w:val="vyznam"/>
        </w:rPr>
        <w:t>Asiaté, obyvatelé Asie</w:t>
      </w:r>
    </w:p>
    <w:p w:rsidR="00CB13D1" w:rsidRDefault="007F094C">
      <w:pPr>
        <w:pStyle w:val="Poznamka"/>
      </w:pPr>
      <w:r>
        <w:rPr>
          <w:rStyle w:val="nonparej"/>
        </w:rPr>
        <w:t xml:space="preserve">Sr. </w:t>
      </w:r>
      <w:r>
        <w:rPr>
          <w:rStyle w:val="odkaz"/>
        </w:rPr>
        <w:t>azianský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h1476 </w:t>
      </w:r>
      <w:r>
        <w:rPr>
          <w:rStyle w:val="hesloveslovo"/>
        </w:rPr>
        <w:t xml:space="preserve">asinus </w:t>
      </w:r>
      <w:r>
        <w:rPr>
          <w:rStyle w:val="akce"/>
        </w:rPr>
        <w:t xml:space="preserve">citátové slovo </w:t>
      </w:r>
      <w:r>
        <w:rPr>
          <w:rStyle w:val="komentar"/>
        </w:rPr>
        <w:t>latinsky osel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h1477 </w:t>
      </w:r>
      <w:r>
        <w:rPr>
          <w:rStyle w:val="hesloveslovo"/>
        </w:rPr>
        <w:t xml:space="preserve">Asiongaber </w:t>
      </w:r>
      <w:r>
        <w:rPr>
          <w:rStyle w:val="akce"/>
        </w:rPr>
        <w:t xml:space="preserve">proprium </w:t>
      </w:r>
      <w:r>
        <w:rPr>
          <w:rStyle w:val="komentar"/>
        </w:rPr>
        <w:t>čert vem Comestora...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h1478 </w:t>
      </w:r>
      <w:r>
        <w:rPr>
          <w:rStyle w:val="hesloveslovo"/>
        </w:rPr>
        <w:t xml:space="preserve">Asiza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Asizie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t xml:space="preserve">Asizie </w:t>
      </w:r>
      <w:r>
        <w:rPr>
          <w:rStyle w:val="akce"/>
        </w:rPr>
        <w:t>proprium</w:t>
      </w:r>
    </w:p>
    <w:p w:rsidR="00CB13D1" w:rsidRDefault="007F094C">
      <w:pPr>
        <w:pStyle w:val="Poznamka"/>
      </w:pPr>
      <w:r>
        <w:rPr>
          <w:rStyle w:val="nonparej"/>
        </w:rPr>
        <w:t xml:space="preserve">Sr. </w:t>
      </w:r>
      <w:r>
        <w:rPr>
          <w:rStyle w:val="odkaz"/>
        </w:rPr>
        <w:t>Asizium</w:t>
      </w:r>
      <w:r>
        <w:t xml:space="preserve">, </w:t>
      </w:r>
      <w:r>
        <w:rPr>
          <w:rStyle w:val="odkaz"/>
        </w:rPr>
        <w:t>asižský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h1479 </w:t>
      </w:r>
      <w:r>
        <w:rPr>
          <w:rStyle w:val="hesloveslovo"/>
        </w:rPr>
        <w:t xml:space="preserve">Asizium </w:t>
      </w:r>
      <w:r>
        <w:rPr>
          <w:rStyle w:val="akce"/>
        </w:rPr>
        <w:t>proprium</w:t>
      </w:r>
    </w:p>
    <w:p w:rsidR="00CB13D1" w:rsidRDefault="007F094C">
      <w:pPr>
        <w:pStyle w:val="Poznamka"/>
      </w:pPr>
      <w:r>
        <w:rPr>
          <w:rStyle w:val="nonparej"/>
        </w:rPr>
        <w:t xml:space="preserve">Sr. </w:t>
      </w:r>
      <w:r>
        <w:rPr>
          <w:rStyle w:val="odkaz"/>
        </w:rPr>
        <w:t>Asizie</w:t>
      </w:r>
      <w:r>
        <w:t xml:space="preserve">, </w:t>
      </w:r>
      <w:r>
        <w:rPr>
          <w:rStyle w:val="odkaz"/>
        </w:rPr>
        <w:t>asižský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hesloveslovo"/>
        </w:rPr>
        <w:lastRenderedPageBreak/>
        <w:t xml:space="preserve">asižský </w:t>
      </w:r>
      <w:r>
        <w:rPr>
          <w:rStyle w:val="slovnidruh"/>
        </w:rPr>
        <w:t>adj.</w:t>
      </w:r>
    </w:p>
    <w:p w:rsidR="00CB13D1" w:rsidRDefault="007F094C">
      <w:pPr>
        <w:pStyle w:val="Motivace"/>
      </w:pPr>
      <w:r>
        <w:rPr>
          <w:rStyle w:val="nonparej"/>
        </w:rPr>
        <w:t xml:space="preserve">k </w:t>
      </w:r>
      <w:r>
        <w:rPr>
          <w:rStyle w:val="odkaz"/>
        </w:rPr>
        <w:t>Asizie</w:t>
      </w:r>
    </w:p>
    <w:p w:rsidR="00CB13D1" w:rsidRDefault="007F094C">
      <w:pPr>
        <w:pStyle w:val="Vykladvyznamu"/>
      </w:pPr>
      <w:r>
        <w:t xml:space="preserve">„město asižské“ </w:t>
      </w:r>
      <w:r>
        <w:rPr>
          <w:rStyle w:val="vyznam"/>
        </w:rPr>
        <w:t>italské město Assisi</w:t>
      </w:r>
    </w:p>
    <w:p w:rsidR="00CB13D1" w:rsidRDefault="007F094C">
      <w:pPr>
        <w:pStyle w:val="Poznamka"/>
      </w:pPr>
      <w:r>
        <w:rPr>
          <w:rStyle w:val="nonparej"/>
        </w:rPr>
        <w:t xml:space="preserve">Sr. </w:t>
      </w:r>
      <w:r>
        <w:rPr>
          <w:rStyle w:val="odkaz"/>
        </w:rPr>
        <w:t>Asizium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h1480 </w:t>
      </w:r>
      <w:r>
        <w:rPr>
          <w:rStyle w:val="hesloveslovo"/>
        </w:rPr>
        <w:t xml:space="preserve">Askalanita </w:t>
      </w:r>
      <w:r>
        <w:rPr>
          <w:rStyle w:val="akce"/>
        </w:rPr>
        <w:t xml:space="preserve">přeřazeno sub </w:t>
      </w:r>
      <w:r>
        <w:rPr>
          <w:rStyle w:val="odkaz"/>
        </w:rPr>
        <w:t xml:space="preserve">Askalonita </w:t>
      </w:r>
      <w:r>
        <w:rPr>
          <w:rStyle w:val="komentar"/>
        </w:rPr>
        <w:t>volím přeřazení, neb nechci, aby se to zobrazobvalo dvakrát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h1481 </w:t>
      </w:r>
      <w:r>
        <w:rPr>
          <w:rStyle w:val="hesloveslovo"/>
        </w:rPr>
        <w:t xml:space="preserve">Askalon </w:t>
      </w:r>
      <w:r>
        <w:rPr>
          <w:rStyle w:val="akce"/>
        </w:rPr>
        <w:t>proprium</w:t>
      </w:r>
    </w:p>
    <w:p w:rsidR="00CB13D1" w:rsidRDefault="007F094C">
      <w:pPr>
        <w:pStyle w:val="Vylouceneheslo"/>
      </w:pPr>
      <w:r>
        <w:rPr>
          <w:rStyle w:val="hesloveslovo"/>
        </w:rPr>
        <w:t xml:space="preserve">Aškalon </w:t>
      </w:r>
      <w:r>
        <w:rPr>
          <w:rStyle w:val="akce"/>
        </w:rPr>
        <w:t>proprium</w:t>
      </w:r>
    </w:p>
    <w:p w:rsidR="00CB13D1" w:rsidRDefault="007F094C">
      <w:pPr>
        <w:pStyle w:val="Vylouceneheslo"/>
      </w:pPr>
      <w:r>
        <w:rPr>
          <w:rStyle w:val="hesloveslovo"/>
        </w:rPr>
        <w:t xml:space="preserve">Aškolon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h1482 </w:t>
      </w:r>
      <w:r>
        <w:rPr>
          <w:rStyle w:val="hesloveslovo"/>
        </w:rPr>
        <w:t xml:space="preserve">Askalonita </w:t>
      </w:r>
      <w:r>
        <w:rPr>
          <w:rStyle w:val="akce"/>
        </w:rPr>
        <w:t>proprium</w:t>
      </w:r>
    </w:p>
    <w:p w:rsidR="00CB13D1" w:rsidRDefault="007F094C">
      <w:pPr>
        <w:pStyle w:val="Vylouceneheslo"/>
      </w:pPr>
      <w:r>
        <w:rPr>
          <w:rStyle w:val="hesloveslovo"/>
        </w:rPr>
        <w:t xml:space="preserve">Askalanita </w:t>
      </w:r>
      <w:r>
        <w:rPr>
          <w:rStyle w:val="akce"/>
        </w:rPr>
        <w:t>proprium</w:t>
      </w:r>
    </w:p>
    <w:p w:rsidR="00CB13D1" w:rsidRDefault="007F094C">
      <w:pPr>
        <w:pStyle w:val="Vylouceneheslo"/>
      </w:pPr>
      <w:r>
        <w:rPr>
          <w:rStyle w:val="hesloveslovo"/>
        </w:rPr>
        <w:t xml:space="preserve">Askolonita </w:t>
      </w:r>
      <w:r>
        <w:rPr>
          <w:rStyle w:val="akce"/>
        </w:rPr>
        <w:t>proprium</w:t>
      </w:r>
    </w:p>
    <w:p w:rsidR="00CB13D1" w:rsidRDefault="007F094C">
      <w:pPr>
        <w:pStyle w:val="Vylouceneheslo"/>
      </w:pPr>
      <w:r>
        <w:rPr>
          <w:rStyle w:val="hesloveslovo"/>
        </w:rPr>
        <w:t xml:space="preserve">Aškalonita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h1483 </w:t>
      </w:r>
      <w:r>
        <w:rPr>
          <w:rStyle w:val="hesloveslovo"/>
        </w:rPr>
        <w:t xml:space="preserve">askalonitský </w:t>
      </w:r>
      <w:r>
        <w:rPr>
          <w:rStyle w:val="akce"/>
        </w:rPr>
        <w:t xml:space="preserve">přeřazeno sub </w:t>
      </w:r>
      <w:r>
        <w:rPr>
          <w:rStyle w:val="odkaz"/>
        </w:rPr>
        <w:t>aškalonitský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h1484 </w:t>
      </w:r>
      <w:r>
        <w:rPr>
          <w:rStyle w:val="hesloveslovo"/>
        </w:rPr>
        <w:t xml:space="preserve">Askalus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lastRenderedPageBreak/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h1485 </w:t>
      </w:r>
      <w:r>
        <w:rPr>
          <w:rStyle w:val="hesloveslovo"/>
        </w:rPr>
        <w:t xml:space="preserve">Askolon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Askalon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h1486 </w:t>
      </w:r>
      <w:r>
        <w:rPr>
          <w:rStyle w:val="hesloveslovo"/>
        </w:rPr>
        <w:t xml:space="preserve">Askonie </w:t>
      </w:r>
      <w:r>
        <w:rPr>
          <w:rStyle w:val="akce"/>
        </w:rPr>
        <w:t>proprium</w:t>
      </w:r>
    </w:p>
    <w:p w:rsidR="00CB13D1" w:rsidRDefault="007F094C">
      <w:pPr>
        <w:pStyle w:val="Vylouceneheslo"/>
      </w:pPr>
      <w:r>
        <w:rPr>
          <w:rStyle w:val="hesloveslovo"/>
        </w:rPr>
        <w:t xml:space="preserve">Aškonie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h1487 </w:t>
      </w:r>
      <w:r>
        <w:rPr>
          <w:rStyle w:val="hesloveslovo"/>
        </w:rPr>
        <w:t xml:space="preserve">aský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áchský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h1488 </w:t>
      </w:r>
      <w:r>
        <w:rPr>
          <w:rStyle w:val="hesloveslovo"/>
        </w:rPr>
        <w:t>asla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-y </w:t>
      </w:r>
      <w:r>
        <w:rPr>
          <w:rStyle w:val="slovnidruh"/>
        </w:rPr>
        <w:t>f.</w:t>
      </w:r>
    </w:p>
    <w:p w:rsidR="00CB13D1" w:rsidRDefault="007F094C">
      <w:pPr>
        <w:pStyle w:val="Vykladvyznamu"/>
      </w:pPr>
      <w:r>
        <w:rPr>
          <w:rStyle w:val="vyznam"/>
        </w:rPr>
        <w:t>kámen zelené n. černé barvy schopný léčit slepotu a podagru</w:t>
      </w:r>
    </w:p>
    <w:p w:rsidR="00CB13D1" w:rsidRDefault="007F094C">
      <w:pPr>
        <w:pStyle w:val="Poznamka"/>
      </w:pPr>
      <w:r>
        <w:t xml:space="preserve">Jen u Klareta za lat. </w:t>
      </w:r>
      <w:r>
        <w:rPr>
          <w:rStyle w:val="kurziva"/>
        </w:rPr>
        <w:t>medus</w:t>
      </w:r>
      <w:r>
        <w:t xml:space="preserve">. Nelze vyloučit ani podobu </w:t>
      </w:r>
      <w:r>
        <w:rPr>
          <w:rStyle w:val="kurziva"/>
        </w:rPr>
        <w:t>ašla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h1489 </w:t>
      </w:r>
      <w:r>
        <w:rPr>
          <w:rStyle w:val="hesloveslovo"/>
        </w:rPr>
        <w:t>Asmodeus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-dea </w:t>
      </w:r>
      <w:r>
        <w:rPr>
          <w:rStyle w:val="slovnidruh"/>
        </w:rPr>
        <w:t>m.</w:t>
      </w:r>
    </w:p>
    <w:p w:rsidR="00CB13D1" w:rsidRDefault="007F094C">
      <w:pPr>
        <w:pStyle w:val="Heslovezahlavi"/>
      </w:pPr>
      <w:r>
        <w:rPr>
          <w:rStyle w:val="nonparej"/>
        </w:rPr>
        <w:t xml:space="preserve">dolož. též </w:t>
      </w:r>
      <w:r>
        <w:rPr>
          <w:rStyle w:val="hesloveslovo"/>
        </w:rPr>
        <w:t>Azmodeus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-dea </w:t>
      </w:r>
      <w:r>
        <w:rPr>
          <w:rStyle w:val="slovnidruh"/>
        </w:rPr>
        <w:t>m.</w:t>
      </w:r>
    </w:p>
    <w:p w:rsidR="00CB13D1" w:rsidRDefault="007F094C">
      <w:pPr>
        <w:pStyle w:val="Vykladvyznamu"/>
      </w:pPr>
      <w:r>
        <w:rPr>
          <w:rStyle w:val="vyznam"/>
        </w:rPr>
        <w:t>zlý démon Asmodeus</w:t>
      </w:r>
    </w:p>
    <w:p w:rsidR="00CB13D1" w:rsidRDefault="007F094C">
      <w:pPr>
        <w:pStyle w:val="Poznamka"/>
      </w:pPr>
      <w:r>
        <w:rPr>
          <w:rStyle w:val="nonparej"/>
        </w:rPr>
        <w:t xml:space="preserve">Sr. </w:t>
      </w:r>
      <w:r>
        <w:rPr>
          <w:rStyle w:val="odkaz"/>
        </w:rPr>
        <w:t>škařědec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h1490 </w:t>
      </w:r>
      <w:r>
        <w:rPr>
          <w:rStyle w:val="hesloveslovo"/>
        </w:rPr>
        <w:t xml:space="preserve">Ason </w:t>
      </w:r>
      <w:r>
        <w:rPr>
          <w:rStyle w:val="akce"/>
        </w:rPr>
        <w:t>proprium</w:t>
      </w:r>
    </w:p>
    <w:p w:rsidR="00CB13D1" w:rsidRDefault="007F094C">
      <w:pPr>
        <w:pStyle w:val="Vylouceneheslo"/>
      </w:pPr>
      <w:r>
        <w:rPr>
          <w:rStyle w:val="hesloveslovo"/>
        </w:rPr>
        <w:t xml:space="preserve">Asson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lastRenderedPageBreak/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h1491 </w:t>
      </w:r>
      <w:r>
        <w:rPr>
          <w:rStyle w:val="hesloveslovo"/>
        </w:rPr>
        <w:t xml:space="preserve">Asor </w:t>
      </w:r>
      <w:r>
        <w:rPr>
          <w:rStyle w:val="akce"/>
        </w:rPr>
        <w:t xml:space="preserve">přeřazeno sub </w:t>
      </w:r>
      <w:r>
        <w:rPr>
          <w:rStyle w:val="odkaz"/>
        </w:rPr>
        <w:t>adar</w:t>
      </w:r>
      <w:r>
        <w:t xml:space="preserve">, </w:t>
      </w:r>
      <w:r>
        <w:rPr>
          <w:rStyle w:val="odkaz"/>
        </w:rPr>
        <w:t>Aser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h1492 </w:t>
      </w:r>
      <w:r>
        <w:rPr>
          <w:rStyle w:val="hesloveslovo"/>
        </w:rPr>
        <w:t xml:space="preserve">asora </w:t>
      </w:r>
      <w:r>
        <w:rPr>
          <w:rStyle w:val="akce"/>
        </w:rPr>
        <w:t xml:space="preserve">citátové slovo </w:t>
      </w:r>
      <w:r>
        <w:rPr>
          <w:rStyle w:val="komentar"/>
        </w:rPr>
        <w:t xml:space="preserve">hebrejsky </w:t>
      </w:r>
      <w:r>
        <w:rPr>
          <w:rStyle w:val="komentarkurziva"/>
        </w:rPr>
        <w:t>trúba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h1493 </w:t>
      </w:r>
      <w:r>
        <w:rPr>
          <w:rStyle w:val="hesloveslovo"/>
        </w:rPr>
        <w:t>aspalt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-a/-u </w:t>
      </w:r>
      <w:r>
        <w:rPr>
          <w:rStyle w:val="slovnidruh"/>
        </w:rPr>
        <w:t>m.</w:t>
      </w:r>
    </w:p>
    <w:p w:rsidR="00CB13D1" w:rsidRDefault="007F094C">
      <w:pPr>
        <w:pStyle w:val="Motivace"/>
      </w:pPr>
      <w:r>
        <w:rPr>
          <w:rStyle w:val="nonparej"/>
        </w:rPr>
        <w:t xml:space="preserve">k řec.-lat. </w:t>
      </w:r>
      <w:r>
        <w:t>asphaltus</w:t>
      </w:r>
    </w:p>
    <w:p w:rsidR="00CB13D1" w:rsidRDefault="007F094C">
      <w:pPr>
        <w:pStyle w:val="Vykladvyznamu"/>
      </w:pPr>
      <w:r>
        <w:rPr>
          <w:rStyle w:val="vyznam"/>
        </w:rPr>
        <w:t>přírodní asfalt, zemní pryskyřice, tzv. skalní smůla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t xml:space="preserve">Aspázius </w:t>
      </w:r>
      <w:r>
        <w:rPr>
          <w:rStyle w:val="akce"/>
        </w:rPr>
        <w:t>proprium</w:t>
      </w:r>
    </w:p>
    <w:p w:rsidR="00CB13D1" w:rsidRDefault="007F094C">
      <w:pPr>
        <w:pStyle w:val="Vylouceneheslo"/>
      </w:pPr>
      <w:r>
        <w:rPr>
          <w:rStyle w:val="identifikator"/>
        </w:rPr>
        <w:t xml:space="preserve">h1494 </w:t>
      </w:r>
      <w:r>
        <w:rPr>
          <w:rStyle w:val="hesloveslovo"/>
        </w:rPr>
        <w:t xml:space="preserve">Aspazius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h1495 </w:t>
      </w:r>
      <w:r>
        <w:rPr>
          <w:rStyle w:val="hesloveslovo"/>
        </w:rPr>
        <w:t xml:space="preserve">Asphaltis </w:t>
      </w:r>
      <w:r>
        <w:rPr>
          <w:rStyle w:val="akce"/>
        </w:rPr>
        <w:t>citátové slovo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h1496 </w:t>
      </w:r>
      <w:r>
        <w:rPr>
          <w:rStyle w:val="hesloveslovo"/>
        </w:rPr>
        <w:t xml:space="preserve">aspid </w:t>
      </w:r>
      <w:r>
        <w:rPr>
          <w:rStyle w:val="akce"/>
        </w:rPr>
        <w:t xml:space="preserve">přeřazeno sub </w:t>
      </w:r>
      <w:r>
        <w:rPr>
          <w:rStyle w:val="odkaz"/>
        </w:rPr>
        <w:t xml:space="preserve">aspis </w:t>
      </w:r>
      <w:r>
        <w:rPr>
          <w:rStyle w:val="komentar"/>
        </w:rPr>
        <w:t xml:space="preserve">asi, </w:t>
      </w:r>
      <w:r>
        <w:rPr>
          <w:rStyle w:val="komentarkurziva"/>
        </w:rPr>
        <w:t xml:space="preserve">-d </w:t>
      </w:r>
      <w:r>
        <w:rPr>
          <w:rStyle w:val="komentar"/>
        </w:rPr>
        <w:t>v nominativu nedoloženo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lastRenderedPageBreak/>
        <w:t xml:space="preserve">h1497 </w:t>
      </w:r>
      <w:r>
        <w:rPr>
          <w:rStyle w:val="hesloveslovo"/>
        </w:rPr>
        <w:t xml:space="preserve">aspida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aspis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h1498 </w:t>
      </w:r>
      <w:r>
        <w:rPr>
          <w:rStyle w:val="hesloveslovo"/>
        </w:rPr>
        <w:t xml:space="preserve">aspidový </w:t>
      </w:r>
      <w:r>
        <w:rPr>
          <w:rStyle w:val="slovnidruh"/>
        </w:rPr>
        <w:t>adj.</w:t>
      </w:r>
    </w:p>
    <w:p w:rsidR="00CB13D1" w:rsidRDefault="007F094C">
      <w:pPr>
        <w:pStyle w:val="Motivace"/>
      </w:pPr>
      <w:r>
        <w:rPr>
          <w:rStyle w:val="nonparej"/>
        </w:rPr>
        <w:t xml:space="preserve">k </w:t>
      </w:r>
      <w:r>
        <w:rPr>
          <w:rStyle w:val="odkaz"/>
        </w:rPr>
        <w:t>aspis</w:t>
      </w:r>
    </w:p>
    <w:p w:rsidR="00CB13D1" w:rsidRDefault="007F094C">
      <w:pPr>
        <w:pStyle w:val="Vykladvyznamu"/>
      </w:pPr>
      <w:r>
        <w:rPr>
          <w:rStyle w:val="spojitelnost"/>
        </w:rPr>
        <w:t xml:space="preserve">(o jedu) </w:t>
      </w:r>
      <w:r>
        <w:rPr>
          <w:rStyle w:val="vyznam"/>
        </w:rPr>
        <w:t xml:space="preserve">hadí, zvl. zmijí </w:t>
      </w:r>
      <w:r>
        <w:rPr>
          <w:rStyle w:val="komentar"/>
        </w:rPr>
        <w:t>má se jednat o jedovatého hada a jiný jedovatý had u nás nežije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h1499 </w:t>
      </w:r>
      <w:r>
        <w:rPr>
          <w:rStyle w:val="hesloveslovo"/>
        </w:rPr>
        <w:t xml:space="preserve">aspik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 xml:space="preserve">aspid </w:t>
      </w:r>
      <w:r>
        <w:rPr>
          <w:rStyle w:val="komentar"/>
        </w:rPr>
        <w:t xml:space="preserve">v materiálu nenalezeno, ale připadá mi pravdě podobné, že by si někdo mohl splést </w:t>
      </w:r>
      <w:r>
        <w:rPr>
          <w:rStyle w:val="komentarkurziva"/>
        </w:rPr>
        <w:t xml:space="preserve">d </w:t>
      </w:r>
      <w:r>
        <w:rPr>
          <w:rStyle w:val="komentar"/>
        </w:rPr>
        <w:t xml:space="preserve">a </w:t>
      </w:r>
      <w:r>
        <w:rPr>
          <w:rStyle w:val="komentarkurziva"/>
        </w:rPr>
        <w:t>k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nonparej"/>
        </w:rPr>
        <w:t xml:space="preserve">dolož. též </w:t>
      </w:r>
      <w:r>
        <w:rPr>
          <w:rStyle w:val="identifikator"/>
        </w:rPr>
        <w:t xml:space="preserve">h1500 </w:t>
      </w:r>
      <w:r>
        <w:rPr>
          <w:rStyle w:val="hesloveslovo"/>
        </w:rPr>
        <w:t xml:space="preserve">aspionský </w:t>
      </w:r>
      <w:r>
        <w:rPr>
          <w:rStyle w:val="slovnidruh"/>
        </w:rPr>
        <w:t>adj.</w:t>
      </w:r>
    </w:p>
    <w:p w:rsidR="00CB13D1" w:rsidRDefault="007F094C">
      <w:pPr>
        <w:pStyle w:val="Motivace"/>
      </w:pPr>
      <w:r>
        <w:rPr>
          <w:rStyle w:val="nonparej"/>
        </w:rPr>
        <w:t xml:space="preserve">sr. lat. </w:t>
      </w:r>
      <w:r>
        <w:t>Caspius, Caspiae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1. </w:t>
      </w:r>
      <w:r>
        <w:rPr>
          <w:rStyle w:val="vyznam"/>
        </w:rPr>
        <w:t xml:space="preserve">kaspický, parthský, jsoucí součástí Parthie, tj. oblasti (a starověké říše) na rozhraní dnešního Íránu, Azerbajdžánu, Kazachstánu a Turkmenistánu, </w:t>
      </w:r>
      <w:r>
        <w:rPr>
          <w:rStyle w:val="spojitelnost"/>
        </w:rPr>
        <w:t xml:space="preserve">(o průsmyku) </w:t>
      </w:r>
      <w:r>
        <w:rPr>
          <w:rStyle w:val="vyznam"/>
        </w:rPr>
        <w:t>vedoucí do Parthie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2. </w:t>
      </w:r>
      <w:r>
        <w:rPr>
          <w:rStyle w:val="spojitelnost"/>
        </w:rPr>
        <w:t xml:space="preserve">(o královně) </w:t>
      </w:r>
      <w:r>
        <w:rPr>
          <w:rStyle w:val="vyznam"/>
        </w:rPr>
        <w:t>vládnoucí v Parthii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hesloveslovo"/>
        </w:rPr>
        <w:t xml:space="preserve">kaspianský </w:t>
      </w:r>
      <w:r>
        <w:rPr>
          <w:rStyle w:val="slovnidruh"/>
        </w:rPr>
        <w:t>adj.</w:t>
      </w:r>
    </w:p>
    <w:p w:rsidR="00CB13D1" w:rsidRDefault="007F094C">
      <w:pPr>
        <w:pStyle w:val="Heslovezahlavi"/>
      </w:pPr>
      <w:r>
        <w:rPr>
          <w:rStyle w:val="hesloveslovo"/>
        </w:rPr>
        <w:t xml:space="preserve">kaspienský </w:t>
      </w:r>
      <w:r>
        <w:rPr>
          <w:rStyle w:val="slovnidruh"/>
        </w:rPr>
        <w:t xml:space="preserve">adj. </w:t>
      </w:r>
      <w:r>
        <w:rPr>
          <w:rStyle w:val="komentar"/>
        </w:rPr>
        <w:t xml:space="preserve">zapsáno jen s náslovným </w:t>
      </w:r>
      <w:r>
        <w:rPr>
          <w:rStyle w:val="komentarkurziva"/>
        </w:rPr>
        <w:t>c-</w:t>
      </w:r>
    </w:p>
    <w:p w:rsidR="00CB13D1" w:rsidRDefault="007F094C">
      <w:pPr>
        <w:pStyle w:val="Motivace"/>
      </w:pPr>
      <w:r>
        <w:rPr>
          <w:rStyle w:val="nonparej"/>
        </w:rPr>
        <w:t xml:space="preserve">sr. lat. </w:t>
      </w:r>
      <w:r>
        <w:t>Caspius</w:t>
      </w:r>
    </w:p>
    <w:p w:rsidR="00CB13D1" w:rsidRDefault="007F094C">
      <w:pPr>
        <w:pStyle w:val="Vykladvyznamu"/>
      </w:pPr>
      <w:r>
        <w:t xml:space="preserve">„Kaspianské moře“, „Kaspienské moře“ </w:t>
      </w:r>
      <w:r>
        <w:rPr>
          <w:rStyle w:val="vyznam"/>
        </w:rPr>
        <w:t>Kaspické moře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h1501 </w:t>
      </w:r>
      <w:r>
        <w:rPr>
          <w:rStyle w:val="hesloveslovo"/>
        </w:rPr>
        <w:t>aspis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-da/-du </w:t>
      </w:r>
      <w:r>
        <w:rPr>
          <w:rStyle w:val="slovnidruh"/>
        </w:rPr>
        <w:t>m.</w:t>
      </w:r>
    </w:p>
    <w:p w:rsidR="00CB13D1" w:rsidRDefault="007F094C">
      <w:pPr>
        <w:pStyle w:val="Motivace"/>
      </w:pPr>
      <w:r>
        <w:rPr>
          <w:rStyle w:val="nonparej"/>
        </w:rPr>
        <w:lastRenderedPageBreak/>
        <w:t xml:space="preserve">k lat. </w:t>
      </w:r>
      <w:r>
        <w:t>aspis</w:t>
      </w:r>
    </w:p>
    <w:p w:rsidR="00CB13D1" w:rsidRDefault="007F094C">
      <w:pPr>
        <w:pStyle w:val="Vykladvyznamu"/>
      </w:pPr>
      <w:r>
        <w:rPr>
          <w:rStyle w:val="vyznam"/>
        </w:rPr>
        <w:t xml:space="preserve">had, zvl. zmije </w:t>
      </w:r>
      <w:r>
        <w:rPr>
          <w:rStyle w:val="komentar"/>
        </w:rPr>
        <w:t>má se jednat o jedovatého hada a jiný jedovatý had u nás nežije, i když v originále šlo pravděpodobně o nějakého jiného hada</w:t>
      </w:r>
    </w:p>
    <w:p w:rsidR="00CB13D1" w:rsidRDefault="007F094C">
      <w:pPr>
        <w:pStyle w:val="Poznamka"/>
      </w:pPr>
      <w:r>
        <w:t xml:space="preserve">Dolož. též adj. poses. </w:t>
      </w:r>
      <w:r>
        <w:rPr>
          <w:rStyle w:val="kurziva"/>
        </w:rPr>
        <w:t>aspidóv</w:t>
      </w:r>
    </w:p>
    <w:p w:rsidR="00CB13D1" w:rsidRDefault="007F094C">
      <w:pPr>
        <w:pStyle w:val="Poznamka"/>
      </w:pPr>
      <w:r>
        <w:t>Dolož. jen v nepřímých pádech, vzhledem k převaze biblických pramenů lze předpokládat nominativ s původním latinským zakončením. Ojediněle doložený nominativ (</w:t>
      </w:r>
      <w:r>
        <w:rPr>
          <w:rStyle w:val="pramen"/>
        </w:rPr>
        <w:t xml:space="preserve">AlxV </w:t>
      </w:r>
      <w:r>
        <w:t xml:space="preserve">219) omylem chápán jako vl. jm. </w:t>
      </w:r>
      <w:r>
        <w:rPr>
          <w:rStyle w:val="kurziva"/>
        </w:rPr>
        <w:t>Aspis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h1502 </w:t>
      </w:r>
      <w:r>
        <w:rPr>
          <w:rStyle w:val="hesloveslovo"/>
        </w:rPr>
        <w:t xml:space="preserve">aspoň </w:t>
      </w:r>
      <w:r>
        <w:rPr>
          <w:rStyle w:val="akce"/>
        </w:rPr>
        <w:t xml:space="preserve">přeřazeno sub </w:t>
      </w:r>
      <w:r>
        <w:rPr>
          <w:rStyle w:val="odkaz"/>
        </w:rPr>
        <w:t>asponě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h1503 </w:t>
      </w:r>
      <w:r>
        <w:rPr>
          <w:rStyle w:val="hesloveslovo"/>
        </w:rPr>
        <w:t xml:space="preserve">asponě </w:t>
      </w:r>
      <w:r>
        <w:rPr>
          <w:rStyle w:val="slovnidruh"/>
        </w:rPr>
        <w:t>partik.</w:t>
      </w:r>
    </w:p>
    <w:p w:rsidR="00CB13D1" w:rsidRDefault="007F094C">
      <w:pPr>
        <w:pStyle w:val="Heslovezahlavi"/>
      </w:pPr>
      <w:r>
        <w:rPr>
          <w:rStyle w:val="nonparej"/>
        </w:rPr>
        <w:t xml:space="preserve">dolož. též </w:t>
      </w:r>
      <w:r>
        <w:rPr>
          <w:rStyle w:val="hesloveslovonetucne"/>
        </w:rPr>
        <w:t xml:space="preserve">aspoň </w:t>
      </w:r>
      <w:r>
        <w:rPr>
          <w:rStyle w:val="slovnidruh"/>
        </w:rPr>
        <w:t>partik.</w:t>
      </w:r>
    </w:p>
    <w:p w:rsidR="00CB13D1" w:rsidRDefault="007F094C">
      <w:pPr>
        <w:pStyle w:val="Motivace"/>
      </w:pPr>
      <w:r>
        <w:rPr>
          <w:rStyle w:val="nonparej"/>
        </w:rPr>
        <w:t xml:space="preserve">k </w:t>
      </w:r>
      <w:r>
        <w:rPr>
          <w:rStyle w:val="odkaz"/>
        </w:rPr>
        <w:t xml:space="preserve">as </w:t>
      </w:r>
      <w:r>
        <w:rPr>
          <w:rStyle w:val="nonparej"/>
        </w:rPr>
        <w:t xml:space="preserve">a </w:t>
      </w:r>
      <w:r>
        <w:rPr>
          <w:rStyle w:val="odkaz"/>
        </w:rPr>
        <w:t>poně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1. </w:t>
      </w:r>
      <w:r>
        <w:rPr>
          <w:rStyle w:val="nonparej"/>
        </w:rPr>
        <w:t xml:space="preserve">grad.-omez. </w:t>
      </w:r>
      <w:r>
        <w:rPr>
          <w:rStyle w:val="vyznam"/>
        </w:rPr>
        <w:t>a(le)spoň, přinejmenším; hodnotí obsah věty jako žádoucí minimum n. jako minimum žádoucího obsahu věty jiné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2. </w:t>
      </w:r>
      <w:r>
        <w:rPr>
          <w:rStyle w:val="nonparej"/>
        </w:rPr>
        <w:t xml:space="preserve">zř. potvrz. </w:t>
      </w:r>
      <w:r>
        <w:rPr>
          <w:rStyle w:val="vyznam"/>
        </w:rPr>
        <w:t>tedy, v důsledku, nakonec; potvrzuje platnost tvrzení jako výsledku předchozího děje</w:t>
      </w:r>
    </w:p>
    <w:p w:rsidR="00CB13D1" w:rsidRDefault="007F094C">
      <w:pPr>
        <w:pStyle w:val="Poznamka"/>
      </w:pPr>
      <w:r>
        <w:rPr>
          <w:rStyle w:val="nonparej"/>
        </w:rPr>
        <w:t xml:space="preserve">Sr. </w:t>
      </w:r>
      <w:r>
        <w:rPr>
          <w:rStyle w:val="odkaz"/>
        </w:rPr>
        <w:t>asa</w:t>
      </w:r>
      <w:r>
        <w:t xml:space="preserve">, </w:t>
      </w:r>
      <w:r>
        <w:rPr>
          <w:rStyle w:val="pramen"/>
        </w:rPr>
        <w:t xml:space="preserve">GbSlov </w:t>
      </w:r>
      <w:r>
        <w:rPr>
          <w:rStyle w:val="odkaz"/>
        </w:rPr>
        <w:t xml:space="preserve">asponě </w:t>
      </w:r>
      <w:r>
        <w:rPr>
          <w:rStyle w:val="komentar"/>
        </w:rPr>
        <w:t>jsou tam doklady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h1504 </w:t>
      </w:r>
      <w:r>
        <w:rPr>
          <w:rStyle w:val="hesloveslovo"/>
        </w:rPr>
        <w:t xml:space="preserve">asponín </w:t>
      </w:r>
      <w:r>
        <w:rPr>
          <w:rStyle w:val="akce"/>
        </w:rPr>
        <w:t>po roce 1500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h1505 </w:t>
      </w:r>
      <w:r>
        <w:rPr>
          <w:rStyle w:val="hesloveslovo"/>
        </w:rPr>
        <w:t>aspra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-y </w:t>
      </w:r>
      <w:r>
        <w:rPr>
          <w:rStyle w:val="slovnidruh"/>
        </w:rPr>
        <w:t>m.</w:t>
      </w:r>
    </w:p>
    <w:p w:rsidR="00CB13D1" w:rsidRDefault="007F094C">
      <w:pPr>
        <w:pStyle w:val="Vykladvyznamu"/>
      </w:pPr>
      <w:r>
        <w:rPr>
          <w:rStyle w:val="vyznam"/>
        </w:rPr>
        <w:t>peníz vyšší hodnoty užívaný v oblasti Malé Asie</w:t>
      </w:r>
    </w:p>
    <w:p w:rsidR="00CB13D1" w:rsidRDefault="007F094C">
      <w:pPr>
        <w:pStyle w:val="Poznamka"/>
      </w:pPr>
      <w:r>
        <w:t xml:space="preserve">Jen </w:t>
      </w:r>
      <w:r>
        <w:rPr>
          <w:rStyle w:val="pramen"/>
        </w:rPr>
        <w:t>CestKab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h1506 </w:t>
      </w:r>
      <w:r>
        <w:rPr>
          <w:rStyle w:val="hesloveslovo"/>
        </w:rPr>
        <w:t xml:space="preserve">assa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asa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h1507 </w:t>
      </w:r>
      <w:r>
        <w:rPr>
          <w:rStyle w:val="hesloveslovo"/>
        </w:rPr>
        <w:t xml:space="preserve">Assaradoch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h1508 </w:t>
      </w:r>
      <w:r>
        <w:rPr>
          <w:rStyle w:val="hesloveslovo"/>
        </w:rPr>
        <w:t xml:space="preserve">assarium </w:t>
      </w:r>
      <w:r>
        <w:rPr>
          <w:rStyle w:val="akce"/>
        </w:rPr>
        <w:t>citátové slovo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h1509 </w:t>
      </w:r>
      <w:r>
        <w:rPr>
          <w:rStyle w:val="hesloveslovo"/>
        </w:rPr>
        <w:t xml:space="preserve">Assarodach </w:t>
      </w:r>
      <w:r>
        <w:rPr>
          <w:rStyle w:val="akce"/>
        </w:rPr>
        <w:t>citátové slovo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h1510 </w:t>
      </w:r>
      <w:r>
        <w:rPr>
          <w:rStyle w:val="hesloveslovo"/>
        </w:rPr>
        <w:t xml:space="preserve">assaron </w:t>
      </w:r>
      <w:r>
        <w:rPr>
          <w:rStyle w:val="akce"/>
        </w:rPr>
        <w:t xml:space="preserve">citátové slovo  </w:t>
      </w:r>
      <w:r>
        <w:rPr>
          <w:rStyle w:val="komentar"/>
        </w:rPr>
        <w:t>ten Comestor byl ale tvořivý... a excerptor chvílemi taky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h1511 </w:t>
      </w:r>
      <w:r>
        <w:rPr>
          <w:rStyle w:val="hesloveslovo"/>
        </w:rPr>
        <w:t xml:space="preserve">Asser </w:t>
      </w:r>
      <w:r>
        <w:rPr>
          <w:rStyle w:val="akce"/>
        </w:rPr>
        <w:t xml:space="preserve">přeřazeno sub </w:t>
      </w:r>
      <w:r>
        <w:rPr>
          <w:rStyle w:val="odkaz"/>
        </w:rPr>
        <w:t>Aser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h1512 </w:t>
      </w:r>
      <w:r>
        <w:rPr>
          <w:rStyle w:val="hesloveslovo"/>
        </w:rPr>
        <w:t xml:space="preserve">Asseroth </w:t>
      </w:r>
      <w:r>
        <w:rPr>
          <w:rStyle w:val="akce"/>
        </w:rPr>
        <w:t xml:space="preserve">přeřazeno sub </w:t>
      </w:r>
      <w:r>
        <w:rPr>
          <w:rStyle w:val="odkaz"/>
        </w:rPr>
        <w:t>Aseroth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h1513 </w:t>
      </w:r>
      <w:r>
        <w:rPr>
          <w:rStyle w:val="hesloveslovo"/>
        </w:rPr>
        <w:t xml:space="preserve">assižský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asižský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h1514 </w:t>
      </w:r>
      <w:r>
        <w:rPr>
          <w:rStyle w:val="hesloveslovo"/>
        </w:rPr>
        <w:t xml:space="preserve">asské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áchský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h1515 </w:t>
      </w:r>
      <w:r>
        <w:rPr>
          <w:rStyle w:val="hesloveslovo"/>
        </w:rPr>
        <w:t xml:space="preserve">Asson </w:t>
      </w:r>
      <w:r>
        <w:rPr>
          <w:rStyle w:val="akce"/>
        </w:rPr>
        <w:t xml:space="preserve">přeřazeno sub </w:t>
      </w:r>
      <w:r>
        <w:rPr>
          <w:rStyle w:val="odkaz"/>
        </w:rPr>
        <w:t>Ason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h1516 </w:t>
      </w:r>
      <w:r>
        <w:rPr>
          <w:rStyle w:val="hesloveslovo"/>
        </w:rPr>
        <w:t xml:space="preserve">Assor </w:t>
      </w:r>
      <w:r>
        <w:rPr>
          <w:rStyle w:val="akce"/>
        </w:rPr>
        <w:t xml:space="preserve">přeřazeno sub </w:t>
      </w:r>
      <w:r>
        <w:rPr>
          <w:rStyle w:val="odkaz"/>
        </w:rPr>
        <w:t>adar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hesloveslovo"/>
        </w:rPr>
        <w:t xml:space="preserve">Asur </w:t>
      </w:r>
      <w:r>
        <w:rPr>
          <w:rStyle w:val="slovnidruh"/>
        </w:rPr>
        <w:t>indecl. subst.</w:t>
      </w:r>
      <w:r>
        <w:rPr>
          <w:rStyle w:val="nonparej"/>
        </w:rPr>
        <w:t xml:space="preserve">, též </w:t>
      </w:r>
      <w:r>
        <w:rPr>
          <w:rStyle w:val="morfologickacharakteristika"/>
        </w:rPr>
        <w:t xml:space="preserve">-a </w:t>
      </w:r>
      <w:r>
        <w:rPr>
          <w:rStyle w:val="slovnidruh"/>
        </w:rPr>
        <w:t>m.</w:t>
      </w:r>
    </w:p>
    <w:p w:rsidR="00CB13D1" w:rsidRDefault="007F094C">
      <w:pPr>
        <w:pStyle w:val="Heslovezahlavi"/>
      </w:pPr>
      <w:r>
        <w:rPr>
          <w:rStyle w:val="identifikator"/>
        </w:rPr>
        <w:t xml:space="preserve">h1517 </w:t>
      </w:r>
      <w:r>
        <w:rPr>
          <w:rStyle w:val="hesloveslovo"/>
        </w:rPr>
        <w:t xml:space="preserve">Assur </w:t>
      </w:r>
      <w:r>
        <w:rPr>
          <w:rStyle w:val="slovnidruh"/>
        </w:rPr>
        <w:t>indecl. subst.</w:t>
      </w:r>
      <w:r>
        <w:rPr>
          <w:rStyle w:val="nonparej"/>
        </w:rPr>
        <w:t xml:space="preserve">, též </w:t>
      </w:r>
      <w:r>
        <w:rPr>
          <w:rStyle w:val="morfologickacharakteristika"/>
        </w:rPr>
        <w:t xml:space="preserve">-a </w:t>
      </w:r>
      <w:r>
        <w:rPr>
          <w:rStyle w:val="slovnidruh"/>
        </w:rPr>
        <w:t>m.</w:t>
      </w:r>
    </w:p>
    <w:p w:rsidR="00CB13D1" w:rsidRDefault="007F094C">
      <w:pPr>
        <w:pStyle w:val="Heslovezahlavi"/>
      </w:pPr>
      <w:r>
        <w:rPr>
          <w:rStyle w:val="hesloveslovo"/>
        </w:rPr>
        <w:t xml:space="preserve">Asuř </w:t>
      </w:r>
      <w:r>
        <w:rPr>
          <w:rStyle w:val="slovnidruh"/>
        </w:rPr>
        <w:t>indecl. subst.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1. </w:t>
      </w:r>
      <w:r>
        <w:rPr>
          <w:rStyle w:val="slovnidruh"/>
        </w:rPr>
        <w:t xml:space="preserve">indecl. </w:t>
      </w:r>
      <w:r>
        <w:rPr>
          <w:rStyle w:val="vyznam"/>
        </w:rPr>
        <w:t>Asyřané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2. </w:t>
      </w:r>
      <w:r>
        <w:rPr>
          <w:rStyle w:val="slovnidruh"/>
        </w:rPr>
        <w:t xml:space="preserve">indecl. </w:t>
      </w:r>
      <w:r>
        <w:rPr>
          <w:rStyle w:val="vyznam"/>
        </w:rPr>
        <w:t>Asýrie, starověká říše ležící v Přední Asii na březích řeky Tigris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3. </w:t>
      </w:r>
      <w:r>
        <w:rPr>
          <w:rStyle w:val="slovnidruh"/>
        </w:rPr>
        <w:t xml:space="preserve">indecl. </w:t>
      </w:r>
      <w:r>
        <w:rPr>
          <w:rStyle w:val="nonparej"/>
        </w:rPr>
        <w:t xml:space="preserve">i </w:t>
      </w:r>
      <w:r>
        <w:rPr>
          <w:rStyle w:val="morfologickacharakteristika"/>
        </w:rPr>
        <w:t xml:space="preserve">-a </w:t>
      </w:r>
      <w:r>
        <w:rPr>
          <w:rStyle w:val="vyznam"/>
        </w:rPr>
        <w:t>vl. jm. osob. Assur, vládce Asýrie</w:t>
      </w:r>
    </w:p>
    <w:p w:rsidR="00CB13D1" w:rsidRDefault="007F094C">
      <w:pPr>
        <w:pStyle w:val="Poznamka"/>
      </w:pPr>
      <w:r>
        <w:t xml:space="preserve">Dolož. též adj. poses. </w:t>
      </w:r>
      <w:r>
        <w:rPr>
          <w:rStyle w:val="kurziva"/>
        </w:rPr>
        <w:t>Assuróv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h1518 </w:t>
      </w:r>
      <w:r>
        <w:rPr>
          <w:rStyle w:val="hesloveslovo"/>
        </w:rPr>
        <w:t xml:space="preserve">Assurský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assurský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hesloveslovo"/>
        </w:rPr>
        <w:lastRenderedPageBreak/>
        <w:t xml:space="preserve">asurský </w:t>
      </w:r>
      <w:r>
        <w:rPr>
          <w:rStyle w:val="slovnidruh"/>
        </w:rPr>
        <w:t>adj.</w:t>
      </w:r>
    </w:p>
    <w:p w:rsidR="00CB13D1" w:rsidRDefault="007F094C">
      <w:pPr>
        <w:pStyle w:val="Heslovezahlavi"/>
      </w:pPr>
      <w:r>
        <w:rPr>
          <w:rStyle w:val="hesloveslovo"/>
        </w:rPr>
        <w:t xml:space="preserve">assurský </w:t>
      </w:r>
      <w:r>
        <w:rPr>
          <w:rStyle w:val="slovnidruh"/>
        </w:rPr>
        <w:t>adj.</w:t>
      </w:r>
    </w:p>
    <w:p w:rsidR="00CB13D1" w:rsidRDefault="007F094C">
      <w:pPr>
        <w:pStyle w:val="Motivace"/>
      </w:pPr>
      <w:r>
        <w:rPr>
          <w:rStyle w:val="nonparej"/>
        </w:rPr>
        <w:t xml:space="preserve">k </w:t>
      </w:r>
      <w:r>
        <w:rPr>
          <w:rStyle w:val="odkaz"/>
        </w:rPr>
        <w:t>Asur</w:t>
      </w:r>
    </w:p>
    <w:p w:rsidR="00CB13D1" w:rsidRDefault="007F094C">
      <w:pPr>
        <w:pStyle w:val="Vykladvyznamu"/>
      </w:pPr>
      <w:r>
        <w:rPr>
          <w:rStyle w:val="spojitelnost"/>
        </w:rPr>
        <w:t xml:space="preserve">(o člověku) </w:t>
      </w:r>
      <w:r>
        <w:rPr>
          <w:rStyle w:val="vyznam"/>
        </w:rPr>
        <w:t>asyrský, pocházející z Asýrie</w:t>
      </w:r>
    </w:p>
    <w:p w:rsidR="00CB13D1" w:rsidRDefault="007F094C">
      <w:pPr>
        <w:pStyle w:val="Poznamka"/>
      </w:pPr>
      <w:r>
        <w:rPr>
          <w:rStyle w:val="nonparej"/>
        </w:rPr>
        <w:t xml:space="preserve">Sr. </w:t>
      </w:r>
      <w:r>
        <w:rPr>
          <w:rStyle w:val="odkaz"/>
        </w:rPr>
        <w:t>asyrský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h1519 </w:t>
      </w:r>
      <w:r>
        <w:rPr>
          <w:rStyle w:val="hesloveslovo"/>
        </w:rPr>
        <w:t xml:space="preserve">Assver </w:t>
      </w:r>
      <w:r>
        <w:rPr>
          <w:rStyle w:val="akce"/>
        </w:rPr>
        <w:t xml:space="preserve">přeřazeno sub </w:t>
      </w:r>
      <w:r>
        <w:rPr>
          <w:rStyle w:val="odkaz"/>
        </w:rPr>
        <w:t>Asver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h1520 </w:t>
      </w:r>
      <w:r>
        <w:rPr>
          <w:rStyle w:val="hesloveslovo"/>
        </w:rPr>
        <w:t xml:space="preserve">Assyr </w:t>
      </w:r>
      <w:r>
        <w:rPr>
          <w:rStyle w:val="akce"/>
        </w:rPr>
        <w:t xml:space="preserve">přeřazeno sub </w:t>
      </w:r>
      <w:r>
        <w:rPr>
          <w:rStyle w:val="odkaz"/>
        </w:rPr>
        <w:t>Asyr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hesloveslovo"/>
        </w:rPr>
        <w:t>Asyr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-a </w:t>
      </w:r>
      <w:r>
        <w:rPr>
          <w:rStyle w:val="slovnidruh"/>
        </w:rPr>
        <w:t>m.</w:t>
      </w:r>
    </w:p>
    <w:p w:rsidR="00CB13D1" w:rsidRDefault="007F094C">
      <w:pPr>
        <w:pStyle w:val="Vykladvyznamu"/>
      </w:pPr>
      <w:r>
        <w:rPr>
          <w:rStyle w:val="vyznam"/>
        </w:rPr>
        <w:t>Asyřan, obyvatel Asýrie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h1521 </w:t>
      </w:r>
      <w:r>
        <w:rPr>
          <w:rStyle w:val="hesloveslovo"/>
        </w:rPr>
        <w:t xml:space="preserve">Assyria </w:t>
      </w:r>
      <w:r>
        <w:rPr>
          <w:rStyle w:val="akce"/>
        </w:rPr>
        <w:t xml:space="preserve">přeřazeno sub </w:t>
      </w:r>
      <w:r>
        <w:rPr>
          <w:rStyle w:val="odkaz"/>
        </w:rPr>
        <w:t>Assyrie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hesloveslovo"/>
        </w:rPr>
        <w:t>Asýrie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-ie </w:t>
      </w:r>
      <w:r>
        <w:rPr>
          <w:rStyle w:val="slovnidruh"/>
        </w:rPr>
        <w:t>f.</w:t>
      </w:r>
    </w:p>
    <w:p w:rsidR="00CB13D1" w:rsidRDefault="007F094C">
      <w:pPr>
        <w:pStyle w:val="Heslovezahlavi"/>
      </w:pPr>
      <w:r>
        <w:rPr>
          <w:rStyle w:val="identifikator"/>
        </w:rPr>
        <w:t xml:space="preserve">h1522 </w:t>
      </w:r>
      <w:r>
        <w:rPr>
          <w:rStyle w:val="hesloveslovo"/>
        </w:rPr>
        <w:t>Assyrie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-ie </w:t>
      </w:r>
      <w:r>
        <w:rPr>
          <w:rStyle w:val="slovnidruh"/>
        </w:rPr>
        <w:t>f.</w:t>
      </w:r>
    </w:p>
    <w:p w:rsidR="00CB13D1" w:rsidRDefault="007F094C">
      <w:pPr>
        <w:pStyle w:val="Heslovezahlavi"/>
      </w:pPr>
      <w:r>
        <w:rPr>
          <w:rStyle w:val="nonparej"/>
        </w:rPr>
        <w:t xml:space="preserve">dolož. též </w:t>
      </w:r>
      <w:r>
        <w:rPr>
          <w:rStyle w:val="hesloveslovo"/>
        </w:rPr>
        <w:t>Asýřie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-ie </w:t>
      </w:r>
      <w:r>
        <w:rPr>
          <w:rStyle w:val="slovnidruh"/>
        </w:rPr>
        <w:t>f.</w:t>
      </w:r>
    </w:p>
    <w:p w:rsidR="00CB13D1" w:rsidRDefault="007F094C">
      <w:pPr>
        <w:pStyle w:val="Heslovezahlavi"/>
      </w:pPr>
      <w:r>
        <w:rPr>
          <w:rStyle w:val="nonparej"/>
        </w:rPr>
        <w:t xml:space="preserve">dolož. též </w:t>
      </w:r>
      <w:r>
        <w:rPr>
          <w:rStyle w:val="hesloveslovo"/>
        </w:rPr>
        <w:t>Assyřie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-ie </w:t>
      </w:r>
      <w:r>
        <w:rPr>
          <w:rStyle w:val="slovnidruh"/>
        </w:rPr>
        <w:t>f.</w:t>
      </w:r>
    </w:p>
    <w:p w:rsidR="00CB13D1" w:rsidRDefault="007F094C">
      <w:pPr>
        <w:pStyle w:val="Heslovezahlavi"/>
      </w:pPr>
      <w:r>
        <w:rPr>
          <w:rStyle w:val="nonparej"/>
        </w:rPr>
        <w:t xml:space="preserve">dolož. též </w:t>
      </w:r>
      <w:r>
        <w:rPr>
          <w:rStyle w:val="hesloveslovonetucne"/>
        </w:rPr>
        <w:t>Assyria</w:t>
      </w:r>
      <w:r>
        <w:rPr>
          <w:rStyle w:val="delimitator"/>
        </w:rPr>
        <w:t xml:space="preserve">, </w:t>
      </w:r>
      <w:r>
        <w:rPr>
          <w:rStyle w:val="morfologickacharakteristika"/>
        </w:rPr>
        <w:t xml:space="preserve">-ie </w:t>
      </w:r>
      <w:r>
        <w:rPr>
          <w:rStyle w:val="slovnidruh"/>
        </w:rPr>
        <w:t xml:space="preserve">f. </w:t>
      </w:r>
      <w:r>
        <w:rPr>
          <w:rStyle w:val="komentar"/>
        </w:rPr>
        <w:t>Žídek ve výčtu zemí</w:t>
      </w:r>
    </w:p>
    <w:p w:rsidR="00CB13D1" w:rsidRDefault="007F094C">
      <w:pPr>
        <w:pStyle w:val="Vykladvyznamu"/>
      </w:pPr>
      <w:r>
        <w:rPr>
          <w:rStyle w:val="vyznam"/>
        </w:rPr>
        <w:t>Asýrie, starověká říše ležící v Přední Asii na březích řeky Tigris</w:t>
      </w:r>
    </w:p>
    <w:p w:rsidR="00CB13D1" w:rsidRDefault="007F094C">
      <w:pPr>
        <w:pStyle w:val="Poznamka"/>
      </w:pPr>
      <w:r>
        <w:rPr>
          <w:rStyle w:val="nonparej"/>
        </w:rPr>
        <w:t xml:space="preserve">Sr. </w:t>
      </w:r>
      <w:r>
        <w:rPr>
          <w:rStyle w:val="odkaz"/>
        </w:rPr>
        <w:t>Asur</w:t>
      </w:r>
      <w:r>
        <w:t xml:space="preserve">, </w:t>
      </w:r>
      <w:r>
        <w:rPr>
          <w:rStyle w:val="odkaz"/>
        </w:rPr>
        <w:t>asyrský</w:t>
      </w:r>
    </w:p>
    <w:p w:rsidR="00CB13D1" w:rsidRDefault="007F094C">
      <w:pPr>
        <w:pStyle w:val="Autor"/>
      </w:pPr>
      <w:r>
        <w:lastRenderedPageBreak/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h1523 </w:t>
      </w:r>
      <w:r>
        <w:rPr>
          <w:rStyle w:val="hesloveslovo"/>
        </w:rPr>
        <w:t xml:space="preserve">Assyrii </w:t>
      </w:r>
      <w:r>
        <w:rPr>
          <w:rStyle w:val="akce"/>
        </w:rPr>
        <w:t xml:space="preserve">přeřazeno sub </w:t>
      </w:r>
      <w:r>
        <w:rPr>
          <w:rStyle w:val="odkaz"/>
        </w:rPr>
        <w:t xml:space="preserve">Assyrie </w:t>
      </w:r>
      <w:r>
        <w:rPr>
          <w:rStyle w:val="komentar"/>
        </w:rPr>
        <w:t>nepřímý pád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h1524 </w:t>
      </w:r>
      <w:r>
        <w:rPr>
          <w:rStyle w:val="hesloveslovo"/>
        </w:rPr>
        <w:t xml:space="preserve">Assyrius </w:t>
      </w:r>
      <w:r>
        <w:rPr>
          <w:rStyle w:val="akce"/>
        </w:rPr>
        <w:t xml:space="preserve">proprium </w:t>
      </w:r>
      <w:r>
        <w:rPr>
          <w:rStyle w:val="komentar"/>
        </w:rPr>
        <w:t xml:space="preserve">omylem místo </w:t>
      </w:r>
      <w:r>
        <w:rPr>
          <w:rStyle w:val="komentarkurziva"/>
        </w:rPr>
        <w:t>Assyrie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h1525 </w:t>
      </w:r>
      <w:r>
        <w:rPr>
          <w:rStyle w:val="hesloveslovo"/>
        </w:rPr>
        <w:t xml:space="preserve">Assyrský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asyrský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h1526 </w:t>
      </w:r>
      <w:r>
        <w:rPr>
          <w:rStyle w:val="hesloveslovo"/>
        </w:rPr>
        <w:t xml:space="preserve">Assyřie </w:t>
      </w:r>
      <w:r>
        <w:rPr>
          <w:rStyle w:val="akce"/>
        </w:rPr>
        <w:t xml:space="preserve">přeřazeno sub </w:t>
      </w:r>
      <w:r>
        <w:rPr>
          <w:rStyle w:val="odkaz"/>
        </w:rPr>
        <w:t>Asýrie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h1527 </w:t>
      </w:r>
      <w:r>
        <w:rPr>
          <w:rStyle w:val="hesloveslovo"/>
        </w:rPr>
        <w:t xml:space="preserve">assyřský </w:t>
      </w:r>
      <w:r>
        <w:rPr>
          <w:rStyle w:val="akce"/>
        </w:rPr>
        <w:t xml:space="preserve">přeřazeno sub </w:t>
      </w:r>
      <w:r>
        <w:rPr>
          <w:rStyle w:val="odkaz"/>
        </w:rPr>
        <w:t>asyrský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h1528 </w:t>
      </w:r>
      <w:r>
        <w:rPr>
          <w:rStyle w:val="hesloveslovo"/>
        </w:rPr>
        <w:t xml:space="preserve">Astalotus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Astalofus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lastRenderedPageBreak/>
        <w:t xml:space="preserve">Astalofus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h1529 </w:t>
      </w:r>
      <w:r>
        <w:rPr>
          <w:rStyle w:val="hesloveslovo"/>
        </w:rPr>
        <w:t xml:space="preserve">Astarcha </w:t>
      </w:r>
      <w:r>
        <w:rPr>
          <w:rStyle w:val="akce"/>
        </w:rPr>
        <w:t>proprium</w:t>
      </w:r>
    </w:p>
    <w:p w:rsidR="00CB13D1" w:rsidRDefault="007F094C">
      <w:pPr>
        <w:pStyle w:val="Poznamka"/>
      </w:pPr>
      <w:r>
        <w:rPr>
          <w:rStyle w:val="nonparej"/>
        </w:rPr>
        <w:t xml:space="preserve">Sr. </w:t>
      </w:r>
      <w:r>
        <w:rPr>
          <w:rStyle w:val="odkaz"/>
        </w:rPr>
        <w:t>Astarot f.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h1530 </w:t>
      </w:r>
      <w:r>
        <w:rPr>
          <w:rStyle w:val="hesloveslovo"/>
        </w:rPr>
        <w:t xml:space="preserve">Astaroch </w:t>
      </w:r>
      <w:r>
        <w:rPr>
          <w:rStyle w:val="akce"/>
        </w:rPr>
        <w:t xml:space="preserve">přeřazeno sub </w:t>
      </w:r>
      <w:r>
        <w:rPr>
          <w:rStyle w:val="odkaz"/>
        </w:rPr>
        <w:t>Astarot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h1531 </w:t>
      </w:r>
      <w:r>
        <w:rPr>
          <w:rStyle w:val="hesloveslovo"/>
        </w:rPr>
        <w:t xml:space="preserve">Astarot </w:t>
      </w:r>
      <w:r>
        <w:rPr>
          <w:rStyle w:val="slovnidruh"/>
        </w:rPr>
        <w:t>indecl. m.</w:t>
      </w:r>
    </w:p>
    <w:p w:rsidR="00CB13D1" w:rsidRDefault="007F094C">
      <w:pPr>
        <w:pStyle w:val="Heslovezahlavi"/>
      </w:pPr>
      <w:r>
        <w:rPr>
          <w:rStyle w:val="hesloveslovo"/>
        </w:rPr>
        <w:t>Astarot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-a </w:t>
      </w:r>
      <w:r>
        <w:rPr>
          <w:rStyle w:val="slovnidruh"/>
        </w:rPr>
        <w:t>m.</w:t>
      </w:r>
    </w:p>
    <w:p w:rsidR="00CB13D1" w:rsidRDefault="007F094C">
      <w:pPr>
        <w:pStyle w:val="Heslovezahlavi"/>
      </w:pPr>
      <w:r>
        <w:rPr>
          <w:rStyle w:val="hesloveslovo"/>
        </w:rPr>
        <w:t xml:space="preserve">Astarot </w:t>
      </w:r>
      <w:r>
        <w:rPr>
          <w:rStyle w:val="slovnidruh"/>
        </w:rPr>
        <w:t xml:space="preserve">indecl. f. </w:t>
      </w:r>
      <w:r>
        <w:rPr>
          <w:rStyle w:val="komentar"/>
        </w:rPr>
        <w:t>nemyslím, že by bylo vhodné od sebe oddělit hesla A. m. a A. f. – úzce spolu souvisí, starozákonní pohanské božstvo je někdy bezpohlavní, někdy je to f., démon je ale pak ale už jasné mask. ...</w:t>
      </w:r>
    </w:p>
    <w:p w:rsidR="00CB13D1" w:rsidRDefault="007F094C">
      <w:pPr>
        <w:pStyle w:val="Heslovezahlavi"/>
      </w:pPr>
      <w:r>
        <w:rPr>
          <w:rStyle w:val="identifikator"/>
        </w:rPr>
        <w:t xml:space="preserve">h1532 </w:t>
      </w:r>
      <w:r>
        <w:rPr>
          <w:rStyle w:val="nonparej"/>
        </w:rPr>
        <w:t xml:space="preserve">dolož. též </w:t>
      </w:r>
      <w:r>
        <w:rPr>
          <w:rStyle w:val="hesloveslovo"/>
        </w:rPr>
        <w:t xml:space="preserve">Astaroth¹ </w:t>
      </w:r>
      <w:r>
        <w:rPr>
          <w:rStyle w:val="slovnidruh"/>
        </w:rPr>
        <w:t>indecl. m.</w:t>
      </w:r>
    </w:p>
    <w:p w:rsidR="00CB13D1" w:rsidRDefault="007F094C">
      <w:pPr>
        <w:pStyle w:val="Heslovezahlavi"/>
      </w:pPr>
      <w:r>
        <w:rPr>
          <w:rStyle w:val="nonparej"/>
        </w:rPr>
        <w:t xml:space="preserve">dolož. též </w:t>
      </w:r>
      <w:r>
        <w:rPr>
          <w:rStyle w:val="hesloveslovo"/>
        </w:rPr>
        <w:t>Astaroth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-a </w:t>
      </w:r>
      <w:r>
        <w:rPr>
          <w:rStyle w:val="slovnidruh"/>
        </w:rPr>
        <w:t>m.</w:t>
      </w:r>
    </w:p>
    <w:p w:rsidR="00CB13D1" w:rsidRDefault="007F094C">
      <w:pPr>
        <w:pStyle w:val="Heslovezahlavi"/>
      </w:pPr>
      <w:r>
        <w:rPr>
          <w:rStyle w:val="nonparej"/>
        </w:rPr>
        <w:t xml:space="preserve">dolož. též </w:t>
      </w:r>
      <w:r>
        <w:rPr>
          <w:rStyle w:val="hesloveslovo"/>
        </w:rPr>
        <w:t xml:space="preserve">Astaroth¹ </w:t>
      </w:r>
      <w:r>
        <w:rPr>
          <w:rStyle w:val="slovnidruh"/>
        </w:rPr>
        <w:t>indecl. f.</w:t>
      </w:r>
    </w:p>
    <w:p w:rsidR="00CB13D1" w:rsidRDefault="007F094C">
      <w:pPr>
        <w:pStyle w:val="Heslovezahlavi"/>
      </w:pPr>
      <w:r>
        <w:rPr>
          <w:rStyle w:val="nonparej"/>
        </w:rPr>
        <w:t xml:space="preserve">dolož. též </w:t>
      </w:r>
      <w:r>
        <w:rPr>
          <w:rStyle w:val="hesloveslovo"/>
        </w:rPr>
        <w:t>Astarota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-y </w:t>
      </w:r>
      <w:r>
        <w:rPr>
          <w:rStyle w:val="slovnidruh"/>
        </w:rPr>
        <w:t>m.</w:t>
      </w:r>
    </w:p>
    <w:p w:rsidR="00CB13D1" w:rsidRDefault="007F094C">
      <w:pPr>
        <w:pStyle w:val="Heslovezahlavi"/>
      </w:pPr>
      <w:r>
        <w:rPr>
          <w:rStyle w:val="nonparej"/>
        </w:rPr>
        <w:t xml:space="preserve">dolož. též </w:t>
      </w:r>
      <w:r>
        <w:rPr>
          <w:rStyle w:val="hesloveslovonetucne"/>
        </w:rPr>
        <w:t>Astaroch</w:t>
      </w:r>
      <w:r>
        <w:rPr>
          <w:rStyle w:val="delimitator"/>
        </w:rPr>
        <w:t xml:space="preserve">, </w:t>
      </w:r>
      <w:r>
        <w:rPr>
          <w:rStyle w:val="morfologickacharakteristika"/>
        </w:rPr>
        <w:t xml:space="preserve">-a </w:t>
      </w:r>
      <w:r>
        <w:rPr>
          <w:rStyle w:val="slovnidruh"/>
        </w:rPr>
        <w:t>m.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1. </w:t>
      </w:r>
      <w:r>
        <w:rPr>
          <w:rStyle w:val="vyznam"/>
        </w:rPr>
        <w:t xml:space="preserve">pohanské božstvo Aštarté, Aštoret, Ištar, semitská bohyně úrody, plodnosti, války, smrti a zkázy </w:t>
      </w:r>
      <w:r>
        <w:rPr>
          <w:rStyle w:val="komentar"/>
        </w:rPr>
        <w:t>uctívaná Asyřany, Babylóňany a Féničany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2. </w:t>
      </w:r>
      <w:r>
        <w:rPr>
          <w:rStyle w:val="nonparej"/>
        </w:rPr>
        <w:t xml:space="preserve">jen m. </w:t>
      </w:r>
      <w:r>
        <w:rPr>
          <w:rStyle w:val="vyznam"/>
        </w:rPr>
        <w:t>zlý démon Astarot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h1533 </w:t>
      </w:r>
      <w:r>
        <w:rPr>
          <w:rStyle w:val="hesloveslovo"/>
        </w:rPr>
        <w:t xml:space="preserve">Astartha </w:t>
      </w:r>
      <w:r>
        <w:rPr>
          <w:rStyle w:val="akce"/>
        </w:rPr>
        <w:t xml:space="preserve">citátové slovo </w:t>
      </w:r>
      <w:r>
        <w:rPr>
          <w:rStyle w:val="komentar"/>
        </w:rPr>
        <w:t>lat. u Comestora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lastRenderedPageBreak/>
        <w:t xml:space="preserve">h1534 </w:t>
      </w:r>
      <w:r>
        <w:rPr>
          <w:rStyle w:val="hesloveslovo"/>
        </w:rPr>
        <w:t xml:space="preserve">asteriscus </w:t>
      </w:r>
      <w:r>
        <w:rPr>
          <w:rStyle w:val="akce"/>
        </w:rPr>
        <w:t xml:space="preserve">přeřazeno sub </w:t>
      </w:r>
      <w:r>
        <w:rPr>
          <w:rStyle w:val="odkaz"/>
        </w:rPr>
        <w:t>asteriskus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h1535 </w:t>
      </w:r>
      <w:r>
        <w:rPr>
          <w:rStyle w:val="hesloveslovo"/>
        </w:rPr>
        <w:t>asteriskus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-ka/-ku </w:t>
      </w:r>
      <w:r>
        <w:rPr>
          <w:rStyle w:val="slovnidruh"/>
        </w:rPr>
        <w:t>m.</w:t>
      </w:r>
    </w:p>
    <w:p w:rsidR="00CB13D1" w:rsidRDefault="007F094C">
      <w:pPr>
        <w:pStyle w:val="Heslovezahlavi"/>
      </w:pPr>
      <w:r>
        <w:rPr>
          <w:rStyle w:val="hesloveslovo"/>
        </w:rPr>
        <w:t>asterisk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-a/-u </w:t>
      </w:r>
      <w:r>
        <w:rPr>
          <w:rStyle w:val="slovnidruh"/>
        </w:rPr>
        <w:t>m.</w:t>
      </w:r>
    </w:p>
    <w:p w:rsidR="00CB13D1" w:rsidRDefault="007F094C">
      <w:pPr>
        <w:pStyle w:val="Heslovezahlavi"/>
      </w:pPr>
      <w:r>
        <w:rPr>
          <w:rStyle w:val="nonparej"/>
        </w:rPr>
        <w:t xml:space="preserve">dolož. jen </w:t>
      </w:r>
      <w:r>
        <w:rPr>
          <w:rStyle w:val="hesloveslovonetucne"/>
        </w:rPr>
        <w:t>asteriscus</w:t>
      </w:r>
      <w:r>
        <w:rPr>
          <w:rStyle w:val="delimitator"/>
        </w:rPr>
        <w:t xml:space="preserve">, </w:t>
      </w:r>
      <w:r>
        <w:rPr>
          <w:rStyle w:val="morfologickacharakteristika"/>
        </w:rPr>
        <w:t xml:space="preserve">-ca/-cu </w:t>
      </w:r>
      <w:r>
        <w:rPr>
          <w:rStyle w:val="slovnidruh"/>
        </w:rPr>
        <w:t>m.</w:t>
      </w:r>
    </w:p>
    <w:p w:rsidR="00CB13D1" w:rsidRDefault="007F094C">
      <w:pPr>
        <w:pStyle w:val="Motivace"/>
      </w:pPr>
      <w:r>
        <w:rPr>
          <w:rStyle w:val="nonparej"/>
        </w:rPr>
        <w:t xml:space="preserve">k lat. </w:t>
      </w:r>
      <w:r>
        <w:t>asteriscus</w:t>
      </w:r>
    </w:p>
    <w:p w:rsidR="00CB13D1" w:rsidRDefault="007F094C">
      <w:pPr>
        <w:pStyle w:val="Vykladvyznamu"/>
      </w:pPr>
      <w:r>
        <w:rPr>
          <w:rStyle w:val="nonparej"/>
        </w:rPr>
        <w:t xml:space="preserve">gram. </w:t>
      </w:r>
      <w:r>
        <w:rPr>
          <w:rStyle w:val="vyznam"/>
        </w:rPr>
        <w:t xml:space="preserve">grafická značka v textu ve tvaru hvězdičky </w:t>
      </w:r>
      <w:r>
        <w:rPr>
          <w:rStyle w:val="komentar"/>
        </w:rPr>
        <w:t>označující nějakou přídatnou informaci, zvl. přípisek uvedený touto hvězdičkou (?)</w:t>
      </w:r>
    </w:p>
    <w:p w:rsidR="00CB13D1" w:rsidRDefault="007F094C">
      <w:pPr>
        <w:pStyle w:val="Poznamka"/>
      </w:pPr>
      <w:r>
        <w:t xml:space="preserve">Jen </w:t>
      </w:r>
      <w:r>
        <w:rPr>
          <w:rStyle w:val="pramen"/>
        </w:rPr>
        <w:t>Comest</w:t>
      </w:r>
      <w:r>
        <w:t xml:space="preserve">. </w:t>
      </w:r>
      <w:r>
        <w:rPr>
          <w:rStyle w:val="nonparej"/>
        </w:rPr>
        <w:t xml:space="preserve">Sr. </w:t>
      </w:r>
      <w:r>
        <w:rPr>
          <w:rStyle w:val="odkaz"/>
        </w:rPr>
        <w:t>obelus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h1536 </w:t>
      </w:r>
      <w:r>
        <w:rPr>
          <w:rStyle w:val="hesloveslovo"/>
        </w:rPr>
        <w:t xml:space="preserve">Astiages </w:t>
      </w:r>
      <w:r>
        <w:rPr>
          <w:rStyle w:val="akce"/>
        </w:rPr>
        <w:t xml:space="preserve">přeřazeno sub </w:t>
      </w:r>
      <w:r>
        <w:rPr>
          <w:rStyle w:val="odkaz"/>
        </w:rPr>
        <w:t>Astrages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h1537 </w:t>
      </w:r>
      <w:r>
        <w:rPr>
          <w:rStyle w:val="hesloveslovo"/>
        </w:rPr>
        <w:t>astok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-a/-u </w:t>
      </w:r>
      <w:r>
        <w:rPr>
          <w:rStyle w:val="slovnidruh"/>
        </w:rPr>
        <w:t xml:space="preserve">m. </w:t>
      </w:r>
      <w:r>
        <w:t>(?)</w:t>
      </w:r>
    </w:p>
    <w:p w:rsidR="00CB13D1" w:rsidRDefault="007F094C">
      <w:pPr>
        <w:pStyle w:val="Vykladvyznamu"/>
      </w:pPr>
      <w:r>
        <w:rPr>
          <w:rStyle w:val="vyznam"/>
        </w:rPr>
        <w:t>kyselý nápoj n. tekutý pokrm z rozdrceného obilí (požívaný mj. z léčebných důvodů)</w:t>
      </w:r>
    </w:p>
    <w:p w:rsidR="00CB13D1" w:rsidRDefault="007F094C">
      <w:pPr>
        <w:pStyle w:val="Poznamka"/>
      </w:pPr>
      <w:r>
        <w:t xml:space="preserve">Ojed. doložený bohemismus v lat. textu. </w:t>
      </w:r>
      <w:r>
        <w:rPr>
          <w:rStyle w:val="nonparej"/>
        </w:rPr>
        <w:t xml:space="preserve">Sr. </w:t>
      </w:r>
      <w:r>
        <w:rPr>
          <w:rStyle w:val="odkaz"/>
        </w:rPr>
        <w:t>kysělicě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t xml:space="preserve">Astriages </w:t>
      </w:r>
      <w:r>
        <w:rPr>
          <w:rStyle w:val="akce"/>
        </w:rPr>
        <w:t>proprium</w:t>
      </w:r>
    </w:p>
    <w:p w:rsidR="00CB13D1" w:rsidRDefault="007F094C">
      <w:pPr>
        <w:pStyle w:val="Vylouceneheslo"/>
      </w:pPr>
      <w:r>
        <w:rPr>
          <w:rStyle w:val="identifikator"/>
        </w:rPr>
        <w:t xml:space="preserve">h1538 </w:t>
      </w:r>
      <w:r>
        <w:rPr>
          <w:rStyle w:val="hesloveslovo"/>
        </w:rPr>
        <w:t xml:space="preserve">Astrages </w:t>
      </w:r>
      <w:r>
        <w:rPr>
          <w:rStyle w:val="akce"/>
        </w:rPr>
        <w:t>proprium</w:t>
      </w:r>
    </w:p>
    <w:p w:rsidR="00CB13D1" w:rsidRDefault="007F094C">
      <w:pPr>
        <w:pStyle w:val="Vylouceneheslo"/>
      </w:pPr>
      <w:r>
        <w:rPr>
          <w:rStyle w:val="identifikator"/>
        </w:rPr>
        <w:t xml:space="preserve">h1539 </w:t>
      </w:r>
      <w:r>
        <w:rPr>
          <w:rStyle w:val="hesloveslovo"/>
        </w:rPr>
        <w:t xml:space="preserve">Astrageš </w:t>
      </w:r>
      <w:r>
        <w:rPr>
          <w:rStyle w:val="akce"/>
        </w:rPr>
        <w:t>proprium</w:t>
      </w:r>
    </w:p>
    <w:p w:rsidR="00CB13D1" w:rsidRDefault="007F094C">
      <w:pPr>
        <w:pStyle w:val="Vylouceneheslo"/>
      </w:pPr>
      <w:r>
        <w:rPr>
          <w:rStyle w:val="nonparej"/>
        </w:rPr>
        <w:t xml:space="preserve">dolož. též </w:t>
      </w:r>
      <w:r>
        <w:rPr>
          <w:rStyle w:val="hesloveslovo"/>
        </w:rPr>
        <w:t xml:space="preserve">Astiages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h1540 </w:t>
      </w:r>
      <w:r>
        <w:rPr>
          <w:rStyle w:val="hesloveslovo"/>
        </w:rPr>
        <w:t xml:space="preserve">astrdomský </w:t>
      </w:r>
      <w:r>
        <w:rPr>
          <w:rStyle w:val="slovnidruh"/>
        </w:rPr>
        <w:t>adj.</w:t>
      </w:r>
    </w:p>
    <w:p w:rsidR="00CB13D1" w:rsidRDefault="007F094C">
      <w:pPr>
        <w:pStyle w:val="Motivace"/>
      </w:pPr>
      <w:r>
        <w:rPr>
          <w:rStyle w:val="nonparej"/>
        </w:rPr>
        <w:lastRenderedPageBreak/>
        <w:t xml:space="preserve">sr. nč. </w:t>
      </w:r>
      <w:r>
        <w:t>Amsterodam</w:t>
      </w:r>
    </w:p>
    <w:p w:rsidR="00CB13D1" w:rsidRDefault="007F094C">
      <w:pPr>
        <w:pStyle w:val="Vykladvyznamu"/>
      </w:pPr>
      <w:r>
        <w:rPr>
          <w:rStyle w:val="spojitelnost"/>
        </w:rPr>
        <w:t xml:space="preserve">(o suknu) </w:t>
      </w:r>
      <w:r>
        <w:rPr>
          <w:rStyle w:val="vyznam"/>
        </w:rPr>
        <w:t>amsterodamský, vyrobený v Amsterodamu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h1541 </w:t>
      </w:r>
      <w:r>
        <w:rPr>
          <w:rStyle w:val="hesloveslovo"/>
        </w:rPr>
        <w:t xml:space="preserve">Astriolus </w:t>
      </w:r>
      <w:r>
        <w:rPr>
          <w:rStyle w:val="akce"/>
        </w:rPr>
        <w:t>proprium</w:t>
      </w:r>
    </w:p>
    <w:p w:rsidR="00CB13D1" w:rsidRDefault="007F094C">
      <w:pPr>
        <w:pStyle w:val="Poznamka"/>
      </w:pPr>
      <w:r>
        <w:t xml:space="preserve">Dolož. jen adj. poses. </w:t>
      </w:r>
      <w:r>
        <w:rPr>
          <w:rStyle w:val="kurziva"/>
        </w:rPr>
        <w:t>Astriolóv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h1542 </w:t>
      </w:r>
      <w:r>
        <w:rPr>
          <w:rStyle w:val="hesloveslovo"/>
        </w:rPr>
        <w:t>astroloja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-ě </w:t>
      </w:r>
      <w:r>
        <w:rPr>
          <w:rStyle w:val="slovnidruh"/>
        </w:rPr>
        <w:t>f.</w:t>
      </w:r>
    </w:p>
    <w:p w:rsidR="00CB13D1" w:rsidRDefault="007F094C">
      <w:pPr>
        <w:pStyle w:val="Motivace"/>
      </w:pPr>
      <w:r>
        <w:rPr>
          <w:rStyle w:val="nonparej"/>
        </w:rPr>
        <w:t xml:space="preserve">k řec.-lat. </w:t>
      </w:r>
      <w:r>
        <w:t>astrologia</w:t>
      </w:r>
    </w:p>
    <w:p w:rsidR="00CB13D1" w:rsidRDefault="007F094C">
      <w:pPr>
        <w:pStyle w:val="Vykladvyznamu"/>
      </w:pPr>
      <w:r>
        <w:rPr>
          <w:rStyle w:val="vyznam"/>
        </w:rPr>
        <w:t>astrologie, nauka o vlivu nadpozemských (nebeských) věcí a událostí na události pozemské</w:t>
      </w:r>
    </w:p>
    <w:p w:rsidR="00CB13D1" w:rsidRDefault="007F094C">
      <w:pPr>
        <w:pStyle w:val="Poznamka"/>
      </w:pPr>
      <w:r>
        <w:t xml:space="preserve">Ojed. doklad z </w:t>
      </w:r>
      <w:r>
        <w:rPr>
          <w:rStyle w:val="pramen"/>
        </w:rPr>
        <w:t>Tkadl</w:t>
      </w:r>
      <w:r>
        <w:t xml:space="preserve">, užití hraničí s citátovostí. </w:t>
      </w:r>
      <w:r>
        <w:rPr>
          <w:rStyle w:val="nonparej"/>
        </w:rPr>
        <w:t xml:space="preserve">Sr. </w:t>
      </w:r>
      <w:r>
        <w:rPr>
          <w:rStyle w:val="odkaz"/>
        </w:rPr>
        <w:t>astronomie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h1543 </w:t>
      </w:r>
      <w:r>
        <w:rPr>
          <w:rStyle w:val="hesloveslovo"/>
        </w:rPr>
        <w:t>astronom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-a </w:t>
      </w:r>
      <w:r>
        <w:rPr>
          <w:rStyle w:val="slovnidruh"/>
        </w:rPr>
        <w:t>m.</w:t>
      </w:r>
    </w:p>
    <w:p w:rsidR="00CB13D1" w:rsidRDefault="007F094C">
      <w:pPr>
        <w:pStyle w:val="Motivace"/>
      </w:pPr>
      <w:r>
        <w:rPr>
          <w:rStyle w:val="nonparej"/>
        </w:rPr>
        <w:t xml:space="preserve">k </w:t>
      </w:r>
      <w:r>
        <w:rPr>
          <w:rStyle w:val="odkaz"/>
        </w:rPr>
        <w:t>astronomie</w:t>
      </w:r>
    </w:p>
    <w:p w:rsidR="00CB13D1" w:rsidRDefault="007F094C">
      <w:pPr>
        <w:pStyle w:val="Vykladvyznamu"/>
      </w:pPr>
      <w:r>
        <w:rPr>
          <w:rStyle w:val="vyznam"/>
        </w:rPr>
        <w:t>astronom, hvězdář, kdo zkoumá postavení a pohyb hvězd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hesloveslovo"/>
        </w:rPr>
        <w:t>astronomie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-ie </w:t>
      </w:r>
      <w:r>
        <w:rPr>
          <w:rStyle w:val="slovnidruh"/>
        </w:rPr>
        <w:t>f.</w:t>
      </w:r>
    </w:p>
    <w:p w:rsidR="00CB13D1" w:rsidRDefault="007F094C">
      <w:pPr>
        <w:pStyle w:val="Heslovezahlavi"/>
      </w:pPr>
      <w:r>
        <w:rPr>
          <w:rStyle w:val="identifikator"/>
        </w:rPr>
        <w:t xml:space="preserve">h1544 </w:t>
      </w:r>
      <w:r>
        <w:rPr>
          <w:rStyle w:val="nonparej"/>
        </w:rPr>
        <w:t xml:space="preserve">dolož. jen </w:t>
      </w:r>
      <w:r>
        <w:rPr>
          <w:rStyle w:val="hesloveslovo"/>
        </w:rPr>
        <w:t>astronomia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-ie </w:t>
      </w:r>
      <w:r>
        <w:rPr>
          <w:rStyle w:val="slovnidruh"/>
        </w:rPr>
        <w:t xml:space="preserve">f. </w:t>
      </w:r>
      <w:r>
        <w:rPr>
          <w:rStyle w:val="komentar"/>
        </w:rPr>
        <w:t xml:space="preserve">k tomuto typu dokladů z Tkadlečka se chováme nejednotně: </w:t>
      </w:r>
      <w:r>
        <w:rPr>
          <w:rStyle w:val="komentarpramen"/>
        </w:rPr>
        <w:t xml:space="preserve">StčS </w:t>
      </w:r>
      <w:r>
        <w:rPr>
          <w:rStyle w:val="komentar"/>
        </w:rPr>
        <w:t>je někdy zpracovával (sr. pedomancia), někdy ne</w:t>
      </w:r>
    </w:p>
    <w:p w:rsidR="00CB13D1" w:rsidRDefault="007F094C">
      <w:pPr>
        <w:pStyle w:val="Motivace"/>
      </w:pPr>
      <w:r>
        <w:rPr>
          <w:rStyle w:val="nonparej"/>
        </w:rPr>
        <w:t xml:space="preserve">k řec.-lat. </w:t>
      </w:r>
      <w:r>
        <w:t>astronomia</w:t>
      </w:r>
    </w:p>
    <w:p w:rsidR="00CB13D1" w:rsidRDefault="007F094C">
      <w:pPr>
        <w:pStyle w:val="Vykladvyznamu"/>
      </w:pPr>
      <w:r>
        <w:rPr>
          <w:rStyle w:val="vyznam"/>
        </w:rPr>
        <w:t>astronomie, hvězdářství, nauka o hvězdách</w:t>
      </w:r>
    </w:p>
    <w:p w:rsidR="00CB13D1" w:rsidRDefault="007F094C">
      <w:pPr>
        <w:pStyle w:val="Poznamka"/>
      </w:pPr>
      <w:r>
        <w:t xml:space="preserve">Ojed. doklad z </w:t>
      </w:r>
      <w:r>
        <w:rPr>
          <w:rStyle w:val="pramen"/>
        </w:rPr>
        <w:t>Tkadl</w:t>
      </w:r>
      <w:r>
        <w:t xml:space="preserve">, užití hraničí s citátovostí. </w:t>
      </w:r>
      <w:r>
        <w:rPr>
          <w:rStyle w:val="nonparej"/>
        </w:rPr>
        <w:t xml:space="preserve">Sr. </w:t>
      </w:r>
      <w:r>
        <w:rPr>
          <w:rStyle w:val="odkaz"/>
        </w:rPr>
        <w:t>astroloja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lastRenderedPageBreak/>
        <w:t xml:space="preserve">h1545 </w:t>
      </w:r>
      <w:r>
        <w:rPr>
          <w:rStyle w:val="hesloveslovo"/>
        </w:rPr>
        <w:t xml:space="preserve">astronomus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Astronomus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t xml:space="preserve">Astronomus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h1546 </w:t>
      </w:r>
      <w:r>
        <w:rPr>
          <w:rStyle w:val="hesloveslovo"/>
        </w:rPr>
        <w:t xml:space="preserve">Astubalóv </w:t>
      </w:r>
      <w:r>
        <w:rPr>
          <w:rStyle w:val="akce"/>
        </w:rPr>
        <w:t xml:space="preserve">přeřazeno sub </w:t>
      </w:r>
      <w:r>
        <w:rPr>
          <w:rStyle w:val="odkaz"/>
        </w:rPr>
        <w:t xml:space="preserve">Asdrubal </w:t>
      </w:r>
      <w:r>
        <w:rPr>
          <w:rStyle w:val="komentarkurziva"/>
        </w:rPr>
        <w:t xml:space="preserve">Hasdrubal </w:t>
      </w:r>
      <w:r>
        <w:rPr>
          <w:rStyle w:val="komentar"/>
        </w:rPr>
        <w:t xml:space="preserve">n. </w:t>
      </w:r>
      <w:r>
        <w:rPr>
          <w:rStyle w:val="komentarkurziva"/>
        </w:rPr>
        <w:t>Haz</w:t>
      </w:r>
      <w:r>
        <w:rPr>
          <w:rStyle w:val="komentar"/>
        </w:rPr>
        <w:t>- nedoloženo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t xml:space="preserve">Asdrubal </w:t>
      </w:r>
      <w:r>
        <w:rPr>
          <w:rStyle w:val="akce"/>
        </w:rPr>
        <w:t>proprium</w:t>
      </w:r>
    </w:p>
    <w:p w:rsidR="00CB13D1" w:rsidRDefault="007F094C">
      <w:pPr>
        <w:pStyle w:val="Vylouceneheslo"/>
      </w:pPr>
      <w:r>
        <w:rPr>
          <w:rStyle w:val="hesloveslovo"/>
        </w:rPr>
        <w:t xml:space="preserve">Astubal </w:t>
      </w:r>
      <w:r>
        <w:rPr>
          <w:rStyle w:val="akce"/>
        </w:rPr>
        <w:t>proprium</w:t>
      </w:r>
    </w:p>
    <w:p w:rsidR="00CB13D1" w:rsidRDefault="007F094C">
      <w:pPr>
        <w:pStyle w:val="Poznamka"/>
      </w:pPr>
      <w:r>
        <w:t xml:space="preserve">Dolož. jen adj. poses. </w:t>
      </w:r>
      <w:r>
        <w:rPr>
          <w:rStyle w:val="kurziva"/>
        </w:rPr>
        <w:t>Astubalóv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h1547 </w:t>
      </w:r>
      <w:r>
        <w:rPr>
          <w:rStyle w:val="hesloveslovo"/>
        </w:rPr>
        <w:t xml:space="preserve">Astyages </w:t>
      </w:r>
      <w:r>
        <w:rPr>
          <w:rStyle w:val="akce"/>
        </w:rPr>
        <w:t xml:space="preserve">přeřazeno sub </w:t>
      </w:r>
      <w:r>
        <w:rPr>
          <w:rStyle w:val="odkaz"/>
        </w:rPr>
        <w:t>Astiages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h1548 </w:t>
      </w:r>
      <w:r>
        <w:rPr>
          <w:rStyle w:val="hesloveslovo"/>
        </w:rPr>
        <w:t xml:space="preserve">Asvera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Asver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h1549 </w:t>
      </w:r>
      <w:r>
        <w:rPr>
          <w:rStyle w:val="hesloveslovo"/>
        </w:rPr>
        <w:t xml:space="preserve">Asverus </w:t>
      </w:r>
      <w:r>
        <w:rPr>
          <w:rStyle w:val="akce"/>
        </w:rPr>
        <w:t>proprium</w:t>
      </w:r>
    </w:p>
    <w:p w:rsidR="00CB13D1" w:rsidRDefault="007F094C">
      <w:pPr>
        <w:pStyle w:val="Vylouceneheslo"/>
      </w:pPr>
      <w:r>
        <w:rPr>
          <w:rStyle w:val="hesloveslovo"/>
        </w:rPr>
        <w:t xml:space="preserve">Asver </w:t>
      </w:r>
      <w:r>
        <w:rPr>
          <w:rStyle w:val="akce"/>
        </w:rPr>
        <w:t>proprium</w:t>
      </w:r>
    </w:p>
    <w:p w:rsidR="00CB13D1" w:rsidRDefault="007F094C">
      <w:pPr>
        <w:pStyle w:val="Poznamka"/>
      </w:pPr>
      <w:r>
        <w:lastRenderedPageBreak/>
        <w:t xml:space="preserve">Dolož. též adj. poses. </w:t>
      </w:r>
      <w:r>
        <w:rPr>
          <w:rStyle w:val="kurziva"/>
        </w:rPr>
        <w:t>Asveróv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h1550 </w:t>
      </w:r>
      <w:r>
        <w:rPr>
          <w:rStyle w:val="hesloveslovo"/>
        </w:rPr>
        <w:t xml:space="preserve">asylum </w:t>
      </w:r>
      <w:r>
        <w:rPr>
          <w:rStyle w:val="akce"/>
        </w:rPr>
        <w:t xml:space="preserve">citátové slovo </w:t>
      </w:r>
      <w:r>
        <w:rPr>
          <w:rStyle w:val="komentar"/>
        </w:rPr>
        <w:t>i s lat. koncovkou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h1551 </w:t>
      </w:r>
      <w:r>
        <w:rPr>
          <w:rStyle w:val="hesloveslovo"/>
        </w:rPr>
        <w:t xml:space="preserve">asyrský </w:t>
      </w:r>
      <w:r>
        <w:rPr>
          <w:rStyle w:val="slovnidruh"/>
        </w:rPr>
        <w:t>adj.</w:t>
      </w:r>
    </w:p>
    <w:p w:rsidR="00CB13D1" w:rsidRDefault="007F094C">
      <w:pPr>
        <w:pStyle w:val="Heslovezahlavi"/>
      </w:pPr>
      <w:r>
        <w:rPr>
          <w:rStyle w:val="hesloveslovo"/>
        </w:rPr>
        <w:t xml:space="preserve">assyrský </w:t>
      </w:r>
      <w:r>
        <w:rPr>
          <w:rStyle w:val="slovnidruh"/>
        </w:rPr>
        <w:t>adj.</w:t>
      </w:r>
    </w:p>
    <w:p w:rsidR="00CB13D1" w:rsidRDefault="007F094C">
      <w:pPr>
        <w:pStyle w:val="Heslovezahlavi"/>
      </w:pPr>
      <w:r>
        <w:rPr>
          <w:rStyle w:val="nonparej"/>
        </w:rPr>
        <w:t xml:space="preserve">ojed. </w:t>
      </w:r>
      <w:r>
        <w:rPr>
          <w:rStyle w:val="hesloveslovo"/>
        </w:rPr>
        <w:t xml:space="preserve">asyřský </w:t>
      </w:r>
      <w:r>
        <w:rPr>
          <w:rStyle w:val="slovnidruh"/>
        </w:rPr>
        <w:t>adj.</w:t>
      </w:r>
    </w:p>
    <w:p w:rsidR="00CB13D1" w:rsidRDefault="007F094C">
      <w:pPr>
        <w:pStyle w:val="Motivace"/>
      </w:pPr>
      <w:r>
        <w:rPr>
          <w:rStyle w:val="nonparej"/>
        </w:rPr>
        <w:t xml:space="preserve">k </w:t>
      </w:r>
      <w:r>
        <w:rPr>
          <w:rStyle w:val="odkaz"/>
        </w:rPr>
        <w:t>Asýrie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1. </w:t>
      </w:r>
      <w:r>
        <w:rPr>
          <w:rStyle w:val="vyznam"/>
        </w:rPr>
        <w:t>asyrský, (ve funkci gen.) Asyřanů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2. </w:t>
      </w:r>
      <w:r>
        <w:rPr>
          <w:rStyle w:val="spojitelnost"/>
        </w:rPr>
        <w:t xml:space="preserve">(o králi) </w:t>
      </w:r>
      <w:r>
        <w:rPr>
          <w:rStyle w:val="vyznam"/>
        </w:rPr>
        <w:t>panující v Asýrii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3. </w:t>
      </w:r>
      <w:r>
        <w:t xml:space="preserve">„královstvie asyrské“, „země asyrská“ </w:t>
      </w:r>
      <w:r>
        <w:rPr>
          <w:rStyle w:val="vyznam"/>
        </w:rPr>
        <w:t>Asýrie, starověká říše ležící v Přední Asii na březích řeky Tigris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4. </w:t>
      </w:r>
      <w:r>
        <w:t xml:space="preserve">„Asyrščí“ </w:t>
      </w:r>
      <w:r>
        <w:rPr>
          <w:rStyle w:val="nonparej"/>
        </w:rPr>
        <w:t xml:space="preserve">pl. m. </w:t>
      </w:r>
      <w:r>
        <w:rPr>
          <w:rStyle w:val="vyznam"/>
        </w:rPr>
        <w:t>Asyřané, obyvatelé Asýrie</w:t>
      </w:r>
    </w:p>
    <w:p w:rsidR="00CB13D1" w:rsidRDefault="007F094C">
      <w:pPr>
        <w:pStyle w:val="Poznamka"/>
      </w:pPr>
      <w:r>
        <w:rPr>
          <w:rStyle w:val="nonparej"/>
        </w:rPr>
        <w:t xml:space="preserve">Sr. </w:t>
      </w:r>
      <w:r>
        <w:rPr>
          <w:rStyle w:val="odkaz"/>
        </w:rPr>
        <w:t>asurský</w:t>
      </w:r>
      <w:r>
        <w:t xml:space="preserve">, </w:t>
      </w:r>
      <w:r>
        <w:rPr>
          <w:rStyle w:val="odkaz"/>
        </w:rPr>
        <w:t>Asur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h1552 </w:t>
      </w:r>
      <w:r>
        <w:rPr>
          <w:rStyle w:val="hesloveslovo"/>
        </w:rPr>
        <w:t xml:space="preserve">Aš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Aší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h1553 </w:t>
      </w:r>
      <w:r>
        <w:rPr>
          <w:rStyle w:val="hesloveslovo"/>
        </w:rPr>
        <w:t xml:space="preserve">Aškalon </w:t>
      </w:r>
      <w:r>
        <w:rPr>
          <w:rStyle w:val="akce"/>
        </w:rPr>
        <w:t xml:space="preserve">přeřazeno sub </w:t>
      </w:r>
      <w:r>
        <w:rPr>
          <w:rStyle w:val="odkaz"/>
        </w:rPr>
        <w:t>Askalon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h1554 </w:t>
      </w:r>
      <w:r>
        <w:rPr>
          <w:rStyle w:val="hesloveslovo"/>
        </w:rPr>
        <w:t xml:space="preserve">Aškalonie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h1555 </w:t>
      </w:r>
      <w:r>
        <w:rPr>
          <w:rStyle w:val="hesloveslovo"/>
        </w:rPr>
        <w:t xml:space="preserve">Aškalonita </w:t>
      </w:r>
      <w:r>
        <w:rPr>
          <w:rStyle w:val="akce"/>
        </w:rPr>
        <w:t xml:space="preserve">přeřazeno sub </w:t>
      </w:r>
      <w:r>
        <w:rPr>
          <w:rStyle w:val="odkaz"/>
        </w:rPr>
        <w:t xml:space="preserve">Askalonita </w:t>
      </w:r>
      <w:r>
        <w:rPr>
          <w:rStyle w:val="komentar"/>
        </w:rPr>
        <w:t>volím přeřazení, neb nechci, aby se to zobrazobvalo dvakrát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h1556 </w:t>
      </w:r>
      <w:r>
        <w:rPr>
          <w:rStyle w:val="hesloveslovo"/>
        </w:rPr>
        <w:t xml:space="preserve">Aškalonitský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aškalonitský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hesloveslovo"/>
        </w:rPr>
        <w:t xml:space="preserve">aškalonitský </w:t>
      </w:r>
      <w:r>
        <w:rPr>
          <w:rStyle w:val="slovnidruh"/>
        </w:rPr>
        <w:t>adj.</w:t>
      </w:r>
    </w:p>
    <w:p w:rsidR="00CB13D1" w:rsidRDefault="007F094C">
      <w:pPr>
        <w:pStyle w:val="Motivace"/>
      </w:pPr>
      <w:r>
        <w:rPr>
          <w:rStyle w:val="nonparej"/>
        </w:rPr>
        <w:t xml:space="preserve">k </w:t>
      </w:r>
      <w:r>
        <w:rPr>
          <w:rStyle w:val="odkaz"/>
        </w:rPr>
        <w:t>Aškalonita</w:t>
      </w:r>
      <w:r>
        <w:t xml:space="preserve">, </w:t>
      </w:r>
      <w:r>
        <w:rPr>
          <w:rStyle w:val="nonparej"/>
        </w:rPr>
        <w:t xml:space="preserve">sr. </w:t>
      </w:r>
      <w:r>
        <w:rPr>
          <w:rStyle w:val="odkaz"/>
        </w:rPr>
        <w:t>Aškalonie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1. </w:t>
      </w:r>
      <w:r>
        <w:t xml:space="preserve">„královstvie aškalonitské“ </w:t>
      </w:r>
      <w:r>
        <w:rPr>
          <w:rStyle w:val="vyznam"/>
        </w:rPr>
        <w:t xml:space="preserve">země zvaná </w:t>
      </w:r>
      <w:r>
        <w:rPr>
          <w:rStyle w:val="komentar"/>
        </w:rPr>
        <w:t xml:space="preserve">(rozkládající se kolem Jeruzaléma) </w:t>
      </w:r>
      <w:r>
        <w:rPr>
          <w:rStyle w:val="vyznamstaroceskyvyraz"/>
        </w:rPr>
        <w:t>„Aškalonie“</w:t>
      </w:r>
      <w:r>
        <w:rPr>
          <w:rStyle w:val="vyznam"/>
        </w:rPr>
        <w:t xml:space="preserve">, </w:t>
      </w:r>
      <w:r>
        <w:rPr>
          <w:rStyle w:val="vyznamstaroceskyvyraz"/>
        </w:rPr>
        <w:t xml:space="preserve">„Askonie“ </w:t>
      </w:r>
      <w:r>
        <w:rPr>
          <w:rStyle w:val="vyznam"/>
        </w:rPr>
        <w:t>ap.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2. </w:t>
      </w:r>
      <w:r>
        <w:rPr>
          <w:rStyle w:val="ustalenespojeni"/>
        </w:rPr>
        <w:t xml:space="preserve">Herodes Aškalonitský </w:t>
      </w:r>
      <w:r>
        <w:rPr>
          <w:rStyle w:val="vyznam"/>
        </w:rPr>
        <w:t>Herodes Aškalonita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t xml:space="preserve">Askanius </w:t>
      </w:r>
      <w:r>
        <w:rPr>
          <w:rStyle w:val="akce"/>
        </w:rPr>
        <w:t>proprium</w:t>
      </w:r>
    </w:p>
    <w:p w:rsidR="00CB13D1" w:rsidRDefault="007F094C">
      <w:pPr>
        <w:pStyle w:val="Vylouceneheslo"/>
      </w:pPr>
      <w:r>
        <w:rPr>
          <w:rStyle w:val="hesloveslovo"/>
        </w:rPr>
        <w:t xml:space="preserve">Aškánius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h1557 </w:t>
      </w:r>
      <w:r>
        <w:rPr>
          <w:rStyle w:val="hesloveslovo"/>
        </w:rPr>
        <w:t xml:space="preserve">Aškanius </w:t>
      </w:r>
      <w:r>
        <w:rPr>
          <w:rStyle w:val="akce"/>
        </w:rPr>
        <w:t xml:space="preserve">přeřazeno sub </w:t>
      </w:r>
      <w:r>
        <w:rPr>
          <w:rStyle w:val="odkaz"/>
        </w:rPr>
        <w:t>Aškánius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h1558 </w:t>
      </w:r>
      <w:r>
        <w:rPr>
          <w:rStyle w:val="hesloveslovo"/>
        </w:rPr>
        <w:t xml:space="preserve">Ašpan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Odkazovezahlavi"/>
      </w:pPr>
      <w:r>
        <w:rPr>
          <w:rStyle w:val="identifikator"/>
        </w:rPr>
        <w:lastRenderedPageBreak/>
        <w:t xml:space="preserve">h1559 </w:t>
      </w:r>
      <w:r>
        <w:rPr>
          <w:rStyle w:val="hesloveslovo"/>
        </w:rPr>
        <w:t xml:space="preserve">ašský </w:t>
      </w:r>
      <w:r>
        <w:rPr>
          <w:rStyle w:val="nonparej"/>
        </w:rPr>
        <w:t xml:space="preserve">v. </w:t>
      </w:r>
      <w:r>
        <w:rPr>
          <w:rStyle w:val="odkaz"/>
        </w:rPr>
        <w:t>áchský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h1560 </w:t>
      </w:r>
      <w:r>
        <w:rPr>
          <w:rStyle w:val="hesloveslovo"/>
        </w:rPr>
        <w:t xml:space="preserve">ať </w:t>
      </w:r>
      <w:r>
        <w:rPr>
          <w:rStyle w:val="slovnidruh"/>
        </w:rPr>
        <w:t>konj.</w:t>
      </w:r>
    </w:p>
    <w:p w:rsidR="00CB13D1" w:rsidRDefault="007F094C">
      <w:pPr>
        <w:pStyle w:val="Heslovezahlavi"/>
      </w:pPr>
      <w:r>
        <w:rPr>
          <w:rStyle w:val="hesloveslovo"/>
        </w:rPr>
        <w:t xml:space="preserve">ati </w:t>
      </w:r>
      <w:r>
        <w:rPr>
          <w:rStyle w:val="slovnidruh"/>
        </w:rPr>
        <w:t>konj.</w:t>
      </w:r>
    </w:p>
    <w:p w:rsidR="00CB13D1" w:rsidRDefault="007F094C">
      <w:pPr>
        <w:pStyle w:val="Heslovezahlavi"/>
      </w:pPr>
      <w:r>
        <w:rPr>
          <w:rStyle w:val="nonparej"/>
        </w:rPr>
        <w:t xml:space="preserve">dolož. též </w:t>
      </w:r>
      <w:r>
        <w:rPr>
          <w:rStyle w:val="hesloveslovonetucne"/>
        </w:rPr>
        <w:t xml:space="preserve">atě </w:t>
      </w:r>
      <w:r>
        <w:rPr>
          <w:rStyle w:val="slovnidruh"/>
        </w:rPr>
        <w:t>konj.</w:t>
      </w:r>
    </w:p>
    <w:p w:rsidR="00CB13D1" w:rsidRDefault="007F094C">
      <w:pPr>
        <w:pStyle w:val="Motivace"/>
      </w:pPr>
      <w:r>
        <w:rPr>
          <w:rStyle w:val="nonparej"/>
        </w:rPr>
        <w:t xml:space="preserve">k </w:t>
      </w:r>
      <w:r>
        <w:rPr>
          <w:rStyle w:val="odkaz"/>
        </w:rPr>
        <w:t xml:space="preserve">a </w:t>
      </w:r>
      <w:r>
        <w:rPr>
          <w:rStyle w:val="nonparej"/>
        </w:rPr>
        <w:t xml:space="preserve">a </w:t>
      </w:r>
      <w:r>
        <w:rPr>
          <w:rStyle w:val="odkaz"/>
        </w:rPr>
        <w:t>-ť</w:t>
      </w:r>
      <w:r>
        <w:t xml:space="preserve">, </w:t>
      </w:r>
      <w:r>
        <w:rPr>
          <w:rStyle w:val="odkaz"/>
        </w:rPr>
        <w:t>-ti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1. </w:t>
      </w:r>
      <w:r>
        <w:rPr>
          <w:rStyle w:val="nonparej"/>
        </w:rPr>
        <w:t xml:space="preserve">slučovací </w:t>
      </w:r>
      <w:r>
        <w:t xml:space="preserve">s ind. </w:t>
      </w:r>
      <w:r>
        <w:rPr>
          <w:rStyle w:val="vyznam"/>
        </w:rPr>
        <w:t xml:space="preserve">a, i; spojuje obsahově související sdělení; navazuje větu n. souvětí ve vztahu slučovacím </w:t>
      </w:r>
      <w:r>
        <w:rPr>
          <w:rStyle w:val="komentar"/>
        </w:rPr>
        <w:t xml:space="preserve">archaické, je toho málo a doklady jsou staré, </w:t>
      </w:r>
      <w:r>
        <w:rPr>
          <w:rStyle w:val="komentarkurziva"/>
        </w:rPr>
        <w:t>řekněte, ati já přijdu a pokloním se jemu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2. </w:t>
      </w:r>
      <w:r>
        <w:rPr>
          <w:rStyle w:val="nonparej"/>
        </w:rPr>
        <w:t xml:space="preserve">účelová </w:t>
      </w:r>
      <w:r>
        <w:t xml:space="preserve">s ind., též s kondic. </w:t>
      </w:r>
      <w:r>
        <w:rPr>
          <w:rStyle w:val="ustalenespojeni"/>
        </w:rPr>
        <w:t xml:space="preserve">ať bych </w:t>
      </w:r>
      <w:r>
        <w:rPr>
          <w:rStyle w:val="nonparej"/>
        </w:rPr>
        <w:t xml:space="preserve">ap. </w:t>
      </w:r>
      <w:r>
        <w:rPr>
          <w:rStyle w:val="vyznam"/>
        </w:rPr>
        <w:t xml:space="preserve">aby, ať, proto aby, za tím účelem; uvádí účel děje předcházející věty </w:t>
      </w:r>
      <w:r>
        <w:rPr>
          <w:rStyle w:val="komentar"/>
        </w:rPr>
        <w:t>hlavní</w:t>
      </w:r>
      <w:r>
        <w:rPr>
          <w:rStyle w:val="vyznam"/>
        </w:rPr>
        <w:t xml:space="preserve">; připojuje výpověď navazující na předchozí kontext ve vztahu účelovém </w:t>
      </w:r>
      <w:r>
        <w:rPr>
          <w:rStyle w:val="komentarkurziva"/>
        </w:rPr>
        <w:t>to píši, abych modloslužebnostvie porazil; poslal k císaři, ať by přikázal; přišel jsem, ať bych se ti poklonil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3. </w:t>
      </w:r>
      <w:r>
        <w:rPr>
          <w:rStyle w:val="nonparej"/>
        </w:rPr>
        <w:t xml:space="preserve">obsahová žádací </w:t>
      </w:r>
      <w:r>
        <w:t xml:space="preserve">s ind., též s kondic. </w:t>
      </w:r>
      <w:r>
        <w:rPr>
          <w:rStyle w:val="ustalenespojeni"/>
        </w:rPr>
        <w:t xml:space="preserve">ať bych </w:t>
      </w:r>
      <w:r>
        <w:rPr>
          <w:rStyle w:val="nonparej"/>
        </w:rPr>
        <w:t xml:space="preserve">ap. </w:t>
      </w:r>
      <w:r>
        <w:rPr>
          <w:rStyle w:val="vyznam"/>
        </w:rPr>
        <w:t xml:space="preserve">aby, ať; po imperativech, verbech dicendi a slovesech vyjadřujících vůli mluvčího vyjadřuje pobídku, přání, rozkaz ap.; připojuje výpověď navazující na předchozí kontext ve vztahu předmětném </w:t>
      </w:r>
      <w:r>
        <w:rPr>
          <w:rStyle w:val="komentarkurziva"/>
        </w:rPr>
        <w:t>chceš-li, ať bych slúžil; chtíc, ať by vlasy rostly; jsi-li syn boží, učiň, ať kamenie toho chlebové budú; pověz králi, ať najprvé ty rádce odlúčí od sebe</w:t>
      </w:r>
      <w:r>
        <w:rPr>
          <w:rStyle w:val="komentar"/>
        </w:rPr>
        <w:t>; opět vlastně specifikovaný podtyp předchozího významu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4. </w:t>
      </w:r>
      <w:r>
        <w:rPr>
          <w:rStyle w:val="nonparej"/>
        </w:rPr>
        <w:t xml:space="preserve">obsahová </w:t>
      </w:r>
      <w:r>
        <w:t xml:space="preserve">s ind., též s kondic. </w:t>
      </w:r>
      <w:r>
        <w:rPr>
          <w:rStyle w:val="ustalenespojeni"/>
        </w:rPr>
        <w:t xml:space="preserve">ať bych </w:t>
      </w:r>
      <w:r>
        <w:rPr>
          <w:rStyle w:val="nonparej"/>
        </w:rPr>
        <w:t xml:space="preserve">ap. </w:t>
      </w:r>
      <w:r>
        <w:rPr>
          <w:rStyle w:val="vyznam"/>
        </w:rPr>
        <w:t xml:space="preserve">aby; uvádí nutné doplnění obsahu předcházejícího sdělení </w:t>
      </w:r>
      <w:r>
        <w:rPr>
          <w:rStyle w:val="komentar"/>
        </w:rPr>
        <w:t>hlavní věty</w:t>
      </w:r>
      <w:r>
        <w:rPr>
          <w:rStyle w:val="vyznam"/>
        </w:rPr>
        <w:t xml:space="preserve">; připojuje výpověď navazující na předchozí kontext zvl. ve vztahu předmětném ap. </w:t>
      </w:r>
      <w:r>
        <w:rPr>
          <w:rStyle w:val="komentar"/>
        </w:rPr>
        <w:t xml:space="preserve">velmi hojně předmět: </w:t>
      </w:r>
      <w:r>
        <w:rPr>
          <w:rStyle w:val="komentarkurziva"/>
        </w:rPr>
        <w:t>neráčí jemu toho dopúštěti, ať by v holdech Jmti překážel</w:t>
      </w:r>
      <w:r>
        <w:rPr>
          <w:rStyle w:val="komentar"/>
        </w:rPr>
        <w:t xml:space="preserve">; ale určitě je tam i přívlastek: </w:t>
      </w:r>
      <w:r>
        <w:rPr>
          <w:rStyle w:val="komentarkurziva"/>
        </w:rPr>
        <w:t>těžce křesťana najdeš, ať by se nade všecko ptal na nebeské věci</w:t>
      </w:r>
      <w:r>
        <w:rPr>
          <w:rStyle w:val="komentar"/>
        </w:rPr>
        <w:t xml:space="preserve">, podmět, jmenná část přísudku....: </w:t>
      </w:r>
      <w:r>
        <w:rPr>
          <w:rStyle w:val="komentarkurziva"/>
        </w:rPr>
        <w:t>lépe jest, ať synové hledí v tvoji rucem než by hleděli v cizí; jestiť potřebie, ať by přístojící byli dobrotovi; lék toho otoku jest, ať by mu bylo piuštíno žilou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5. </w:t>
      </w:r>
      <w:r>
        <w:rPr>
          <w:rStyle w:val="nonparej"/>
        </w:rPr>
        <w:t xml:space="preserve">účinková </w:t>
      </w:r>
      <w:r>
        <w:t xml:space="preserve">s ind., též s kondic. </w:t>
      </w:r>
      <w:r>
        <w:rPr>
          <w:rStyle w:val="ustalenespojeni"/>
        </w:rPr>
        <w:t xml:space="preserve">ať bych </w:t>
      </w:r>
      <w:r>
        <w:rPr>
          <w:rStyle w:val="nonparej"/>
        </w:rPr>
        <w:t xml:space="preserve">ap. </w:t>
      </w:r>
      <w:r>
        <w:rPr>
          <w:rStyle w:val="komentar"/>
        </w:rPr>
        <w:t xml:space="preserve">dějové </w:t>
      </w:r>
      <w:r>
        <w:rPr>
          <w:rStyle w:val="vyznam"/>
        </w:rPr>
        <w:t xml:space="preserve">aby, ať; uvádí účinek, důsledek n. následek předcházejícího děje (i hypotetický); připojuje výpověď navazující na předchozí kontext ve vztahu příčinně účinkovém </w:t>
      </w:r>
      <w:r>
        <w:rPr>
          <w:rStyle w:val="komentarkurziva"/>
        </w:rPr>
        <w:t>musí veliký milovík Kristův býti, aťby pustil se těch věcí; neliť, ať prodám; odstav z ohně, ať se nespálí</w:t>
      </w:r>
      <w:r>
        <w:rPr>
          <w:rStyle w:val="komentar"/>
        </w:rPr>
        <w:t xml:space="preserve">; </w:t>
      </w:r>
      <w:r>
        <w:rPr>
          <w:rStyle w:val="komentarkurziva"/>
        </w:rPr>
        <w:t xml:space="preserve">kažiž s tím tajně činiti, ať vás dvořěné nezvědie; jdi mi pryč z očí, ať tebe zle nezahubím; neroď již hřešiti, ať se něco horšího nepřihodí; sezři pilně radu, ať na tě viny nekladú </w:t>
      </w:r>
      <w:r>
        <w:rPr>
          <w:rStyle w:val="komentar"/>
        </w:rPr>
        <w:t xml:space="preserve">– převážná číást dokladů se dá interpretovat jako věty finální n. obsah. žádací, ale o tom ostatně mluví i Bauer, že většina vět s </w:t>
      </w:r>
      <w:r>
        <w:rPr>
          <w:rStyle w:val="komentarkurziva"/>
        </w:rPr>
        <w:t xml:space="preserve">ať </w:t>
      </w:r>
      <w:r>
        <w:rPr>
          <w:rStyle w:val="komentar"/>
        </w:rPr>
        <w:t>se dá interpretovat více způsoby; další věty Bauer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6. </w:t>
      </w:r>
      <w:r>
        <w:rPr>
          <w:rStyle w:val="nonparej"/>
        </w:rPr>
        <w:t xml:space="preserve">účinková měrová </w:t>
      </w:r>
      <w:r>
        <w:t xml:space="preserve">s ind. fut., též s kondic. </w:t>
      </w:r>
      <w:r>
        <w:rPr>
          <w:rStyle w:val="ustalenespojeni"/>
        </w:rPr>
        <w:t xml:space="preserve">ať bych </w:t>
      </w:r>
      <w:r>
        <w:rPr>
          <w:rStyle w:val="nonparej"/>
        </w:rPr>
        <w:t xml:space="preserve">ap. </w:t>
      </w:r>
      <w:r>
        <w:t xml:space="preserve">v návodech po imperativu </w:t>
      </w:r>
      <w:r>
        <w:rPr>
          <w:rStyle w:val="komentar"/>
        </w:rPr>
        <w:t xml:space="preserve">stavové </w:t>
      </w:r>
      <w:r>
        <w:rPr>
          <w:rStyle w:val="vyznam"/>
        </w:rPr>
        <w:t xml:space="preserve">až, aby; uvádí sdělení specifikující vlastnosti ap. </w:t>
      </w:r>
      <w:r>
        <w:rPr>
          <w:rStyle w:val="komentar"/>
        </w:rPr>
        <w:t xml:space="preserve">žádoucího </w:t>
      </w:r>
      <w:r>
        <w:rPr>
          <w:rStyle w:val="vyznam"/>
        </w:rPr>
        <w:t xml:space="preserve">stavu, který má být dosažen; připojuje výpověď navazující na předchozí kontext ve vztahu účinkově měrovovém </w:t>
      </w:r>
      <w:r>
        <w:rPr>
          <w:rStyle w:val="komentarkurziva"/>
        </w:rPr>
        <w:t>směs to spolu tak, ať bude to teplé zimě a studeno létě; směs v hromadu, ať bude jednoho jak druhého; ten popel směs s strdí surovú, ať bude jako masť; upec vajec, ať by to bylo měkké</w:t>
      </w:r>
      <w:r>
        <w:rPr>
          <w:rStyle w:val="komentar"/>
        </w:rPr>
        <w:t xml:space="preserve">; </w:t>
      </w:r>
      <w:r>
        <w:rPr>
          <w:rStyle w:val="komentarkurziva"/>
        </w:rPr>
        <w:t>směs to, ať je to studené</w:t>
      </w:r>
    </w:p>
    <w:p w:rsidR="00CB13D1" w:rsidRDefault="007F094C">
      <w:pPr>
        <w:pStyle w:val="Vykladvyznamu"/>
      </w:pPr>
      <w:r>
        <w:rPr>
          <w:rStyle w:val="delimitatorvyznamu"/>
        </w:rPr>
        <w:lastRenderedPageBreak/>
        <w:t xml:space="preserve">7. </w:t>
      </w:r>
      <w:r>
        <w:rPr>
          <w:rStyle w:val="nonparej"/>
        </w:rPr>
        <w:t xml:space="preserve">podmínkově přípustková </w:t>
      </w:r>
      <w:r>
        <w:t xml:space="preserve">zř. s ind., též s kondic. </w:t>
      </w:r>
      <w:r>
        <w:rPr>
          <w:rStyle w:val="ustalenespojeni"/>
        </w:rPr>
        <w:t xml:space="preserve">ať bych </w:t>
      </w:r>
      <w:r>
        <w:rPr>
          <w:rStyle w:val="nonparej"/>
        </w:rPr>
        <w:t xml:space="preserve">ap. </w:t>
      </w:r>
      <w:r>
        <w:rPr>
          <w:rStyle w:val="vyznam"/>
        </w:rPr>
        <w:t xml:space="preserve">byť, ač, třebas, i když; vyjadřuje (krajní) okolnost, za níž se ještě uskuteční hlavní sledovaný děj; uvozuje informaci n. výpověď navazující na předchozí n. následující kontext ve vztahu podmínkově přípustkovém </w:t>
      </w:r>
      <w:r>
        <w:rPr>
          <w:rStyle w:val="komentar"/>
        </w:rPr>
        <w:t xml:space="preserve">i spojení nevětná, </w:t>
      </w:r>
      <w:r>
        <w:rPr>
          <w:rStyle w:val="komentarkurziva"/>
        </w:rPr>
        <w:t xml:space="preserve">mi zdéřem jeho kóži, ať ne meči, ale noži; </w:t>
      </w:r>
      <w:r>
        <w:rPr>
          <w:rStyle w:val="komentar"/>
        </w:rPr>
        <w:t>další doklady u Bauera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8. </w:t>
      </w:r>
      <w:r>
        <w:rPr>
          <w:rStyle w:val="nonparej"/>
        </w:rPr>
        <w:t xml:space="preserve">přípustková </w:t>
      </w:r>
      <w:r>
        <w:t xml:space="preserve">zř. s ind., též s kondic. </w:t>
      </w:r>
      <w:r>
        <w:rPr>
          <w:rStyle w:val="ustalenespojeni"/>
        </w:rPr>
        <w:t xml:space="preserve">ať bych </w:t>
      </w:r>
      <w:r>
        <w:rPr>
          <w:rStyle w:val="nonparej"/>
        </w:rPr>
        <w:t xml:space="preserve">ap. </w:t>
      </w:r>
      <w:r>
        <w:rPr>
          <w:rStyle w:val="vyznam"/>
        </w:rPr>
        <w:t xml:space="preserve">ač, i když, přestože; vyjadřuje okolnost nepříznivou k uskutečnění děje; uvozuje výpověď navazující na předchozí n. následující kontext ve vztahu podmínkovém </w:t>
      </w:r>
      <w:r>
        <w:rPr>
          <w:rStyle w:val="komentarkurziva"/>
        </w:rPr>
        <w:t>ať by dobrý, vinuli se k němu spoře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9. </w:t>
      </w:r>
      <w:r>
        <w:rPr>
          <w:rStyle w:val="nonparej"/>
        </w:rPr>
        <w:t xml:space="preserve">podmínková </w:t>
      </w:r>
      <w:r>
        <w:t xml:space="preserve">zř. s ind., též s kondic. </w:t>
      </w:r>
      <w:r>
        <w:rPr>
          <w:rStyle w:val="ustalenespojeni"/>
        </w:rPr>
        <w:t xml:space="preserve">ať bych </w:t>
      </w:r>
      <w:r>
        <w:rPr>
          <w:rStyle w:val="nonparej"/>
        </w:rPr>
        <w:t xml:space="preserve">ap. </w:t>
      </w:r>
      <w:r>
        <w:rPr>
          <w:rStyle w:val="vyznam"/>
        </w:rPr>
        <w:t xml:space="preserve">když, jestliže; vyjadřuje podmínku nutnou k uskutečnění děje; připojuje výpověď navazující na předchozí kontext ve vztahu podmínkovém </w:t>
      </w:r>
      <w:r>
        <w:rPr>
          <w:rStyle w:val="komentar"/>
        </w:rPr>
        <w:t>další doklady u Bauera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10. </w:t>
      </w:r>
      <w:r>
        <w:rPr>
          <w:rStyle w:val="nonparej"/>
        </w:rPr>
        <w:t xml:space="preserve">ve funkci partik. vybízecí </w:t>
      </w:r>
      <w:r>
        <w:rPr>
          <w:rStyle w:val="vyznam"/>
        </w:rPr>
        <w:t>ať, nechť; vybízí k žádoucímu jednání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11. </w:t>
      </w:r>
      <w:r>
        <w:rPr>
          <w:rStyle w:val="nonparej"/>
        </w:rPr>
        <w:t xml:space="preserve">zř. ve funkci partik. přací </w:t>
      </w:r>
      <w:r>
        <w:rPr>
          <w:rStyle w:val="vyznam"/>
        </w:rPr>
        <w:t xml:space="preserve">ať, nechť, kéž; vyjadřuje přání </w:t>
      </w:r>
      <w:r>
        <w:rPr>
          <w:rStyle w:val="komentarkurziva"/>
        </w:rPr>
        <w:t>a po milý buoh stálost ať je s vámi; slepý vece: Pane, ať vidím!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12. </w:t>
      </w:r>
      <w:r>
        <w:rPr>
          <w:rStyle w:val="nonparej"/>
        </w:rPr>
        <w:t xml:space="preserve">zř. ve funkci partik. navazovací </w:t>
      </w:r>
      <w:r>
        <w:rPr>
          <w:rStyle w:val="vyznam"/>
        </w:rPr>
        <w:t>inu, tedy, abych; uvozuje nové sdělení</w:t>
      </w:r>
    </w:p>
    <w:p w:rsidR="00CB13D1" w:rsidRDefault="007F094C">
      <w:pPr>
        <w:pStyle w:val="Poznamka"/>
      </w:pPr>
      <w:r>
        <w:t>K původu a významu slova viz J. Bauer, Vývoj českého souvětí, s. 168–173, 298–300, 324 aj. Tamtéž, s. 32–33, Bauer zpochybňuje existenci významu slučovacího ‚a‘. J. Gebauer (</w:t>
      </w:r>
      <w:r>
        <w:rPr>
          <w:rStyle w:val="nonparej"/>
        </w:rPr>
        <w:t xml:space="preserve">sr. </w:t>
      </w:r>
      <w:r>
        <w:rPr>
          <w:rStyle w:val="pramen"/>
        </w:rPr>
        <w:t xml:space="preserve">GbSlov </w:t>
      </w:r>
      <w:r>
        <w:rPr>
          <w:rStyle w:val="odkaz"/>
        </w:rPr>
        <w:t>ati</w:t>
      </w:r>
      <w:r>
        <w:t xml:space="preserve">) vykládá spojku </w:t>
      </w:r>
      <w:r>
        <w:rPr>
          <w:rStyle w:val="kurziva"/>
        </w:rPr>
        <w:t xml:space="preserve">ať, ati </w:t>
      </w:r>
      <w:r>
        <w:t xml:space="preserve">jako spojení slučovací spojky </w:t>
      </w:r>
      <w:r>
        <w:rPr>
          <w:rStyle w:val="kurziva"/>
        </w:rPr>
        <w:t xml:space="preserve">a </w:t>
      </w:r>
      <w:r>
        <w:t xml:space="preserve">s dativem osobního zájmena </w:t>
      </w:r>
      <w:r>
        <w:rPr>
          <w:rStyle w:val="kurziva"/>
        </w:rPr>
        <w:t xml:space="preserve">ty </w:t>
      </w:r>
      <w:r>
        <w:t>(</w:t>
      </w:r>
      <w:r>
        <w:rPr>
          <w:rStyle w:val="kurziva"/>
        </w:rPr>
        <w:t>ti</w:t>
      </w:r>
      <w:r>
        <w:t>).</w:t>
      </w:r>
    </w:p>
    <w:p w:rsidR="00CB13D1" w:rsidRDefault="007F094C">
      <w:pPr>
        <w:pStyle w:val="Poznamka"/>
      </w:pPr>
      <w:r>
        <w:rPr>
          <w:rStyle w:val="nonparej"/>
        </w:rPr>
        <w:t xml:space="preserve">Sr. </w:t>
      </w:r>
      <w:r>
        <w:rPr>
          <w:rStyle w:val="odkaz"/>
        </w:rPr>
        <w:t>aby</w:t>
      </w:r>
      <w:r>
        <w:t xml:space="preserve">, </w:t>
      </w:r>
      <w:r>
        <w:rPr>
          <w:rStyle w:val="odkaz"/>
        </w:rPr>
        <w:t>by</w:t>
      </w:r>
      <w:r>
        <w:t xml:space="preserve">, </w:t>
      </w:r>
      <w:r>
        <w:rPr>
          <w:rStyle w:val="odkaz"/>
        </w:rPr>
        <w:t>nechajť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h1561 </w:t>
      </w:r>
      <w:r>
        <w:rPr>
          <w:rStyle w:val="hesloveslovo"/>
        </w:rPr>
        <w:t xml:space="preserve">Atab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h1562 </w:t>
      </w:r>
      <w:r>
        <w:rPr>
          <w:rStyle w:val="hesloveslovo"/>
        </w:rPr>
        <w:t xml:space="preserve">Atad </w:t>
      </w:r>
      <w:r>
        <w:rPr>
          <w:rStyle w:val="akce"/>
        </w:rPr>
        <w:t xml:space="preserve">přeřazeno sub </w:t>
      </w:r>
      <w:r>
        <w:rPr>
          <w:rStyle w:val="odkaz"/>
        </w:rPr>
        <w:t>Achad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h1563 </w:t>
      </w:r>
      <w:r>
        <w:rPr>
          <w:rStyle w:val="hesloveslovo"/>
        </w:rPr>
        <w:t>atak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-a/-u </w:t>
      </w:r>
      <w:r>
        <w:rPr>
          <w:rStyle w:val="slovnidruh"/>
        </w:rPr>
        <w:t>m.</w:t>
      </w:r>
    </w:p>
    <w:p w:rsidR="00CB13D1" w:rsidRDefault="007F094C">
      <w:pPr>
        <w:pStyle w:val="Heslovezahlavi"/>
      </w:pPr>
      <w:r>
        <w:rPr>
          <w:rStyle w:val="nonparej"/>
        </w:rPr>
        <w:t xml:space="preserve">dolož. též </w:t>
      </w:r>
      <w:r>
        <w:rPr>
          <w:rStyle w:val="hesloveslovonetucne"/>
        </w:rPr>
        <w:t>attak</w:t>
      </w:r>
      <w:r>
        <w:rPr>
          <w:rStyle w:val="delimitator"/>
        </w:rPr>
        <w:t xml:space="preserve">, </w:t>
      </w:r>
      <w:r>
        <w:rPr>
          <w:rStyle w:val="morfologickacharakteristika"/>
        </w:rPr>
        <w:t xml:space="preserve">-a/-u </w:t>
      </w:r>
      <w:r>
        <w:rPr>
          <w:rStyle w:val="slovnidruh"/>
        </w:rPr>
        <w:t>m.</w:t>
      </w:r>
    </w:p>
    <w:p w:rsidR="00CB13D1" w:rsidRDefault="007F094C">
      <w:pPr>
        <w:pStyle w:val="Motivace"/>
      </w:pPr>
      <w:r>
        <w:rPr>
          <w:rStyle w:val="nonparej"/>
        </w:rPr>
        <w:t xml:space="preserve">k lat. </w:t>
      </w:r>
      <w:r>
        <w:t>attacus</w:t>
      </w:r>
    </w:p>
    <w:p w:rsidR="00CB13D1" w:rsidRDefault="007F094C">
      <w:pPr>
        <w:pStyle w:val="Vykladvyznamu"/>
      </w:pPr>
      <w:r>
        <w:rPr>
          <w:rStyle w:val="vyznam"/>
        </w:rPr>
        <w:t xml:space="preserve">velký brouk, zvl. žravý, útočný druh kobylek </w:t>
      </w:r>
      <w:r>
        <w:rPr>
          <w:rStyle w:val="komentar"/>
        </w:rPr>
        <w:t>nejen bibl.</w:t>
      </w:r>
    </w:p>
    <w:p w:rsidR="00CB13D1" w:rsidRDefault="007F094C">
      <w:pPr>
        <w:pStyle w:val="Poznamka"/>
      </w:pPr>
      <w:r>
        <w:rPr>
          <w:rStyle w:val="nonparej"/>
        </w:rPr>
        <w:t xml:space="preserve">Sr. </w:t>
      </w:r>
      <w:r>
        <w:rPr>
          <w:rStyle w:val="odkaz"/>
        </w:rPr>
        <w:t xml:space="preserve">ofimak </w:t>
      </w:r>
      <w:r>
        <w:rPr>
          <w:rStyle w:val="nonparej"/>
        </w:rPr>
        <w:t xml:space="preserve">a </w:t>
      </w:r>
      <w:r>
        <w:t xml:space="preserve">SSL </w:t>
      </w:r>
      <w:r>
        <w:rPr>
          <w:rStyle w:val="nonparej"/>
        </w:rPr>
        <w:t xml:space="preserve">s.v. </w:t>
      </w:r>
      <w:r>
        <w:t>attacus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h1564 </w:t>
      </w:r>
      <w:r>
        <w:rPr>
          <w:rStyle w:val="hesloveslovo"/>
        </w:rPr>
        <w:t xml:space="preserve">Atanzie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Athanazia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h1565 </w:t>
      </w:r>
      <w:r>
        <w:rPr>
          <w:rStyle w:val="hesloveslovo"/>
        </w:rPr>
        <w:t xml:space="preserve">aťby </w:t>
      </w:r>
      <w:r>
        <w:rPr>
          <w:rStyle w:val="akce"/>
        </w:rPr>
        <w:t xml:space="preserve">přeřazeno sub </w:t>
      </w:r>
      <w:r>
        <w:rPr>
          <w:rStyle w:val="odkaz"/>
        </w:rPr>
        <w:t xml:space="preserve">ať </w:t>
      </w:r>
      <w:r>
        <w:rPr>
          <w:rStyle w:val="nonparej"/>
        </w:rPr>
        <w:t xml:space="preserve">a </w:t>
      </w:r>
      <w:r>
        <w:rPr>
          <w:rStyle w:val="odkaz"/>
        </w:rPr>
        <w:t>by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h1566 </w:t>
      </w:r>
      <w:r>
        <w:rPr>
          <w:rStyle w:val="hesloveslovo"/>
        </w:rPr>
        <w:t xml:space="preserve">Atenagor </w:t>
      </w:r>
      <w:r>
        <w:rPr>
          <w:rStyle w:val="akce"/>
        </w:rPr>
        <w:t>proprium</w:t>
      </w:r>
    </w:p>
    <w:p w:rsidR="00CB13D1" w:rsidRDefault="007F094C">
      <w:pPr>
        <w:pStyle w:val="Vylouceneheslo"/>
      </w:pPr>
      <w:r>
        <w:rPr>
          <w:rStyle w:val="hesloveslovo"/>
        </w:rPr>
        <w:t xml:space="preserve">Athenagor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h1567 </w:t>
      </w:r>
      <w:r>
        <w:rPr>
          <w:rStyle w:val="hesloveslovo"/>
        </w:rPr>
        <w:t xml:space="preserve">Atene </w:t>
      </w:r>
      <w:r>
        <w:rPr>
          <w:rStyle w:val="akce"/>
        </w:rPr>
        <w:t xml:space="preserve">přeřazeno sub </w:t>
      </w:r>
      <w:r>
        <w:rPr>
          <w:rStyle w:val="odkaz"/>
        </w:rPr>
        <w:t>Aténé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t xml:space="preserve">Aténé </w:t>
      </w:r>
      <w:r>
        <w:rPr>
          <w:rStyle w:val="akce"/>
        </w:rPr>
        <w:t>proprium</w:t>
      </w:r>
    </w:p>
    <w:p w:rsidR="00CB13D1" w:rsidRDefault="007F094C">
      <w:pPr>
        <w:pStyle w:val="Vylouceneheslo"/>
      </w:pPr>
      <w:r>
        <w:rPr>
          <w:rStyle w:val="hesloveslovo"/>
        </w:rPr>
        <w:t xml:space="preserve">Athene </w:t>
      </w:r>
      <w:r>
        <w:rPr>
          <w:rStyle w:val="akce"/>
        </w:rPr>
        <w:t>proprium</w:t>
      </w:r>
    </w:p>
    <w:p w:rsidR="00CB13D1" w:rsidRDefault="007F094C">
      <w:pPr>
        <w:pStyle w:val="Vylouceneheslo"/>
      </w:pPr>
      <w:r>
        <w:rPr>
          <w:rStyle w:val="hesloveslovo"/>
        </w:rPr>
        <w:t xml:space="preserve">Atény </w:t>
      </w:r>
      <w:r>
        <w:rPr>
          <w:rStyle w:val="akce"/>
        </w:rPr>
        <w:t>proprium</w:t>
      </w:r>
    </w:p>
    <w:p w:rsidR="00CB13D1" w:rsidRDefault="007F094C">
      <w:pPr>
        <w:pStyle w:val="Vylouceneheslo"/>
      </w:pPr>
      <w:r>
        <w:rPr>
          <w:rStyle w:val="hesloveslovo"/>
        </w:rPr>
        <w:t xml:space="preserve">Atheny </w:t>
      </w:r>
      <w:r>
        <w:rPr>
          <w:rStyle w:val="akce"/>
        </w:rPr>
        <w:t>proprium</w:t>
      </w:r>
    </w:p>
    <w:p w:rsidR="00CB13D1" w:rsidRDefault="007F094C">
      <w:pPr>
        <w:pStyle w:val="Vylouceneheslo"/>
      </w:pPr>
      <w:r>
        <w:rPr>
          <w:rStyle w:val="nonparej"/>
        </w:rPr>
        <w:t xml:space="preserve">dolož. též </w:t>
      </w:r>
      <w:r>
        <w:rPr>
          <w:rStyle w:val="hesloveslovonetucne"/>
        </w:rPr>
        <w:t xml:space="preserve">Atteny </w:t>
      </w:r>
      <w:r>
        <w:rPr>
          <w:rStyle w:val="akce"/>
        </w:rPr>
        <w:t>proprium</w:t>
      </w:r>
    </w:p>
    <w:p w:rsidR="00CB13D1" w:rsidRDefault="007F094C">
      <w:pPr>
        <w:pStyle w:val="Vylouceneheslo"/>
      </w:pPr>
      <w:r>
        <w:rPr>
          <w:rStyle w:val="hesloveslovo"/>
        </w:rPr>
        <w:t xml:space="preserve">Aténys </w:t>
      </w:r>
      <w:r>
        <w:rPr>
          <w:rStyle w:val="akce"/>
        </w:rPr>
        <w:t xml:space="preserve">proprium </w:t>
      </w:r>
      <w:r>
        <w:rPr>
          <w:rStyle w:val="komentar"/>
        </w:rPr>
        <w:t>nominativ jmenovací</w:t>
      </w:r>
    </w:p>
    <w:p w:rsidR="00CB13D1" w:rsidRDefault="007F094C">
      <w:pPr>
        <w:pStyle w:val="Vylouceneheslo"/>
      </w:pPr>
      <w:r>
        <w:rPr>
          <w:rStyle w:val="hesloveslovo"/>
        </w:rPr>
        <w:t xml:space="preserve">Athenis </w:t>
      </w:r>
      <w:r>
        <w:rPr>
          <w:rStyle w:val="akce"/>
        </w:rPr>
        <w:t>proprium</w:t>
      </w:r>
    </w:p>
    <w:p w:rsidR="00CB13D1" w:rsidRDefault="00CB13D1">
      <w:pPr>
        <w:pStyle w:val="Autor"/>
      </w:pP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h1568 </w:t>
      </w:r>
      <w:r>
        <w:rPr>
          <w:rStyle w:val="hesloveslovo"/>
        </w:rPr>
        <w:t xml:space="preserve">atenenský </w:t>
      </w:r>
      <w:r>
        <w:rPr>
          <w:rStyle w:val="slovnidruh"/>
        </w:rPr>
        <w:t>adj.</w:t>
      </w:r>
    </w:p>
    <w:p w:rsidR="00CB13D1" w:rsidRDefault="007F094C">
      <w:pPr>
        <w:pStyle w:val="Heslovezahlavi"/>
      </w:pPr>
      <w:r>
        <w:rPr>
          <w:rStyle w:val="hesloveslovo"/>
        </w:rPr>
        <w:t xml:space="preserve">athenenský </w:t>
      </w:r>
      <w:r>
        <w:rPr>
          <w:rStyle w:val="slovnidruh"/>
        </w:rPr>
        <w:t>adj.</w:t>
      </w:r>
    </w:p>
    <w:p w:rsidR="00CB13D1" w:rsidRDefault="007F094C">
      <w:pPr>
        <w:pStyle w:val="Heslovezahlavi"/>
      </w:pPr>
      <w:r>
        <w:rPr>
          <w:rStyle w:val="nonparej"/>
        </w:rPr>
        <w:t xml:space="preserve">dolož. též </w:t>
      </w:r>
      <w:r>
        <w:rPr>
          <w:rStyle w:val="hesloveslovonetucne"/>
        </w:rPr>
        <w:t xml:space="preserve">attenenský </w:t>
      </w:r>
      <w:r>
        <w:rPr>
          <w:rStyle w:val="slovnidruh"/>
        </w:rPr>
        <w:t>adj.</w:t>
      </w:r>
    </w:p>
    <w:p w:rsidR="00CB13D1" w:rsidRDefault="007F094C">
      <w:pPr>
        <w:pStyle w:val="Heslovezahlavi"/>
      </w:pPr>
      <w:r>
        <w:rPr>
          <w:rStyle w:val="nonparej"/>
        </w:rPr>
        <w:lastRenderedPageBreak/>
        <w:t xml:space="preserve">dolož. též </w:t>
      </w:r>
      <w:r>
        <w:rPr>
          <w:rStyle w:val="hesloveslovonetucne"/>
        </w:rPr>
        <w:t xml:space="preserve">athenenenský </w:t>
      </w:r>
      <w:r>
        <w:rPr>
          <w:rStyle w:val="slovnidruh"/>
        </w:rPr>
        <w:t>adj.</w:t>
      </w:r>
    </w:p>
    <w:p w:rsidR="00CB13D1" w:rsidRDefault="007F094C">
      <w:pPr>
        <w:pStyle w:val="Motivace"/>
      </w:pPr>
      <w:r>
        <w:rPr>
          <w:rStyle w:val="nonparej"/>
        </w:rPr>
        <w:t xml:space="preserve">k </w:t>
      </w:r>
      <w:r>
        <w:rPr>
          <w:rStyle w:val="odkaz"/>
        </w:rPr>
        <w:t>Aténé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1. </w:t>
      </w:r>
      <w:r>
        <w:rPr>
          <w:rStyle w:val="spojitelnost"/>
        </w:rPr>
        <w:t xml:space="preserve">(o člověku) </w:t>
      </w:r>
      <w:r>
        <w:rPr>
          <w:rStyle w:val="vyznam"/>
        </w:rPr>
        <w:t>athénský, žijící v Athénách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2. </w:t>
      </w:r>
      <w:r>
        <w:rPr>
          <w:rStyle w:val="spojitelnost"/>
        </w:rPr>
        <w:t xml:space="preserve">(o přístavu) </w:t>
      </w:r>
      <w:r>
        <w:rPr>
          <w:rStyle w:val="vyznam"/>
        </w:rPr>
        <w:t xml:space="preserve">athénský, patřící k Athénám </w:t>
      </w:r>
      <w:r>
        <w:rPr>
          <w:rStyle w:val="komentar"/>
        </w:rPr>
        <w:t>athénský přístav není v Athénách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3. </w:t>
      </w:r>
      <w:r>
        <w:t xml:space="preserve">„město atenenské“ </w:t>
      </w:r>
      <w:r>
        <w:rPr>
          <w:rStyle w:val="vyznam"/>
        </w:rPr>
        <w:t>Athény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4. </w:t>
      </w:r>
      <w:r>
        <w:t xml:space="preserve">„Atenenščí“ </w:t>
      </w:r>
      <w:r>
        <w:rPr>
          <w:rStyle w:val="nonparej"/>
        </w:rPr>
        <w:t xml:space="preserve">pl. m. </w:t>
      </w:r>
      <w:r>
        <w:rPr>
          <w:rStyle w:val="vyznam"/>
        </w:rPr>
        <w:t>Athéňané, obyvatelé města n. městského státu Athény</w:t>
      </w:r>
    </w:p>
    <w:p w:rsidR="00CB13D1" w:rsidRDefault="007F094C">
      <w:pPr>
        <w:pStyle w:val="Poznamka"/>
      </w:pPr>
      <w:r>
        <w:rPr>
          <w:rStyle w:val="nonparej"/>
        </w:rPr>
        <w:t xml:space="preserve">Sr. </w:t>
      </w:r>
      <w:r>
        <w:rPr>
          <w:rStyle w:val="odkaz"/>
        </w:rPr>
        <w:t>atenienský</w:t>
      </w:r>
      <w:r>
        <w:t xml:space="preserve">, </w:t>
      </w:r>
      <w:r>
        <w:rPr>
          <w:rStyle w:val="odkaz"/>
        </w:rPr>
        <w:t>ateninský</w:t>
      </w:r>
      <w:r>
        <w:t xml:space="preserve">, </w:t>
      </w:r>
      <w:r>
        <w:rPr>
          <w:rStyle w:val="odkaz"/>
        </w:rPr>
        <w:t>atenitský</w:t>
      </w:r>
      <w:r>
        <w:t xml:space="preserve">, </w:t>
      </w:r>
      <w:r>
        <w:rPr>
          <w:rStyle w:val="odkaz"/>
        </w:rPr>
        <w:t>aténský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h1569 </w:t>
      </w:r>
      <w:r>
        <w:rPr>
          <w:rStyle w:val="hesloveslovo"/>
        </w:rPr>
        <w:t xml:space="preserve">atenienský </w:t>
      </w:r>
      <w:r>
        <w:rPr>
          <w:rStyle w:val="slovnidruh"/>
        </w:rPr>
        <w:t>adj.</w:t>
      </w:r>
    </w:p>
    <w:p w:rsidR="00CB13D1" w:rsidRDefault="007F094C">
      <w:pPr>
        <w:pStyle w:val="Heslovezahlavi"/>
      </w:pPr>
      <w:r>
        <w:rPr>
          <w:rStyle w:val="hesloveslovo"/>
        </w:rPr>
        <w:t xml:space="preserve">athenienský </w:t>
      </w:r>
      <w:r>
        <w:rPr>
          <w:rStyle w:val="slovnidruh"/>
        </w:rPr>
        <w:t>adj.</w:t>
      </w:r>
    </w:p>
    <w:p w:rsidR="00CB13D1" w:rsidRDefault="007F094C">
      <w:pPr>
        <w:pStyle w:val="Heslovezahlavi"/>
      </w:pPr>
      <w:r>
        <w:rPr>
          <w:rStyle w:val="nonparej"/>
        </w:rPr>
        <w:t xml:space="preserve">dolož. též </w:t>
      </w:r>
      <w:r>
        <w:rPr>
          <w:rStyle w:val="hesloveslovonetucne"/>
        </w:rPr>
        <w:t xml:space="preserve">athonienský </w:t>
      </w:r>
      <w:r>
        <w:rPr>
          <w:rStyle w:val="slovnidruh"/>
        </w:rPr>
        <w:t>adj.</w:t>
      </w:r>
    </w:p>
    <w:p w:rsidR="00CB13D1" w:rsidRDefault="007F094C">
      <w:pPr>
        <w:pStyle w:val="Motivace"/>
      </w:pPr>
      <w:r>
        <w:rPr>
          <w:rStyle w:val="nonparej"/>
        </w:rPr>
        <w:t xml:space="preserve">k </w:t>
      </w:r>
      <w:r>
        <w:rPr>
          <w:rStyle w:val="odkaz"/>
        </w:rPr>
        <w:t>Atény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1. </w:t>
      </w:r>
      <w:r>
        <w:rPr>
          <w:rStyle w:val="spojitelnost"/>
        </w:rPr>
        <w:t xml:space="preserve">(o člověku) </w:t>
      </w:r>
      <w:r>
        <w:rPr>
          <w:rStyle w:val="vyznam"/>
        </w:rPr>
        <w:t>athénský, žijící v Athénách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2. </w:t>
      </w:r>
      <w:r>
        <w:rPr>
          <w:rStyle w:val="spojitelnost"/>
        </w:rPr>
        <w:t xml:space="preserve">(o panovníku) </w:t>
      </w:r>
      <w:r>
        <w:rPr>
          <w:rStyle w:val="vyznam"/>
        </w:rPr>
        <w:t>athénský, vládnoucí v Athénách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3. </w:t>
      </w:r>
      <w:r>
        <w:t xml:space="preserve">„město atenienské“ </w:t>
      </w:r>
      <w:r>
        <w:rPr>
          <w:rStyle w:val="vyznam"/>
        </w:rPr>
        <w:t>Athény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4. </w:t>
      </w:r>
      <w:r>
        <w:t xml:space="preserve">„Atenienščí“ </w:t>
      </w:r>
      <w:r>
        <w:rPr>
          <w:rStyle w:val="nonparej"/>
        </w:rPr>
        <w:t xml:space="preserve">pl. m. </w:t>
      </w:r>
      <w:r>
        <w:rPr>
          <w:rStyle w:val="vyznam"/>
        </w:rPr>
        <w:t>Athéňané, obyvatelé města n. městského státu Athény</w:t>
      </w:r>
    </w:p>
    <w:p w:rsidR="00CB13D1" w:rsidRDefault="007F094C">
      <w:pPr>
        <w:pStyle w:val="Poznamka"/>
      </w:pPr>
      <w:r>
        <w:rPr>
          <w:rStyle w:val="nonparej"/>
        </w:rPr>
        <w:t xml:space="preserve">Sr. </w:t>
      </w:r>
      <w:r>
        <w:rPr>
          <w:rStyle w:val="odkaz"/>
        </w:rPr>
        <w:t>atenenský</w:t>
      </w:r>
      <w:r>
        <w:t xml:space="preserve">, </w:t>
      </w:r>
      <w:r>
        <w:rPr>
          <w:rStyle w:val="odkaz"/>
        </w:rPr>
        <w:t>ateninský</w:t>
      </w:r>
      <w:r>
        <w:t xml:space="preserve">, </w:t>
      </w:r>
      <w:r>
        <w:rPr>
          <w:rStyle w:val="odkaz"/>
        </w:rPr>
        <w:t>atenitský</w:t>
      </w:r>
      <w:r>
        <w:t xml:space="preserve">, </w:t>
      </w:r>
      <w:r>
        <w:rPr>
          <w:rStyle w:val="odkaz"/>
        </w:rPr>
        <w:t>aténský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hesloveslovo"/>
        </w:rPr>
        <w:t xml:space="preserve">ateninský </w:t>
      </w:r>
      <w:r>
        <w:rPr>
          <w:rStyle w:val="slovnidruh"/>
        </w:rPr>
        <w:t>adj.</w:t>
      </w:r>
    </w:p>
    <w:p w:rsidR="00CB13D1" w:rsidRDefault="007F094C">
      <w:pPr>
        <w:pStyle w:val="Heslovezahlavi"/>
      </w:pPr>
      <w:r>
        <w:rPr>
          <w:rStyle w:val="hesloveslovo"/>
        </w:rPr>
        <w:t xml:space="preserve">atheninský </w:t>
      </w:r>
      <w:r>
        <w:rPr>
          <w:rStyle w:val="slovnidruh"/>
        </w:rPr>
        <w:t>adj.</w:t>
      </w:r>
    </w:p>
    <w:p w:rsidR="00CB13D1" w:rsidRDefault="007F094C">
      <w:pPr>
        <w:pStyle w:val="Motivace"/>
      </w:pPr>
      <w:r>
        <w:rPr>
          <w:rStyle w:val="nonparej"/>
        </w:rPr>
        <w:t xml:space="preserve">k </w:t>
      </w:r>
      <w:r>
        <w:rPr>
          <w:rStyle w:val="odkaz"/>
        </w:rPr>
        <w:t>Atény</w:t>
      </w:r>
    </w:p>
    <w:p w:rsidR="00CB13D1" w:rsidRDefault="007F094C">
      <w:pPr>
        <w:pStyle w:val="Vykladvyznamu"/>
      </w:pPr>
      <w:r>
        <w:t xml:space="preserve">„Atenínščí“ </w:t>
      </w:r>
      <w:r>
        <w:rPr>
          <w:rStyle w:val="nonparej"/>
        </w:rPr>
        <w:t xml:space="preserve">pl. m. </w:t>
      </w:r>
      <w:r>
        <w:rPr>
          <w:rStyle w:val="vyznam"/>
        </w:rPr>
        <w:t>Athéňané, obyvatelé města n. městského státu Athény</w:t>
      </w:r>
    </w:p>
    <w:p w:rsidR="00CB13D1" w:rsidRDefault="007F094C">
      <w:pPr>
        <w:pStyle w:val="Poznamka"/>
      </w:pPr>
      <w:r>
        <w:rPr>
          <w:rStyle w:val="nonparej"/>
        </w:rPr>
        <w:t xml:space="preserve">Sr. </w:t>
      </w:r>
      <w:r>
        <w:rPr>
          <w:rStyle w:val="odkaz"/>
        </w:rPr>
        <w:t>atenenský</w:t>
      </w:r>
      <w:r>
        <w:t xml:space="preserve">, </w:t>
      </w:r>
      <w:r>
        <w:rPr>
          <w:rStyle w:val="odkaz"/>
        </w:rPr>
        <w:t>atenienský</w:t>
      </w:r>
      <w:r>
        <w:t xml:space="preserve">, </w:t>
      </w:r>
      <w:r>
        <w:rPr>
          <w:rStyle w:val="odkaz"/>
        </w:rPr>
        <w:t>atenitský</w:t>
      </w:r>
      <w:r>
        <w:t xml:space="preserve">, </w:t>
      </w:r>
      <w:r>
        <w:rPr>
          <w:rStyle w:val="odkaz"/>
        </w:rPr>
        <w:t>aténský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hesloveslovo"/>
        </w:rPr>
        <w:t xml:space="preserve">atenitský </w:t>
      </w:r>
      <w:r>
        <w:rPr>
          <w:rStyle w:val="slovnidruh"/>
        </w:rPr>
        <w:t>adj.</w:t>
      </w:r>
    </w:p>
    <w:p w:rsidR="00CB13D1" w:rsidRDefault="007F094C">
      <w:pPr>
        <w:pStyle w:val="Motivace"/>
      </w:pPr>
      <w:r>
        <w:rPr>
          <w:rStyle w:val="nonparej"/>
        </w:rPr>
        <w:t xml:space="preserve">k </w:t>
      </w:r>
      <w:r>
        <w:rPr>
          <w:rStyle w:val="odkaz"/>
        </w:rPr>
        <w:t>Atény</w:t>
      </w:r>
    </w:p>
    <w:p w:rsidR="00CB13D1" w:rsidRDefault="007F094C">
      <w:pPr>
        <w:pStyle w:val="Vykladvyznamu"/>
      </w:pPr>
      <w:r>
        <w:rPr>
          <w:rStyle w:val="spojitelnost"/>
        </w:rPr>
        <w:t xml:space="preserve">(o člověku) </w:t>
      </w:r>
      <w:r>
        <w:rPr>
          <w:rStyle w:val="vyznam"/>
        </w:rPr>
        <w:t>athénský, žijící n. působící v Athénách</w:t>
      </w:r>
    </w:p>
    <w:p w:rsidR="00CB13D1" w:rsidRDefault="007F094C">
      <w:pPr>
        <w:pStyle w:val="Poznamka"/>
      </w:pPr>
      <w:r>
        <w:rPr>
          <w:rStyle w:val="nonparej"/>
        </w:rPr>
        <w:lastRenderedPageBreak/>
        <w:t xml:space="preserve">Sr. </w:t>
      </w:r>
      <w:r>
        <w:rPr>
          <w:rStyle w:val="odkaz"/>
        </w:rPr>
        <w:t>atenenský</w:t>
      </w:r>
      <w:r>
        <w:t xml:space="preserve">, </w:t>
      </w:r>
      <w:r>
        <w:rPr>
          <w:rStyle w:val="odkaz"/>
        </w:rPr>
        <w:t>atenienský</w:t>
      </w:r>
      <w:r>
        <w:t xml:space="preserve">, </w:t>
      </w:r>
      <w:r>
        <w:rPr>
          <w:rStyle w:val="odkaz"/>
        </w:rPr>
        <w:t>ateninský</w:t>
      </w:r>
      <w:r>
        <w:t xml:space="preserve">, </w:t>
      </w:r>
      <w:r>
        <w:rPr>
          <w:rStyle w:val="odkaz"/>
        </w:rPr>
        <w:t>aténský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h1570 </w:t>
      </w:r>
      <w:r>
        <w:rPr>
          <w:rStyle w:val="hesloveslovo"/>
        </w:rPr>
        <w:t xml:space="preserve">atenský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aténský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hesloveslovo"/>
        </w:rPr>
        <w:t xml:space="preserve">aténský </w:t>
      </w:r>
      <w:r>
        <w:rPr>
          <w:rStyle w:val="slovnidruh"/>
        </w:rPr>
        <w:t>adj.</w:t>
      </w:r>
    </w:p>
    <w:p w:rsidR="00CB13D1" w:rsidRDefault="007F094C">
      <w:pPr>
        <w:pStyle w:val="Heslovezahlavi"/>
      </w:pPr>
      <w:r>
        <w:rPr>
          <w:rStyle w:val="hesloveslovo"/>
        </w:rPr>
        <w:t xml:space="preserve">athénský </w:t>
      </w:r>
      <w:r>
        <w:rPr>
          <w:rStyle w:val="slovnidruh"/>
        </w:rPr>
        <w:t>adj.</w:t>
      </w:r>
    </w:p>
    <w:p w:rsidR="00CB13D1" w:rsidRDefault="007F094C">
      <w:pPr>
        <w:pStyle w:val="Motivace"/>
      </w:pPr>
      <w:r>
        <w:rPr>
          <w:rStyle w:val="nonparej"/>
        </w:rPr>
        <w:t xml:space="preserve">k </w:t>
      </w:r>
      <w:r>
        <w:rPr>
          <w:rStyle w:val="odkaz"/>
        </w:rPr>
        <w:t>Aténé</w:t>
      </w:r>
      <w:r>
        <w:t xml:space="preserve">, </w:t>
      </w:r>
      <w:r>
        <w:rPr>
          <w:rStyle w:val="odkaz"/>
        </w:rPr>
        <w:t>Atény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1. </w:t>
      </w:r>
      <w:r>
        <w:rPr>
          <w:rStyle w:val="spojitelnost"/>
        </w:rPr>
        <w:t xml:space="preserve">(o králi) </w:t>
      </w:r>
      <w:r>
        <w:rPr>
          <w:rStyle w:val="vyznam"/>
        </w:rPr>
        <w:t>athénský, vládnoucí v Athénách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2. </w:t>
      </w:r>
      <w:r>
        <w:t xml:space="preserve">„město aténské“ </w:t>
      </w:r>
      <w:r>
        <w:rPr>
          <w:rStyle w:val="vyznam"/>
        </w:rPr>
        <w:t>Athény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3. </w:t>
      </w:r>
      <w:r>
        <w:t xml:space="preserve">„Aténščí“ </w:t>
      </w:r>
      <w:r>
        <w:rPr>
          <w:rStyle w:val="nonparej"/>
        </w:rPr>
        <w:t xml:space="preserve">pl. m. </w:t>
      </w:r>
      <w:r>
        <w:rPr>
          <w:rStyle w:val="vyznam"/>
        </w:rPr>
        <w:t>Athéňané, obyvatelé města n. městského státu Athény</w:t>
      </w:r>
    </w:p>
    <w:p w:rsidR="00CB13D1" w:rsidRDefault="007F094C">
      <w:pPr>
        <w:pStyle w:val="Poznamka"/>
      </w:pPr>
      <w:r>
        <w:rPr>
          <w:rStyle w:val="nonparej"/>
        </w:rPr>
        <w:t xml:space="preserve">Sr. </w:t>
      </w:r>
      <w:r>
        <w:rPr>
          <w:rStyle w:val="odkaz"/>
        </w:rPr>
        <w:t>atenenský</w:t>
      </w:r>
      <w:r>
        <w:t xml:space="preserve">, </w:t>
      </w:r>
      <w:r>
        <w:rPr>
          <w:rStyle w:val="odkaz"/>
        </w:rPr>
        <w:t>atenienský</w:t>
      </w:r>
      <w:r>
        <w:t xml:space="preserve">, </w:t>
      </w:r>
      <w:r>
        <w:rPr>
          <w:rStyle w:val="odkaz"/>
        </w:rPr>
        <w:t>ateninský</w:t>
      </w:r>
      <w:r>
        <w:t xml:space="preserve">, </w:t>
      </w:r>
      <w:r>
        <w:rPr>
          <w:rStyle w:val="odkaz"/>
        </w:rPr>
        <w:t>atenitský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h1571 </w:t>
      </w:r>
      <w:r>
        <w:rPr>
          <w:rStyle w:val="hesloveslovo"/>
        </w:rPr>
        <w:t xml:space="preserve">Ateny </w:t>
      </w:r>
      <w:r>
        <w:rPr>
          <w:rStyle w:val="akce"/>
        </w:rPr>
        <w:t xml:space="preserve">přeřazeno sub </w:t>
      </w:r>
      <w:r>
        <w:rPr>
          <w:rStyle w:val="odkaz"/>
        </w:rPr>
        <w:t>Atény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h1572 </w:t>
      </w:r>
      <w:r>
        <w:rPr>
          <w:rStyle w:val="hesloveslovo"/>
        </w:rPr>
        <w:t xml:space="preserve">athademia </w:t>
      </w:r>
      <w:r>
        <w:rPr>
          <w:rStyle w:val="akce"/>
        </w:rPr>
        <w:t xml:space="preserve">přeřazeno sub </w:t>
      </w:r>
      <w:r>
        <w:rPr>
          <w:rStyle w:val="odkaz"/>
        </w:rPr>
        <w:t xml:space="preserve">academia </w:t>
      </w:r>
      <w:r>
        <w:rPr>
          <w:rStyle w:val="komentar"/>
        </w:rPr>
        <w:t>a to je citátové, viz MH_3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h1573 </w:t>
      </w:r>
      <w:r>
        <w:rPr>
          <w:rStyle w:val="hesloveslovo"/>
        </w:rPr>
        <w:t xml:space="preserve">Athak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lastRenderedPageBreak/>
        <w:t xml:space="preserve">h1574 </w:t>
      </w:r>
      <w:r>
        <w:rPr>
          <w:rStyle w:val="hesloveslovo"/>
        </w:rPr>
        <w:t xml:space="preserve">Athalia </w:t>
      </w:r>
      <w:r>
        <w:rPr>
          <w:rStyle w:val="akce"/>
        </w:rPr>
        <w:t>citátové slovo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t xml:space="preserve">Atanázius </w:t>
      </w:r>
      <w:r>
        <w:rPr>
          <w:rStyle w:val="akce"/>
        </w:rPr>
        <w:t>proprium</w:t>
      </w:r>
    </w:p>
    <w:p w:rsidR="00CB13D1" w:rsidRDefault="007F094C">
      <w:pPr>
        <w:pStyle w:val="Vylouceneheslo"/>
      </w:pPr>
      <w:r>
        <w:rPr>
          <w:rStyle w:val="hesloveslovo"/>
        </w:rPr>
        <w:t xml:space="preserve">Atanasius </w:t>
      </w:r>
      <w:r>
        <w:rPr>
          <w:rStyle w:val="akce"/>
        </w:rPr>
        <w:t>proprium</w:t>
      </w:r>
    </w:p>
    <w:p w:rsidR="00CB13D1" w:rsidRDefault="007F094C">
      <w:pPr>
        <w:pStyle w:val="Vylouceneheslo"/>
      </w:pPr>
      <w:r>
        <w:rPr>
          <w:rStyle w:val="hesloveslovo"/>
        </w:rPr>
        <w:t xml:space="preserve">Athanasius </w:t>
      </w:r>
      <w:r>
        <w:rPr>
          <w:rStyle w:val="akce"/>
        </w:rPr>
        <w:t>proprium</w:t>
      </w:r>
    </w:p>
    <w:p w:rsidR="00CB13D1" w:rsidRDefault="007F094C">
      <w:pPr>
        <w:pStyle w:val="Vylouceneheslo"/>
      </w:pPr>
      <w:r>
        <w:rPr>
          <w:rStyle w:val="identifikator"/>
        </w:rPr>
        <w:t xml:space="preserve">h1575 </w:t>
      </w:r>
      <w:r>
        <w:rPr>
          <w:rStyle w:val="hesloveslovo"/>
        </w:rPr>
        <w:t xml:space="preserve">Athanasí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h1576 </w:t>
      </w:r>
      <w:r>
        <w:rPr>
          <w:rStyle w:val="hesloveslovo"/>
        </w:rPr>
        <w:t xml:space="preserve">Athanasia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athanasia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t xml:space="preserve">athanasia </w:t>
      </w:r>
      <w:r>
        <w:rPr>
          <w:rStyle w:val="akce"/>
        </w:rPr>
        <w:t>citátové slovo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h1577 </w:t>
      </w:r>
      <w:r>
        <w:rPr>
          <w:rStyle w:val="hesloveslovo"/>
        </w:rPr>
        <w:t xml:space="preserve">Athanazia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athanazia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t xml:space="preserve">athanazia </w:t>
      </w:r>
      <w:r>
        <w:rPr>
          <w:rStyle w:val="akce"/>
        </w:rPr>
        <w:t>citátové slovo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h1578 </w:t>
      </w:r>
      <w:r>
        <w:rPr>
          <w:rStyle w:val="hesloveslovo"/>
        </w:rPr>
        <w:t xml:space="preserve">Athanor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atanor</w:t>
      </w:r>
    </w:p>
    <w:p w:rsidR="00CB13D1" w:rsidRDefault="007F094C">
      <w:pPr>
        <w:pStyle w:val="Autor"/>
      </w:pPr>
      <w:r>
        <w:lastRenderedPageBreak/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hesloveslovo"/>
        </w:rPr>
        <w:t>atanor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-a/-u </w:t>
      </w:r>
      <w:r>
        <w:rPr>
          <w:rStyle w:val="slovnidruh"/>
        </w:rPr>
        <w:t>m.</w:t>
      </w:r>
    </w:p>
    <w:p w:rsidR="00CB13D1" w:rsidRDefault="007F094C">
      <w:pPr>
        <w:pStyle w:val="Heslovezahlavi"/>
      </w:pPr>
      <w:r>
        <w:rPr>
          <w:rStyle w:val="nonparej"/>
        </w:rPr>
        <w:t xml:space="preserve">dolož. jen </w:t>
      </w:r>
      <w:r>
        <w:rPr>
          <w:rStyle w:val="hesloveslovo"/>
        </w:rPr>
        <w:t>athanor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-a/-u </w:t>
      </w:r>
      <w:r>
        <w:rPr>
          <w:rStyle w:val="slovnidruh"/>
        </w:rPr>
        <w:t>m.</w:t>
      </w:r>
    </w:p>
    <w:p w:rsidR="00CB13D1" w:rsidRDefault="007F094C">
      <w:pPr>
        <w:pStyle w:val="Motivace"/>
      </w:pPr>
      <w:r>
        <w:rPr>
          <w:rStyle w:val="nonparej"/>
        </w:rPr>
        <w:t xml:space="preserve">sr. řec.-lat. </w:t>
      </w:r>
      <w:r>
        <w:t>Acheron (?)</w:t>
      </w:r>
    </w:p>
    <w:p w:rsidR="00CB13D1" w:rsidRDefault="007F094C">
      <w:pPr>
        <w:pStyle w:val="Vykladvyznamu"/>
      </w:pPr>
      <w:r>
        <w:rPr>
          <w:rStyle w:val="nonparej"/>
        </w:rPr>
        <w:t xml:space="preserve">alch. </w:t>
      </w:r>
      <w:r>
        <w:rPr>
          <w:rStyle w:val="vyznam"/>
        </w:rPr>
        <w:t>alchymická pec</w:t>
      </w:r>
    </w:p>
    <w:p w:rsidR="00CB13D1" w:rsidRDefault="007F094C">
      <w:pPr>
        <w:pStyle w:val="Poznamka"/>
      </w:pPr>
      <w:r>
        <w:t xml:space="preserve">Jen </w:t>
      </w:r>
      <w:r>
        <w:rPr>
          <w:rStyle w:val="pramen"/>
        </w:rPr>
        <w:t>AlchLull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h1579 </w:t>
      </w:r>
      <w:r>
        <w:rPr>
          <w:rStyle w:val="hesloveslovo"/>
        </w:rPr>
        <w:t xml:space="preserve">Athenagor </w:t>
      </w:r>
      <w:r>
        <w:rPr>
          <w:rStyle w:val="akce"/>
        </w:rPr>
        <w:t xml:space="preserve">přeřazeno sub </w:t>
      </w:r>
      <w:r>
        <w:rPr>
          <w:rStyle w:val="odkaz"/>
        </w:rPr>
        <w:t>Atenagor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h1580 </w:t>
      </w:r>
      <w:r>
        <w:rPr>
          <w:rStyle w:val="hesloveslovo"/>
        </w:rPr>
        <w:t xml:space="preserve">Athenas </w:t>
      </w:r>
      <w:r>
        <w:rPr>
          <w:rStyle w:val="akce"/>
        </w:rPr>
        <w:t>citátové slovo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h1581 </w:t>
      </w:r>
      <w:r>
        <w:rPr>
          <w:rStyle w:val="hesloveslovo"/>
        </w:rPr>
        <w:t xml:space="preserve">Athene </w:t>
      </w:r>
      <w:r>
        <w:rPr>
          <w:rStyle w:val="akce"/>
        </w:rPr>
        <w:t xml:space="preserve">přeřazeno sub </w:t>
      </w:r>
      <w:r>
        <w:rPr>
          <w:rStyle w:val="odkaz"/>
        </w:rPr>
        <w:t>Aténé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h1582 </w:t>
      </w:r>
      <w:r>
        <w:rPr>
          <w:rStyle w:val="hesloveslovo"/>
        </w:rPr>
        <w:t xml:space="preserve">athenenský </w:t>
      </w:r>
      <w:r>
        <w:rPr>
          <w:rStyle w:val="akce"/>
        </w:rPr>
        <w:t xml:space="preserve">přeřazeno sub </w:t>
      </w:r>
      <w:r>
        <w:rPr>
          <w:rStyle w:val="odkaz"/>
        </w:rPr>
        <w:t>atenenský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h1583 </w:t>
      </w:r>
      <w:r>
        <w:rPr>
          <w:rStyle w:val="hesloveslovo"/>
        </w:rPr>
        <w:t xml:space="preserve">athenienský </w:t>
      </w:r>
      <w:r>
        <w:rPr>
          <w:rStyle w:val="akce"/>
        </w:rPr>
        <w:t xml:space="preserve">přeřazeno sub </w:t>
      </w:r>
      <w:r>
        <w:rPr>
          <w:rStyle w:val="odkaz"/>
        </w:rPr>
        <w:t>atenienský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h1584 </w:t>
      </w:r>
      <w:r>
        <w:rPr>
          <w:rStyle w:val="hesloveslovo"/>
        </w:rPr>
        <w:t xml:space="preserve">atheninský </w:t>
      </w:r>
      <w:r>
        <w:rPr>
          <w:rStyle w:val="akce"/>
        </w:rPr>
        <w:t xml:space="preserve">přeřazeno sub </w:t>
      </w:r>
      <w:r>
        <w:rPr>
          <w:rStyle w:val="odkaz"/>
        </w:rPr>
        <w:t>ateninský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h1585 </w:t>
      </w:r>
      <w:r>
        <w:rPr>
          <w:rStyle w:val="hesloveslovo"/>
        </w:rPr>
        <w:t xml:space="preserve">Athenis </w:t>
      </w:r>
      <w:r>
        <w:rPr>
          <w:rStyle w:val="akce"/>
        </w:rPr>
        <w:t xml:space="preserve">přeřazeno sub </w:t>
      </w:r>
      <w:r>
        <w:rPr>
          <w:rStyle w:val="odkaz"/>
        </w:rPr>
        <w:t>Atény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h1586 </w:t>
      </w:r>
      <w:r>
        <w:rPr>
          <w:rStyle w:val="hesloveslovo"/>
        </w:rPr>
        <w:t xml:space="preserve">Athenobius </w:t>
      </w:r>
      <w:r>
        <w:rPr>
          <w:rStyle w:val="akce"/>
        </w:rPr>
        <w:t xml:space="preserve">citátové slovo </w:t>
      </w:r>
      <w:r>
        <w:rPr>
          <w:rStyle w:val="komentar"/>
        </w:rPr>
        <w:t>latina v Comestorovi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h1587 </w:t>
      </w:r>
      <w:r>
        <w:rPr>
          <w:rStyle w:val="hesloveslovo"/>
        </w:rPr>
        <w:t xml:space="preserve">athénský </w:t>
      </w:r>
      <w:r>
        <w:rPr>
          <w:rStyle w:val="akce"/>
        </w:rPr>
        <w:t xml:space="preserve">přeřazeno sub </w:t>
      </w:r>
      <w:r>
        <w:rPr>
          <w:rStyle w:val="odkaz"/>
        </w:rPr>
        <w:t>aténský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h1588 </w:t>
      </w:r>
      <w:r>
        <w:rPr>
          <w:rStyle w:val="hesloveslovo"/>
        </w:rPr>
        <w:t xml:space="preserve">Athény </w:t>
      </w:r>
      <w:r>
        <w:rPr>
          <w:rStyle w:val="akce"/>
        </w:rPr>
        <w:t xml:space="preserve">přeřazeno sub </w:t>
      </w:r>
      <w:r>
        <w:rPr>
          <w:rStyle w:val="odkaz"/>
        </w:rPr>
        <w:t>Atény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h1589 </w:t>
      </w:r>
      <w:r>
        <w:rPr>
          <w:rStyle w:val="hesloveslovo"/>
        </w:rPr>
        <w:t xml:space="preserve">Athila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h1590 </w:t>
      </w:r>
      <w:r>
        <w:rPr>
          <w:rStyle w:val="hesloveslovo"/>
        </w:rPr>
        <w:t xml:space="preserve">Athleta </w:t>
      </w:r>
      <w:r>
        <w:rPr>
          <w:rStyle w:val="akce"/>
        </w:rPr>
        <w:t>citátové slovo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h1591 </w:t>
      </w:r>
      <w:r>
        <w:rPr>
          <w:rStyle w:val="hesloveslovo"/>
        </w:rPr>
        <w:t xml:space="preserve">Athlibeus </w:t>
      </w:r>
      <w:r>
        <w:rPr>
          <w:rStyle w:val="akce"/>
        </w:rPr>
        <w:t>citátové slovo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h1592 </w:t>
      </w:r>
      <w:r>
        <w:rPr>
          <w:rStyle w:val="hesloveslovo"/>
        </w:rPr>
        <w:t xml:space="preserve">Athonienský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atenienský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Odkazovezahlavi"/>
      </w:pPr>
      <w:r>
        <w:rPr>
          <w:rStyle w:val="identifikator"/>
        </w:rPr>
        <w:t xml:space="preserve">h1593 </w:t>
      </w:r>
      <w:r>
        <w:rPr>
          <w:rStyle w:val="hesloveslovo"/>
        </w:rPr>
        <w:t xml:space="preserve">ati </w:t>
      </w:r>
      <w:r>
        <w:rPr>
          <w:rStyle w:val="nonparej"/>
        </w:rPr>
        <w:t xml:space="preserve">v. </w:t>
      </w:r>
      <w:r>
        <w:rPr>
          <w:rStyle w:val="odkaz"/>
        </w:rPr>
        <w:t>ať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h1594 </w:t>
      </w:r>
      <w:r>
        <w:rPr>
          <w:rStyle w:val="hesloveslovo"/>
        </w:rPr>
        <w:t xml:space="preserve">Atlantóv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Atlas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h1595 </w:t>
      </w:r>
      <w:r>
        <w:rPr>
          <w:rStyle w:val="hesloveslovo"/>
        </w:rPr>
        <w:t xml:space="preserve">Atlas </w:t>
      </w:r>
      <w:r>
        <w:rPr>
          <w:rStyle w:val="akce"/>
        </w:rPr>
        <w:t>proprium</w:t>
      </w:r>
    </w:p>
    <w:p w:rsidR="00CB13D1" w:rsidRDefault="007F094C">
      <w:pPr>
        <w:pStyle w:val="Poznamka"/>
      </w:pPr>
      <w:r>
        <w:t xml:space="preserve">Dolož. též adj. poses. </w:t>
      </w:r>
      <w:r>
        <w:rPr>
          <w:rStyle w:val="kurziva"/>
        </w:rPr>
        <w:t>Atlantóv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hesloveslovo"/>
        </w:rPr>
        <w:t>atlas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-a/-u </w:t>
      </w:r>
      <w:r>
        <w:rPr>
          <w:rStyle w:val="slovnidruh"/>
        </w:rPr>
        <w:t>m.</w:t>
      </w:r>
    </w:p>
    <w:p w:rsidR="00CB13D1" w:rsidRDefault="007F094C">
      <w:pPr>
        <w:pStyle w:val="Motivace"/>
      </w:pPr>
      <w:r>
        <w:rPr>
          <w:rStyle w:val="nonparej"/>
        </w:rPr>
        <w:t xml:space="preserve">k arab. </w:t>
      </w:r>
      <w:r>
        <w:t>atlas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1. </w:t>
      </w:r>
      <w:r>
        <w:rPr>
          <w:rStyle w:val="vyznam"/>
        </w:rPr>
        <w:t>atlas, hladká pevná hedvábná látka s lesklým lícem a matným rubem, popř. lesklá po obou stranách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2. </w:t>
      </w:r>
      <w:r>
        <w:rPr>
          <w:rStyle w:val="vyznam"/>
        </w:rPr>
        <w:t>oděv ušitý z atlasu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lastRenderedPageBreak/>
        <w:t xml:space="preserve">h1596 </w:t>
      </w:r>
      <w:r>
        <w:rPr>
          <w:rStyle w:val="hesloveslovo"/>
        </w:rPr>
        <w:t xml:space="preserve">atlasový </w:t>
      </w:r>
      <w:r>
        <w:rPr>
          <w:rStyle w:val="slovnidruh"/>
        </w:rPr>
        <w:t>adj.</w:t>
      </w:r>
    </w:p>
    <w:p w:rsidR="00CB13D1" w:rsidRDefault="007F094C">
      <w:pPr>
        <w:pStyle w:val="Motivace"/>
      </w:pPr>
      <w:r>
        <w:rPr>
          <w:rStyle w:val="nonparej"/>
        </w:rPr>
        <w:t xml:space="preserve">k </w:t>
      </w:r>
      <w:r>
        <w:rPr>
          <w:rStyle w:val="odkaz"/>
        </w:rPr>
        <w:t>atlas</w:t>
      </w:r>
    </w:p>
    <w:p w:rsidR="00CB13D1" w:rsidRDefault="007F094C">
      <w:pPr>
        <w:pStyle w:val="Vykladvyznamu"/>
      </w:pPr>
      <w:r>
        <w:rPr>
          <w:rStyle w:val="spojitelnost"/>
        </w:rPr>
        <w:t xml:space="preserve">(o oděvu) </w:t>
      </w:r>
      <w:r>
        <w:rPr>
          <w:rStyle w:val="vyznam"/>
        </w:rPr>
        <w:t>ušitý z atlasu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h1597 </w:t>
      </w:r>
      <w:r>
        <w:rPr>
          <w:rStyle w:val="hesloveslovo"/>
        </w:rPr>
        <w:t xml:space="preserve">atom </w:t>
      </w:r>
      <w:r>
        <w:rPr>
          <w:rStyle w:val="akce"/>
        </w:rPr>
        <w:t>citátové slovo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h1598 </w:t>
      </w:r>
      <w:r>
        <w:rPr>
          <w:rStyle w:val="hesloveslovo"/>
        </w:rPr>
        <w:t>atrament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-a/-u </w:t>
      </w:r>
      <w:r>
        <w:rPr>
          <w:rStyle w:val="slovnidruh"/>
        </w:rPr>
        <w:t>m.</w:t>
      </w:r>
    </w:p>
    <w:p w:rsidR="00CB13D1" w:rsidRDefault="007F094C">
      <w:pPr>
        <w:pStyle w:val="Heslovezahlavi"/>
      </w:pPr>
      <w:r>
        <w:rPr>
          <w:rStyle w:val="nonparej"/>
        </w:rPr>
        <w:t xml:space="preserve">dolož. též </w:t>
      </w:r>
      <w:r>
        <w:rPr>
          <w:rStyle w:val="hesloveslovo"/>
        </w:rPr>
        <w:t>atramét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-a/-u </w:t>
      </w:r>
      <w:r>
        <w:rPr>
          <w:rStyle w:val="slovnidruh"/>
        </w:rPr>
        <w:t>m.</w:t>
      </w:r>
    </w:p>
    <w:p w:rsidR="00CB13D1" w:rsidRDefault="007F094C">
      <w:pPr>
        <w:pStyle w:val="Motivace"/>
      </w:pPr>
      <w:r>
        <w:rPr>
          <w:rStyle w:val="nonparej"/>
        </w:rPr>
        <w:t xml:space="preserve">k lat. </w:t>
      </w:r>
      <w:r>
        <w:t>atramentum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1. </w:t>
      </w:r>
      <w:r>
        <w:rPr>
          <w:rStyle w:val="vyznam"/>
        </w:rPr>
        <w:t>atrament, černidlo, černicí látka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2. </w:t>
      </w:r>
      <w:r>
        <w:rPr>
          <w:rStyle w:val="vyznam"/>
        </w:rPr>
        <w:t xml:space="preserve">modrá n. zelená skalice, </w:t>
      </w:r>
      <w:r>
        <w:rPr>
          <w:rStyle w:val="vyznamstaroceskyvyraz"/>
        </w:rPr>
        <w:t xml:space="preserve">„hutrajch“ </w:t>
      </w:r>
      <w:r>
        <w:rPr>
          <w:rStyle w:val="vyznam"/>
        </w:rPr>
        <w:t>ap., látka užívaná v lékařství, zvl. rozdrcená na prach</w:t>
      </w:r>
    </w:p>
    <w:p w:rsidR="00CB13D1" w:rsidRDefault="007F094C">
      <w:pPr>
        <w:pStyle w:val="Poznamka"/>
      </w:pPr>
      <w:r>
        <w:rPr>
          <w:rStyle w:val="nonparej"/>
        </w:rPr>
        <w:t xml:space="preserve">Sr. </w:t>
      </w:r>
      <w:r>
        <w:rPr>
          <w:rStyle w:val="odkaz"/>
        </w:rPr>
        <w:t>črnidlo</w:t>
      </w:r>
      <w:r>
        <w:t xml:space="preserve">, </w:t>
      </w:r>
      <w:r>
        <w:rPr>
          <w:rStyle w:val="odkaz"/>
        </w:rPr>
        <w:t xml:space="preserve">prach </w:t>
      </w:r>
      <w:r>
        <w:t>4, 5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h1599 </w:t>
      </w:r>
      <w:r>
        <w:rPr>
          <w:rStyle w:val="hesloveslovo"/>
        </w:rPr>
        <w:t xml:space="preserve">Atre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h1600 </w:t>
      </w:r>
      <w:r>
        <w:rPr>
          <w:rStyle w:val="hesloveslovo"/>
        </w:rPr>
        <w:t xml:space="preserve">Atrea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h1601 </w:t>
      </w:r>
      <w:r>
        <w:rPr>
          <w:rStyle w:val="hesloveslovo"/>
        </w:rPr>
        <w:t xml:space="preserve">atrini </w:t>
      </w:r>
      <w:r>
        <w:rPr>
          <w:rStyle w:val="akce"/>
        </w:rPr>
        <w:t>citátové slovo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h1602 </w:t>
      </w:r>
      <w:r>
        <w:rPr>
          <w:rStyle w:val="hesloveslovo"/>
        </w:rPr>
        <w:t xml:space="preserve">atrium </w:t>
      </w:r>
      <w:r>
        <w:rPr>
          <w:rStyle w:val="akce"/>
        </w:rPr>
        <w:t>citátové slovo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h1603 </w:t>
      </w:r>
      <w:r>
        <w:rPr>
          <w:rStyle w:val="hesloveslovo"/>
        </w:rPr>
        <w:t xml:space="preserve">atruka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trnka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h1604 </w:t>
      </w:r>
      <w:r>
        <w:rPr>
          <w:rStyle w:val="hesloveslovo"/>
        </w:rPr>
        <w:t xml:space="preserve">Attalie </w:t>
      </w:r>
      <w:r>
        <w:rPr>
          <w:rStyle w:val="akce"/>
        </w:rPr>
        <w:t>citátové slovo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h1605 </w:t>
      </w:r>
      <w:r>
        <w:rPr>
          <w:rStyle w:val="hesloveslovo"/>
        </w:rPr>
        <w:t xml:space="preserve">attenenský </w:t>
      </w:r>
      <w:r>
        <w:rPr>
          <w:rStyle w:val="akce"/>
        </w:rPr>
        <w:t xml:space="preserve">přeřazeno sub </w:t>
      </w:r>
      <w:r>
        <w:rPr>
          <w:rStyle w:val="odkaz"/>
        </w:rPr>
        <w:t>atenenský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h1606 </w:t>
      </w:r>
      <w:r>
        <w:rPr>
          <w:rStyle w:val="hesloveslovo"/>
        </w:rPr>
        <w:t xml:space="preserve">Atteny </w:t>
      </w:r>
      <w:r>
        <w:rPr>
          <w:rStyle w:val="akce"/>
        </w:rPr>
        <w:t xml:space="preserve">přeřazeno sub </w:t>
      </w:r>
      <w:r>
        <w:rPr>
          <w:rStyle w:val="odkaz"/>
        </w:rPr>
        <w:t>Atény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h1607 </w:t>
      </w:r>
      <w:r>
        <w:rPr>
          <w:rStyle w:val="hesloveslovo"/>
        </w:rPr>
        <w:t xml:space="preserve">atus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Atus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t xml:space="preserve">Atus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h1608 </w:t>
      </w:r>
      <w:r>
        <w:rPr>
          <w:rStyle w:val="hesloveslovo"/>
        </w:rPr>
        <w:t xml:space="preserve">Atvinus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h1609 </w:t>
      </w:r>
      <w:r>
        <w:rPr>
          <w:rStyle w:val="hesloveslovo"/>
        </w:rPr>
        <w:t>atych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-a/-u </w:t>
      </w:r>
      <w:r>
        <w:rPr>
          <w:rStyle w:val="slovnidruh"/>
        </w:rPr>
        <w:t xml:space="preserve">m. </w:t>
      </w:r>
      <w:r>
        <w:rPr>
          <w:rStyle w:val="komentar"/>
        </w:rPr>
        <w:t xml:space="preserve">v kartotéce jsou jen dva poněkud sporné doklady (mohlo by se to interpretovat i jako němčina), ale další jsou v </w:t>
      </w:r>
      <w:r>
        <w:rPr>
          <w:rStyle w:val="komentarpramen"/>
        </w:rPr>
        <w:t xml:space="preserve">SSL </w:t>
      </w:r>
      <w:r>
        <w:rPr>
          <w:rStyle w:val="komentar"/>
        </w:rPr>
        <w:t>s.v. ebulum</w:t>
      </w:r>
    </w:p>
    <w:p w:rsidR="00CB13D1" w:rsidRDefault="007F094C">
      <w:pPr>
        <w:pStyle w:val="Motivace"/>
      </w:pPr>
      <w:r>
        <w:rPr>
          <w:rStyle w:val="nonparej"/>
        </w:rPr>
        <w:t xml:space="preserve">k střhn. </w:t>
      </w:r>
      <w:r>
        <w:t xml:space="preserve">atich </w:t>
      </w:r>
      <w:r>
        <w:rPr>
          <w:rStyle w:val="komentar"/>
        </w:rPr>
        <w:t>Lexer</w:t>
      </w:r>
    </w:p>
    <w:p w:rsidR="00CB13D1" w:rsidRDefault="007F094C">
      <w:pPr>
        <w:pStyle w:val="Vykladvyznamu"/>
      </w:pPr>
      <w:r>
        <w:rPr>
          <w:rStyle w:val="vyznam"/>
        </w:rPr>
        <w:t>chebdí, bez</w:t>
      </w:r>
    </w:p>
    <w:p w:rsidR="00CB13D1" w:rsidRDefault="007F094C">
      <w:pPr>
        <w:pStyle w:val="Poznamka"/>
      </w:pPr>
      <w:r>
        <w:rPr>
          <w:rStyle w:val="nonparej"/>
        </w:rPr>
        <w:t xml:space="preserve">Sr. </w:t>
      </w:r>
      <w:r>
        <w:rPr>
          <w:rStyle w:val="odkaz"/>
        </w:rPr>
        <w:t xml:space="preserve">chebdie </w:t>
      </w:r>
      <w:r>
        <w:t xml:space="preserve">a SSL </w:t>
      </w:r>
      <w:r>
        <w:rPr>
          <w:rStyle w:val="nonparej"/>
        </w:rPr>
        <w:t xml:space="preserve">s.v. </w:t>
      </w:r>
      <w:r>
        <w:t xml:space="preserve">ebulum </w:t>
      </w:r>
      <w:r>
        <w:rPr>
          <w:rStyle w:val="komentar"/>
        </w:rPr>
        <w:t>další doklady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h1610 </w:t>
      </w:r>
      <w:r>
        <w:rPr>
          <w:rStyle w:val="hesloveslovo"/>
        </w:rPr>
        <w:t xml:space="preserve">atyrminis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atyrmincě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hesloveslovo"/>
        </w:rPr>
        <w:t>atyrmincě (?)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-ě </w:t>
      </w:r>
      <w:r>
        <w:rPr>
          <w:rStyle w:val="slovnidruh"/>
        </w:rPr>
        <w:t xml:space="preserve">f. </w:t>
      </w:r>
      <w:r>
        <w:rPr>
          <w:rStyle w:val="komentar"/>
        </w:rPr>
        <w:t>je to vůbec česky?, bohužel dle charakteristky pramene ano: K 1598, fol. 113v, Bohemierius apothecariorum</w:t>
      </w:r>
    </w:p>
    <w:p w:rsidR="00CB13D1" w:rsidRDefault="007F094C">
      <w:pPr>
        <w:pStyle w:val="Motivace"/>
      </w:pPr>
      <w:r>
        <w:rPr>
          <w:rStyle w:val="nonparej"/>
        </w:rPr>
        <w:t xml:space="preserve">k lat. </w:t>
      </w:r>
      <w:r>
        <w:t xml:space="preserve">atramentum </w:t>
      </w:r>
      <w:r>
        <w:rPr>
          <w:rStyle w:val="nonparej"/>
        </w:rPr>
        <w:t xml:space="preserve">a </w:t>
      </w:r>
      <w:r>
        <w:rPr>
          <w:rStyle w:val="odkaz"/>
        </w:rPr>
        <w:t xml:space="preserve">mincě </w:t>
      </w:r>
      <w:r>
        <w:t>(?)</w:t>
      </w:r>
    </w:p>
    <w:p w:rsidR="00CB13D1" w:rsidRDefault="007F094C">
      <w:pPr>
        <w:pStyle w:val="Vykladvyznamu"/>
      </w:pPr>
      <w:r>
        <w:rPr>
          <w:rStyle w:val="vyznam"/>
        </w:rPr>
        <w:t xml:space="preserve">léčivý nápoj, </w:t>
      </w:r>
      <w:r>
        <w:rPr>
          <w:rStyle w:val="vyznamstaroceskyvyraz"/>
        </w:rPr>
        <w:t>„atrament“</w:t>
      </w:r>
    </w:p>
    <w:p w:rsidR="00CB13D1" w:rsidRDefault="007F094C">
      <w:pPr>
        <w:pStyle w:val="Poznamka"/>
      </w:pPr>
      <w:r>
        <w:t>Tvořeno neústrojně. Ojed. nejistý doklad z lat. spisu s českými glosami (bez možnosti revize v primárním prameni)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h1611 </w:t>
      </w:r>
      <w:r>
        <w:rPr>
          <w:rStyle w:val="hesloveslovo"/>
        </w:rPr>
        <w:t xml:space="preserve">au </w:t>
      </w:r>
      <w:r>
        <w:rPr>
          <w:rStyle w:val="slovnidruh"/>
        </w:rPr>
        <w:t>interj.</w:t>
      </w:r>
    </w:p>
    <w:p w:rsidR="00CB13D1" w:rsidRDefault="007F094C">
      <w:pPr>
        <w:pStyle w:val="Heslovezahlavi"/>
      </w:pPr>
      <w:r>
        <w:rPr>
          <w:rStyle w:val="hesloveslovo"/>
        </w:rPr>
        <w:t xml:space="preserve">ou </w:t>
      </w:r>
      <w:r>
        <w:rPr>
          <w:rStyle w:val="slovnidruh"/>
        </w:rPr>
        <w:t>interj.</w:t>
      </w:r>
    </w:p>
    <w:p w:rsidR="00CB13D1" w:rsidRDefault="007F094C">
      <w:pPr>
        <w:pStyle w:val="Vykladvyznamu"/>
      </w:pPr>
      <w:r>
        <w:rPr>
          <w:rStyle w:val="nonparej"/>
        </w:rPr>
        <w:t xml:space="preserve">nálad. </w:t>
      </w:r>
      <w:r>
        <w:rPr>
          <w:rStyle w:val="vyznam"/>
        </w:rPr>
        <w:t>au, ou, oh; vyjadřuje nelibost, popř. před zápornou větou nesouhlas s obsahem předchozího sdělení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lastRenderedPageBreak/>
        <w:t xml:space="preserve">h1612 </w:t>
      </w:r>
      <w:r>
        <w:rPr>
          <w:rStyle w:val="hesloveslovo"/>
        </w:rPr>
        <w:t>auditor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-a </w:t>
      </w:r>
      <w:r>
        <w:rPr>
          <w:rStyle w:val="slovnidruh"/>
        </w:rPr>
        <w:t>m.</w:t>
      </w:r>
    </w:p>
    <w:p w:rsidR="00CB13D1" w:rsidRDefault="007F094C">
      <w:pPr>
        <w:pStyle w:val="Motivace"/>
      </w:pPr>
      <w:r>
        <w:rPr>
          <w:rStyle w:val="nonparej"/>
        </w:rPr>
        <w:t xml:space="preserve">k lat. </w:t>
      </w:r>
      <w:r>
        <w:t>auditor</w:t>
      </w:r>
    </w:p>
    <w:p w:rsidR="00CB13D1" w:rsidRDefault="007F094C">
      <w:pPr>
        <w:pStyle w:val="Vykladvyznamu"/>
      </w:pPr>
      <w:r>
        <w:rPr>
          <w:rStyle w:val="vyznam"/>
        </w:rPr>
        <w:t>auditor, papežský (de)legát pověřený šetřením církevněsvětských záležitostí, vyšetřující soudce papežského dvora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h1613 </w:t>
      </w:r>
      <w:r>
        <w:rPr>
          <w:rStyle w:val="hesloveslovo"/>
        </w:rPr>
        <w:t xml:space="preserve">Auer </w:t>
      </w:r>
      <w:r>
        <w:rPr>
          <w:rStyle w:val="akce"/>
        </w:rPr>
        <w:t>proprium</w:t>
      </w:r>
    </w:p>
    <w:p w:rsidR="00CB13D1" w:rsidRDefault="007F094C">
      <w:pPr>
        <w:pStyle w:val="Poznamka"/>
      </w:pPr>
      <w:r>
        <w:t xml:space="preserve">Dolož. též adj. poses. </w:t>
      </w:r>
      <w:r>
        <w:rPr>
          <w:rStyle w:val="kurziva"/>
        </w:rPr>
        <w:t>Aueróv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h1614 </w:t>
      </w:r>
      <w:r>
        <w:rPr>
          <w:rStyle w:val="hesloveslovo"/>
        </w:rPr>
        <w:t xml:space="preserve">aufrichtéř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aufrychtéř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hesloveslovo"/>
        </w:rPr>
        <w:t>aufrychtéř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-ě </w:t>
      </w:r>
      <w:r>
        <w:rPr>
          <w:rStyle w:val="slovnidruh"/>
        </w:rPr>
        <w:t>m.</w:t>
      </w:r>
    </w:p>
    <w:p w:rsidR="00CB13D1" w:rsidRDefault="007F094C">
      <w:pPr>
        <w:pStyle w:val="Motivace"/>
      </w:pPr>
      <w:r>
        <w:rPr>
          <w:rStyle w:val="nonparej"/>
        </w:rPr>
        <w:t xml:space="preserve">sr. sthn. </w:t>
      </w:r>
      <w:r>
        <w:t xml:space="preserve">rihtari </w:t>
      </w:r>
      <w:r>
        <w:rPr>
          <w:rStyle w:val="nonparej"/>
        </w:rPr>
        <w:t xml:space="preserve">a střhn. </w:t>
      </w:r>
      <w:r>
        <w:t>rihtaere, ûfrihte</w:t>
      </w:r>
    </w:p>
    <w:p w:rsidR="00CB13D1" w:rsidRDefault="007F094C">
      <w:pPr>
        <w:pStyle w:val="Vykladvyznamu"/>
      </w:pPr>
      <w:r>
        <w:rPr>
          <w:rStyle w:val="vyznam"/>
        </w:rPr>
        <w:t xml:space="preserve">vrchní </w:t>
      </w:r>
      <w:r>
        <w:rPr>
          <w:rStyle w:val="komentar"/>
        </w:rPr>
        <w:t xml:space="preserve">(nebo jen vyšší?) </w:t>
      </w:r>
      <w:r>
        <w:rPr>
          <w:rStyle w:val="vyznam"/>
        </w:rPr>
        <w:t>soudce vrchnostenského městského soudu</w:t>
      </w:r>
    </w:p>
    <w:p w:rsidR="00CB13D1" w:rsidRDefault="007F094C">
      <w:pPr>
        <w:pStyle w:val="Poznamka"/>
      </w:pPr>
      <w:r>
        <w:rPr>
          <w:rStyle w:val="nonparej"/>
        </w:rPr>
        <w:t xml:space="preserve">Sr. </w:t>
      </w:r>
      <w:r>
        <w:rPr>
          <w:rStyle w:val="odkaz"/>
        </w:rPr>
        <w:t>rychtář</w:t>
      </w:r>
      <w:r>
        <w:t xml:space="preserve">, </w:t>
      </w:r>
      <w:r>
        <w:rPr>
          <w:rStyle w:val="odkaz"/>
        </w:rPr>
        <w:t>rychtéř</w:t>
      </w:r>
      <w:r>
        <w:t xml:space="preserve">, </w:t>
      </w:r>
      <w:r>
        <w:rPr>
          <w:rStyle w:val="odkaz"/>
        </w:rPr>
        <w:t>hofrychtéř</w:t>
      </w:r>
      <w:r>
        <w:t xml:space="preserve">, </w:t>
      </w:r>
      <w:r>
        <w:rPr>
          <w:rStyle w:val="odkaz"/>
        </w:rPr>
        <w:t>lantrychtéř</w:t>
      </w:r>
      <w:r>
        <w:t xml:space="preserve">, </w:t>
      </w:r>
      <w:r>
        <w:rPr>
          <w:rStyle w:val="odkaz"/>
        </w:rPr>
        <w:t>podrychtář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h1615 </w:t>
      </w:r>
      <w:r>
        <w:rPr>
          <w:rStyle w:val="hesloveslovo"/>
        </w:rPr>
        <w:t xml:space="preserve">aufschlag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aufšlák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hesloveslovo"/>
        </w:rPr>
        <w:t>aufšlák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-a/-u </w:t>
      </w:r>
      <w:r>
        <w:rPr>
          <w:rStyle w:val="slovnidruh"/>
        </w:rPr>
        <w:t>m.</w:t>
      </w:r>
    </w:p>
    <w:p w:rsidR="00CB13D1" w:rsidRDefault="007F094C">
      <w:pPr>
        <w:pStyle w:val="Heslovezahlavi"/>
      </w:pPr>
      <w:r>
        <w:rPr>
          <w:rStyle w:val="nonparej"/>
        </w:rPr>
        <w:t xml:space="preserve">dolož. též </w:t>
      </w:r>
      <w:r>
        <w:rPr>
          <w:rStyle w:val="hesloveslovonetucne"/>
        </w:rPr>
        <w:t>aušlák</w:t>
      </w:r>
      <w:r>
        <w:rPr>
          <w:rStyle w:val="delimitator"/>
        </w:rPr>
        <w:t xml:space="preserve">, </w:t>
      </w:r>
      <w:r>
        <w:rPr>
          <w:rStyle w:val="morfologickacharakteristika"/>
        </w:rPr>
        <w:t xml:space="preserve">-a/-u </w:t>
      </w:r>
      <w:r>
        <w:rPr>
          <w:rStyle w:val="slovnidruh"/>
        </w:rPr>
        <w:t>m.</w:t>
      </w:r>
    </w:p>
    <w:p w:rsidR="00CB13D1" w:rsidRDefault="007F094C">
      <w:pPr>
        <w:pStyle w:val="Heslovezahlavi"/>
      </w:pPr>
      <w:r>
        <w:rPr>
          <w:rStyle w:val="nonparej"/>
        </w:rPr>
        <w:t xml:space="preserve">dolož. též </w:t>
      </w:r>
      <w:r>
        <w:rPr>
          <w:rStyle w:val="hesloveslovonetucne"/>
        </w:rPr>
        <w:t>aušlág</w:t>
      </w:r>
      <w:r>
        <w:rPr>
          <w:rStyle w:val="delimitator"/>
        </w:rPr>
        <w:t xml:space="preserve">, </w:t>
      </w:r>
      <w:r>
        <w:rPr>
          <w:rStyle w:val="morfologickacharakteristika"/>
        </w:rPr>
        <w:t xml:space="preserve">-a/-u </w:t>
      </w:r>
      <w:r>
        <w:rPr>
          <w:rStyle w:val="slovnidruh"/>
        </w:rPr>
        <w:t>m.</w:t>
      </w:r>
    </w:p>
    <w:p w:rsidR="00CB13D1" w:rsidRDefault="007F094C">
      <w:pPr>
        <w:pStyle w:val="Heslovezahlavi"/>
      </w:pPr>
      <w:r>
        <w:rPr>
          <w:rStyle w:val="identifikator"/>
        </w:rPr>
        <w:t xml:space="preserve">h1616 </w:t>
      </w:r>
      <w:r>
        <w:rPr>
          <w:rStyle w:val="nonparej"/>
        </w:rPr>
        <w:t xml:space="preserve">dolož. též </w:t>
      </w:r>
      <w:r>
        <w:rPr>
          <w:rStyle w:val="hesloveslovonetucne"/>
        </w:rPr>
        <w:t>aufšák</w:t>
      </w:r>
      <w:r>
        <w:rPr>
          <w:rStyle w:val="delimitator"/>
        </w:rPr>
        <w:t xml:space="preserve">, </w:t>
      </w:r>
      <w:r>
        <w:rPr>
          <w:rStyle w:val="morfologickacharakteristika"/>
        </w:rPr>
        <w:t xml:space="preserve">-a/-u </w:t>
      </w:r>
      <w:r>
        <w:rPr>
          <w:rStyle w:val="slovnidruh"/>
        </w:rPr>
        <w:t>m.</w:t>
      </w:r>
    </w:p>
    <w:p w:rsidR="00CB13D1" w:rsidRDefault="007F094C">
      <w:pPr>
        <w:pStyle w:val="Heslovezahlavi"/>
      </w:pPr>
      <w:r>
        <w:rPr>
          <w:rStyle w:val="nonparej"/>
        </w:rPr>
        <w:t xml:space="preserve">dolož. též </w:t>
      </w:r>
      <w:r>
        <w:rPr>
          <w:rStyle w:val="hesloveslovonetucne"/>
        </w:rPr>
        <w:t>aušlok</w:t>
      </w:r>
      <w:r>
        <w:rPr>
          <w:rStyle w:val="delimitator"/>
        </w:rPr>
        <w:t xml:space="preserve">, </w:t>
      </w:r>
      <w:r>
        <w:rPr>
          <w:rStyle w:val="morfologickacharakteristika"/>
        </w:rPr>
        <w:t xml:space="preserve">-a/-u </w:t>
      </w:r>
      <w:r>
        <w:rPr>
          <w:rStyle w:val="slovnidruh"/>
        </w:rPr>
        <w:t>m.</w:t>
      </w:r>
    </w:p>
    <w:p w:rsidR="00CB13D1" w:rsidRDefault="007F094C">
      <w:pPr>
        <w:pStyle w:val="Motivace"/>
      </w:pPr>
      <w:r>
        <w:rPr>
          <w:rStyle w:val="nonparej"/>
        </w:rPr>
        <w:lastRenderedPageBreak/>
        <w:t xml:space="preserve">k střhn. </w:t>
      </w:r>
      <w:r>
        <w:t>ûfslac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1. </w:t>
      </w:r>
      <w:r>
        <w:rPr>
          <w:rStyle w:val="vyznam"/>
        </w:rPr>
        <w:t>peněžní odvod, poplatek, clo, mýto ap.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2. </w:t>
      </w:r>
      <w:r>
        <w:rPr>
          <w:rStyle w:val="vyznam"/>
        </w:rPr>
        <w:t>zvýšení, navýšení ceny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h1617 </w:t>
      </w:r>
      <w:r>
        <w:rPr>
          <w:rStyle w:val="hesloveslovo"/>
        </w:rPr>
        <w:t xml:space="preserve">Augšpurk </w:t>
      </w:r>
      <w:r>
        <w:rPr>
          <w:rStyle w:val="akce"/>
        </w:rPr>
        <w:t xml:space="preserve">proprium </w:t>
      </w:r>
      <w:r>
        <w:rPr>
          <w:rStyle w:val="komentarkurziva"/>
        </w:rPr>
        <w:t xml:space="preserve">Aušpurk </w:t>
      </w:r>
      <w:r>
        <w:rPr>
          <w:rStyle w:val="komentar"/>
        </w:rPr>
        <w:t>dolož. až. po r. 1500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h1618 </w:t>
      </w:r>
      <w:r>
        <w:rPr>
          <w:rStyle w:val="hesloveslovo"/>
        </w:rPr>
        <w:t xml:space="preserve">augšpurský </w:t>
      </w:r>
      <w:r>
        <w:rPr>
          <w:rStyle w:val="slovnidruh"/>
        </w:rPr>
        <w:t>adj.</w:t>
      </w:r>
    </w:p>
    <w:p w:rsidR="00CB13D1" w:rsidRDefault="007F094C">
      <w:pPr>
        <w:pStyle w:val="Motivace"/>
      </w:pPr>
      <w:r>
        <w:rPr>
          <w:rStyle w:val="nonparej"/>
        </w:rPr>
        <w:t xml:space="preserve">k </w:t>
      </w:r>
      <w:r>
        <w:rPr>
          <w:rStyle w:val="odkaz"/>
        </w:rPr>
        <w:t>Augšpurk</w:t>
      </w:r>
    </w:p>
    <w:p w:rsidR="00CB13D1" w:rsidRDefault="007F094C">
      <w:pPr>
        <w:pStyle w:val="Vykladvyznamu"/>
      </w:pPr>
      <w:r>
        <w:rPr>
          <w:rStyle w:val="spojitelnost"/>
        </w:rPr>
        <w:t xml:space="preserve">(o biskupu) </w:t>
      </w:r>
      <w:r>
        <w:rPr>
          <w:rStyle w:val="vyznam"/>
        </w:rPr>
        <w:t>augšpurský (arch.), určený pro oblast se sídlem v Augšpurku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h1619 </w:t>
      </w:r>
      <w:r>
        <w:rPr>
          <w:rStyle w:val="hesloveslovo"/>
        </w:rPr>
        <w:t>auguria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-ie </w:t>
      </w:r>
      <w:r>
        <w:rPr>
          <w:rStyle w:val="slovnidruh"/>
        </w:rPr>
        <w:t xml:space="preserve">f. </w:t>
      </w:r>
      <w:r>
        <w:rPr>
          <w:rStyle w:val="komentar"/>
        </w:rPr>
        <w:t xml:space="preserve">jsem na pochybách, zda to není citátové: </w:t>
      </w:r>
      <w:r>
        <w:rPr>
          <w:rStyle w:val="komentarkurziva"/>
        </w:rPr>
        <w:t xml:space="preserve">ornomancii </w:t>
      </w:r>
      <w:r>
        <w:rPr>
          <w:rStyle w:val="komentarpramen"/>
        </w:rPr>
        <w:t xml:space="preserve">StčS </w:t>
      </w:r>
      <w:r>
        <w:rPr>
          <w:rStyle w:val="komentar"/>
        </w:rPr>
        <w:t xml:space="preserve">nemá, ale </w:t>
      </w:r>
      <w:r>
        <w:rPr>
          <w:rStyle w:val="komentarkurziva"/>
        </w:rPr>
        <w:t xml:space="preserve">pedomancii </w:t>
      </w:r>
      <w:r>
        <w:rPr>
          <w:rStyle w:val="komentar"/>
        </w:rPr>
        <w:t>(též z Tkadl) ano, tak to asi nechám</w:t>
      </w:r>
    </w:p>
    <w:p w:rsidR="00CB13D1" w:rsidRDefault="007F094C">
      <w:pPr>
        <w:pStyle w:val="Motivace"/>
      </w:pPr>
      <w:r>
        <w:rPr>
          <w:rStyle w:val="nonparej"/>
        </w:rPr>
        <w:t xml:space="preserve">sr. lat. </w:t>
      </w:r>
      <w:r>
        <w:t>augurium</w:t>
      </w:r>
    </w:p>
    <w:p w:rsidR="00CB13D1" w:rsidRDefault="007F094C">
      <w:pPr>
        <w:pStyle w:val="Vykladvyznamu"/>
      </w:pPr>
      <w:r>
        <w:rPr>
          <w:rStyle w:val="vyznam"/>
        </w:rPr>
        <w:t>ptakopravectví, věštění podle letu, křiku ap. ptáků</w:t>
      </w:r>
    </w:p>
    <w:p w:rsidR="00CB13D1" w:rsidRDefault="007F094C">
      <w:pPr>
        <w:pStyle w:val="Poznamka"/>
      </w:pPr>
      <w:r>
        <w:t xml:space="preserve">Ojed. doklad z </w:t>
      </w:r>
      <w:r>
        <w:rPr>
          <w:rStyle w:val="pramen"/>
        </w:rPr>
        <w:t>Tkadl</w:t>
      </w:r>
      <w:r>
        <w:t xml:space="preserve">, užití hraničí s citátovostí. </w:t>
      </w:r>
      <w:r>
        <w:rPr>
          <w:rStyle w:val="nonparej"/>
        </w:rPr>
        <w:t xml:space="preserve">Sr. </w:t>
      </w:r>
      <w:r>
        <w:rPr>
          <w:rStyle w:val="odkaz"/>
        </w:rPr>
        <w:t>ptakopraenie</w:t>
      </w:r>
      <w:r>
        <w:t xml:space="preserve">, </w:t>
      </w:r>
      <w:r>
        <w:rPr>
          <w:rStyle w:val="odkaz"/>
        </w:rPr>
        <w:t>ptakohádanie</w:t>
      </w:r>
      <w:r>
        <w:t xml:space="preserve">, </w:t>
      </w:r>
      <w:r>
        <w:rPr>
          <w:rStyle w:val="odkaz"/>
        </w:rPr>
        <w:t>ptakohled</w:t>
      </w:r>
      <w:r>
        <w:t xml:space="preserve">, </w:t>
      </w:r>
      <w:r>
        <w:rPr>
          <w:rStyle w:val="odkaz"/>
        </w:rPr>
        <w:t>ptakověščba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Odkazovezahlavi"/>
      </w:pPr>
      <w:r>
        <w:rPr>
          <w:rStyle w:val="hesloveslovo"/>
        </w:rPr>
        <w:t xml:space="preserve">ptakopraenie </w:t>
      </w:r>
      <w:r>
        <w:rPr>
          <w:rStyle w:val="nonparej"/>
        </w:rPr>
        <w:t xml:space="preserve">v. </w:t>
      </w:r>
      <w:r>
        <w:rPr>
          <w:rStyle w:val="odkaz"/>
        </w:rPr>
        <w:t>ptakopravenie</w:t>
      </w:r>
    </w:p>
    <w:p w:rsidR="00CB13D1" w:rsidRDefault="007F094C">
      <w:pPr>
        <w:pStyle w:val="Poznamka"/>
      </w:pPr>
      <w:r>
        <w:t xml:space="preserve">Náležitá podoba k r. 1300 </w:t>
      </w:r>
      <w:r>
        <w:rPr>
          <w:rStyle w:val="kurziva"/>
        </w:rPr>
        <w:t>ptakopraenie</w:t>
      </w:r>
    </w:p>
    <w:p w:rsidR="00CB13D1" w:rsidRDefault="007F094C">
      <w:pPr>
        <w:pStyle w:val="Autor"/>
      </w:pPr>
      <w:r>
        <w:rPr>
          <w:rStyle w:val="text"/>
        </w:rP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h1620 </w:t>
      </w:r>
      <w:r>
        <w:rPr>
          <w:rStyle w:val="hesloveslovo"/>
        </w:rPr>
        <w:t xml:space="preserve">August </w:t>
      </w:r>
      <w:r>
        <w:rPr>
          <w:rStyle w:val="akce"/>
        </w:rPr>
        <w:t xml:space="preserve">přeřazeno sub </w:t>
      </w:r>
      <w:r>
        <w:rPr>
          <w:rStyle w:val="odkaz"/>
        </w:rPr>
        <w:t xml:space="preserve">Augustus </w:t>
      </w:r>
      <w:r>
        <w:rPr>
          <w:rStyle w:val="komentar"/>
        </w:rPr>
        <w:t>nominativ na -</w:t>
      </w:r>
      <w:r>
        <w:rPr>
          <w:rStyle w:val="komentarkurziva"/>
        </w:rPr>
        <w:t xml:space="preserve">st </w:t>
      </w:r>
      <w:r>
        <w:rPr>
          <w:rStyle w:val="komentar"/>
        </w:rPr>
        <w:t>nedoložen, nom. na -</w:t>
      </w:r>
      <w:r>
        <w:rPr>
          <w:rStyle w:val="komentarkurziva"/>
        </w:rPr>
        <w:t xml:space="preserve">ustus </w:t>
      </w:r>
      <w:r>
        <w:rPr>
          <w:rStyle w:val="komentar"/>
        </w:rPr>
        <w:t>doložen hojně</w:t>
      </w:r>
    </w:p>
    <w:p w:rsidR="00CB13D1" w:rsidRDefault="007F094C">
      <w:pPr>
        <w:pStyle w:val="Autor"/>
      </w:pPr>
      <w:r>
        <w:lastRenderedPageBreak/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h1621 </w:t>
      </w:r>
      <w:r>
        <w:rPr>
          <w:rStyle w:val="hesloveslovo"/>
        </w:rPr>
        <w:t xml:space="preserve">Augusta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h1622 </w:t>
      </w:r>
      <w:r>
        <w:rPr>
          <w:rStyle w:val="hesloveslovo"/>
        </w:rPr>
        <w:t xml:space="preserve">Augustin </w:t>
      </w:r>
      <w:r>
        <w:rPr>
          <w:rStyle w:val="akce"/>
        </w:rPr>
        <w:t>proprium</w:t>
      </w:r>
    </w:p>
    <w:p w:rsidR="00CB13D1" w:rsidRDefault="007F094C">
      <w:pPr>
        <w:pStyle w:val="Vylouceneheslo"/>
      </w:pPr>
      <w:r>
        <w:rPr>
          <w:rStyle w:val="hesloveslovo"/>
        </w:rPr>
        <w:t xml:space="preserve">Augustinus </w:t>
      </w:r>
      <w:r>
        <w:rPr>
          <w:rStyle w:val="akce"/>
        </w:rPr>
        <w:t>proprium</w:t>
      </w:r>
    </w:p>
    <w:p w:rsidR="00CB13D1" w:rsidRDefault="007F094C">
      <w:pPr>
        <w:pStyle w:val="Vylouceneheslo"/>
      </w:pPr>
      <w:r>
        <w:rPr>
          <w:rStyle w:val="hesloveslovo"/>
        </w:rPr>
        <w:t xml:space="preserve">Augustýn </w:t>
      </w:r>
      <w:r>
        <w:rPr>
          <w:rStyle w:val="akce"/>
        </w:rPr>
        <w:t>proprium</w:t>
      </w:r>
    </w:p>
    <w:p w:rsidR="00CB13D1" w:rsidRDefault="007F094C">
      <w:pPr>
        <w:pStyle w:val="Poznamka"/>
      </w:pPr>
      <w:r>
        <w:t xml:space="preserve">Dolož. též adj. poses. </w:t>
      </w:r>
      <w:r>
        <w:rPr>
          <w:rStyle w:val="kurziva"/>
        </w:rPr>
        <w:t>Augustinóv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h1623 </w:t>
      </w:r>
      <w:r>
        <w:rPr>
          <w:rStyle w:val="hesloveslovo"/>
        </w:rPr>
        <w:t>augustinián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-a </w:t>
      </w:r>
      <w:r>
        <w:rPr>
          <w:rStyle w:val="slovnidruh"/>
        </w:rPr>
        <w:t>m.</w:t>
      </w:r>
    </w:p>
    <w:p w:rsidR="00CB13D1" w:rsidRDefault="007F094C">
      <w:pPr>
        <w:pStyle w:val="Motivace"/>
      </w:pPr>
      <w:r>
        <w:rPr>
          <w:rStyle w:val="nonparej"/>
        </w:rPr>
        <w:t xml:space="preserve">k </w:t>
      </w:r>
      <w:r>
        <w:rPr>
          <w:rStyle w:val="odkaz"/>
        </w:rPr>
        <w:t>Augustin</w:t>
      </w:r>
    </w:p>
    <w:p w:rsidR="00CB13D1" w:rsidRDefault="007F094C">
      <w:pPr>
        <w:pStyle w:val="Vykladvyznamu"/>
      </w:pPr>
      <w:r>
        <w:rPr>
          <w:rStyle w:val="vyznam"/>
        </w:rPr>
        <w:t>augustinián, mnich řádu sv. Augustina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h1624 </w:t>
      </w:r>
      <w:r>
        <w:rPr>
          <w:rStyle w:val="hesloveslovo"/>
        </w:rPr>
        <w:t xml:space="preserve">Augustinus </w:t>
      </w:r>
      <w:r>
        <w:rPr>
          <w:rStyle w:val="akce"/>
        </w:rPr>
        <w:t xml:space="preserve">přeřazeno sub </w:t>
      </w:r>
      <w:r>
        <w:rPr>
          <w:rStyle w:val="odkaz"/>
        </w:rPr>
        <w:t>Augustin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h1625 </w:t>
      </w:r>
      <w:r>
        <w:rPr>
          <w:rStyle w:val="hesloveslovo"/>
        </w:rPr>
        <w:t xml:space="preserve">augustský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Augustský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t xml:space="preserve">Augustský </w:t>
      </w:r>
      <w:r>
        <w:rPr>
          <w:rStyle w:val="akce"/>
        </w:rPr>
        <w:t xml:space="preserve">proprium </w:t>
      </w:r>
      <w:r>
        <w:rPr>
          <w:rStyle w:val="komentar"/>
        </w:rPr>
        <w:t>příjmí, ‚pocházející z Augusty‘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h1626 </w:t>
      </w:r>
      <w:r>
        <w:rPr>
          <w:rStyle w:val="hesloveslovo"/>
        </w:rPr>
        <w:t xml:space="preserve">Augustudina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h1627 </w:t>
      </w:r>
      <w:r>
        <w:rPr>
          <w:rStyle w:val="hesloveslovo"/>
        </w:rPr>
        <w:t xml:space="preserve">Augustus </w:t>
      </w:r>
      <w:r>
        <w:rPr>
          <w:rStyle w:val="akce"/>
        </w:rPr>
        <w:t>proprium</w:t>
      </w:r>
    </w:p>
    <w:p w:rsidR="00CB13D1" w:rsidRDefault="007F094C">
      <w:pPr>
        <w:pStyle w:val="Poznamka"/>
      </w:pPr>
      <w:r>
        <w:t xml:space="preserve">Dolož. též adj. poses. </w:t>
      </w:r>
      <w:r>
        <w:rPr>
          <w:rStyle w:val="kurziva"/>
        </w:rPr>
        <w:t>Augustóv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h1628 </w:t>
      </w:r>
      <w:r>
        <w:rPr>
          <w:rStyle w:val="hesloveslovo"/>
        </w:rPr>
        <w:t xml:space="preserve">Augustýn </w:t>
      </w:r>
      <w:r>
        <w:rPr>
          <w:rStyle w:val="akce"/>
        </w:rPr>
        <w:t xml:space="preserve">přeřazeno sub </w:t>
      </w:r>
      <w:r>
        <w:rPr>
          <w:rStyle w:val="odkaz"/>
        </w:rPr>
        <w:t>Augustin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h1629 </w:t>
      </w:r>
      <w:r>
        <w:rPr>
          <w:rStyle w:val="hesloveslovo"/>
        </w:rPr>
        <w:t xml:space="preserve">Augutus </w:t>
      </w:r>
      <w:r>
        <w:rPr>
          <w:rStyle w:val="akce"/>
        </w:rPr>
        <w:t xml:space="preserve">přeřazeno sub </w:t>
      </w:r>
      <w:r>
        <w:rPr>
          <w:rStyle w:val="odkaz"/>
        </w:rPr>
        <w:t xml:space="preserve">Augustus </w:t>
      </w:r>
      <w:r>
        <w:rPr>
          <w:rStyle w:val="komentar"/>
        </w:rPr>
        <w:t xml:space="preserve">teda, ono jde spíš o spartského krále Agia, ale proprium </w:t>
      </w:r>
      <w:r>
        <w:rPr>
          <w:rStyle w:val="komentarkurziva"/>
        </w:rPr>
        <w:t xml:space="preserve">Agi(u)s </w:t>
      </w:r>
      <w:r>
        <w:rPr>
          <w:rStyle w:val="komentar"/>
        </w:rPr>
        <w:t xml:space="preserve">nemáme a mně se ho nechce rekonstruovat (a </w:t>
      </w:r>
      <w:r>
        <w:rPr>
          <w:rStyle w:val="komentarkurziva"/>
        </w:rPr>
        <w:t xml:space="preserve">Agus </w:t>
      </w:r>
      <w:r>
        <w:rPr>
          <w:rStyle w:val="komentar"/>
        </w:rPr>
        <w:t xml:space="preserve">je pouze v hesláři, nikoliv v materiále), protože i oni v tom měli hokej – variantní rukopisy ostatně také mají psáno </w:t>
      </w:r>
      <w:r>
        <w:rPr>
          <w:rStyle w:val="komentarkurziva"/>
        </w:rPr>
        <w:t xml:space="preserve">Augusta </w:t>
      </w:r>
      <w:r>
        <w:rPr>
          <w:rStyle w:val="komentar"/>
        </w:rPr>
        <w:t>(vlivem známějšího světce)</w:t>
      </w:r>
    </w:p>
    <w:p w:rsidR="00CB13D1" w:rsidRDefault="007F094C">
      <w:pPr>
        <w:pStyle w:val="Autor"/>
      </w:pPr>
      <w:r>
        <w:t>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h1630 </w:t>
      </w:r>
      <w:r>
        <w:rPr>
          <w:rStyle w:val="hesloveslovo"/>
        </w:rPr>
        <w:t xml:space="preserve">Aulida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IF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h1631 </w:t>
      </w:r>
      <w:r>
        <w:rPr>
          <w:rStyle w:val="hesloveslovo"/>
        </w:rPr>
        <w:t xml:space="preserve">Aulides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IF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lastRenderedPageBreak/>
        <w:t xml:space="preserve">h1632 </w:t>
      </w:r>
      <w:r>
        <w:rPr>
          <w:rStyle w:val="hesloveslovo"/>
        </w:rPr>
        <w:t xml:space="preserve">Aulus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IF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h1633 </w:t>
      </w:r>
      <w:r>
        <w:rPr>
          <w:rStyle w:val="hesloveslovo"/>
        </w:rPr>
        <w:t xml:space="preserve">Auranitis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IF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h1634 </w:t>
      </w:r>
      <w:r>
        <w:rPr>
          <w:rStyle w:val="hesloveslovo"/>
        </w:rPr>
        <w:t xml:space="preserve">Aurčici </w:t>
      </w:r>
      <w:r>
        <w:rPr>
          <w:rStyle w:val="akce"/>
        </w:rPr>
        <w:t xml:space="preserve">proprium </w:t>
      </w:r>
      <w:r>
        <w:rPr>
          <w:rStyle w:val="komentar"/>
        </w:rPr>
        <w:t>Uherčici</w:t>
      </w:r>
    </w:p>
    <w:p w:rsidR="00CB13D1" w:rsidRDefault="007F094C">
      <w:pPr>
        <w:pStyle w:val="Autor"/>
      </w:pPr>
      <w:r>
        <w:t>IF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h1635 </w:t>
      </w:r>
      <w:r>
        <w:rPr>
          <w:rStyle w:val="hesloveslovo"/>
        </w:rPr>
        <w:t xml:space="preserve">aurea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aureus</w:t>
      </w:r>
    </w:p>
    <w:p w:rsidR="00CB13D1" w:rsidRDefault="007F094C">
      <w:pPr>
        <w:pStyle w:val="Autor"/>
      </w:pPr>
      <w:r>
        <w:t>IF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h1636 </w:t>
      </w:r>
      <w:r>
        <w:rPr>
          <w:rStyle w:val="hesloveslovo"/>
        </w:rPr>
        <w:t xml:space="preserve">aurelia </w:t>
      </w:r>
      <w:r>
        <w:rPr>
          <w:rStyle w:val="akce"/>
        </w:rPr>
        <w:t xml:space="preserve">přeřazeno sub </w:t>
      </w:r>
      <w:r>
        <w:rPr>
          <w:rStyle w:val="odkaz"/>
        </w:rPr>
        <w:t>Aurelia</w:t>
      </w:r>
      <w:r>
        <w:rPr>
          <w:rStyle w:val="komentar"/>
        </w:rPr>
        <w:t>nebo označit jako citátové? Via Aurelia.</w:t>
      </w:r>
    </w:p>
    <w:p w:rsidR="00CB13D1" w:rsidRDefault="007F094C">
      <w:pPr>
        <w:pStyle w:val="Autor"/>
      </w:pPr>
      <w:r>
        <w:t>IF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t xml:space="preserve">Aurelia </w:t>
      </w:r>
      <w:r>
        <w:rPr>
          <w:rStyle w:val="akce"/>
        </w:rPr>
        <w:t>citátové slovo</w:t>
      </w:r>
    </w:p>
    <w:p w:rsidR="00CB13D1" w:rsidRDefault="007F094C">
      <w:pPr>
        <w:pStyle w:val="Autor"/>
      </w:pPr>
      <w:r>
        <w:t>IF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h1637 </w:t>
      </w:r>
      <w:r>
        <w:rPr>
          <w:rStyle w:val="hesloveslovo"/>
        </w:rPr>
        <w:t xml:space="preserve">Aurelian </w:t>
      </w:r>
      <w:r>
        <w:rPr>
          <w:rStyle w:val="akce"/>
        </w:rPr>
        <w:t>proprium</w:t>
      </w:r>
    </w:p>
    <w:p w:rsidR="00CB13D1" w:rsidRDefault="007F094C">
      <w:pPr>
        <w:pStyle w:val="Vylouceneheslo"/>
      </w:pPr>
      <w:r>
        <w:rPr>
          <w:rStyle w:val="hesloveslovo"/>
        </w:rPr>
        <w:t xml:space="preserve">Aurelianus </w:t>
      </w:r>
      <w:r>
        <w:rPr>
          <w:rStyle w:val="akce"/>
        </w:rPr>
        <w:t>proprium</w:t>
      </w:r>
    </w:p>
    <w:p w:rsidR="00CB13D1" w:rsidRDefault="007F094C">
      <w:pPr>
        <w:pStyle w:val="Vylouceneheslo"/>
      </w:pPr>
      <w:r>
        <w:rPr>
          <w:rStyle w:val="hesloveslovo"/>
        </w:rPr>
        <w:t xml:space="preserve">Aurilianus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IF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h1638 </w:t>
      </w:r>
      <w:r>
        <w:rPr>
          <w:rStyle w:val="hesloveslovo"/>
        </w:rPr>
        <w:t xml:space="preserve">Aurelianum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IF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h1639 </w:t>
      </w:r>
      <w:r>
        <w:rPr>
          <w:rStyle w:val="hesloveslovo"/>
        </w:rPr>
        <w:t xml:space="preserve">Aurelie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IF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h1640 </w:t>
      </w:r>
      <w:r>
        <w:rPr>
          <w:rStyle w:val="hesloveslovo"/>
        </w:rPr>
        <w:t xml:space="preserve">Aurelius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IF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h1641 </w:t>
      </w:r>
      <w:r>
        <w:rPr>
          <w:rStyle w:val="hesloveslovo"/>
        </w:rPr>
        <w:t xml:space="preserve">aurelský </w:t>
      </w:r>
      <w:r>
        <w:rPr>
          <w:rStyle w:val="slovnidruh"/>
        </w:rPr>
        <w:t>adj.</w:t>
      </w:r>
    </w:p>
    <w:p w:rsidR="00CB13D1" w:rsidRDefault="007F094C">
      <w:pPr>
        <w:pStyle w:val="Motivace"/>
      </w:pPr>
      <w:r>
        <w:rPr>
          <w:rStyle w:val="nonparej"/>
        </w:rPr>
        <w:t xml:space="preserve">k lat. </w:t>
      </w:r>
      <w:r>
        <w:t>Aureliani</w:t>
      </w:r>
    </w:p>
    <w:p w:rsidR="00CB13D1" w:rsidRDefault="007F094C">
      <w:pPr>
        <w:pStyle w:val="Vykladvyznamu"/>
      </w:pPr>
      <w:r>
        <w:rPr>
          <w:rStyle w:val="spojitelnost"/>
        </w:rPr>
        <w:t xml:space="preserve">(o děkanovi) </w:t>
      </w:r>
      <w:r>
        <w:rPr>
          <w:rStyle w:val="vyznam"/>
        </w:rPr>
        <w:t>orleánský, určený pro oblast s centrem v Orléansu</w:t>
      </w:r>
    </w:p>
    <w:p w:rsidR="00CB13D1" w:rsidRDefault="007F094C">
      <w:pPr>
        <w:pStyle w:val="Poznamka"/>
      </w:pPr>
      <w:r>
        <w:rPr>
          <w:rStyle w:val="nonparej"/>
        </w:rPr>
        <w:t xml:space="preserve">Sr. </w:t>
      </w:r>
      <w:r>
        <w:rPr>
          <w:rStyle w:val="odkaz"/>
        </w:rPr>
        <w:t>orliánský</w:t>
      </w:r>
    </w:p>
    <w:p w:rsidR="00CB13D1" w:rsidRDefault="007F094C">
      <w:pPr>
        <w:pStyle w:val="Autor"/>
      </w:pPr>
      <w:r>
        <w:t>IF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h1642 </w:t>
      </w:r>
      <w:r>
        <w:rPr>
          <w:rStyle w:val="hesloveslovo"/>
        </w:rPr>
        <w:t xml:space="preserve">aureola </w:t>
      </w:r>
      <w:r>
        <w:rPr>
          <w:rStyle w:val="akce"/>
        </w:rPr>
        <w:t xml:space="preserve">citátové slovo </w:t>
      </w:r>
      <w:r>
        <w:rPr>
          <w:rStyle w:val="komentar"/>
        </w:rPr>
        <w:t>dolož. jen s lat. koncovkou</w:t>
      </w:r>
    </w:p>
    <w:p w:rsidR="00CB13D1" w:rsidRDefault="007F094C">
      <w:pPr>
        <w:pStyle w:val="Autor"/>
      </w:pPr>
      <w:r>
        <w:t>IF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h1643 </w:t>
      </w:r>
      <w:r>
        <w:rPr>
          <w:rStyle w:val="hesloveslovo"/>
        </w:rPr>
        <w:t xml:space="preserve">Aureolus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IF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lastRenderedPageBreak/>
        <w:t xml:space="preserve">aureus </w:t>
      </w:r>
      <w:r>
        <w:rPr>
          <w:rStyle w:val="akce"/>
        </w:rPr>
        <w:t>citátové slovo</w:t>
      </w:r>
    </w:p>
    <w:p w:rsidR="00CB13D1" w:rsidRDefault="007F094C">
      <w:pPr>
        <w:pStyle w:val="Autor"/>
      </w:pPr>
      <w:r>
        <w:t>IF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h1644 </w:t>
      </w:r>
      <w:r>
        <w:rPr>
          <w:rStyle w:val="hesloveslovo"/>
        </w:rPr>
        <w:t xml:space="preserve">Aurilianus </w:t>
      </w:r>
      <w:r>
        <w:rPr>
          <w:rStyle w:val="akce"/>
        </w:rPr>
        <w:t xml:space="preserve">přeřazeno sub </w:t>
      </w:r>
      <w:r>
        <w:rPr>
          <w:rStyle w:val="odkaz"/>
        </w:rPr>
        <w:t xml:space="preserve">Aurelianus </w:t>
      </w:r>
      <w:r>
        <w:rPr>
          <w:rStyle w:val="komentar"/>
        </w:rPr>
        <w:t xml:space="preserve">v pam. je opravdu </w:t>
      </w:r>
      <w:r>
        <w:rPr>
          <w:rStyle w:val="komentarkurziva"/>
        </w:rPr>
        <w:t>-i-</w:t>
      </w:r>
    </w:p>
    <w:p w:rsidR="00CB13D1" w:rsidRDefault="007F094C">
      <w:pPr>
        <w:pStyle w:val="Autor"/>
      </w:pPr>
      <w:r>
        <w:t>IF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h1645 </w:t>
      </w:r>
      <w:r>
        <w:rPr>
          <w:rStyle w:val="hesloveslovo"/>
        </w:rPr>
        <w:t>auripigment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-a/-u </w:t>
      </w:r>
      <w:r>
        <w:rPr>
          <w:rStyle w:val="slovnidruh"/>
        </w:rPr>
        <w:t>m.</w:t>
      </w:r>
      <w:r>
        <w:rPr>
          <w:rStyle w:val="komentar"/>
        </w:rPr>
        <w:t xml:space="preserve">1 doklad na g. sg. m. </w:t>
      </w:r>
      <w:r>
        <w:rPr>
          <w:rStyle w:val="komentarkurziva"/>
        </w:rPr>
        <w:t>-u</w:t>
      </w:r>
      <w:r>
        <w:rPr>
          <w:rStyle w:val="komentar"/>
        </w:rPr>
        <w:t xml:space="preserve">. Ještě lze uvažovat o </w:t>
      </w:r>
      <w:r>
        <w:rPr>
          <w:rStyle w:val="komentarkurziva"/>
        </w:rPr>
        <w:t>auripigmentum, -nta n.</w:t>
      </w:r>
      <w:r>
        <w:rPr>
          <w:rStyle w:val="komentar"/>
        </w:rPr>
        <w:t xml:space="preserve">, ale jediný doklad v ak. sg.: </w:t>
      </w:r>
      <w:r>
        <w:rPr>
          <w:rStyle w:val="komentarkurziva"/>
        </w:rPr>
        <w:t>auripigmentum</w:t>
      </w:r>
    </w:p>
    <w:p w:rsidR="00CB13D1" w:rsidRDefault="007F094C">
      <w:pPr>
        <w:pStyle w:val="Motivace"/>
      </w:pPr>
      <w:r>
        <w:rPr>
          <w:rStyle w:val="nonparej"/>
        </w:rPr>
        <w:t xml:space="preserve">k lat. </w:t>
      </w:r>
      <w:r>
        <w:t>auripigmentum</w:t>
      </w:r>
    </w:p>
    <w:p w:rsidR="00CB13D1" w:rsidRDefault="007F094C">
      <w:pPr>
        <w:pStyle w:val="Vykladvyznamu"/>
      </w:pPr>
      <w:r>
        <w:rPr>
          <w:rStyle w:val="vyznam"/>
        </w:rPr>
        <w:t xml:space="preserve">auripigment, ruda zlatožluté barvy, užívaná v lékařství </w:t>
      </w:r>
      <w:r>
        <w:rPr>
          <w:rStyle w:val="komentar"/>
        </w:rPr>
        <w:t>doklady jen z lék. pam.</w:t>
      </w:r>
    </w:p>
    <w:p w:rsidR="00CB13D1" w:rsidRDefault="007F094C">
      <w:pPr>
        <w:pStyle w:val="Poznamka"/>
      </w:pPr>
      <w:r>
        <w:rPr>
          <w:rStyle w:val="nonparej"/>
        </w:rPr>
        <w:t xml:space="preserve">Sr. </w:t>
      </w:r>
      <w:r>
        <w:rPr>
          <w:rStyle w:val="odkaz"/>
        </w:rPr>
        <w:t>hutrajch</w:t>
      </w:r>
      <w:r>
        <w:t xml:space="preserve">, </w:t>
      </w:r>
      <w:r>
        <w:rPr>
          <w:rStyle w:val="odkaz"/>
        </w:rPr>
        <w:t>žlutynář</w:t>
      </w:r>
      <w:r>
        <w:t xml:space="preserve">, </w:t>
      </w:r>
      <w:r>
        <w:rPr>
          <w:rStyle w:val="odkaz"/>
        </w:rPr>
        <w:t>zlatopěna</w:t>
      </w:r>
    </w:p>
    <w:p w:rsidR="00CB13D1" w:rsidRDefault="007F094C">
      <w:pPr>
        <w:pStyle w:val="Poznamka"/>
      </w:pPr>
      <w:r>
        <w:t xml:space="preserve">Nelze vyloučit ani existenci stč. n. </w:t>
      </w:r>
      <w:r>
        <w:rPr>
          <w:rStyle w:val="kurziva"/>
        </w:rPr>
        <w:t xml:space="preserve">auripigmentum, </w:t>
      </w:r>
      <w:r>
        <w:rPr>
          <w:rStyle w:val="morfologickacharakteristika"/>
        </w:rPr>
        <w:t>-nta</w:t>
      </w:r>
    </w:p>
    <w:p w:rsidR="00CB13D1" w:rsidRDefault="007F094C">
      <w:pPr>
        <w:pStyle w:val="Autor"/>
      </w:pPr>
      <w:r>
        <w:t>IF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t xml:space="preserve">auripigmentum </w:t>
      </w:r>
      <w:r>
        <w:rPr>
          <w:rStyle w:val="akce"/>
        </w:rPr>
        <w:t>citátové slovo</w:t>
      </w:r>
    </w:p>
    <w:p w:rsidR="00CB13D1" w:rsidRDefault="007F094C">
      <w:pPr>
        <w:pStyle w:val="Autor"/>
      </w:pPr>
      <w:r>
        <w:t>IF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h1646 </w:t>
      </w:r>
      <w:r>
        <w:rPr>
          <w:rStyle w:val="hesloveslovo"/>
        </w:rPr>
        <w:t xml:space="preserve">Auses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IF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h1647 </w:t>
      </w:r>
      <w:r>
        <w:rPr>
          <w:rStyle w:val="hesloveslovo"/>
        </w:rPr>
        <w:t xml:space="preserve">Auslan </w:t>
      </w:r>
      <w:r>
        <w:rPr>
          <w:rStyle w:val="akce"/>
        </w:rPr>
        <w:t>chybějící doklady</w:t>
      </w:r>
    </w:p>
    <w:p w:rsidR="00CB13D1" w:rsidRDefault="007F094C">
      <w:pPr>
        <w:pStyle w:val="Autor"/>
      </w:pPr>
      <w:r>
        <w:t>IF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lastRenderedPageBreak/>
        <w:t xml:space="preserve">h1648 </w:t>
      </w:r>
      <w:r>
        <w:rPr>
          <w:rStyle w:val="hesloveslovo"/>
        </w:rPr>
        <w:t xml:space="preserve">Auson </w:t>
      </w:r>
      <w:r>
        <w:rPr>
          <w:rStyle w:val="akce"/>
        </w:rPr>
        <w:t>proprium</w:t>
      </w:r>
    </w:p>
    <w:p w:rsidR="00CB13D1" w:rsidRDefault="007F094C">
      <w:pPr>
        <w:pStyle w:val="Vylouceneheslo"/>
      </w:pPr>
      <w:r>
        <w:rPr>
          <w:rStyle w:val="hesloveslovo"/>
        </w:rPr>
        <w:t xml:space="preserve">Anson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IF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h1649 </w:t>
      </w:r>
      <w:r>
        <w:rPr>
          <w:rStyle w:val="hesloveslovo"/>
        </w:rPr>
        <w:t xml:space="preserve">Ausoneš </w:t>
      </w:r>
      <w:r>
        <w:rPr>
          <w:rStyle w:val="akce"/>
        </w:rPr>
        <w:t>proprium</w:t>
      </w:r>
    </w:p>
    <w:p w:rsidR="00CB13D1" w:rsidRDefault="007F094C">
      <w:pPr>
        <w:pStyle w:val="Vylouceneheslo"/>
      </w:pPr>
      <w:r>
        <w:rPr>
          <w:rStyle w:val="hesloveslovo"/>
        </w:rPr>
        <w:t xml:space="preserve">Ansoneš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IF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h1650 </w:t>
      </w:r>
      <w:r>
        <w:rPr>
          <w:rStyle w:val="hesloveslovo"/>
        </w:rPr>
        <w:t xml:space="preserve">Auspertus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IF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h1651 </w:t>
      </w:r>
      <w:r>
        <w:rPr>
          <w:rStyle w:val="hesloveslovo"/>
        </w:rPr>
        <w:t xml:space="preserve">auspicium </w:t>
      </w:r>
      <w:r>
        <w:rPr>
          <w:rStyle w:val="akce"/>
        </w:rPr>
        <w:t xml:space="preserve">přeřazeno sub </w:t>
      </w:r>
      <w:r>
        <w:rPr>
          <w:rStyle w:val="odkaz"/>
        </w:rPr>
        <w:t>avispicium</w:t>
      </w:r>
    </w:p>
    <w:p w:rsidR="00CB13D1" w:rsidRDefault="007F094C">
      <w:pPr>
        <w:pStyle w:val="Autor"/>
      </w:pPr>
      <w:r>
        <w:t>IF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t xml:space="preserve">Austan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IF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h1652 </w:t>
      </w:r>
      <w:r>
        <w:rPr>
          <w:rStyle w:val="hesloveslovo"/>
        </w:rPr>
        <w:t xml:space="preserve">Austri </w:t>
      </w:r>
      <w:r>
        <w:rPr>
          <w:rStyle w:val="akce"/>
        </w:rPr>
        <w:t xml:space="preserve">přeřazeno sub </w:t>
      </w:r>
      <w:r>
        <w:rPr>
          <w:rStyle w:val="odkaz"/>
        </w:rPr>
        <w:t xml:space="preserve">auster </w:t>
      </w:r>
      <w:r>
        <w:rPr>
          <w:rStyle w:val="komentarkurziva"/>
        </w:rPr>
        <w:t>král austri, točiš Egypti</w:t>
      </w:r>
    </w:p>
    <w:p w:rsidR="00CB13D1" w:rsidRDefault="007F094C">
      <w:pPr>
        <w:pStyle w:val="Autor"/>
      </w:pPr>
      <w:r>
        <w:t>IF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t xml:space="preserve">auster </w:t>
      </w:r>
      <w:r>
        <w:rPr>
          <w:rStyle w:val="akce"/>
        </w:rPr>
        <w:t>citátové slovo</w:t>
      </w:r>
    </w:p>
    <w:p w:rsidR="00CB13D1" w:rsidRDefault="007F094C">
      <w:pPr>
        <w:pStyle w:val="Autor"/>
      </w:pPr>
      <w:r>
        <w:t>IF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h1653 </w:t>
      </w:r>
      <w:r>
        <w:rPr>
          <w:rStyle w:val="hesloveslovo"/>
        </w:rPr>
        <w:t xml:space="preserve">Austrofarius </w:t>
      </w:r>
      <w:r>
        <w:rPr>
          <w:rStyle w:val="akce"/>
        </w:rPr>
        <w:t xml:space="preserve">přeřazeno sub </w:t>
      </w:r>
      <w:r>
        <w:rPr>
          <w:rStyle w:val="odkaz"/>
        </w:rPr>
        <w:t>Austroforius</w:t>
      </w:r>
    </w:p>
    <w:p w:rsidR="00CB13D1" w:rsidRDefault="007F094C">
      <w:pPr>
        <w:pStyle w:val="Autor"/>
      </w:pPr>
      <w:r>
        <w:t>IF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t xml:space="preserve">Austroforius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IF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h1654 </w:t>
      </w:r>
      <w:r>
        <w:rPr>
          <w:rStyle w:val="hesloveslovo"/>
        </w:rPr>
        <w:t xml:space="preserve">Aušava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Úšava</w:t>
      </w:r>
    </w:p>
    <w:p w:rsidR="00CB13D1" w:rsidRDefault="007F094C">
      <w:pPr>
        <w:pStyle w:val="Autor"/>
      </w:pPr>
      <w:r>
        <w:t>IF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h1655 </w:t>
      </w:r>
      <w:r>
        <w:rPr>
          <w:rStyle w:val="hesloveslovo"/>
        </w:rPr>
        <w:t xml:space="preserve">Aušpurk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Augšpurk</w:t>
      </w:r>
    </w:p>
    <w:p w:rsidR="00CB13D1" w:rsidRDefault="007F094C">
      <w:pPr>
        <w:pStyle w:val="Autor"/>
      </w:pPr>
      <w:r>
        <w:t>IF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h1656 </w:t>
      </w:r>
      <w:r>
        <w:rPr>
          <w:rStyle w:val="hesloveslovo"/>
        </w:rPr>
        <w:t xml:space="preserve">Auva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IF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h1657 </w:t>
      </w:r>
      <w:r>
        <w:rPr>
          <w:rStyle w:val="hesloveslovo"/>
        </w:rPr>
        <w:t xml:space="preserve">auve </w:t>
      </w:r>
      <w:r>
        <w:rPr>
          <w:rStyle w:val="slovnidruh"/>
        </w:rPr>
        <w:t>interj.</w:t>
      </w:r>
    </w:p>
    <w:p w:rsidR="00CB13D1" w:rsidRDefault="007F094C">
      <w:pPr>
        <w:pStyle w:val="Heslovezahlavi"/>
      </w:pPr>
      <w:r>
        <w:rPr>
          <w:rStyle w:val="hesloveslovo"/>
        </w:rPr>
        <w:t xml:space="preserve">auvé </w:t>
      </w:r>
      <w:r>
        <w:rPr>
          <w:rStyle w:val="slovnidruh"/>
        </w:rPr>
        <w:t>interj.</w:t>
      </w:r>
    </w:p>
    <w:p w:rsidR="00CB13D1" w:rsidRDefault="007F094C">
      <w:pPr>
        <w:pStyle w:val="Heslovezahlavi"/>
      </w:pPr>
      <w:r>
        <w:rPr>
          <w:rStyle w:val="identifikator"/>
        </w:rPr>
        <w:t xml:space="preserve">h1658 </w:t>
      </w:r>
      <w:r>
        <w:rPr>
          <w:rStyle w:val="hesloveslovo"/>
        </w:rPr>
        <w:t xml:space="preserve">auvech </w:t>
      </w:r>
      <w:r>
        <w:rPr>
          <w:rStyle w:val="slovnidruh"/>
        </w:rPr>
        <w:t>interj.</w:t>
      </w:r>
    </w:p>
    <w:p w:rsidR="00CB13D1" w:rsidRDefault="007F094C">
      <w:pPr>
        <w:pStyle w:val="Motivace"/>
      </w:pPr>
      <w:r>
        <w:rPr>
          <w:rStyle w:val="nonparej"/>
        </w:rPr>
        <w:t xml:space="preserve">k </w:t>
      </w:r>
      <w:r>
        <w:rPr>
          <w:rStyle w:val="odkaz"/>
        </w:rPr>
        <w:t xml:space="preserve">au </w:t>
      </w:r>
      <w:r>
        <w:rPr>
          <w:rStyle w:val="nonparej"/>
        </w:rPr>
        <w:t xml:space="preserve">a </w:t>
      </w:r>
      <w:r>
        <w:rPr>
          <w:rStyle w:val="odkaz"/>
        </w:rPr>
        <w:t>vé</w:t>
      </w:r>
    </w:p>
    <w:p w:rsidR="00CB13D1" w:rsidRDefault="007F094C">
      <w:pPr>
        <w:pStyle w:val="Vykladvyznamu"/>
      </w:pPr>
      <w:r>
        <w:rPr>
          <w:rStyle w:val="vyznam"/>
        </w:rPr>
        <w:t>ouvej, běda</w:t>
      </w:r>
    </w:p>
    <w:p w:rsidR="00CB13D1" w:rsidRDefault="007F094C">
      <w:pPr>
        <w:pStyle w:val="Poznamka"/>
      </w:pPr>
      <w:r>
        <w:t xml:space="preserve">Ojed. dolož. též v podobě </w:t>
      </w:r>
      <w:r>
        <w:rPr>
          <w:rStyle w:val="realizaceheslovehoslova"/>
        </w:rPr>
        <w:t>ave</w:t>
      </w:r>
    </w:p>
    <w:p w:rsidR="00CB13D1" w:rsidRDefault="007F094C">
      <w:pPr>
        <w:pStyle w:val="Autor"/>
      </w:pPr>
      <w:r>
        <w:t>IF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lastRenderedPageBreak/>
        <w:t xml:space="preserve">h1659 </w:t>
      </w:r>
      <w:r>
        <w:rPr>
          <w:rStyle w:val="hesloveslovo"/>
        </w:rPr>
        <w:t xml:space="preserve">Avaro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IF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h1660 </w:t>
      </w:r>
      <w:r>
        <w:rPr>
          <w:rStyle w:val="hesloveslovo"/>
        </w:rPr>
        <w:t xml:space="preserve">Avavila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IF</w:t>
      </w:r>
    </w:p>
    <w:p w:rsidR="00CB13D1" w:rsidRDefault="00CB13D1">
      <w:pPr>
        <w:pStyle w:val="Delimitatorhesel"/>
      </w:pPr>
    </w:p>
    <w:p w:rsidR="00CB13D1" w:rsidRDefault="007F094C">
      <w:pPr>
        <w:pStyle w:val="Odkazovezahlavi"/>
      </w:pPr>
      <w:r>
        <w:rPr>
          <w:rStyle w:val="identifikator"/>
        </w:rPr>
        <w:t xml:space="preserve">h1661 </w:t>
      </w:r>
      <w:r>
        <w:rPr>
          <w:rStyle w:val="hesloveslovo"/>
        </w:rPr>
        <w:t xml:space="preserve">ave </w:t>
      </w:r>
      <w:r>
        <w:rPr>
          <w:rStyle w:val="nonparej"/>
        </w:rPr>
        <w:t xml:space="preserve">v. </w:t>
      </w:r>
      <w:r>
        <w:rPr>
          <w:rStyle w:val="odkaz"/>
        </w:rPr>
        <w:t>auvé</w:t>
      </w:r>
      <w:r>
        <w:rPr>
          <w:rStyle w:val="komentar"/>
        </w:rPr>
        <w:t xml:space="preserve">Jen AlbRáj A (v AlbRáj B je </w:t>
      </w:r>
      <w:r>
        <w:rPr>
          <w:rStyle w:val="komentarkurziva"/>
        </w:rPr>
        <w:t>auve</w:t>
      </w:r>
      <w:r>
        <w:rPr>
          <w:rStyle w:val="komentar"/>
        </w:rPr>
        <w:t>) - snad chyba?</w:t>
      </w:r>
    </w:p>
    <w:p w:rsidR="00CB13D1" w:rsidRDefault="007F094C">
      <w:pPr>
        <w:pStyle w:val="Autor"/>
      </w:pPr>
      <w:r>
        <w:t>IF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t xml:space="preserve">Ave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IF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h1662 </w:t>
      </w:r>
      <w:r>
        <w:rPr>
          <w:rStyle w:val="hesloveslovo"/>
        </w:rPr>
        <w:t xml:space="preserve">avech </w:t>
      </w:r>
      <w:r>
        <w:rPr>
          <w:rStyle w:val="akce"/>
        </w:rPr>
        <w:t xml:space="preserve">přeřazeno sub </w:t>
      </w:r>
      <w:r>
        <w:rPr>
          <w:rStyle w:val="odkaz"/>
        </w:rPr>
        <w:t xml:space="preserve">auvech </w:t>
      </w:r>
      <w:r>
        <w:rPr>
          <w:rStyle w:val="komentar"/>
        </w:rPr>
        <w:t>hypotetická forma v záhlaví lístku, nedoloženo</w:t>
      </w:r>
    </w:p>
    <w:p w:rsidR="00CB13D1" w:rsidRDefault="007F094C">
      <w:pPr>
        <w:pStyle w:val="Autor"/>
      </w:pPr>
      <w:r>
        <w:t>IF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h1663 </w:t>
      </w:r>
      <w:r>
        <w:rPr>
          <w:rStyle w:val="hesloveslovo"/>
        </w:rPr>
        <w:t xml:space="preserve">Avennir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IF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t xml:space="preserve">Averbach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IF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lastRenderedPageBreak/>
        <w:t xml:space="preserve">h1664 </w:t>
      </w:r>
      <w:r>
        <w:rPr>
          <w:rStyle w:val="hesloveslovo"/>
        </w:rPr>
        <w:t xml:space="preserve">Averpach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 xml:space="preserve">Averbach </w:t>
      </w:r>
      <w:r>
        <w:rPr>
          <w:rStyle w:val="komentar"/>
        </w:rPr>
        <w:t xml:space="preserve">Je to z ArchČ, v ed. jen jako </w:t>
      </w:r>
      <w:r>
        <w:rPr>
          <w:rStyle w:val="komentarkurziva"/>
        </w:rPr>
        <w:t>Averbach</w:t>
      </w:r>
      <w:r>
        <w:rPr>
          <w:rStyle w:val="komentar"/>
        </w:rPr>
        <w:t>, špatně opsaná podoba v záhlaví lístku</w:t>
      </w:r>
    </w:p>
    <w:p w:rsidR="00CB13D1" w:rsidRDefault="007F094C">
      <w:pPr>
        <w:pStyle w:val="Autor"/>
      </w:pPr>
      <w:r>
        <w:t>IF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h1665 </w:t>
      </w:r>
      <w:r>
        <w:rPr>
          <w:rStyle w:val="hesloveslovo"/>
        </w:rPr>
        <w:t xml:space="preserve">Averroes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IF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h1666 </w:t>
      </w:r>
      <w:r>
        <w:rPr>
          <w:rStyle w:val="hesloveslovo"/>
        </w:rPr>
        <w:t xml:space="preserve">aveslon </w:t>
      </w:r>
      <w:r>
        <w:rPr>
          <w:rStyle w:val="akce"/>
        </w:rPr>
        <w:t xml:space="preserve">přeřazeno sub </w:t>
      </w:r>
      <w:r>
        <w:rPr>
          <w:rStyle w:val="odkaz"/>
        </w:rPr>
        <w:t>aveston</w:t>
      </w:r>
    </w:p>
    <w:p w:rsidR="00CB13D1" w:rsidRDefault="007F094C">
      <w:pPr>
        <w:pStyle w:val="Autor"/>
      </w:pPr>
      <w:r>
        <w:t>IF</w:t>
      </w:r>
    </w:p>
    <w:p w:rsidR="00CB13D1" w:rsidRDefault="00CB13D1">
      <w:pPr>
        <w:pStyle w:val="Delimitatorhesel"/>
      </w:pPr>
    </w:p>
    <w:p w:rsidR="00CB13D1" w:rsidRDefault="007F094C">
      <w:pPr>
        <w:pStyle w:val="Odkazovezahlavi"/>
      </w:pPr>
      <w:r>
        <w:rPr>
          <w:rStyle w:val="hesloveslovo"/>
        </w:rPr>
        <w:t xml:space="preserve">aveston </w:t>
      </w:r>
      <w:r>
        <w:rPr>
          <w:rStyle w:val="nonparej"/>
        </w:rPr>
        <w:t xml:space="preserve">v. </w:t>
      </w:r>
      <w:r>
        <w:rPr>
          <w:rStyle w:val="odkaz"/>
        </w:rPr>
        <w:t xml:space="preserve">abeston </w:t>
      </w:r>
      <w:r>
        <w:rPr>
          <w:rStyle w:val="komentar"/>
        </w:rPr>
        <w:t xml:space="preserve">Sr. </w:t>
      </w:r>
      <w:r>
        <w:rPr>
          <w:rStyle w:val="komentarpramen"/>
        </w:rPr>
        <w:t xml:space="preserve">SSL </w:t>
      </w:r>
      <w:r>
        <w:rPr>
          <w:rStyle w:val="komentar"/>
        </w:rPr>
        <w:t>asbestos</w:t>
      </w:r>
    </w:p>
    <w:p w:rsidR="00CB13D1" w:rsidRDefault="007F094C">
      <w:pPr>
        <w:pStyle w:val="Autor"/>
      </w:pPr>
      <w:r>
        <w:t>IF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h1667 </w:t>
      </w:r>
      <w:r>
        <w:rPr>
          <w:rStyle w:val="hesloveslovo"/>
        </w:rPr>
        <w:t xml:space="preserve">aviánský </w:t>
      </w:r>
      <w:r>
        <w:rPr>
          <w:rStyle w:val="akce"/>
        </w:rPr>
        <w:t xml:space="preserve">přeřazeno sub </w:t>
      </w:r>
      <w:r>
        <w:rPr>
          <w:rStyle w:val="odkaz"/>
        </w:rPr>
        <w:t>Aviánský</w:t>
      </w:r>
    </w:p>
    <w:p w:rsidR="00CB13D1" w:rsidRDefault="007F094C">
      <w:pPr>
        <w:pStyle w:val="Autor"/>
      </w:pPr>
      <w:r>
        <w:t>IF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hesloveslovo"/>
        </w:rPr>
        <w:t>Aviánský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-ého </w:t>
      </w:r>
      <w:r>
        <w:rPr>
          <w:rStyle w:val="slovnidruh"/>
        </w:rPr>
        <w:t>m.</w:t>
      </w:r>
    </w:p>
    <w:p w:rsidR="00CB13D1" w:rsidRDefault="007F094C">
      <w:pPr>
        <w:pStyle w:val="Motivace"/>
      </w:pPr>
      <w:r>
        <w:rPr>
          <w:rStyle w:val="nonparej"/>
        </w:rPr>
        <w:t xml:space="preserve">k </w:t>
      </w:r>
      <w:r>
        <w:rPr>
          <w:rStyle w:val="odkaz"/>
        </w:rPr>
        <w:t>Avion</w:t>
      </w:r>
    </w:p>
    <w:p w:rsidR="00CB13D1" w:rsidRDefault="007F094C">
      <w:pPr>
        <w:pStyle w:val="Vykladvyznamu"/>
      </w:pPr>
      <w:r>
        <w:rPr>
          <w:rStyle w:val="vyznam"/>
        </w:rPr>
        <w:t>obyvatel Avignonu</w:t>
      </w:r>
    </w:p>
    <w:p w:rsidR="00CB13D1" w:rsidRDefault="007F094C">
      <w:pPr>
        <w:pStyle w:val="Poznamka"/>
      </w:pPr>
      <w:r>
        <w:t>Jen u Klareta</w:t>
      </w:r>
    </w:p>
    <w:p w:rsidR="00CB13D1" w:rsidRDefault="007F094C">
      <w:pPr>
        <w:pStyle w:val="Autor"/>
      </w:pPr>
      <w:r>
        <w:t>IF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h1668 </w:t>
      </w:r>
      <w:r>
        <w:rPr>
          <w:rStyle w:val="hesloveslovo"/>
        </w:rPr>
        <w:t xml:space="preserve">Avicena </w:t>
      </w:r>
      <w:r>
        <w:rPr>
          <w:rStyle w:val="akce"/>
        </w:rPr>
        <w:t>proprium</w:t>
      </w:r>
    </w:p>
    <w:p w:rsidR="00CB13D1" w:rsidRDefault="007F094C">
      <w:pPr>
        <w:pStyle w:val="Vylouceneheslo"/>
      </w:pPr>
      <w:r>
        <w:rPr>
          <w:rStyle w:val="identifikator"/>
        </w:rPr>
        <w:lastRenderedPageBreak/>
        <w:t xml:space="preserve">h1669 </w:t>
      </w:r>
      <w:r>
        <w:rPr>
          <w:rStyle w:val="hesloveslovo"/>
        </w:rPr>
        <w:t xml:space="preserve">Avicenna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IF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h1670 </w:t>
      </w:r>
      <w:r>
        <w:rPr>
          <w:rStyle w:val="hesloveslovo"/>
        </w:rPr>
        <w:t xml:space="preserve">Avinion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IF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h1671 </w:t>
      </w:r>
      <w:r>
        <w:rPr>
          <w:rStyle w:val="hesloveslovo"/>
        </w:rPr>
        <w:t xml:space="preserve">Aviňon </w:t>
      </w:r>
      <w:r>
        <w:rPr>
          <w:rStyle w:val="akce"/>
        </w:rPr>
        <w:t>proprium</w:t>
      </w:r>
    </w:p>
    <w:p w:rsidR="00CB13D1" w:rsidRDefault="007F094C">
      <w:pPr>
        <w:pStyle w:val="Vylouceneheslo"/>
      </w:pPr>
      <w:r>
        <w:rPr>
          <w:rStyle w:val="hesloveslovo"/>
        </w:rPr>
        <w:t xml:space="preserve">Avion </w:t>
      </w:r>
      <w:r>
        <w:rPr>
          <w:rStyle w:val="akce"/>
        </w:rPr>
        <w:t xml:space="preserve">proprium </w:t>
      </w:r>
      <w:r>
        <w:rPr>
          <w:rStyle w:val="komentar"/>
        </w:rPr>
        <w:t xml:space="preserve">Odkazy na doklady v rejstříku ed. Klareta pod heslem </w:t>
      </w:r>
      <w:r>
        <w:rPr>
          <w:rStyle w:val="komentarkurziva"/>
        </w:rPr>
        <w:t>avionský</w:t>
      </w:r>
      <w:r>
        <w:rPr>
          <w:rStyle w:val="komentar"/>
        </w:rPr>
        <w:t xml:space="preserve">, také např. </w:t>
      </w:r>
      <w:r>
        <w:rPr>
          <w:rStyle w:val="komentarpramen"/>
        </w:rPr>
        <w:t>ArchČ 2</w:t>
      </w:r>
      <w:r>
        <w:rPr>
          <w:rStyle w:val="komentar"/>
        </w:rPr>
        <w:t>, 417, 1447 v Avioně</w:t>
      </w:r>
    </w:p>
    <w:p w:rsidR="00CB13D1" w:rsidRDefault="007F094C">
      <w:pPr>
        <w:pStyle w:val="Autor"/>
      </w:pPr>
      <w:r>
        <w:t>IF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h1672 </w:t>
      </w:r>
      <w:r>
        <w:rPr>
          <w:rStyle w:val="hesloveslovo"/>
        </w:rPr>
        <w:t xml:space="preserve">avionský </w:t>
      </w:r>
      <w:r>
        <w:rPr>
          <w:rStyle w:val="akce"/>
        </w:rPr>
        <w:t xml:space="preserve">přeřazeno sub </w:t>
      </w:r>
      <w:r>
        <w:rPr>
          <w:rStyle w:val="odkaz"/>
        </w:rPr>
        <w:t xml:space="preserve">aviánský </w:t>
      </w:r>
      <w:r>
        <w:rPr>
          <w:rStyle w:val="komentar"/>
        </w:rPr>
        <w:t xml:space="preserve">podoba </w:t>
      </w:r>
      <w:r>
        <w:rPr>
          <w:rStyle w:val="komentarkurziva"/>
        </w:rPr>
        <w:t xml:space="preserve">avionský </w:t>
      </w:r>
      <w:r>
        <w:rPr>
          <w:rStyle w:val="komentar"/>
        </w:rPr>
        <w:t>nedoložena</w:t>
      </w:r>
    </w:p>
    <w:p w:rsidR="00CB13D1" w:rsidRDefault="007F094C">
      <w:pPr>
        <w:pStyle w:val="Autor"/>
      </w:pPr>
      <w:r>
        <w:t>IF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h1673 </w:t>
      </w:r>
      <w:r>
        <w:rPr>
          <w:rStyle w:val="hesloveslovo"/>
        </w:rPr>
        <w:t xml:space="preserve">avispicium </w:t>
      </w:r>
      <w:r>
        <w:rPr>
          <w:rStyle w:val="akce"/>
        </w:rPr>
        <w:t>citátové slovo</w:t>
      </w:r>
    </w:p>
    <w:p w:rsidR="00CB13D1" w:rsidRDefault="007F094C">
      <w:pPr>
        <w:pStyle w:val="Autor"/>
      </w:pPr>
      <w:r>
        <w:t>IF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h1674 </w:t>
      </w:r>
      <w:r>
        <w:rPr>
          <w:rStyle w:val="hesloveslovo"/>
        </w:rPr>
        <w:t xml:space="preserve">avith </w:t>
      </w:r>
      <w:r>
        <w:rPr>
          <w:rStyle w:val="akce"/>
        </w:rPr>
        <w:t xml:space="preserve">přeřazeno sub </w:t>
      </w:r>
      <w:r>
        <w:rPr>
          <w:rStyle w:val="odkaz"/>
        </w:rPr>
        <w:t>Avith</w:t>
      </w:r>
    </w:p>
    <w:p w:rsidR="00CB13D1" w:rsidRDefault="007F094C">
      <w:pPr>
        <w:pStyle w:val="Autor"/>
      </w:pPr>
      <w:r>
        <w:t>IF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t xml:space="preserve">Avith </w:t>
      </w:r>
      <w:r>
        <w:rPr>
          <w:rStyle w:val="akce"/>
        </w:rPr>
        <w:t xml:space="preserve">proprium </w:t>
      </w:r>
      <w:r>
        <w:rPr>
          <w:rStyle w:val="komentar"/>
        </w:rPr>
        <w:t xml:space="preserve">Var: </w:t>
      </w:r>
      <w:r>
        <w:rPr>
          <w:rStyle w:val="komentarpramen"/>
        </w:rPr>
        <w:t xml:space="preserve">BiblOl </w:t>
      </w:r>
      <w:r>
        <w:rPr>
          <w:rStyle w:val="komentarkurziva"/>
        </w:rPr>
        <w:t>Abiuth</w:t>
      </w:r>
      <w:r>
        <w:rPr>
          <w:rStyle w:val="komentar"/>
        </w:rPr>
        <w:t xml:space="preserve">, </w:t>
      </w:r>
      <w:r>
        <w:rPr>
          <w:rStyle w:val="komentarpramen"/>
        </w:rPr>
        <w:t xml:space="preserve">BiblPad </w:t>
      </w:r>
      <w:r>
        <w:rPr>
          <w:rStyle w:val="komentarkurziva"/>
        </w:rPr>
        <w:t>Abihud</w:t>
      </w:r>
    </w:p>
    <w:p w:rsidR="00CB13D1" w:rsidRDefault="007F094C">
      <w:pPr>
        <w:pStyle w:val="Autor"/>
      </w:pPr>
      <w:r>
        <w:t>IF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h1675 </w:t>
      </w:r>
      <w:r>
        <w:rPr>
          <w:rStyle w:val="hesloveslovo"/>
        </w:rPr>
        <w:t xml:space="preserve">avšak </w:t>
      </w:r>
      <w:r>
        <w:rPr>
          <w:rStyle w:val="slovnidruh"/>
        </w:rPr>
        <w:t xml:space="preserve">konj. </w:t>
      </w:r>
      <w:r>
        <w:rPr>
          <w:rStyle w:val="nonparej"/>
        </w:rPr>
        <w:t xml:space="preserve">a </w:t>
      </w:r>
      <w:r>
        <w:rPr>
          <w:rStyle w:val="slovnidruh"/>
        </w:rPr>
        <w:t>partik.</w:t>
      </w:r>
    </w:p>
    <w:p w:rsidR="00CB13D1" w:rsidRDefault="007F094C">
      <w:pPr>
        <w:pStyle w:val="Heslovezahlavi"/>
      </w:pPr>
      <w:r>
        <w:rPr>
          <w:rStyle w:val="identifikator"/>
        </w:rPr>
        <w:t xml:space="preserve">h1676 </w:t>
      </w:r>
      <w:r>
        <w:rPr>
          <w:rStyle w:val="hesloveslovo"/>
        </w:rPr>
        <w:t xml:space="preserve">avšako </w:t>
      </w:r>
      <w:r>
        <w:rPr>
          <w:rStyle w:val="slovnidruh"/>
        </w:rPr>
        <w:t xml:space="preserve">konj. </w:t>
      </w:r>
      <w:r>
        <w:rPr>
          <w:rStyle w:val="nonparej"/>
        </w:rPr>
        <w:t xml:space="preserve">a </w:t>
      </w:r>
      <w:r>
        <w:rPr>
          <w:rStyle w:val="slovnidruh"/>
        </w:rPr>
        <w:t>partik.</w:t>
      </w:r>
    </w:p>
    <w:p w:rsidR="00CB13D1" w:rsidRDefault="007F094C">
      <w:pPr>
        <w:pStyle w:val="Heslovezahlavi"/>
      </w:pPr>
      <w:r>
        <w:rPr>
          <w:rStyle w:val="identifikator"/>
        </w:rPr>
        <w:t xml:space="preserve">h1677 </w:t>
      </w:r>
      <w:r>
        <w:rPr>
          <w:rStyle w:val="nonparej"/>
        </w:rPr>
        <w:t xml:space="preserve">dolož. též </w:t>
      </w:r>
      <w:r>
        <w:rPr>
          <w:rStyle w:val="hesloveslovonetucne"/>
        </w:rPr>
        <w:t xml:space="preserve">avšakož </w:t>
      </w:r>
      <w:r>
        <w:rPr>
          <w:rStyle w:val="slovnidruh"/>
        </w:rPr>
        <w:t xml:space="preserve">konj. </w:t>
      </w:r>
      <w:r>
        <w:rPr>
          <w:rStyle w:val="nonparej"/>
        </w:rPr>
        <w:t xml:space="preserve">a </w:t>
      </w:r>
      <w:r>
        <w:rPr>
          <w:rStyle w:val="slovnidruh"/>
        </w:rPr>
        <w:t>partik.</w:t>
      </w:r>
    </w:p>
    <w:p w:rsidR="00CB13D1" w:rsidRDefault="007F094C">
      <w:pPr>
        <w:pStyle w:val="Heslovezahlavi"/>
      </w:pPr>
      <w:r>
        <w:rPr>
          <w:rStyle w:val="identifikator"/>
        </w:rPr>
        <w:t xml:space="preserve">h1678 </w:t>
      </w:r>
      <w:r>
        <w:rPr>
          <w:rStyle w:val="nonparej"/>
        </w:rPr>
        <w:t xml:space="preserve">dolož. též </w:t>
      </w:r>
      <w:r>
        <w:rPr>
          <w:rStyle w:val="hesloveslovonetucne"/>
        </w:rPr>
        <w:t xml:space="preserve">avšakť </w:t>
      </w:r>
      <w:r>
        <w:rPr>
          <w:rStyle w:val="slovnidruh"/>
        </w:rPr>
        <w:t xml:space="preserve">konj. </w:t>
      </w:r>
      <w:r>
        <w:rPr>
          <w:rStyle w:val="nonparej"/>
        </w:rPr>
        <w:t xml:space="preserve">a </w:t>
      </w:r>
      <w:r>
        <w:rPr>
          <w:rStyle w:val="slovnidruh"/>
        </w:rPr>
        <w:t>partik.</w:t>
      </w:r>
    </w:p>
    <w:p w:rsidR="00CB13D1" w:rsidRDefault="007F094C">
      <w:pPr>
        <w:pStyle w:val="Heslovezahlavi"/>
      </w:pPr>
      <w:r>
        <w:rPr>
          <w:rStyle w:val="identifikator"/>
        </w:rPr>
        <w:t xml:space="preserve">h1679 </w:t>
      </w:r>
      <w:r>
        <w:rPr>
          <w:rStyle w:val="nonparej"/>
        </w:rPr>
        <w:t xml:space="preserve">dolož. též </w:t>
      </w:r>
      <w:r>
        <w:rPr>
          <w:rStyle w:val="hesloveslovonetucne"/>
        </w:rPr>
        <w:t xml:space="preserve">avšakž </w:t>
      </w:r>
      <w:r>
        <w:rPr>
          <w:rStyle w:val="slovnidruh"/>
        </w:rPr>
        <w:t xml:space="preserve">konj. </w:t>
      </w:r>
      <w:r>
        <w:rPr>
          <w:rStyle w:val="nonparej"/>
        </w:rPr>
        <w:t xml:space="preserve">a </w:t>
      </w:r>
      <w:r>
        <w:rPr>
          <w:rStyle w:val="slovnidruh"/>
        </w:rPr>
        <w:t>partik.</w:t>
      </w:r>
    </w:p>
    <w:p w:rsidR="00CB13D1" w:rsidRDefault="007F094C">
      <w:pPr>
        <w:pStyle w:val="Heslovezahlavi"/>
      </w:pPr>
      <w:r>
        <w:rPr>
          <w:rStyle w:val="identifikator"/>
        </w:rPr>
        <w:t xml:space="preserve">h1680 </w:t>
      </w:r>
      <w:r>
        <w:rPr>
          <w:rStyle w:val="nonparej"/>
        </w:rPr>
        <w:t xml:space="preserve">dolož. též </w:t>
      </w:r>
      <w:r>
        <w:rPr>
          <w:rStyle w:val="hesloveslovonetucne"/>
        </w:rPr>
        <w:t xml:space="preserve">avšakže </w:t>
      </w:r>
      <w:r>
        <w:rPr>
          <w:rStyle w:val="slovnidruh"/>
        </w:rPr>
        <w:t xml:space="preserve">konj. </w:t>
      </w:r>
      <w:r>
        <w:rPr>
          <w:rStyle w:val="nonparej"/>
        </w:rPr>
        <w:t xml:space="preserve">a </w:t>
      </w:r>
      <w:r>
        <w:rPr>
          <w:rStyle w:val="slovnidruh"/>
        </w:rPr>
        <w:t>partik.</w:t>
      </w:r>
    </w:p>
    <w:p w:rsidR="00CB13D1" w:rsidRDefault="007F094C">
      <w:pPr>
        <w:pStyle w:val="Motivace"/>
      </w:pPr>
      <w:r>
        <w:rPr>
          <w:rStyle w:val="nonparej"/>
        </w:rPr>
        <w:t xml:space="preserve">k </w:t>
      </w:r>
      <w:r>
        <w:rPr>
          <w:rStyle w:val="odkaz"/>
        </w:rPr>
        <w:t xml:space="preserve">a </w:t>
      </w:r>
      <w:r>
        <w:rPr>
          <w:rStyle w:val="nonparej"/>
        </w:rPr>
        <w:t xml:space="preserve">a </w:t>
      </w:r>
      <w:r>
        <w:rPr>
          <w:rStyle w:val="odkaz"/>
        </w:rPr>
        <w:t>však</w:t>
      </w:r>
      <w:r>
        <w:t xml:space="preserve">, </w:t>
      </w:r>
      <w:r>
        <w:rPr>
          <w:rStyle w:val="odkaz"/>
        </w:rPr>
        <w:t>všako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1. </w:t>
      </w:r>
      <w:r>
        <w:rPr>
          <w:rStyle w:val="nonparej"/>
        </w:rPr>
        <w:t xml:space="preserve">konj. odporovací </w:t>
      </w:r>
      <w:r>
        <w:rPr>
          <w:rStyle w:val="vyznam"/>
        </w:rPr>
        <w:t>avšak, ale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2. </w:t>
      </w:r>
      <w:r>
        <w:rPr>
          <w:rStyle w:val="nonparej"/>
        </w:rPr>
        <w:t xml:space="preserve">partik. </w:t>
      </w:r>
      <w:r>
        <w:rPr>
          <w:rStyle w:val="vyznam"/>
        </w:rPr>
        <w:t>vždyť, přece</w:t>
      </w:r>
    </w:p>
    <w:p w:rsidR="00CB13D1" w:rsidRDefault="007F094C">
      <w:pPr>
        <w:pStyle w:val="Autor"/>
      </w:pPr>
      <w:r>
        <w:t>IF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h1681 </w:t>
      </w:r>
      <w:r>
        <w:rPr>
          <w:rStyle w:val="hesloveslovo"/>
        </w:rPr>
        <w:t xml:space="preserve">avšlág </w:t>
      </w:r>
      <w:r>
        <w:rPr>
          <w:rStyle w:val="akce"/>
        </w:rPr>
        <w:t xml:space="preserve">přeřazeno sub </w:t>
      </w:r>
      <w:r>
        <w:rPr>
          <w:rStyle w:val="odkaz"/>
        </w:rPr>
        <w:t>aufšlák</w:t>
      </w:r>
    </w:p>
    <w:p w:rsidR="00CB13D1" w:rsidRDefault="007F094C">
      <w:pPr>
        <w:pStyle w:val="Autor"/>
      </w:pPr>
      <w:r>
        <w:t>IF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h1682 </w:t>
      </w:r>
      <w:r>
        <w:rPr>
          <w:rStyle w:val="hesloveslovo"/>
        </w:rPr>
        <w:t xml:space="preserve">avšlák </w:t>
      </w:r>
      <w:r>
        <w:rPr>
          <w:rStyle w:val="akce"/>
        </w:rPr>
        <w:t xml:space="preserve">přeřazeno sub </w:t>
      </w:r>
      <w:r>
        <w:rPr>
          <w:rStyle w:val="odkaz"/>
        </w:rPr>
        <w:t>aufšlák</w:t>
      </w:r>
    </w:p>
    <w:p w:rsidR="00CB13D1" w:rsidRDefault="007F094C">
      <w:pPr>
        <w:pStyle w:val="Autor"/>
      </w:pPr>
      <w:r>
        <w:t>IF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h1683 </w:t>
      </w:r>
      <w:r>
        <w:rPr>
          <w:rStyle w:val="hesloveslovo"/>
        </w:rPr>
        <w:t xml:space="preserve">avšlok </w:t>
      </w:r>
      <w:r>
        <w:rPr>
          <w:rStyle w:val="akce"/>
        </w:rPr>
        <w:t xml:space="preserve">přeřazeno sub </w:t>
      </w:r>
      <w:r>
        <w:rPr>
          <w:rStyle w:val="odkaz"/>
        </w:rPr>
        <w:t>aufšlák</w:t>
      </w:r>
    </w:p>
    <w:p w:rsidR="00CB13D1" w:rsidRDefault="007F094C">
      <w:pPr>
        <w:pStyle w:val="Autor"/>
      </w:pPr>
      <w:r>
        <w:t>IF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h1684 </w:t>
      </w:r>
      <w:r>
        <w:rPr>
          <w:rStyle w:val="hesloveslovo"/>
        </w:rPr>
        <w:t xml:space="preserve">Avus </w:t>
      </w:r>
      <w:r>
        <w:rPr>
          <w:rStyle w:val="akce"/>
        </w:rPr>
        <w:t xml:space="preserve">proprium </w:t>
      </w:r>
      <w:r>
        <w:rPr>
          <w:rStyle w:val="komentar"/>
        </w:rPr>
        <w:t>ArchČ 1438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lastRenderedPageBreak/>
        <w:t xml:space="preserve">h1685 </w:t>
      </w:r>
      <w:r>
        <w:rPr>
          <w:rStyle w:val="hesloveslovo"/>
        </w:rPr>
        <w:t xml:space="preserve">Avzdra </w:t>
      </w:r>
      <w:r>
        <w:rPr>
          <w:rStyle w:val="akce"/>
        </w:rPr>
        <w:t xml:space="preserve">citátové slovo </w:t>
      </w:r>
      <w:r>
        <w:rPr>
          <w:rStyle w:val="komentar"/>
        </w:rPr>
        <w:t xml:space="preserve">proprium : je to dolož. jen v lat. tvaru </w:t>
      </w:r>
      <w:r>
        <w:rPr>
          <w:rStyle w:val="komentarkurziva"/>
        </w:rPr>
        <w:t>Avzdram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h1686 </w:t>
      </w:r>
      <w:r>
        <w:rPr>
          <w:rStyle w:val="hesloveslovo"/>
        </w:rPr>
        <w:t xml:space="preserve">Axa </w:t>
      </w:r>
      <w:r>
        <w:rPr>
          <w:rStyle w:val="akce"/>
        </w:rPr>
        <w:t xml:space="preserve">citátové slovo </w:t>
      </w:r>
      <w:r>
        <w:rPr>
          <w:rStyle w:val="komentar"/>
        </w:rPr>
        <w:t xml:space="preserve">proprium : jen v lat. tvaru </w:t>
      </w:r>
      <w:r>
        <w:rPr>
          <w:rStyle w:val="komentarkurziva"/>
        </w:rPr>
        <w:t>Axam dceru mú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Odkazovezahlavi"/>
      </w:pPr>
      <w:r>
        <w:rPr>
          <w:rStyle w:val="identifikator"/>
        </w:rPr>
        <w:t xml:space="preserve">h1687 </w:t>
      </w:r>
      <w:r>
        <w:rPr>
          <w:rStyle w:val="hesloveslovo"/>
        </w:rPr>
        <w:t xml:space="preserve">axamit </w:t>
      </w:r>
      <w:r>
        <w:rPr>
          <w:rStyle w:val="nonparej"/>
        </w:rPr>
        <w:t xml:space="preserve">v. </w:t>
      </w:r>
      <w:r>
        <w:rPr>
          <w:rStyle w:val="odkaz"/>
        </w:rPr>
        <w:t xml:space="preserve">aksamit </w:t>
      </w:r>
      <w:r>
        <w:rPr>
          <w:rStyle w:val="komentar"/>
        </w:rPr>
        <w:t xml:space="preserve">dala bych tam do poznámky, že je to někdy psáno </w:t>
      </w:r>
      <w:r>
        <w:rPr>
          <w:rStyle w:val="komentarkurziva"/>
        </w:rPr>
        <w:t>axamit</w:t>
      </w:r>
      <w:r>
        <w:rPr>
          <w:rStyle w:val="komentar"/>
        </w:rPr>
        <w:t>; pokud se rozhodne jinak, pak sem přijde akce „přeřazeno sub aksamit“.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h1688 </w:t>
      </w:r>
      <w:r>
        <w:rPr>
          <w:rStyle w:val="hesloveslovo"/>
        </w:rPr>
        <w:t xml:space="preserve">Axerses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h1689 </w:t>
      </w:r>
      <w:r>
        <w:rPr>
          <w:rStyle w:val="hesloveslovo"/>
        </w:rPr>
        <w:t xml:space="preserve">axstejn </w:t>
      </w:r>
      <w:r>
        <w:rPr>
          <w:rStyle w:val="akce"/>
        </w:rPr>
        <w:t xml:space="preserve">přeřazeno sub </w:t>
      </w:r>
      <w:r>
        <w:rPr>
          <w:rStyle w:val="odkaz"/>
        </w:rPr>
        <w:t>akštejn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h1690 </w:t>
      </w:r>
      <w:r>
        <w:rPr>
          <w:rStyle w:val="hesloveslovo"/>
        </w:rPr>
        <w:t xml:space="preserve">axtýn </w:t>
      </w:r>
      <w:r>
        <w:rPr>
          <w:rStyle w:val="akce"/>
        </w:rPr>
        <w:t xml:space="preserve">přeřazeno sub </w:t>
      </w:r>
      <w:r>
        <w:rPr>
          <w:rStyle w:val="odkaz"/>
        </w:rPr>
        <w:t>akštýn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h1691 </w:t>
      </w:r>
      <w:r>
        <w:rPr>
          <w:rStyle w:val="hesloveslovo"/>
        </w:rPr>
        <w:t xml:space="preserve">Aymericus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lastRenderedPageBreak/>
        <w:t xml:space="preserve">h1692 </w:t>
      </w:r>
      <w:r>
        <w:rPr>
          <w:rStyle w:val="hesloveslovo"/>
        </w:rPr>
        <w:t xml:space="preserve">Aysenegker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h1693 </w:t>
      </w:r>
      <w:r>
        <w:rPr>
          <w:rStyle w:val="hesloveslovo"/>
        </w:rPr>
        <w:t xml:space="preserve">Ayznar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h1694 </w:t>
      </w:r>
      <w:r>
        <w:rPr>
          <w:rStyle w:val="hesloveslovo"/>
        </w:rPr>
        <w:t xml:space="preserve">aza </w:t>
      </w:r>
      <w:r>
        <w:rPr>
          <w:rStyle w:val="akce"/>
        </w:rPr>
        <w:t xml:space="preserve">citátové slovo </w:t>
      </w:r>
      <w:r>
        <w:rPr>
          <w:rStyle w:val="komentarkurziva"/>
        </w:rPr>
        <w:t>aza fetida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t xml:space="preserve">Aza </w:t>
      </w:r>
      <w:r>
        <w:rPr>
          <w:rStyle w:val="akce"/>
        </w:rPr>
        <w:t xml:space="preserve">proprium </w:t>
      </w:r>
      <w:r>
        <w:rPr>
          <w:rStyle w:val="komentar"/>
        </w:rPr>
        <w:t>předek Ježíšův, Mt 1,7–8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h1695 </w:t>
      </w:r>
      <w:r>
        <w:rPr>
          <w:rStyle w:val="hesloveslovo"/>
        </w:rPr>
        <w:t xml:space="preserve">Azael </w:t>
      </w:r>
      <w:r>
        <w:rPr>
          <w:rStyle w:val="akce"/>
        </w:rPr>
        <w:t xml:space="preserve">proprium </w:t>
      </w:r>
      <w:r>
        <w:rPr>
          <w:rStyle w:val="komentar"/>
        </w:rPr>
        <w:t>v hesláři je i Asael; MV Asael přeřazen sub Azael</w:t>
      </w:r>
    </w:p>
    <w:p w:rsidR="00CB13D1" w:rsidRDefault="007F094C">
      <w:pPr>
        <w:pStyle w:val="Poznamka"/>
      </w:pPr>
      <w:r>
        <w:t xml:space="preserve">Dolož. též adj. poses. </w:t>
      </w:r>
      <w:r>
        <w:rPr>
          <w:rStyle w:val="kurziva"/>
        </w:rPr>
        <w:t>Azaelóv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h1696 </w:t>
      </w:r>
      <w:r>
        <w:rPr>
          <w:rStyle w:val="hesloveslovo"/>
        </w:rPr>
        <w:t xml:space="preserve">Azaf </w:t>
      </w:r>
      <w:r>
        <w:rPr>
          <w:rStyle w:val="akce"/>
        </w:rPr>
        <w:t xml:space="preserve">proprium </w:t>
      </w:r>
      <w:r>
        <w:rPr>
          <w:rStyle w:val="komentar"/>
        </w:rPr>
        <w:t>v hesláři je i Asaf, Azaph; MV obé přeřazeno sub Azaf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h1697 </w:t>
      </w:r>
      <w:r>
        <w:rPr>
          <w:rStyle w:val="hesloveslovo"/>
        </w:rPr>
        <w:t xml:space="preserve">Azahel </w:t>
      </w:r>
      <w:r>
        <w:rPr>
          <w:rStyle w:val="akce"/>
        </w:rPr>
        <w:t xml:space="preserve">proprium </w:t>
      </w:r>
      <w:r>
        <w:rPr>
          <w:rStyle w:val="komentar"/>
        </w:rPr>
        <w:t>v hesláři je i Asahel; MV Asahel přeřazen sub Azael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h1698 </w:t>
      </w:r>
      <w:r>
        <w:rPr>
          <w:rStyle w:val="hesloveslovo"/>
        </w:rPr>
        <w:t xml:space="preserve">Azachim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h1699 </w:t>
      </w:r>
      <w:r>
        <w:rPr>
          <w:rStyle w:val="hesloveslovo"/>
        </w:rPr>
        <w:t xml:space="preserve">Azaph </w:t>
      </w:r>
      <w:r>
        <w:rPr>
          <w:rStyle w:val="akce"/>
        </w:rPr>
        <w:t xml:space="preserve">proprium </w:t>
      </w:r>
      <w:r>
        <w:rPr>
          <w:rStyle w:val="komentar"/>
        </w:rPr>
        <w:t>v hesláři je i Asaf, Azaf ; MV Asaf, Asaph přeřazeno sub Azaf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h1700 </w:t>
      </w:r>
      <w:r>
        <w:rPr>
          <w:rStyle w:val="hesloveslovo"/>
        </w:rPr>
        <w:t xml:space="preserve">azar </w:t>
      </w:r>
      <w:r>
        <w:rPr>
          <w:rStyle w:val="akce"/>
        </w:rPr>
        <w:t xml:space="preserve">citátové slovo </w:t>
      </w:r>
      <w:r>
        <w:rPr>
          <w:rStyle w:val="komentar"/>
        </w:rPr>
        <w:t>jméno měsíce března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h1701 </w:t>
      </w:r>
      <w:r>
        <w:rPr>
          <w:rStyle w:val="hesloveslovo"/>
        </w:rPr>
        <w:t xml:space="preserve">Azarias </w:t>
      </w:r>
      <w:r>
        <w:rPr>
          <w:rStyle w:val="akce"/>
        </w:rPr>
        <w:t>proprium</w:t>
      </w:r>
    </w:p>
    <w:p w:rsidR="00CB13D1" w:rsidRDefault="007F094C">
      <w:pPr>
        <w:pStyle w:val="Vylouceneheslo"/>
      </w:pPr>
      <w:r>
        <w:rPr>
          <w:rStyle w:val="identifikator"/>
        </w:rPr>
        <w:t xml:space="preserve">h1702 </w:t>
      </w:r>
      <w:r>
        <w:rPr>
          <w:rStyle w:val="hesloveslovo"/>
        </w:rPr>
        <w:t xml:space="preserve">Azariáš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h1703 </w:t>
      </w:r>
      <w:r>
        <w:rPr>
          <w:rStyle w:val="hesloveslovo"/>
        </w:rPr>
        <w:t xml:space="preserve">azarus </w:t>
      </w:r>
      <w:r>
        <w:rPr>
          <w:rStyle w:val="akce"/>
        </w:rPr>
        <w:t>citátové slovo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h1704 </w:t>
      </w:r>
      <w:r>
        <w:rPr>
          <w:rStyle w:val="hesloveslovo"/>
        </w:rPr>
        <w:t>azbesten</w:t>
      </w:r>
      <w:r>
        <w:rPr>
          <w:rStyle w:val="delimitatortucne"/>
        </w:rPr>
        <w:t xml:space="preserve">, </w:t>
      </w:r>
      <w:r>
        <w:rPr>
          <w:rStyle w:val="morfologickacharakteristika"/>
        </w:rPr>
        <w:t xml:space="preserve">-a/-u </w:t>
      </w:r>
      <w:r>
        <w:rPr>
          <w:rStyle w:val="slovnidruh"/>
        </w:rPr>
        <w:t>m.</w:t>
      </w:r>
    </w:p>
    <w:p w:rsidR="00CB13D1" w:rsidRDefault="007F094C">
      <w:pPr>
        <w:pStyle w:val="Motivace"/>
      </w:pPr>
      <w:r>
        <w:rPr>
          <w:rStyle w:val="nonparej"/>
        </w:rPr>
        <w:t xml:space="preserve">sr. lat.-řec. </w:t>
      </w:r>
      <w:r>
        <w:t>asbestos</w:t>
      </w:r>
    </w:p>
    <w:p w:rsidR="00CB13D1" w:rsidRDefault="007F094C">
      <w:pPr>
        <w:pStyle w:val="Vykladvyznamu"/>
      </w:pPr>
      <w:r>
        <w:rPr>
          <w:rStyle w:val="vyznam"/>
        </w:rPr>
        <w:t>hořlavý kámen mající barvu rozpáleného železa</w:t>
      </w:r>
    </w:p>
    <w:p w:rsidR="00CB13D1" w:rsidRDefault="007F094C">
      <w:pPr>
        <w:pStyle w:val="Poznamka"/>
      </w:pPr>
      <w:r>
        <w:t xml:space="preserve">Nelze vyloučit, že jde ještě o slovo užité jako citátové. </w:t>
      </w:r>
      <w:r>
        <w:rPr>
          <w:rStyle w:val="komentarkurziva"/>
        </w:rPr>
        <w:t>kámen azbesten řečený</w:t>
      </w:r>
      <w:r>
        <w:rPr>
          <w:rStyle w:val="komentar"/>
        </w:rPr>
        <w:t>, z toho se to nepozná</w:t>
      </w:r>
    </w:p>
    <w:p w:rsidR="00CB13D1" w:rsidRDefault="007F094C">
      <w:pPr>
        <w:pStyle w:val="Poznamka"/>
      </w:pPr>
      <w:r>
        <w:rPr>
          <w:rStyle w:val="nonparej"/>
        </w:rPr>
        <w:t xml:space="preserve">Sr. </w:t>
      </w:r>
      <w:r>
        <w:rPr>
          <w:rStyle w:val="odkaz"/>
        </w:rPr>
        <w:t>abestok</w:t>
      </w:r>
      <w:r>
        <w:t xml:space="preserve">, </w:t>
      </w:r>
      <w:r>
        <w:rPr>
          <w:rStyle w:val="odkaz"/>
        </w:rPr>
        <w:t>abeston</w:t>
      </w:r>
      <w:r>
        <w:t xml:space="preserve">, </w:t>
      </w:r>
      <w:r>
        <w:rPr>
          <w:rStyle w:val="odkaz"/>
        </w:rPr>
        <w:t>vedříš</w:t>
      </w:r>
      <w:r>
        <w:t xml:space="preserve">, </w:t>
      </w:r>
      <w:r>
        <w:rPr>
          <w:rStyle w:val="pramen"/>
        </w:rPr>
        <w:t xml:space="preserve">GbSlov </w:t>
      </w:r>
      <w:r>
        <w:rPr>
          <w:rStyle w:val="odkaz"/>
        </w:rPr>
        <w:t xml:space="preserve">hořálek </w:t>
      </w:r>
      <w:r>
        <w:rPr>
          <w:rStyle w:val="komentar"/>
        </w:rPr>
        <w:t xml:space="preserve">má ho z </w:t>
      </w:r>
      <w:r>
        <w:rPr>
          <w:rStyle w:val="komentarpramen"/>
        </w:rPr>
        <w:t>VodňLact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h1705 </w:t>
      </w:r>
      <w:r>
        <w:rPr>
          <w:rStyle w:val="hesloveslovo"/>
        </w:rPr>
        <w:t xml:space="preserve">azbinuky </w:t>
      </w:r>
      <w:r>
        <w:rPr>
          <w:rStyle w:val="slovnidruh"/>
        </w:rPr>
        <w:t>interj.</w:t>
      </w:r>
    </w:p>
    <w:p w:rsidR="00CB13D1" w:rsidRDefault="007F094C">
      <w:pPr>
        <w:pStyle w:val="Poznamka"/>
      </w:pPr>
      <w:r>
        <w:t xml:space="preserve">Část žertovného zaklínadla v Mastičkáři, </w:t>
      </w:r>
      <w:r>
        <w:rPr>
          <w:rStyle w:val="nonparej"/>
        </w:rPr>
        <w:t xml:space="preserve">sr. </w:t>
      </w:r>
      <w:r>
        <w:rPr>
          <w:rStyle w:val="odkaz"/>
        </w:rPr>
        <w:t>přišlika</w:t>
      </w:r>
      <w:r>
        <w:t xml:space="preserve">, </w:t>
      </w:r>
      <w:r>
        <w:rPr>
          <w:rStyle w:val="odkaz"/>
        </w:rPr>
        <w:t xml:space="preserve">skorbrys </w:t>
      </w:r>
      <w:r>
        <w:rPr>
          <w:rStyle w:val="komentar"/>
        </w:rPr>
        <w:t xml:space="preserve">Vrátila se mi tady „moje“ </w:t>
      </w:r>
      <w:r>
        <w:rPr>
          <w:rStyle w:val="komentarkurziva"/>
        </w:rPr>
        <w:t>přišlika</w:t>
      </w:r>
      <w:r>
        <w:rPr>
          <w:rStyle w:val="komentar"/>
        </w:rPr>
        <w:t xml:space="preserve">, doporučuju takto udělat i heslo </w:t>
      </w:r>
      <w:r>
        <w:rPr>
          <w:rStyle w:val="komentarkurziva"/>
        </w:rPr>
        <w:t>skorbrys</w:t>
      </w:r>
      <w:r>
        <w:rPr>
          <w:rStyle w:val="komentar"/>
        </w:rPr>
        <w:t xml:space="preserve">, hodnocení v </w:t>
      </w:r>
      <w:r>
        <w:rPr>
          <w:rStyle w:val="komentarpramen"/>
        </w:rPr>
        <w:t xml:space="preserve">GbSlov </w:t>
      </w:r>
      <w:r>
        <w:rPr>
          <w:rStyle w:val="komentar"/>
        </w:rPr>
        <w:t xml:space="preserve">se objeví samo s.v. </w:t>
      </w:r>
      <w:r>
        <w:rPr>
          <w:rStyle w:val="komentarkurziva"/>
        </w:rPr>
        <w:t>azbinuky</w:t>
      </w:r>
      <w:r>
        <w:rPr>
          <w:rStyle w:val="komentar"/>
        </w:rPr>
        <w:t xml:space="preserve">. Tahle slova hodnotíme jako interj., viz SSJČ s.v. </w:t>
      </w:r>
      <w:r>
        <w:rPr>
          <w:rStyle w:val="komentarkurziva"/>
        </w:rPr>
        <w:t xml:space="preserve">čury </w:t>
      </w:r>
      <w:r>
        <w:rPr>
          <w:rStyle w:val="komentar"/>
        </w:rPr>
        <w:t>aj.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h1706 </w:t>
      </w:r>
      <w:r>
        <w:rPr>
          <w:rStyle w:val="hesloveslovo"/>
        </w:rPr>
        <w:t xml:space="preserve">azda </w:t>
      </w:r>
      <w:r>
        <w:rPr>
          <w:rStyle w:val="slovnidruh"/>
        </w:rPr>
        <w:t>partik.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1. </w:t>
      </w:r>
      <w:r>
        <w:rPr>
          <w:rStyle w:val="nonparej"/>
        </w:rPr>
        <w:t xml:space="preserve">tázací </w:t>
      </w:r>
      <w:r>
        <w:t xml:space="preserve">v otázce zjišťovací </w:t>
      </w:r>
      <w:r>
        <w:rPr>
          <w:rStyle w:val="vyznam"/>
        </w:rPr>
        <w:t xml:space="preserve">zda, zdali, cožpak, snad </w:t>
      </w:r>
      <w:r>
        <w:rPr>
          <w:rStyle w:val="komentar"/>
        </w:rPr>
        <w:t>neřeším v důsledku absence dostatečného kontextu: +- řečnická otázka, kladné/záporné sloveso, kladná/záporná očekávaná/žádoucí odpověď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2. </w:t>
      </w:r>
      <w:r>
        <w:rPr>
          <w:rStyle w:val="nonparej"/>
        </w:rPr>
        <w:t xml:space="preserve">omezovací </w:t>
      </w:r>
      <w:r>
        <w:rPr>
          <w:rStyle w:val="vyznam"/>
        </w:rPr>
        <w:t xml:space="preserve">alespoň, přinejmenším (sr. StčS s.v. </w:t>
      </w:r>
      <w:r>
        <w:rPr>
          <w:rStyle w:val="vyznamstaroceskyvyraz"/>
        </w:rPr>
        <w:t>„poně“ 4</w:t>
      </w:r>
      <w:r>
        <w:rPr>
          <w:rStyle w:val="vyznam"/>
        </w:rPr>
        <w:t xml:space="preserve">) </w:t>
      </w:r>
      <w:r>
        <w:rPr>
          <w:rStyle w:val="komentarpramen"/>
        </w:rPr>
        <w:t xml:space="preserve">GbSlov </w:t>
      </w:r>
      <w:r>
        <w:rPr>
          <w:rStyle w:val="komentar"/>
        </w:rPr>
        <w:t xml:space="preserve">s.v. „azda“ a ESSJ 751 uvažují o chybě m. </w:t>
      </w:r>
      <w:r>
        <w:rPr>
          <w:rStyle w:val="komentarkurziva"/>
        </w:rPr>
        <w:t xml:space="preserve">asa </w:t>
      </w:r>
      <w:r>
        <w:rPr>
          <w:rStyle w:val="komentar"/>
        </w:rPr>
        <w:t>n. &lt;</w:t>
      </w:r>
      <w:r>
        <w:rPr>
          <w:rStyle w:val="komentarkurziva"/>
        </w:rPr>
        <w:t>asi-da</w:t>
      </w:r>
      <w:r>
        <w:rPr>
          <w:rStyle w:val="komentar"/>
        </w:rPr>
        <w:t xml:space="preserve">, tj. k </w:t>
      </w:r>
      <w:r>
        <w:rPr>
          <w:rStyle w:val="komentarkurziva"/>
        </w:rPr>
        <w:t>a</w:t>
      </w:r>
      <w:r>
        <w:rPr>
          <w:rStyle w:val="komentar"/>
        </w:rPr>
        <w:t xml:space="preserve">si. Ale není to nutné: bylo-li </w:t>
      </w:r>
      <w:r>
        <w:rPr>
          <w:rStyle w:val="komentarkurziva"/>
        </w:rPr>
        <w:t xml:space="preserve">zda </w:t>
      </w:r>
      <w:r>
        <w:rPr>
          <w:rStyle w:val="komentar"/>
        </w:rPr>
        <w:t xml:space="preserve">tázací vyjadřující „nejistotu, rozvažování s odstínem přacím“ (Bauer 153), pak to lze přijmout i k </w:t>
      </w:r>
      <w:r>
        <w:rPr>
          <w:rStyle w:val="komentarkurziva"/>
        </w:rPr>
        <w:t>azda</w:t>
      </w:r>
      <w:r>
        <w:rPr>
          <w:rStyle w:val="komentar"/>
        </w:rPr>
        <w:t xml:space="preserve">: </w:t>
      </w:r>
      <w:r>
        <w:rPr>
          <w:rStyle w:val="komentarkurziva"/>
        </w:rPr>
        <w:t xml:space="preserve">když jsem nemohla jmieti živého, necháte mi azda mrtvého </w:t>
      </w:r>
      <w:r>
        <w:rPr>
          <w:rStyle w:val="komentar"/>
        </w:rPr>
        <w:t>= &lt; necháte mi snad mrtvého? = cožpak mě nenecháte ani mrtvého?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3. </w:t>
      </w:r>
      <w:r>
        <w:rPr>
          <w:rStyle w:val="nonparej"/>
        </w:rPr>
        <w:t xml:space="preserve">ve funkci konj. obsahové </w:t>
      </w:r>
      <w:r>
        <w:rPr>
          <w:rStyle w:val="vyznam"/>
        </w:rPr>
        <w:t>zda, zdali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4. </w:t>
      </w:r>
      <w:r>
        <w:rPr>
          <w:rStyle w:val="nonparej"/>
        </w:rPr>
        <w:t xml:space="preserve">ve funkci konj. účelové </w:t>
      </w:r>
      <w:r>
        <w:t xml:space="preserve">zvl. s kondicionálem </w:t>
      </w:r>
      <w:r>
        <w:rPr>
          <w:rStyle w:val="vyznam"/>
        </w:rPr>
        <w:t>zda, zdali, aby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5. </w:t>
      </w:r>
      <w:r>
        <w:rPr>
          <w:rStyle w:val="nonparej"/>
        </w:rPr>
        <w:t xml:space="preserve">ve funkci konj. podmínkové </w:t>
      </w:r>
      <w:r>
        <w:rPr>
          <w:rStyle w:val="vyznam"/>
        </w:rPr>
        <w:t>jestliže, -li</w:t>
      </w:r>
    </w:p>
    <w:p w:rsidR="00CB13D1" w:rsidRDefault="007F094C">
      <w:pPr>
        <w:pStyle w:val="Poznamka"/>
      </w:pPr>
      <w:r>
        <w:t>K užití spojovacího výrazu ve vedlejších větách sr. J. Bauer, Vývoj českého souvětí, Praha 1960, s. 153n., 302n., 313n.</w:t>
      </w:r>
    </w:p>
    <w:p w:rsidR="00CB13D1" w:rsidRDefault="007F094C">
      <w:pPr>
        <w:pStyle w:val="Poznamka"/>
      </w:pPr>
      <w:r>
        <w:rPr>
          <w:rStyle w:val="nonparej"/>
        </w:rPr>
        <w:t xml:space="preserve">Sr. </w:t>
      </w:r>
      <w:r>
        <w:rPr>
          <w:rStyle w:val="odkaz"/>
        </w:rPr>
        <w:t>nezda</w:t>
      </w:r>
      <w:r>
        <w:t xml:space="preserve">, </w:t>
      </w:r>
      <w:r>
        <w:rPr>
          <w:rStyle w:val="odkaz"/>
        </w:rPr>
        <w:t>zda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h1707 </w:t>
      </w:r>
      <w:r>
        <w:rPr>
          <w:rStyle w:val="hesloveslovo"/>
        </w:rPr>
        <w:t xml:space="preserve">Azeka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h1708 </w:t>
      </w:r>
      <w:r>
        <w:rPr>
          <w:rStyle w:val="hesloveslovo"/>
        </w:rPr>
        <w:t xml:space="preserve">Azí </w:t>
      </w:r>
      <w:r>
        <w:rPr>
          <w:rStyle w:val="akce"/>
        </w:rPr>
        <w:t>proprium</w:t>
      </w:r>
    </w:p>
    <w:p w:rsidR="00CB13D1" w:rsidRDefault="007F094C">
      <w:pPr>
        <w:pStyle w:val="Vylouceneheslo"/>
      </w:pPr>
      <w:r>
        <w:rPr>
          <w:rStyle w:val="hesloveslovo"/>
        </w:rPr>
        <w:t xml:space="preserve">Así </w:t>
      </w:r>
      <w:r>
        <w:rPr>
          <w:rStyle w:val="akce"/>
        </w:rPr>
        <w:t>proprium</w:t>
      </w:r>
    </w:p>
    <w:p w:rsidR="00CB13D1" w:rsidRDefault="007F094C">
      <w:pPr>
        <w:pStyle w:val="Vylouceneheslo"/>
      </w:pPr>
      <w:r>
        <w:rPr>
          <w:rStyle w:val="hesloveslovo"/>
        </w:rPr>
        <w:t xml:space="preserve">Aší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lastRenderedPageBreak/>
        <w:t xml:space="preserve">h1709 </w:t>
      </w:r>
      <w:r>
        <w:rPr>
          <w:rStyle w:val="hesloveslovo"/>
        </w:rPr>
        <w:t xml:space="preserve">Azia </w:t>
      </w:r>
      <w:r>
        <w:rPr>
          <w:rStyle w:val="akce"/>
        </w:rPr>
        <w:t xml:space="preserve">proprium </w:t>
      </w:r>
      <w:r>
        <w:rPr>
          <w:rStyle w:val="komentar"/>
        </w:rPr>
        <w:t>v hesláři je i Asia; MV: v materiálu prokazatelně taky</w:t>
      </w:r>
    </w:p>
    <w:p w:rsidR="00CB13D1" w:rsidRDefault="007F094C">
      <w:pPr>
        <w:pStyle w:val="Vylouceneheslo"/>
      </w:pPr>
      <w:r>
        <w:rPr>
          <w:rStyle w:val="hesloveslovo"/>
        </w:rPr>
        <w:t xml:space="preserve">Asia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h1710 </w:t>
      </w:r>
      <w:r>
        <w:rPr>
          <w:rStyle w:val="hesloveslovo"/>
        </w:rPr>
        <w:t xml:space="preserve">Aziáni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>Azián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t xml:space="preserve">Azián </w:t>
      </w:r>
      <w:r>
        <w:rPr>
          <w:rStyle w:val="akce"/>
        </w:rPr>
        <w:t xml:space="preserve">proprium </w:t>
      </w:r>
      <w:r>
        <w:rPr>
          <w:rStyle w:val="komentar"/>
        </w:rPr>
        <w:t xml:space="preserve">je to var. za </w:t>
      </w:r>
      <w:r>
        <w:rPr>
          <w:rStyle w:val="komentarkurziva"/>
        </w:rPr>
        <w:t>ariáni</w:t>
      </w:r>
      <w:r>
        <w:rPr>
          <w:rStyle w:val="komentar"/>
        </w:rPr>
        <w:t>, tj. přívrženci Ariánova učení, ale mohlo se to chápat jako „Azián“ = Asijec; jak tu rozhodnout mezi apletativem a propriem?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h1711 </w:t>
      </w:r>
      <w:r>
        <w:rPr>
          <w:rStyle w:val="hesloveslovo"/>
        </w:rPr>
        <w:t xml:space="preserve">azianský </w:t>
      </w:r>
      <w:r>
        <w:rPr>
          <w:rStyle w:val="slovnidruh"/>
        </w:rPr>
        <w:t xml:space="preserve">adj. </w:t>
      </w:r>
      <w:r>
        <w:rPr>
          <w:rStyle w:val="komentar"/>
        </w:rPr>
        <w:t xml:space="preserve">v hesláři je i </w:t>
      </w:r>
      <w:r>
        <w:rPr>
          <w:rStyle w:val="komentarkurziva"/>
        </w:rPr>
        <w:t>asiánský</w:t>
      </w:r>
      <w:r>
        <w:rPr>
          <w:rStyle w:val="komentar"/>
        </w:rPr>
        <w:t>, ale jako jm. obyvatelské, i tak lze uvažovat o spojení</w:t>
      </w:r>
    </w:p>
    <w:p w:rsidR="00CB13D1" w:rsidRDefault="007F094C">
      <w:pPr>
        <w:pStyle w:val="Heslovezahlavi"/>
      </w:pPr>
      <w:r>
        <w:rPr>
          <w:rStyle w:val="hesloveslovo"/>
        </w:rPr>
        <w:t xml:space="preserve">asianský </w:t>
      </w:r>
      <w:r>
        <w:rPr>
          <w:rStyle w:val="slovnidruh"/>
        </w:rPr>
        <w:t xml:space="preserve">adj. </w:t>
      </w:r>
      <w:r>
        <w:rPr>
          <w:rStyle w:val="komentar"/>
        </w:rPr>
        <w:t xml:space="preserve">MV: 1 doklad anotovaný jako „asiánský“ přesunut k MH a změněn na „asianský“; MH: doporučuju dávat jen podobu krátkou, sr. </w:t>
      </w:r>
      <w:r>
        <w:rPr>
          <w:rStyle w:val="komentarkurziva"/>
        </w:rPr>
        <w:t>pomerianský</w:t>
      </w:r>
      <w:r>
        <w:rPr>
          <w:rStyle w:val="komentar"/>
        </w:rPr>
        <w:t xml:space="preserve">, viz i </w:t>
      </w:r>
      <w:r>
        <w:rPr>
          <w:rStyle w:val="komentarpramen"/>
        </w:rPr>
        <w:t xml:space="preserve">GbSlov </w:t>
      </w:r>
      <w:r>
        <w:rPr>
          <w:rStyle w:val="komentar"/>
        </w:rPr>
        <w:t>s.v., není to příliš zdomácnělý slovotvorný typ (na rozdíl od osob. jm. na -</w:t>
      </w:r>
      <w:r>
        <w:rPr>
          <w:rStyle w:val="komentarkurziva"/>
        </w:rPr>
        <w:t xml:space="preserve">ián </w:t>
      </w:r>
      <w:r>
        <w:rPr>
          <w:rStyle w:val="komentar"/>
        </w:rPr>
        <w:t>) a až na jednu zmršeninu Aziáni &lt; ariáni, viz výše, není obyvatelské *Asián</w:t>
      </w:r>
    </w:p>
    <w:p w:rsidR="00CB13D1" w:rsidRDefault="007F094C">
      <w:pPr>
        <w:pStyle w:val="Motivace"/>
      </w:pPr>
      <w:r>
        <w:rPr>
          <w:rStyle w:val="nonparej"/>
        </w:rPr>
        <w:t xml:space="preserve">k </w:t>
      </w:r>
      <w:r>
        <w:rPr>
          <w:rStyle w:val="odkaz"/>
        </w:rPr>
        <w:t>Azia</w:t>
      </w:r>
      <w:r>
        <w:t xml:space="preserve">, </w:t>
      </w:r>
      <w:r>
        <w:rPr>
          <w:rStyle w:val="odkaz"/>
        </w:rPr>
        <w:t>Asie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1. </w:t>
      </w:r>
      <w:r>
        <w:rPr>
          <w:rStyle w:val="vyznam"/>
        </w:rPr>
        <w:t xml:space="preserve">asijský, v Asii působící n. z Asie pocházející </w:t>
      </w:r>
      <w:r>
        <w:rPr>
          <w:rStyle w:val="komentar"/>
        </w:rPr>
        <w:t>„mudrc, knížata, vojsko“: řeším pro stručnost takto v jednom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2. </w:t>
      </w:r>
      <w:r>
        <w:t xml:space="preserve">„Asianščí“ </w:t>
      </w:r>
      <w:r>
        <w:rPr>
          <w:rStyle w:val="nonparej"/>
        </w:rPr>
        <w:t xml:space="preserve">pl. m. </w:t>
      </w:r>
      <w:r>
        <w:rPr>
          <w:rStyle w:val="vyznam"/>
        </w:rPr>
        <w:t>Asiaté, obyvatelé Asie</w:t>
      </w:r>
    </w:p>
    <w:p w:rsidR="00CB13D1" w:rsidRDefault="007F094C">
      <w:pPr>
        <w:pStyle w:val="Poznamka"/>
      </w:pPr>
      <w:r>
        <w:rPr>
          <w:rStyle w:val="nonparej"/>
        </w:rPr>
        <w:t xml:space="preserve">Sr. </w:t>
      </w:r>
      <w:r>
        <w:rPr>
          <w:rStyle w:val="odkaz"/>
        </w:rPr>
        <w:t>asijský</w:t>
      </w:r>
    </w:p>
    <w:p w:rsidR="00CB13D1" w:rsidRDefault="007F094C">
      <w:pPr>
        <w:pStyle w:val="Autor"/>
      </w:pPr>
      <w:r>
        <w:t>MH, MV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h1712 </w:t>
      </w:r>
      <w:r>
        <w:rPr>
          <w:rStyle w:val="hesloveslovo"/>
        </w:rPr>
        <w:t xml:space="preserve">Azie </w:t>
      </w:r>
      <w:r>
        <w:rPr>
          <w:rStyle w:val="akce"/>
        </w:rPr>
        <w:t>proprium</w:t>
      </w:r>
    </w:p>
    <w:p w:rsidR="00CB13D1" w:rsidRDefault="007F094C">
      <w:pPr>
        <w:pStyle w:val="Vylouceneheslo"/>
      </w:pPr>
      <w:r>
        <w:rPr>
          <w:rStyle w:val="hesloveslovo"/>
        </w:rPr>
        <w:t xml:space="preserve">Ažie </w:t>
      </w:r>
      <w:r>
        <w:rPr>
          <w:rStyle w:val="akce"/>
        </w:rPr>
        <w:t>proprium</w:t>
      </w:r>
    </w:p>
    <w:p w:rsidR="00CB13D1" w:rsidRDefault="007F094C">
      <w:pPr>
        <w:pStyle w:val="Vylouceneheslo"/>
      </w:pPr>
      <w:r>
        <w:rPr>
          <w:rStyle w:val="hesloveslovo"/>
        </w:rPr>
        <w:t xml:space="preserve">Asie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lastRenderedPageBreak/>
        <w:t xml:space="preserve">h1713 </w:t>
      </w:r>
      <w:r>
        <w:rPr>
          <w:rStyle w:val="hesloveslovo"/>
        </w:rPr>
        <w:t xml:space="preserve">azima </w:t>
      </w:r>
      <w:r>
        <w:rPr>
          <w:rStyle w:val="akce"/>
        </w:rPr>
        <w:t xml:space="preserve">citátové slovo </w:t>
      </w:r>
      <w:r>
        <w:rPr>
          <w:rStyle w:val="komentar"/>
        </w:rPr>
        <w:t>hebr. nekvašený chléb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Odkazovezahlavi"/>
      </w:pPr>
      <w:r>
        <w:rPr>
          <w:rStyle w:val="identifikator"/>
        </w:rPr>
        <w:t xml:space="preserve">h1714 </w:t>
      </w:r>
      <w:r>
        <w:rPr>
          <w:rStyle w:val="hesloveslovo"/>
        </w:rPr>
        <w:t xml:space="preserve">Azmodeus </w:t>
      </w:r>
      <w:r>
        <w:rPr>
          <w:rStyle w:val="nonparej"/>
        </w:rPr>
        <w:t xml:space="preserve">v. </w:t>
      </w:r>
      <w:r>
        <w:rPr>
          <w:rStyle w:val="odkaz"/>
        </w:rPr>
        <w:t xml:space="preserve">Asmodeus </w:t>
      </w:r>
      <w:r>
        <w:rPr>
          <w:rStyle w:val="komentar"/>
        </w:rPr>
        <w:t xml:space="preserve">v hesláři je i Asmodeus; co dělat s dokladem </w:t>
      </w:r>
      <w:r>
        <w:rPr>
          <w:rStyle w:val="komentarkurziva"/>
        </w:rPr>
        <w:t>A/asmodeové diábelští</w:t>
      </w:r>
      <w:r>
        <w:rPr>
          <w:rStyle w:val="komentar"/>
        </w:rPr>
        <w:t>? Lze chápat jako jméno „národa“, tedy zase proprium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h1715 </w:t>
      </w:r>
      <w:r>
        <w:rPr>
          <w:rStyle w:val="hesloveslovo"/>
        </w:rPr>
        <w:t xml:space="preserve">azoditsky </w:t>
      </w:r>
      <w:r>
        <w:rPr>
          <w:rStyle w:val="slovnidruh"/>
        </w:rPr>
        <w:t>adv.</w:t>
      </w:r>
    </w:p>
    <w:p w:rsidR="00CB13D1" w:rsidRDefault="007F094C">
      <w:pPr>
        <w:pStyle w:val="Motivace"/>
      </w:pPr>
      <w:r>
        <w:rPr>
          <w:rStyle w:val="nonparej"/>
        </w:rPr>
        <w:t xml:space="preserve">k </w:t>
      </w:r>
      <w:r>
        <w:rPr>
          <w:rStyle w:val="odkaz"/>
        </w:rPr>
        <w:t>azoditský</w:t>
      </w:r>
    </w:p>
    <w:p w:rsidR="00CB13D1" w:rsidRDefault="007F094C">
      <w:pPr>
        <w:pStyle w:val="Vykladvyznamu"/>
      </w:pPr>
      <w:r>
        <w:rPr>
          <w:rStyle w:val="spojitelnost"/>
        </w:rPr>
        <w:t xml:space="preserve">(o mluvení) </w:t>
      </w:r>
      <w:r>
        <w:rPr>
          <w:rStyle w:val="vyznam"/>
        </w:rPr>
        <w:t>azotsky, jazykem obyvatel filištínského města Azot (Aždod)</w:t>
      </w:r>
    </w:p>
    <w:p w:rsidR="00CB13D1" w:rsidRDefault="007F094C">
      <w:pPr>
        <w:pStyle w:val="Poznamka"/>
      </w:pPr>
      <w:r>
        <w:rPr>
          <w:rStyle w:val="nonparej"/>
        </w:rPr>
        <w:t xml:space="preserve">Sr. </w:t>
      </w:r>
      <w:r>
        <w:rPr>
          <w:rStyle w:val="odkaz"/>
        </w:rPr>
        <w:t>azotsky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h1716 </w:t>
      </w:r>
      <w:r>
        <w:rPr>
          <w:rStyle w:val="hesloveslovo"/>
        </w:rPr>
        <w:t xml:space="preserve">azoditský </w:t>
      </w:r>
      <w:r>
        <w:rPr>
          <w:rStyle w:val="slovnidruh"/>
        </w:rPr>
        <w:t>adj.</w:t>
      </w:r>
    </w:p>
    <w:p w:rsidR="00CB13D1" w:rsidRDefault="007F094C">
      <w:pPr>
        <w:pStyle w:val="Motivace"/>
      </w:pPr>
      <w:r>
        <w:rPr>
          <w:rStyle w:val="nonparej"/>
        </w:rPr>
        <w:t xml:space="preserve">k </w:t>
      </w:r>
      <w:r>
        <w:t>Azot</w:t>
      </w:r>
    </w:p>
    <w:p w:rsidR="00CB13D1" w:rsidRDefault="007F094C">
      <w:pPr>
        <w:pStyle w:val="Vykladvyznamu"/>
      </w:pPr>
      <w:r>
        <w:rPr>
          <w:rStyle w:val="vyznam"/>
        </w:rPr>
        <w:t>azotský, pocházející z filištínského města Azot (Aždod)</w:t>
      </w:r>
    </w:p>
    <w:p w:rsidR="00CB13D1" w:rsidRDefault="007F094C">
      <w:pPr>
        <w:pStyle w:val="Poznamka"/>
      </w:pPr>
      <w:r>
        <w:rPr>
          <w:rStyle w:val="nonparej"/>
        </w:rPr>
        <w:t xml:space="preserve">Sr. </w:t>
      </w:r>
      <w:r>
        <w:rPr>
          <w:rStyle w:val="odkaz"/>
        </w:rPr>
        <w:t>azoditsky</w:t>
      </w:r>
      <w:r>
        <w:t xml:space="preserve">, </w:t>
      </w:r>
      <w:r>
        <w:rPr>
          <w:rStyle w:val="odkaz"/>
        </w:rPr>
        <w:t>azotenský</w:t>
      </w:r>
      <w:r>
        <w:t xml:space="preserve">, </w:t>
      </w:r>
      <w:r>
        <w:rPr>
          <w:rStyle w:val="odkaz"/>
        </w:rPr>
        <w:t>azotičský</w:t>
      </w:r>
      <w:r>
        <w:t xml:space="preserve">, </w:t>
      </w:r>
      <w:r>
        <w:rPr>
          <w:rStyle w:val="odkaz"/>
        </w:rPr>
        <w:t>azotitský</w:t>
      </w:r>
      <w:r>
        <w:t xml:space="preserve">, </w:t>
      </w:r>
      <w:r>
        <w:rPr>
          <w:rStyle w:val="odkaz"/>
        </w:rPr>
        <w:t>azotský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h1717 </w:t>
      </w:r>
      <w:r>
        <w:rPr>
          <w:rStyle w:val="hesloveslovo"/>
        </w:rPr>
        <w:t xml:space="preserve">Azon </w:t>
      </w:r>
      <w:r>
        <w:rPr>
          <w:rStyle w:val="akce"/>
        </w:rPr>
        <w:t xml:space="preserve">proprium </w:t>
      </w:r>
      <w:r>
        <w:rPr>
          <w:rStyle w:val="komentar"/>
        </w:rPr>
        <w:t>var. k Asson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h1718 </w:t>
      </w:r>
      <w:r>
        <w:rPr>
          <w:rStyle w:val="hesloveslovo"/>
        </w:rPr>
        <w:t xml:space="preserve">Azor </w:t>
      </w:r>
      <w:r>
        <w:rPr>
          <w:rStyle w:val="akce"/>
        </w:rPr>
        <w:t xml:space="preserve">proprium </w:t>
      </w:r>
      <w:r>
        <w:rPr>
          <w:rStyle w:val="komentar"/>
        </w:rPr>
        <w:t xml:space="preserve">je to jednak Azor (předek Ježíšův, Mt 1,13–14), jednak za lat. </w:t>
      </w:r>
      <w:r>
        <w:rPr>
          <w:rStyle w:val="komentarkurziva"/>
        </w:rPr>
        <w:t xml:space="preserve">Hasor </w:t>
      </w:r>
      <w:r>
        <w:rPr>
          <w:rStyle w:val="komentar"/>
        </w:rPr>
        <w:t xml:space="preserve">n. </w:t>
      </w:r>
      <w:r>
        <w:rPr>
          <w:rStyle w:val="komentarkurziva"/>
        </w:rPr>
        <w:t xml:space="preserve">Asor </w:t>
      </w:r>
      <w:r>
        <w:rPr>
          <w:rStyle w:val="komentar"/>
        </w:rPr>
        <w:t xml:space="preserve">(Jos 11,1 aj.). </w:t>
      </w:r>
      <w:r>
        <w:rPr>
          <w:rStyle w:val="komentarpramen"/>
        </w:rPr>
        <w:t xml:space="preserve">BiblOl </w:t>
      </w:r>
      <w:r>
        <w:rPr>
          <w:rStyle w:val="komentar"/>
        </w:rPr>
        <w:t xml:space="preserve">vysvětluje neporozuměním v 1 Rg 12,9 </w:t>
      </w:r>
      <w:r>
        <w:rPr>
          <w:rStyle w:val="komentarkurziva"/>
        </w:rPr>
        <w:t xml:space="preserve">militiae Hasor </w:t>
      </w:r>
      <w:r>
        <w:rPr>
          <w:rStyle w:val="komentar"/>
        </w:rPr>
        <w:t xml:space="preserve">- </w:t>
      </w:r>
      <w:r>
        <w:rPr>
          <w:rStyle w:val="komentarkurziva"/>
        </w:rPr>
        <w:t>t. králi Azorovi</w:t>
      </w:r>
      <w:r>
        <w:rPr>
          <w:rStyle w:val="komentar"/>
        </w:rPr>
        <w:t>; nč. překlad je „chasórský“</w:t>
      </w:r>
    </w:p>
    <w:p w:rsidR="00CB13D1" w:rsidRDefault="007F094C">
      <w:pPr>
        <w:pStyle w:val="Autor"/>
      </w:pPr>
      <w:r>
        <w:lastRenderedPageBreak/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h1719 </w:t>
      </w:r>
      <w:r>
        <w:rPr>
          <w:rStyle w:val="hesloveslovo"/>
        </w:rPr>
        <w:t xml:space="preserve">Azot </w:t>
      </w:r>
      <w:r>
        <w:rPr>
          <w:rStyle w:val="akce"/>
        </w:rPr>
        <w:t xml:space="preserve">proprium </w:t>
      </w:r>
      <w:r>
        <w:rPr>
          <w:rStyle w:val="komentar"/>
        </w:rPr>
        <w:t>v Comest taky jm. obyvatelské Azoti za Azotii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h1720 </w:t>
      </w:r>
      <w:r>
        <w:rPr>
          <w:rStyle w:val="hesloveslovo"/>
        </w:rPr>
        <w:t xml:space="preserve">azotenský </w:t>
      </w:r>
      <w:r>
        <w:rPr>
          <w:rStyle w:val="slovnidruh"/>
        </w:rPr>
        <w:t>adj.</w:t>
      </w:r>
    </w:p>
    <w:p w:rsidR="00CB13D1" w:rsidRDefault="007F094C">
      <w:pPr>
        <w:pStyle w:val="Motivace"/>
      </w:pPr>
      <w:r>
        <w:rPr>
          <w:rStyle w:val="nonparej"/>
        </w:rPr>
        <w:t xml:space="preserve">k </w:t>
      </w:r>
      <w:r>
        <w:rPr>
          <w:rStyle w:val="odkaz"/>
        </w:rPr>
        <w:t>Azot</w:t>
      </w:r>
    </w:p>
    <w:p w:rsidR="00CB13D1" w:rsidRDefault="007F094C">
      <w:pPr>
        <w:pStyle w:val="Vykladvyznamu"/>
      </w:pPr>
      <w:r>
        <w:t xml:space="preserve">„Azotenščí“, </w:t>
      </w:r>
      <w:r>
        <w:rPr>
          <w:rStyle w:val="morfologickacharakteristika"/>
        </w:rPr>
        <w:t xml:space="preserve">-ských </w:t>
      </w:r>
      <w:r>
        <w:rPr>
          <w:rStyle w:val="nonparej"/>
        </w:rPr>
        <w:t xml:space="preserve">pl. m. </w:t>
      </w:r>
      <w:r>
        <w:rPr>
          <w:rStyle w:val="vyznam"/>
        </w:rPr>
        <w:t>Azotští, obyvatelé města Azot (Aždod)</w:t>
      </w:r>
    </w:p>
    <w:p w:rsidR="00CB13D1" w:rsidRDefault="007F094C">
      <w:pPr>
        <w:pStyle w:val="Poznamka"/>
      </w:pPr>
      <w:r>
        <w:t xml:space="preserve">Doloženo v Comestorovi v chybném zápise </w:t>
      </w:r>
      <w:r>
        <w:rPr>
          <w:rStyle w:val="kurziva"/>
        </w:rPr>
        <w:t>a Rotenským</w:t>
      </w:r>
    </w:p>
    <w:p w:rsidR="00CB13D1" w:rsidRDefault="007F094C">
      <w:pPr>
        <w:pStyle w:val="Poznamka"/>
      </w:pPr>
      <w:r>
        <w:rPr>
          <w:rStyle w:val="nonparej"/>
        </w:rPr>
        <w:t xml:space="preserve">Sr. </w:t>
      </w:r>
      <w:r>
        <w:rPr>
          <w:rStyle w:val="odkaz"/>
        </w:rPr>
        <w:t>azoditský</w:t>
      </w:r>
      <w:r>
        <w:t xml:space="preserve">, </w:t>
      </w:r>
      <w:r>
        <w:rPr>
          <w:rStyle w:val="odkaz"/>
        </w:rPr>
        <w:t>azotičský</w:t>
      </w:r>
      <w:r>
        <w:t xml:space="preserve">, </w:t>
      </w:r>
      <w:r>
        <w:rPr>
          <w:rStyle w:val="odkaz"/>
        </w:rPr>
        <w:t>azotitský</w:t>
      </w:r>
      <w:r>
        <w:t xml:space="preserve">, </w:t>
      </w:r>
      <w:r>
        <w:rPr>
          <w:rStyle w:val="odkaz"/>
        </w:rPr>
        <w:t>azotský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h1721 </w:t>
      </w:r>
      <w:r>
        <w:rPr>
          <w:rStyle w:val="hesloveslovo"/>
        </w:rPr>
        <w:t xml:space="preserve">azotický </w:t>
      </w:r>
      <w:r>
        <w:rPr>
          <w:rStyle w:val="akce"/>
        </w:rPr>
        <w:t xml:space="preserve">nenáležitá podoba v HesStčS, přeřazeno sub </w:t>
      </w:r>
      <w:r>
        <w:rPr>
          <w:rStyle w:val="odkaz"/>
        </w:rPr>
        <w:t xml:space="preserve">azotičský </w:t>
      </w:r>
      <w:r>
        <w:rPr>
          <w:rStyle w:val="komentar"/>
        </w:rPr>
        <w:t xml:space="preserve">řeším takto podle slovotvorného typu, sr. puničský, ninivečský aj. Sr. </w:t>
      </w:r>
      <w:r>
        <w:rPr>
          <w:rStyle w:val="komentarpramen"/>
        </w:rPr>
        <w:t xml:space="preserve">BiblOl </w:t>
      </w:r>
      <w:r>
        <w:rPr>
          <w:rStyle w:val="komentar"/>
        </w:rPr>
        <w:t xml:space="preserve">Neh 13,23 </w:t>
      </w:r>
      <w:r>
        <w:rPr>
          <w:rStyle w:val="komentarkurziva"/>
        </w:rPr>
        <w:t>azoticz§ke</w:t>
      </w:r>
      <w:r>
        <w:rPr>
          <w:rStyle w:val="komentar"/>
        </w:rPr>
        <w:t xml:space="preserve">, Kyas v edici přepisuje jako </w:t>
      </w:r>
      <w:r>
        <w:rPr>
          <w:rStyle w:val="komentarkurziva"/>
        </w:rPr>
        <w:t>azoticské</w:t>
      </w:r>
      <w:r>
        <w:rPr>
          <w:rStyle w:val="komentar"/>
        </w:rPr>
        <w:t xml:space="preserve">, asi podle LitTřeb </w:t>
      </w:r>
      <w:r>
        <w:rPr>
          <w:rStyle w:val="komentarkurziva"/>
        </w:rPr>
        <w:t>azotitské</w:t>
      </w:r>
      <w:r>
        <w:rPr>
          <w:rStyle w:val="komentar"/>
        </w:rPr>
        <w:t>, což doplňuju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hesloveslovo"/>
        </w:rPr>
        <w:t xml:space="preserve">azotičský </w:t>
      </w:r>
      <w:r>
        <w:rPr>
          <w:rStyle w:val="slovnidruh"/>
        </w:rPr>
        <w:t>adj.</w:t>
      </w:r>
    </w:p>
    <w:p w:rsidR="00CB13D1" w:rsidRDefault="007F094C">
      <w:pPr>
        <w:pStyle w:val="Heslovezahlavi"/>
      </w:pPr>
      <w:r>
        <w:rPr>
          <w:rStyle w:val="hesloveslovo"/>
        </w:rPr>
        <w:t xml:space="preserve">azotitský </w:t>
      </w:r>
      <w:r>
        <w:rPr>
          <w:rStyle w:val="slovnidruh"/>
        </w:rPr>
        <w:t xml:space="preserve">adj. </w:t>
      </w:r>
      <w:r>
        <w:rPr>
          <w:rStyle w:val="komentar"/>
        </w:rPr>
        <w:t>nebo spojit s azoditský? Našlo se ve variantě v Kyasově edici</w:t>
      </w:r>
    </w:p>
    <w:p w:rsidR="00CB13D1" w:rsidRDefault="007F094C">
      <w:pPr>
        <w:pStyle w:val="Motivace"/>
      </w:pPr>
      <w:r>
        <w:rPr>
          <w:rStyle w:val="nonparej"/>
        </w:rPr>
        <w:t xml:space="preserve">k </w:t>
      </w:r>
      <w:r>
        <w:rPr>
          <w:rStyle w:val="odkaz"/>
        </w:rPr>
        <w:t>Azot</w:t>
      </w:r>
    </w:p>
    <w:p w:rsidR="00CB13D1" w:rsidRDefault="007F094C">
      <w:pPr>
        <w:pStyle w:val="Vykladvyznamu"/>
      </w:pPr>
      <w:r>
        <w:rPr>
          <w:rStyle w:val="vyznam"/>
        </w:rPr>
        <w:t>azotský, pocházející z filištínského města Azot (Aždod)</w:t>
      </w:r>
    </w:p>
    <w:p w:rsidR="00CB13D1" w:rsidRDefault="007F094C">
      <w:pPr>
        <w:pStyle w:val="Poznamka"/>
      </w:pPr>
      <w:r>
        <w:rPr>
          <w:rStyle w:val="nonparej"/>
        </w:rPr>
        <w:t xml:space="preserve">Sr. </w:t>
      </w:r>
      <w:r>
        <w:rPr>
          <w:rStyle w:val="odkaz"/>
        </w:rPr>
        <w:t>azoditský</w:t>
      </w:r>
      <w:r>
        <w:t xml:space="preserve">, </w:t>
      </w:r>
      <w:r>
        <w:rPr>
          <w:rStyle w:val="odkaz"/>
        </w:rPr>
        <w:t xml:space="preserve">azotenský, azotský </w:t>
      </w:r>
      <w:r>
        <w:t xml:space="preserve">‚ </w:t>
      </w:r>
      <w:r>
        <w:rPr>
          <w:rStyle w:val="odkaz"/>
        </w:rPr>
        <w:t>azotský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h1722 </w:t>
      </w:r>
      <w:r>
        <w:rPr>
          <w:rStyle w:val="hesloveslovo"/>
        </w:rPr>
        <w:t xml:space="preserve">azotsky </w:t>
      </w:r>
      <w:r>
        <w:rPr>
          <w:rStyle w:val="slovnidruh"/>
        </w:rPr>
        <w:t>adv.</w:t>
      </w:r>
    </w:p>
    <w:p w:rsidR="00CB13D1" w:rsidRDefault="007F094C">
      <w:pPr>
        <w:pStyle w:val="Motivace"/>
      </w:pPr>
      <w:r>
        <w:rPr>
          <w:rStyle w:val="nonparej"/>
        </w:rPr>
        <w:t xml:space="preserve">k </w:t>
      </w:r>
      <w:r>
        <w:rPr>
          <w:rStyle w:val="odkaz"/>
        </w:rPr>
        <w:t>azotský</w:t>
      </w:r>
    </w:p>
    <w:p w:rsidR="00CB13D1" w:rsidRDefault="007F094C">
      <w:pPr>
        <w:pStyle w:val="Vykladvyznamu"/>
      </w:pPr>
      <w:r>
        <w:rPr>
          <w:rStyle w:val="spojitelnost"/>
        </w:rPr>
        <w:t xml:space="preserve">(o mluvení) </w:t>
      </w:r>
      <w:r>
        <w:rPr>
          <w:rStyle w:val="vyznam"/>
        </w:rPr>
        <w:t>azotsky, jazykem obyvatel filištínského města Azot (Aždod)</w:t>
      </w:r>
    </w:p>
    <w:p w:rsidR="00CB13D1" w:rsidRDefault="007F094C">
      <w:pPr>
        <w:pStyle w:val="Poznamka"/>
      </w:pPr>
      <w:r>
        <w:rPr>
          <w:rStyle w:val="nonparej"/>
        </w:rPr>
        <w:lastRenderedPageBreak/>
        <w:t xml:space="preserve">Sr. </w:t>
      </w:r>
      <w:r>
        <w:rPr>
          <w:rStyle w:val="odkaz"/>
        </w:rPr>
        <w:t>azoditsky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h1723 </w:t>
      </w:r>
      <w:r>
        <w:rPr>
          <w:rStyle w:val="hesloveslovo"/>
        </w:rPr>
        <w:t xml:space="preserve">azotský </w:t>
      </w:r>
      <w:r>
        <w:rPr>
          <w:rStyle w:val="slovnidruh"/>
        </w:rPr>
        <w:t>adj.</w:t>
      </w:r>
    </w:p>
    <w:p w:rsidR="00CB13D1" w:rsidRDefault="007F094C">
      <w:pPr>
        <w:pStyle w:val="Motivace"/>
      </w:pPr>
      <w:r>
        <w:rPr>
          <w:rStyle w:val="nonparej"/>
        </w:rPr>
        <w:t xml:space="preserve">k </w:t>
      </w:r>
      <w:r>
        <w:rPr>
          <w:rStyle w:val="odkaz"/>
        </w:rPr>
        <w:t>Azot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1. </w:t>
      </w:r>
      <w:r>
        <w:rPr>
          <w:rStyle w:val="vyznam"/>
        </w:rPr>
        <w:t>azotský, nacházející se ve filištínském městě Azot (Aždod)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2. </w:t>
      </w:r>
      <w:r>
        <w:t xml:space="preserve">„Azotščí“, </w:t>
      </w:r>
      <w:r>
        <w:rPr>
          <w:rStyle w:val="morfologickacharakteristika"/>
        </w:rPr>
        <w:t xml:space="preserve">-ských </w:t>
      </w:r>
      <w:r>
        <w:rPr>
          <w:rStyle w:val="nonparej"/>
        </w:rPr>
        <w:t xml:space="preserve">pl. m. </w:t>
      </w:r>
      <w:r>
        <w:rPr>
          <w:rStyle w:val="vyznam"/>
        </w:rPr>
        <w:t xml:space="preserve">Azotští, obyvatelé filištínského města Azot (Aždod) </w:t>
      </w:r>
      <w:r>
        <w:rPr>
          <w:rStyle w:val="komentar"/>
        </w:rPr>
        <w:t>jaké údaje a kódy dáváme?</w:t>
      </w:r>
    </w:p>
    <w:p w:rsidR="00CB13D1" w:rsidRDefault="007F094C">
      <w:pPr>
        <w:pStyle w:val="Poznamka"/>
      </w:pPr>
      <w:r>
        <w:rPr>
          <w:rStyle w:val="nonparej"/>
        </w:rPr>
        <w:t xml:space="preserve">Sr. </w:t>
      </w:r>
      <w:r>
        <w:rPr>
          <w:rStyle w:val="odkaz"/>
        </w:rPr>
        <w:t>azotsky</w:t>
      </w:r>
      <w:r>
        <w:t xml:space="preserve">, </w:t>
      </w:r>
      <w:r>
        <w:rPr>
          <w:rStyle w:val="odkaz"/>
        </w:rPr>
        <w:t>azoditský</w:t>
      </w:r>
      <w:r>
        <w:t xml:space="preserve">, </w:t>
      </w:r>
      <w:r>
        <w:rPr>
          <w:rStyle w:val="odkaz"/>
        </w:rPr>
        <w:t>azotenský</w:t>
      </w:r>
      <w:r>
        <w:t xml:space="preserve">, </w:t>
      </w:r>
      <w:r>
        <w:rPr>
          <w:rStyle w:val="odkaz"/>
        </w:rPr>
        <w:t>azotičský</w:t>
      </w:r>
      <w:r>
        <w:t xml:space="preserve">, </w:t>
      </w:r>
      <w:r>
        <w:rPr>
          <w:rStyle w:val="odkaz"/>
        </w:rPr>
        <w:t>azotitský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h1724 </w:t>
      </w:r>
      <w:r>
        <w:rPr>
          <w:rStyle w:val="hesloveslovo"/>
        </w:rPr>
        <w:t xml:space="preserve">Azotus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h1725 </w:t>
      </w:r>
      <w:r>
        <w:rPr>
          <w:rStyle w:val="hesloveslovo"/>
        </w:rPr>
        <w:t xml:space="preserve">azyma </w:t>
      </w:r>
      <w:r>
        <w:rPr>
          <w:rStyle w:val="akce"/>
        </w:rPr>
        <w:t>citátové slovo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h1726 </w:t>
      </w:r>
      <w:r>
        <w:rPr>
          <w:rStyle w:val="hesloveslovo"/>
        </w:rPr>
        <w:t xml:space="preserve">azymorum </w:t>
      </w:r>
      <w:r>
        <w:rPr>
          <w:rStyle w:val="akce"/>
        </w:rPr>
        <w:t>citátové slovo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t xml:space="preserve">h1727 </w:t>
      </w:r>
      <w:r>
        <w:rPr>
          <w:rStyle w:val="hesloveslovo"/>
        </w:rPr>
        <w:t xml:space="preserve">Azyus </w:t>
      </w:r>
      <w:r>
        <w:rPr>
          <w:rStyle w:val="akce"/>
        </w:rPr>
        <w:t>proprium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Heslovezahlavi"/>
      </w:pPr>
      <w:r>
        <w:rPr>
          <w:rStyle w:val="identifikator"/>
        </w:rPr>
        <w:t xml:space="preserve">h1728 </w:t>
      </w:r>
      <w:r>
        <w:rPr>
          <w:rStyle w:val="hesloveslovo"/>
        </w:rPr>
        <w:t xml:space="preserve">až </w:t>
      </w:r>
      <w:r>
        <w:rPr>
          <w:rStyle w:val="slovnidruh"/>
        </w:rPr>
        <w:t xml:space="preserve">partik. </w:t>
      </w:r>
      <w:r>
        <w:rPr>
          <w:rStyle w:val="nonparej"/>
        </w:rPr>
        <w:t xml:space="preserve">a </w:t>
      </w:r>
      <w:r>
        <w:rPr>
          <w:rStyle w:val="slovnidruh"/>
        </w:rPr>
        <w:t>konj.</w:t>
      </w:r>
    </w:p>
    <w:p w:rsidR="00CB13D1" w:rsidRDefault="007F094C">
      <w:pPr>
        <w:pStyle w:val="Heslovezahlavi"/>
      </w:pPr>
      <w:r>
        <w:rPr>
          <w:rStyle w:val="nonparej"/>
        </w:rPr>
        <w:lastRenderedPageBreak/>
        <w:t xml:space="preserve">též </w:t>
      </w:r>
      <w:r>
        <w:rPr>
          <w:rStyle w:val="identifikator"/>
        </w:rPr>
        <w:t xml:space="preserve">h1729 </w:t>
      </w:r>
      <w:r>
        <w:rPr>
          <w:rStyle w:val="hesloveslovonetucne"/>
        </w:rPr>
        <w:t xml:space="preserve">aže </w:t>
      </w:r>
      <w:r>
        <w:rPr>
          <w:rStyle w:val="slovnidruh"/>
        </w:rPr>
        <w:t xml:space="preserve">partik. </w:t>
      </w:r>
      <w:r>
        <w:rPr>
          <w:rStyle w:val="nonparej"/>
        </w:rPr>
        <w:t xml:space="preserve">a </w:t>
      </w:r>
      <w:r>
        <w:rPr>
          <w:rStyle w:val="slovnidruh"/>
        </w:rPr>
        <w:t>konj.</w:t>
      </w:r>
    </w:p>
    <w:p w:rsidR="00CB13D1" w:rsidRDefault="007F094C">
      <w:pPr>
        <w:pStyle w:val="Heslovezahlavi"/>
      </w:pPr>
      <w:r>
        <w:rPr>
          <w:rStyle w:val="nonparej"/>
        </w:rPr>
        <w:t xml:space="preserve">též </w:t>
      </w:r>
      <w:r>
        <w:rPr>
          <w:rStyle w:val="hesloveslovonetucne"/>
        </w:rPr>
        <w:t xml:space="preserve">ažť </w:t>
      </w:r>
      <w:r>
        <w:rPr>
          <w:rStyle w:val="slovnidruh"/>
        </w:rPr>
        <w:t xml:space="preserve">partik. </w:t>
      </w:r>
      <w:r>
        <w:rPr>
          <w:rStyle w:val="nonparej"/>
        </w:rPr>
        <w:t xml:space="preserve">a </w:t>
      </w:r>
      <w:r>
        <w:rPr>
          <w:rStyle w:val="slovnidruh"/>
        </w:rPr>
        <w:t>konj.</w:t>
      </w:r>
    </w:p>
    <w:p w:rsidR="00CB13D1" w:rsidRDefault="007F094C">
      <w:pPr>
        <w:pStyle w:val="Motivace"/>
      </w:pPr>
      <w:r>
        <w:rPr>
          <w:rStyle w:val="nonparej"/>
        </w:rPr>
        <w:t xml:space="preserve">k </w:t>
      </w:r>
      <w:r>
        <w:rPr>
          <w:rStyle w:val="odkaz"/>
        </w:rPr>
        <w:t xml:space="preserve">a </w:t>
      </w:r>
      <w:r>
        <w:rPr>
          <w:rStyle w:val="nonparej"/>
        </w:rPr>
        <w:t xml:space="preserve">a </w:t>
      </w:r>
      <w:r>
        <w:rPr>
          <w:rStyle w:val="odkaz"/>
        </w:rPr>
        <w:t>že</w:t>
      </w:r>
    </w:p>
    <w:p w:rsidR="00CB13D1" w:rsidRDefault="007F094C">
      <w:pPr>
        <w:pStyle w:val="Vyznamrimske"/>
      </w:pPr>
      <w:r>
        <w:rPr>
          <w:rStyle w:val="delimitatorvyznamu"/>
        </w:rPr>
        <w:t xml:space="preserve">I. </w:t>
      </w:r>
      <w:r>
        <w:t>částice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1. </w:t>
      </w:r>
      <w:r>
        <w:rPr>
          <w:rStyle w:val="nonparej"/>
        </w:rPr>
        <w:t xml:space="preserve">navazovací </w:t>
      </w:r>
      <w:r>
        <w:rPr>
          <w:rStyle w:val="vyznam"/>
        </w:rPr>
        <w:t xml:space="preserve">(a) tu, (a) vtom, a již; jako výraz rychlého sledu dvou dějů připojuje větu s dějem překvapivým n. nečekaným (sr. StčS s.v. </w:t>
      </w:r>
      <w:r>
        <w:rPr>
          <w:rStyle w:val="vyznamstaroceskyvyraz"/>
        </w:rPr>
        <w:t>„netáhnúti“</w:t>
      </w:r>
      <w:r>
        <w:rPr>
          <w:rStyle w:val="vyznam"/>
        </w:rPr>
        <w:t xml:space="preserve">) </w:t>
      </w:r>
      <w:r>
        <w:rPr>
          <w:rStyle w:val="komentar"/>
        </w:rPr>
        <w:t>bývá kladena též po vedlejší větě časové před větou hlavní: zavádět sem termín „v apodozi“? Ten neznají ani mnozí synchronici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2. </w:t>
      </w:r>
      <w:r>
        <w:rPr>
          <w:rStyle w:val="ustalenespojeni"/>
        </w:rPr>
        <w:t>dřéve než – až</w:t>
      </w:r>
      <w:r>
        <w:t xml:space="preserve">, </w:t>
      </w:r>
      <w:r>
        <w:rPr>
          <w:rStyle w:val="ustalenespojeni"/>
        </w:rPr>
        <w:t>dřéve nežli – až</w:t>
      </w:r>
      <w:r>
        <w:t xml:space="preserve">, </w:t>
      </w:r>
      <w:r>
        <w:rPr>
          <w:rStyle w:val="ustalenespojeni"/>
        </w:rPr>
        <w:t>prvé než – až</w:t>
      </w:r>
      <w:r>
        <w:t xml:space="preserve">, </w:t>
      </w:r>
      <w:r>
        <w:rPr>
          <w:rStyle w:val="ustalenespojeni"/>
        </w:rPr>
        <w:t xml:space="preserve">než – až </w:t>
      </w:r>
      <w:r>
        <w:rPr>
          <w:rStyle w:val="vyznam"/>
        </w:rPr>
        <w:t xml:space="preserve">dříve než – už, než – už, ještě ne – a už (sr. StčS s.v. </w:t>
      </w:r>
      <w:r>
        <w:rPr>
          <w:rStyle w:val="vyznamstaroceskyvyraz"/>
        </w:rPr>
        <w:t>„než“ I/8</w:t>
      </w:r>
      <w:r>
        <w:rPr>
          <w:rStyle w:val="vyznam"/>
        </w:rPr>
        <w:t xml:space="preserve">) </w:t>
      </w:r>
      <w:r>
        <w:rPr>
          <w:rStyle w:val="komentar"/>
        </w:rPr>
        <w:t>rychlý sled dějů, druhý nastal už před započetím/dovršením prvního, tj „až“ je v řídící větě, takže to není hypotakt. spojka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3. </w:t>
      </w:r>
      <w:r>
        <w:rPr>
          <w:rStyle w:val="nonparej"/>
        </w:rPr>
        <w:t xml:space="preserve">zdůrazňovací </w:t>
      </w:r>
      <w:r>
        <w:rPr>
          <w:rStyle w:val="vyznam"/>
        </w:rPr>
        <w:t xml:space="preserve">až; zdůrazňuje krajní mez (prostorovou n. časovou) dosaženou dějem </w:t>
      </w:r>
      <w:r>
        <w:rPr>
          <w:rStyle w:val="komentar"/>
        </w:rPr>
        <w:t>tj. kam?, dokdy?; význam „teprve“, tj. kdy? =„přijdu až večer“, kde? ´“řeknu to až doma“ ve stč. prý nedoloženo (Bauer, Mikulášková)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4. </w:t>
      </w:r>
      <w:r>
        <w:rPr>
          <w:rStyle w:val="nonparej"/>
        </w:rPr>
        <w:t xml:space="preserve">vymezovací </w:t>
      </w:r>
      <w:r>
        <w:rPr>
          <w:rStyle w:val="vyznam"/>
        </w:rPr>
        <w:t>až, skoro, téměř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5. </w:t>
      </w:r>
      <w:r>
        <w:rPr>
          <w:rStyle w:val="nonparej"/>
        </w:rPr>
        <w:t xml:space="preserve">ve funkci konj. slučovací </w:t>
      </w:r>
      <w:r>
        <w:rPr>
          <w:rStyle w:val="vyznam"/>
        </w:rPr>
        <w:t>(a) nakonec, (a) potom; připojuje větu s (bezprostředně) následným dějem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6. </w:t>
      </w:r>
      <w:r>
        <w:rPr>
          <w:rStyle w:val="nonparej"/>
        </w:rPr>
        <w:t xml:space="preserve">zř. ve funkci konj. odporovací </w:t>
      </w:r>
      <w:r>
        <w:rPr>
          <w:rStyle w:val="vyznam"/>
        </w:rPr>
        <w:t>ale; připojuje větu smyslem opačnou vzhledem k větě předchozí</w:t>
      </w:r>
    </w:p>
    <w:p w:rsidR="00CB13D1" w:rsidRDefault="007F094C">
      <w:pPr>
        <w:pStyle w:val="Vyznamrimske"/>
      </w:pPr>
      <w:r>
        <w:rPr>
          <w:rStyle w:val="delimitatorvyznamu"/>
        </w:rPr>
        <w:t xml:space="preserve">II. </w:t>
      </w:r>
      <w:r>
        <w:t>spojka podřadicí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1. </w:t>
      </w:r>
      <w:r>
        <w:rPr>
          <w:rStyle w:val="nonparej"/>
        </w:rPr>
        <w:t xml:space="preserve">časová </w:t>
      </w:r>
      <w:r>
        <w:rPr>
          <w:rStyle w:val="vyznam"/>
        </w:rPr>
        <w:t xml:space="preserve">až, dokud ne, než; vyjadřuje konečnou časovou mez děje věty řídící (sr. </w:t>
      </w:r>
      <w:r>
        <w:rPr>
          <w:rStyle w:val="vyznamstaroceskyvyraz"/>
        </w:rPr>
        <w:t>„jeliž“</w:t>
      </w:r>
      <w:r>
        <w:rPr>
          <w:rStyle w:val="vyznam"/>
        </w:rPr>
        <w:t xml:space="preserve">, </w:t>
      </w:r>
      <w:r>
        <w:rPr>
          <w:rStyle w:val="vyznamstaroceskyvyraz"/>
        </w:rPr>
        <w:t>„donidž“</w:t>
      </w:r>
      <w:r>
        <w:rPr>
          <w:rStyle w:val="vyznam"/>
        </w:rPr>
        <w:t xml:space="preserve">, </w:t>
      </w:r>
      <w:r>
        <w:rPr>
          <w:rStyle w:val="vyznamstaroceskyvyraz"/>
        </w:rPr>
        <w:t>„dokud“</w:t>
      </w:r>
      <w:r>
        <w:rPr>
          <w:rStyle w:val="vyznam"/>
        </w:rPr>
        <w:t xml:space="preserve">, StčS s.v. </w:t>
      </w:r>
      <w:r>
        <w:rPr>
          <w:rStyle w:val="vyznamstaroceskyvyraz"/>
        </w:rPr>
        <w:t>„než“ I/9</w:t>
      </w:r>
      <w:r>
        <w:rPr>
          <w:rStyle w:val="vyznam"/>
        </w:rPr>
        <w:t>)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2. </w:t>
      </w:r>
      <w:r>
        <w:rPr>
          <w:rStyle w:val="nonparej"/>
        </w:rPr>
        <w:t xml:space="preserve">časová </w:t>
      </w:r>
      <w:r>
        <w:rPr>
          <w:rStyle w:val="vyznam"/>
        </w:rPr>
        <w:t xml:space="preserve">až, když; vyjadřuje dobu děje věty řídící (předčasnost n. současnost děje zvl. v budoucnosti) </w:t>
      </w:r>
      <w:r>
        <w:rPr>
          <w:rStyle w:val="komentar"/>
        </w:rPr>
        <w:t>pozdní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3. </w:t>
      </w:r>
      <w:r>
        <w:rPr>
          <w:rStyle w:val="nonparej"/>
        </w:rPr>
        <w:t xml:space="preserve">účinková </w:t>
      </w:r>
      <w:r>
        <w:t xml:space="preserve">zvl. po řídící větě s odkazovacím výrazem měrovým „tak“, „taký“ </w:t>
      </w:r>
      <w:r>
        <w:rPr>
          <w:rStyle w:val="nonparej"/>
        </w:rPr>
        <w:t xml:space="preserve">ap. </w:t>
      </w:r>
      <w:r>
        <w:rPr>
          <w:rStyle w:val="vyznam"/>
        </w:rPr>
        <w:t xml:space="preserve">až, že, </w:t>
      </w:r>
      <w:r>
        <w:t xml:space="preserve">ve větě smyslem důsledkové </w:t>
      </w:r>
      <w:r>
        <w:rPr>
          <w:rStyle w:val="vyznam"/>
        </w:rPr>
        <w:t>takže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4. </w:t>
      </w:r>
      <w:r>
        <w:rPr>
          <w:rStyle w:val="nonparej"/>
        </w:rPr>
        <w:t xml:space="preserve">zř. podmínková </w:t>
      </w:r>
      <w:r>
        <w:rPr>
          <w:rStyle w:val="vyznam"/>
        </w:rPr>
        <w:t>jestliže, když, pakli</w:t>
      </w:r>
    </w:p>
    <w:p w:rsidR="00CB13D1" w:rsidRDefault="007F094C">
      <w:pPr>
        <w:pStyle w:val="Vykladvyznamu"/>
      </w:pPr>
      <w:r>
        <w:rPr>
          <w:rStyle w:val="delimitatorvyznamu"/>
        </w:rPr>
        <w:t xml:space="preserve">5. </w:t>
      </w:r>
      <w:r>
        <w:rPr>
          <w:rStyle w:val="nonparej"/>
        </w:rPr>
        <w:t xml:space="preserve">zř. obsahová </w:t>
      </w:r>
      <w:r>
        <w:rPr>
          <w:rStyle w:val="vyznam"/>
        </w:rPr>
        <w:t>že</w:t>
      </w:r>
    </w:p>
    <w:p w:rsidR="00CB13D1" w:rsidRDefault="007F094C">
      <w:pPr>
        <w:pStyle w:val="Poznamka"/>
      </w:pPr>
      <w:r>
        <w:t xml:space="preserve">Podobně jako u jiných staročeských spojovacích výrazů jsou i zde částicové a spojkové funkce širší a zároveň méně diferencované než dnes. Vzhledem k stanovenému způsobu zpracování nelze funkčněvýznamové spektrum lexikální jednotky adekvátně postihnout. K původu a vývoji spojovacího výrazu sr. J. Mikulášková, Staročeské </w:t>
      </w:r>
      <w:r>
        <w:rPr>
          <w:rStyle w:val="kurziva"/>
        </w:rPr>
        <w:t>až</w:t>
      </w:r>
      <w:r>
        <w:t xml:space="preserve">, LF 83, 1960, s. 253n. a LF 64, 1961, s. 37n. a zvl. J. Bauer, Vývoj českého souvětí, Praha 1960, zvl. s. 33n., 53n., 127, 221n., 231n., 272n. </w:t>
      </w:r>
      <w:r>
        <w:rPr>
          <w:rStyle w:val="komentar"/>
        </w:rPr>
        <w:t>Význam ‚teprve‘ podle M. i B. ve stč. nedoložen; okrajová ojedinělá užití zmiňovaná u Bauera v pozn. neuvádím, byly by to nejspíš „smetišťové“ doklady.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identifikator"/>
        </w:rPr>
        <w:lastRenderedPageBreak/>
        <w:t xml:space="preserve">h1730 </w:t>
      </w:r>
      <w:r>
        <w:rPr>
          <w:rStyle w:val="hesloveslovo"/>
        </w:rPr>
        <w:t xml:space="preserve">Aženín </w:t>
      </w:r>
      <w:r>
        <w:rPr>
          <w:rStyle w:val="akce"/>
        </w:rPr>
        <w:t>nenáležitá podoba v HesStčS, přeřazeno sub</w:t>
      </w:r>
      <w:r>
        <w:rPr>
          <w:rStyle w:val="odkaz"/>
        </w:rPr>
        <w:t>Ažěnín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Vylouceneheslo"/>
      </w:pPr>
      <w:r>
        <w:rPr>
          <w:rStyle w:val="hesloveslovo"/>
        </w:rPr>
        <w:t xml:space="preserve">Ažěnín </w:t>
      </w:r>
      <w:r>
        <w:rPr>
          <w:rStyle w:val="akce"/>
        </w:rPr>
        <w:t xml:space="preserve">proprium </w:t>
      </w:r>
      <w:r>
        <w:rPr>
          <w:rStyle w:val="komentarpramen"/>
        </w:rPr>
        <w:t xml:space="preserve">MSS </w:t>
      </w:r>
      <w:r>
        <w:rPr>
          <w:rStyle w:val="komentar"/>
        </w:rPr>
        <w:t>má jako sg. (=</w:t>
      </w:r>
      <w:r>
        <w:rPr>
          <w:rStyle w:val="komentarpramen"/>
        </w:rPr>
        <w:t>GbSlov</w:t>
      </w:r>
      <w:r>
        <w:rPr>
          <w:rStyle w:val="komentar"/>
        </w:rPr>
        <w:t xml:space="preserve">, </w:t>
      </w:r>
      <w:r>
        <w:rPr>
          <w:rStyle w:val="komentarpramen"/>
        </w:rPr>
        <w:t>ExcStčS</w:t>
      </w:r>
      <w:r>
        <w:rPr>
          <w:rStyle w:val="komentar"/>
        </w:rPr>
        <w:t>). Vyřešeno v návodu, ale neměli bychom zpracovávat, když je to proprium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Odkazovezahlavi"/>
      </w:pPr>
      <w:r>
        <w:rPr>
          <w:rStyle w:val="identifikator"/>
        </w:rPr>
        <w:t xml:space="preserve">h1731 </w:t>
      </w:r>
      <w:r>
        <w:rPr>
          <w:rStyle w:val="hesloveslovo"/>
        </w:rPr>
        <w:t xml:space="preserve">Ažie </w:t>
      </w:r>
      <w:r>
        <w:rPr>
          <w:rStyle w:val="nonparej"/>
        </w:rPr>
        <w:t xml:space="preserve">v. </w:t>
      </w:r>
      <w:r>
        <w:rPr>
          <w:rStyle w:val="odkaz"/>
        </w:rPr>
        <w:t>Azie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p w:rsidR="00CB13D1" w:rsidRDefault="007F094C">
      <w:pPr>
        <w:pStyle w:val="Odkazovezahlavi"/>
      </w:pPr>
      <w:r>
        <w:rPr>
          <w:rStyle w:val="identifikator"/>
        </w:rPr>
        <w:t xml:space="preserve">h1732 </w:t>
      </w:r>
      <w:r>
        <w:rPr>
          <w:rStyle w:val="hesloveslovo"/>
        </w:rPr>
        <w:t xml:space="preserve">ažť </w:t>
      </w:r>
      <w:r>
        <w:rPr>
          <w:rStyle w:val="nonparej"/>
        </w:rPr>
        <w:t xml:space="preserve">v. </w:t>
      </w:r>
      <w:r>
        <w:rPr>
          <w:rStyle w:val="odkaz"/>
        </w:rPr>
        <w:t>až</w:t>
      </w:r>
    </w:p>
    <w:p w:rsidR="00CB13D1" w:rsidRDefault="007F094C">
      <w:pPr>
        <w:pStyle w:val="Autor"/>
      </w:pPr>
      <w:r>
        <w:t>MH</w:t>
      </w:r>
    </w:p>
    <w:p w:rsidR="00CB13D1" w:rsidRDefault="00CB13D1">
      <w:pPr>
        <w:pStyle w:val="Delimitatorhesel"/>
      </w:pPr>
    </w:p>
    <w:sectPr w:rsidR="00CB13D1">
      <w:headerReference w:type="default" r:id="rId9"/>
      <w:pgSz w:w="11906" w:h="16838"/>
      <w:pgMar w:top="1417" w:right="1417" w:bottom="1417" w:left="1417" w:header="708" w:footer="708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13D1" w:rsidRDefault="007F094C">
      <w:r>
        <w:separator/>
      </w:r>
    </w:p>
  </w:endnote>
  <w:endnote w:type="continuationSeparator" w:id="0">
    <w:p w:rsidR="00CB13D1" w:rsidRDefault="007F0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ITUS Cyberbit Basic">
    <w:altName w:val="Times New Roman"/>
    <w:charset w:val="EE"/>
    <w:family w:val="roman"/>
    <w:pitch w:val="variable"/>
    <w:sig w:usb0="00000000" w:usb1="D00F7C7B" w:usb2="0000001E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13D1" w:rsidRDefault="007F094C">
      <w:r>
        <w:separator/>
      </w:r>
    </w:p>
  </w:footnote>
  <w:footnote w:type="continuationSeparator" w:id="0">
    <w:p w:rsidR="00CB13D1" w:rsidRDefault="007F09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13D1" w:rsidRDefault="00AD5D46">
    <w:pPr>
      <w:pStyle w:val="Zhlav"/>
    </w:pPr>
    <w:r>
      <w:fldChar w:fldCharType="begin"/>
    </w:r>
    <w:r>
      <w:instrText xml:space="preserve"> AUTHOR </w:instrText>
    </w:r>
    <w:r>
      <w:fldChar w:fldCharType="separate"/>
    </w:r>
    <w:r w:rsidR="007F094C">
      <w:rPr>
        <w:noProof/>
      </w:rPr>
      <w:t>Boris Lehečka</w:t>
    </w:r>
    <w:r>
      <w:rPr>
        <w:noProof/>
      </w:rPr>
      <w:fldChar w:fldCharType="end"/>
    </w:r>
    <w:r w:rsidR="007F094C">
      <w:t xml:space="preserve">, </w:t>
    </w:r>
    <w:r>
      <w:fldChar w:fldCharType="begin"/>
    </w:r>
    <w:r>
      <w:instrText xml:space="preserve"> FILENAME \p  \* MERGEFORMAT </w:instrText>
    </w:r>
    <w:r>
      <w:fldChar w:fldCharType="separate"/>
    </w:r>
    <w:r w:rsidR="007F094C">
      <w:rPr>
        <w:noProof/>
      </w:rPr>
      <w:t>Dokument2</w:t>
    </w:r>
    <w:r>
      <w:rPr>
        <w:noProof/>
      </w:rPr>
      <w:fldChar w:fldCharType="end"/>
    </w:r>
    <w:r w:rsidR="007F094C">
      <w:tab/>
    </w:r>
    <w:r w:rsidR="007F094C">
      <w:fldChar w:fldCharType="begin"/>
    </w:r>
    <w:r w:rsidR="007F094C">
      <w:instrText xml:space="preserve"> PAGE </w:instrText>
    </w:r>
    <w:r w:rsidR="007F094C">
      <w:fldChar w:fldCharType="separate"/>
    </w:r>
    <w:r>
      <w:rPr>
        <w:noProof/>
      </w:rPr>
      <w:t>266</w:t>
    </w:r>
    <w:r w:rsidR="007F094C">
      <w:fldChar w:fldCharType="end"/>
    </w:r>
    <w:r w:rsidR="007F094C">
      <w:t>/</w:t>
    </w:r>
    <w:r w:rsidR="007F094C">
      <w:rPr>
        <w:rStyle w:val="slostrnky"/>
      </w:rPr>
      <w:fldChar w:fldCharType="begin"/>
    </w:r>
    <w:r w:rsidR="007F094C">
      <w:rPr>
        <w:rStyle w:val="slostrnky"/>
      </w:rPr>
      <w:instrText xml:space="preserve"> NUMPAGES </w:instrText>
    </w:r>
    <w:r w:rsidR="007F094C">
      <w:rPr>
        <w:rStyle w:val="slostrnky"/>
      </w:rPr>
      <w:fldChar w:fldCharType="separate"/>
    </w:r>
    <w:r>
      <w:rPr>
        <w:rStyle w:val="slostrnky"/>
        <w:noProof/>
      </w:rPr>
      <w:t>327</w:t>
    </w:r>
    <w:r w:rsidR="007F094C">
      <w:rPr>
        <w:rStyle w:val="slostrnky"/>
      </w:rPr>
      <w:fldChar w:fldCharType="end"/>
    </w:r>
    <w:r w:rsidR="007F094C">
      <w:tab/>
    </w:r>
    <w:r w:rsidR="007F094C">
      <w:fldChar w:fldCharType="begin"/>
    </w:r>
    <w:r w:rsidR="007F094C">
      <w:instrText xml:space="preserve"> PRINTDATE \@ "dd. MM. yyyy HH:mm" \* MERGEFORMAT </w:instrText>
    </w:r>
    <w:r w:rsidR="007F094C">
      <w:fldChar w:fldCharType="separate"/>
    </w:r>
    <w:r w:rsidR="007F094C">
      <w:rPr>
        <w:noProof/>
      </w:rPr>
      <w:t>00. 00. 0000 00:00</w:t>
    </w:r>
    <w:r w:rsidR="007F094C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FC245E2"/>
    <w:lvl w:ilvl="0">
      <w:start w:val="1"/>
      <w:numFmt w:val="decimal"/>
      <w:pStyle w:val="slovanseznam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85AB692"/>
    <w:lvl w:ilvl="0">
      <w:start w:val="1"/>
      <w:numFmt w:val="decimal"/>
      <w:pStyle w:val="slovanseznam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F6E52FA"/>
    <w:lvl w:ilvl="0">
      <w:start w:val="1"/>
      <w:numFmt w:val="decimal"/>
      <w:pStyle w:val="slovanseznam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963C0638"/>
    <w:lvl w:ilvl="0">
      <w:start w:val="1"/>
      <w:numFmt w:val="decimal"/>
      <w:pStyle w:val="slovanseznam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FD7E8984"/>
    <w:lvl w:ilvl="0">
      <w:start w:val="1"/>
      <w:numFmt w:val="bullet"/>
      <w:pStyle w:val="Seznamsodrkami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EFEFDC4"/>
    <w:lvl w:ilvl="0">
      <w:start w:val="1"/>
      <w:numFmt w:val="bullet"/>
      <w:pStyle w:val="Seznamsodrkami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4F6C4D0"/>
    <w:lvl w:ilvl="0">
      <w:start w:val="1"/>
      <w:numFmt w:val="bullet"/>
      <w:pStyle w:val="Seznamsodrkami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87838B6"/>
    <w:lvl w:ilvl="0">
      <w:start w:val="1"/>
      <w:numFmt w:val="bullet"/>
      <w:pStyle w:val="Seznamsodrkami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E6CEFC8"/>
    <w:lvl w:ilvl="0">
      <w:start w:val="1"/>
      <w:numFmt w:val="decimal"/>
      <w:pStyle w:val="slovansezn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8885FD0"/>
    <w:lvl w:ilvl="0">
      <w:start w:val="1"/>
      <w:numFmt w:val="bullet"/>
      <w:pStyle w:val="Se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FC65464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5B30D61"/>
    <w:multiLevelType w:val="multilevel"/>
    <w:tmpl w:val="0405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>
    <w:nsid w:val="3E2857E9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33E65AB"/>
    <w:multiLevelType w:val="multilevel"/>
    <w:tmpl w:val="CF0A3CAE"/>
    <w:styleLink w:val="lnekoddl"/>
    <w:lvl w:ilvl="0">
      <w:start w:val="1"/>
      <w:numFmt w:val="upperRoman"/>
      <w:lvlText w:val="Článek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Oddíl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>
    <w:nsid w:val="5069146C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FFE6481"/>
    <w:multiLevelType w:val="multilevel"/>
    <w:tmpl w:val="FFFFFFFF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>
    <w:nsid w:val="68AB29A8"/>
    <w:multiLevelType w:val="multilevel"/>
    <w:tmpl w:val="0405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74B5097B"/>
    <w:multiLevelType w:val="multilevel"/>
    <w:tmpl w:val="FFFFFFFF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7EFF3F6D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11"/>
  </w:num>
  <w:num w:numId="22">
    <w:abstractNumId w:val="16"/>
  </w:num>
  <w:num w:numId="23">
    <w:abstractNumId w:val="13"/>
  </w:num>
  <w:num w:numId="24">
    <w:abstractNumId w:val="12"/>
  </w:num>
  <w:num w:numId="25">
    <w:abstractNumId w:val="15"/>
  </w:num>
  <w:num w:numId="26">
    <w:abstractNumId w:val="17"/>
  </w:num>
  <w:num w:numId="27">
    <w:abstractNumId w:val="10"/>
  </w:num>
  <w:num w:numId="28">
    <w:abstractNumId w:val="18"/>
  </w:num>
  <w:num w:numId="29">
    <w:abstractNumId w:val="1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ttachedTemplate r:id="rId1"/>
  <w:linkStyle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revisionView w:markup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3D1"/>
    <w:rsid w:val="007F094C"/>
    <w:rsid w:val="009668C7"/>
    <w:rsid w:val="00AD5D46"/>
    <w:rsid w:val="00CB13D1"/>
    <w:rsid w:val="00CE19A7"/>
    <w:rsid w:val="00EE0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TUS Cyberbit Basic" w:eastAsia="TITUS Cyberbit Basic" w:hAnsi="TITUS Cyberbit Basic" w:cs="TITUS Cyberbit Basic"/>
        <w:lang w:val="cs-CZ" w:eastAsia="cs-CZ" w:bidi="ar-SA"/>
      </w:rPr>
    </w:rPrDefault>
    <w:pPrDefault/>
  </w:docDefaults>
  <w:latentStyles w:defLockedState="1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caption" w:semiHidden="0" w:unhideWhenUsed="0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HTML Preformatted" w:uiPriority="99"/>
    <w:lsdException w:name="Normal Table" w:uiPriority="99"/>
    <w:lsdException w:name="No List" w:uiPriority="99"/>
    <w:lsdException w:name="Table Grid" w:semiHidden="0" w:unhideWhenUsed="0"/>
    <w:lsdException w:name="Placeholder Text" w:locked="0" w:uiPriority="99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iPriority="99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ln">
    <w:name w:val="Normal"/>
    <w:qFormat/>
    <w:rsid w:val="009668C7"/>
    <w:rPr>
      <w:sz w:val="24"/>
      <w:szCs w:val="24"/>
    </w:rPr>
  </w:style>
  <w:style w:type="paragraph" w:styleId="Nadpis1">
    <w:name w:val="heading 1"/>
    <w:basedOn w:val="Normln"/>
    <w:next w:val="Normln"/>
    <w:link w:val="Nadpis1Char"/>
    <w:qFormat/>
    <w:rsid w:val="009668C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link w:val="Nadpis2Char"/>
    <w:qFormat/>
    <w:locked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Nadpis3">
    <w:name w:val="heading 3"/>
    <w:basedOn w:val="Normln"/>
    <w:next w:val="Normln"/>
    <w:link w:val="Nadpis3Char"/>
    <w:qFormat/>
    <w:locked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Nadpis4">
    <w:name w:val="heading 4"/>
    <w:basedOn w:val="Normln"/>
    <w:next w:val="Normln"/>
    <w:link w:val="Nadpis4Char"/>
    <w:qFormat/>
    <w:locked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Nadpis5">
    <w:name w:val="heading 5"/>
    <w:basedOn w:val="Normln"/>
    <w:next w:val="Normln"/>
    <w:link w:val="Nadpis5Char"/>
    <w:qFormat/>
    <w:locked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qFormat/>
    <w:locked/>
    <w:p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qFormat/>
    <w:locked/>
    <w:pPr>
      <w:spacing w:before="240" w:after="60"/>
      <w:outlineLvl w:val="6"/>
    </w:pPr>
  </w:style>
  <w:style w:type="paragraph" w:styleId="Nadpis8">
    <w:name w:val="heading 8"/>
    <w:basedOn w:val="Normln"/>
    <w:next w:val="Normln"/>
    <w:link w:val="Nadpis8Char"/>
    <w:qFormat/>
    <w:locked/>
    <w:p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link w:val="Nadpis9Char"/>
    <w:qFormat/>
    <w:locked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  <w:rsid w:val="009668C7"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  <w:rsid w:val="009668C7"/>
  </w:style>
  <w:style w:type="character" w:customStyle="1" w:styleId="Nadpis1Char">
    <w:name w:val="Nadpis 1 Char"/>
    <w:link w:val="Nadpis1"/>
    <w:locked/>
    <w:rPr>
      <w:rFonts w:ascii="Arial" w:hAnsi="Arial" w:cs="Arial"/>
      <w:b/>
      <w:bCs/>
      <w:kern w:val="32"/>
      <w:sz w:val="32"/>
      <w:szCs w:val="32"/>
    </w:rPr>
  </w:style>
  <w:style w:type="character" w:customStyle="1" w:styleId="Nadpis2Char">
    <w:name w:val="Nadpis 2 Char"/>
    <w:link w:val="Nadpis2"/>
    <w:locked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Nadpis3Char">
    <w:name w:val="Nadpis 3 Char"/>
    <w:link w:val="Nadpis3"/>
    <w:locked/>
    <w:rPr>
      <w:rFonts w:ascii="Arial" w:eastAsia="Times New Roman" w:hAnsi="Arial" w:cs="Arial"/>
      <w:b/>
      <w:bCs/>
      <w:sz w:val="26"/>
      <w:szCs w:val="26"/>
    </w:rPr>
  </w:style>
  <w:style w:type="character" w:customStyle="1" w:styleId="Nadpis4Char">
    <w:name w:val="Nadpis 4 Char"/>
    <w:link w:val="Nadpis4"/>
    <w:locked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Nadpis5Char">
    <w:name w:val="Nadpis 5 Char"/>
    <w:link w:val="Nadpis5"/>
    <w:locked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Nadpis6Char">
    <w:name w:val="Nadpis 6 Char"/>
    <w:link w:val="Nadpis6"/>
    <w:locked/>
    <w:rPr>
      <w:rFonts w:ascii="Times New Roman" w:eastAsia="Times New Roman" w:hAnsi="Times New Roman" w:cs="Times New Roman"/>
      <w:b/>
      <w:bCs/>
      <w:sz w:val="22"/>
      <w:szCs w:val="22"/>
    </w:rPr>
  </w:style>
  <w:style w:type="character" w:customStyle="1" w:styleId="Nadpis7Char">
    <w:name w:val="Nadpis 7 Char"/>
    <w:link w:val="Nadpis7"/>
    <w:locked/>
    <w:rPr>
      <w:rFonts w:ascii="Times New Roman" w:eastAsia="Times New Roman" w:hAnsi="Times New Roman" w:cs="Times New Roman"/>
      <w:sz w:val="24"/>
      <w:szCs w:val="24"/>
    </w:rPr>
  </w:style>
  <w:style w:type="character" w:customStyle="1" w:styleId="Nadpis8Char">
    <w:name w:val="Nadpis 8 Char"/>
    <w:link w:val="Nadpis8"/>
    <w:locked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Nadpis9Char">
    <w:name w:val="Nadpis 9 Char"/>
    <w:link w:val="Nadpis9"/>
    <w:locked/>
    <w:rPr>
      <w:rFonts w:ascii="Arial" w:eastAsia="Times New Roman" w:hAnsi="Arial" w:cs="Arial"/>
      <w:sz w:val="22"/>
      <w:szCs w:val="22"/>
    </w:rPr>
  </w:style>
  <w:style w:type="paragraph" w:styleId="Zhlav">
    <w:name w:val="header"/>
    <w:basedOn w:val="Normln"/>
    <w:link w:val="ZhlavChar"/>
    <w:rsid w:val="009668C7"/>
    <w:pPr>
      <w:tabs>
        <w:tab w:val="center" w:pos="4536"/>
        <w:tab w:val="right" w:pos="9072"/>
      </w:tabs>
    </w:pPr>
    <w:rPr>
      <w:b/>
      <w:sz w:val="16"/>
    </w:rPr>
  </w:style>
  <w:style w:type="character" w:customStyle="1" w:styleId="ZhlavChar">
    <w:name w:val="Záhlaví Char"/>
    <w:link w:val="Zhlav"/>
    <w:locked/>
    <w:rPr>
      <w:b/>
      <w:sz w:val="16"/>
      <w:szCs w:val="24"/>
    </w:rPr>
  </w:style>
  <w:style w:type="paragraph" w:customStyle="1" w:styleId="Heslovezahlavi">
    <w:name w:val="Heslove_zahlavi"/>
    <w:basedOn w:val="Heselnik"/>
    <w:qFormat/>
    <w:rsid w:val="009668C7"/>
    <w:pPr>
      <w:pBdr>
        <w:top w:val="double" w:sz="2" w:space="6" w:color="339966"/>
        <w:left w:val="double" w:sz="2" w:space="6" w:color="339966"/>
        <w:bottom w:val="double" w:sz="2" w:space="6" w:color="339966"/>
        <w:right w:val="double" w:sz="2" w:space="6" w:color="339966"/>
      </w:pBdr>
    </w:pPr>
  </w:style>
  <w:style w:type="paragraph" w:customStyle="1" w:styleId="Vykladvyznamu">
    <w:name w:val="Vyklad_vyznamu"/>
    <w:basedOn w:val="Heselnik"/>
    <w:qFormat/>
    <w:rsid w:val="009668C7"/>
    <w:pPr>
      <w:pBdr>
        <w:left w:val="wave" w:sz="6" w:space="6" w:color="FF0000"/>
      </w:pBdr>
      <w:spacing w:after="120"/>
      <w:ind w:left="227" w:hanging="227"/>
    </w:pPr>
  </w:style>
  <w:style w:type="paragraph" w:customStyle="1" w:styleId="Heselnik">
    <w:name w:val="Heselnik"/>
    <w:rsid w:val="009668C7"/>
    <w:rPr>
      <w:noProof/>
      <w:sz w:val="24"/>
    </w:rPr>
  </w:style>
  <w:style w:type="paragraph" w:customStyle="1" w:styleId="Poznamka">
    <w:name w:val="Poznamka"/>
    <w:basedOn w:val="Heselnik"/>
    <w:next w:val="Delimitatorhesel"/>
    <w:qFormat/>
    <w:rsid w:val="009668C7"/>
    <w:pPr>
      <w:pBdr>
        <w:right w:val="double" w:sz="4" w:space="4" w:color="3366FF"/>
      </w:pBdr>
    </w:pPr>
  </w:style>
  <w:style w:type="paragraph" w:customStyle="1" w:styleId="Odkazovezahlavi">
    <w:name w:val="Odkazove_zahlavi"/>
    <w:basedOn w:val="Heselnik"/>
    <w:next w:val="Heslovezahlavi"/>
    <w:qFormat/>
    <w:rsid w:val="009668C7"/>
    <w:pPr>
      <w:pBdr>
        <w:top w:val="single" w:sz="4" w:space="6" w:color="C0C0C0" w:shadow="1"/>
        <w:left w:val="single" w:sz="4" w:space="6" w:color="C0C0C0" w:shadow="1"/>
        <w:bottom w:val="single" w:sz="4" w:space="6" w:color="C0C0C0" w:shadow="1"/>
        <w:right w:val="single" w:sz="4" w:space="6" w:color="C0C0C0" w:shadow="1"/>
      </w:pBdr>
    </w:pPr>
  </w:style>
  <w:style w:type="character" w:customStyle="1" w:styleId="hesloveslovo">
    <w:name w:val="heslove_slovo"/>
    <w:qFormat/>
    <w:rsid w:val="009668C7"/>
    <w:rPr>
      <w:b/>
    </w:rPr>
  </w:style>
  <w:style w:type="character" w:customStyle="1" w:styleId="vyznam">
    <w:name w:val="vyznam"/>
    <w:qFormat/>
    <w:rsid w:val="009668C7"/>
    <w:rPr>
      <w:i/>
    </w:rPr>
  </w:style>
  <w:style w:type="character" w:customStyle="1" w:styleId="morfologickacharakteristika">
    <w:name w:val="morfologicka_charakteristika"/>
    <w:qFormat/>
    <w:rsid w:val="009668C7"/>
    <w:rPr>
      <w:bdr w:val="none" w:sz="0" w:space="0" w:color="auto"/>
      <w:shd w:val="clear" w:color="auto" w:fill="FFFF99"/>
    </w:rPr>
  </w:style>
  <w:style w:type="character" w:customStyle="1" w:styleId="slovnidruh">
    <w:name w:val="slovni_druh"/>
    <w:qFormat/>
    <w:rsid w:val="009668C7"/>
    <w:rPr>
      <w:b/>
      <w:sz w:val="18"/>
      <w:bdr w:val="none" w:sz="0" w:space="0" w:color="auto"/>
      <w:shd w:val="clear" w:color="auto" w:fill="99CCFF"/>
    </w:rPr>
  </w:style>
  <w:style w:type="character" w:customStyle="1" w:styleId="nonparej">
    <w:name w:val="nonparej"/>
    <w:qFormat/>
    <w:rsid w:val="009668C7"/>
    <w:rPr>
      <w:sz w:val="18"/>
      <w:bdr w:val="none" w:sz="0" w:space="0" w:color="auto"/>
      <w:shd w:val="clear" w:color="auto" w:fill="CCFFFF"/>
    </w:rPr>
  </w:style>
  <w:style w:type="character" w:customStyle="1" w:styleId="odkaz">
    <w:name w:val="odkaz"/>
    <w:qFormat/>
    <w:rsid w:val="009668C7"/>
    <w:rPr>
      <w:bdr w:val="single" w:sz="4" w:space="0" w:color="C0C0C0" w:shadow="1"/>
      <w:shd w:val="clear" w:color="auto" w:fill="F3F3F3"/>
    </w:rPr>
  </w:style>
  <w:style w:type="paragraph" w:customStyle="1" w:styleId="Motivace">
    <w:name w:val="Motivace"/>
    <w:basedOn w:val="Heslovezahlavi"/>
    <w:next w:val="Vykladvyznamu"/>
    <w:qFormat/>
    <w:rsid w:val="009668C7"/>
    <w:pPr>
      <w:pBdr>
        <w:top w:val="double" w:sz="2" w:space="6" w:color="339966" w:shadow="1"/>
        <w:left w:val="double" w:sz="2" w:space="6" w:color="339966" w:shadow="1"/>
        <w:bottom w:val="double" w:sz="2" w:space="6" w:color="339966" w:shadow="1"/>
        <w:right w:val="double" w:sz="2" w:space="6" w:color="339966" w:shadow="1"/>
      </w:pBdr>
    </w:pPr>
  </w:style>
  <w:style w:type="character" w:customStyle="1" w:styleId="akce">
    <w:name w:val="akce"/>
    <w:qFormat/>
    <w:rsid w:val="009668C7"/>
    <w:rPr>
      <w:vanish w:val="0"/>
      <w:color w:val="FFFFFF"/>
      <w:bdr w:val="none" w:sz="0" w:space="0" w:color="auto"/>
      <w:shd w:val="clear" w:color="auto" w:fill="8C8C8C"/>
    </w:rPr>
  </w:style>
  <w:style w:type="character" w:customStyle="1" w:styleId="komentar">
    <w:name w:val="komentar"/>
    <w:qFormat/>
    <w:rsid w:val="009668C7"/>
    <w:rPr>
      <w:vanish w:val="0"/>
      <w:bdr w:val="none" w:sz="0" w:space="0" w:color="auto"/>
      <w:shd w:val="clear" w:color="auto" w:fill="FFCC99"/>
    </w:rPr>
  </w:style>
  <w:style w:type="character" w:customStyle="1" w:styleId="identifikator">
    <w:name w:val="identifikator"/>
    <w:qFormat/>
    <w:rsid w:val="009668C7"/>
    <w:rPr>
      <w:vanish w:val="0"/>
      <w:bdr w:val="single" w:sz="4" w:space="0" w:color="FF99CC" w:shadow="1"/>
    </w:rPr>
  </w:style>
  <w:style w:type="character" w:customStyle="1" w:styleId="ustalenespojeni">
    <w:name w:val="ustalene_spojeni"/>
    <w:qFormat/>
    <w:rsid w:val="009668C7"/>
    <w:rPr>
      <w:rFonts w:ascii="Arial" w:hAnsi="Arial"/>
      <w:b/>
    </w:rPr>
  </w:style>
  <w:style w:type="paragraph" w:customStyle="1" w:styleId="Vylouceneheslo">
    <w:name w:val="Vyloucene_heslo"/>
    <w:basedOn w:val="Heselnik"/>
    <w:next w:val="Delimitatorhesel"/>
    <w:qFormat/>
    <w:rsid w:val="009668C7"/>
    <w:pPr>
      <w:pBdr>
        <w:top w:val="triple" w:sz="6" w:space="6" w:color="808080" w:shadow="1"/>
        <w:left w:val="triple" w:sz="6" w:space="6" w:color="808080" w:shadow="1"/>
        <w:bottom w:val="triple" w:sz="6" w:space="6" w:color="808080" w:shadow="1"/>
        <w:right w:val="triple" w:sz="6" w:space="6" w:color="808080" w:shadow="1"/>
      </w:pBdr>
    </w:pPr>
  </w:style>
  <w:style w:type="paragraph" w:customStyle="1" w:styleId="Delimitatorhesel">
    <w:name w:val="Delimitator_hesel"/>
    <w:basedOn w:val="Heselnik"/>
    <w:next w:val="Heslovezahlavi"/>
    <w:qFormat/>
    <w:rsid w:val="009668C7"/>
    <w:pPr>
      <w:shd w:val="clear" w:color="auto" w:fill="993300"/>
      <w:spacing w:before="360" w:after="360" w:line="48" w:lineRule="auto"/>
    </w:pPr>
  </w:style>
  <w:style w:type="paragraph" w:styleId="Zpat">
    <w:name w:val="footer"/>
    <w:basedOn w:val="Normln"/>
    <w:link w:val="ZpatChar"/>
    <w:rsid w:val="009668C7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locked/>
    <w:rPr>
      <w:sz w:val="24"/>
      <w:szCs w:val="24"/>
    </w:rPr>
  </w:style>
  <w:style w:type="character" w:styleId="slostrnky">
    <w:name w:val="page number"/>
    <w:basedOn w:val="Standardnpsmoodstavce"/>
    <w:rsid w:val="009668C7"/>
  </w:style>
  <w:style w:type="character" w:customStyle="1" w:styleId="realizaceheslovehoslova">
    <w:name w:val="realizace_hesloveho_slova"/>
    <w:qFormat/>
    <w:rsid w:val="009668C7"/>
    <w:rPr>
      <w:b/>
      <w:color w:val="auto"/>
      <w:sz w:val="22"/>
      <w:bdr w:val="none" w:sz="0" w:space="0" w:color="auto"/>
      <w:shd w:val="clear" w:color="auto" w:fill="F3F3F3"/>
    </w:rPr>
  </w:style>
  <w:style w:type="paragraph" w:customStyle="1" w:styleId="Autor">
    <w:name w:val="Autor"/>
    <w:basedOn w:val="Heselnik"/>
    <w:qFormat/>
    <w:rsid w:val="009668C7"/>
    <w:pPr>
      <w:pBdr>
        <w:right w:val="single" w:sz="18" w:space="4" w:color="FF0000"/>
      </w:pBdr>
      <w:spacing w:before="120"/>
      <w:jc w:val="right"/>
    </w:pPr>
    <w:rPr>
      <w:b/>
      <w:color w:val="FF0000"/>
    </w:rPr>
  </w:style>
  <w:style w:type="character" w:customStyle="1" w:styleId="text">
    <w:name w:val="text"/>
    <w:qFormat/>
    <w:rsid w:val="009668C7"/>
  </w:style>
  <w:style w:type="character" w:customStyle="1" w:styleId="spojitelnost">
    <w:name w:val="spojitelnost"/>
    <w:qFormat/>
    <w:rsid w:val="009668C7"/>
    <w:rPr>
      <w:b/>
      <w:color w:val="0000FF"/>
    </w:rPr>
  </w:style>
  <w:style w:type="character" w:customStyle="1" w:styleId="delimitator">
    <w:name w:val="delimitator"/>
    <w:qFormat/>
    <w:rsid w:val="009668C7"/>
    <w:rPr>
      <w:color w:val="FF0000"/>
    </w:rPr>
  </w:style>
  <w:style w:type="character" w:customStyle="1" w:styleId="komentarkurziva">
    <w:name w:val="komentar_kurziva"/>
    <w:qFormat/>
    <w:rsid w:val="009668C7"/>
    <w:rPr>
      <w:i/>
      <w:iCs/>
      <w:vanish w:val="0"/>
      <w:bdr w:val="none" w:sz="0" w:space="0" w:color="auto"/>
      <w:shd w:val="clear" w:color="auto" w:fill="FFCC99"/>
    </w:rPr>
  </w:style>
  <w:style w:type="character" w:customStyle="1" w:styleId="kurziva">
    <w:name w:val="kurziva"/>
    <w:qFormat/>
    <w:rsid w:val="009668C7"/>
    <w:rPr>
      <w:i/>
      <w:bdr w:val="none" w:sz="0" w:space="0" w:color="auto"/>
      <w:shd w:val="clear" w:color="auto" w:fill="CCFFCC"/>
    </w:rPr>
  </w:style>
  <w:style w:type="character" w:customStyle="1" w:styleId="vyznamstaroceskyvyraz">
    <w:name w:val="vyznam_starocesky_vyraz"/>
    <w:qFormat/>
    <w:rsid w:val="009668C7"/>
    <w:rPr>
      <w:i/>
      <w:bdr w:val="none" w:sz="0" w:space="0" w:color="auto"/>
      <w:shd w:val="clear" w:color="auto" w:fill="E6E6E6"/>
    </w:rPr>
  </w:style>
  <w:style w:type="character" w:customStyle="1" w:styleId="komentarrecenzenta">
    <w:name w:val="komentar_recenzenta"/>
    <w:rsid w:val="009668C7"/>
    <w:rPr>
      <w:bdr w:val="none" w:sz="0" w:space="0" w:color="auto"/>
      <w:shd w:val="clear" w:color="auto" w:fill="FF00FF"/>
    </w:rPr>
  </w:style>
  <w:style w:type="paragraph" w:customStyle="1" w:styleId="Pismeno">
    <w:name w:val="Pismeno"/>
    <w:qFormat/>
    <w:rsid w:val="009668C7"/>
    <w:pPr>
      <w:spacing w:after="360"/>
      <w:jc w:val="center"/>
    </w:pPr>
    <w:rPr>
      <w:rFonts w:ascii="Arial" w:hAnsi="Arial" w:cs="Arial"/>
      <w:b/>
      <w:bCs/>
      <w:color w:val="FF0000"/>
      <w:sz w:val="32"/>
      <w:szCs w:val="26"/>
    </w:rPr>
  </w:style>
  <w:style w:type="character" w:customStyle="1" w:styleId="hesloveslovonetucne">
    <w:name w:val="heslove_slovo_netucne"/>
    <w:qFormat/>
    <w:rsid w:val="009668C7"/>
    <w:rPr>
      <w:bdr w:val="single" w:sz="2" w:space="0" w:color="808080"/>
    </w:rPr>
  </w:style>
  <w:style w:type="character" w:customStyle="1" w:styleId="pramen">
    <w:name w:val="pramen"/>
    <w:qFormat/>
    <w:rsid w:val="009668C7"/>
    <w:rPr>
      <w:bdr w:val="single" w:sz="2" w:space="0" w:color="993300" w:shadow="1"/>
    </w:rPr>
  </w:style>
  <w:style w:type="character" w:customStyle="1" w:styleId="komentarpramen">
    <w:name w:val="komentar_pramen"/>
    <w:qFormat/>
    <w:rsid w:val="009668C7"/>
    <w:rPr>
      <w:vanish w:val="0"/>
      <w:bdr w:val="single" w:sz="2" w:space="0" w:color="993300" w:shadow="1"/>
      <w:shd w:val="clear" w:color="auto" w:fill="FFCC99"/>
    </w:rPr>
  </w:style>
  <w:style w:type="character" w:customStyle="1" w:styleId="delimitatortucne">
    <w:name w:val="delimitator_tucne"/>
    <w:qFormat/>
    <w:rsid w:val="009668C7"/>
    <w:rPr>
      <w:b/>
      <w:color w:val="FF0000"/>
    </w:rPr>
  </w:style>
  <w:style w:type="character" w:customStyle="1" w:styleId="zkratka">
    <w:name w:val="zkratka"/>
    <w:qFormat/>
    <w:rsid w:val="009668C7"/>
    <w:rPr>
      <w:bdr w:val="wave" w:sz="6" w:space="0" w:color="auto"/>
    </w:rPr>
  </w:style>
  <w:style w:type="character" w:customStyle="1" w:styleId="zkratkakurziva">
    <w:name w:val="zkratka_kurziva"/>
    <w:qFormat/>
    <w:rsid w:val="009668C7"/>
    <w:rPr>
      <w:i/>
      <w:bdr w:val="wave" w:sz="6" w:space="0" w:color="auto"/>
    </w:rPr>
  </w:style>
  <w:style w:type="character" w:customStyle="1" w:styleId="zkratkanonparej">
    <w:name w:val="zkratka_nonparej"/>
    <w:qFormat/>
    <w:rsid w:val="009668C7"/>
    <w:rPr>
      <w:sz w:val="18"/>
      <w:bdr w:val="none" w:sz="0" w:space="0" w:color="auto"/>
      <w:shd w:val="clear" w:color="FFCC99" w:fill="D6E3BC"/>
    </w:rPr>
  </w:style>
  <w:style w:type="character" w:customStyle="1" w:styleId="pramenodkazu">
    <w:name w:val="pramen_odkazu"/>
    <w:uiPriority w:val="99"/>
    <w:qFormat/>
    <w:rsid w:val="009668C7"/>
    <w:rPr>
      <w:u w:val="wavyHeavy" w:color="666699"/>
      <w:bdr w:val="none" w:sz="0" w:space="0" w:color="auto"/>
    </w:rPr>
  </w:style>
  <w:style w:type="character" w:customStyle="1" w:styleId="internipoznamka">
    <w:name w:val="interni_poznamka"/>
    <w:uiPriority w:val="99"/>
    <w:qFormat/>
    <w:rsid w:val="009668C7"/>
    <w:rPr>
      <w:color w:val="auto"/>
      <w:bdr w:val="single" w:sz="4" w:space="0" w:color="auto"/>
      <w:shd w:val="clear" w:color="auto" w:fill="auto"/>
    </w:rPr>
  </w:style>
  <w:style w:type="character" w:customStyle="1" w:styleId="delimitatorekvivalentu">
    <w:name w:val="delimitator_ekvivalentu"/>
    <w:uiPriority w:val="99"/>
    <w:qFormat/>
    <w:rsid w:val="009668C7"/>
    <w:rPr>
      <w:shd w:val="clear" w:color="auto" w:fill="00B0F0"/>
    </w:rPr>
  </w:style>
  <w:style w:type="paragraph" w:customStyle="1" w:styleId="Vyznamrimske">
    <w:name w:val="Vyznam_rimske"/>
    <w:basedOn w:val="Vykladvyznamu"/>
    <w:qFormat/>
    <w:rsid w:val="009668C7"/>
    <w:pPr>
      <w:pBdr>
        <w:top w:val="dotDash" w:sz="4" w:space="1" w:color="FF0000"/>
        <w:left w:val="dotDash" w:sz="4" w:space="6" w:color="FF0000"/>
        <w:bottom w:val="dotDash" w:sz="4" w:space="1" w:color="FF0000"/>
        <w:right w:val="dotDash" w:sz="4" w:space="4" w:color="FF0000"/>
      </w:pBdr>
      <w:spacing w:before="240"/>
    </w:pPr>
  </w:style>
  <w:style w:type="character" w:customStyle="1" w:styleId="ustalenespojenirozepsane">
    <w:name w:val="ustalene_spojeni_rozepsane"/>
    <w:basedOn w:val="ustalenespojeni"/>
    <w:rsid w:val="009668C7"/>
    <w:rPr>
      <w:rFonts w:ascii="Arial" w:hAnsi="Arial"/>
      <w:b/>
      <w:color w:val="808080"/>
    </w:rPr>
  </w:style>
  <w:style w:type="character" w:customStyle="1" w:styleId="ustalenespojenizkracene">
    <w:name w:val="ustalene_spojeni_zkracene"/>
    <w:basedOn w:val="ustalenespojeni"/>
    <w:rsid w:val="009668C7"/>
    <w:rPr>
      <w:rFonts w:ascii="Arial" w:hAnsi="Arial"/>
      <w:b/>
      <w:color w:val="800000"/>
    </w:rPr>
  </w:style>
  <w:style w:type="character" w:customStyle="1" w:styleId="delimitatorvyznamu">
    <w:name w:val="delimitator_vyznamu"/>
    <w:basedOn w:val="delimitator"/>
    <w:rsid w:val="009668C7"/>
    <w:rPr>
      <w:color w:val="FFFFFF"/>
      <w:bdr w:val="none" w:sz="0" w:space="0" w:color="auto"/>
      <w:shd w:val="clear" w:color="auto" w:fill="33CC33"/>
    </w:rPr>
  </w:style>
  <w:style w:type="paragraph" w:customStyle="1" w:styleId="Vykladpodvyznamu">
    <w:name w:val="Vyklad_podvyznamu"/>
    <w:basedOn w:val="Vykladvyznamu"/>
    <w:rsid w:val="009668C7"/>
    <w:pPr>
      <w:pBdr>
        <w:left w:val="doubleWave" w:sz="6" w:space="6" w:color="FF0000"/>
      </w:pBdr>
    </w:pPr>
    <w:rPr>
      <w:szCs w:val="24"/>
    </w:rPr>
  </w:style>
  <w:style w:type="character" w:customStyle="1" w:styleId="ustalenespojenirozepsanedelimitator">
    <w:name w:val="ustalene_spojeni_rozepsane_delimitator"/>
    <w:rsid w:val="009668C7"/>
    <w:rPr>
      <w:rFonts w:ascii="Arial" w:hAnsi="Arial"/>
      <w:b/>
      <w:color w:val="808080"/>
      <w:bdr w:val="dotted" w:sz="4" w:space="0" w:color="auto"/>
    </w:rPr>
  </w:style>
  <w:style w:type="character" w:styleId="Odkaznakoment">
    <w:name w:val="annotation reference"/>
    <w:locked/>
    <w:rPr>
      <w:sz w:val="16"/>
      <w:szCs w:val="16"/>
    </w:rPr>
  </w:style>
  <w:style w:type="paragraph" w:styleId="Textkomente">
    <w:name w:val="annotation text"/>
    <w:basedOn w:val="Normln"/>
    <w:link w:val="TextkomenteChar"/>
    <w:locked/>
    <w:rPr>
      <w:sz w:val="20"/>
      <w:szCs w:val="20"/>
    </w:rPr>
  </w:style>
  <w:style w:type="character" w:customStyle="1" w:styleId="TextkomenteChar">
    <w:name w:val="Text komentáře Char"/>
    <w:link w:val="Textkomente"/>
    <w:locked/>
    <w:rPr>
      <w:rFonts w:ascii="Times New Roman" w:eastAsia="Times New Roman" w:hAnsi="Times New Roman" w:cs="Times New Roman"/>
    </w:rPr>
  </w:style>
  <w:style w:type="paragraph" w:styleId="Pedmtkomente">
    <w:name w:val="annotation subject"/>
    <w:basedOn w:val="Textkomente"/>
    <w:next w:val="Textkomente"/>
    <w:link w:val="PedmtkomenteChar"/>
    <w:locked/>
    <w:rPr>
      <w:b/>
      <w:bCs/>
    </w:rPr>
  </w:style>
  <w:style w:type="character" w:customStyle="1" w:styleId="PedmtkomenteChar">
    <w:name w:val="Předmět komentáře Char"/>
    <w:link w:val="Pedmtkomente"/>
    <w:locked/>
    <w:rPr>
      <w:rFonts w:ascii="Times New Roman" w:eastAsia="Times New Roman" w:hAnsi="Times New Roman" w:cs="Times New Roman"/>
      <w:b/>
      <w:bCs/>
    </w:rPr>
  </w:style>
  <w:style w:type="paragraph" w:styleId="Textbubliny">
    <w:name w:val="Balloon Text"/>
    <w:basedOn w:val="Normln"/>
    <w:link w:val="TextbublinyChar"/>
    <w:semiHidden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semiHidden/>
    <w:locked/>
    <w:rPr>
      <w:rFonts w:ascii="Tahoma" w:eastAsia="Times New Roman" w:hAnsi="Tahoma" w:cs="Tahoma"/>
      <w:sz w:val="16"/>
      <w:szCs w:val="16"/>
    </w:rPr>
  </w:style>
  <w:style w:type="paragraph" w:customStyle="1" w:styleId="Vyznamabecedni">
    <w:name w:val="Vyznam_abecedni"/>
    <w:basedOn w:val="Vyznamrimske"/>
    <w:rsid w:val="009668C7"/>
    <w:pPr>
      <w:pBdr>
        <w:top w:val="dotted" w:sz="4" w:space="1" w:color="FF9900"/>
        <w:left w:val="dotted" w:sz="4" w:space="6" w:color="FF9900"/>
        <w:bottom w:val="dotted" w:sz="4" w:space="1" w:color="FF9900"/>
        <w:right w:val="dotted" w:sz="4" w:space="4" w:color="FF9900"/>
      </w:pBdr>
    </w:pPr>
    <w:rPr>
      <w:szCs w:val="24"/>
    </w:rPr>
  </w:style>
  <w:style w:type="paragraph" w:styleId="AdresaHTML">
    <w:name w:val="HTML Address"/>
    <w:basedOn w:val="Normln"/>
    <w:link w:val="AdresaHTMLChar"/>
    <w:semiHidden/>
    <w:rPr>
      <w:i/>
      <w:iCs/>
    </w:rPr>
  </w:style>
  <w:style w:type="character" w:customStyle="1" w:styleId="AdresaHTMLChar">
    <w:name w:val="Adresa HTML Char"/>
    <w:link w:val="AdresaHTML"/>
    <w:semiHidden/>
    <w:locked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Adresanaoblku">
    <w:name w:val="envelope address"/>
    <w:basedOn w:val="Normln"/>
    <w:semiHidden/>
    <w:pPr>
      <w:framePr w:w="7920" w:h="1980" w:hRule="exact" w:hSpace="141" w:wrap="auto" w:hAnchor="page" w:xAlign="center" w:yAlign="bottom"/>
      <w:ind w:left="2880"/>
    </w:pPr>
    <w:rPr>
      <w:rFonts w:ascii="Arial" w:hAnsi="Arial" w:cs="Arial"/>
    </w:rPr>
  </w:style>
  <w:style w:type="character" w:styleId="AkronymHTML">
    <w:name w:val="HTML Acronym"/>
    <w:basedOn w:val="Standardnpsmoodstavce"/>
    <w:semiHidden/>
  </w:style>
  <w:style w:type="table" w:styleId="Barevntabulka1">
    <w:name w:val="Table Colorful 1"/>
    <w:basedOn w:val="Normlntabulka"/>
    <w:semiHidden/>
    <w:rPr>
      <w:rFonts w:ascii="Times New Roman" w:eastAsia="Times New Roman" w:hAnsi="Times New Roman" w:cs="Times New Roman"/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revntabulka2">
    <w:name w:val="Table Colorful 2"/>
    <w:basedOn w:val="Normlntabulka"/>
    <w:semiHidden/>
    <w:rPr>
      <w:rFonts w:ascii="Times New Roman" w:eastAsia="Times New Roman" w:hAnsi="Times New Roman" w:cs="Times New Roman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revntabulka3">
    <w:name w:val="Table Colorful 3"/>
    <w:basedOn w:val="Normlntabulka"/>
    <w:semiHidden/>
    <w:rPr>
      <w:rFonts w:ascii="Times New Roman" w:eastAsia="Times New Roman" w:hAnsi="Times New Roman" w:cs="Times New Roman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CittHTML">
    <w:name w:val="HTML Cite"/>
    <w:semiHidden/>
    <w:rPr>
      <w:i/>
      <w:iCs/>
    </w:rPr>
  </w:style>
  <w:style w:type="character" w:styleId="slodku">
    <w:name w:val="line number"/>
    <w:basedOn w:val="Standardnpsmoodstavce"/>
    <w:semiHidden/>
  </w:style>
  <w:style w:type="paragraph" w:styleId="slovanseznam">
    <w:name w:val="List Number"/>
    <w:basedOn w:val="Normln"/>
    <w:semiHidden/>
    <w:pPr>
      <w:numPr>
        <w:numId w:val="1"/>
      </w:numPr>
    </w:pPr>
  </w:style>
  <w:style w:type="paragraph" w:styleId="slovanseznam2">
    <w:name w:val="List Number 2"/>
    <w:basedOn w:val="Normln"/>
    <w:semiHidden/>
    <w:pPr>
      <w:numPr>
        <w:numId w:val="2"/>
      </w:numPr>
    </w:pPr>
  </w:style>
  <w:style w:type="paragraph" w:styleId="slovanseznam3">
    <w:name w:val="List Number 3"/>
    <w:basedOn w:val="Normln"/>
    <w:semiHidden/>
    <w:pPr>
      <w:numPr>
        <w:numId w:val="3"/>
      </w:numPr>
    </w:pPr>
  </w:style>
  <w:style w:type="paragraph" w:styleId="slovanseznam4">
    <w:name w:val="List Number 4"/>
    <w:basedOn w:val="Normln"/>
    <w:semiHidden/>
    <w:pPr>
      <w:numPr>
        <w:numId w:val="4"/>
      </w:numPr>
    </w:pPr>
  </w:style>
  <w:style w:type="paragraph" w:styleId="slovanseznam5">
    <w:name w:val="List Number 5"/>
    <w:basedOn w:val="Normln"/>
    <w:semiHidden/>
    <w:pPr>
      <w:numPr>
        <w:numId w:val="5"/>
      </w:numPr>
    </w:pPr>
  </w:style>
  <w:style w:type="paragraph" w:styleId="Datum">
    <w:name w:val="Date"/>
    <w:basedOn w:val="Normln"/>
    <w:next w:val="Normln"/>
    <w:link w:val="DatumChar"/>
    <w:semiHidden/>
  </w:style>
  <w:style w:type="character" w:customStyle="1" w:styleId="DatumChar">
    <w:name w:val="Datum Char"/>
    <w:link w:val="Datum"/>
    <w:semiHidden/>
    <w:locked/>
    <w:rPr>
      <w:rFonts w:ascii="Times New Roman" w:eastAsia="Times New Roman" w:hAnsi="Times New Roman" w:cs="Times New Roman"/>
      <w:sz w:val="24"/>
      <w:szCs w:val="24"/>
    </w:rPr>
  </w:style>
  <w:style w:type="character" w:styleId="DefiniceHTML">
    <w:name w:val="HTML Definition"/>
    <w:semiHidden/>
    <w:rPr>
      <w:i/>
      <w:iCs/>
    </w:rPr>
  </w:style>
  <w:style w:type="table" w:styleId="Elegantntabulka">
    <w:name w:val="Table Elegant"/>
    <w:basedOn w:val="Normlntabulka"/>
    <w:semiHidden/>
    <w:rPr>
      <w:rFonts w:ascii="Times New Roman" w:eastAsia="Times New Roman" w:hAnsi="Times New Roman" w:cs="Times New Roman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FormtovanvHTML">
    <w:name w:val="HTML Preformatted"/>
    <w:basedOn w:val="Normln"/>
    <w:link w:val="FormtovanvHTMLChar"/>
    <w:uiPriority w:val="99"/>
    <w:semiHidden/>
    <w:rPr>
      <w:rFonts w:ascii="Courier New" w:hAnsi="Courier New" w:cs="Courier New"/>
      <w:sz w:val="20"/>
      <w:szCs w:val="20"/>
    </w:rPr>
  </w:style>
  <w:style w:type="character" w:customStyle="1" w:styleId="FormtovanvHTMLChar">
    <w:name w:val="Formátovaný v HTML Char"/>
    <w:link w:val="FormtovanvHTML"/>
    <w:uiPriority w:val="99"/>
    <w:semiHidden/>
    <w:locked/>
    <w:rPr>
      <w:rFonts w:ascii="Courier New" w:eastAsia="Times New Roman" w:hAnsi="Courier New" w:cs="Courier New"/>
    </w:rPr>
  </w:style>
  <w:style w:type="paragraph" w:styleId="Hlavikaobsahu">
    <w:name w:val="toa heading"/>
    <w:basedOn w:val="Normln"/>
    <w:next w:val="Normln"/>
    <w:semiHidden/>
    <w:pPr>
      <w:spacing w:before="120"/>
    </w:pPr>
    <w:rPr>
      <w:rFonts w:ascii="Arial" w:hAnsi="Arial" w:cs="Arial"/>
      <w:b/>
      <w:bCs/>
    </w:rPr>
  </w:style>
  <w:style w:type="paragraph" w:styleId="Rejstk1">
    <w:name w:val="index 1"/>
    <w:basedOn w:val="Normln"/>
    <w:next w:val="Normln"/>
    <w:autoRedefine/>
    <w:semiHidden/>
    <w:pPr>
      <w:ind w:left="240" w:hanging="240"/>
    </w:pPr>
  </w:style>
  <w:style w:type="paragraph" w:styleId="Hlavikarejstku">
    <w:name w:val="index heading"/>
    <w:basedOn w:val="Normln"/>
    <w:next w:val="Rejstk1"/>
    <w:semiHidden/>
    <w:rPr>
      <w:rFonts w:ascii="Arial" w:hAnsi="Arial" w:cs="Arial"/>
      <w:b/>
      <w:bCs/>
    </w:rPr>
  </w:style>
  <w:style w:type="character" w:styleId="Hypertextovodkaz">
    <w:name w:val="Hyperlink"/>
    <w:locked/>
    <w:rPr>
      <w:color w:val="0000FF"/>
      <w:u w:val="single"/>
    </w:rPr>
  </w:style>
  <w:style w:type="table" w:styleId="Jednoduchtabulka1">
    <w:name w:val="Table Simple 1"/>
    <w:basedOn w:val="Normlntabulka"/>
    <w:semiHidden/>
    <w:rPr>
      <w:rFonts w:ascii="Times New Roman" w:eastAsia="Times New Roman" w:hAnsi="Times New Roman" w:cs="Times New Roman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Jednoduchtabulka2">
    <w:name w:val="Table Simple 2"/>
    <w:basedOn w:val="Normlntabulka"/>
    <w:semiHidden/>
    <w:rPr>
      <w:rFonts w:ascii="Times New Roman" w:eastAsia="Times New Roman" w:hAnsi="Times New Roman" w:cs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Jednoduchtabulka3">
    <w:name w:val="Table Simple 3"/>
    <w:basedOn w:val="Normlntabulka"/>
    <w:semiHidden/>
    <w:rPr>
      <w:rFonts w:ascii="Times New Roman" w:eastAsia="Times New Roman" w:hAnsi="Times New Roman" w:cs="Times New Roman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Klasicktabulka1">
    <w:name w:val="Table Classic 1"/>
    <w:basedOn w:val="Normlntabulka"/>
    <w:semiHidden/>
    <w:rPr>
      <w:rFonts w:ascii="Times New Roman" w:eastAsia="Times New Roman" w:hAnsi="Times New Roman" w:cs="Times New Roman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icktabulka2">
    <w:name w:val="Table Classic 2"/>
    <w:basedOn w:val="Normlntabulka"/>
    <w:semiHidden/>
    <w:rPr>
      <w:rFonts w:ascii="Times New Roman" w:eastAsia="Times New Roman" w:hAnsi="Times New Roman" w:cs="Times New Roman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icktabulka3">
    <w:name w:val="Table Classic 3"/>
    <w:basedOn w:val="Normlntabulka"/>
    <w:semiHidden/>
    <w:rPr>
      <w:rFonts w:ascii="Times New Roman" w:eastAsia="Times New Roman" w:hAnsi="Times New Roman" w:cs="Times New Roman"/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icktabulka4">
    <w:name w:val="Table Classic 4"/>
    <w:basedOn w:val="Normlntabulka"/>
    <w:semiHidden/>
    <w:rPr>
      <w:rFonts w:ascii="Times New Roman" w:eastAsia="Times New Roman" w:hAnsi="Times New Roman" w:cs="Times New Roman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KlvesniceHTML">
    <w:name w:val="HTML Keyboard"/>
    <w:semiHidden/>
    <w:rPr>
      <w:rFonts w:ascii="Courier New" w:hAnsi="Courier New" w:cs="Courier New"/>
      <w:sz w:val="20"/>
      <w:szCs w:val="20"/>
    </w:rPr>
  </w:style>
  <w:style w:type="character" w:styleId="KdHTML">
    <w:name w:val="HTML Code"/>
    <w:semiHidden/>
    <w:rPr>
      <w:rFonts w:ascii="Courier New" w:hAnsi="Courier New" w:cs="Courier New"/>
      <w:sz w:val="20"/>
      <w:szCs w:val="20"/>
    </w:rPr>
  </w:style>
  <w:style w:type="table" w:styleId="Moderntabulka">
    <w:name w:val="Table Contemporary"/>
    <w:basedOn w:val="Normlntabulka"/>
    <w:semiHidden/>
    <w:rPr>
      <w:rFonts w:ascii="Times New Roman" w:eastAsia="Times New Roman" w:hAnsi="Times New Roman" w:cs="Times New Roman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Motivtabulky">
    <w:name w:val="Table Theme"/>
    <w:basedOn w:val="Normlntabulka"/>
    <w:semiHidden/>
    <w:rPr>
      <w:rFonts w:ascii="Times New Roman" w:eastAsia="Times New Roman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katabulky">
    <w:name w:val="Table Grid"/>
    <w:basedOn w:val="Normlntabulka"/>
    <w:locked/>
    <w:rPr>
      <w:rFonts w:ascii="Times New Roman" w:eastAsia="Times New Roman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katabulky1">
    <w:name w:val="Table Grid 1"/>
    <w:basedOn w:val="Normlntabulka"/>
    <w:semiHidden/>
    <w:rPr>
      <w:rFonts w:ascii="Times New Roman" w:eastAsia="Times New Roman" w:hAnsi="Times New Roman" w:cs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katabulky2">
    <w:name w:val="Table Grid 2"/>
    <w:basedOn w:val="Normlntabulka"/>
    <w:semiHidden/>
    <w:rPr>
      <w:rFonts w:ascii="Times New Roman" w:eastAsia="Times New Roman" w:hAnsi="Times New Roman" w:cs="Times New Roman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katabulky3">
    <w:name w:val="Table Grid 3"/>
    <w:basedOn w:val="Normlntabulka"/>
    <w:semiHidden/>
    <w:rPr>
      <w:rFonts w:ascii="Times New Roman" w:eastAsia="Times New Roman" w:hAnsi="Times New Roman" w:cs="Times New Roman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katabulky4">
    <w:name w:val="Table Grid 4"/>
    <w:basedOn w:val="Normlntabulka"/>
    <w:semiHidden/>
    <w:rPr>
      <w:rFonts w:ascii="Times New Roman" w:eastAsia="Times New Roman" w:hAnsi="Times New Roman" w:cs="Times New Roman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katabulky5">
    <w:name w:val="Table Grid 5"/>
    <w:basedOn w:val="Normlntabulka"/>
    <w:semiHidden/>
    <w:rPr>
      <w:rFonts w:ascii="Times New Roman" w:eastAsia="Times New Roman" w:hAnsi="Times New Roman" w:cs="Times New Roman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Mkatabulky6">
    <w:name w:val="Table Grid 6"/>
    <w:basedOn w:val="Normlntabulka"/>
    <w:semiHidden/>
    <w:rPr>
      <w:rFonts w:ascii="Times New Roman" w:eastAsia="Times New Roman" w:hAnsi="Times New Roman" w:cs="Times New Roman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Mkatabulky7">
    <w:name w:val="Table Grid 7"/>
    <w:basedOn w:val="Normlntabulka"/>
    <w:semiHidden/>
    <w:rPr>
      <w:rFonts w:ascii="Times New Roman" w:eastAsia="Times New Roman" w:hAnsi="Times New Roman" w:cs="Times New Roman"/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Mkatabulky8">
    <w:name w:val="Table Grid 8"/>
    <w:basedOn w:val="Normlntabulka"/>
    <w:semiHidden/>
    <w:rPr>
      <w:rFonts w:ascii="Times New Roman" w:eastAsia="Times New Roman" w:hAnsi="Times New Roman" w:cs="Times New Roman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adpispoznmky">
    <w:name w:val="Note Heading"/>
    <w:basedOn w:val="Normln"/>
    <w:next w:val="Normln"/>
    <w:link w:val="NadpispoznmkyChar"/>
    <w:semiHidden/>
  </w:style>
  <w:style w:type="character" w:customStyle="1" w:styleId="NadpispoznmkyChar">
    <w:name w:val="Nadpis poznámky Char"/>
    <w:link w:val="Nadpispoznmky"/>
    <w:semiHidden/>
    <w:locked/>
    <w:rPr>
      <w:rFonts w:ascii="Times New Roman" w:eastAsia="Times New Roman" w:hAnsi="Times New Roman" w:cs="Times New Roman"/>
      <w:sz w:val="24"/>
      <w:szCs w:val="24"/>
    </w:rPr>
  </w:style>
  <w:style w:type="paragraph" w:styleId="Nzev">
    <w:name w:val="Title"/>
    <w:basedOn w:val="Normln"/>
    <w:link w:val="NzevChar"/>
    <w:qFormat/>
    <w:locked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NzevChar">
    <w:name w:val="Název Char"/>
    <w:link w:val="Nzev"/>
    <w:locked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Normlnweb">
    <w:name w:val="Normal (Web)"/>
    <w:basedOn w:val="Normln"/>
    <w:locked/>
  </w:style>
  <w:style w:type="paragraph" w:styleId="Normlnodsazen">
    <w:name w:val="Normal Indent"/>
    <w:basedOn w:val="Normln"/>
    <w:semiHidden/>
    <w:pPr>
      <w:ind w:left="708"/>
    </w:pPr>
  </w:style>
  <w:style w:type="paragraph" w:styleId="Obsah1">
    <w:name w:val="toc 1"/>
    <w:basedOn w:val="Normln"/>
    <w:next w:val="Normln"/>
    <w:autoRedefine/>
    <w:locked/>
  </w:style>
  <w:style w:type="paragraph" w:styleId="Obsah2">
    <w:name w:val="toc 2"/>
    <w:basedOn w:val="Normln"/>
    <w:next w:val="Normln"/>
    <w:autoRedefine/>
    <w:locked/>
    <w:pPr>
      <w:ind w:left="240"/>
    </w:pPr>
  </w:style>
  <w:style w:type="paragraph" w:styleId="Obsah3">
    <w:name w:val="toc 3"/>
    <w:basedOn w:val="Normln"/>
    <w:next w:val="Normln"/>
    <w:autoRedefine/>
    <w:locked/>
    <w:pPr>
      <w:ind w:left="480"/>
    </w:pPr>
  </w:style>
  <w:style w:type="paragraph" w:styleId="Obsah4">
    <w:name w:val="toc 4"/>
    <w:basedOn w:val="Normln"/>
    <w:next w:val="Normln"/>
    <w:autoRedefine/>
    <w:locked/>
    <w:pPr>
      <w:ind w:left="720"/>
    </w:pPr>
  </w:style>
  <w:style w:type="paragraph" w:styleId="Obsah5">
    <w:name w:val="toc 5"/>
    <w:basedOn w:val="Normln"/>
    <w:next w:val="Normln"/>
    <w:autoRedefine/>
    <w:locked/>
    <w:pPr>
      <w:ind w:left="960"/>
    </w:pPr>
  </w:style>
  <w:style w:type="paragraph" w:styleId="Obsah6">
    <w:name w:val="toc 6"/>
    <w:basedOn w:val="Normln"/>
    <w:next w:val="Normln"/>
    <w:autoRedefine/>
    <w:locked/>
    <w:pPr>
      <w:ind w:left="1200"/>
    </w:pPr>
  </w:style>
  <w:style w:type="paragraph" w:styleId="Obsah7">
    <w:name w:val="toc 7"/>
    <w:basedOn w:val="Normln"/>
    <w:next w:val="Normln"/>
    <w:autoRedefine/>
    <w:locked/>
    <w:pPr>
      <w:ind w:left="1440"/>
    </w:pPr>
  </w:style>
  <w:style w:type="paragraph" w:styleId="Obsah8">
    <w:name w:val="toc 8"/>
    <w:basedOn w:val="Normln"/>
    <w:next w:val="Normln"/>
    <w:autoRedefine/>
    <w:locked/>
    <w:pPr>
      <w:ind w:left="1680"/>
    </w:pPr>
  </w:style>
  <w:style w:type="paragraph" w:styleId="Obsah9">
    <w:name w:val="toc 9"/>
    <w:basedOn w:val="Normln"/>
    <w:next w:val="Normln"/>
    <w:autoRedefine/>
    <w:locked/>
    <w:pPr>
      <w:ind w:left="1920"/>
    </w:pPr>
  </w:style>
  <w:style w:type="character" w:styleId="Odkaznavysvtlivky">
    <w:name w:val="endnote reference"/>
    <w:semiHidden/>
    <w:rPr>
      <w:vertAlign w:val="superscript"/>
    </w:rPr>
  </w:style>
  <w:style w:type="paragraph" w:styleId="Osloven">
    <w:name w:val="Salutation"/>
    <w:basedOn w:val="Normln"/>
    <w:next w:val="Normln"/>
    <w:link w:val="OslovenChar"/>
    <w:semiHidden/>
  </w:style>
  <w:style w:type="character" w:customStyle="1" w:styleId="OslovenChar">
    <w:name w:val="Oslovení Char"/>
    <w:link w:val="Osloven"/>
    <w:semiHidden/>
    <w:locked/>
    <w:rPr>
      <w:rFonts w:ascii="Times New Roman" w:eastAsia="Times New Roman" w:hAnsi="Times New Roman" w:cs="Times New Roman"/>
      <w:sz w:val="24"/>
      <w:szCs w:val="24"/>
    </w:rPr>
  </w:style>
  <w:style w:type="paragraph" w:styleId="Podpis">
    <w:name w:val="Signature"/>
    <w:basedOn w:val="Normln"/>
    <w:link w:val="PodpisChar"/>
    <w:semiHidden/>
    <w:pPr>
      <w:ind w:left="4252"/>
    </w:pPr>
  </w:style>
  <w:style w:type="character" w:customStyle="1" w:styleId="PodpisChar">
    <w:name w:val="Podpis Char"/>
    <w:link w:val="Podpis"/>
    <w:semiHidden/>
    <w:locked/>
    <w:rPr>
      <w:rFonts w:ascii="Times New Roman" w:eastAsia="Times New Roman" w:hAnsi="Times New Roman" w:cs="Times New Roman"/>
      <w:sz w:val="24"/>
      <w:szCs w:val="24"/>
    </w:rPr>
  </w:style>
  <w:style w:type="paragraph" w:styleId="Podpise-mailu">
    <w:name w:val="E-mail Signature"/>
    <w:basedOn w:val="Normln"/>
    <w:link w:val="Podpise-mailuChar"/>
    <w:semiHidden/>
  </w:style>
  <w:style w:type="character" w:customStyle="1" w:styleId="Podpise-mailuChar">
    <w:name w:val="Podpis e-mailu Char"/>
    <w:link w:val="Podpise-mailu"/>
    <w:semiHidden/>
    <w:locked/>
    <w:rPr>
      <w:rFonts w:ascii="Times New Roman" w:eastAsia="Times New Roman" w:hAnsi="Times New Roman" w:cs="Times New Roman"/>
      <w:sz w:val="24"/>
      <w:szCs w:val="24"/>
    </w:rPr>
  </w:style>
  <w:style w:type="paragraph" w:styleId="Podtitul">
    <w:name w:val="Subtitle"/>
    <w:basedOn w:val="Normln"/>
    <w:link w:val="PodtitulChar"/>
    <w:qFormat/>
    <w:locked/>
    <w:pPr>
      <w:spacing w:after="60"/>
      <w:jc w:val="center"/>
      <w:outlineLvl w:val="1"/>
    </w:pPr>
    <w:rPr>
      <w:rFonts w:ascii="Arial" w:hAnsi="Arial" w:cs="Arial"/>
    </w:rPr>
  </w:style>
  <w:style w:type="character" w:customStyle="1" w:styleId="PodtitulChar">
    <w:name w:val="Podtitul Char"/>
    <w:link w:val="Podtitul"/>
    <w:locked/>
    <w:rPr>
      <w:rFonts w:ascii="Arial" w:eastAsia="Times New Roman" w:hAnsi="Arial" w:cs="Arial"/>
      <w:sz w:val="24"/>
      <w:szCs w:val="24"/>
    </w:rPr>
  </w:style>
  <w:style w:type="paragraph" w:styleId="Pokraovnseznamu">
    <w:name w:val="List Continue"/>
    <w:basedOn w:val="Normln"/>
    <w:semiHidden/>
    <w:pPr>
      <w:spacing w:after="120"/>
      <w:ind w:left="283"/>
    </w:pPr>
  </w:style>
  <w:style w:type="paragraph" w:styleId="Pokraovnseznamu2">
    <w:name w:val="List Continue 2"/>
    <w:basedOn w:val="Normln"/>
    <w:semiHidden/>
    <w:pPr>
      <w:spacing w:after="120"/>
      <w:ind w:left="566"/>
    </w:pPr>
  </w:style>
  <w:style w:type="paragraph" w:styleId="Pokraovnseznamu3">
    <w:name w:val="List Continue 3"/>
    <w:basedOn w:val="Normln"/>
    <w:semiHidden/>
    <w:pPr>
      <w:spacing w:after="120"/>
      <w:ind w:left="849"/>
    </w:pPr>
  </w:style>
  <w:style w:type="paragraph" w:styleId="Pokraovnseznamu4">
    <w:name w:val="List Continue 4"/>
    <w:basedOn w:val="Normln"/>
    <w:semiHidden/>
    <w:pPr>
      <w:spacing w:after="120"/>
      <w:ind w:left="1132"/>
    </w:pPr>
  </w:style>
  <w:style w:type="paragraph" w:styleId="Pokraovnseznamu5">
    <w:name w:val="List Continue 5"/>
    <w:basedOn w:val="Normln"/>
    <w:semiHidden/>
    <w:pPr>
      <w:spacing w:after="120"/>
      <w:ind w:left="1415"/>
    </w:pPr>
  </w:style>
  <w:style w:type="table" w:styleId="Profesionlntabulka">
    <w:name w:val="Table Professional"/>
    <w:basedOn w:val="Normlntabulka"/>
    <w:semiHidden/>
    <w:rPr>
      <w:rFonts w:ascii="Times New Roman" w:eastAsia="Times New Roman" w:hAnsi="Times New Roman" w:cs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PromnnHTML">
    <w:name w:val="HTML Variable"/>
    <w:semiHidden/>
    <w:rPr>
      <w:i/>
      <w:iCs/>
    </w:rPr>
  </w:style>
  <w:style w:type="paragraph" w:styleId="Prosttext">
    <w:name w:val="Plain Text"/>
    <w:basedOn w:val="Normln"/>
    <w:link w:val="ProsttextChar"/>
    <w:semiHidden/>
    <w:rPr>
      <w:rFonts w:ascii="Courier New" w:hAnsi="Courier New" w:cs="Courier New"/>
      <w:sz w:val="20"/>
      <w:szCs w:val="20"/>
    </w:rPr>
  </w:style>
  <w:style w:type="character" w:customStyle="1" w:styleId="ProsttextChar">
    <w:name w:val="Prostý text Char"/>
    <w:link w:val="Prosttext"/>
    <w:semiHidden/>
    <w:locked/>
    <w:rPr>
      <w:rFonts w:ascii="Courier New" w:eastAsia="Times New Roman" w:hAnsi="Courier New" w:cs="Courier New"/>
    </w:rPr>
  </w:style>
  <w:style w:type="character" w:styleId="PsacstrojHTML">
    <w:name w:val="HTML Typewriter"/>
    <w:semiHidden/>
    <w:rPr>
      <w:rFonts w:ascii="Courier New" w:hAnsi="Courier New" w:cs="Courier New"/>
      <w:sz w:val="20"/>
      <w:szCs w:val="20"/>
    </w:rPr>
  </w:style>
  <w:style w:type="paragraph" w:styleId="Rejstk2">
    <w:name w:val="index 2"/>
    <w:basedOn w:val="Normln"/>
    <w:next w:val="Normln"/>
    <w:autoRedefine/>
    <w:semiHidden/>
    <w:pPr>
      <w:ind w:left="480" w:hanging="240"/>
    </w:pPr>
  </w:style>
  <w:style w:type="paragraph" w:styleId="Rejstk3">
    <w:name w:val="index 3"/>
    <w:basedOn w:val="Normln"/>
    <w:next w:val="Normln"/>
    <w:autoRedefine/>
    <w:semiHidden/>
    <w:pPr>
      <w:ind w:left="720" w:hanging="240"/>
    </w:pPr>
  </w:style>
  <w:style w:type="paragraph" w:styleId="Rejstk4">
    <w:name w:val="index 4"/>
    <w:basedOn w:val="Normln"/>
    <w:next w:val="Normln"/>
    <w:autoRedefine/>
    <w:semiHidden/>
    <w:pPr>
      <w:ind w:left="960" w:hanging="240"/>
    </w:pPr>
  </w:style>
  <w:style w:type="paragraph" w:styleId="Rejstk5">
    <w:name w:val="index 5"/>
    <w:basedOn w:val="Normln"/>
    <w:next w:val="Normln"/>
    <w:autoRedefine/>
    <w:semiHidden/>
    <w:pPr>
      <w:ind w:left="1200" w:hanging="240"/>
    </w:pPr>
  </w:style>
  <w:style w:type="paragraph" w:styleId="Rejstk6">
    <w:name w:val="index 6"/>
    <w:basedOn w:val="Normln"/>
    <w:next w:val="Normln"/>
    <w:autoRedefine/>
    <w:semiHidden/>
    <w:pPr>
      <w:ind w:left="1440" w:hanging="240"/>
    </w:pPr>
  </w:style>
  <w:style w:type="paragraph" w:styleId="Rejstk7">
    <w:name w:val="index 7"/>
    <w:basedOn w:val="Normln"/>
    <w:next w:val="Normln"/>
    <w:autoRedefine/>
    <w:semiHidden/>
    <w:pPr>
      <w:ind w:left="1680" w:hanging="240"/>
    </w:pPr>
  </w:style>
  <w:style w:type="paragraph" w:styleId="Rejstk8">
    <w:name w:val="index 8"/>
    <w:basedOn w:val="Normln"/>
    <w:next w:val="Normln"/>
    <w:autoRedefine/>
    <w:semiHidden/>
    <w:pPr>
      <w:ind w:left="1920" w:hanging="240"/>
    </w:pPr>
  </w:style>
  <w:style w:type="paragraph" w:styleId="Rejstk9">
    <w:name w:val="index 9"/>
    <w:basedOn w:val="Normln"/>
    <w:next w:val="Normln"/>
    <w:autoRedefine/>
    <w:semiHidden/>
    <w:pPr>
      <w:ind w:left="2160" w:hanging="240"/>
    </w:pPr>
  </w:style>
  <w:style w:type="paragraph" w:styleId="Rozloendokumentu">
    <w:name w:val="Document Map"/>
    <w:basedOn w:val="Normln"/>
    <w:link w:val="RozloendokumentuChar"/>
    <w:locked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RozloendokumentuChar">
    <w:name w:val="Rozložení dokumentu Char"/>
    <w:link w:val="Rozloendokumentu"/>
    <w:locked/>
    <w:rPr>
      <w:rFonts w:ascii="Tahoma" w:eastAsia="Times New Roman" w:hAnsi="Tahoma" w:cs="Tahoma"/>
      <w:shd w:val="clear" w:color="auto" w:fill="000080"/>
    </w:rPr>
  </w:style>
  <w:style w:type="paragraph" w:styleId="Seznam">
    <w:name w:val="List"/>
    <w:basedOn w:val="Normln"/>
    <w:semiHidden/>
    <w:pPr>
      <w:ind w:left="283" w:hanging="283"/>
    </w:pPr>
  </w:style>
  <w:style w:type="paragraph" w:styleId="Seznam2">
    <w:name w:val="List 2"/>
    <w:basedOn w:val="Normln"/>
    <w:semiHidden/>
    <w:pPr>
      <w:ind w:left="566" w:hanging="283"/>
    </w:pPr>
  </w:style>
  <w:style w:type="paragraph" w:styleId="Seznam3">
    <w:name w:val="List 3"/>
    <w:basedOn w:val="Normln"/>
    <w:semiHidden/>
    <w:pPr>
      <w:ind w:left="849" w:hanging="283"/>
    </w:pPr>
  </w:style>
  <w:style w:type="paragraph" w:styleId="Seznam4">
    <w:name w:val="List 4"/>
    <w:basedOn w:val="Normln"/>
    <w:semiHidden/>
    <w:pPr>
      <w:ind w:left="1132" w:hanging="283"/>
    </w:pPr>
  </w:style>
  <w:style w:type="paragraph" w:styleId="Seznam5">
    <w:name w:val="List 5"/>
    <w:basedOn w:val="Normln"/>
    <w:semiHidden/>
    <w:pPr>
      <w:ind w:left="1415" w:hanging="283"/>
    </w:pPr>
  </w:style>
  <w:style w:type="paragraph" w:styleId="Seznamcitac">
    <w:name w:val="table of authorities"/>
    <w:basedOn w:val="Normln"/>
    <w:next w:val="Normln"/>
    <w:semiHidden/>
    <w:pPr>
      <w:ind w:left="240" w:hanging="240"/>
    </w:pPr>
  </w:style>
  <w:style w:type="paragraph" w:styleId="Seznamobrzk">
    <w:name w:val="table of figures"/>
    <w:basedOn w:val="Normln"/>
    <w:next w:val="Normln"/>
    <w:semiHidden/>
  </w:style>
  <w:style w:type="paragraph" w:styleId="Seznamsodrkami">
    <w:name w:val="List Bullet"/>
    <w:basedOn w:val="Normln"/>
    <w:semiHidden/>
    <w:pPr>
      <w:numPr>
        <w:numId w:val="6"/>
      </w:numPr>
    </w:pPr>
  </w:style>
  <w:style w:type="paragraph" w:styleId="Seznamsodrkami2">
    <w:name w:val="List Bullet 2"/>
    <w:basedOn w:val="Normln"/>
    <w:semiHidden/>
    <w:pPr>
      <w:numPr>
        <w:numId w:val="7"/>
      </w:numPr>
    </w:pPr>
  </w:style>
  <w:style w:type="paragraph" w:styleId="Seznamsodrkami3">
    <w:name w:val="List Bullet 3"/>
    <w:basedOn w:val="Normln"/>
    <w:semiHidden/>
    <w:pPr>
      <w:numPr>
        <w:numId w:val="8"/>
      </w:numPr>
    </w:pPr>
  </w:style>
  <w:style w:type="paragraph" w:styleId="Seznamsodrkami4">
    <w:name w:val="List Bullet 4"/>
    <w:basedOn w:val="Normln"/>
    <w:semiHidden/>
    <w:pPr>
      <w:numPr>
        <w:numId w:val="9"/>
      </w:numPr>
    </w:pPr>
  </w:style>
  <w:style w:type="paragraph" w:styleId="Seznamsodrkami5">
    <w:name w:val="List Bullet 5"/>
    <w:basedOn w:val="Normln"/>
    <w:semiHidden/>
    <w:pPr>
      <w:numPr>
        <w:numId w:val="10"/>
      </w:numPr>
    </w:pPr>
  </w:style>
  <w:style w:type="character" w:styleId="Siln">
    <w:name w:val="Strong"/>
    <w:qFormat/>
    <w:locked/>
    <w:rPr>
      <w:b/>
      <w:bCs/>
    </w:rPr>
  </w:style>
  <w:style w:type="character" w:styleId="Sledovanodkaz">
    <w:name w:val="FollowedHyperlink"/>
    <w:semiHidden/>
    <w:rPr>
      <w:color w:val="800080"/>
      <w:u w:val="single"/>
    </w:rPr>
  </w:style>
  <w:style w:type="table" w:styleId="Sloupcetabulky1">
    <w:name w:val="Table Columns 1"/>
    <w:basedOn w:val="Normlntabulka"/>
    <w:semiHidden/>
    <w:rPr>
      <w:rFonts w:ascii="Times New Roman" w:eastAsia="Times New Roman" w:hAnsi="Times New Roman" w:cs="Times New Roman"/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loupcetabulky2">
    <w:name w:val="Table Columns 2"/>
    <w:basedOn w:val="Normlntabulka"/>
    <w:semiHidden/>
    <w:rPr>
      <w:rFonts w:ascii="Times New Roman" w:eastAsia="Times New Roman" w:hAnsi="Times New Roman" w:cs="Times New Roman"/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loupcetabulky3">
    <w:name w:val="Table Columns 3"/>
    <w:basedOn w:val="Normlntabulka"/>
    <w:semiHidden/>
    <w:rPr>
      <w:rFonts w:ascii="Times New Roman" w:eastAsia="Times New Roman" w:hAnsi="Times New Roman" w:cs="Times New Roman"/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loupcetabulky4">
    <w:name w:val="Table Columns 4"/>
    <w:basedOn w:val="Normlntabulka"/>
    <w:semiHidden/>
    <w:rPr>
      <w:rFonts w:ascii="Times New Roman" w:eastAsia="Times New Roman" w:hAnsi="Times New Roman" w:cs="Times New Roman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Sloupcetabulky5">
    <w:name w:val="Table Columns 5"/>
    <w:basedOn w:val="Normlntabulka"/>
    <w:semiHidden/>
    <w:rPr>
      <w:rFonts w:ascii="Times New Roman" w:eastAsia="Times New Roman" w:hAnsi="Times New Roman" w:cs="Times New Roman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ulkajakoseznam1">
    <w:name w:val="Table List 1"/>
    <w:basedOn w:val="Normlntabulka"/>
    <w:semiHidden/>
    <w:rPr>
      <w:rFonts w:ascii="Times New Roman" w:eastAsia="Times New Roman" w:hAnsi="Times New Roman" w:cs="Times New Roman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jakoseznam2">
    <w:name w:val="Table List 2"/>
    <w:basedOn w:val="Normlntabulka"/>
    <w:semiHidden/>
    <w:rPr>
      <w:rFonts w:ascii="Times New Roman" w:eastAsia="Times New Roman" w:hAnsi="Times New Roman" w:cs="Times New Roman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jakoseznam3">
    <w:name w:val="Table List 3"/>
    <w:basedOn w:val="Normlntabulka"/>
    <w:semiHidden/>
    <w:rPr>
      <w:rFonts w:ascii="Times New Roman" w:eastAsia="Times New Roman" w:hAnsi="Times New Roman" w:cs="Times New Roman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jakoseznam4">
    <w:name w:val="Table List 4"/>
    <w:basedOn w:val="Normlntabulka"/>
    <w:semiHidden/>
    <w:rPr>
      <w:rFonts w:ascii="Times New Roman" w:eastAsia="Times New Roman" w:hAnsi="Times New Roman" w:cs="Times New Roman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ulkajakoseznam5">
    <w:name w:val="Table List 5"/>
    <w:basedOn w:val="Normlntabulka"/>
    <w:semiHidden/>
    <w:rPr>
      <w:rFonts w:ascii="Times New Roman" w:eastAsia="Times New Roman" w:hAnsi="Times New Roman" w:cs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jakoseznam6">
    <w:name w:val="Table List 6"/>
    <w:basedOn w:val="Normlntabulka"/>
    <w:semiHidden/>
    <w:rPr>
      <w:rFonts w:ascii="Times New Roman" w:eastAsia="Times New Roman" w:hAnsi="Times New Roman" w:cs="Times New Roman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ulkajakoseznam7">
    <w:name w:val="Table List 7"/>
    <w:basedOn w:val="Normlntabulka"/>
    <w:semiHidden/>
    <w:rPr>
      <w:rFonts w:ascii="Times New Roman" w:eastAsia="Times New Roman" w:hAnsi="Times New Roman" w:cs="Times New Roman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ulkajakoseznam8">
    <w:name w:val="Table List 8"/>
    <w:basedOn w:val="Normlntabulka"/>
    <w:semiHidden/>
    <w:rPr>
      <w:rFonts w:ascii="Times New Roman" w:eastAsia="Times New Roman" w:hAnsi="Times New Roman" w:cs="Times New Roman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ulkasprostorovmiefekty1">
    <w:name w:val="Table 3D effects 1"/>
    <w:basedOn w:val="Normlntabulka"/>
    <w:semiHidden/>
    <w:rPr>
      <w:rFonts w:ascii="Times New Roman" w:eastAsia="Times New Roman" w:hAnsi="Times New Roman" w:cs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ulkasprostorovmiefekty2">
    <w:name w:val="Table 3D effects 2"/>
    <w:basedOn w:val="Normlntabulka"/>
    <w:semiHidden/>
    <w:rPr>
      <w:rFonts w:ascii="Times New Roman" w:eastAsia="Times New Roman" w:hAnsi="Times New Roman" w:cs="Times New Roman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sprostorovmiefekty3">
    <w:name w:val="Table 3D effects 3"/>
    <w:basedOn w:val="Normlntabulka"/>
    <w:semiHidden/>
    <w:rPr>
      <w:rFonts w:ascii="Times New Roman" w:eastAsia="Times New Roman" w:hAnsi="Times New Roman" w:cs="Times New Roma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stlumenmibarvami1">
    <w:name w:val="Table Subtle 1"/>
    <w:basedOn w:val="Normlntabulka"/>
    <w:semiHidden/>
    <w:rPr>
      <w:rFonts w:ascii="Times New Roman" w:eastAsia="Times New Roman" w:hAnsi="Times New Roman" w:cs="Times New Roman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stlumenmibarvami2">
    <w:name w:val="Table Subtle 2"/>
    <w:basedOn w:val="Normlntabulka"/>
    <w:semiHidden/>
    <w:rPr>
      <w:rFonts w:ascii="Times New Roman" w:eastAsia="Times New Roman" w:hAnsi="Times New Roman" w:cs="Times New Roman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extmakra">
    <w:name w:val="macro"/>
    <w:link w:val="TextmakraChar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TextmakraChar">
    <w:name w:val="Text makra Char"/>
    <w:link w:val="Textmakra"/>
    <w:semiHidden/>
    <w:locked/>
    <w:rPr>
      <w:rFonts w:ascii="Courier New" w:eastAsia="Times New Roman" w:hAnsi="Courier New" w:cs="Courier New"/>
    </w:rPr>
  </w:style>
  <w:style w:type="paragraph" w:styleId="Textpoznpodarou">
    <w:name w:val="footnote text"/>
    <w:basedOn w:val="Normln"/>
    <w:link w:val="TextpoznpodarouChar"/>
    <w:semiHidden/>
    <w:rPr>
      <w:sz w:val="20"/>
      <w:szCs w:val="20"/>
    </w:rPr>
  </w:style>
  <w:style w:type="character" w:customStyle="1" w:styleId="TextpoznpodarouChar">
    <w:name w:val="Text pozn. pod čarou Char"/>
    <w:link w:val="Textpoznpodarou"/>
    <w:semiHidden/>
    <w:locked/>
    <w:rPr>
      <w:rFonts w:ascii="Times New Roman" w:eastAsia="Times New Roman" w:hAnsi="Times New Roman" w:cs="Times New Roman"/>
    </w:rPr>
  </w:style>
  <w:style w:type="paragraph" w:styleId="Textvbloku">
    <w:name w:val="Block Text"/>
    <w:basedOn w:val="Normln"/>
    <w:semiHidden/>
    <w:pPr>
      <w:spacing w:after="120"/>
      <w:ind w:left="1440" w:right="1440"/>
    </w:pPr>
  </w:style>
  <w:style w:type="paragraph" w:styleId="Textvysvtlivek">
    <w:name w:val="endnote text"/>
    <w:basedOn w:val="Normln"/>
    <w:link w:val="TextvysvtlivekChar"/>
    <w:semiHidden/>
    <w:rPr>
      <w:sz w:val="20"/>
      <w:szCs w:val="20"/>
    </w:rPr>
  </w:style>
  <w:style w:type="character" w:customStyle="1" w:styleId="TextvysvtlivekChar">
    <w:name w:val="Text vysvětlivek Char"/>
    <w:link w:val="Textvysvtlivek"/>
    <w:semiHidden/>
    <w:locked/>
    <w:rPr>
      <w:rFonts w:ascii="Times New Roman" w:eastAsia="Times New Roman" w:hAnsi="Times New Roman" w:cs="Times New Roman"/>
    </w:rPr>
  </w:style>
  <w:style w:type="paragraph" w:styleId="Titulek">
    <w:name w:val="caption"/>
    <w:basedOn w:val="Normln"/>
    <w:next w:val="Normln"/>
    <w:qFormat/>
    <w:locked/>
    <w:rPr>
      <w:b/>
      <w:bCs/>
      <w:sz w:val="20"/>
      <w:szCs w:val="20"/>
    </w:rPr>
  </w:style>
  <w:style w:type="character" w:styleId="UkzkaHTML">
    <w:name w:val="HTML Sample"/>
    <w:semiHidden/>
    <w:rPr>
      <w:rFonts w:ascii="Courier New" w:hAnsi="Courier New" w:cs="Courier New"/>
    </w:rPr>
  </w:style>
  <w:style w:type="table" w:styleId="Webovtabulka1">
    <w:name w:val="Table Web 1"/>
    <w:basedOn w:val="Normlntabulka"/>
    <w:semiHidden/>
    <w:rPr>
      <w:rFonts w:ascii="Times New Roman" w:eastAsia="Times New Roman" w:hAnsi="Times New Roman" w:cs="Times New Roman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ovtabulka2">
    <w:name w:val="Table Web 2"/>
    <w:basedOn w:val="Normlntabulka"/>
    <w:semiHidden/>
    <w:rPr>
      <w:rFonts w:ascii="Times New Roman" w:eastAsia="Times New Roman" w:hAnsi="Times New Roman" w:cs="Times New Roman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ovtabulka3">
    <w:name w:val="Table Web 3"/>
    <w:basedOn w:val="Normlntabulka"/>
    <w:semiHidden/>
    <w:rPr>
      <w:rFonts w:ascii="Times New Roman" w:eastAsia="Times New Roman" w:hAnsi="Times New Roman" w:cs="Times New Roman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Zhlavzprvy">
    <w:name w:val="Message Header"/>
    <w:basedOn w:val="Normln"/>
    <w:link w:val="ZhlavzprvyChar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character" w:customStyle="1" w:styleId="ZhlavzprvyChar">
    <w:name w:val="Záhlaví zprávy Char"/>
    <w:link w:val="Zhlavzprvy"/>
    <w:semiHidden/>
    <w:locked/>
    <w:rPr>
      <w:rFonts w:ascii="Arial" w:eastAsia="Times New Roman" w:hAnsi="Arial" w:cs="Arial"/>
      <w:sz w:val="24"/>
      <w:szCs w:val="24"/>
      <w:shd w:val="pct20" w:color="auto" w:fill="auto"/>
    </w:rPr>
  </w:style>
  <w:style w:type="paragraph" w:styleId="Zkladntext">
    <w:name w:val="Body Text"/>
    <w:basedOn w:val="Normln"/>
    <w:link w:val="ZkladntextChar"/>
    <w:semiHidden/>
    <w:pPr>
      <w:spacing w:after="120"/>
    </w:pPr>
  </w:style>
  <w:style w:type="character" w:customStyle="1" w:styleId="ZkladntextChar">
    <w:name w:val="Základní text Char"/>
    <w:link w:val="Zkladntext"/>
    <w:semiHidden/>
    <w:locked/>
    <w:rPr>
      <w:rFonts w:ascii="Times New Roman" w:eastAsia="Times New Roman" w:hAnsi="Times New Roman" w:cs="Times New Roman"/>
      <w:sz w:val="24"/>
      <w:szCs w:val="24"/>
    </w:rPr>
  </w:style>
  <w:style w:type="paragraph" w:styleId="Zkladntext-prvnodsazen">
    <w:name w:val="Body Text First Indent"/>
    <w:basedOn w:val="Zkladntext"/>
    <w:link w:val="Zkladntext-prvnodsazenChar"/>
    <w:semiHidden/>
    <w:pPr>
      <w:ind w:firstLine="210"/>
    </w:pPr>
  </w:style>
  <w:style w:type="character" w:customStyle="1" w:styleId="Zkladntext-prvnodsazenChar">
    <w:name w:val="Základní text - první odsazený Char"/>
    <w:link w:val="Zkladntext-prvnodsazen"/>
    <w:semiHidden/>
    <w:locked/>
    <w:rPr>
      <w:rFonts w:ascii="Times New Roman" w:eastAsia="Times New Roman" w:hAnsi="Times New Roman" w:cs="Times New Roman"/>
      <w:sz w:val="24"/>
      <w:szCs w:val="24"/>
    </w:rPr>
  </w:style>
  <w:style w:type="paragraph" w:styleId="Zkladntextodsazen">
    <w:name w:val="Body Text Indent"/>
    <w:basedOn w:val="Normln"/>
    <w:link w:val="ZkladntextodsazenChar"/>
    <w:semiHidden/>
    <w:pPr>
      <w:spacing w:after="120"/>
      <w:ind w:left="283"/>
    </w:pPr>
  </w:style>
  <w:style w:type="character" w:customStyle="1" w:styleId="ZkladntextodsazenChar">
    <w:name w:val="Základní text odsazený Char"/>
    <w:link w:val="Zkladntextodsazen"/>
    <w:semiHidden/>
    <w:locked/>
    <w:rPr>
      <w:rFonts w:ascii="Times New Roman" w:eastAsia="Times New Roman" w:hAnsi="Times New Roman" w:cs="Times New Roman"/>
      <w:sz w:val="24"/>
      <w:szCs w:val="24"/>
    </w:rPr>
  </w:style>
  <w:style w:type="paragraph" w:styleId="Zkladntext-prvnodsazen2">
    <w:name w:val="Body Text First Indent 2"/>
    <w:basedOn w:val="Zkladntextodsazen"/>
    <w:link w:val="Zkladntext-prvnodsazen2Char"/>
    <w:semiHidden/>
    <w:pPr>
      <w:ind w:firstLine="210"/>
    </w:pPr>
  </w:style>
  <w:style w:type="character" w:customStyle="1" w:styleId="Zkladntext-prvnodsazen2Char">
    <w:name w:val="Základní text - první odsazený 2 Char"/>
    <w:link w:val="Zkladntext-prvnodsazen2"/>
    <w:semiHidden/>
    <w:locked/>
    <w:rPr>
      <w:rFonts w:ascii="Times New Roman" w:eastAsia="Times New Roman" w:hAnsi="Times New Roman" w:cs="Times New Roman"/>
      <w:sz w:val="24"/>
      <w:szCs w:val="24"/>
    </w:rPr>
  </w:style>
  <w:style w:type="paragraph" w:styleId="Zkladntext2">
    <w:name w:val="Body Text 2"/>
    <w:basedOn w:val="Normln"/>
    <w:link w:val="Zkladntext2Char"/>
    <w:semiHidden/>
    <w:pPr>
      <w:spacing w:after="120" w:line="480" w:lineRule="auto"/>
    </w:pPr>
  </w:style>
  <w:style w:type="character" w:customStyle="1" w:styleId="Zkladntext2Char">
    <w:name w:val="Základní text 2 Char"/>
    <w:link w:val="Zkladntext2"/>
    <w:semiHidden/>
    <w:locked/>
    <w:rPr>
      <w:rFonts w:ascii="Times New Roman" w:eastAsia="Times New Roman" w:hAnsi="Times New Roman" w:cs="Times New Roman"/>
      <w:sz w:val="24"/>
      <w:szCs w:val="24"/>
    </w:rPr>
  </w:style>
  <w:style w:type="paragraph" w:styleId="Zkladntext3">
    <w:name w:val="Body Text 3"/>
    <w:basedOn w:val="Normln"/>
    <w:link w:val="Zkladntext3Char"/>
    <w:semiHidden/>
    <w:pPr>
      <w:spacing w:after="120"/>
    </w:pPr>
    <w:rPr>
      <w:sz w:val="16"/>
      <w:szCs w:val="16"/>
    </w:rPr>
  </w:style>
  <w:style w:type="character" w:customStyle="1" w:styleId="Zkladntext3Char">
    <w:name w:val="Základní text 3 Char"/>
    <w:link w:val="Zkladntext3"/>
    <w:semiHidden/>
    <w:locked/>
    <w:rPr>
      <w:rFonts w:ascii="Times New Roman" w:eastAsia="Times New Roman" w:hAnsi="Times New Roman" w:cs="Times New Roman"/>
      <w:sz w:val="16"/>
      <w:szCs w:val="16"/>
    </w:rPr>
  </w:style>
  <w:style w:type="paragraph" w:styleId="Zkladntextodsazen2">
    <w:name w:val="Body Text Indent 2"/>
    <w:basedOn w:val="Normln"/>
    <w:link w:val="Zkladntextodsazen2Char"/>
    <w:semiHidden/>
    <w:pPr>
      <w:spacing w:after="120" w:line="480" w:lineRule="auto"/>
      <w:ind w:left="283"/>
    </w:pPr>
  </w:style>
  <w:style w:type="character" w:customStyle="1" w:styleId="Zkladntextodsazen2Char">
    <w:name w:val="Základní text odsazený 2 Char"/>
    <w:link w:val="Zkladntextodsazen2"/>
    <w:semiHidden/>
    <w:locked/>
    <w:rPr>
      <w:rFonts w:ascii="Times New Roman" w:eastAsia="Times New Roman" w:hAnsi="Times New Roman" w:cs="Times New Roman"/>
      <w:sz w:val="24"/>
      <w:szCs w:val="24"/>
    </w:rPr>
  </w:style>
  <w:style w:type="paragraph" w:styleId="Zkladntextodsazen3">
    <w:name w:val="Body Text Indent 3"/>
    <w:basedOn w:val="Normln"/>
    <w:link w:val="Zkladntextodsazen3Char"/>
    <w:semiHidden/>
    <w:pPr>
      <w:spacing w:after="120"/>
      <w:ind w:left="283"/>
    </w:pPr>
    <w:rPr>
      <w:sz w:val="16"/>
      <w:szCs w:val="16"/>
    </w:rPr>
  </w:style>
  <w:style w:type="character" w:customStyle="1" w:styleId="Zkladntextodsazen3Char">
    <w:name w:val="Základní text odsazený 3 Char"/>
    <w:link w:val="Zkladntextodsazen3"/>
    <w:semiHidden/>
    <w:locked/>
    <w:rPr>
      <w:rFonts w:ascii="Times New Roman" w:eastAsia="Times New Roman" w:hAnsi="Times New Roman" w:cs="Times New Roman"/>
      <w:sz w:val="16"/>
      <w:szCs w:val="16"/>
    </w:rPr>
  </w:style>
  <w:style w:type="paragraph" w:styleId="Zvr">
    <w:name w:val="Closing"/>
    <w:basedOn w:val="Normln"/>
    <w:link w:val="ZvrChar"/>
    <w:semiHidden/>
    <w:pPr>
      <w:ind w:left="4252"/>
    </w:pPr>
  </w:style>
  <w:style w:type="character" w:customStyle="1" w:styleId="ZvrChar">
    <w:name w:val="Závěr Char"/>
    <w:link w:val="Zvr"/>
    <w:semiHidden/>
    <w:locked/>
    <w:rPr>
      <w:rFonts w:ascii="Times New Roman" w:eastAsia="Times New Roman" w:hAnsi="Times New Roman" w:cs="Times New Roman"/>
      <w:sz w:val="24"/>
      <w:szCs w:val="24"/>
    </w:rPr>
  </w:style>
  <w:style w:type="character" w:styleId="Znakapoznpodarou">
    <w:name w:val="footnote reference"/>
    <w:semiHidden/>
    <w:rPr>
      <w:vertAlign w:val="superscript"/>
    </w:rPr>
  </w:style>
  <w:style w:type="paragraph" w:styleId="Zptenadresanaoblku">
    <w:name w:val="envelope return"/>
    <w:basedOn w:val="Normln"/>
    <w:semiHidden/>
    <w:rPr>
      <w:rFonts w:ascii="Arial" w:hAnsi="Arial" w:cs="Arial"/>
      <w:sz w:val="20"/>
      <w:szCs w:val="20"/>
    </w:rPr>
  </w:style>
  <w:style w:type="character" w:styleId="Zvraznn">
    <w:name w:val="Emphasis"/>
    <w:qFormat/>
    <w:locked/>
    <w:rPr>
      <w:i/>
      <w:iCs/>
    </w:rPr>
  </w:style>
  <w:style w:type="numbering" w:styleId="111111">
    <w:name w:val="Outline List 2"/>
    <w:basedOn w:val="Bezseznamu"/>
    <w:semiHidden/>
    <w:locked/>
    <w:pPr>
      <w:numPr>
        <w:numId w:val="21"/>
      </w:numPr>
    </w:pPr>
  </w:style>
  <w:style w:type="numbering" w:styleId="lnekoddl">
    <w:name w:val="Outline List 3"/>
    <w:basedOn w:val="Bezseznamu"/>
    <w:semiHidden/>
    <w:locked/>
    <w:pPr>
      <w:numPr>
        <w:numId w:val="23"/>
      </w:numPr>
    </w:pPr>
  </w:style>
  <w:style w:type="numbering" w:styleId="1ai">
    <w:name w:val="Outline List 1"/>
    <w:basedOn w:val="Bezseznamu"/>
    <w:semiHidden/>
    <w:locked/>
    <w:pPr>
      <w:numPr>
        <w:numId w:val="22"/>
      </w:numPr>
    </w:pPr>
  </w:style>
  <w:style w:type="character" w:customStyle="1" w:styleId="komentarkurzivapodtrzene">
    <w:name w:val="komentar_kurziva_podtrzene"/>
    <w:basedOn w:val="komentarkurziva"/>
    <w:uiPriority w:val="1"/>
    <w:rsid w:val="009668C7"/>
    <w:rPr>
      <w:i/>
      <w:iCs/>
      <w:vanish w:val="0"/>
      <w:u w:val="single"/>
      <w:bdr w:val="none" w:sz="0" w:space="0" w:color="auto"/>
      <w:shd w:val="clear" w:color="auto" w:fill="FFCC99"/>
    </w:rPr>
  </w:style>
  <w:style w:type="character" w:customStyle="1" w:styleId="komentarpreskrtnute">
    <w:name w:val="komentar_preskrtnute"/>
    <w:basedOn w:val="komentar"/>
    <w:uiPriority w:val="1"/>
    <w:rsid w:val="009668C7"/>
    <w:rPr>
      <w:strike/>
      <w:vanish w:val="0"/>
      <w:bdr w:val="none" w:sz="0" w:space="0" w:color="auto"/>
      <w:shd w:val="clear" w:color="auto" w:fill="FFCC99"/>
    </w:rPr>
  </w:style>
  <w:style w:type="character" w:customStyle="1" w:styleId="komentarpodtrzene">
    <w:name w:val="komentar_podtrzene"/>
    <w:basedOn w:val="komentar"/>
    <w:uiPriority w:val="1"/>
    <w:rsid w:val="009668C7"/>
    <w:rPr>
      <w:vanish w:val="0"/>
      <w:u w:val="single"/>
      <w:bdr w:val="none" w:sz="0" w:space="0" w:color="auto"/>
      <w:shd w:val="clear" w:color="auto" w:fill="FFCC99"/>
    </w:rPr>
  </w:style>
  <w:style w:type="character" w:customStyle="1" w:styleId="komentarpodtrzeni">
    <w:name w:val="komentar_podtrzeni"/>
    <w:basedOn w:val="komentar"/>
    <w:uiPriority w:val="1"/>
    <w:rsid w:val="009668C7"/>
    <w:rPr>
      <w:vanish w:val="0"/>
      <w:u w:val="single"/>
      <w:bdr w:val="none" w:sz="0" w:space="0" w:color="auto"/>
      <w:shd w:val="clear" w:color="auto" w:fill="FFCC99"/>
    </w:rPr>
  </w:style>
  <w:style w:type="character" w:customStyle="1" w:styleId="komentarkurzivatucne">
    <w:name w:val="komentar_kurziva_tucne"/>
    <w:basedOn w:val="komentarkurziva"/>
    <w:uiPriority w:val="1"/>
    <w:rPr>
      <w:b/>
      <w:i/>
      <w:iCs/>
      <w:vanish w:val="0"/>
      <w:bdr w:val="none" w:sz="0" w:space="0" w:color="auto"/>
      <w:shd w:val="clear" w:color="auto" w:fill="FFCC9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TUS Cyberbit Basic" w:eastAsia="TITUS Cyberbit Basic" w:hAnsi="TITUS Cyberbit Basic" w:cs="TITUS Cyberbit Basic"/>
        <w:lang w:val="cs-CZ" w:eastAsia="cs-CZ" w:bidi="ar-SA"/>
      </w:rPr>
    </w:rPrDefault>
    <w:pPrDefault/>
  </w:docDefaults>
  <w:latentStyles w:defLockedState="1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caption" w:semiHidden="0" w:unhideWhenUsed="0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HTML Preformatted" w:uiPriority="99"/>
    <w:lsdException w:name="Normal Table" w:uiPriority="99"/>
    <w:lsdException w:name="No List" w:uiPriority="99"/>
    <w:lsdException w:name="Table Grid" w:semiHidden="0" w:unhideWhenUsed="0"/>
    <w:lsdException w:name="Placeholder Text" w:locked="0" w:uiPriority="99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iPriority="99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ln">
    <w:name w:val="Normal"/>
    <w:qFormat/>
    <w:rsid w:val="009668C7"/>
    <w:rPr>
      <w:sz w:val="24"/>
      <w:szCs w:val="24"/>
    </w:rPr>
  </w:style>
  <w:style w:type="paragraph" w:styleId="Nadpis1">
    <w:name w:val="heading 1"/>
    <w:basedOn w:val="Normln"/>
    <w:next w:val="Normln"/>
    <w:link w:val="Nadpis1Char"/>
    <w:qFormat/>
    <w:rsid w:val="009668C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link w:val="Nadpis2Char"/>
    <w:qFormat/>
    <w:locked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Nadpis3">
    <w:name w:val="heading 3"/>
    <w:basedOn w:val="Normln"/>
    <w:next w:val="Normln"/>
    <w:link w:val="Nadpis3Char"/>
    <w:qFormat/>
    <w:locked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Nadpis4">
    <w:name w:val="heading 4"/>
    <w:basedOn w:val="Normln"/>
    <w:next w:val="Normln"/>
    <w:link w:val="Nadpis4Char"/>
    <w:qFormat/>
    <w:locked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Nadpis5">
    <w:name w:val="heading 5"/>
    <w:basedOn w:val="Normln"/>
    <w:next w:val="Normln"/>
    <w:link w:val="Nadpis5Char"/>
    <w:qFormat/>
    <w:locked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qFormat/>
    <w:locked/>
    <w:p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qFormat/>
    <w:locked/>
    <w:pPr>
      <w:spacing w:before="240" w:after="60"/>
      <w:outlineLvl w:val="6"/>
    </w:pPr>
  </w:style>
  <w:style w:type="paragraph" w:styleId="Nadpis8">
    <w:name w:val="heading 8"/>
    <w:basedOn w:val="Normln"/>
    <w:next w:val="Normln"/>
    <w:link w:val="Nadpis8Char"/>
    <w:qFormat/>
    <w:locked/>
    <w:p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link w:val="Nadpis9Char"/>
    <w:qFormat/>
    <w:locked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  <w:rsid w:val="009668C7"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  <w:rsid w:val="009668C7"/>
  </w:style>
  <w:style w:type="character" w:customStyle="1" w:styleId="Nadpis1Char">
    <w:name w:val="Nadpis 1 Char"/>
    <w:link w:val="Nadpis1"/>
    <w:locked/>
    <w:rPr>
      <w:rFonts w:ascii="Arial" w:hAnsi="Arial" w:cs="Arial"/>
      <w:b/>
      <w:bCs/>
      <w:kern w:val="32"/>
      <w:sz w:val="32"/>
      <w:szCs w:val="32"/>
    </w:rPr>
  </w:style>
  <w:style w:type="character" w:customStyle="1" w:styleId="Nadpis2Char">
    <w:name w:val="Nadpis 2 Char"/>
    <w:link w:val="Nadpis2"/>
    <w:locked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Nadpis3Char">
    <w:name w:val="Nadpis 3 Char"/>
    <w:link w:val="Nadpis3"/>
    <w:locked/>
    <w:rPr>
      <w:rFonts w:ascii="Arial" w:eastAsia="Times New Roman" w:hAnsi="Arial" w:cs="Arial"/>
      <w:b/>
      <w:bCs/>
      <w:sz w:val="26"/>
      <w:szCs w:val="26"/>
    </w:rPr>
  </w:style>
  <w:style w:type="character" w:customStyle="1" w:styleId="Nadpis4Char">
    <w:name w:val="Nadpis 4 Char"/>
    <w:link w:val="Nadpis4"/>
    <w:locked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Nadpis5Char">
    <w:name w:val="Nadpis 5 Char"/>
    <w:link w:val="Nadpis5"/>
    <w:locked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Nadpis6Char">
    <w:name w:val="Nadpis 6 Char"/>
    <w:link w:val="Nadpis6"/>
    <w:locked/>
    <w:rPr>
      <w:rFonts w:ascii="Times New Roman" w:eastAsia="Times New Roman" w:hAnsi="Times New Roman" w:cs="Times New Roman"/>
      <w:b/>
      <w:bCs/>
      <w:sz w:val="22"/>
      <w:szCs w:val="22"/>
    </w:rPr>
  </w:style>
  <w:style w:type="character" w:customStyle="1" w:styleId="Nadpis7Char">
    <w:name w:val="Nadpis 7 Char"/>
    <w:link w:val="Nadpis7"/>
    <w:locked/>
    <w:rPr>
      <w:rFonts w:ascii="Times New Roman" w:eastAsia="Times New Roman" w:hAnsi="Times New Roman" w:cs="Times New Roman"/>
      <w:sz w:val="24"/>
      <w:szCs w:val="24"/>
    </w:rPr>
  </w:style>
  <w:style w:type="character" w:customStyle="1" w:styleId="Nadpis8Char">
    <w:name w:val="Nadpis 8 Char"/>
    <w:link w:val="Nadpis8"/>
    <w:locked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Nadpis9Char">
    <w:name w:val="Nadpis 9 Char"/>
    <w:link w:val="Nadpis9"/>
    <w:locked/>
    <w:rPr>
      <w:rFonts w:ascii="Arial" w:eastAsia="Times New Roman" w:hAnsi="Arial" w:cs="Arial"/>
      <w:sz w:val="22"/>
      <w:szCs w:val="22"/>
    </w:rPr>
  </w:style>
  <w:style w:type="paragraph" w:styleId="Zhlav">
    <w:name w:val="header"/>
    <w:basedOn w:val="Normln"/>
    <w:link w:val="ZhlavChar"/>
    <w:rsid w:val="009668C7"/>
    <w:pPr>
      <w:tabs>
        <w:tab w:val="center" w:pos="4536"/>
        <w:tab w:val="right" w:pos="9072"/>
      </w:tabs>
    </w:pPr>
    <w:rPr>
      <w:b/>
      <w:sz w:val="16"/>
    </w:rPr>
  </w:style>
  <w:style w:type="character" w:customStyle="1" w:styleId="ZhlavChar">
    <w:name w:val="Záhlaví Char"/>
    <w:link w:val="Zhlav"/>
    <w:locked/>
    <w:rPr>
      <w:b/>
      <w:sz w:val="16"/>
      <w:szCs w:val="24"/>
    </w:rPr>
  </w:style>
  <w:style w:type="paragraph" w:customStyle="1" w:styleId="Heslovezahlavi">
    <w:name w:val="Heslove_zahlavi"/>
    <w:basedOn w:val="Heselnik"/>
    <w:qFormat/>
    <w:rsid w:val="009668C7"/>
    <w:pPr>
      <w:pBdr>
        <w:top w:val="double" w:sz="2" w:space="6" w:color="339966"/>
        <w:left w:val="double" w:sz="2" w:space="6" w:color="339966"/>
        <w:bottom w:val="double" w:sz="2" w:space="6" w:color="339966"/>
        <w:right w:val="double" w:sz="2" w:space="6" w:color="339966"/>
      </w:pBdr>
    </w:pPr>
  </w:style>
  <w:style w:type="paragraph" w:customStyle="1" w:styleId="Vykladvyznamu">
    <w:name w:val="Vyklad_vyznamu"/>
    <w:basedOn w:val="Heselnik"/>
    <w:qFormat/>
    <w:rsid w:val="009668C7"/>
    <w:pPr>
      <w:pBdr>
        <w:left w:val="wave" w:sz="6" w:space="6" w:color="FF0000"/>
      </w:pBdr>
      <w:spacing w:after="120"/>
      <w:ind w:left="227" w:hanging="227"/>
    </w:pPr>
  </w:style>
  <w:style w:type="paragraph" w:customStyle="1" w:styleId="Heselnik">
    <w:name w:val="Heselnik"/>
    <w:rsid w:val="009668C7"/>
    <w:rPr>
      <w:noProof/>
      <w:sz w:val="24"/>
    </w:rPr>
  </w:style>
  <w:style w:type="paragraph" w:customStyle="1" w:styleId="Poznamka">
    <w:name w:val="Poznamka"/>
    <w:basedOn w:val="Heselnik"/>
    <w:next w:val="Delimitatorhesel"/>
    <w:qFormat/>
    <w:rsid w:val="009668C7"/>
    <w:pPr>
      <w:pBdr>
        <w:right w:val="double" w:sz="4" w:space="4" w:color="3366FF"/>
      </w:pBdr>
    </w:pPr>
  </w:style>
  <w:style w:type="paragraph" w:customStyle="1" w:styleId="Odkazovezahlavi">
    <w:name w:val="Odkazove_zahlavi"/>
    <w:basedOn w:val="Heselnik"/>
    <w:next w:val="Heslovezahlavi"/>
    <w:qFormat/>
    <w:rsid w:val="009668C7"/>
    <w:pPr>
      <w:pBdr>
        <w:top w:val="single" w:sz="4" w:space="6" w:color="C0C0C0" w:shadow="1"/>
        <w:left w:val="single" w:sz="4" w:space="6" w:color="C0C0C0" w:shadow="1"/>
        <w:bottom w:val="single" w:sz="4" w:space="6" w:color="C0C0C0" w:shadow="1"/>
        <w:right w:val="single" w:sz="4" w:space="6" w:color="C0C0C0" w:shadow="1"/>
      </w:pBdr>
    </w:pPr>
  </w:style>
  <w:style w:type="character" w:customStyle="1" w:styleId="hesloveslovo">
    <w:name w:val="heslove_slovo"/>
    <w:qFormat/>
    <w:rsid w:val="009668C7"/>
    <w:rPr>
      <w:b/>
    </w:rPr>
  </w:style>
  <w:style w:type="character" w:customStyle="1" w:styleId="vyznam">
    <w:name w:val="vyznam"/>
    <w:qFormat/>
    <w:rsid w:val="009668C7"/>
    <w:rPr>
      <w:i/>
    </w:rPr>
  </w:style>
  <w:style w:type="character" w:customStyle="1" w:styleId="morfologickacharakteristika">
    <w:name w:val="morfologicka_charakteristika"/>
    <w:qFormat/>
    <w:rsid w:val="009668C7"/>
    <w:rPr>
      <w:bdr w:val="none" w:sz="0" w:space="0" w:color="auto"/>
      <w:shd w:val="clear" w:color="auto" w:fill="FFFF99"/>
    </w:rPr>
  </w:style>
  <w:style w:type="character" w:customStyle="1" w:styleId="slovnidruh">
    <w:name w:val="slovni_druh"/>
    <w:qFormat/>
    <w:rsid w:val="009668C7"/>
    <w:rPr>
      <w:b/>
      <w:sz w:val="18"/>
      <w:bdr w:val="none" w:sz="0" w:space="0" w:color="auto"/>
      <w:shd w:val="clear" w:color="auto" w:fill="99CCFF"/>
    </w:rPr>
  </w:style>
  <w:style w:type="character" w:customStyle="1" w:styleId="nonparej">
    <w:name w:val="nonparej"/>
    <w:qFormat/>
    <w:rsid w:val="009668C7"/>
    <w:rPr>
      <w:sz w:val="18"/>
      <w:bdr w:val="none" w:sz="0" w:space="0" w:color="auto"/>
      <w:shd w:val="clear" w:color="auto" w:fill="CCFFFF"/>
    </w:rPr>
  </w:style>
  <w:style w:type="character" w:customStyle="1" w:styleId="odkaz">
    <w:name w:val="odkaz"/>
    <w:qFormat/>
    <w:rsid w:val="009668C7"/>
    <w:rPr>
      <w:bdr w:val="single" w:sz="4" w:space="0" w:color="C0C0C0" w:shadow="1"/>
      <w:shd w:val="clear" w:color="auto" w:fill="F3F3F3"/>
    </w:rPr>
  </w:style>
  <w:style w:type="paragraph" w:customStyle="1" w:styleId="Motivace">
    <w:name w:val="Motivace"/>
    <w:basedOn w:val="Heslovezahlavi"/>
    <w:next w:val="Vykladvyznamu"/>
    <w:qFormat/>
    <w:rsid w:val="009668C7"/>
    <w:pPr>
      <w:pBdr>
        <w:top w:val="double" w:sz="2" w:space="6" w:color="339966" w:shadow="1"/>
        <w:left w:val="double" w:sz="2" w:space="6" w:color="339966" w:shadow="1"/>
        <w:bottom w:val="double" w:sz="2" w:space="6" w:color="339966" w:shadow="1"/>
        <w:right w:val="double" w:sz="2" w:space="6" w:color="339966" w:shadow="1"/>
      </w:pBdr>
    </w:pPr>
  </w:style>
  <w:style w:type="character" w:customStyle="1" w:styleId="akce">
    <w:name w:val="akce"/>
    <w:qFormat/>
    <w:rsid w:val="009668C7"/>
    <w:rPr>
      <w:vanish w:val="0"/>
      <w:color w:val="FFFFFF"/>
      <w:bdr w:val="none" w:sz="0" w:space="0" w:color="auto"/>
      <w:shd w:val="clear" w:color="auto" w:fill="8C8C8C"/>
    </w:rPr>
  </w:style>
  <w:style w:type="character" w:customStyle="1" w:styleId="komentar">
    <w:name w:val="komentar"/>
    <w:qFormat/>
    <w:rsid w:val="009668C7"/>
    <w:rPr>
      <w:vanish w:val="0"/>
      <w:bdr w:val="none" w:sz="0" w:space="0" w:color="auto"/>
      <w:shd w:val="clear" w:color="auto" w:fill="FFCC99"/>
    </w:rPr>
  </w:style>
  <w:style w:type="character" w:customStyle="1" w:styleId="identifikator">
    <w:name w:val="identifikator"/>
    <w:qFormat/>
    <w:rsid w:val="009668C7"/>
    <w:rPr>
      <w:vanish w:val="0"/>
      <w:bdr w:val="single" w:sz="4" w:space="0" w:color="FF99CC" w:shadow="1"/>
    </w:rPr>
  </w:style>
  <w:style w:type="character" w:customStyle="1" w:styleId="ustalenespojeni">
    <w:name w:val="ustalene_spojeni"/>
    <w:qFormat/>
    <w:rsid w:val="009668C7"/>
    <w:rPr>
      <w:rFonts w:ascii="Arial" w:hAnsi="Arial"/>
      <w:b/>
    </w:rPr>
  </w:style>
  <w:style w:type="paragraph" w:customStyle="1" w:styleId="Vylouceneheslo">
    <w:name w:val="Vyloucene_heslo"/>
    <w:basedOn w:val="Heselnik"/>
    <w:next w:val="Delimitatorhesel"/>
    <w:qFormat/>
    <w:rsid w:val="009668C7"/>
    <w:pPr>
      <w:pBdr>
        <w:top w:val="triple" w:sz="6" w:space="6" w:color="808080" w:shadow="1"/>
        <w:left w:val="triple" w:sz="6" w:space="6" w:color="808080" w:shadow="1"/>
        <w:bottom w:val="triple" w:sz="6" w:space="6" w:color="808080" w:shadow="1"/>
        <w:right w:val="triple" w:sz="6" w:space="6" w:color="808080" w:shadow="1"/>
      </w:pBdr>
    </w:pPr>
  </w:style>
  <w:style w:type="paragraph" w:customStyle="1" w:styleId="Delimitatorhesel">
    <w:name w:val="Delimitator_hesel"/>
    <w:basedOn w:val="Heselnik"/>
    <w:next w:val="Heslovezahlavi"/>
    <w:qFormat/>
    <w:rsid w:val="009668C7"/>
    <w:pPr>
      <w:shd w:val="clear" w:color="auto" w:fill="993300"/>
      <w:spacing w:before="360" w:after="360" w:line="48" w:lineRule="auto"/>
    </w:pPr>
  </w:style>
  <w:style w:type="paragraph" w:styleId="Zpat">
    <w:name w:val="footer"/>
    <w:basedOn w:val="Normln"/>
    <w:link w:val="ZpatChar"/>
    <w:rsid w:val="009668C7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locked/>
    <w:rPr>
      <w:sz w:val="24"/>
      <w:szCs w:val="24"/>
    </w:rPr>
  </w:style>
  <w:style w:type="character" w:styleId="slostrnky">
    <w:name w:val="page number"/>
    <w:basedOn w:val="Standardnpsmoodstavce"/>
    <w:rsid w:val="009668C7"/>
  </w:style>
  <w:style w:type="character" w:customStyle="1" w:styleId="realizaceheslovehoslova">
    <w:name w:val="realizace_hesloveho_slova"/>
    <w:qFormat/>
    <w:rsid w:val="009668C7"/>
    <w:rPr>
      <w:b/>
      <w:color w:val="auto"/>
      <w:sz w:val="22"/>
      <w:bdr w:val="none" w:sz="0" w:space="0" w:color="auto"/>
      <w:shd w:val="clear" w:color="auto" w:fill="F3F3F3"/>
    </w:rPr>
  </w:style>
  <w:style w:type="paragraph" w:customStyle="1" w:styleId="Autor">
    <w:name w:val="Autor"/>
    <w:basedOn w:val="Heselnik"/>
    <w:qFormat/>
    <w:rsid w:val="009668C7"/>
    <w:pPr>
      <w:pBdr>
        <w:right w:val="single" w:sz="18" w:space="4" w:color="FF0000"/>
      </w:pBdr>
      <w:spacing w:before="120"/>
      <w:jc w:val="right"/>
    </w:pPr>
    <w:rPr>
      <w:b/>
      <w:color w:val="FF0000"/>
    </w:rPr>
  </w:style>
  <w:style w:type="character" w:customStyle="1" w:styleId="text">
    <w:name w:val="text"/>
    <w:qFormat/>
    <w:rsid w:val="009668C7"/>
  </w:style>
  <w:style w:type="character" w:customStyle="1" w:styleId="spojitelnost">
    <w:name w:val="spojitelnost"/>
    <w:qFormat/>
    <w:rsid w:val="009668C7"/>
    <w:rPr>
      <w:b/>
      <w:color w:val="0000FF"/>
    </w:rPr>
  </w:style>
  <w:style w:type="character" w:customStyle="1" w:styleId="delimitator">
    <w:name w:val="delimitator"/>
    <w:qFormat/>
    <w:rsid w:val="009668C7"/>
    <w:rPr>
      <w:color w:val="FF0000"/>
    </w:rPr>
  </w:style>
  <w:style w:type="character" w:customStyle="1" w:styleId="komentarkurziva">
    <w:name w:val="komentar_kurziva"/>
    <w:qFormat/>
    <w:rsid w:val="009668C7"/>
    <w:rPr>
      <w:i/>
      <w:iCs/>
      <w:vanish w:val="0"/>
      <w:bdr w:val="none" w:sz="0" w:space="0" w:color="auto"/>
      <w:shd w:val="clear" w:color="auto" w:fill="FFCC99"/>
    </w:rPr>
  </w:style>
  <w:style w:type="character" w:customStyle="1" w:styleId="kurziva">
    <w:name w:val="kurziva"/>
    <w:qFormat/>
    <w:rsid w:val="009668C7"/>
    <w:rPr>
      <w:i/>
      <w:bdr w:val="none" w:sz="0" w:space="0" w:color="auto"/>
      <w:shd w:val="clear" w:color="auto" w:fill="CCFFCC"/>
    </w:rPr>
  </w:style>
  <w:style w:type="character" w:customStyle="1" w:styleId="vyznamstaroceskyvyraz">
    <w:name w:val="vyznam_starocesky_vyraz"/>
    <w:qFormat/>
    <w:rsid w:val="009668C7"/>
    <w:rPr>
      <w:i/>
      <w:bdr w:val="none" w:sz="0" w:space="0" w:color="auto"/>
      <w:shd w:val="clear" w:color="auto" w:fill="E6E6E6"/>
    </w:rPr>
  </w:style>
  <w:style w:type="character" w:customStyle="1" w:styleId="komentarrecenzenta">
    <w:name w:val="komentar_recenzenta"/>
    <w:rsid w:val="009668C7"/>
    <w:rPr>
      <w:bdr w:val="none" w:sz="0" w:space="0" w:color="auto"/>
      <w:shd w:val="clear" w:color="auto" w:fill="FF00FF"/>
    </w:rPr>
  </w:style>
  <w:style w:type="paragraph" w:customStyle="1" w:styleId="Pismeno">
    <w:name w:val="Pismeno"/>
    <w:qFormat/>
    <w:rsid w:val="009668C7"/>
    <w:pPr>
      <w:spacing w:after="360"/>
      <w:jc w:val="center"/>
    </w:pPr>
    <w:rPr>
      <w:rFonts w:ascii="Arial" w:hAnsi="Arial" w:cs="Arial"/>
      <w:b/>
      <w:bCs/>
      <w:color w:val="FF0000"/>
      <w:sz w:val="32"/>
      <w:szCs w:val="26"/>
    </w:rPr>
  </w:style>
  <w:style w:type="character" w:customStyle="1" w:styleId="hesloveslovonetucne">
    <w:name w:val="heslove_slovo_netucne"/>
    <w:qFormat/>
    <w:rsid w:val="009668C7"/>
    <w:rPr>
      <w:bdr w:val="single" w:sz="2" w:space="0" w:color="808080"/>
    </w:rPr>
  </w:style>
  <w:style w:type="character" w:customStyle="1" w:styleId="pramen">
    <w:name w:val="pramen"/>
    <w:qFormat/>
    <w:rsid w:val="009668C7"/>
    <w:rPr>
      <w:bdr w:val="single" w:sz="2" w:space="0" w:color="993300" w:shadow="1"/>
    </w:rPr>
  </w:style>
  <w:style w:type="character" w:customStyle="1" w:styleId="komentarpramen">
    <w:name w:val="komentar_pramen"/>
    <w:qFormat/>
    <w:rsid w:val="009668C7"/>
    <w:rPr>
      <w:vanish w:val="0"/>
      <w:bdr w:val="single" w:sz="2" w:space="0" w:color="993300" w:shadow="1"/>
      <w:shd w:val="clear" w:color="auto" w:fill="FFCC99"/>
    </w:rPr>
  </w:style>
  <w:style w:type="character" w:customStyle="1" w:styleId="delimitatortucne">
    <w:name w:val="delimitator_tucne"/>
    <w:qFormat/>
    <w:rsid w:val="009668C7"/>
    <w:rPr>
      <w:b/>
      <w:color w:val="FF0000"/>
    </w:rPr>
  </w:style>
  <w:style w:type="character" w:customStyle="1" w:styleId="zkratka">
    <w:name w:val="zkratka"/>
    <w:qFormat/>
    <w:rsid w:val="009668C7"/>
    <w:rPr>
      <w:bdr w:val="wave" w:sz="6" w:space="0" w:color="auto"/>
    </w:rPr>
  </w:style>
  <w:style w:type="character" w:customStyle="1" w:styleId="zkratkakurziva">
    <w:name w:val="zkratka_kurziva"/>
    <w:qFormat/>
    <w:rsid w:val="009668C7"/>
    <w:rPr>
      <w:i/>
      <w:bdr w:val="wave" w:sz="6" w:space="0" w:color="auto"/>
    </w:rPr>
  </w:style>
  <w:style w:type="character" w:customStyle="1" w:styleId="zkratkanonparej">
    <w:name w:val="zkratka_nonparej"/>
    <w:qFormat/>
    <w:rsid w:val="009668C7"/>
    <w:rPr>
      <w:sz w:val="18"/>
      <w:bdr w:val="none" w:sz="0" w:space="0" w:color="auto"/>
      <w:shd w:val="clear" w:color="FFCC99" w:fill="D6E3BC"/>
    </w:rPr>
  </w:style>
  <w:style w:type="character" w:customStyle="1" w:styleId="pramenodkazu">
    <w:name w:val="pramen_odkazu"/>
    <w:uiPriority w:val="99"/>
    <w:qFormat/>
    <w:rsid w:val="009668C7"/>
    <w:rPr>
      <w:u w:val="wavyHeavy" w:color="666699"/>
      <w:bdr w:val="none" w:sz="0" w:space="0" w:color="auto"/>
    </w:rPr>
  </w:style>
  <w:style w:type="character" w:customStyle="1" w:styleId="internipoznamka">
    <w:name w:val="interni_poznamka"/>
    <w:uiPriority w:val="99"/>
    <w:qFormat/>
    <w:rsid w:val="009668C7"/>
    <w:rPr>
      <w:color w:val="auto"/>
      <w:bdr w:val="single" w:sz="4" w:space="0" w:color="auto"/>
      <w:shd w:val="clear" w:color="auto" w:fill="auto"/>
    </w:rPr>
  </w:style>
  <w:style w:type="character" w:customStyle="1" w:styleId="delimitatorekvivalentu">
    <w:name w:val="delimitator_ekvivalentu"/>
    <w:uiPriority w:val="99"/>
    <w:qFormat/>
    <w:rsid w:val="009668C7"/>
    <w:rPr>
      <w:shd w:val="clear" w:color="auto" w:fill="00B0F0"/>
    </w:rPr>
  </w:style>
  <w:style w:type="paragraph" w:customStyle="1" w:styleId="Vyznamrimske">
    <w:name w:val="Vyznam_rimske"/>
    <w:basedOn w:val="Vykladvyznamu"/>
    <w:qFormat/>
    <w:rsid w:val="009668C7"/>
    <w:pPr>
      <w:pBdr>
        <w:top w:val="dotDash" w:sz="4" w:space="1" w:color="FF0000"/>
        <w:left w:val="dotDash" w:sz="4" w:space="6" w:color="FF0000"/>
        <w:bottom w:val="dotDash" w:sz="4" w:space="1" w:color="FF0000"/>
        <w:right w:val="dotDash" w:sz="4" w:space="4" w:color="FF0000"/>
      </w:pBdr>
      <w:spacing w:before="240"/>
    </w:pPr>
  </w:style>
  <w:style w:type="character" w:customStyle="1" w:styleId="ustalenespojenirozepsane">
    <w:name w:val="ustalene_spojeni_rozepsane"/>
    <w:basedOn w:val="ustalenespojeni"/>
    <w:rsid w:val="009668C7"/>
    <w:rPr>
      <w:rFonts w:ascii="Arial" w:hAnsi="Arial"/>
      <w:b/>
      <w:color w:val="808080"/>
    </w:rPr>
  </w:style>
  <w:style w:type="character" w:customStyle="1" w:styleId="ustalenespojenizkracene">
    <w:name w:val="ustalene_spojeni_zkracene"/>
    <w:basedOn w:val="ustalenespojeni"/>
    <w:rsid w:val="009668C7"/>
    <w:rPr>
      <w:rFonts w:ascii="Arial" w:hAnsi="Arial"/>
      <w:b/>
      <w:color w:val="800000"/>
    </w:rPr>
  </w:style>
  <w:style w:type="character" w:customStyle="1" w:styleId="delimitatorvyznamu">
    <w:name w:val="delimitator_vyznamu"/>
    <w:basedOn w:val="delimitator"/>
    <w:rsid w:val="009668C7"/>
    <w:rPr>
      <w:color w:val="FFFFFF"/>
      <w:bdr w:val="none" w:sz="0" w:space="0" w:color="auto"/>
      <w:shd w:val="clear" w:color="auto" w:fill="33CC33"/>
    </w:rPr>
  </w:style>
  <w:style w:type="paragraph" w:customStyle="1" w:styleId="Vykladpodvyznamu">
    <w:name w:val="Vyklad_podvyznamu"/>
    <w:basedOn w:val="Vykladvyznamu"/>
    <w:rsid w:val="009668C7"/>
    <w:pPr>
      <w:pBdr>
        <w:left w:val="doubleWave" w:sz="6" w:space="6" w:color="FF0000"/>
      </w:pBdr>
    </w:pPr>
    <w:rPr>
      <w:szCs w:val="24"/>
    </w:rPr>
  </w:style>
  <w:style w:type="character" w:customStyle="1" w:styleId="ustalenespojenirozepsanedelimitator">
    <w:name w:val="ustalene_spojeni_rozepsane_delimitator"/>
    <w:rsid w:val="009668C7"/>
    <w:rPr>
      <w:rFonts w:ascii="Arial" w:hAnsi="Arial"/>
      <w:b/>
      <w:color w:val="808080"/>
      <w:bdr w:val="dotted" w:sz="4" w:space="0" w:color="auto"/>
    </w:rPr>
  </w:style>
  <w:style w:type="character" w:styleId="Odkaznakoment">
    <w:name w:val="annotation reference"/>
    <w:locked/>
    <w:rPr>
      <w:sz w:val="16"/>
      <w:szCs w:val="16"/>
    </w:rPr>
  </w:style>
  <w:style w:type="paragraph" w:styleId="Textkomente">
    <w:name w:val="annotation text"/>
    <w:basedOn w:val="Normln"/>
    <w:link w:val="TextkomenteChar"/>
    <w:locked/>
    <w:rPr>
      <w:sz w:val="20"/>
      <w:szCs w:val="20"/>
    </w:rPr>
  </w:style>
  <w:style w:type="character" w:customStyle="1" w:styleId="TextkomenteChar">
    <w:name w:val="Text komentáře Char"/>
    <w:link w:val="Textkomente"/>
    <w:locked/>
    <w:rPr>
      <w:rFonts w:ascii="Times New Roman" w:eastAsia="Times New Roman" w:hAnsi="Times New Roman" w:cs="Times New Roman"/>
    </w:rPr>
  </w:style>
  <w:style w:type="paragraph" w:styleId="Pedmtkomente">
    <w:name w:val="annotation subject"/>
    <w:basedOn w:val="Textkomente"/>
    <w:next w:val="Textkomente"/>
    <w:link w:val="PedmtkomenteChar"/>
    <w:locked/>
    <w:rPr>
      <w:b/>
      <w:bCs/>
    </w:rPr>
  </w:style>
  <w:style w:type="character" w:customStyle="1" w:styleId="PedmtkomenteChar">
    <w:name w:val="Předmět komentáře Char"/>
    <w:link w:val="Pedmtkomente"/>
    <w:locked/>
    <w:rPr>
      <w:rFonts w:ascii="Times New Roman" w:eastAsia="Times New Roman" w:hAnsi="Times New Roman" w:cs="Times New Roman"/>
      <w:b/>
      <w:bCs/>
    </w:rPr>
  </w:style>
  <w:style w:type="paragraph" w:styleId="Textbubliny">
    <w:name w:val="Balloon Text"/>
    <w:basedOn w:val="Normln"/>
    <w:link w:val="TextbublinyChar"/>
    <w:semiHidden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semiHidden/>
    <w:locked/>
    <w:rPr>
      <w:rFonts w:ascii="Tahoma" w:eastAsia="Times New Roman" w:hAnsi="Tahoma" w:cs="Tahoma"/>
      <w:sz w:val="16"/>
      <w:szCs w:val="16"/>
    </w:rPr>
  </w:style>
  <w:style w:type="paragraph" w:customStyle="1" w:styleId="Vyznamabecedni">
    <w:name w:val="Vyznam_abecedni"/>
    <w:basedOn w:val="Vyznamrimske"/>
    <w:rsid w:val="009668C7"/>
    <w:pPr>
      <w:pBdr>
        <w:top w:val="dotted" w:sz="4" w:space="1" w:color="FF9900"/>
        <w:left w:val="dotted" w:sz="4" w:space="6" w:color="FF9900"/>
        <w:bottom w:val="dotted" w:sz="4" w:space="1" w:color="FF9900"/>
        <w:right w:val="dotted" w:sz="4" w:space="4" w:color="FF9900"/>
      </w:pBdr>
    </w:pPr>
    <w:rPr>
      <w:szCs w:val="24"/>
    </w:rPr>
  </w:style>
  <w:style w:type="paragraph" w:styleId="AdresaHTML">
    <w:name w:val="HTML Address"/>
    <w:basedOn w:val="Normln"/>
    <w:link w:val="AdresaHTMLChar"/>
    <w:semiHidden/>
    <w:rPr>
      <w:i/>
      <w:iCs/>
    </w:rPr>
  </w:style>
  <w:style w:type="character" w:customStyle="1" w:styleId="AdresaHTMLChar">
    <w:name w:val="Adresa HTML Char"/>
    <w:link w:val="AdresaHTML"/>
    <w:semiHidden/>
    <w:locked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Adresanaoblku">
    <w:name w:val="envelope address"/>
    <w:basedOn w:val="Normln"/>
    <w:semiHidden/>
    <w:pPr>
      <w:framePr w:w="7920" w:h="1980" w:hRule="exact" w:hSpace="141" w:wrap="auto" w:hAnchor="page" w:xAlign="center" w:yAlign="bottom"/>
      <w:ind w:left="2880"/>
    </w:pPr>
    <w:rPr>
      <w:rFonts w:ascii="Arial" w:hAnsi="Arial" w:cs="Arial"/>
    </w:rPr>
  </w:style>
  <w:style w:type="character" w:styleId="AkronymHTML">
    <w:name w:val="HTML Acronym"/>
    <w:basedOn w:val="Standardnpsmoodstavce"/>
    <w:semiHidden/>
  </w:style>
  <w:style w:type="table" w:styleId="Barevntabulka1">
    <w:name w:val="Table Colorful 1"/>
    <w:basedOn w:val="Normlntabulka"/>
    <w:semiHidden/>
    <w:rPr>
      <w:rFonts w:ascii="Times New Roman" w:eastAsia="Times New Roman" w:hAnsi="Times New Roman" w:cs="Times New Roman"/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revntabulka2">
    <w:name w:val="Table Colorful 2"/>
    <w:basedOn w:val="Normlntabulka"/>
    <w:semiHidden/>
    <w:rPr>
      <w:rFonts w:ascii="Times New Roman" w:eastAsia="Times New Roman" w:hAnsi="Times New Roman" w:cs="Times New Roman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revntabulka3">
    <w:name w:val="Table Colorful 3"/>
    <w:basedOn w:val="Normlntabulka"/>
    <w:semiHidden/>
    <w:rPr>
      <w:rFonts w:ascii="Times New Roman" w:eastAsia="Times New Roman" w:hAnsi="Times New Roman" w:cs="Times New Roman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CittHTML">
    <w:name w:val="HTML Cite"/>
    <w:semiHidden/>
    <w:rPr>
      <w:i/>
      <w:iCs/>
    </w:rPr>
  </w:style>
  <w:style w:type="character" w:styleId="slodku">
    <w:name w:val="line number"/>
    <w:basedOn w:val="Standardnpsmoodstavce"/>
    <w:semiHidden/>
  </w:style>
  <w:style w:type="paragraph" w:styleId="slovanseznam">
    <w:name w:val="List Number"/>
    <w:basedOn w:val="Normln"/>
    <w:semiHidden/>
    <w:pPr>
      <w:numPr>
        <w:numId w:val="1"/>
      </w:numPr>
    </w:pPr>
  </w:style>
  <w:style w:type="paragraph" w:styleId="slovanseznam2">
    <w:name w:val="List Number 2"/>
    <w:basedOn w:val="Normln"/>
    <w:semiHidden/>
    <w:pPr>
      <w:numPr>
        <w:numId w:val="2"/>
      </w:numPr>
    </w:pPr>
  </w:style>
  <w:style w:type="paragraph" w:styleId="slovanseznam3">
    <w:name w:val="List Number 3"/>
    <w:basedOn w:val="Normln"/>
    <w:semiHidden/>
    <w:pPr>
      <w:numPr>
        <w:numId w:val="3"/>
      </w:numPr>
    </w:pPr>
  </w:style>
  <w:style w:type="paragraph" w:styleId="slovanseznam4">
    <w:name w:val="List Number 4"/>
    <w:basedOn w:val="Normln"/>
    <w:semiHidden/>
    <w:pPr>
      <w:numPr>
        <w:numId w:val="4"/>
      </w:numPr>
    </w:pPr>
  </w:style>
  <w:style w:type="paragraph" w:styleId="slovanseznam5">
    <w:name w:val="List Number 5"/>
    <w:basedOn w:val="Normln"/>
    <w:semiHidden/>
    <w:pPr>
      <w:numPr>
        <w:numId w:val="5"/>
      </w:numPr>
    </w:pPr>
  </w:style>
  <w:style w:type="paragraph" w:styleId="Datum">
    <w:name w:val="Date"/>
    <w:basedOn w:val="Normln"/>
    <w:next w:val="Normln"/>
    <w:link w:val="DatumChar"/>
    <w:semiHidden/>
  </w:style>
  <w:style w:type="character" w:customStyle="1" w:styleId="DatumChar">
    <w:name w:val="Datum Char"/>
    <w:link w:val="Datum"/>
    <w:semiHidden/>
    <w:locked/>
    <w:rPr>
      <w:rFonts w:ascii="Times New Roman" w:eastAsia="Times New Roman" w:hAnsi="Times New Roman" w:cs="Times New Roman"/>
      <w:sz w:val="24"/>
      <w:szCs w:val="24"/>
    </w:rPr>
  </w:style>
  <w:style w:type="character" w:styleId="DefiniceHTML">
    <w:name w:val="HTML Definition"/>
    <w:semiHidden/>
    <w:rPr>
      <w:i/>
      <w:iCs/>
    </w:rPr>
  </w:style>
  <w:style w:type="table" w:styleId="Elegantntabulka">
    <w:name w:val="Table Elegant"/>
    <w:basedOn w:val="Normlntabulka"/>
    <w:semiHidden/>
    <w:rPr>
      <w:rFonts w:ascii="Times New Roman" w:eastAsia="Times New Roman" w:hAnsi="Times New Roman" w:cs="Times New Roman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FormtovanvHTML">
    <w:name w:val="HTML Preformatted"/>
    <w:basedOn w:val="Normln"/>
    <w:link w:val="FormtovanvHTMLChar"/>
    <w:uiPriority w:val="99"/>
    <w:semiHidden/>
    <w:rPr>
      <w:rFonts w:ascii="Courier New" w:hAnsi="Courier New" w:cs="Courier New"/>
      <w:sz w:val="20"/>
      <w:szCs w:val="20"/>
    </w:rPr>
  </w:style>
  <w:style w:type="character" w:customStyle="1" w:styleId="FormtovanvHTMLChar">
    <w:name w:val="Formátovaný v HTML Char"/>
    <w:link w:val="FormtovanvHTML"/>
    <w:uiPriority w:val="99"/>
    <w:semiHidden/>
    <w:locked/>
    <w:rPr>
      <w:rFonts w:ascii="Courier New" w:eastAsia="Times New Roman" w:hAnsi="Courier New" w:cs="Courier New"/>
    </w:rPr>
  </w:style>
  <w:style w:type="paragraph" w:styleId="Hlavikaobsahu">
    <w:name w:val="toa heading"/>
    <w:basedOn w:val="Normln"/>
    <w:next w:val="Normln"/>
    <w:semiHidden/>
    <w:pPr>
      <w:spacing w:before="120"/>
    </w:pPr>
    <w:rPr>
      <w:rFonts w:ascii="Arial" w:hAnsi="Arial" w:cs="Arial"/>
      <w:b/>
      <w:bCs/>
    </w:rPr>
  </w:style>
  <w:style w:type="paragraph" w:styleId="Rejstk1">
    <w:name w:val="index 1"/>
    <w:basedOn w:val="Normln"/>
    <w:next w:val="Normln"/>
    <w:autoRedefine/>
    <w:semiHidden/>
    <w:pPr>
      <w:ind w:left="240" w:hanging="240"/>
    </w:pPr>
  </w:style>
  <w:style w:type="paragraph" w:styleId="Hlavikarejstku">
    <w:name w:val="index heading"/>
    <w:basedOn w:val="Normln"/>
    <w:next w:val="Rejstk1"/>
    <w:semiHidden/>
    <w:rPr>
      <w:rFonts w:ascii="Arial" w:hAnsi="Arial" w:cs="Arial"/>
      <w:b/>
      <w:bCs/>
    </w:rPr>
  </w:style>
  <w:style w:type="character" w:styleId="Hypertextovodkaz">
    <w:name w:val="Hyperlink"/>
    <w:locked/>
    <w:rPr>
      <w:color w:val="0000FF"/>
      <w:u w:val="single"/>
    </w:rPr>
  </w:style>
  <w:style w:type="table" w:styleId="Jednoduchtabulka1">
    <w:name w:val="Table Simple 1"/>
    <w:basedOn w:val="Normlntabulka"/>
    <w:semiHidden/>
    <w:rPr>
      <w:rFonts w:ascii="Times New Roman" w:eastAsia="Times New Roman" w:hAnsi="Times New Roman" w:cs="Times New Roman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Jednoduchtabulka2">
    <w:name w:val="Table Simple 2"/>
    <w:basedOn w:val="Normlntabulka"/>
    <w:semiHidden/>
    <w:rPr>
      <w:rFonts w:ascii="Times New Roman" w:eastAsia="Times New Roman" w:hAnsi="Times New Roman" w:cs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Jednoduchtabulka3">
    <w:name w:val="Table Simple 3"/>
    <w:basedOn w:val="Normlntabulka"/>
    <w:semiHidden/>
    <w:rPr>
      <w:rFonts w:ascii="Times New Roman" w:eastAsia="Times New Roman" w:hAnsi="Times New Roman" w:cs="Times New Roman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Klasicktabulka1">
    <w:name w:val="Table Classic 1"/>
    <w:basedOn w:val="Normlntabulka"/>
    <w:semiHidden/>
    <w:rPr>
      <w:rFonts w:ascii="Times New Roman" w:eastAsia="Times New Roman" w:hAnsi="Times New Roman" w:cs="Times New Roman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icktabulka2">
    <w:name w:val="Table Classic 2"/>
    <w:basedOn w:val="Normlntabulka"/>
    <w:semiHidden/>
    <w:rPr>
      <w:rFonts w:ascii="Times New Roman" w:eastAsia="Times New Roman" w:hAnsi="Times New Roman" w:cs="Times New Roman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icktabulka3">
    <w:name w:val="Table Classic 3"/>
    <w:basedOn w:val="Normlntabulka"/>
    <w:semiHidden/>
    <w:rPr>
      <w:rFonts w:ascii="Times New Roman" w:eastAsia="Times New Roman" w:hAnsi="Times New Roman" w:cs="Times New Roman"/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icktabulka4">
    <w:name w:val="Table Classic 4"/>
    <w:basedOn w:val="Normlntabulka"/>
    <w:semiHidden/>
    <w:rPr>
      <w:rFonts w:ascii="Times New Roman" w:eastAsia="Times New Roman" w:hAnsi="Times New Roman" w:cs="Times New Roman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KlvesniceHTML">
    <w:name w:val="HTML Keyboard"/>
    <w:semiHidden/>
    <w:rPr>
      <w:rFonts w:ascii="Courier New" w:hAnsi="Courier New" w:cs="Courier New"/>
      <w:sz w:val="20"/>
      <w:szCs w:val="20"/>
    </w:rPr>
  </w:style>
  <w:style w:type="character" w:styleId="KdHTML">
    <w:name w:val="HTML Code"/>
    <w:semiHidden/>
    <w:rPr>
      <w:rFonts w:ascii="Courier New" w:hAnsi="Courier New" w:cs="Courier New"/>
      <w:sz w:val="20"/>
      <w:szCs w:val="20"/>
    </w:rPr>
  </w:style>
  <w:style w:type="table" w:styleId="Moderntabulka">
    <w:name w:val="Table Contemporary"/>
    <w:basedOn w:val="Normlntabulka"/>
    <w:semiHidden/>
    <w:rPr>
      <w:rFonts w:ascii="Times New Roman" w:eastAsia="Times New Roman" w:hAnsi="Times New Roman" w:cs="Times New Roman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Motivtabulky">
    <w:name w:val="Table Theme"/>
    <w:basedOn w:val="Normlntabulka"/>
    <w:semiHidden/>
    <w:rPr>
      <w:rFonts w:ascii="Times New Roman" w:eastAsia="Times New Roman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katabulky">
    <w:name w:val="Table Grid"/>
    <w:basedOn w:val="Normlntabulka"/>
    <w:locked/>
    <w:rPr>
      <w:rFonts w:ascii="Times New Roman" w:eastAsia="Times New Roman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katabulky1">
    <w:name w:val="Table Grid 1"/>
    <w:basedOn w:val="Normlntabulka"/>
    <w:semiHidden/>
    <w:rPr>
      <w:rFonts w:ascii="Times New Roman" w:eastAsia="Times New Roman" w:hAnsi="Times New Roman" w:cs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katabulky2">
    <w:name w:val="Table Grid 2"/>
    <w:basedOn w:val="Normlntabulka"/>
    <w:semiHidden/>
    <w:rPr>
      <w:rFonts w:ascii="Times New Roman" w:eastAsia="Times New Roman" w:hAnsi="Times New Roman" w:cs="Times New Roman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katabulky3">
    <w:name w:val="Table Grid 3"/>
    <w:basedOn w:val="Normlntabulka"/>
    <w:semiHidden/>
    <w:rPr>
      <w:rFonts w:ascii="Times New Roman" w:eastAsia="Times New Roman" w:hAnsi="Times New Roman" w:cs="Times New Roman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katabulky4">
    <w:name w:val="Table Grid 4"/>
    <w:basedOn w:val="Normlntabulka"/>
    <w:semiHidden/>
    <w:rPr>
      <w:rFonts w:ascii="Times New Roman" w:eastAsia="Times New Roman" w:hAnsi="Times New Roman" w:cs="Times New Roman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katabulky5">
    <w:name w:val="Table Grid 5"/>
    <w:basedOn w:val="Normlntabulka"/>
    <w:semiHidden/>
    <w:rPr>
      <w:rFonts w:ascii="Times New Roman" w:eastAsia="Times New Roman" w:hAnsi="Times New Roman" w:cs="Times New Roman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Mkatabulky6">
    <w:name w:val="Table Grid 6"/>
    <w:basedOn w:val="Normlntabulka"/>
    <w:semiHidden/>
    <w:rPr>
      <w:rFonts w:ascii="Times New Roman" w:eastAsia="Times New Roman" w:hAnsi="Times New Roman" w:cs="Times New Roman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Mkatabulky7">
    <w:name w:val="Table Grid 7"/>
    <w:basedOn w:val="Normlntabulka"/>
    <w:semiHidden/>
    <w:rPr>
      <w:rFonts w:ascii="Times New Roman" w:eastAsia="Times New Roman" w:hAnsi="Times New Roman" w:cs="Times New Roman"/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Mkatabulky8">
    <w:name w:val="Table Grid 8"/>
    <w:basedOn w:val="Normlntabulka"/>
    <w:semiHidden/>
    <w:rPr>
      <w:rFonts w:ascii="Times New Roman" w:eastAsia="Times New Roman" w:hAnsi="Times New Roman" w:cs="Times New Roman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adpispoznmky">
    <w:name w:val="Note Heading"/>
    <w:basedOn w:val="Normln"/>
    <w:next w:val="Normln"/>
    <w:link w:val="NadpispoznmkyChar"/>
    <w:semiHidden/>
  </w:style>
  <w:style w:type="character" w:customStyle="1" w:styleId="NadpispoznmkyChar">
    <w:name w:val="Nadpis poznámky Char"/>
    <w:link w:val="Nadpispoznmky"/>
    <w:semiHidden/>
    <w:locked/>
    <w:rPr>
      <w:rFonts w:ascii="Times New Roman" w:eastAsia="Times New Roman" w:hAnsi="Times New Roman" w:cs="Times New Roman"/>
      <w:sz w:val="24"/>
      <w:szCs w:val="24"/>
    </w:rPr>
  </w:style>
  <w:style w:type="paragraph" w:styleId="Nzev">
    <w:name w:val="Title"/>
    <w:basedOn w:val="Normln"/>
    <w:link w:val="NzevChar"/>
    <w:qFormat/>
    <w:locked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NzevChar">
    <w:name w:val="Název Char"/>
    <w:link w:val="Nzev"/>
    <w:locked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Normlnweb">
    <w:name w:val="Normal (Web)"/>
    <w:basedOn w:val="Normln"/>
    <w:locked/>
  </w:style>
  <w:style w:type="paragraph" w:styleId="Normlnodsazen">
    <w:name w:val="Normal Indent"/>
    <w:basedOn w:val="Normln"/>
    <w:semiHidden/>
    <w:pPr>
      <w:ind w:left="708"/>
    </w:pPr>
  </w:style>
  <w:style w:type="paragraph" w:styleId="Obsah1">
    <w:name w:val="toc 1"/>
    <w:basedOn w:val="Normln"/>
    <w:next w:val="Normln"/>
    <w:autoRedefine/>
    <w:locked/>
  </w:style>
  <w:style w:type="paragraph" w:styleId="Obsah2">
    <w:name w:val="toc 2"/>
    <w:basedOn w:val="Normln"/>
    <w:next w:val="Normln"/>
    <w:autoRedefine/>
    <w:locked/>
    <w:pPr>
      <w:ind w:left="240"/>
    </w:pPr>
  </w:style>
  <w:style w:type="paragraph" w:styleId="Obsah3">
    <w:name w:val="toc 3"/>
    <w:basedOn w:val="Normln"/>
    <w:next w:val="Normln"/>
    <w:autoRedefine/>
    <w:locked/>
    <w:pPr>
      <w:ind w:left="480"/>
    </w:pPr>
  </w:style>
  <w:style w:type="paragraph" w:styleId="Obsah4">
    <w:name w:val="toc 4"/>
    <w:basedOn w:val="Normln"/>
    <w:next w:val="Normln"/>
    <w:autoRedefine/>
    <w:locked/>
    <w:pPr>
      <w:ind w:left="720"/>
    </w:pPr>
  </w:style>
  <w:style w:type="paragraph" w:styleId="Obsah5">
    <w:name w:val="toc 5"/>
    <w:basedOn w:val="Normln"/>
    <w:next w:val="Normln"/>
    <w:autoRedefine/>
    <w:locked/>
    <w:pPr>
      <w:ind w:left="960"/>
    </w:pPr>
  </w:style>
  <w:style w:type="paragraph" w:styleId="Obsah6">
    <w:name w:val="toc 6"/>
    <w:basedOn w:val="Normln"/>
    <w:next w:val="Normln"/>
    <w:autoRedefine/>
    <w:locked/>
    <w:pPr>
      <w:ind w:left="1200"/>
    </w:pPr>
  </w:style>
  <w:style w:type="paragraph" w:styleId="Obsah7">
    <w:name w:val="toc 7"/>
    <w:basedOn w:val="Normln"/>
    <w:next w:val="Normln"/>
    <w:autoRedefine/>
    <w:locked/>
    <w:pPr>
      <w:ind w:left="1440"/>
    </w:pPr>
  </w:style>
  <w:style w:type="paragraph" w:styleId="Obsah8">
    <w:name w:val="toc 8"/>
    <w:basedOn w:val="Normln"/>
    <w:next w:val="Normln"/>
    <w:autoRedefine/>
    <w:locked/>
    <w:pPr>
      <w:ind w:left="1680"/>
    </w:pPr>
  </w:style>
  <w:style w:type="paragraph" w:styleId="Obsah9">
    <w:name w:val="toc 9"/>
    <w:basedOn w:val="Normln"/>
    <w:next w:val="Normln"/>
    <w:autoRedefine/>
    <w:locked/>
    <w:pPr>
      <w:ind w:left="1920"/>
    </w:pPr>
  </w:style>
  <w:style w:type="character" w:styleId="Odkaznavysvtlivky">
    <w:name w:val="endnote reference"/>
    <w:semiHidden/>
    <w:rPr>
      <w:vertAlign w:val="superscript"/>
    </w:rPr>
  </w:style>
  <w:style w:type="paragraph" w:styleId="Osloven">
    <w:name w:val="Salutation"/>
    <w:basedOn w:val="Normln"/>
    <w:next w:val="Normln"/>
    <w:link w:val="OslovenChar"/>
    <w:semiHidden/>
  </w:style>
  <w:style w:type="character" w:customStyle="1" w:styleId="OslovenChar">
    <w:name w:val="Oslovení Char"/>
    <w:link w:val="Osloven"/>
    <w:semiHidden/>
    <w:locked/>
    <w:rPr>
      <w:rFonts w:ascii="Times New Roman" w:eastAsia="Times New Roman" w:hAnsi="Times New Roman" w:cs="Times New Roman"/>
      <w:sz w:val="24"/>
      <w:szCs w:val="24"/>
    </w:rPr>
  </w:style>
  <w:style w:type="paragraph" w:styleId="Podpis">
    <w:name w:val="Signature"/>
    <w:basedOn w:val="Normln"/>
    <w:link w:val="PodpisChar"/>
    <w:semiHidden/>
    <w:pPr>
      <w:ind w:left="4252"/>
    </w:pPr>
  </w:style>
  <w:style w:type="character" w:customStyle="1" w:styleId="PodpisChar">
    <w:name w:val="Podpis Char"/>
    <w:link w:val="Podpis"/>
    <w:semiHidden/>
    <w:locked/>
    <w:rPr>
      <w:rFonts w:ascii="Times New Roman" w:eastAsia="Times New Roman" w:hAnsi="Times New Roman" w:cs="Times New Roman"/>
      <w:sz w:val="24"/>
      <w:szCs w:val="24"/>
    </w:rPr>
  </w:style>
  <w:style w:type="paragraph" w:styleId="Podpise-mailu">
    <w:name w:val="E-mail Signature"/>
    <w:basedOn w:val="Normln"/>
    <w:link w:val="Podpise-mailuChar"/>
    <w:semiHidden/>
  </w:style>
  <w:style w:type="character" w:customStyle="1" w:styleId="Podpise-mailuChar">
    <w:name w:val="Podpis e-mailu Char"/>
    <w:link w:val="Podpise-mailu"/>
    <w:semiHidden/>
    <w:locked/>
    <w:rPr>
      <w:rFonts w:ascii="Times New Roman" w:eastAsia="Times New Roman" w:hAnsi="Times New Roman" w:cs="Times New Roman"/>
      <w:sz w:val="24"/>
      <w:szCs w:val="24"/>
    </w:rPr>
  </w:style>
  <w:style w:type="paragraph" w:styleId="Podtitul">
    <w:name w:val="Subtitle"/>
    <w:basedOn w:val="Normln"/>
    <w:link w:val="PodtitulChar"/>
    <w:qFormat/>
    <w:locked/>
    <w:pPr>
      <w:spacing w:after="60"/>
      <w:jc w:val="center"/>
      <w:outlineLvl w:val="1"/>
    </w:pPr>
    <w:rPr>
      <w:rFonts w:ascii="Arial" w:hAnsi="Arial" w:cs="Arial"/>
    </w:rPr>
  </w:style>
  <w:style w:type="character" w:customStyle="1" w:styleId="PodtitulChar">
    <w:name w:val="Podtitul Char"/>
    <w:link w:val="Podtitul"/>
    <w:locked/>
    <w:rPr>
      <w:rFonts w:ascii="Arial" w:eastAsia="Times New Roman" w:hAnsi="Arial" w:cs="Arial"/>
      <w:sz w:val="24"/>
      <w:szCs w:val="24"/>
    </w:rPr>
  </w:style>
  <w:style w:type="paragraph" w:styleId="Pokraovnseznamu">
    <w:name w:val="List Continue"/>
    <w:basedOn w:val="Normln"/>
    <w:semiHidden/>
    <w:pPr>
      <w:spacing w:after="120"/>
      <w:ind w:left="283"/>
    </w:pPr>
  </w:style>
  <w:style w:type="paragraph" w:styleId="Pokraovnseznamu2">
    <w:name w:val="List Continue 2"/>
    <w:basedOn w:val="Normln"/>
    <w:semiHidden/>
    <w:pPr>
      <w:spacing w:after="120"/>
      <w:ind w:left="566"/>
    </w:pPr>
  </w:style>
  <w:style w:type="paragraph" w:styleId="Pokraovnseznamu3">
    <w:name w:val="List Continue 3"/>
    <w:basedOn w:val="Normln"/>
    <w:semiHidden/>
    <w:pPr>
      <w:spacing w:after="120"/>
      <w:ind w:left="849"/>
    </w:pPr>
  </w:style>
  <w:style w:type="paragraph" w:styleId="Pokraovnseznamu4">
    <w:name w:val="List Continue 4"/>
    <w:basedOn w:val="Normln"/>
    <w:semiHidden/>
    <w:pPr>
      <w:spacing w:after="120"/>
      <w:ind w:left="1132"/>
    </w:pPr>
  </w:style>
  <w:style w:type="paragraph" w:styleId="Pokraovnseznamu5">
    <w:name w:val="List Continue 5"/>
    <w:basedOn w:val="Normln"/>
    <w:semiHidden/>
    <w:pPr>
      <w:spacing w:after="120"/>
      <w:ind w:left="1415"/>
    </w:pPr>
  </w:style>
  <w:style w:type="table" w:styleId="Profesionlntabulka">
    <w:name w:val="Table Professional"/>
    <w:basedOn w:val="Normlntabulka"/>
    <w:semiHidden/>
    <w:rPr>
      <w:rFonts w:ascii="Times New Roman" w:eastAsia="Times New Roman" w:hAnsi="Times New Roman" w:cs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PromnnHTML">
    <w:name w:val="HTML Variable"/>
    <w:semiHidden/>
    <w:rPr>
      <w:i/>
      <w:iCs/>
    </w:rPr>
  </w:style>
  <w:style w:type="paragraph" w:styleId="Prosttext">
    <w:name w:val="Plain Text"/>
    <w:basedOn w:val="Normln"/>
    <w:link w:val="ProsttextChar"/>
    <w:semiHidden/>
    <w:rPr>
      <w:rFonts w:ascii="Courier New" w:hAnsi="Courier New" w:cs="Courier New"/>
      <w:sz w:val="20"/>
      <w:szCs w:val="20"/>
    </w:rPr>
  </w:style>
  <w:style w:type="character" w:customStyle="1" w:styleId="ProsttextChar">
    <w:name w:val="Prostý text Char"/>
    <w:link w:val="Prosttext"/>
    <w:semiHidden/>
    <w:locked/>
    <w:rPr>
      <w:rFonts w:ascii="Courier New" w:eastAsia="Times New Roman" w:hAnsi="Courier New" w:cs="Courier New"/>
    </w:rPr>
  </w:style>
  <w:style w:type="character" w:styleId="PsacstrojHTML">
    <w:name w:val="HTML Typewriter"/>
    <w:semiHidden/>
    <w:rPr>
      <w:rFonts w:ascii="Courier New" w:hAnsi="Courier New" w:cs="Courier New"/>
      <w:sz w:val="20"/>
      <w:szCs w:val="20"/>
    </w:rPr>
  </w:style>
  <w:style w:type="paragraph" w:styleId="Rejstk2">
    <w:name w:val="index 2"/>
    <w:basedOn w:val="Normln"/>
    <w:next w:val="Normln"/>
    <w:autoRedefine/>
    <w:semiHidden/>
    <w:pPr>
      <w:ind w:left="480" w:hanging="240"/>
    </w:pPr>
  </w:style>
  <w:style w:type="paragraph" w:styleId="Rejstk3">
    <w:name w:val="index 3"/>
    <w:basedOn w:val="Normln"/>
    <w:next w:val="Normln"/>
    <w:autoRedefine/>
    <w:semiHidden/>
    <w:pPr>
      <w:ind w:left="720" w:hanging="240"/>
    </w:pPr>
  </w:style>
  <w:style w:type="paragraph" w:styleId="Rejstk4">
    <w:name w:val="index 4"/>
    <w:basedOn w:val="Normln"/>
    <w:next w:val="Normln"/>
    <w:autoRedefine/>
    <w:semiHidden/>
    <w:pPr>
      <w:ind w:left="960" w:hanging="240"/>
    </w:pPr>
  </w:style>
  <w:style w:type="paragraph" w:styleId="Rejstk5">
    <w:name w:val="index 5"/>
    <w:basedOn w:val="Normln"/>
    <w:next w:val="Normln"/>
    <w:autoRedefine/>
    <w:semiHidden/>
    <w:pPr>
      <w:ind w:left="1200" w:hanging="240"/>
    </w:pPr>
  </w:style>
  <w:style w:type="paragraph" w:styleId="Rejstk6">
    <w:name w:val="index 6"/>
    <w:basedOn w:val="Normln"/>
    <w:next w:val="Normln"/>
    <w:autoRedefine/>
    <w:semiHidden/>
    <w:pPr>
      <w:ind w:left="1440" w:hanging="240"/>
    </w:pPr>
  </w:style>
  <w:style w:type="paragraph" w:styleId="Rejstk7">
    <w:name w:val="index 7"/>
    <w:basedOn w:val="Normln"/>
    <w:next w:val="Normln"/>
    <w:autoRedefine/>
    <w:semiHidden/>
    <w:pPr>
      <w:ind w:left="1680" w:hanging="240"/>
    </w:pPr>
  </w:style>
  <w:style w:type="paragraph" w:styleId="Rejstk8">
    <w:name w:val="index 8"/>
    <w:basedOn w:val="Normln"/>
    <w:next w:val="Normln"/>
    <w:autoRedefine/>
    <w:semiHidden/>
    <w:pPr>
      <w:ind w:left="1920" w:hanging="240"/>
    </w:pPr>
  </w:style>
  <w:style w:type="paragraph" w:styleId="Rejstk9">
    <w:name w:val="index 9"/>
    <w:basedOn w:val="Normln"/>
    <w:next w:val="Normln"/>
    <w:autoRedefine/>
    <w:semiHidden/>
    <w:pPr>
      <w:ind w:left="2160" w:hanging="240"/>
    </w:pPr>
  </w:style>
  <w:style w:type="paragraph" w:styleId="Rozloendokumentu">
    <w:name w:val="Document Map"/>
    <w:basedOn w:val="Normln"/>
    <w:link w:val="RozloendokumentuChar"/>
    <w:locked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RozloendokumentuChar">
    <w:name w:val="Rozložení dokumentu Char"/>
    <w:link w:val="Rozloendokumentu"/>
    <w:locked/>
    <w:rPr>
      <w:rFonts w:ascii="Tahoma" w:eastAsia="Times New Roman" w:hAnsi="Tahoma" w:cs="Tahoma"/>
      <w:shd w:val="clear" w:color="auto" w:fill="000080"/>
    </w:rPr>
  </w:style>
  <w:style w:type="paragraph" w:styleId="Seznam">
    <w:name w:val="List"/>
    <w:basedOn w:val="Normln"/>
    <w:semiHidden/>
    <w:pPr>
      <w:ind w:left="283" w:hanging="283"/>
    </w:pPr>
  </w:style>
  <w:style w:type="paragraph" w:styleId="Seznam2">
    <w:name w:val="List 2"/>
    <w:basedOn w:val="Normln"/>
    <w:semiHidden/>
    <w:pPr>
      <w:ind w:left="566" w:hanging="283"/>
    </w:pPr>
  </w:style>
  <w:style w:type="paragraph" w:styleId="Seznam3">
    <w:name w:val="List 3"/>
    <w:basedOn w:val="Normln"/>
    <w:semiHidden/>
    <w:pPr>
      <w:ind w:left="849" w:hanging="283"/>
    </w:pPr>
  </w:style>
  <w:style w:type="paragraph" w:styleId="Seznam4">
    <w:name w:val="List 4"/>
    <w:basedOn w:val="Normln"/>
    <w:semiHidden/>
    <w:pPr>
      <w:ind w:left="1132" w:hanging="283"/>
    </w:pPr>
  </w:style>
  <w:style w:type="paragraph" w:styleId="Seznam5">
    <w:name w:val="List 5"/>
    <w:basedOn w:val="Normln"/>
    <w:semiHidden/>
    <w:pPr>
      <w:ind w:left="1415" w:hanging="283"/>
    </w:pPr>
  </w:style>
  <w:style w:type="paragraph" w:styleId="Seznamcitac">
    <w:name w:val="table of authorities"/>
    <w:basedOn w:val="Normln"/>
    <w:next w:val="Normln"/>
    <w:semiHidden/>
    <w:pPr>
      <w:ind w:left="240" w:hanging="240"/>
    </w:pPr>
  </w:style>
  <w:style w:type="paragraph" w:styleId="Seznamobrzk">
    <w:name w:val="table of figures"/>
    <w:basedOn w:val="Normln"/>
    <w:next w:val="Normln"/>
    <w:semiHidden/>
  </w:style>
  <w:style w:type="paragraph" w:styleId="Seznamsodrkami">
    <w:name w:val="List Bullet"/>
    <w:basedOn w:val="Normln"/>
    <w:semiHidden/>
    <w:pPr>
      <w:numPr>
        <w:numId w:val="6"/>
      </w:numPr>
    </w:pPr>
  </w:style>
  <w:style w:type="paragraph" w:styleId="Seznamsodrkami2">
    <w:name w:val="List Bullet 2"/>
    <w:basedOn w:val="Normln"/>
    <w:semiHidden/>
    <w:pPr>
      <w:numPr>
        <w:numId w:val="7"/>
      </w:numPr>
    </w:pPr>
  </w:style>
  <w:style w:type="paragraph" w:styleId="Seznamsodrkami3">
    <w:name w:val="List Bullet 3"/>
    <w:basedOn w:val="Normln"/>
    <w:semiHidden/>
    <w:pPr>
      <w:numPr>
        <w:numId w:val="8"/>
      </w:numPr>
    </w:pPr>
  </w:style>
  <w:style w:type="paragraph" w:styleId="Seznamsodrkami4">
    <w:name w:val="List Bullet 4"/>
    <w:basedOn w:val="Normln"/>
    <w:semiHidden/>
    <w:pPr>
      <w:numPr>
        <w:numId w:val="9"/>
      </w:numPr>
    </w:pPr>
  </w:style>
  <w:style w:type="paragraph" w:styleId="Seznamsodrkami5">
    <w:name w:val="List Bullet 5"/>
    <w:basedOn w:val="Normln"/>
    <w:semiHidden/>
    <w:pPr>
      <w:numPr>
        <w:numId w:val="10"/>
      </w:numPr>
    </w:pPr>
  </w:style>
  <w:style w:type="character" w:styleId="Siln">
    <w:name w:val="Strong"/>
    <w:qFormat/>
    <w:locked/>
    <w:rPr>
      <w:b/>
      <w:bCs/>
    </w:rPr>
  </w:style>
  <w:style w:type="character" w:styleId="Sledovanodkaz">
    <w:name w:val="FollowedHyperlink"/>
    <w:semiHidden/>
    <w:rPr>
      <w:color w:val="800080"/>
      <w:u w:val="single"/>
    </w:rPr>
  </w:style>
  <w:style w:type="table" w:styleId="Sloupcetabulky1">
    <w:name w:val="Table Columns 1"/>
    <w:basedOn w:val="Normlntabulka"/>
    <w:semiHidden/>
    <w:rPr>
      <w:rFonts w:ascii="Times New Roman" w:eastAsia="Times New Roman" w:hAnsi="Times New Roman" w:cs="Times New Roman"/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loupcetabulky2">
    <w:name w:val="Table Columns 2"/>
    <w:basedOn w:val="Normlntabulka"/>
    <w:semiHidden/>
    <w:rPr>
      <w:rFonts w:ascii="Times New Roman" w:eastAsia="Times New Roman" w:hAnsi="Times New Roman" w:cs="Times New Roman"/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loupcetabulky3">
    <w:name w:val="Table Columns 3"/>
    <w:basedOn w:val="Normlntabulka"/>
    <w:semiHidden/>
    <w:rPr>
      <w:rFonts w:ascii="Times New Roman" w:eastAsia="Times New Roman" w:hAnsi="Times New Roman" w:cs="Times New Roman"/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loupcetabulky4">
    <w:name w:val="Table Columns 4"/>
    <w:basedOn w:val="Normlntabulka"/>
    <w:semiHidden/>
    <w:rPr>
      <w:rFonts w:ascii="Times New Roman" w:eastAsia="Times New Roman" w:hAnsi="Times New Roman" w:cs="Times New Roman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Sloupcetabulky5">
    <w:name w:val="Table Columns 5"/>
    <w:basedOn w:val="Normlntabulka"/>
    <w:semiHidden/>
    <w:rPr>
      <w:rFonts w:ascii="Times New Roman" w:eastAsia="Times New Roman" w:hAnsi="Times New Roman" w:cs="Times New Roman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ulkajakoseznam1">
    <w:name w:val="Table List 1"/>
    <w:basedOn w:val="Normlntabulka"/>
    <w:semiHidden/>
    <w:rPr>
      <w:rFonts w:ascii="Times New Roman" w:eastAsia="Times New Roman" w:hAnsi="Times New Roman" w:cs="Times New Roman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jakoseznam2">
    <w:name w:val="Table List 2"/>
    <w:basedOn w:val="Normlntabulka"/>
    <w:semiHidden/>
    <w:rPr>
      <w:rFonts w:ascii="Times New Roman" w:eastAsia="Times New Roman" w:hAnsi="Times New Roman" w:cs="Times New Roman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jakoseznam3">
    <w:name w:val="Table List 3"/>
    <w:basedOn w:val="Normlntabulka"/>
    <w:semiHidden/>
    <w:rPr>
      <w:rFonts w:ascii="Times New Roman" w:eastAsia="Times New Roman" w:hAnsi="Times New Roman" w:cs="Times New Roman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jakoseznam4">
    <w:name w:val="Table List 4"/>
    <w:basedOn w:val="Normlntabulka"/>
    <w:semiHidden/>
    <w:rPr>
      <w:rFonts w:ascii="Times New Roman" w:eastAsia="Times New Roman" w:hAnsi="Times New Roman" w:cs="Times New Roman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ulkajakoseznam5">
    <w:name w:val="Table List 5"/>
    <w:basedOn w:val="Normlntabulka"/>
    <w:semiHidden/>
    <w:rPr>
      <w:rFonts w:ascii="Times New Roman" w:eastAsia="Times New Roman" w:hAnsi="Times New Roman" w:cs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jakoseznam6">
    <w:name w:val="Table List 6"/>
    <w:basedOn w:val="Normlntabulka"/>
    <w:semiHidden/>
    <w:rPr>
      <w:rFonts w:ascii="Times New Roman" w:eastAsia="Times New Roman" w:hAnsi="Times New Roman" w:cs="Times New Roman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ulkajakoseznam7">
    <w:name w:val="Table List 7"/>
    <w:basedOn w:val="Normlntabulka"/>
    <w:semiHidden/>
    <w:rPr>
      <w:rFonts w:ascii="Times New Roman" w:eastAsia="Times New Roman" w:hAnsi="Times New Roman" w:cs="Times New Roman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ulkajakoseznam8">
    <w:name w:val="Table List 8"/>
    <w:basedOn w:val="Normlntabulka"/>
    <w:semiHidden/>
    <w:rPr>
      <w:rFonts w:ascii="Times New Roman" w:eastAsia="Times New Roman" w:hAnsi="Times New Roman" w:cs="Times New Roman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ulkasprostorovmiefekty1">
    <w:name w:val="Table 3D effects 1"/>
    <w:basedOn w:val="Normlntabulka"/>
    <w:semiHidden/>
    <w:rPr>
      <w:rFonts w:ascii="Times New Roman" w:eastAsia="Times New Roman" w:hAnsi="Times New Roman" w:cs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ulkasprostorovmiefekty2">
    <w:name w:val="Table 3D effects 2"/>
    <w:basedOn w:val="Normlntabulka"/>
    <w:semiHidden/>
    <w:rPr>
      <w:rFonts w:ascii="Times New Roman" w:eastAsia="Times New Roman" w:hAnsi="Times New Roman" w:cs="Times New Roman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sprostorovmiefekty3">
    <w:name w:val="Table 3D effects 3"/>
    <w:basedOn w:val="Normlntabulka"/>
    <w:semiHidden/>
    <w:rPr>
      <w:rFonts w:ascii="Times New Roman" w:eastAsia="Times New Roman" w:hAnsi="Times New Roman" w:cs="Times New Roma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stlumenmibarvami1">
    <w:name w:val="Table Subtle 1"/>
    <w:basedOn w:val="Normlntabulka"/>
    <w:semiHidden/>
    <w:rPr>
      <w:rFonts w:ascii="Times New Roman" w:eastAsia="Times New Roman" w:hAnsi="Times New Roman" w:cs="Times New Roman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stlumenmibarvami2">
    <w:name w:val="Table Subtle 2"/>
    <w:basedOn w:val="Normlntabulka"/>
    <w:semiHidden/>
    <w:rPr>
      <w:rFonts w:ascii="Times New Roman" w:eastAsia="Times New Roman" w:hAnsi="Times New Roman" w:cs="Times New Roman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extmakra">
    <w:name w:val="macro"/>
    <w:link w:val="TextmakraChar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TextmakraChar">
    <w:name w:val="Text makra Char"/>
    <w:link w:val="Textmakra"/>
    <w:semiHidden/>
    <w:locked/>
    <w:rPr>
      <w:rFonts w:ascii="Courier New" w:eastAsia="Times New Roman" w:hAnsi="Courier New" w:cs="Courier New"/>
    </w:rPr>
  </w:style>
  <w:style w:type="paragraph" w:styleId="Textpoznpodarou">
    <w:name w:val="footnote text"/>
    <w:basedOn w:val="Normln"/>
    <w:link w:val="TextpoznpodarouChar"/>
    <w:semiHidden/>
    <w:rPr>
      <w:sz w:val="20"/>
      <w:szCs w:val="20"/>
    </w:rPr>
  </w:style>
  <w:style w:type="character" w:customStyle="1" w:styleId="TextpoznpodarouChar">
    <w:name w:val="Text pozn. pod čarou Char"/>
    <w:link w:val="Textpoznpodarou"/>
    <w:semiHidden/>
    <w:locked/>
    <w:rPr>
      <w:rFonts w:ascii="Times New Roman" w:eastAsia="Times New Roman" w:hAnsi="Times New Roman" w:cs="Times New Roman"/>
    </w:rPr>
  </w:style>
  <w:style w:type="paragraph" w:styleId="Textvbloku">
    <w:name w:val="Block Text"/>
    <w:basedOn w:val="Normln"/>
    <w:semiHidden/>
    <w:pPr>
      <w:spacing w:after="120"/>
      <w:ind w:left="1440" w:right="1440"/>
    </w:pPr>
  </w:style>
  <w:style w:type="paragraph" w:styleId="Textvysvtlivek">
    <w:name w:val="endnote text"/>
    <w:basedOn w:val="Normln"/>
    <w:link w:val="TextvysvtlivekChar"/>
    <w:semiHidden/>
    <w:rPr>
      <w:sz w:val="20"/>
      <w:szCs w:val="20"/>
    </w:rPr>
  </w:style>
  <w:style w:type="character" w:customStyle="1" w:styleId="TextvysvtlivekChar">
    <w:name w:val="Text vysvětlivek Char"/>
    <w:link w:val="Textvysvtlivek"/>
    <w:semiHidden/>
    <w:locked/>
    <w:rPr>
      <w:rFonts w:ascii="Times New Roman" w:eastAsia="Times New Roman" w:hAnsi="Times New Roman" w:cs="Times New Roman"/>
    </w:rPr>
  </w:style>
  <w:style w:type="paragraph" w:styleId="Titulek">
    <w:name w:val="caption"/>
    <w:basedOn w:val="Normln"/>
    <w:next w:val="Normln"/>
    <w:qFormat/>
    <w:locked/>
    <w:rPr>
      <w:b/>
      <w:bCs/>
      <w:sz w:val="20"/>
      <w:szCs w:val="20"/>
    </w:rPr>
  </w:style>
  <w:style w:type="character" w:styleId="UkzkaHTML">
    <w:name w:val="HTML Sample"/>
    <w:semiHidden/>
    <w:rPr>
      <w:rFonts w:ascii="Courier New" w:hAnsi="Courier New" w:cs="Courier New"/>
    </w:rPr>
  </w:style>
  <w:style w:type="table" w:styleId="Webovtabulka1">
    <w:name w:val="Table Web 1"/>
    <w:basedOn w:val="Normlntabulka"/>
    <w:semiHidden/>
    <w:rPr>
      <w:rFonts w:ascii="Times New Roman" w:eastAsia="Times New Roman" w:hAnsi="Times New Roman" w:cs="Times New Roman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ovtabulka2">
    <w:name w:val="Table Web 2"/>
    <w:basedOn w:val="Normlntabulka"/>
    <w:semiHidden/>
    <w:rPr>
      <w:rFonts w:ascii="Times New Roman" w:eastAsia="Times New Roman" w:hAnsi="Times New Roman" w:cs="Times New Roman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ovtabulka3">
    <w:name w:val="Table Web 3"/>
    <w:basedOn w:val="Normlntabulka"/>
    <w:semiHidden/>
    <w:rPr>
      <w:rFonts w:ascii="Times New Roman" w:eastAsia="Times New Roman" w:hAnsi="Times New Roman" w:cs="Times New Roman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Zhlavzprvy">
    <w:name w:val="Message Header"/>
    <w:basedOn w:val="Normln"/>
    <w:link w:val="ZhlavzprvyChar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character" w:customStyle="1" w:styleId="ZhlavzprvyChar">
    <w:name w:val="Záhlaví zprávy Char"/>
    <w:link w:val="Zhlavzprvy"/>
    <w:semiHidden/>
    <w:locked/>
    <w:rPr>
      <w:rFonts w:ascii="Arial" w:eastAsia="Times New Roman" w:hAnsi="Arial" w:cs="Arial"/>
      <w:sz w:val="24"/>
      <w:szCs w:val="24"/>
      <w:shd w:val="pct20" w:color="auto" w:fill="auto"/>
    </w:rPr>
  </w:style>
  <w:style w:type="paragraph" w:styleId="Zkladntext">
    <w:name w:val="Body Text"/>
    <w:basedOn w:val="Normln"/>
    <w:link w:val="ZkladntextChar"/>
    <w:semiHidden/>
    <w:pPr>
      <w:spacing w:after="120"/>
    </w:pPr>
  </w:style>
  <w:style w:type="character" w:customStyle="1" w:styleId="ZkladntextChar">
    <w:name w:val="Základní text Char"/>
    <w:link w:val="Zkladntext"/>
    <w:semiHidden/>
    <w:locked/>
    <w:rPr>
      <w:rFonts w:ascii="Times New Roman" w:eastAsia="Times New Roman" w:hAnsi="Times New Roman" w:cs="Times New Roman"/>
      <w:sz w:val="24"/>
      <w:szCs w:val="24"/>
    </w:rPr>
  </w:style>
  <w:style w:type="paragraph" w:styleId="Zkladntext-prvnodsazen">
    <w:name w:val="Body Text First Indent"/>
    <w:basedOn w:val="Zkladntext"/>
    <w:link w:val="Zkladntext-prvnodsazenChar"/>
    <w:semiHidden/>
    <w:pPr>
      <w:ind w:firstLine="210"/>
    </w:pPr>
  </w:style>
  <w:style w:type="character" w:customStyle="1" w:styleId="Zkladntext-prvnodsazenChar">
    <w:name w:val="Základní text - první odsazený Char"/>
    <w:link w:val="Zkladntext-prvnodsazen"/>
    <w:semiHidden/>
    <w:locked/>
    <w:rPr>
      <w:rFonts w:ascii="Times New Roman" w:eastAsia="Times New Roman" w:hAnsi="Times New Roman" w:cs="Times New Roman"/>
      <w:sz w:val="24"/>
      <w:szCs w:val="24"/>
    </w:rPr>
  </w:style>
  <w:style w:type="paragraph" w:styleId="Zkladntextodsazen">
    <w:name w:val="Body Text Indent"/>
    <w:basedOn w:val="Normln"/>
    <w:link w:val="ZkladntextodsazenChar"/>
    <w:semiHidden/>
    <w:pPr>
      <w:spacing w:after="120"/>
      <w:ind w:left="283"/>
    </w:pPr>
  </w:style>
  <w:style w:type="character" w:customStyle="1" w:styleId="ZkladntextodsazenChar">
    <w:name w:val="Základní text odsazený Char"/>
    <w:link w:val="Zkladntextodsazen"/>
    <w:semiHidden/>
    <w:locked/>
    <w:rPr>
      <w:rFonts w:ascii="Times New Roman" w:eastAsia="Times New Roman" w:hAnsi="Times New Roman" w:cs="Times New Roman"/>
      <w:sz w:val="24"/>
      <w:szCs w:val="24"/>
    </w:rPr>
  </w:style>
  <w:style w:type="paragraph" w:styleId="Zkladntext-prvnodsazen2">
    <w:name w:val="Body Text First Indent 2"/>
    <w:basedOn w:val="Zkladntextodsazen"/>
    <w:link w:val="Zkladntext-prvnodsazen2Char"/>
    <w:semiHidden/>
    <w:pPr>
      <w:ind w:firstLine="210"/>
    </w:pPr>
  </w:style>
  <w:style w:type="character" w:customStyle="1" w:styleId="Zkladntext-prvnodsazen2Char">
    <w:name w:val="Základní text - první odsazený 2 Char"/>
    <w:link w:val="Zkladntext-prvnodsazen2"/>
    <w:semiHidden/>
    <w:locked/>
    <w:rPr>
      <w:rFonts w:ascii="Times New Roman" w:eastAsia="Times New Roman" w:hAnsi="Times New Roman" w:cs="Times New Roman"/>
      <w:sz w:val="24"/>
      <w:szCs w:val="24"/>
    </w:rPr>
  </w:style>
  <w:style w:type="paragraph" w:styleId="Zkladntext2">
    <w:name w:val="Body Text 2"/>
    <w:basedOn w:val="Normln"/>
    <w:link w:val="Zkladntext2Char"/>
    <w:semiHidden/>
    <w:pPr>
      <w:spacing w:after="120" w:line="480" w:lineRule="auto"/>
    </w:pPr>
  </w:style>
  <w:style w:type="character" w:customStyle="1" w:styleId="Zkladntext2Char">
    <w:name w:val="Základní text 2 Char"/>
    <w:link w:val="Zkladntext2"/>
    <w:semiHidden/>
    <w:locked/>
    <w:rPr>
      <w:rFonts w:ascii="Times New Roman" w:eastAsia="Times New Roman" w:hAnsi="Times New Roman" w:cs="Times New Roman"/>
      <w:sz w:val="24"/>
      <w:szCs w:val="24"/>
    </w:rPr>
  </w:style>
  <w:style w:type="paragraph" w:styleId="Zkladntext3">
    <w:name w:val="Body Text 3"/>
    <w:basedOn w:val="Normln"/>
    <w:link w:val="Zkladntext3Char"/>
    <w:semiHidden/>
    <w:pPr>
      <w:spacing w:after="120"/>
    </w:pPr>
    <w:rPr>
      <w:sz w:val="16"/>
      <w:szCs w:val="16"/>
    </w:rPr>
  </w:style>
  <w:style w:type="character" w:customStyle="1" w:styleId="Zkladntext3Char">
    <w:name w:val="Základní text 3 Char"/>
    <w:link w:val="Zkladntext3"/>
    <w:semiHidden/>
    <w:locked/>
    <w:rPr>
      <w:rFonts w:ascii="Times New Roman" w:eastAsia="Times New Roman" w:hAnsi="Times New Roman" w:cs="Times New Roman"/>
      <w:sz w:val="16"/>
      <w:szCs w:val="16"/>
    </w:rPr>
  </w:style>
  <w:style w:type="paragraph" w:styleId="Zkladntextodsazen2">
    <w:name w:val="Body Text Indent 2"/>
    <w:basedOn w:val="Normln"/>
    <w:link w:val="Zkladntextodsazen2Char"/>
    <w:semiHidden/>
    <w:pPr>
      <w:spacing w:after="120" w:line="480" w:lineRule="auto"/>
      <w:ind w:left="283"/>
    </w:pPr>
  </w:style>
  <w:style w:type="character" w:customStyle="1" w:styleId="Zkladntextodsazen2Char">
    <w:name w:val="Základní text odsazený 2 Char"/>
    <w:link w:val="Zkladntextodsazen2"/>
    <w:semiHidden/>
    <w:locked/>
    <w:rPr>
      <w:rFonts w:ascii="Times New Roman" w:eastAsia="Times New Roman" w:hAnsi="Times New Roman" w:cs="Times New Roman"/>
      <w:sz w:val="24"/>
      <w:szCs w:val="24"/>
    </w:rPr>
  </w:style>
  <w:style w:type="paragraph" w:styleId="Zkladntextodsazen3">
    <w:name w:val="Body Text Indent 3"/>
    <w:basedOn w:val="Normln"/>
    <w:link w:val="Zkladntextodsazen3Char"/>
    <w:semiHidden/>
    <w:pPr>
      <w:spacing w:after="120"/>
      <w:ind w:left="283"/>
    </w:pPr>
    <w:rPr>
      <w:sz w:val="16"/>
      <w:szCs w:val="16"/>
    </w:rPr>
  </w:style>
  <w:style w:type="character" w:customStyle="1" w:styleId="Zkladntextodsazen3Char">
    <w:name w:val="Základní text odsazený 3 Char"/>
    <w:link w:val="Zkladntextodsazen3"/>
    <w:semiHidden/>
    <w:locked/>
    <w:rPr>
      <w:rFonts w:ascii="Times New Roman" w:eastAsia="Times New Roman" w:hAnsi="Times New Roman" w:cs="Times New Roman"/>
      <w:sz w:val="16"/>
      <w:szCs w:val="16"/>
    </w:rPr>
  </w:style>
  <w:style w:type="paragraph" w:styleId="Zvr">
    <w:name w:val="Closing"/>
    <w:basedOn w:val="Normln"/>
    <w:link w:val="ZvrChar"/>
    <w:semiHidden/>
    <w:pPr>
      <w:ind w:left="4252"/>
    </w:pPr>
  </w:style>
  <w:style w:type="character" w:customStyle="1" w:styleId="ZvrChar">
    <w:name w:val="Závěr Char"/>
    <w:link w:val="Zvr"/>
    <w:semiHidden/>
    <w:locked/>
    <w:rPr>
      <w:rFonts w:ascii="Times New Roman" w:eastAsia="Times New Roman" w:hAnsi="Times New Roman" w:cs="Times New Roman"/>
      <w:sz w:val="24"/>
      <w:szCs w:val="24"/>
    </w:rPr>
  </w:style>
  <w:style w:type="character" w:styleId="Znakapoznpodarou">
    <w:name w:val="footnote reference"/>
    <w:semiHidden/>
    <w:rPr>
      <w:vertAlign w:val="superscript"/>
    </w:rPr>
  </w:style>
  <w:style w:type="paragraph" w:styleId="Zptenadresanaoblku">
    <w:name w:val="envelope return"/>
    <w:basedOn w:val="Normln"/>
    <w:semiHidden/>
    <w:rPr>
      <w:rFonts w:ascii="Arial" w:hAnsi="Arial" w:cs="Arial"/>
      <w:sz w:val="20"/>
      <w:szCs w:val="20"/>
    </w:rPr>
  </w:style>
  <w:style w:type="character" w:styleId="Zvraznn">
    <w:name w:val="Emphasis"/>
    <w:qFormat/>
    <w:locked/>
    <w:rPr>
      <w:i/>
      <w:iCs/>
    </w:rPr>
  </w:style>
  <w:style w:type="numbering" w:styleId="111111">
    <w:name w:val="Outline List 2"/>
    <w:basedOn w:val="Bezseznamu"/>
    <w:semiHidden/>
    <w:locked/>
    <w:pPr>
      <w:numPr>
        <w:numId w:val="21"/>
      </w:numPr>
    </w:pPr>
  </w:style>
  <w:style w:type="numbering" w:styleId="lnekoddl">
    <w:name w:val="Outline List 3"/>
    <w:basedOn w:val="Bezseznamu"/>
    <w:semiHidden/>
    <w:locked/>
    <w:pPr>
      <w:numPr>
        <w:numId w:val="23"/>
      </w:numPr>
    </w:pPr>
  </w:style>
  <w:style w:type="numbering" w:styleId="1ai">
    <w:name w:val="Outline List 1"/>
    <w:basedOn w:val="Bezseznamu"/>
    <w:semiHidden/>
    <w:locked/>
    <w:pPr>
      <w:numPr>
        <w:numId w:val="22"/>
      </w:numPr>
    </w:pPr>
  </w:style>
  <w:style w:type="character" w:customStyle="1" w:styleId="komentarkurzivapodtrzene">
    <w:name w:val="komentar_kurziva_podtrzene"/>
    <w:basedOn w:val="komentarkurziva"/>
    <w:uiPriority w:val="1"/>
    <w:rsid w:val="009668C7"/>
    <w:rPr>
      <w:i/>
      <w:iCs/>
      <w:vanish w:val="0"/>
      <w:u w:val="single"/>
      <w:bdr w:val="none" w:sz="0" w:space="0" w:color="auto"/>
      <w:shd w:val="clear" w:color="auto" w:fill="FFCC99"/>
    </w:rPr>
  </w:style>
  <w:style w:type="character" w:customStyle="1" w:styleId="komentarpreskrtnute">
    <w:name w:val="komentar_preskrtnute"/>
    <w:basedOn w:val="komentar"/>
    <w:uiPriority w:val="1"/>
    <w:rsid w:val="009668C7"/>
    <w:rPr>
      <w:strike/>
      <w:vanish w:val="0"/>
      <w:bdr w:val="none" w:sz="0" w:space="0" w:color="auto"/>
      <w:shd w:val="clear" w:color="auto" w:fill="FFCC99"/>
    </w:rPr>
  </w:style>
  <w:style w:type="character" w:customStyle="1" w:styleId="komentarpodtrzene">
    <w:name w:val="komentar_podtrzene"/>
    <w:basedOn w:val="komentar"/>
    <w:uiPriority w:val="1"/>
    <w:rsid w:val="009668C7"/>
    <w:rPr>
      <w:vanish w:val="0"/>
      <w:u w:val="single"/>
      <w:bdr w:val="none" w:sz="0" w:space="0" w:color="auto"/>
      <w:shd w:val="clear" w:color="auto" w:fill="FFCC99"/>
    </w:rPr>
  </w:style>
  <w:style w:type="character" w:customStyle="1" w:styleId="komentarpodtrzeni">
    <w:name w:val="komentar_podtrzeni"/>
    <w:basedOn w:val="komentar"/>
    <w:uiPriority w:val="1"/>
    <w:rsid w:val="009668C7"/>
    <w:rPr>
      <w:vanish w:val="0"/>
      <w:u w:val="single"/>
      <w:bdr w:val="none" w:sz="0" w:space="0" w:color="auto"/>
      <w:shd w:val="clear" w:color="auto" w:fill="FFCC99"/>
    </w:rPr>
  </w:style>
  <w:style w:type="character" w:customStyle="1" w:styleId="komentarkurzivatucne">
    <w:name w:val="komentar_kurziva_tucne"/>
    <w:basedOn w:val="komentarkurziva"/>
    <w:uiPriority w:val="1"/>
    <w:rPr>
      <w:b/>
      <w:i/>
      <w:iCs/>
      <w:vanish w:val="0"/>
      <w:bdr w:val="none" w:sz="0" w:space="0" w:color="auto"/>
      <w:shd w:val="clear" w:color="auto" w:fill="FFCC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3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4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4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jdlova.UJCVAL\AppData\Roaming\Microsoft\&#352;ablony\ESSC_VW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79D679-DF9D-468A-8E57-8A50E77A4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ESSC_VW.dotm</Template>
  <TotalTime>12</TotalTime>
  <Pages>327</Pages>
  <Words>27418</Words>
  <Characters>145791</Characters>
  <Application>Microsoft Office Word</Application>
  <DocSecurity>0</DocSecurity>
  <Lines>1214</Lines>
  <Paragraphs>345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Elektronický slovník staré češtiny</vt:lpstr>
    </vt:vector>
  </TitlesOfParts>
  <Manager>Miloslava Vajdlová</Manager>
  <Company>Ústav pro jazyk český AV ČR</Company>
  <LinksUpToDate>false</LinksUpToDate>
  <CharactersWithSpaces>172864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Elektronický slovník staré češtiny</dc:title>
  <dc:creator>Boris Lehečka</dc:creator>
  <cp:lastModifiedBy>vajdlova</cp:lastModifiedBy>
  <cp:revision>10</cp:revision>
  <dcterms:created xsi:type="dcterms:W3CDTF">2014-01-21T15:54:00Z</dcterms:created>
  <dcterms:modified xsi:type="dcterms:W3CDTF">2014-12-29T08:48:00Z</dcterms:modified>
</cp:coreProperties>
</file>