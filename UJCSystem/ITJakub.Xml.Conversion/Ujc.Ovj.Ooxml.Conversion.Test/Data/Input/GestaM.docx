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80" w:firstRow="0" w:lastRow="0" w:firstColumn="1" w:lastColumn="0" w:noHBand="0" w:noVBand="0"/>
      </w:tblPr>
      <w:tblGrid>
        <w:gridCol w:w="2103"/>
        <w:gridCol w:w="7664"/>
      </w:tblGrid>
      <w:tr w:rsidR="00B0057E">
        <w:tc>
          <w:tcPr>
            <w:tcW w:w="2103" w:type="dxa"/>
            <w:tcBorders>
              <w:top w:val="double" w:sz="6" w:space="0" w:color="000000"/>
              <w:right w:val="single" w:sz="18" w:space="0" w:color="auto"/>
            </w:tcBorders>
            <w:shd w:val="clear" w:color="auto" w:fill="CCFFFF"/>
          </w:tcPr>
          <w:p w:rsidR="00B0057E" w:rsidRDefault="009821DA">
            <w:pPr>
              <w:pStyle w:val="Hlavicka"/>
              <w:rPr>
                <w:b/>
              </w:rPr>
            </w:pPr>
            <w:r>
              <w:t>Autor</w:t>
            </w:r>
          </w:p>
        </w:tc>
        <w:tc>
          <w:tcPr>
            <w:tcW w:w="7664" w:type="dxa"/>
            <w:tcBorders>
              <w:top w:val="double" w:sz="6" w:space="0" w:color="000000"/>
              <w:left w:val="single" w:sz="18" w:space="0" w:color="auto"/>
            </w:tcBorders>
          </w:tcPr>
          <w:p w:rsidR="00B0057E" w:rsidRDefault="00B0057E">
            <w:pPr>
              <w:pStyle w:val="Hlavicka"/>
            </w:pPr>
          </w:p>
        </w:tc>
      </w:tr>
      <w:tr w:rsidR="00B0057E">
        <w:tc>
          <w:tcPr>
            <w:tcW w:w="2103" w:type="dxa"/>
            <w:tcBorders>
              <w:right w:val="single" w:sz="18" w:space="0" w:color="auto"/>
            </w:tcBorders>
            <w:shd w:val="clear" w:color="auto" w:fill="CCFFFF"/>
          </w:tcPr>
          <w:p w:rsidR="00B0057E" w:rsidRDefault="009821DA">
            <w:pPr>
              <w:pStyle w:val="Hlavicka"/>
              <w:rPr>
                <w:b/>
              </w:rPr>
            </w:pPr>
            <w:r>
              <w:t>Titul</w:t>
            </w:r>
          </w:p>
        </w:tc>
        <w:tc>
          <w:tcPr>
            <w:tcW w:w="7664" w:type="dxa"/>
            <w:tcBorders>
              <w:left w:val="single" w:sz="18" w:space="0" w:color="auto"/>
            </w:tcBorders>
          </w:tcPr>
          <w:p w:rsidR="00B0057E" w:rsidRDefault="009821DA">
            <w:pPr>
              <w:pStyle w:val="Hlavicka"/>
            </w:pPr>
            <w:r>
              <w:t>[Gesta Romanorum]</w:t>
            </w:r>
          </w:p>
        </w:tc>
      </w:tr>
      <w:tr w:rsidR="00B0057E">
        <w:tc>
          <w:tcPr>
            <w:tcW w:w="2103" w:type="dxa"/>
            <w:tcBorders>
              <w:right w:val="single" w:sz="18" w:space="0" w:color="auto"/>
            </w:tcBorders>
            <w:shd w:val="clear" w:color="auto" w:fill="CCFFFF"/>
          </w:tcPr>
          <w:p w:rsidR="00B0057E" w:rsidRDefault="009821DA">
            <w:pPr>
              <w:pStyle w:val="Hlavicka"/>
              <w:rPr>
                <w:b/>
              </w:rPr>
            </w:pPr>
            <w:r>
              <w:t>Datace pramene</w:t>
            </w:r>
          </w:p>
        </w:tc>
        <w:tc>
          <w:tcPr>
            <w:tcW w:w="7664" w:type="dxa"/>
            <w:tcBorders>
              <w:left w:val="single" w:sz="18" w:space="0" w:color="auto"/>
            </w:tcBorders>
          </w:tcPr>
          <w:p w:rsidR="00B0057E" w:rsidRDefault="009821DA">
            <w:pPr>
              <w:pStyle w:val="Hlavicka"/>
            </w:pPr>
            <w:r>
              <w:t>1473</w:t>
            </w:r>
          </w:p>
        </w:tc>
      </w:tr>
      <w:tr w:rsidR="00B0057E">
        <w:tc>
          <w:tcPr>
            <w:tcW w:w="2103" w:type="dxa"/>
            <w:tcBorders>
              <w:right w:val="single" w:sz="18" w:space="0" w:color="auto"/>
            </w:tcBorders>
            <w:shd w:val="clear" w:color="auto" w:fill="CCFFFF"/>
          </w:tcPr>
          <w:p w:rsidR="00B0057E" w:rsidRDefault="009821DA">
            <w:pPr>
              <w:pStyle w:val="Hlavicka"/>
              <w:rPr>
                <w:b/>
              </w:rPr>
            </w:pPr>
            <w:r>
              <w:t>Tiskař</w:t>
            </w:r>
          </w:p>
        </w:tc>
        <w:tc>
          <w:tcPr>
            <w:tcW w:w="7664" w:type="dxa"/>
            <w:tcBorders>
              <w:left w:val="single" w:sz="18" w:space="0" w:color="auto"/>
            </w:tcBorders>
          </w:tcPr>
          <w:p w:rsidR="00B0057E" w:rsidRDefault="00B0057E">
            <w:pPr>
              <w:pStyle w:val="Hlavicka"/>
            </w:pPr>
          </w:p>
        </w:tc>
      </w:tr>
      <w:tr w:rsidR="00B0057E">
        <w:tc>
          <w:tcPr>
            <w:tcW w:w="2103" w:type="dxa"/>
            <w:tcBorders>
              <w:right w:val="single" w:sz="18" w:space="0" w:color="auto"/>
            </w:tcBorders>
            <w:shd w:val="clear" w:color="auto" w:fill="CCFFFF"/>
          </w:tcPr>
          <w:p w:rsidR="00B0057E" w:rsidRDefault="009821DA">
            <w:pPr>
              <w:pStyle w:val="Hlavicka"/>
              <w:rPr>
                <w:b/>
              </w:rPr>
            </w:pPr>
            <w:r>
              <w:t>Místo</w:t>
            </w:r>
          </w:p>
        </w:tc>
        <w:tc>
          <w:tcPr>
            <w:tcW w:w="7664" w:type="dxa"/>
            <w:tcBorders>
              <w:left w:val="single" w:sz="18" w:space="0" w:color="auto"/>
            </w:tcBorders>
          </w:tcPr>
          <w:p w:rsidR="00B0057E" w:rsidRDefault="00B0057E">
            <w:pPr>
              <w:pStyle w:val="Hlavicka"/>
            </w:pPr>
          </w:p>
        </w:tc>
      </w:tr>
      <w:tr w:rsidR="00B0057E">
        <w:tc>
          <w:tcPr>
            <w:tcW w:w="9767" w:type="dxa"/>
            <w:gridSpan w:val="2"/>
            <w:shd w:val="clear" w:color="auto" w:fill="FF6600"/>
          </w:tcPr>
          <w:p w:rsidR="00B0057E" w:rsidRDefault="009821DA">
            <w:pPr>
              <w:pStyle w:val="Hlavicka"/>
            </w:pPr>
            <w:r>
              <w:t>Předloha přepisu</w:t>
            </w:r>
          </w:p>
        </w:tc>
      </w:tr>
      <w:tr w:rsidR="00B0057E">
        <w:tc>
          <w:tcPr>
            <w:tcW w:w="2103" w:type="dxa"/>
            <w:tcBorders>
              <w:right w:val="single" w:sz="18" w:space="0" w:color="auto"/>
            </w:tcBorders>
            <w:shd w:val="clear" w:color="auto" w:fill="CCFFFF"/>
          </w:tcPr>
          <w:p w:rsidR="00B0057E" w:rsidRDefault="009821DA">
            <w:pPr>
              <w:pStyle w:val="Hlavicka"/>
              <w:rPr>
                <w:b/>
              </w:rPr>
            </w:pPr>
            <w:r>
              <w:t>Typ</w:t>
            </w:r>
          </w:p>
        </w:tc>
        <w:tc>
          <w:tcPr>
            <w:tcW w:w="7664" w:type="dxa"/>
            <w:tcBorders>
              <w:left w:val="single" w:sz="18" w:space="0" w:color="auto"/>
            </w:tcBorders>
          </w:tcPr>
          <w:p w:rsidR="00B0057E" w:rsidRDefault="009821DA">
            <w:pPr>
              <w:pStyle w:val="Hlavicka"/>
            </w:pPr>
            <w:r>
              <w:t>rukopis</w:t>
            </w:r>
          </w:p>
        </w:tc>
      </w:tr>
      <w:tr w:rsidR="00B0057E">
        <w:tc>
          <w:tcPr>
            <w:tcW w:w="2103" w:type="dxa"/>
            <w:tcBorders>
              <w:right w:val="nil"/>
            </w:tcBorders>
            <w:shd w:val="clear" w:color="auto" w:fill="99CC00"/>
          </w:tcPr>
          <w:p w:rsidR="00B0057E" w:rsidRDefault="009821DA">
            <w:pPr>
              <w:pStyle w:val="Hlavicka"/>
              <w:rPr>
                <w:b/>
              </w:rPr>
            </w:pPr>
            <w:r>
              <w:t>Uložení rkp/tisku</w:t>
            </w:r>
          </w:p>
        </w:tc>
        <w:tc>
          <w:tcPr>
            <w:tcW w:w="7664" w:type="dxa"/>
            <w:tcBorders>
              <w:left w:val="nil"/>
            </w:tcBorders>
            <w:shd w:val="clear" w:color="auto" w:fill="99CC00"/>
          </w:tcPr>
          <w:p w:rsidR="00B0057E" w:rsidRDefault="00B0057E">
            <w:pPr>
              <w:pStyle w:val="Hlavicka"/>
            </w:pPr>
          </w:p>
        </w:tc>
      </w:tr>
      <w:tr w:rsidR="00B0057E">
        <w:tc>
          <w:tcPr>
            <w:tcW w:w="2103" w:type="dxa"/>
            <w:tcBorders>
              <w:right w:val="single" w:sz="18" w:space="0" w:color="auto"/>
            </w:tcBorders>
            <w:shd w:val="clear" w:color="auto" w:fill="CCFFFF"/>
          </w:tcPr>
          <w:p w:rsidR="00B0057E" w:rsidRDefault="009821DA">
            <w:pPr>
              <w:pStyle w:val="Hlavicka"/>
              <w:rPr>
                <w:b/>
              </w:rPr>
            </w:pPr>
            <w:r>
              <w:t>Země</w:t>
            </w:r>
          </w:p>
        </w:tc>
        <w:tc>
          <w:tcPr>
            <w:tcW w:w="7664" w:type="dxa"/>
            <w:tcBorders>
              <w:left w:val="single" w:sz="18" w:space="0" w:color="auto"/>
            </w:tcBorders>
          </w:tcPr>
          <w:p w:rsidR="00B0057E" w:rsidRDefault="009821DA">
            <w:pPr>
              <w:pStyle w:val="Hlavicka"/>
            </w:pPr>
            <w:r>
              <w:t>Česko</w:t>
            </w:r>
          </w:p>
        </w:tc>
      </w:tr>
      <w:tr w:rsidR="00B0057E">
        <w:tc>
          <w:tcPr>
            <w:tcW w:w="2103" w:type="dxa"/>
            <w:tcBorders>
              <w:right w:val="single" w:sz="18" w:space="0" w:color="auto"/>
            </w:tcBorders>
            <w:shd w:val="clear" w:color="auto" w:fill="CCFFFF"/>
          </w:tcPr>
          <w:p w:rsidR="00B0057E" w:rsidRDefault="009821DA">
            <w:pPr>
              <w:pStyle w:val="Hlavicka"/>
              <w:rPr>
                <w:b/>
              </w:rPr>
            </w:pPr>
            <w:r>
              <w:t>Město</w:t>
            </w:r>
          </w:p>
        </w:tc>
        <w:tc>
          <w:tcPr>
            <w:tcW w:w="7664" w:type="dxa"/>
            <w:tcBorders>
              <w:left w:val="single" w:sz="18" w:space="0" w:color="auto"/>
            </w:tcBorders>
          </w:tcPr>
          <w:p w:rsidR="00B0057E" w:rsidRDefault="009821DA">
            <w:pPr>
              <w:pStyle w:val="Hlavicka"/>
            </w:pPr>
            <w:r>
              <w:t>Praha</w:t>
            </w:r>
          </w:p>
        </w:tc>
      </w:tr>
      <w:tr w:rsidR="00B0057E">
        <w:tc>
          <w:tcPr>
            <w:tcW w:w="2103" w:type="dxa"/>
            <w:tcBorders>
              <w:right w:val="single" w:sz="18" w:space="0" w:color="auto"/>
            </w:tcBorders>
            <w:shd w:val="clear" w:color="auto" w:fill="CCFFFF"/>
          </w:tcPr>
          <w:p w:rsidR="00B0057E" w:rsidRDefault="009821DA">
            <w:pPr>
              <w:pStyle w:val="Hlavicka"/>
              <w:rPr>
                <w:b/>
              </w:rPr>
            </w:pPr>
            <w:r>
              <w:t>Instituce</w:t>
            </w:r>
          </w:p>
        </w:tc>
        <w:tc>
          <w:tcPr>
            <w:tcW w:w="7664" w:type="dxa"/>
            <w:tcBorders>
              <w:left w:val="single" w:sz="18" w:space="0" w:color="auto"/>
            </w:tcBorders>
          </w:tcPr>
          <w:p w:rsidR="00B0057E" w:rsidRDefault="009821DA">
            <w:pPr>
              <w:pStyle w:val="Hlavicka"/>
            </w:pPr>
            <w:r>
              <w:t>Knihovna Národního muzea</w:t>
            </w:r>
          </w:p>
        </w:tc>
      </w:tr>
      <w:tr w:rsidR="00B0057E">
        <w:tc>
          <w:tcPr>
            <w:tcW w:w="2103" w:type="dxa"/>
            <w:tcBorders>
              <w:right w:val="single" w:sz="18" w:space="0" w:color="auto"/>
            </w:tcBorders>
            <w:shd w:val="clear" w:color="auto" w:fill="CCFFFF"/>
          </w:tcPr>
          <w:p w:rsidR="00B0057E" w:rsidRDefault="009821DA">
            <w:pPr>
              <w:pStyle w:val="Hlavicka"/>
              <w:rPr>
                <w:b/>
              </w:rPr>
            </w:pPr>
            <w:r>
              <w:t>Signatura</w:t>
            </w:r>
          </w:p>
        </w:tc>
        <w:tc>
          <w:tcPr>
            <w:tcW w:w="7664" w:type="dxa"/>
            <w:tcBorders>
              <w:left w:val="single" w:sz="18" w:space="0" w:color="auto"/>
            </w:tcBorders>
          </w:tcPr>
          <w:p w:rsidR="00B0057E" w:rsidRDefault="009821DA">
            <w:pPr>
              <w:pStyle w:val="Hlavicka"/>
            </w:pPr>
            <w:r>
              <w:t>III E 48</w:t>
            </w:r>
          </w:p>
        </w:tc>
      </w:tr>
      <w:tr w:rsidR="00B0057E">
        <w:tc>
          <w:tcPr>
            <w:tcW w:w="2103" w:type="dxa"/>
            <w:tcBorders>
              <w:right w:val="single" w:sz="18" w:space="0" w:color="auto"/>
            </w:tcBorders>
            <w:shd w:val="clear" w:color="auto" w:fill="CCFFFF"/>
          </w:tcPr>
          <w:p w:rsidR="00B0057E" w:rsidRDefault="009821DA">
            <w:pPr>
              <w:pStyle w:val="Hlavicka"/>
              <w:rPr>
                <w:b/>
              </w:rPr>
            </w:pPr>
            <w:r>
              <w:t>Foliace/paginace</w:t>
            </w:r>
          </w:p>
        </w:tc>
        <w:tc>
          <w:tcPr>
            <w:tcW w:w="7664" w:type="dxa"/>
            <w:tcBorders>
              <w:left w:val="single" w:sz="18" w:space="0" w:color="auto"/>
            </w:tcBorders>
          </w:tcPr>
          <w:p w:rsidR="00B0057E" w:rsidRDefault="009821DA">
            <w:pPr>
              <w:pStyle w:val="Hlavicka"/>
            </w:pPr>
            <w:smartTag w:uri="urn:schemas-microsoft-com:office:smarttags" w:element="metricconverter">
              <w:smartTagPr>
                <w:attr w:name="ProductID" w:val="148 f"/>
              </w:smartTagPr>
              <w:r>
                <w:t>148 f</w:t>
              </w:r>
            </w:smartTag>
            <w:r>
              <w:t>.</w:t>
            </w:r>
          </w:p>
        </w:tc>
      </w:tr>
      <w:tr w:rsidR="00B0057E">
        <w:tc>
          <w:tcPr>
            <w:tcW w:w="9767" w:type="dxa"/>
            <w:gridSpan w:val="2"/>
            <w:shd w:val="clear" w:color="auto" w:fill="99CC00"/>
          </w:tcPr>
          <w:p w:rsidR="00B0057E" w:rsidRDefault="009821DA">
            <w:pPr>
              <w:pStyle w:val="Hlavicka"/>
            </w:pPr>
            <w:r>
              <w:t>Edice</w:t>
            </w:r>
          </w:p>
        </w:tc>
      </w:tr>
      <w:tr w:rsidR="00B0057E">
        <w:tc>
          <w:tcPr>
            <w:tcW w:w="2103" w:type="dxa"/>
            <w:tcBorders>
              <w:right w:val="single" w:sz="18" w:space="0" w:color="auto"/>
            </w:tcBorders>
            <w:shd w:val="clear" w:color="auto" w:fill="CCFFFF"/>
          </w:tcPr>
          <w:p w:rsidR="00B0057E" w:rsidRDefault="009821DA">
            <w:pPr>
              <w:pStyle w:val="Hlavicka"/>
              <w:rPr>
                <w:b/>
              </w:rPr>
            </w:pPr>
            <w:r>
              <w:t>Titul</w:t>
            </w:r>
          </w:p>
        </w:tc>
        <w:tc>
          <w:tcPr>
            <w:tcW w:w="7664" w:type="dxa"/>
            <w:tcBorders>
              <w:left w:val="single" w:sz="18" w:space="0" w:color="auto"/>
            </w:tcBorders>
          </w:tcPr>
          <w:p w:rsidR="00B0057E" w:rsidRDefault="00B0057E">
            <w:pPr>
              <w:pStyle w:val="Hlavicka"/>
            </w:pPr>
          </w:p>
        </w:tc>
      </w:tr>
      <w:tr w:rsidR="00B0057E">
        <w:tc>
          <w:tcPr>
            <w:tcW w:w="2103" w:type="dxa"/>
            <w:tcBorders>
              <w:right w:val="single" w:sz="18" w:space="0" w:color="auto"/>
            </w:tcBorders>
            <w:shd w:val="clear" w:color="auto" w:fill="CCFFFF"/>
          </w:tcPr>
          <w:p w:rsidR="00B0057E" w:rsidRDefault="009821DA">
            <w:pPr>
              <w:pStyle w:val="Hlavicka"/>
              <w:rPr>
                <w:b/>
              </w:rPr>
            </w:pPr>
            <w:r>
              <w:t>Editor</w:t>
            </w:r>
          </w:p>
        </w:tc>
        <w:tc>
          <w:tcPr>
            <w:tcW w:w="7664" w:type="dxa"/>
            <w:tcBorders>
              <w:left w:val="single" w:sz="18" w:space="0" w:color="auto"/>
            </w:tcBorders>
          </w:tcPr>
          <w:p w:rsidR="00B0057E" w:rsidRDefault="00B0057E">
            <w:pPr>
              <w:pStyle w:val="Hlavicka"/>
            </w:pPr>
          </w:p>
        </w:tc>
      </w:tr>
      <w:tr w:rsidR="00B0057E">
        <w:tc>
          <w:tcPr>
            <w:tcW w:w="2103" w:type="dxa"/>
            <w:tcBorders>
              <w:right w:val="single" w:sz="18" w:space="0" w:color="auto"/>
            </w:tcBorders>
            <w:shd w:val="clear" w:color="auto" w:fill="CCFFFF"/>
          </w:tcPr>
          <w:p w:rsidR="00B0057E" w:rsidRDefault="009821DA">
            <w:pPr>
              <w:pStyle w:val="Hlavicka"/>
              <w:rPr>
                <w:b/>
              </w:rPr>
            </w:pPr>
            <w:r>
              <w:t>Místo vydání</w:t>
            </w:r>
          </w:p>
        </w:tc>
        <w:tc>
          <w:tcPr>
            <w:tcW w:w="7664" w:type="dxa"/>
            <w:tcBorders>
              <w:left w:val="single" w:sz="18" w:space="0" w:color="auto"/>
            </w:tcBorders>
          </w:tcPr>
          <w:p w:rsidR="00B0057E" w:rsidRDefault="00B0057E">
            <w:pPr>
              <w:pStyle w:val="Hlavicka"/>
            </w:pPr>
          </w:p>
        </w:tc>
      </w:tr>
      <w:tr w:rsidR="00B0057E">
        <w:tc>
          <w:tcPr>
            <w:tcW w:w="2103" w:type="dxa"/>
            <w:tcBorders>
              <w:right w:val="single" w:sz="18" w:space="0" w:color="auto"/>
            </w:tcBorders>
            <w:shd w:val="clear" w:color="auto" w:fill="CCFFFF"/>
          </w:tcPr>
          <w:p w:rsidR="00B0057E" w:rsidRDefault="009821DA">
            <w:pPr>
              <w:pStyle w:val="Hlavicka"/>
              <w:rPr>
                <w:b/>
              </w:rPr>
            </w:pPr>
            <w:r>
              <w:t>Rok vydání</w:t>
            </w:r>
          </w:p>
        </w:tc>
        <w:tc>
          <w:tcPr>
            <w:tcW w:w="7664" w:type="dxa"/>
            <w:tcBorders>
              <w:left w:val="single" w:sz="18" w:space="0" w:color="auto"/>
            </w:tcBorders>
          </w:tcPr>
          <w:p w:rsidR="00B0057E" w:rsidRDefault="00B0057E">
            <w:pPr>
              <w:pStyle w:val="Hlavicka"/>
            </w:pPr>
          </w:p>
        </w:tc>
      </w:tr>
      <w:tr w:rsidR="00B0057E">
        <w:tc>
          <w:tcPr>
            <w:tcW w:w="2103" w:type="dxa"/>
            <w:tcBorders>
              <w:right w:val="single" w:sz="18" w:space="0" w:color="auto"/>
            </w:tcBorders>
            <w:shd w:val="clear" w:color="auto" w:fill="CCFFFF"/>
          </w:tcPr>
          <w:p w:rsidR="00B0057E" w:rsidRDefault="009821DA">
            <w:pPr>
              <w:pStyle w:val="Hlavicka"/>
              <w:rPr>
                <w:b/>
              </w:rPr>
            </w:pPr>
            <w:r>
              <w:t>Strany</w:t>
            </w:r>
          </w:p>
        </w:tc>
        <w:tc>
          <w:tcPr>
            <w:tcW w:w="7664" w:type="dxa"/>
            <w:tcBorders>
              <w:left w:val="single" w:sz="18" w:space="0" w:color="auto"/>
            </w:tcBorders>
          </w:tcPr>
          <w:p w:rsidR="00B0057E" w:rsidRDefault="00B0057E">
            <w:pPr>
              <w:pStyle w:val="Hlavicka"/>
            </w:pPr>
          </w:p>
        </w:tc>
      </w:tr>
      <w:tr w:rsidR="00B0057E">
        <w:tc>
          <w:tcPr>
            <w:tcW w:w="9767" w:type="dxa"/>
            <w:gridSpan w:val="2"/>
            <w:shd w:val="clear" w:color="auto" w:fill="FF6600"/>
          </w:tcPr>
          <w:p w:rsidR="00B0057E" w:rsidRDefault="009821DA">
            <w:pPr>
              <w:pStyle w:val="Hlavicka"/>
            </w:pPr>
            <w:r>
              <w:t>Přepis</w:t>
            </w:r>
          </w:p>
        </w:tc>
      </w:tr>
      <w:tr w:rsidR="00B0057E">
        <w:tc>
          <w:tcPr>
            <w:tcW w:w="2103" w:type="dxa"/>
            <w:tcBorders>
              <w:right w:val="single" w:sz="18" w:space="0" w:color="auto"/>
            </w:tcBorders>
            <w:shd w:val="clear" w:color="auto" w:fill="CCFFFF"/>
          </w:tcPr>
          <w:p w:rsidR="00B0057E" w:rsidRDefault="009821DA">
            <w:pPr>
              <w:pStyle w:val="Hlavicka"/>
              <w:rPr>
                <w:b/>
              </w:rPr>
            </w:pPr>
            <w:r>
              <w:t>Editor (1)</w:t>
            </w:r>
          </w:p>
        </w:tc>
        <w:tc>
          <w:tcPr>
            <w:tcW w:w="7664" w:type="dxa"/>
            <w:tcBorders>
              <w:left w:val="single" w:sz="18" w:space="0" w:color="auto"/>
            </w:tcBorders>
          </w:tcPr>
          <w:p w:rsidR="00B0057E" w:rsidRDefault="009821DA">
            <w:pPr>
              <w:pStyle w:val="Hlavicka"/>
            </w:pPr>
            <w:r>
              <w:t>Hanzová, Barbora</w:t>
            </w:r>
          </w:p>
        </w:tc>
      </w:tr>
      <w:tr w:rsidR="00B0057E">
        <w:tc>
          <w:tcPr>
            <w:tcW w:w="2103" w:type="dxa"/>
            <w:tcBorders>
              <w:right w:val="single" w:sz="18" w:space="0" w:color="auto"/>
            </w:tcBorders>
            <w:shd w:val="clear" w:color="auto" w:fill="CCFFFF"/>
          </w:tcPr>
          <w:p w:rsidR="00B0057E" w:rsidRDefault="009821DA">
            <w:pPr>
              <w:pStyle w:val="Hlavicka"/>
              <w:rPr>
                <w:b/>
              </w:rPr>
            </w:pPr>
            <w:r>
              <w:t>Editor (2)</w:t>
            </w:r>
          </w:p>
        </w:tc>
        <w:tc>
          <w:tcPr>
            <w:tcW w:w="7664" w:type="dxa"/>
            <w:tcBorders>
              <w:left w:val="single" w:sz="18" w:space="0" w:color="auto"/>
            </w:tcBorders>
          </w:tcPr>
          <w:p w:rsidR="00B0057E" w:rsidRDefault="00B0057E">
            <w:pPr>
              <w:pStyle w:val="Hlavicka"/>
            </w:pPr>
          </w:p>
        </w:tc>
      </w:tr>
      <w:tr w:rsidR="00B0057E">
        <w:tc>
          <w:tcPr>
            <w:tcW w:w="2103" w:type="dxa"/>
            <w:tcBorders>
              <w:right w:val="single" w:sz="18" w:space="0" w:color="auto"/>
            </w:tcBorders>
            <w:shd w:val="clear" w:color="auto" w:fill="CCFFFF"/>
          </w:tcPr>
          <w:p w:rsidR="00B0057E" w:rsidRDefault="009821DA">
            <w:pPr>
              <w:pStyle w:val="Hlavicka"/>
              <w:rPr>
                <w:b/>
              </w:rPr>
            </w:pPr>
            <w:r>
              <w:t>Editor (3)</w:t>
            </w:r>
          </w:p>
        </w:tc>
        <w:tc>
          <w:tcPr>
            <w:tcW w:w="7664" w:type="dxa"/>
            <w:tcBorders>
              <w:left w:val="single" w:sz="18" w:space="0" w:color="auto"/>
            </w:tcBorders>
          </w:tcPr>
          <w:p w:rsidR="00B0057E" w:rsidRDefault="00B0057E">
            <w:pPr>
              <w:pStyle w:val="Hlavicka"/>
            </w:pPr>
          </w:p>
        </w:tc>
      </w:tr>
      <w:tr w:rsidR="00B0057E">
        <w:tc>
          <w:tcPr>
            <w:tcW w:w="2103" w:type="dxa"/>
            <w:tcBorders>
              <w:bottom w:val="double" w:sz="6" w:space="0" w:color="000000"/>
              <w:right w:val="single" w:sz="18" w:space="0" w:color="auto"/>
            </w:tcBorders>
            <w:shd w:val="clear" w:color="auto" w:fill="CCFFFF"/>
          </w:tcPr>
          <w:p w:rsidR="00B0057E" w:rsidRDefault="009821DA">
            <w:pPr>
              <w:pStyle w:val="Hlavicka"/>
              <w:rPr>
                <w:b/>
              </w:rPr>
            </w:pPr>
            <w:r>
              <w:t>Editor (4)</w:t>
            </w:r>
          </w:p>
        </w:tc>
        <w:tc>
          <w:tcPr>
            <w:tcW w:w="7664" w:type="dxa"/>
            <w:tcBorders>
              <w:left w:val="single" w:sz="18" w:space="0" w:color="auto"/>
            </w:tcBorders>
          </w:tcPr>
          <w:p w:rsidR="00B0057E" w:rsidRDefault="00B0057E">
            <w:pPr>
              <w:pStyle w:val="Hlavicka"/>
            </w:pPr>
          </w:p>
        </w:tc>
      </w:tr>
      <w:tr w:rsidR="00B0057E">
        <w:tc>
          <w:tcPr>
            <w:tcW w:w="9767" w:type="dxa"/>
            <w:gridSpan w:val="2"/>
            <w:tcBorders>
              <w:top w:val="double" w:sz="6" w:space="0" w:color="000000"/>
            </w:tcBorders>
            <w:shd w:val="clear" w:color="auto" w:fill="FF6600"/>
          </w:tcPr>
          <w:p w:rsidR="00B0057E" w:rsidRDefault="009821DA">
            <w:pPr>
              <w:pStyle w:val="Hlavicka"/>
            </w:pPr>
            <w:r>
              <w:t>Poznámky</w:t>
            </w:r>
          </w:p>
        </w:tc>
      </w:tr>
      <w:tr w:rsidR="00B0057E">
        <w:tc>
          <w:tcPr>
            <w:tcW w:w="9767" w:type="dxa"/>
            <w:gridSpan w:val="2"/>
            <w:tcBorders>
              <w:bottom w:val="double" w:sz="6" w:space="0" w:color="000000"/>
            </w:tcBorders>
          </w:tcPr>
          <w:p w:rsidR="00B0057E" w:rsidRDefault="009821DA">
            <w:pPr>
              <w:rPr>
                <w:rStyle w:val="internipoznamka"/>
              </w:rPr>
            </w:pPr>
            <w:r>
              <w:rPr>
                <w:rStyle w:val="internipoznamka"/>
              </w:rPr>
              <w:t>text půjde do STB, ITB a EM, zkratka GestaM</w:t>
            </w:r>
          </w:p>
          <w:p w:rsidR="00BD66C9" w:rsidRDefault="00BD66C9">
            <w:pPr>
              <w:rPr>
                <w:rStyle w:val="internipoznamka"/>
              </w:rPr>
            </w:pPr>
            <w:r>
              <w:rPr>
                <w:rStyle w:val="internipoznamka"/>
              </w:rPr>
              <w:t>Se souhlasem editorky byl text 22. 9. 2014 poskytnut diachronní složce ČNK ke zveřejnění v diachronním korpusu (recipročně za text PasMuzA). Opravy zjištěné po tomto datu je vhodné hlásit M. Stlukovi.</w:t>
            </w:r>
            <w:bookmarkStart w:id="0" w:name="_GoBack"/>
            <w:bookmarkEnd w:id="0"/>
          </w:p>
        </w:tc>
      </w:tr>
    </w:tbl>
    <w:p w:rsidR="00B0057E" w:rsidRDefault="009821DA">
      <w:pPr>
        <w:pStyle w:val="Edicnikomentar"/>
      </w:pPr>
      <w:r>
        <w:rPr>
          <w:rStyle w:val="Text"/>
        </w:rPr>
        <w:t xml:space="preserve">Jako výchozí text pro edici rukopisu GestaM (Praha, Muz III E 48) byla stanovena verze </w:t>
      </w:r>
      <w:r>
        <w:rPr>
          <w:rStyle w:val="Text"/>
        </w:rPr>
        <w:t>zahrnující opravy psané rubrikátorem a dvěma černými korektory. Ti ozřejmovali zjevné písařovy omyly v přepisu, např. na f. 26v „neymieyſſi“ – „nejvěrnější“, 91v „ſwa“ – „s voza“, 114r „weſſe“ – „vešle“, a slovosled, např. na f. 46v „schovali pro Bóh“ – „p</w:t>
      </w:r>
      <w:r>
        <w:rPr>
          <w:rStyle w:val="Text"/>
        </w:rPr>
        <w:t>ro Bóh schovali“. Poznámkami jsou opatřeny pouze jejich přípisky větné na f. 18r, 69v, 80r, 99v a 126r. Edice zatím neobsahuje marginální latinsko-české přípisky kazatele ze 16. století a též karmínové opravy, značky a přípisky Václava Hanky z 19. století,</w:t>
      </w:r>
      <w:r>
        <w:rPr>
          <w:rStyle w:val="Text"/>
        </w:rPr>
        <w:t xml:space="preserve"> který si všímal jazykových jevů.</w:t>
      </w:r>
    </w:p>
    <w:p w:rsidR="00B0057E" w:rsidRDefault="009821DA">
      <w:pPr>
        <w:pStyle w:val="Edicnikomentar"/>
      </w:pPr>
      <w:r>
        <w:rPr>
          <w:rStyle w:val="Text"/>
        </w:rPr>
        <w:lastRenderedPageBreak/>
        <w:t xml:space="preserve">Rukopis se vyznačuje četnými omyly způsobenými opisem, v podobě chybného zápisu, přesmyček, reduplikace textu a vynechávek; ty jsou vždy emendovány. Pokud se přistoupilo k doplnění zjevně chybějícího textu, je uveden </w:t>
      </w:r>
      <w:r>
        <w:rPr>
          <w:rStyle w:val="Text"/>
        </w:rPr>
        <w:t>návodný pramen, jímž byly další dva dochované staročeské rukopisy Gest Romanorum: GestaB (Praha, Muz III E 43, 1443) a GestaU (Praha, UK XVII F 28, pol. 15. stol) podle paleografické edice J. V. Nováka (Praha, 1895), a výjimečně latinská edice Gest, kterou</w:t>
      </w:r>
      <w:r>
        <w:rPr>
          <w:rStyle w:val="Text"/>
        </w:rPr>
        <w:t xml:space="preserve"> připravil W. O. E. Oesterley (Berlín, 1872). Paralela se neuvádí pouze při rozepsání jednohláskové předložky, kterou písař vynechává, následuje-li shodná hláska př. na f. 27r „k králi“. Nečitelná místa z důvodu ohybu stránky jsou emendována s poznámkou, ž</w:t>
      </w:r>
      <w:r>
        <w:rPr>
          <w:rStyle w:val="Text"/>
        </w:rPr>
        <w:t>e se jedná o nečitelný text. Písař velmi často jednotlivé hlásky vynechával, zvláště „e“ (na f. 48r „wliky“ – „</w:t>
      </w:r>
      <w:r>
        <w:rPr>
          <w:rStyle w:val="Text"/>
          <w:rFonts w:eastAsia="Arial Unicode MS"/>
        </w:rPr>
        <w:t xml:space="preserve">veliký“, 97v „chcte“ </w:t>
      </w:r>
      <w:r>
        <w:rPr>
          <w:rStyle w:val="Text"/>
        </w:rPr>
        <w:t>– „chcete“), „i“ (12v „przgymani“ – „přijímaní“, 56v „przgel“ – „přijel“), r (na f. 134r „kteak“ – „kterak“, 38r „kew“ – „kr</w:t>
      </w:r>
      <w:r>
        <w:rPr>
          <w:rStyle w:val="Text"/>
        </w:rPr>
        <w:t>ev“), „v“ (</w:t>
      </w:r>
      <w:r>
        <w:rPr>
          <w:rStyle w:val="Text"/>
          <w:rFonts w:eastAsia="Arial Unicode MS"/>
        </w:rPr>
        <w:t xml:space="preserve">6v „ſe“ </w:t>
      </w:r>
      <w:r>
        <w:rPr>
          <w:rStyle w:val="Text"/>
        </w:rPr>
        <w:t>–</w:t>
      </w:r>
      <w:r>
        <w:rPr>
          <w:rStyle w:val="Text"/>
          <w:rFonts w:eastAsia="Arial Unicode MS"/>
        </w:rPr>
        <w:t xml:space="preserve"> „</w:t>
      </w:r>
      <w:r>
        <w:rPr>
          <w:rStyle w:val="Text"/>
        </w:rPr>
        <w:t xml:space="preserve">v své“, </w:t>
      </w:r>
      <w:r>
        <w:rPr>
          <w:rStyle w:val="Text"/>
          <w:rFonts w:eastAsia="Arial Unicode MS"/>
        </w:rPr>
        <w:t xml:space="preserve">17r „oſſem“ </w:t>
      </w:r>
      <w:r>
        <w:rPr>
          <w:rStyle w:val="Text"/>
        </w:rPr>
        <w:t>–</w:t>
      </w:r>
      <w:r>
        <w:rPr>
          <w:rStyle w:val="Text"/>
          <w:rFonts w:eastAsia="Arial Unicode MS"/>
        </w:rPr>
        <w:t xml:space="preserve"> „</w:t>
      </w:r>
      <w:r>
        <w:rPr>
          <w:rStyle w:val="Text"/>
        </w:rPr>
        <w:t xml:space="preserve">ovšem“) a „t“ (23r „Czirzy“ – „Čtyři“, </w:t>
      </w:r>
      <w:r>
        <w:rPr>
          <w:rStyle w:val="Text"/>
          <w:rFonts w:eastAsia="Arial Unicode MS"/>
        </w:rPr>
        <w:t xml:space="preserve">96v „kerak“ </w:t>
      </w:r>
      <w:r>
        <w:rPr>
          <w:rStyle w:val="Text"/>
        </w:rPr>
        <w:t>–</w:t>
      </w:r>
      <w:r>
        <w:rPr>
          <w:rStyle w:val="Text"/>
          <w:rFonts w:eastAsia="Arial Unicode MS"/>
        </w:rPr>
        <w:t xml:space="preserve"> „kterak“</w:t>
      </w:r>
      <w:r>
        <w:rPr>
          <w:rStyle w:val="Text"/>
        </w:rPr>
        <w:t>), tyto vynechávky se v kontextu dalších písařských chyb jeví spíše jako nedbalost zápisu, proto jsou v edici emendovány rovněž.</w:t>
      </w:r>
    </w:p>
    <w:p w:rsidR="00B0057E" w:rsidRDefault="009821DA">
      <w:pPr>
        <w:pStyle w:val="Edicnikomentar"/>
      </w:pPr>
      <w:r>
        <w:rPr>
          <w:rStyle w:val="Text"/>
        </w:rPr>
        <w:t>Staročeská Gesta Roma</w:t>
      </w:r>
      <w:r>
        <w:rPr>
          <w:rStyle w:val="Text"/>
        </w:rPr>
        <w:t>norum jsou dílem překladovým, což je patrno i v tomto rukopisu; na syntaktické zvláštnosti je stručně v textu upozorňováno, také jsou v kódu poznámek uvedeny překladatelské omyly v lexiku, které podchytil v komentáři své edice na s. XIX J. V. Novák. Latins</w:t>
      </w:r>
      <w:r>
        <w:rPr>
          <w:rStyle w:val="Text"/>
        </w:rPr>
        <w:t>ký explicit na f. 143v je přepsán podle Novákovy intepretace na s. XI.</w:t>
      </w:r>
    </w:p>
    <w:p w:rsidR="00B0057E" w:rsidRDefault="009821DA">
      <w:pPr>
        <w:pStyle w:val="Grantovapodpora"/>
      </w:pPr>
      <w:r>
        <w:rPr>
          <w:rStyle w:val="Text"/>
        </w:rPr>
        <w:t xml:space="preserve">Edice vznikla v rámci řešení projektu GA ČR č. P406/10/1140 </w:t>
      </w:r>
      <w:r>
        <w:rPr>
          <w:rStyle w:val="kurziva"/>
        </w:rPr>
        <w:t>Výzkum historické češtiny (na základě nových materiálových bází)</w:t>
      </w:r>
      <w:r>
        <w:rPr>
          <w:rStyle w:val="Text"/>
        </w:rPr>
        <w:t>.</w:t>
      </w:r>
    </w:p>
    <w:p w:rsidR="00B0057E" w:rsidRDefault="009821DA">
      <w:pPr>
        <w:pStyle w:val="Titul"/>
      </w:pPr>
      <w:r>
        <w:rPr>
          <w:rStyle w:val="foliace"/>
        </w:rPr>
        <w:t xml:space="preserve">1r </w:t>
      </w:r>
      <w:r>
        <w:rPr>
          <w:rStyle w:val="Text"/>
        </w:rPr>
        <w:t xml:space="preserve">Počínají se příkladi světští </w:t>
      </w:r>
      <w:r>
        <w:rPr>
          <w:rStyle w:val="internipoznamka"/>
        </w:rPr>
        <w:t xml:space="preserve">vs. příklady světské; Geb. </w:t>
      </w:r>
      <w:r>
        <w:rPr>
          <w:rStyle w:val="internipoznamka"/>
        </w:rPr>
        <w:t xml:space="preserve">Hláskosloví s. 46, 549 - OK  </w:t>
      </w:r>
      <w:r>
        <w:rPr>
          <w:rStyle w:val="Text"/>
        </w:rPr>
        <w:t>z kronik římských</w:t>
      </w:r>
    </w:p>
    <w:p w:rsidR="00B0057E" w:rsidRDefault="009821DA">
      <w:r>
        <w:rPr>
          <w:rStyle w:val="internipoznamka"/>
        </w:rPr>
        <w:t xml:space="preserve">I. (číslováno podle J. V. Nováka, který zohledňuje staročeské rkp. a edici Kellerovu) </w:t>
      </w:r>
      <w:r>
        <w:rPr>
          <w:rStyle w:val="Text"/>
        </w:rPr>
        <w:t xml:space="preserve">Doroteus císař ustavil za zákon, aby synové otce i máteř v jich núzi podepřeli anebo jim v jich núzi pomáhali. Bieše tehdy </w:t>
      </w:r>
      <w:r>
        <w:rPr>
          <w:rStyle w:val="Text"/>
        </w:rPr>
        <w:t>toho času v císařství jeho některaký rytíř, maje ženu svú, s nížto syna porodil. I jel jest ten jistý rytíř v jízdu do daleké vlasti i jat byl i silně okován.  Ihned, jakž se to stalo, psal své ženě i synu svému, aby jej vypravili. Žena to uslyševši, tak v</w:t>
      </w:r>
      <w:r>
        <w:rPr>
          <w:rStyle w:val="Text"/>
        </w:rPr>
        <w:t xml:space="preserve">elmi plakala, až i oslnula, všecka jako mrtva byla. Tehdy syn řekl své mateři: „Chci jeti k otci svému, abych jej vypravil z vězení.“ Odpovědě jemu mátě a řkúc: „Nepojedeš, protože si jediný syn mój a radost duše mé a mohloť by se přihoditi též tobě, jako </w:t>
      </w:r>
      <w:r>
        <w:rPr>
          <w:rStyle w:val="Text"/>
        </w:rPr>
        <w:t xml:space="preserve">otci tvému. Chtěl by ty raději otce odtomného, jehož doma není, vypraviti, nežli máteř přítomnú domácí krmiti? Kterakžkoli </w:t>
      </w:r>
      <w:r>
        <w:rPr>
          <w:rStyle w:val="foliace"/>
        </w:rPr>
        <w:t xml:space="preserve">1v </w:t>
      </w:r>
      <w:r>
        <w:rPr>
          <w:rStyle w:val="Text"/>
        </w:rPr>
        <w:t>ty jsi syn mój otce svého, však s’ z břicha mého vyšel. Já jsem doma, ale ne otec tvój. Protož konečně pravím to, že nikakež ode m</w:t>
      </w:r>
      <w:r>
        <w:rPr>
          <w:rStyle w:val="Text"/>
        </w:rPr>
        <w:t>ne nemáš odjíti.“ Odpovědě syn, a velmě múdře: „Kakžkoli syn tvuoj sem, však otec mój prvnější jest příčina porodu mého nežli ty. Otec mój jel jest v jízdu do daleké vlasti, ale ty doma si; on jat a silně okován, ale ty si prosta; on jest mezi rukama nepřá</w:t>
      </w:r>
      <w:r>
        <w:rPr>
          <w:rStyle w:val="Text"/>
        </w:rPr>
        <w:t>telskýma, ale ty mezi přátely prostě chodíš; on zavřen, ty prostě chodíš; ty si slepa, on nevidí světla, řetězy trpí. Protož k němu chci jeti a jej vypraviti.“ A tak se stalo.</w:t>
      </w:r>
    </w:p>
    <w:p w:rsidR="00B0057E" w:rsidRDefault="009821DA">
      <w:pPr>
        <w:pStyle w:val="Nadpis"/>
      </w:pPr>
      <w:r>
        <w:rPr>
          <w:rStyle w:val="Text"/>
        </w:rPr>
        <w:lastRenderedPageBreak/>
        <w:t>Z toho příkladu vejklad nebo rozum duchovní jest tento:</w:t>
      </w:r>
    </w:p>
    <w:p w:rsidR="00B0057E" w:rsidRDefault="009821DA">
      <w:r>
        <w:rPr>
          <w:rStyle w:val="Text"/>
        </w:rPr>
        <w:t xml:space="preserve">Najmilejší! Tento císař </w:t>
      </w:r>
      <w:r>
        <w:rPr>
          <w:rStyle w:val="Text"/>
        </w:rPr>
        <w:t xml:space="preserve">jest nebeský Otec, jenž ustavil zákon, aby synové ctili i zpodpierali v núzi své rodiče, totiž otce i máteř, a ve všem jich poslúchali. Ale kto jest ten rytíř, otec, a kto mátě? Zajisté otec Kristus jest, jako se píše v pátých knihách Mojžíšových: „Zda on </w:t>
      </w:r>
      <w:r>
        <w:rPr>
          <w:rStyle w:val="Text"/>
        </w:rPr>
        <w:t xml:space="preserve">není otec tvój, jenž vládne tebú a učinil i stvořil tě?“ Viete li, když </w:t>
      </w:r>
      <w:r>
        <w:rPr>
          <w:rStyle w:val="foliace"/>
        </w:rPr>
        <w:t xml:space="preserve">2r </w:t>
      </w:r>
      <w:r>
        <w:rPr>
          <w:rStyle w:val="Text"/>
        </w:rPr>
        <w:t>dietě zaviní, otec je tvrdě treskce, ale mátě sladce a lahodně chová? Protož otec náš Kristus přepúští mrskati, chce nás súžiti pro nedostatky naše. Kdyžkoli jest v smrtedlném hříše</w:t>
      </w:r>
      <w:r>
        <w:rPr>
          <w:rStyle w:val="Text"/>
        </w:rPr>
        <w:t>, ten leží v žaláři ďáblovém. Ale otec chce, abychom pracovali a jemu z vězení pomáhali. Zajisté, ktožkoli káže úžitečně slovo boží, zíště bratra svého a vykúpí v bratru Krista, jenž jest otec náš. Ale mátě, totižto svět, nedá člověku jíti po Kristovi v ch</w:t>
      </w:r>
      <w:r>
        <w:rPr>
          <w:rStyle w:val="Text"/>
        </w:rPr>
        <w:t>udobě. Nebo slibuje mnoho a praví: „Bez tebe živ býti nemohu.“ Ač kdy zvolíš sobě cestu ku pokání, aby šel po Kristovi, tehdy mátě tvá slepá, totižto svět, dí tobě: „Ostaň se mnú, zajisté já sem tobě bližní; užívajme zboží, kteréť jest, i požívajme stvořen</w:t>
      </w:r>
      <w:r>
        <w:rPr>
          <w:rStyle w:val="Text"/>
        </w:rPr>
        <w:t>í za své mladosti, a to bez meškání.“ Ale, najmilejší, jsi li ty syn boží dobrý i vděčný Otce svého, odpověz té mateři, totižto bludnému i slepému světu: „Kakžkoli s jedné strany, to jest tělem, sem z země, však po prvnější a ušlechtilejší, to jest po duši</w:t>
      </w:r>
      <w:r>
        <w:rPr>
          <w:rStyle w:val="Text"/>
        </w:rPr>
        <w:t xml:space="preserve">, sem od Jezukrista, </w:t>
      </w:r>
      <w:r>
        <w:rPr>
          <w:rStyle w:val="foliace"/>
        </w:rPr>
        <w:t xml:space="preserve">2v </w:t>
      </w:r>
      <w:r>
        <w:rPr>
          <w:rStyle w:val="Text"/>
        </w:rPr>
        <w:t xml:space="preserve">jemuž sem povinnější </w:t>
      </w:r>
      <w:r>
        <w:rPr>
          <w:rStyle w:val="doplnenytext"/>
        </w:rPr>
        <w:t xml:space="preserve">viece </w:t>
      </w:r>
      <w:r>
        <w:rPr>
          <w:rStyle w:val="poznamka"/>
        </w:rPr>
        <w:t xml:space="preserve">doplněno podle rkp. GestaB, GestaU </w:t>
      </w:r>
      <w:r>
        <w:rPr>
          <w:rStyle w:val="Text"/>
        </w:rPr>
        <w:t xml:space="preserve">nežli světu.“ Protož nečekajmež starostí a slepoty, neb taká obět není </w:t>
      </w:r>
      <w:r>
        <w:rPr>
          <w:rStyle w:val="internipoznamka"/>
        </w:rPr>
        <w:t xml:space="preserve">„není“ ve významu „nyní“ - OK </w:t>
      </w:r>
      <w:r>
        <w:rPr>
          <w:rStyle w:val="Text"/>
        </w:rPr>
        <w:t>vzácnější jest Bohu nežli prvá. A protož snažme se, abychom spěšně sv</w:t>
      </w:r>
      <w:r>
        <w:rPr>
          <w:rStyle w:val="Text"/>
        </w:rPr>
        <w:t>ój život opravili, v němž bychom mohli věčného života dojíti.</w:t>
      </w:r>
    </w:p>
    <w:p w:rsidR="00B0057E" w:rsidRDefault="00B0057E">
      <w:pPr>
        <w:pStyle w:val="Volnyradek"/>
      </w:pPr>
    </w:p>
    <w:p w:rsidR="00B0057E" w:rsidRDefault="009821DA">
      <w:pPr>
        <w:pStyle w:val="Nadpis"/>
      </w:pPr>
      <w:r>
        <w:rPr>
          <w:rStyle w:val="internipoznamka"/>
        </w:rPr>
        <w:t>II.</w:t>
      </w:r>
      <w:r>
        <w:rPr>
          <w:rStyle w:val="Text"/>
        </w:rPr>
        <w:t>Jiná</w:t>
      </w:r>
    </w:p>
    <w:p w:rsidR="00B0057E" w:rsidRDefault="009821DA">
      <w:r>
        <w:rPr>
          <w:rStyle w:val="Text"/>
        </w:rPr>
        <w:t>Gorgonius císař kraloval v římském městě, jenž sobě ženu krásnú pojal bíše, kterážto jemu syna porodila. Rostlo dietě a ode všech milováno bylo. Ale když deset let tomu jistému synu dok</w:t>
      </w:r>
      <w:r>
        <w:rPr>
          <w:rStyle w:val="Text"/>
        </w:rPr>
        <w:t xml:space="preserve">ona se, umřela jest císařová, mátě jeho a počestně pochována jest, jakož na ten řád záleží. Potom s obecnú radú císař jinú ženu pojal, kterážto syna dřevní ženy nemilováše, ale mnohá protivenství jemu činíše. Císař zvěděv to, chtěv se ženě zachovati, syna </w:t>
      </w:r>
      <w:r>
        <w:rPr>
          <w:rStyle w:val="Text"/>
        </w:rPr>
        <w:t xml:space="preserve">ven z své říše na učení poslal, kdežto v líkařství </w:t>
      </w:r>
      <w:r>
        <w:rPr>
          <w:rStyle w:val="hyperlemma"/>
        </w:rPr>
        <w:t xml:space="preserve">lékařstvie </w:t>
      </w:r>
      <w:r>
        <w:rPr>
          <w:rStyle w:val="internipoznamka"/>
        </w:rPr>
        <w:t xml:space="preserve">v rkp. „lykarzſtwij“ - OK </w:t>
      </w:r>
      <w:r>
        <w:rPr>
          <w:rStyle w:val="Text"/>
        </w:rPr>
        <w:t>se učil a tak v něm prospěl, že učiněn jest najlepší lékař.</w:t>
      </w:r>
    </w:p>
    <w:p w:rsidR="00B0057E" w:rsidRDefault="009821DA">
      <w:r>
        <w:rPr>
          <w:rStyle w:val="Text"/>
        </w:rPr>
        <w:t xml:space="preserve">Potom císař uslyšev to, že syn jeho v učení velmě prospěl, zradoval se jest velmi. Avšak upadl v těžkú </w:t>
      </w:r>
      <w:r>
        <w:rPr>
          <w:rStyle w:val="foliace"/>
        </w:rPr>
        <w:t xml:space="preserve">3r </w:t>
      </w:r>
      <w:r>
        <w:rPr>
          <w:rStyle w:val="Text"/>
        </w:rPr>
        <w:t>ne</w:t>
      </w:r>
      <w:r>
        <w:rPr>
          <w:rStyle w:val="Text"/>
        </w:rPr>
        <w:t>moc. Listy poslal po syna svého, aby, jakž najspíš moci bude, přijel a jej od nemoci uléčil. Tehdy syn, když vuoli otcově urozuměl, k otci jel a jej velmě dobře uzdravil. Protož pověst jeho po všem království běžíše, že by misterný lékař byl a mnohým od ji</w:t>
      </w:r>
      <w:r>
        <w:rPr>
          <w:rStyle w:val="Text"/>
        </w:rPr>
        <w:t>ch nemoci pomáhal. Potom také císařová, macocha jeho, až na smrt nemocna bieše a mnozí lékaři biechu přivedeni, jenž o její zdraví biechu</w:t>
      </w:r>
      <w:r>
        <w:rPr>
          <w:rStyle w:val="Text"/>
          <w:rFonts w:eastAsia="Arial Unicode MS"/>
        </w:rPr>
        <w:t xml:space="preserve"> </w:t>
      </w:r>
      <w:r>
        <w:rPr>
          <w:rStyle w:val="Text"/>
        </w:rPr>
        <w:t>zúfali. Uslyšav to císař, syna svého prosil, aby ji uzdravil; ale on k jeho prozbě nechtěl přivoliti. Jemuž císař řekl</w:t>
      </w:r>
      <w:r>
        <w:rPr>
          <w:rStyle w:val="Text"/>
        </w:rPr>
        <w:t>: „Když tak činíš, ven z mého království tě vyženu.“ Odpovědě syn: „Učiníš li to, nespravedlivě se mnú učiníš. Však ty víš, že ven z svého království s jejím návodem byl s’ mě vysadil. Protož odtomnost má nebo nebylost byla jest příčina bolesti macechy mé.</w:t>
      </w:r>
      <w:r>
        <w:rPr>
          <w:rStyle w:val="Text"/>
        </w:rPr>
        <w:t xml:space="preserve"> A protož nechci jí lékařství dáti. Nebo bych ruku svú na ni vložil a nic neprospěl, mně by </w:t>
      </w:r>
      <w:r>
        <w:rPr>
          <w:rStyle w:val="Text"/>
        </w:rPr>
        <w:lastRenderedPageBreak/>
        <w:t xml:space="preserve">porokovali.“ I vece otec: „Týž neduh má, kterýž sem já měl.“ Odpovědě syn: „Otče, kakžkoli jest táž nemoc, </w:t>
      </w:r>
      <w:r>
        <w:rPr>
          <w:rStyle w:val="foliace"/>
        </w:rPr>
        <w:t xml:space="preserve">3v </w:t>
      </w:r>
      <w:r>
        <w:rPr>
          <w:rStyle w:val="Text"/>
        </w:rPr>
        <w:t>ale ne též přirození v tobě a v ní. Nebo cožkoli sem j</w:t>
      </w:r>
      <w:r>
        <w:rPr>
          <w:rStyle w:val="Text"/>
        </w:rPr>
        <w:t>á tobě učinil, za vděk s’ to přijal. A když sem všel do tvé síni, znamenitě polepšil s’ se. Ale když mě macecha uzří, pohorší se. Budu li s ní mluviti, v bolesti se zaže. Dotknu li se jí, bez ní bude. A protož nic více neprospívá nemocným, než léčenu od to</w:t>
      </w:r>
      <w:r>
        <w:rPr>
          <w:rStyle w:val="Text"/>
        </w:rPr>
        <w:t>ho býti, jehož milují a jeho žádají.“ A tak takými duovody odbyl nechuti otcovy a umřela jest macecha.</w:t>
      </w:r>
    </w:p>
    <w:p w:rsidR="00B0057E" w:rsidRDefault="009821DA">
      <w:r>
        <w:rPr>
          <w:rStyle w:val="Text"/>
        </w:rPr>
        <w:t>Najmilejší! Tento císař móž řečen býti Adam, prvý otec náš, jenž říši mějíše, totižto ráj</w:t>
      </w:r>
      <w:r>
        <w:rPr>
          <w:rStyle w:val="emendace"/>
        </w:rPr>
        <w:t xml:space="preserve">ráj </w:t>
      </w:r>
      <w:r>
        <w:rPr>
          <w:rStyle w:val="pramen"/>
        </w:rPr>
        <w:t>Rug</w:t>
      </w:r>
      <w:r>
        <w:rPr>
          <w:rStyle w:val="Text"/>
        </w:rPr>
        <w:t>. V němžto měl chválu i čest a pána všeho světa jej ustav</w:t>
      </w:r>
      <w:r>
        <w:rPr>
          <w:rStyle w:val="Text"/>
        </w:rPr>
        <w:t>il Hospodin podlé Davidova písma: „Chválou i ctí korunoval si jej, Hospodine, na dílu rukú tvých.“ Ten císař pojal sobě pěknú ženu, totižto duši k obrazu božímu stvořenú, z nížto porodil syna, totižto našeho Pána Jezukrista, z svého těla vyvedeného, totižt</w:t>
      </w:r>
      <w:r>
        <w:rPr>
          <w:rStyle w:val="Text"/>
        </w:rPr>
        <w:t>o z člověčenství k obrazu božímu</w:t>
      </w:r>
      <w:r>
        <w:rPr>
          <w:rStyle w:val="Text"/>
          <w:rFonts w:eastAsia="Arial Unicode MS"/>
        </w:rPr>
        <w:t xml:space="preserve"> </w:t>
      </w:r>
      <w:r>
        <w:rPr>
          <w:rStyle w:val="Text"/>
        </w:rPr>
        <w:t xml:space="preserve">stvořeného. Ale žena, totižto duše, umře sprostně mluvíce </w:t>
      </w:r>
      <w:r>
        <w:rPr>
          <w:rStyle w:val="internipoznamka"/>
        </w:rPr>
        <w:t>v rkp. „mluwicze“; Geb. Skloňování s. 296, ovšem absolutivní tvar -ce od f. sg. není uveden vs. Geb. Skloňování s. 557: složené skloňování adj. kmene -jo, -ja: pěšá,</w:t>
      </w:r>
      <w:r>
        <w:rPr>
          <w:rStyle w:val="internipoznamka"/>
        </w:rPr>
        <w:t xml:space="preserve"> přehláskou ie, sklesnutím jotace -é. (další absolutní vazby: Geb. Skladba s. 601). Oesterley č. 112 „Uxor i. e. anima moritus spiritualiter per peccatum“, GestaB, GestaU „sprostně mluviece“ - OK </w:t>
      </w:r>
      <w:r>
        <w:rPr>
          <w:rStyle w:val="Text"/>
        </w:rPr>
        <w:t>pro hřích, jehož se dopustil. Ihned jinú ženu pojal sobě, to</w:t>
      </w:r>
      <w:r>
        <w:rPr>
          <w:rStyle w:val="Text"/>
        </w:rPr>
        <w:t xml:space="preserve">tižto zlost, skrze kerúž z ráje </w:t>
      </w:r>
      <w:r>
        <w:rPr>
          <w:rStyle w:val="foliace"/>
        </w:rPr>
        <w:t xml:space="preserve">4r </w:t>
      </w:r>
      <w:r>
        <w:rPr>
          <w:rStyle w:val="Text"/>
        </w:rPr>
        <w:t>vyvržen jest a na světě tomto bídném posazen, kdežto v potu a práci život vedl. A Syn boží, jenž bieše syn jeho podlé tělesenství, z říše nebeské pro zlost jeho sstúpil s nebe, jenž učiněn jest svrchní lékař náš. Ten léka</w:t>
      </w:r>
      <w:r>
        <w:rPr>
          <w:rStyle w:val="Text"/>
        </w:rPr>
        <w:t>ř všecky nemoci naše uzdravil tak velmi, že pověst jeho do nebe i do země, až i do pekla bieše</w:t>
      </w:r>
      <w:r>
        <w:rPr>
          <w:rStyle w:val="internipoznamka"/>
        </w:rPr>
        <w:t>Geb. IV s. 437 - OK</w:t>
      </w:r>
      <w:r>
        <w:rPr>
          <w:rStyle w:val="Text"/>
        </w:rPr>
        <w:t>. Ale otec Adam těžce nemocen bieše skrze hřích dopuštěný, na těle i na duši: na těle, neb ztratil ráj,</w:t>
      </w:r>
      <w:r>
        <w:rPr>
          <w:rStyle w:val="Text"/>
          <w:rFonts w:eastAsia="Arial Unicode MS"/>
        </w:rPr>
        <w:t xml:space="preserve"> </w:t>
      </w:r>
      <w:r>
        <w:rPr>
          <w:rStyle w:val="Text"/>
        </w:rPr>
        <w:t>v němž byl přebýval a nikdy nic zlého n</w:t>
      </w:r>
      <w:r>
        <w:rPr>
          <w:rStyle w:val="Text"/>
        </w:rPr>
        <w:t xml:space="preserve">ečinil; na duši, nebo od Boha bíše oddělen. Ale Kristus najlépe i také dokonale svým umučením jej uzdravil. Ale macecha, již Adam usnúbil sobě bieše, totiž ďábla zlostí, jemuž poddán bíše i spojen, nikdy zdraví nechtěl. </w:t>
      </w:r>
      <w:r>
        <w:rPr>
          <w:rStyle w:val="poznamka"/>
        </w:rPr>
        <w:t xml:space="preserve">zjevně chybný zápis věty </w:t>
      </w:r>
      <w:r>
        <w:rPr>
          <w:rStyle w:val="internipoznamka"/>
        </w:rPr>
        <w:t>Oesterley 1</w:t>
      </w:r>
      <w:r>
        <w:rPr>
          <w:rStyle w:val="internipoznamka"/>
        </w:rPr>
        <w:t xml:space="preserve">12 s. 454 „(Sed pater noster Adam graviter infirmabatur per peccatum commissum tam in corpore quam in anima; in corpore perdidit gloriam et honorem, quando de paradiso est expulsus; in anima, quando a deo separatus est et in infernum collocatus, deus vero </w:t>
      </w:r>
      <w:r>
        <w:rPr>
          <w:rStyle w:val="internipoznamka"/>
        </w:rPr>
        <w:t xml:space="preserve">optime et perfecte illum sua benedicta passione curavit,) sed novercam, scilicet diabolum, cuo per peccatum conjunctus erat, numquam volebat curare“, (např. GestaB, GestaU: s zlostí), chybné pády, chybný subjekt - OK </w:t>
      </w:r>
      <w:r>
        <w:rPr>
          <w:rStyle w:val="Text"/>
        </w:rPr>
        <w:t>Ale pověz mi, proč? A poněvadž oba tu n</w:t>
      </w:r>
      <w:r>
        <w:rPr>
          <w:rStyle w:val="Text"/>
        </w:rPr>
        <w:t xml:space="preserve">emoc jměla, neb sta oba skrze hřích nemocna byla, jeden uzdraven, a druhý nic? K tomu se takto odpovídá: kakžkoli oba shřešila, a však jiným a jiným obyčejem. Nebo ďábel shřešil bez pokušení a bez ponucení jiného. A protož není též v nich přirození. Nebo </w:t>
      </w:r>
      <w:r>
        <w:rPr>
          <w:rStyle w:val="foliace"/>
        </w:rPr>
        <w:t>4</w:t>
      </w:r>
      <w:r>
        <w:rPr>
          <w:rStyle w:val="foliace"/>
        </w:rPr>
        <w:t xml:space="preserve">v </w:t>
      </w:r>
      <w:r>
        <w:rPr>
          <w:rStyle w:val="Text"/>
        </w:rPr>
        <w:t>po</w:t>
      </w:r>
      <w:r>
        <w:rPr>
          <w:rStyle w:val="Text"/>
          <w:rFonts w:eastAsia="Arial Unicode MS"/>
        </w:rPr>
        <w:t xml:space="preserve"> </w:t>
      </w:r>
      <w:r>
        <w:rPr>
          <w:rStyle w:val="Text"/>
        </w:rPr>
        <w:t xml:space="preserve">hříchu ďáblovu všickni jiní ďáblové, jenž sú s ním upadli, proti Hospodinu zatvrzeni sú tak, že svého hřícha užívati nechtí. Ale člověk skrze ďábla, návodem jeho, padl a z hlíny křehký stvořen, oleje milosrdenství prosil. Protož Pán náš Ježíš Kristus </w:t>
      </w:r>
      <w:r>
        <w:rPr>
          <w:rStyle w:val="Text"/>
        </w:rPr>
        <w:t xml:space="preserve">nás uzdravil, ale ne macechu, totiž ďábla. Macecha, totiž ďábel, jenž z lidské říše vyhání syna, totižto Syna Jezukrista - nebo přítomnost boží v srdcích našich jest příčina smrti </w:t>
      </w:r>
      <w:r>
        <w:rPr>
          <w:rStyle w:val="emendace"/>
        </w:rPr>
        <w:t xml:space="preserve">smrti </w:t>
      </w:r>
      <w:r>
        <w:rPr>
          <w:rStyle w:val="pramen"/>
        </w:rPr>
        <w:t xml:space="preserve">znati </w:t>
      </w:r>
      <w:r>
        <w:rPr>
          <w:rStyle w:val="internipoznamka"/>
        </w:rPr>
        <w:t xml:space="preserve">Oesterley 112, s. 454 „causa mortis diaboli“ - OK </w:t>
      </w:r>
      <w:r>
        <w:rPr>
          <w:rStyle w:val="Text"/>
        </w:rPr>
        <w:t>ďáblovy - prot</w:t>
      </w:r>
      <w:r>
        <w:rPr>
          <w:rStyle w:val="Text"/>
        </w:rPr>
        <w:t xml:space="preserve">ož usiluje, jakž najvíc móž, od nás jej vyhnati. </w:t>
      </w:r>
      <w:r>
        <w:rPr>
          <w:rStyle w:val="Text"/>
        </w:rPr>
        <w:lastRenderedPageBreak/>
        <w:t>Protož snažme se, ač by skrze který hřích byl vyhnán od nás, aby skrze skutky milosrdné odvolán byl k uzdravení nás od každého hříchu</w:t>
      </w:r>
      <w:r>
        <w:rPr>
          <w:rStyle w:val="Text"/>
          <w:rFonts w:eastAsia="Arial Unicode MS"/>
        </w:rPr>
        <w:t xml:space="preserve"> </w:t>
      </w:r>
      <w:r>
        <w:rPr>
          <w:rStyle w:val="Text"/>
        </w:rPr>
        <w:t>i nemoci duše. Skrze nějž bychom obdrželi sobě věčný život.</w:t>
      </w:r>
    </w:p>
    <w:p w:rsidR="00B0057E" w:rsidRDefault="00B0057E">
      <w:pPr>
        <w:pStyle w:val="Volnyradek"/>
      </w:pPr>
    </w:p>
    <w:p w:rsidR="00B0057E" w:rsidRDefault="009821DA">
      <w:r>
        <w:rPr>
          <w:rStyle w:val="internipoznamka"/>
        </w:rPr>
        <w:t>III.</w:t>
      </w:r>
      <w:r>
        <w:rPr>
          <w:rStyle w:val="Text"/>
        </w:rPr>
        <w:t xml:space="preserve">Adonias bohatý velmi kraloval, jenž turnaj i kolbu velmě milováše. Protož jeden turnaj kázal provolati, a ktož by koli v tom turnej </w:t>
      </w:r>
      <w:r>
        <w:rPr>
          <w:rStyle w:val="poznamka"/>
        </w:rPr>
        <w:t xml:space="preserve">písař substantivum „turnej“, „turnaj“ většinou neskloňuje </w:t>
      </w:r>
      <w:r>
        <w:rPr>
          <w:rStyle w:val="Text"/>
        </w:rPr>
        <w:t>statečný se ukázal, odplatu hodnú od císaře obdržal by. Protož mno</w:t>
      </w:r>
      <w:r>
        <w:rPr>
          <w:rStyle w:val="Text"/>
        </w:rPr>
        <w:t xml:space="preserve">zí k tomu turnaj přijeli. Ale císař </w:t>
      </w:r>
      <w:r>
        <w:rPr>
          <w:rStyle w:val="foliace"/>
        </w:rPr>
        <w:t xml:space="preserve">5r </w:t>
      </w:r>
      <w:r>
        <w:rPr>
          <w:rStyle w:val="Text"/>
        </w:rPr>
        <w:t xml:space="preserve">zřídil, aby rytíři rozděleni byli, tak že s jedné strany statečnější zřídil a z druhé strany nestatečnější. A ti, jenž prvé zřízeni byli, všickni své štíty na jednom místě otdaném všecky postavili pořád. A když se to </w:t>
      </w:r>
      <w:r>
        <w:rPr>
          <w:rStyle w:val="Text"/>
        </w:rPr>
        <w:t xml:space="preserve">stalo, císař přikázal, že ktož by s jedné strany štítu číhož koli svým dotekl </w:t>
      </w:r>
      <w:r>
        <w:rPr>
          <w:rStyle w:val="emendace"/>
        </w:rPr>
        <w:t xml:space="preserve">dotekl </w:t>
      </w:r>
      <w:r>
        <w:rPr>
          <w:rStyle w:val="pramen"/>
        </w:rPr>
        <w:t xml:space="preserve">dotekl by </w:t>
      </w:r>
      <w:r>
        <w:rPr>
          <w:rStyle w:val="Text"/>
        </w:rPr>
        <w:t>se, ihned ten, jehož bieše štítu dotčeno, v turnaj vstúpiti měl a jedna panna k tomu vyvolená v uodění jeho obléci jměla. A s tím aby hrál proti tomu, jenž se je</w:t>
      </w:r>
      <w:r>
        <w:rPr>
          <w:rStyle w:val="Text"/>
        </w:rPr>
        <w:t xml:space="preserve">ho štíta dotekl bíše. A přemohl li </w:t>
      </w:r>
      <w:r>
        <w:rPr>
          <w:rStyle w:val="emendace"/>
        </w:rPr>
        <w:t xml:space="preserve">li </w:t>
      </w:r>
      <w:r>
        <w:rPr>
          <w:rStyle w:val="pramen"/>
        </w:rPr>
        <w:t xml:space="preserve">y </w:t>
      </w:r>
      <w:r>
        <w:rPr>
          <w:rStyle w:val="Text"/>
        </w:rPr>
        <w:t>by jej v té hře, ten den v královú korunu měl korunován býti a podlé králova boka za stolem posazen býti.</w:t>
      </w:r>
    </w:p>
    <w:p w:rsidR="00B0057E" w:rsidRDefault="009821DA">
      <w:r>
        <w:rPr>
          <w:rStyle w:val="Text"/>
        </w:rPr>
        <w:t xml:space="preserve">Rytíř některaký, uslyšav to snažně a všecky štíty opatřil, jednoho štítu, proti němuž chtěl hráti, dotekl se. </w:t>
      </w:r>
      <w:r>
        <w:rPr>
          <w:rStyle w:val="Text"/>
        </w:rPr>
        <w:t>Zvěděv to ten rytíř, jehož štítu dotčeno bíše, ihned se skrze děvečku kázal připraviti, stúpiv a proti němu jal se</w:t>
      </w:r>
      <w:r>
        <w:rPr>
          <w:rStyle w:val="Text"/>
          <w:rFonts w:eastAsia="Arial Unicode MS"/>
        </w:rPr>
        <w:t xml:space="preserve"> </w:t>
      </w:r>
      <w:r>
        <w:rPr>
          <w:rStyle w:val="Text"/>
        </w:rPr>
        <w:t>hráti. V kteréžto hře hlavu jeho sťal, jenž štítu jeho směl se dotknúti. Potom odplatu hodnú od císaře a vypověděnú obdržal.</w:t>
      </w:r>
    </w:p>
    <w:p w:rsidR="00B0057E" w:rsidRDefault="009821DA">
      <w:r>
        <w:rPr>
          <w:rStyle w:val="foliace"/>
        </w:rPr>
        <w:t xml:space="preserve">5v </w:t>
      </w:r>
      <w:r>
        <w:rPr>
          <w:rStyle w:val="Text"/>
        </w:rPr>
        <w:t>Najmilejší! T</w:t>
      </w:r>
      <w:r>
        <w:rPr>
          <w:rStyle w:val="Text"/>
        </w:rPr>
        <w:t>ento císař jest Buoh Otec, jenž turnaj miluje, kterýž proti ďáblu bojoval, nebo stal se jest v nebi boj, totiž mezi Bohem a mezi ďáblem. A protož svatý Michal i anjelové bojovali sú s ďáblem. A drak také bojováše i anjelé jeho, a přemoženi sú. Ale Buoh tři</w:t>
      </w:r>
      <w:r>
        <w:rPr>
          <w:rStyle w:val="Text"/>
        </w:rPr>
        <w:t xml:space="preserve"> štíty nebo znamení, totiž moc, jenž jest štít Otcuov, múdrost, jenž jest štít Synóv, dobrotu, jenž jest štít Ducha svatého; tyto tři štíty nebo tato tři znamení položil Buoh v jednom místě k tomu oddaném, totiž v člověckém přirození, kdyžto stvořil člověk</w:t>
      </w:r>
      <w:r>
        <w:rPr>
          <w:rStyle w:val="Text"/>
        </w:rPr>
        <w:t xml:space="preserve">a k obrazu a ku podobenství svému. První člověk panoval všem hovadóm: aj, moc, jenž jest štít Otcóv; opět první člověk </w:t>
      </w:r>
      <w:r>
        <w:rPr>
          <w:rStyle w:val="emendace"/>
        </w:rPr>
        <w:t xml:space="preserve">člověk </w:t>
      </w:r>
      <w:r>
        <w:rPr>
          <w:rStyle w:val="pramen"/>
        </w:rPr>
        <w:t xml:space="preserve">czlowiek czlowiek </w:t>
      </w:r>
      <w:r>
        <w:rPr>
          <w:rStyle w:val="Text"/>
        </w:rPr>
        <w:t>stvořen jest, jenž jest měl umění o všech věcech: aj, múdrost, jenž jest štít Synóv; opět první člověk stvořen j</w:t>
      </w:r>
      <w:r>
        <w:rPr>
          <w:rStyle w:val="Text"/>
        </w:rPr>
        <w:t>est v milosti i v lásce boží a bližního: aj, štít dobroty Ducha svatého. Ale zlost ducha</w:t>
      </w:r>
      <w:r>
        <w:rPr>
          <w:rStyle w:val="poznamka"/>
        </w:rPr>
        <w:t xml:space="preserve">tak v rkp. </w:t>
      </w:r>
      <w:r>
        <w:rPr>
          <w:rStyle w:val="internipoznamka"/>
        </w:rPr>
        <w:t>Oesterley 113. s. 455 „malignus vero spiritus“ - OK</w:t>
      </w:r>
      <w:r>
        <w:rPr>
          <w:rStyle w:val="Text"/>
        </w:rPr>
        <w:t>, totižto ve zlém zatvrzeného, chtěl bojovati proti Buohu; přistúpil k člověku, v němžto tří štíti tří bož</w:t>
      </w:r>
      <w:r>
        <w:rPr>
          <w:rStyle w:val="Text"/>
        </w:rPr>
        <w:t xml:space="preserve">ských </w:t>
      </w:r>
      <w:r>
        <w:rPr>
          <w:rStyle w:val="foliace"/>
        </w:rPr>
        <w:t xml:space="preserve">6r </w:t>
      </w:r>
      <w:r>
        <w:rPr>
          <w:rStyle w:val="torzo"/>
        </w:rPr>
        <w:t xml:space="preserve">věcí </w:t>
      </w:r>
      <w:r>
        <w:rPr>
          <w:rStyle w:val="poznamka"/>
        </w:rPr>
        <w:t xml:space="preserve">zjevně chybný zápis </w:t>
      </w:r>
      <w:r>
        <w:rPr>
          <w:rStyle w:val="internipoznamka"/>
        </w:rPr>
        <w:t xml:space="preserve">slovo navíc, nemá ani Oesterley ani české rukopisy - OK </w:t>
      </w:r>
      <w:r>
        <w:rPr>
          <w:rStyle w:val="Text"/>
        </w:rPr>
        <w:t>osob biechu povýšeny, a jednoho z nich svým kopím se dotekl, to jest lstí, ne štítu Otcova, totižto moci, řka: „Budete li jísti, budete jako buohové dobři a milostni“</w:t>
      </w:r>
      <w:r>
        <w:rPr>
          <w:rStyle w:val="Text"/>
        </w:rPr>
        <w:t>, ale dotekl se štítu Synova, řka: „Budete li jísti z tohoto ovoce, budete jako bohové, vědúce zlé i dobré.“ Protož dotčeno jest štítu Syna božího. Slušalo, aby Buoh Otec, Buoh všeho pokoje, Syna svého poslal, jenž by zlého ducha za nás vybojoval. Toho Syn</w:t>
      </w:r>
      <w:r>
        <w:rPr>
          <w:rStyle w:val="Text"/>
        </w:rPr>
        <w:t>a božího v uodění oblekla jedna panenka vyvolená od Buoha, totiž Panna Maria, z nížto člověčenství přijal. S nížto rač nás do věčného života přivésti. Amen.</w:t>
      </w:r>
    </w:p>
    <w:p w:rsidR="00B0057E" w:rsidRDefault="00B0057E">
      <w:pPr>
        <w:pStyle w:val="Volnyradek"/>
      </w:pPr>
    </w:p>
    <w:p w:rsidR="00B0057E" w:rsidRDefault="009821DA">
      <w:pPr>
        <w:pStyle w:val="Nadpis"/>
      </w:pPr>
      <w:r>
        <w:rPr>
          <w:rStyle w:val="internipoznamka"/>
        </w:rPr>
        <w:t>IV.</w:t>
      </w:r>
      <w:r>
        <w:rPr>
          <w:rStyle w:val="Text"/>
        </w:rPr>
        <w:t>O lenosti tří synóv</w:t>
      </w:r>
      <w:r>
        <w:rPr>
          <w:rStyle w:val="internipoznamka"/>
        </w:rPr>
        <w:t>Dominica 10 Trin[itatis].*</w:t>
      </w:r>
    </w:p>
    <w:p w:rsidR="00B0057E" w:rsidRDefault="009821DA">
      <w:pPr>
        <w:rPr>
          <w:rFonts w:eastAsia="Arial Unicode MS"/>
        </w:rPr>
      </w:pPr>
      <w:r>
        <w:rPr>
          <w:rStyle w:val="Text"/>
        </w:rPr>
        <w:lastRenderedPageBreak/>
        <w:t>Kolminus u městě babylonském kraloval, jenž tři syny měl, kterýžto velmě miloval. Protož častokrát na své mysli přemítáše, kterému by své království po své smrti poručil. A tak mnoho myslil, zavolal jich před se i řekl jim: „Který jest z vás nejlénější, te</w:t>
      </w:r>
      <w:r>
        <w:rPr>
          <w:rStyle w:val="Text"/>
        </w:rPr>
        <w:t xml:space="preserve">n království po mé smrti osede.“ Tehdy prvý vece: „Mně království má býti! A tento jest duovod toho, že tak sem velmě líný, že když u ohně </w:t>
      </w:r>
      <w:r>
        <w:rPr>
          <w:rStyle w:val="foliace"/>
        </w:rPr>
        <w:t xml:space="preserve">6v </w:t>
      </w:r>
      <w:r>
        <w:rPr>
          <w:rStyle w:val="Text"/>
        </w:rPr>
        <w:t xml:space="preserve">sedím, snáze se v svú nohu dám ožéci, než bych ji od ohně odtrhl.“ Druhý vece: „Já sem hodnějí království! A toho </w:t>
      </w:r>
      <w:r>
        <w:rPr>
          <w:rStyle w:val="Text"/>
        </w:rPr>
        <w:t xml:space="preserve">dovodím takto: ač bych měl provaz na svém hrdle a ihned měl odpraven býti a ostrý a dobrý nůž měl v své </w:t>
      </w:r>
      <w:r>
        <w:rPr>
          <w:rStyle w:val="emendace"/>
        </w:rPr>
        <w:t xml:space="preserve">své </w:t>
      </w:r>
      <w:r>
        <w:rPr>
          <w:rStyle w:val="pramen"/>
        </w:rPr>
        <w:t xml:space="preserve">ſe </w:t>
      </w:r>
      <w:r>
        <w:rPr>
          <w:rStyle w:val="Text"/>
        </w:rPr>
        <w:t xml:space="preserve">ruce, pro velikú lenost k odřezání toho provazu ruky své nezdvihl bych.“ Třetí vece: „Pane, já kralovati mám, neb v lenosti jiné převyšuji: když </w:t>
      </w:r>
      <w:r>
        <w:rPr>
          <w:rStyle w:val="Text"/>
        </w:rPr>
        <w:t>bych na svém loži ležel a voda kapala skrze střechu na obě oči moje, pro přílišnú lenost nehnul bych se s lože na pravo ani na levo.“ Uslyšav to král, království jemu odkázal, maje jeho za najmilejší</w:t>
      </w:r>
      <w:r>
        <w:rPr>
          <w:rStyle w:val="Text"/>
          <w:rFonts w:eastAsia="Arial Unicode MS"/>
        </w:rPr>
        <w:t>ho.</w:t>
      </w:r>
    </w:p>
    <w:p w:rsidR="00B0057E" w:rsidRDefault="009821DA">
      <w:r>
        <w:rPr>
          <w:rStyle w:val="Text"/>
        </w:rPr>
        <w:t>Najmilejší! Král tento jest pán diábel, jenž jest krá</w:t>
      </w:r>
      <w:r>
        <w:rPr>
          <w:rStyle w:val="Text"/>
        </w:rPr>
        <w:t xml:space="preserve">l nade všemi syny skrze pýchu. </w:t>
      </w:r>
      <w:r>
        <w:rPr>
          <w:rStyle w:val="doplnenytext"/>
        </w:rPr>
        <w:t xml:space="preserve">Skrze </w:t>
      </w:r>
      <w:r>
        <w:rPr>
          <w:rStyle w:val="poznamka"/>
        </w:rPr>
        <w:t xml:space="preserve">doplněno podle rkp. GestaB, GestaU </w:t>
      </w:r>
      <w:r>
        <w:rPr>
          <w:rStyle w:val="Text"/>
        </w:rPr>
        <w:t>prvního syna znamenává se podobně pyšný, jenž přebývají ve zlém tovařišství, jímžto i skrze kteréžto vždy ke zlému se zapalují. Však raději zvolí ohněm pýchy i hříchu zapálen býti, než</w:t>
      </w:r>
      <w:r>
        <w:rPr>
          <w:rStyle w:val="Text"/>
        </w:rPr>
        <w:t xml:space="preserve"> od takého tovařiství oddělen býti</w:t>
      </w:r>
      <w:r>
        <w:rPr>
          <w:rStyle w:val="internipoznamka"/>
        </w:rPr>
        <w:t>a takovíť sou byli Sodomští; Declara*</w:t>
      </w:r>
      <w:r>
        <w:rPr>
          <w:rStyle w:val="Text"/>
        </w:rPr>
        <w:t xml:space="preserve">. Druhý syn znamenává každého člověka hříšného; ač hříchóv svých provazy vidí </w:t>
      </w:r>
      <w:r>
        <w:rPr>
          <w:rStyle w:val="foliace"/>
        </w:rPr>
        <w:t xml:space="preserve">7r </w:t>
      </w:r>
      <w:r>
        <w:rPr>
          <w:rStyle w:val="Text"/>
        </w:rPr>
        <w:t>se svázaného, s nímžto ihned má odpraven býti na pekelné popravě, však nechce provazóv, hříchóv svých, o</w:t>
      </w:r>
      <w:r>
        <w:rPr>
          <w:rStyle w:val="Text"/>
        </w:rPr>
        <w:t>březati, totižto nožem jazyka skrze svatú zpověd</w:t>
      </w:r>
      <w:r>
        <w:rPr>
          <w:rStyle w:val="internipoznamka"/>
        </w:rPr>
        <w:t>ale v roskoši hříchův svých chodí. Takoví sou byli onen Chore, Taton, Abiron; Numeri 16* Numeri 16,1</w:t>
      </w:r>
      <w:r>
        <w:rPr>
          <w:rStyle w:val="Text"/>
        </w:rPr>
        <w:t xml:space="preserve">. Skrze třetího syna, na jehož oči, na levé i na pravé, voda kapáše, znamená se podobně ten, jenž naučení o </w:t>
      </w:r>
      <w:r>
        <w:rPr>
          <w:rStyle w:val="Text"/>
        </w:rPr>
        <w:t>radostech rajských i o mukách pekelných v rozumu maje, avšak pro lenost hříchóv svých lože neopustí, ani milostí a žádostí k budúcí odplatě na pravo obrátí ani na levo, aby hříchóv želel, lekna se muk pekelných a věčné strasti</w:t>
      </w:r>
      <w:r>
        <w:rPr>
          <w:rStyle w:val="internipoznamka"/>
        </w:rPr>
        <w:t>Takovíť sou byli oni Jeruzalem</w:t>
      </w:r>
      <w:r>
        <w:rPr>
          <w:rStyle w:val="internipoznamka"/>
        </w:rPr>
        <w:t>ští, že pro lenost hříchů lože zlého nechtěli opusti a milostného navštívení po 6E a napomenutí s[vatéh]o jeho nechtěli přijíti nad nimiž p. Ježíš slzami plakal ut in Ev.* Lukáš 19,41</w:t>
      </w:r>
      <w:r>
        <w:rPr>
          <w:rStyle w:val="Text"/>
        </w:rPr>
        <w:t>. Bože, zbav toho!</w:t>
      </w:r>
    </w:p>
    <w:p w:rsidR="00B0057E" w:rsidRDefault="00B0057E">
      <w:pPr>
        <w:pStyle w:val="Volnyradek"/>
      </w:pPr>
    </w:p>
    <w:p w:rsidR="00B0057E" w:rsidRDefault="009821DA">
      <w:r>
        <w:rPr>
          <w:rStyle w:val="internipoznamka"/>
        </w:rPr>
        <w:t xml:space="preserve">V. </w:t>
      </w:r>
      <w:r>
        <w:rPr>
          <w:rStyle w:val="Text"/>
        </w:rPr>
        <w:t>Alexander kraloval, jenž panství všeho světa obdrž</w:t>
      </w:r>
      <w:r>
        <w:rPr>
          <w:rStyle w:val="Text"/>
        </w:rPr>
        <w:t xml:space="preserve">el. Stalo se jednú, že veliký zástup družiny sebral a některé město </w:t>
      </w:r>
      <w:r>
        <w:rPr>
          <w:rStyle w:val="internipoznamka"/>
        </w:rPr>
        <w:t xml:space="preserve">lat. "civitatem" – OK </w:t>
      </w:r>
      <w:r>
        <w:rPr>
          <w:rStyle w:val="Text"/>
        </w:rPr>
        <w:t xml:space="preserve">oblehl, jenž na tom miestě </w:t>
      </w:r>
      <w:r>
        <w:rPr>
          <w:rStyle w:val="internipoznamka"/>
        </w:rPr>
        <w:t xml:space="preserve">lat. "loco" – OK </w:t>
      </w:r>
      <w:r>
        <w:rPr>
          <w:rStyle w:val="Text"/>
        </w:rPr>
        <w:t>mnoho rytířóv i jiných mnohem viece ztratil beze všeho ranění a úrazu. Ale když tomu velmě se divíše, mistry i také mudrce</w:t>
      </w:r>
      <w:r>
        <w:rPr>
          <w:rStyle w:val="Text"/>
        </w:rPr>
        <w:t xml:space="preserve"> svolal i řekl jim: „Milí mistři! Kterak to móž býti, že tak vnáhle rytířstvo mé beze všeho úrazu mře?“ Tehdy oni vecechu: „Div není. Jest </w:t>
      </w:r>
      <w:r>
        <w:rPr>
          <w:rStyle w:val="foliace"/>
        </w:rPr>
        <w:t xml:space="preserve">7v </w:t>
      </w:r>
      <w:r>
        <w:rPr>
          <w:rStyle w:val="Text"/>
        </w:rPr>
        <w:t>jeden baziliškus nebo ostrovid</w:t>
      </w:r>
      <w:r>
        <w:rPr>
          <w:rStyle w:val="emendace"/>
        </w:rPr>
        <w:t xml:space="preserve">ostrovid </w:t>
      </w:r>
      <w:r>
        <w:rPr>
          <w:rStyle w:val="pramen"/>
        </w:rPr>
        <w:t>oſtrowidwid</w:t>
      </w:r>
      <w:r>
        <w:rPr>
          <w:rStyle w:val="Text"/>
        </w:rPr>
        <w:t xml:space="preserve">, však lépe jest řéci morovid, že zrakem moří, na zdi </w:t>
      </w:r>
      <w:r>
        <w:rPr>
          <w:rStyle w:val="internipoznamka"/>
        </w:rPr>
        <w:t>lat. "supe</w:t>
      </w:r>
      <w:r>
        <w:rPr>
          <w:rStyle w:val="internipoznamka"/>
        </w:rPr>
        <w:t xml:space="preserve">r murum" – OK </w:t>
      </w:r>
      <w:r>
        <w:rPr>
          <w:rStyle w:val="Text"/>
        </w:rPr>
        <w:t>tohoto města, jehož zrakem rytíři mrú nakaženi.“ Vece Alexander: „Kteraký lék proti tomu morovidovi jest?“ Jemuž řekli: „Přečisté a najlepší zrcadlo položeno buď mezi zástupem a mezi zdí, kdež ten morovid přebývá. A když ten morovid v zrcadlo</w:t>
      </w:r>
      <w:r>
        <w:rPr>
          <w:rStyle w:val="Text"/>
        </w:rPr>
        <w:t xml:space="preserve"> vezří, obrazu jeho zrak k němu se obrátí a ihned umře.“ A tak, jakž to učinil, města dobyl.</w:t>
      </w:r>
    </w:p>
    <w:p w:rsidR="00B0057E" w:rsidRDefault="009821DA">
      <w:r>
        <w:rPr>
          <w:rStyle w:val="Text"/>
        </w:rPr>
        <w:lastRenderedPageBreak/>
        <w:t>Najmilejší! Týmž obyčejem svrchovaný lék zdvižení nebo pýchy jest znamení vlastní křehkosti. Nebo když pýchu člověk zajisté neváže, cností pohynuje. Ale když zname</w:t>
      </w:r>
      <w:r>
        <w:rPr>
          <w:rStyle w:val="Text"/>
        </w:rPr>
        <w:t>ná svú křehkost i marnost, jako v zrcadlo sám k sobě přijda, odkud přišel a kam jde a kteraký potom bude; a tak znamenaje svój nedostatek, zažene pýchu i umrtví.</w:t>
      </w:r>
    </w:p>
    <w:p w:rsidR="00B0057E" w:rsidRDefault="00B0057E">
      <w:pPr>
        <w:pStyle w:val="Volnyradek"/>
      </w:pPr>
    </w:p>
    <w:p w:rsidR="00B0057E" w:rsidRDefault="009821DA">
      <w:pPr>
        <w:pStyle w:val="Nadpis"/>
      </w:pPr>
      <w:r>
        <w:rPr>
          <w:rStyle w:val="internipoznamka"/>
        </w:rPr>
        <w:t xml:space="preserve">VI. </w:t>
      </w:r>
      <w:r>
        <w:rPr>
          <w:rStyle w:val="Text"/>
        </w:rPr>
        <w:t>O cizoložství</w:t>
      </w:r>
    </w:p>
    <w:p w:rsidR="00B0057E" w:rsidRDefault="009821DA">
      <w:r>
        <w:rPr>
          <w:rStyle w:val="Text"/>
        </w:rPr>
        <w:t>Některaký rytíř bíše, jenž mějíše hrad tvrdý i pěkný, na němž dva čápy se h</w:t>
      </w:r>
      <w:r>
        <w:rPr>
          <w:rStyle w:val="Text"/>
        </w:rPr>
        <w:t xml:space="preserve">nízdíšta; a pod hradem bíše studnice čistá, v nížto čápy obyčejně se kúpášta. Přihodilo se, že samička </w:t>
      </w:r>
      <w:r>
        <w:rPr>
          <w:rStyle w:val="foliace"/>
        </w:rPr>
        <w:t xml:space="preserve">8r </w:t>
      </w:r>
      <w:r>
        <w:rPr>
          <w:rStyle w:val="Text"/>
        </w:rPr>
        <w:t xml:space="preserve">mladé vyvedla a samec přes zemi letěl, aby pokrmy samici i dětem přinesl. Ale když jeho doma nebylo, samice bez něho dopustila se cizoložstva. A prvé </w:t>
      </w:r>
      <w:r>
        <w:rPr>
          <w:rStyle w:val="Text"/>
        </w:rPr>
        <w:t>než samec přiletěl, k studnici přiletěla, aby se zmyla, aby na ní toho smradu nečil. Rytíř, když to uzřel, divil se tomu. Opět druhé přihodilo se, že cizoložství samice se dopustila. Rytíř uzřev to, zahradil studnici, aby samice nemohla se zmýti. Tehdy ona</w:t>
      </w:r>
      <w:r>
        <w:rPr>
          <w:rStyle w:val="Text"/>
        </w:rPr>
        <w:t xml:space="preserve">, když zahrazenu studnici uzřela, do hnízda se vrátila. Ale samec přiletěv, učiv smrad na ní cizoložný, leťal </w:t>
      </w:r>
      <w:r>
        <w:rPr>
          <w:rStyle w:val="internipoznamka"/>
        </w:rPr>
        <w:t xml:space="preserve">OK – StčS </w:t>
      </w:r>
      <w:r>
        <w:rPr>
          <w:rStyle w:val="Text"/>
        </w:rPr>
        <w:t>pryč. A vrátiv se s množstvím čápóv, jal se samice štípati a klvati až do smrti a rytíř na to hledí.</w:t>
      </w:r>
    </w:p>
    <w:p w:rsidR="00B0057E" w:rsidRDefault="009821DA">
      <w:r>
        <w:rPr>
          <w:rStyle w:val="Text"/>
        </w:rPr>
        <w:t xml:space="preserve">Najmilejší! Tato dva čápy, samec a </w:t>
      </w:r>
      <w:r>
        <w:rPr>
          <w:rStyle w:val="Text"/>
        </w:rPr>
        <w:t xml:space="preserve">samička, jsú Kristus a duše. Nebo duše jest Jezukristova chot. A kolikrátkoli dopustí se cizoložstva skrze hřích, utec se k studnici svaté zpovědi a budeš </w:t>
      </w:r>
      <w:r>
        <w:rPr>
          <w:rStyle w:val="internipoznamka"/>
        </w:rPr>
        <w:t xml:space="preserve">GestaB, GestaU „bude“ - OK </w:t>
      </w:r>
      <w:r>
        <w:rPr>
          <w:rStyle w:val="Text"/>
        </w:rPr>
        <w:t xml:space="preserve">čísta. Ale rytíř, jenž studnici zahradil, jest ďábel, jenž se jest snažil člověku překážeti, aby k studnici svaté zpovědi neběžal. Protož Kristus, jenž jest samec, když v súdný den najde tě nezmyta, totiž bez svaté zpovědi, </w:t>
      </w:r>
      <w:r>
        <w:rPr>
          <w:rStyle w:val="foliace"/>
        </w:rPr>
        <w:t xml:space="preserve">8v </w:t>
      </w:r>
      <w:r>
        <w:rPr>
          <w:rStyle w:val="Text"/>
        </w:rPr>
        <w:t xml:space="preserve">bez pochybení proti tobě súd </w:t>
      </w:r>
      <w:r>
        <w:rPr>
          <w:rStyle w:val="Text"/>
        </w:rPr>
        <w:t>vydá s apoštoly i s jinými svatými, kteříž súditi budú živé i mrtvé, a dá je k smrti na věčné zatracení.</w:t>
      </w:r>
    </w:p>
    <w:p w:rsidR="00B0057E" w:rsidRDefault="00B0057E">
      <w:pPr>
        <w:pStyle w:val="Volnyradek"/>
      </w:pPr>
    </w:p>
    <w:p w:rsidR="00B0057E" w:rsidRDefault="009821DA">
      <w:r>
        <w:rPr>
          <w:rStyle w:val="internipoznamka"/>
        </w:rPr>
        <w:t>VII.</w:t>
      </w:r>
      <w:r>
        <w:rPr>
          <w:rStyle w:val="Text"/>
        </w:rPr>
        <w:t>Čte se o některakém císaři římském, když sobě dělal sien, kopajíce nalezli sú hrob v základě, zlatými třmi obruči obložený. A také bíše písmo svrc</w:t>
      </w:r>
      <w:r>
        <w:rPr>
          <w:rStyle w:val="Text"/>
        </w:rPr>
        <w:t>hu psané na něm: „Ztratil sem, zachoval sem, dal sem, měl sem, vzal sem, co sem ztratil.“</w:t>
      </w:r>
    </w:p>
    <w:p w:rsidR="00B0057E" w:rsidRDefault="009821DA">
      <w:r>
        <w:rPr>
          <w:rStyle w:val="Text"/>
        </w:rPr>
        <w:t>Najmilejší! Tento císař móž řečen býti každý dobrý křesťan, jenž dlužen jest i má ustaviti sien, totižto srdce Bohu připraviti, aby vuoli jeho ve všem činil plnil skr</w:t>
      </w:r>
      <w:r>
        <w:rPr>
          <w:rStyle w:val="Text"/>
        </w:rPr>
        <w:t xml:space="preserve">ze zkrúšení. A také bude moci nalézti hrob zlatý, totižto duši cností plnú z boží milosti, se třmi obruči zlatými, totižto vírú, nadějí i milostí obklíčenú. Ale co tu bude psáno, znamenaj! Najprvé: „Ztratil sem.“ Ale pověz mi, </w:t>
      </w:r>
      <w:r>
        <w:rPr>
          <w:rStyle w:val="Text"/>
          <w:rFonts w:eastAsia="Arial Unicode MS"/>
        </w:rPr>
        <w:t>najmilejší, což s</w:t>
      </w:r>
      <w:r>
        <w:rPr>
          <w:rStyle w:val="Text"/>
        </w:rPr>
        <w:t>’</w:t>
      </w:r>
      <w:r>
        <w:rPr>
          <w:rStyle w:val="Text"/>
          <w:rFonts w:eastAsia="Arial Unicode MS"/>
        </w:rPr>
        <w:t xml:space="preserve"> ztratil? O</w:t>
      </w:r>
      <w:r>
        <w:rPr>
          <w:rStyle w:val="Text"/>
          <w:rFonts w:eastAsia="Arial Unicode MS"/>
        </w:rPr>
        <w:t>dpověz dobrý křesťan: „Tělo i vešken čas života mého na boží službě.</w:t>
      </w:r>
      <w:r>
        <w:rPr>
          <w:rStyle w:val="Text"/>
        </w:rPr>
        <w:t>“</w:t>
      </w:r>
      <w:r>
        <w:rPr>
          <w:rStyle w:val="Text"/>
          <w:rFonts w:eastAsia="Arial Unicode MS"/>
        </w:rPr>
        <w:t xml:space="preserve"> Co druhé, ješto bíše psáno: „Aj, zachoval sem.</w:t>
      </w:r>
      <w:r>
        <w:rPr>
          <w:rStyle w:val="Text"/>
        </w:rPr>
        <w:t>“</w:t>
      </w:r>
      <w:r>
        <w:rPr>
          <w:rStyle w:val="Text"/>
          <w:rFonts w:eastAsia="Arial Unicode MS"/>
        </w:rPr>
        <w:t xml:space="preserve"> Pověz mi, co s</w:t>
      </w:r>
      <w:r>
        <w:rPr>
          <w:rStyle w:val="Text"/>
        </w:rPr>
        <w:t>’</w:t>
      </w:r>
      <w:r>
        <w:rPr>
          <w:rStyle w:val="Text"/>
          <w:rFonts w:eastAsia="Arial Unicode MS"/>
        </w:rPr>
        <w:t xml:space="preserve"> zachoval? Odpověz dobrý křesťan: </w:t>
      </w:r>
      <w:r>
        <w:rPr>
          <w:rStyle w:val="doplnenytext"/>
          <w:rFonts w:eastAsia="Arial Unicode MS"/>
        </w:rPr>
        <w:t xml:space="preserve">… </w:t>
      </w:r>
      <w:r>
        <w:rPr>
          <w:rStyle w:val="poznamka"/>
        </w:rPr>
        <w:t xml:space="preserve">chybějící text </w:t>
      </w:r>
      <w:r>
        <w:rPr>
          <w:rStyle w:val="Text"/>
          <w:rFonts w:eastAsia="Arial Unicode MS"/>
        </w:rPr>
        <w:t xml:space="preserve">„Milost boží ze všeho srdce, ze vší duše a ze vší mysli, a milost </w:t>
      </w:r>
      <w:r>
        <w:rPr>
          <w:rStyle w:val="foliace"/>
          <w:rFonts w:eastAsia="Arial Unicode MS"/>
        </w:rPr>
        <w:t xml:space="preserve">9r </w:t>
      </w:r>
      <w:r>
        <w:rPr>
          <w:rStyle w:val="Text"/>
          <w:rFonts w:eastAsia="Arial Unicode MS"/>
        </w:rPr>
        <w:t>bli</w:t>
      </w:r>
      <w:r>
        <w:rPr>
          <w:rStyle w:val="Text"/>
          <w:rFonts w:eastAsia="Arial Unicode MS"/>
        </w:rPr>
        <w:t>žního podlé přikázaní božského.</w:t>
      </w:r>
      <w:r>
        <w:rPr>
          <w:rStyle w:val="Text"/>
        </w:rPr>
        <w:t>“</w:t>
      </w:r>
      <w:r>
        <w:rPr>
          <w:rStyle w:val="Text"/>
          <w:rFonts w:eastAsia="Arial Unicode MS"/>
        </w:rPr>
        <w:t xml:space="preserve"> Co čtvrté bieše psáno: „Měl sem.</w:t>
      </w:r>
      <w:r>
        <w:rPr>
          <w:rStyle w:val="Text"/>
        </w:rPr>
        <w:t>“</w:t>
      </w:r>
      <w:r>
        <w:rPr>
          <w:rStyle w:val="Text"/>
          <w:rFonts w:eastAsia="Arial Unicode MS"/>
        </w:rPr>
        <w:t xml:space="preserve"> Pověz mi, co s</w:t>
      </w:r>
      <w:r>
        <w:rPr>
          <w:rStyle w:val="Text"/>
        </w:rPr>
        <w:t>’</w:t>
      </w:r>
      <w:r>
        <w:rPr>
          <w:rStyle w:val="Text"/>
          <w:rFonts w:eastAsia="Arial Unicode MS"/>
        </w:rPr>
        <w:t xml:space="preserve"> měl? Odpověz dobrý křesťan: „Bídný život. Nebo v hříše počat sem, v přirozeném hříše narozen sem, z mrzké věci stvořen sem.</w:t>
      </w:r>
      <w:r>
        <w:rPr>
          <w:rStyle w:val="Text"/>
        </w:rPr>
        <w:t>“</w:t>
      </w:r>
      <w:r>
        <w:rPr>
          <w:rStyle w:val="Text"/>
          <w:rFonts w:eastAsia="Arial Unicode MS"/>
        </w:rPr>
        <w:t xml:space="preserve"> Co páté bíše psáno: „Vzal sem.</w:t>
      </w:r>
      <w:r>
        <w:rPr>
          <w:rStyle w:val="Text"/>
        </w:rPr>
        <w:t>“</w:t>
      </w:r>
      <w:r>
        <w:rPr>
          <w:rStyle w:val="Text"/>
          <w:rFonts w:eastAsia="Arial Unicode MS"/>
        </w:rPr>
        <w:t xml:space="preserve"> Pověz mi, co s</w:t>
      </w:r>
      <w:r>
        <w:rPr>
          <w:rStyle w:val="Text"/>
        </w:rPr>
        <w:t>’</w:t>
      </w:r>
      <w:r>
        <w:rPr>
          <w:rStyle w:val="Text"/>
          <w:rFonts w:eastAsia="Arial Unicode MS"/>
        </w:rPr>
        <w:t xml:space="preserve"> </w:t>
      </w:r>
      <w:r>
        <w:rPr>
          <w:rStyle w:val="Text"/>
          <w:rFonts w:eastAsia="Arial Unicode MS"/>
        </w:rPr>
        <w:t>vzal? Odpověz dobrý křesťan: „Zajisté křest svatý, a učiněn sem rytíř Jezukristuov.</w:t>
      </w:r>
      <w:r>
        <w:rPr>
          <w:rStyle w:val="Text"/>
        </w:rPr>
        <w:t>“</w:t>
      </w:r>
      <w:r>
        <w:rPr>
          <w:rStyle w:val="Text"/>
          <w:rFonts w:eastAsia="Arial Unicode MS"/>
        </w:rPr>
        <w:t xml:space="preserve"> Co šesté bieše psáno: „Ztratil sem.</w:t>
      </w:r>
      <w:r>
        <w:rPr>
          <w:rStyle w:val="Text"/>
        </w:rPr>
        <w:t>“</w:t>
      </w:r>
      <w:r>
        <w:rPr>
          <w:rStyle w:val="Text"/>
          <w:rFonts w:eastAsia="Arial Unicode MS"/>
        </w:rPr>
        <w:t xml:space="preserve"> Pověz mi, co s</w:t>
      </w:r>
      <w:r>
        <w:rPr>
          <w:rStyle w:val="Text"/>
        </w:rPr>
        <w:t>’</w:t>
      </w:r>
      <w:r>
        <w:rPr>
          <w:rStyle w:val="Text"/>
          <w:rFonts w:eastAsia="Arial Unicode MS"/>
        </w:rPr>
        <w:t xml:space="preserve"> ztratil? „Skrze boží milost všecky mé hříchy</w:t>
      </w:r>
      <w:r>
        <w:rPr>
          <w:rStyle w:val="Text"/>
        </w:rPr>
        <w:t xml:space="preserve"> </w:t>
      </w:r>
      <w:r>
        <w:rPr>
          <w:rStyle w:val="Text"/>
          <w:rFonts w:eastAsia="Arial Unicode MS"/>
        </w:rPr>
        <w:t>skrze svatú zpověd i svaté pokání.</w:t>
      </w:r>
      <w:r>
        <w:rPr>
          <w:rStyle w:val="Text"/>
        </w:rPr>
        <w:t>“</w:t>
      </w:r>
      <w:r>
        <w:rPr>
          <w:rStyle w:val="Text"/>
          <w:rFonts w:eastAsia="Arial Unicode MS"/>
        </w:rPr>
        <w:t xml:space="preserve"> Co sedmé </w:t>
      </w:r>
      <w:r>
        <w:rPr>
          <w:rStyle w:val="Text"/>
          <w:rFonts w:eastAsia="Arial Unicode MS"/>
        </w:rPr>
        <w:lastRenderedPageBreak/>
        <w:t xml:space="preserve">bíše psáno: </w:t>
      </w:r>
      <w:r>
        <w:rPr>
          <w:rStyle w:val="doplnenytext"/>
          <w:rFonts w:eastAsia="Arial Unicode MS"/>
        </w:rPr>
        <w:t xml:space="preserve">… </w:t>
      </w:r>
      <w:r>
        <w:rPr>
          <w:rStyle w:val="poznamka"/>
        </w:rPr>
        <w:t>chybějící text</w:t>
      </w:r>
      <w:r>
        <w:rPr>
          <w:rStyle w:val="poznamka"/>
        </w:rPr>
        <w:t xml:space="preserve"> </w:t>
      </w:r>
      <w:r>
        <w:rPr>
          <w:rStyle w:val="Text"/>
          <w:rFonts w:eastAsia="Arial Unicode MS"/>
        </w:rPr>
        <w:t>„Povolení i přivolení i vouli svú Bohu.</w:t>
      </w:r>
      <w:r>
        <w:rPr>
          <w:rStyle w:val="Text"/>
        </w:rPr>
        <w:t xml:space="preserve">“ </w:t>
      </w:r>
      <w:r>
        <w:rPr>
          <w:rStyle w:val="Text"/>
          <w:rFonts w:eastAsia="Arial Unicode MS"/>
        </w:rPr>
        <w:t>Jakož svatý Řehoř praví: „Veliká milost i dobrota božská, jenž zde treskce člověka, aby na věky nezahynul.</w:t>
      </w:r>
      <w:r>
        <w:rPr>
          <w:rStyle w:val="Text"/>
        </w:rPr>
        <w:t>“</w:t>
      </w:r>
      <w:r>
        <w:rPr>
          <w:rStyle w:val="Text"/>
          <w:rFonts w:eastAsia="Arial Unicode MS"/>
        </w:rPr>
        <w:t xml:space="preserve"> A zjednáme li srdce své i duši svú podlé tohoto písma, bez pochybení život sobě obdržíme. Daj to, Bože! Am</w:t>
      </w:r>
      <w:r>
        <w:rPr>
          <w:rStyle w:val="Text"/>
          <w:rFonts w:eastAsia="Arial Unicode MS"/>
        </w:rPr>
        <w:t>en.</w:t>
      </w:r>
    </w:p>
    <w:p w:rsidR="00B0057E" w:rsidRDefault="00B0057E">
      <w:pPr>
        <w:pStyle w:val="Volnyradek"/>
      </w:pPr>
    </w:p>
    <w:p w:rsidR="00B0057E" w:rsidRDefault="009821DA">
      <w:r>
        <w:rPr>
          <w:rStyle w:val="internipoznamka"/>
        </w:rPr>
        <w:t xml:space="preserve">VIII. </w:t>
      </w:r>
      <w:r>
        <w:rPr>
          <w:rStyle w:val="Text"/>
        </w:rPr>
        <w:t xml:space="preserve">Také se čte o některakém knížeti, jenž když vší mocí svú nemohl odolati nepřátelóm, ani jich přemoci mohl, učinil chytrost. Zamyslil útok a hrady své špihoval pokrmy i opustil; v nichžto také mnoho kádí vína plných nakaženého skrze </w:t>
      </w:r>
      <w:r>
        <w:rPr>
          <w:rStyle w:val="foliace"/>
        </w:rPr>
        <w:t xml:space="preserve">9v </w:t>
      </w:r>
      <w:r>
        <w:rPr>
          <w:rStyle w:val="Text"/>
        </w:rPr>
        <w:t>sémě jedné</w:t>
      </w:r>
      <w:r>
        <w:rPr>
          <w:rStyle w:val="Text"/>
        </w:rPr>
        <w:t xml:space="preserve"> zeliny nepřátelóm ostavil, takže ktožkoli z toho vína se napil, ihned by usnul. Nebo věděl své nepřátely lačny i žíznivy, a že by víno s radostí brali. Jakož se je to i stalo. Ihned jakž sú to víno pili, jako napoly zesnuli. Na něž dřéve řečený kníže navr</w:t>
      </w:r>
      <w:r>
        <w:rPr>
          <w:rStyle w:val="Text"/>
        </w:rPr>
        <w:t>átiv se, všecky své nepřátely zahubil.</w:t>
      </w:r>
    </w:p>
    <w:p w:rsidR="00B0057E" w:rsidRDefault="009821DA">
      <w:r>
        <w:rPr>
          <w:rStyle w:val="Text"/>
        </w:rPr>
        <w:t>Najmilejší! Túto chytrostí ďábel mnohé přemáhá, jenž když vidí, že jich nemóž přemoci, zamyslí tak, jako by nebyl, a to pod dobrú nadějí přízni, dokudž se tělesnú milostí nebo hříchem neopojí. A když se zpijí, tehdy n</w:t>
      </w:r>
      <w:r>
        <w:rPr>
          <w:rStyle w:val="Text"/>
        </w:rPr>
        <w:t>avrátí se s sedmi horšími ďábly, že zhubí, ač brzo z boží pomocí neprocítí.</w:t>
      </w:r>
    </w:p>
    <w:p w:rsidR="00B0057E" w:rsidRDefault="00B0057E">
      <w:pPr>
        <w:pStyle w:val="Volnyradek"/>
      </w:pPr>
    </w:p>
    <w:p w:rsidR="00B0057E" w:rsidRDefault="009821DA">
      <w:pPr>
        <w:pStyle w:val="Nadpis"/>
      </w:pPr>
      <w:r>
        <w:rPr>
          <w:rStyle w:val="internipoznamka"/>
        </w:rPr>
        <w:t xml:space="preserve">IX. </w:t>
      </w:r>
      <w:r>
        <w:rPr>
          <w:rStyle w:val="Text"/>
        </w:rPr>
        <w:t>O třech synech</w:t>
      </w:r>
    </w:p>
    <w:p w:rsidR="00B0057E" w:rsidRDefault="009821DA">
      <w:r>
        <w:rPr>
          <w:rStyle w:val="Text"/>
        </w:rPr>
        <w:t>Král některaký bieše, jenž měl tři syny. Tehdy když měl umřéti, prvorozenému synu dal dědictví, druhému synu dal poklad svój, třetímu synu dal prsten svój najdr</w:t>
      </w:r>
      <w:r>
        <w:rPr>
          <w:rStyle w:val="Text"/>
        </w:rPr>
        <w:t xml:space="preserve">ažší, jenž dražší byl než všecko to, což jest dal dvěma. Dal dva prsteny, každému jeden, ale ne tak drahé. Kakžkoli prstenové byli sú též formy i téhož zpósobu, ale ne též moci. Stalo se jest po smrti otcově, </w:t>
      </w:r>
      <w:r>
        <w:rPr>
          <w:rStyle w:val="foliace"/>
        </w:rPr>
        <w:t xml:space="preserve">10r </w:t>
      </w:r>
      <w:r>
        <w:rPr>
          <w:rStyle w:val="Text"/>
        </w:rPr>
        <w:t>řekl první syn: „Já mám prsten otce mého dr</w:t>
      </w:r>
      <w:r>
        <w:rPr>
          <w:rStyle w:val="Text"/>
        </w:rPr>
        <w:t>ahý.“ Druhý řekl: „A já také.“ Třetí bratr odpověděl: „Nebylo by to spravedlivé, byšte vy každý měl lepší prsten; neb starší má dědičstvo, druhý poklady. Protož na mě najlepší prsten sluší.“</w:t>
      </w:r>
    </w:p>
    <w:p w:rsidR="00B0057E" w:rsidRDefault="009821DA">
      <w:r>
        <w:rPr>
          <w:rStyle w:val="Text"/>
        </w:rPr>
        <w:t>Najmilejší! Král tento jest Kristus, jenž tři syny má, totižto ži</w:t>
      </w:r>
      <w:r>
        <w:rPr>
          <w:rStyle w:val="Text"/>
        </w:rPr>
        <w:t>dy, pohany a křesťany. Židóm dal zemi slíbenú, pohanóm poklady, neb jich nazbyt mají, ale křesťanóm dal prsten najdražší, ješto přemáhá všecko zboží, totižto víru křesťanskú. Nebo skrze víru jako skrze prsten křesťany sobě usnúbil.</w:t>
      </w:r>
    </w:p>
    <w:p w:rsidR="00B0057E" w:rsidRDefault="00B0057E">
      <w:pPr>
        <w:pStyle w:val="Volnyradek"/>
      </w:pPr>
    </w:p>
    <w:p w:rsidR="00B0057E" w:rsidRDefault="009821DA">
      <w:r>
        <w:rPr>
          <w:rStyle w:val="internipoznamka"/>
        </w:rPr>
        <w:t>X. Rogationis nikda prá</w:t>
      </w:r>
      <w:r>
        <w:rPr>
          <w:rStyle w:val="internipoznamka"/>
        </w:rPr>
        <w:t>vé*</w:t>
      </w:r>
      <w:r>
        <w:rPr>
          <w:rStyle w:val="Text"/>
        </w:rPr>
        <w:t>Čte se v knihách rytířských</w:t>
      </w:r>
      <w:r>
        <w:rPr>
          <w:rStyle w:val="emendace"/>
        </w:rPr>
        <w:t xml:space="preserve">rytířských </w:t>
      </w:r>
      <w:r>
        <w:rPr>
          <w:rStyle w:val="pramen"/>
        </w:rPr>
        <w:t>rytizſkych</w:t>
      </w:r>
      <w:r>
        <w:rPr>
          <w:rStyle w:val="Text"/>
        </w:rPr>
        <w:t xml:space="preserve">, že obyčej taký bieše Římanóm, když který hrad nebo město </w:t>
      </w:r>
      <w:r>
        <w:rPr>
          <w:rStyle w:val="doplnenytext"/>
        </w:rPr>
        <w:t>obléhali</w:t>
      </w:r>
      <w:r>
        <w:rPr>
          <w:rStyle w:val="poznamka"/>
        </w:rPr>
        <w:t>chybí též v rkp. GestaB, GestaU; doplněno podle latiny: Oesterley č. 98. s. 424 „obsidebant“</w:t>
      </w:r>
      <w:r>
        <w:rPr>
          <w:rStyle w:val="Text"/>
        </w:rPr>
        <w:t>, jednu svieci v jistú míru rozžehli. A když d</w:t>
      </w:r>
      <w:r>
        <w:rPr>
          <w:rStyle w:val="Text"/>
        </w:rPr>
        <w:t xml:space="preserve">lúho ta sviece hořala, hotovi byli všem, ktož by žádali pokoje a smlúvy, svú milost </w:t>
      </w:r>
      <w:r>
        <w:rPr>
          <w:rStyle w:val="doplnenytext"/>
        </w:rPr>
        <w:t>dáti</w:t>
      </w:r>
      <w:r>
        <w:rPr>
          <w:rStyle w:val="poznamka"/>
        </w:rPr>
        <w:t>doplněno podle rkp.  GestaB</w:t>
      </w:r>
      <w:r>
        <w:rPr>
          <w:rStyle w:val="internipoznamka"/>
        </w:rPr>
        <w:t>GestaU jinak - OK</w:t>
      </w:r>
      <w:r>
        <w:rPr>
          <w:rStyle w:val="Text"/>
        </w:rPr>
        <w:t>. Ale když ta jistá sviece uhasla, tehdy na všecky ukrutnú a bez milosti spravedlnost vydal a s nižádným potom, ač by všecko</w:t>
      </w:r>
      <w:r>
        <w:rPr>
          <w:rStyle w:val="Text"/>
        </w:rPr>
        <w:t xml:space="preserve"> dal, což by měl, milosti nechtěl učiniti.</w:t>
      </w:r>
    </w:p>
    <w:p w:rsidR="00B0057E" w:rsidRDefault="009821DA">
      <w:r>
        <w:rPr>
          <w:rStyle w:val="Text"/>
        </w:rPr>
        <w:t xml:space="preserve">Najmilejší! Takéž Pán Buoh při </w:t>
      </w:r>
      <w:r>
        <w:rPr>
          <w:rStyle w:val="emendace"/>
        </w:rPr>
        <w:t xml:space="preserve">při </w:t>
      </w:r>
      <w:r>
        <w:rPr>
          <w:rStyle w:val="pramen"/>
        </w:rPr>
        <w:t xml:space="preserve">prz </w:t>
      </w:r>
      <w:r>
        <w:rPr>
          <w:rStyle w:val="Text"/>
        </w:rPr>
        <w:t xml:space="preserve">každém hříšném jistý cíl, </w:t>
      </w:r>
      <w:r>
        <w:rPr>
          <w:rStyle w:val="foliace"/>
        </w:rPr>
        <w:t xml:space="preserve">10v </w:t>
      </w:r>
      <w:r>
        <w:rPr>
          <w:rStyle w:val="Text"/>
        </w:rPr>
        <w:t xml:space="preserve">jenž minúti nemóž, ustavil. To je čas, v němžto, kdyby chtěli, pokoj věčný z milosrdenství božího nalezli by. Nebo vešken tento život, jenž se skrze tu svieci znamenává, na tomtom světě hříšným dal jest, aby milosti prosili i </w:t>
      </w:r>
      <w:r>
        <w:rPr>
          <w:rStyle w:val="Text"/>
        </w:rPr>
        <w:lastRenderedPageBreak/>
        <w:t>milosrdenství božské sobě obdr</w:t>
      </w:r>
      <w:r>
        <w:rPr>
          <w:rStyle w:val="Text"/>
        </w:rPr>
        <w:t>žali. Jako die sám Pán Ježíš Kristus skrze svatého Jana: „Proste a vezmete, aby radost vaše plna byla.“ A svatý Pavel dí: „Čiňme dobře, dokud čas máme, nebo, aj, nyní čas libý a dnové spasitedlní.“ Přijdú dnové hněvu, dnové všeho hubenství i psoty, v nichž</w:t>
      </w:r>
      <w:r>
        <w:rPr>
          <w:rStyle w:val="Text"/>
        </w:rPr>
        <w:t>to ižádný nebude moci sobě milosti uprositi, to jest po tomto životu i v súdný den.</w:t>
      </w:r>
    </w:p>
    <w:p w:rsidR="00B0057E" w:rsidRDefault="00B0057E">
      <w:pPr>
        <w:pStyle w:val="Volnyradek"/>
      </w:pPr>
    </w:p>
    <w:p w:rsidR="00B0057E" w:rsidRDefault="009821DA">
      <w:pPr>
        <w:pStyle w:val="Nadpis"/>
      </w:pPr>
      <w:r>
        <w:rPr>
          <w:rStyle w:val="internipoznamka"/>
        </w:rPr>
        <w:t xml:space="preserve">XI. </w:t>
      </w:r>
      <w:r>
        <w:rPr>
          <w:rStyle w:val="Text"/>
        </w:rPr>
        <w:t>O obležení římském</w:t>
      </w:r>
    </w:p>
    <w:p w:rsidR="00B0057E" w:rsidRDefault="009821DA">
      <w:r>
        <w:rPr>
          <w:rStyle w:val="Text"/>
        </w:rPr>
        <w:t>Praví mistr Euzebius v svých kronikách o jednom císaři, jenž lid římský u veliké spravedlnosti zpravoval, ižádnému neodpustíše, když zavinil, tak bo</w:t>
      </w:r>
      <w:r>
        <w:rPr>
          <w:rStyle w:val="Text"/>
        </w:rPr>
        <w:t xml:space="preserve">hatému jako chudému. Ale kmetové římští proto jej říše zbavili a jako chudého jej zahnali. A on ihned do Konstancí toho města přišed, tak múdře i tak statečně se v svých bězích měl, </w:t>
      </w:r>
      <w:r>
        <w:rPr>
          <w:rStyle w:val="foliace"/>
        </w:rPr>
        <w:t xml:space="preserve">11r </w:t>
      </w:r>
      <w:r>
        <w:rPr>
          <w:rStyle w:val="Text"/>
        </w:rPr>
        <w:t>že ti měštěné k němu přistúpili a jej opět císařem volili. Jenž sebrav</w:t>
      </w:r>
      <w:r>
        <w:rPr>
          <w:rStyle w:val="Text"/>
        </w:rPr>
        <w:t xml:space="preserve"> veliký lid, Řím oblehl. A když Římené nikakž ujíti nemohli, jediné leč by od něho zjímáni byli, všedše v radu, najprvé poslali sú k němu starší města, jenž svýma nohama před ním křížem padali sú a milosti prosíce, avšak neobdrželi. Potom mlazší jich, ani </w:t>
      </w:r>
      <w:r>
        <w:rPr>
          <w:rStyle w:val="Text"/>
        </w:rPr>
        <w:t xml:space="preserve">ti před ním prospěli sú. Po třetí poslali ženy, aby prosily; tie </w:t>
      </w:r>
      <w:r>
        <w:rPr>
          <w:rStyle w:val="internipoznamka"/>
        </w:rPr>
        <w:t xml:space="preserve">Geb. III Skloň. s. 446: fem. pl. zdlouženo "tý", z toho "tie" - OK </w:t>
      </w:r>
      <w:r>
        <w:rPr>
          <w:rStyle w:val="Text"/>
        </w:rPr>
        <w:t xml:space="preserve">také nic neprospěly. Najposledy poslali přátely </w:t>
      </w:r>
      <w:r>
        <w:rPr>
          <w:rStyle w:val="emendace"/>
        </w:rPr>
        <w:t xml:space="preserve">přátely </w:t>
      </w:r>
      <w:r>
        <w:rPr>
          <w:rStyle w:val="pramen"/>
        </w:rPr>
        <w:t xml:space="preserve">przataly </w:t>
      </w:r>
      <w:r>
        <w:rPr>
          <w:rStyle w:val="Text"/>
        </w:rPr>
        <w:t>jeho, jež ten jistý císař tu v městě mějíše mezi nimi. Také</w:t>
      </w:r>
      <w:r>
        <w:rPr>
          <w:rStyle w:val="Text"/>
        </w:rPr>
        <w:t xml:space="preserve"> bieše mátě císařova; jenž své prsi obnaživši, ukazovala jemu, napomínajíci jej. Neb když viděl nahy prsi, slitoval se přirozenú milostí k své mateři, všecku jim vinu odpustil.</w:t>
      </w:r>
    </w:p>
    <w:p w:rsidR="00B0057E" w:rsidRDefault="009821DA">
      <w:r>
        <w:rPr>
          <w:rStyle w:val="Text"/>
        </w:rPr>
        <w:t>Najmilejší! Tento císař jest Kristus, jenž pro hřích z svého města</w:t>
      </w:r>
      <w:r>
        <w:rPr>
          <w:rStyle w:val="internipoznamka"/>
        </w:rPr>
        <w:t>lat. "civitat</w:t>
      </w:r>
      <w:r>
        <w:rPr>
          <w:rStyle w:val="internipoznamka"/>
        </w:rPr>
        <w:t>e" – OK</w:t>
      </w:r>
      <w:r>
        <w:rPr>
          <w:rStyle w:val="Text"/>
        </w:rPr>
        <w:t xml:space="preserve">, totižto srdce člověčího, vyhnán bývá, i také z tohoto světa, totižto když sú jej Židé umučili. On tak vyhnán sa, bral se k Otci svému, kdežto zvolen císařem i také súdcí. V súdný den přijde s svatým </w:t>
      </w:r>
      <w:r>
        <w:rPr>
          <w:rStyle w:val="foliace"/>
        </w:rPr>
        <w:t xml:space="preserve">11v </w:t>
      </w:r>
      <w:r>
        <w:rPr>
          <w:rStyle w:val="Text"/>
        </w:rPr>
        <w:t>zborem anjelským proti těm, jenž sú jeho zde</w:t>
      </w:r>
      <w:r>
        <w:rPr>
          <w:rStyle w:val="Text"/>
        </w:rPr>
        <w:t xml:space="preserve"> v svá srdce nepřijeli, ale skrze hřích častokrát i konečně vyhnali. Protož leknúce se toho, předešlem napřed starší své z našeho pokolení svaté, to jest patriarchy, proroky, apoštoly, mučedlníky, ať nám pomohú. Pakli by těch nechtěl slyšeti, tehdy s velik</w:t>
      </w:r>
      <w:r>
        <w:rPr>
          <w:rStyle w:val="Text"/>
        </w:rPr>
        <w:t>ým náboženstvím pošlem mlazší, totižto apoštoly, mučedlníky, zpovědlníky, panny i vdovy všecky kajíce Nového zákona. Pakli by těch opět nechtěl slyšeti, tehdy s velikým náboženstvím prosme Panny Marije, matky jeho, našeho Pána Jezukrista, a ta nám bez poch</w:t>
      </w:r>
      <w:r>
        <w:rPr>
          <w:rStyle w:val="Text"/>
        </w:rPr>
        <w:t>ybení obdrží milost u svého Syna najmilejšieho, jižto v ničemž neoslyší.</w:t>
      </w:r>
    </w:p>
    <w:p w:rsidR="00B0057E" w:rsidRDefault="00B0057E">
      <w:pPr>
        <w:pStyle w:val="Volnyradek"/>
      </w:pPr>
    </w:p>
    <w:p w:rsidR="00B0057E" w:rsidRDefault="009821DA">
      <w:pPr>
        <w:pStyle w:val="Nadpis"/>
      </w:pPr>
      <w:r>
        <w:rPr>
          <w:rStyle w:val="internipoznamka"/>
        </w:rPr>
        <w:t xml:space="preserve">XII. </w:t>
      </w:r>
      <w:r>
        <w:rPr>
          <w:rStyle w:val="Text"/>
        </w:rPr>
        <w:t>O jednom pústeníku</w:t>
      </w:r>
      <w:r>
        <w:rPr>
          <w:rStyle w:val="internipoznamka"/>
        </w:rPr>
        <w:t>Corporis Christi můž býti*</w:t>
      </w:r>
    </w:p>
    <w:p w:rsidR="00B0057E" w:rsidRDefault="009821DA">
      <w:r>
        <w:rPr>
          <w:rStyle w:val="Text"/>
        </w:rPr>
        <w:t>Některaká urozená vdova trpěla mnoho protivenství od některakého ukrutníka, jenž hubíše její zboží. Ale ona na každý den slz mnoho v</w:t>
      </w:r>
      <w:r>
        <w:rPr>
          <w:rStyle w:val="Text"/>
        </w:rPr>
        <w:t xml:space="preserve">ypustila a v tesknosti veliké byla. Stalo se jednoho dne, že jeden pústeník přišel do jejího domu, a uzřev její opuštění i zámutek, slitovav se nad ní, s tím ukrutníkem za ni v boj </w:t>
      </w:r>
      <w:r>
        <w:rPr>
          <w:rStyle w:val="foliace"/>
        </w:rPr>
        <w:t xml:space="preserve">12r </w:t>
      </w:r>
      <w:r>
        <w:rPr>
          <w:rStyle w:val="Text"/>
        </w:rPr>
        <w:t xml:space="preserve">podstúpiti </w:t>
      </w:r>
      <w:r>
        <w:rPr>
          <w:rStyle w:val="internipoznamka"/>
        </w:rPr>
        <w:t xml:space="preserve">„podstúpiti v boj“ význam I.4. - tzn. svést boj - OK </w:t>
      </w:r>
      <w:r>
        <w:rPr>
          <w:rStyle w:val="Text"/>
        </w:rPr>
        <w:t>chtěl t</w:t>
      </w:r>
      <w:r>
        <w:rPr>
          <w:rStyle w:val="Text"/>
        </w:rPr>
        <w:t>akúto úmluvú</w:t>
      </w:r>
      <w:r>
        <w:rPr>
          <w:rStyle w:val="poznamka"/>
        </w:rPr>
        <w:t>tak v rkp.</w:t>
      </w:r>
      <w:r>
        <w:rPr>
          <w:rStyle w:val="internipoznamka"/>
        </w:rPr>
        <w:t>„vmluwuu“ - lat. „eo pacto“: instrumentál bývá chybně v překladech za lat. abl. absolutus. Geb. Hlásk. s. 421 - OK</w:t>
      </w:r>
      <w:r>
        <w:rPr>
          <w:rStyle w:val="Text"/>
        </w:rPr>
        <w:t xml:space="preserve">, ač by v boji sšel, holi jeho i mošny aby zvláště suokromě </w:t>
      </w:r>
      <w:r>
        <w:rPr>
          <w:rStyle w:val="internipoznamka"/>
        </w:rPr>
        <w:lastRenderedPageBreak/>
        <w:t>Geb. Hlás. 263: zvratnou analogií je místo náležitého "ú" ps</w:t>
      </w:r>
      <w:r>
        <w:rPr>
          <w:rStyle w:val="internipoznamka"/>
        </w:rPr>
        <w:t xml:space="preserve">áno "uo" – OK </w:t>
      </w:r>
      <w:r>
        <w:rPr>
          <w:rStyle w:val="Text"/>
        </w:rPr>
        <w:t>ostříhala a tím jeho památku měla. A tak se stalo, že ona slíbila. Tehdy pústeník jal se s tím ukrutníkem bojovati tak dlúho, až jej i zahubil. Ale on také byl těžce raněn, až i od toho umřel. Když uslyšala ta jistá paní, činila to, což slíbi</w:t>
      </w:r>
      <w:r>
        <w:rPr>
          <w:rStyle w:val="Text"/>
        </w:rPr>
        <w:t>la. Ale potom k té jisté paní přijel jeden hrabie, prose jí, aby jej pojala. Tehdy uslyševši tu řeč, jala se sama v sobě mysliti: „Snad tento hrabie do mé komory vejde a hanba má veliká bude, uzří li tam huol a mošnu pútničí.“ A tak bojéci se té hanby, zap</w:t>
      </w:r>
      <w:r>
        <w:rPr>
          <w:rStyle w:val="Text"/>
        </w:rPr>
        <w:t>omenuvši svého slibu, kázala tu jistú huol i s mošnú ven vynésti.</w:t>
      </w:r>
    </w:p>
    <w:p w:rsidR="00B0057E" w:rsidRDefault="009821DA">
      <w:pPr>
        <w:pStyle w:val="Nadpis"/>
      </w:pPr>
      <w:r>
        <w:rPr>
          <w:rStyle w:val="Text"/>
        </w:rPr>
        <w:t>Rozum toho</w:t>
      </w:r>
    </w:p>
    <w:p w:rsidR="00B0057E" w:rsidRDefault="009821DA">
      <w:r>
        <w:rPr>
          <w:rStyle w:val="Text"/>
        </w:rPr>
        <w:t>Najmilejší! Paní tato urozená vdova duše jest každého člověka až do umučení božího. Ukrutník jest ďábel, jenž ji zbavuje dědičství království nebeského skrze mnohé časy. Protož velmě plakáše i žalost velikú mějíše a bez divu. Nebo v pekle posazena bieše, d</w:t>
      </w:r>
      <w:r>
        <w:rPr>
          <w:rStyle w:val="Text"/>
        </w:rPr>
        <w:t xml:space="preserve">okudž pútník nepřišel, to jest Pán náš Ježíš Kristus, jenž stúpil s nebe </w:t>
      </w:r>
      <w:r>
        <w:rPr>
          <w:rStyle w:val="foliace"/>
        </w:rPr>
        <w:t xml:space="preserve">12v </w:t>
      </w:r>
      <w:r>
        <w:rPr>
          <w:rStyle w:val="Text"/>
        </w:rPr>
        <w:t>na pút tohoto světa. Mošna jeho byla tělesenství jeho, a huol jeho jest znamení svatého kříže. Ale hrabie, jenž jest prosil, aby jej pojala, jest tento svět, nebo ďábel, totižto p</w:t>
      </w:r>
      <w:r>
        <w:rPr>
          <w:rStyle w:val="Text"/>
        </w:rPr>
        <w:t xml:space="preserve">ýcha, lakomství a smilstvo. A tak zapomene, což jest slíbila na křstu. Ale Pán Ježíš Kristus, když za nás měl bojovati proti ďáblu, prosil i přikázal nám, abychom jeho památku měli v komoře srdce </w:t>
      </w:r>
      <w:r>
        <w:rPr>
          <w:rStyle w:val="emendace"/>
        </w:rPr>
        <w:t xml:space="preserve">srdce </w:t>
      </w:r>
      <w:r>
        <w:rPr>
          <w:rStyle w:val="pramen"/>
        </w:rPr>
        <w:t xml:space="preserve">srde </w:t>
      </w:r>
      <w:r>
        <w:rPr>
          <w:rStyle w:val="Text"/>
        </w:rPr>
        <w:t xml:space="preserve">svého a o jeho smrti i o umučení </w:t>
      </w:r>
      <w:r>
        <w:rPr>
          <w:rStyle w:val="doplnenytext"/>
        </w:rPr>
        <w:t>...</w:t>
      </w:r>
      <w:r>
        <w:rPr>
          <w:rStyle w:val="Text"/>
        </w:rPr>
        <w:t xml:space="preserve">, </w:t>
      </w:r>
      <w:r>
        <w:rPr>
          <w:rStyle w:val="poznamka"/>
        </w:rPr>
        <w:t>chybějící t</w:t>
      </w:r>
      <w:r>
        <w:rPr>
          <w:rStyle w:val="poznamka"/>
        </w:rPr>
        <w:t xml:space="preserve">ext </w:t>
      </w:r>
      <w:r>
        <w:rPr>
          <w:rStyle w:val="internipoznamka"/>
        </w:rPr>
        <w:t xml:space="preserve">GestaB: abychom vždy myslili, kterak jest pro nás ráčil trpěti, Oesterley jinak 25 s. 322 „hoc est ut reeentem memoriam continue de ejus passione habeas infra cameram cordis tui“ - OK </w:t>
      </w:r>
      <w:r>
        <w:rPr>
          <w:rStyle w:val="Text"/>
        </w:rPr>
        <w:t>jenž pro nás ráčil trpěti. Protož snažme se, abychom svého života po</w:t>
      </w:r>
      <w:r>
        <w:rPr>
          <w:rStyle w:val="Text"/>
        </w:rPr>
        <w:t xml:space="preserve">lepšili skrze časté přijímaní </w:t>
      </w:r>
      <w:r>
        <w:rPr>
          <w:rStyle w:val="emendace"/>
        </w:rPr>
        <w:t xml:space="preserve">přijímání </w:t>
      </w:r>
      <w:r>
        <w:rPr>
          <w:rStyle w:val="pramen"/>
        </w:rPr>
        <w:t xml:space="preserve">przgymani </w:t>
      </w:r>
      <w:r>
        <w:rPr>
          <w:rStyle w:val="Text"/>
        </w:rPr>
        <w:t>těla božího, netoliko posvátně, ale i duchovně, abychom skrze to věčného života došli, slibu křesťanskému dosti učiníce.</w:t>
      </w:r>
    </w:p>
    <w:p w:rsidR="00B0057E" w:rsidRDefault="00B0057E">
      <w:pPr>
        <w:pStyle w:val="Volnyradek"/>
      </w:pPr>
    </w:p>
    <w:p w:rsidR="00B0057E" w:rsidRDefault="009821DA">
      <w:pPr>
        <w:pStyle w:val="Nadpis"/>
      </w:pPr>
      <w:r>
        <w:rPr>
          <w:rStyle w:val="internipoznamka"/>
        </w:rPr>
        <w:t xml:space="preserve">XIII. </w:t>
      </w:r>
      <w:r>
        <w:rPr>
          <w:rStyle w:val="Text"/>
        </w:rPr>
        <w:t>O jedné dceři</w:t>
      </w:r>
      <w:r>
        <w:rPr>
          <w:rStyle w:val="internipoznamka"/>
        </w:rPr>
        <w:t>ZA u svatého Vojtěcha na svatého Jiří kázal sem léta 1580. Domini</w:t>
      </w:r>
      <w:r>
        <w:rPr>
          <w:rStyle w:val="internipoznamka"/>
        </w:rPr>
        <w:t>ca 4 Pasce dobře náleží. Cantate*</w:t>
      </w:r>
    </w:p>
    <w:p w:rsidR="00B0057E" w:rsidRDefault="009821DA">
      <w:r>
        <w:rPr>
          <w:rStyle w:val="Text"/>
        </w:rPr>
        <w:t xml:space="preserve">Praví se o jednom císaři, že měl překrásnú dceru, k sobě podobnú, jižto poručil byl maršálkovi </w:t>
      </w:r>
      <w:r>
        <w:rPr>
          <w:rStyle w:val="internipoznamka"/>
        </w:rPr>
        <w:t xml:space="preserve">v rkp. „ij“ - OK </w:t>
      </w:r>
      <w:r>
        <w:rPr>
          <w:rStyle w:val="Text"/>
        </w:rPr>
        <w:t xml:space="preserve">svému, aby ji </w:t>
      </w:r>
      <w:r>
        <w:rPr>
          <w:rStyle w:val="internipoznamka"/>
        </w:rPr>
        <w:t xml:space="preserve">ostřiehati koho (gen. i akuz.) - OK </w:t>
      </w:r>
      <w:r>
        <w:rPr>
          <w:rStyle w:val="Text"/>
        </w:rPr>
        <w:t xml:space="preserve">ostříhal a dobře choval. A sám císař přes pole jel a slíbil </w:t>
      </w:r>
      <w:r>
        <w:rPr>
          <w:rStyle w:val="Text"/>
        </w:rPr>
        <w:t xml:space="preserve">maršálkovi za velikú čest, ač by ji tak choval i ostříhal až do příjezdy </w:t>
      </w:r>
      <w:r>
        <w:rPr>
          <w:rStyle w:val="internipoznamka"/>
        </w:rPr>
        <w:t xml:space="preserve">příjězda, -y f. – OK </w:t>
      </w:r>
      <w:r>
        <w:rPr>
          <w:rStyle w:val="Text"/>
        </w:rPr>
        <w:t xml:space="preserve">jeho. Ale on zapomenuv přikázaní pána svého, zle ji choval tak dalece, až všecku svú krásu ztratila. Po malém čase císař vrátil se. Poslal </w:t>
      </w:r>
      <w:r>
        <w:rPr>
          <w:rStyle w:val="emendace"/>
        </w:rPr>
        <w:t xml:space="preserve">poslal </w:t>
      </w:r>
      <w:r>
        <w:rPr>
          <w:rStyle w:val="pramen"/>
        </w:rPr>
        <w:t xml:space="preserve">poſal </w:t>
      </w:r>
      <w:r>
        <w:rPr>
          <w:rStyle w:val="Text"/>
        </w:rPr>
        <w:t xml:space="preserve">před sebú </w:t>
      </w:r>
      <w:r>
        <w:rPr>
          <w:rStyle w:val="Text"/>
        </w:rPr>
        <w:t xml:space="preserve">posly k maršálkovi o své dceři, kterak by se měla. </w:t>
      </w:r>
      <w:r>
        <w:rPr>
          <w:rStyle w:val="foliace"/>
        </w:rPr>
        <w:t xml:space="preserve">13r </w:t>
      </w:r>
      <w:r>
        <w:rPr>
          <w:rStyle w:val="Text"/>
        </w:rPr>
        <w:t>Ale maršálek, uslyšav to, lekl se a zavolav svých tří najmilejších přátel, v něž úfáše, tieže na nich, kterak by měl pověděti, když stane před císařem. Řekl jemu první přítel: „Příteli, já jdu s tebú a</w:t>
      </w:r>
      <w:r>
        <w:rPr>
          <w:rStyle w:val="Text"/>
        </w:rPr>
        <w:t>ž do východu domu.“ Druhý řekl: „Já jdu až do vrat s tebú.“ A třetí řekl i slíbil, že „jej chci přivésti až i před císaře a zaň i odpoviedati“. A ihned kázal děvečku v lázni krásně zmýti a mastmi najlepšími zmazati a v drahé rúcho ji obléci, aby ižádná poš</w:t>
      </w:r>
      <w:r>
        <w:rPr>
          <w:rStyle w:val="Text"/>
        </w:rPr>
        <w:t>kvrna na ní neostala ani se ukázala. A tiem ten jistý maršálek, přišed před císaře, prošel.</w:t>
      </w:r>
    </w:p>
    <w:p w:rsidR="00B0057E" w:rsidRDefault="009821DA">
      <w:r>
        <w:rPr>
          <w:rStyle w:val="Text"/>
        </w:rPr>
        <w:lastRenderedPageBreak/>
        <w:t xml:space="preserve">Najmilejší! Císař tento jest Ježíš </w:t>
      </w:r>
      <w:r>
        <w:rPr>
          <w:rStyle w:val="internipoznamka"/>
        </w:rPr>
        <w:t xml:space="preserve">v rkp. „yhe/zyſs“ - OK </w:t>
      </w:r>
      <w:r>
        <w:rPr>
          <w:rStyle w:val="Text"/>
        </w:rPr>
        <w:t>Kristus, Syn Boha živého. Ale dcera jest jeho čistá duše, k obrazu, ku podobenství božímu stvořená. Maršál</w:t>
      </w:r>
      <w:r>
        <w:rPr>
          <w:rStyle w:val="Text"/>
        </w:rPr>
        <w:t>ek jest tělo, skrze něžto duše častokrát bývá bídna i hubena. Poslové před císařem sú rozličné nemoci, jenž volají duši, když na smrt nemocna jest. Ale prvý přítel jest a jsú skutkové člověčí, jenž vedú jej do východu smrti. Druhý přítel sú synové i jiní p</w:t>
      </w:r>
      <w:r>
        <w:rPr>
          <w:rStyle w:val="Text"/>
        </w:rPr>
        <w:t xml:space="preserve">řítelé, jenž vedú jeho až do vrat hrobu. Třetí </w:t>
      </w:r>
      <w:r>
        <w:rPr>
          <w:rStyle w:val="foliace"/>
        </w:rPr>
        <w:t xml:space="preserve">13v </w:t>
      </w:r>
      <w:r>
        <w:rPr>
          <w:rStyle w:val="Text"/>
        </w:rPr>
        <w:t>přítel jeho jsú dobří a světí skutkové, totižto čistota, pokora, almužna, půst, jenž jej vedú před najvyššího císaře a maží jej a myjí jej, odpovídají zaň, až jemu milost i uprosí. Protož snažme se, abycho</w:t>
      </w:r>
      <w:r>
        <w:rPr>
          <w:rStyle w:val="Text"/>
        </w:rPr>
        <w:t>m se od hříchóv obmývali skrze pokání a potom věčného života došli.</w:t>
      </w:r>
    </w:p>
    <w:p w:rsidR="00B0057E" w:rsidRDefault="00B0057E">
      <w:pPr>
        <w:pStyle w:val="Volnyradek"/>
      </w:pPr>
    </w:p>
    <w:p w:rsidR="00B0057E" w:rsidRDefault="009821DA">
      <w:pPr>
        <w:pStyle w:val="Nadpis"/>
      </w:pPr>
      <w:r>
        <w:rPr>
          <w:rStyle w:val="internipoznamka"/>
        </w:rPr>
        <w:t xml:space="preserve">XIV. </w:t>
      </w:r>
      <w:r>
        <w:rPr>
          <w:rStyle w:val="Text"/>
        </w:rPr>
        <w:t>O súdcí</w:t>
      </w:r>
      <w:r>
        <w:rPr>
          <w:rStyle w:val="internipoznamka"/>
        </w:rPr>
        <w:t>Mateji můž býti*</w:t>
      </w:r>
    </w:p>
    <w:p w:rsidR="00B0057E" w:rsidRDefault="009821DA">
      <w:r>
        <w:rPr>
          <w:rStyle w:val="Text"/>
        </w:rPr>
        <w:t>Bieše některaký císař, jenž bieše ustavil za zákon, aby pod těžkú pokutú každý súdce spravedlivě súdil. Přihodilo se, že některaký súdce, dary sa utlačen, kři</w:t>
      </w:r>
      <w:r>
        <w:rPr>
          <w:rStyle w:val="Text"/>
        </w:rPr>
        <w:t>vý súd vydal. Císař, když to uslyšal, přikázal sluhám svým, aby jej odřeli, aby viec křivého súdu nevydával, a kóži jeho na tom místě, kdežto súdce měl sedati, kázal přibiti, aby každý súdce, lekna se toho, pomyslil na to, aby víc křivého súdu nevydával. A</w:t>
      </w:r>
      <w:r>
        <w:rPr>
          <w:rStyle w:val="Text"/>
        </w:rPr>
        <w:t xml:space="preserve"> tak se jest stalo.</w:t>
      </w:r>
    </w:p>
    <w:p w:rsidR="00B0057E" w:rsidRDefault="009821DA">
      <w:r>
        <w:rPr>
          <w:rStyle w:val="Text"/>
        </w:rPr>
        <w:t>Najmilejší! Tento císař jest Pán Ježíš Kristus, jenž ten zákon spravedlivý vydal skrze Davida a řka: „Spravedlivě suďte, synové lidští!“ Súdce, jenž zle súdíte, jest každý člověk, jenž má se sám súditi, co učinil, a kterak mnoho a kolik</w:t>
      </w:r>
      <w:r>
        <w:rPr>
          <w:rStyle w:val="Text"/>
        </w:rPr>
        <w:t xml:space="preserve">rát proti Pánu Bohu zavinil. </w:t>
      </w:r>
      <w:r>
        <w:rPr>
          <w:rStyle w:val="foliace"/>
        </w:rPr>
        <w:t xml:space="preserve">14r </w:t>
      </w:r>
      <w:r>
        <w:rPr>
          <w:rStyle w:val="Text"/>
        </w:rPr>
        <w:t xml:space="preserve">Protož bude li dary bráti, totižto pokušením ďábelským utlačen, má z kóže vyvlečen býti, to jest ze všech hříchóv skrze pravé pokání a čistú zpověd. A kuože, totižto pamět hřiechóv s hořkostí, má na tom místě přibita býti, </w:t>
      </w:r>
      <w:r>
        <w:rPr>
          <w:rStyle w:val="Text"/>
        </w:rPr>
        <w:t>na němžto má seděti, to jest v svém svědomí, aby vždy přemítal na své mysli a více se toho nedopustil. Tak Buoh daj. Amen.</w:t>
      </w:r>
    </w:p>
    <w:p w:rsidR="00B0057E" w:rsidRDefault="00B0057E">
      <w:pPr>
        <w:pStyle w:val="Volnyradek"/>
      </w:pPr>
    </w:p>
    <w:p w:rsidR="00B0057E" w:rsidRDefault="009821DA">
      <w:pPr>
        <w:pStyle w:val="Nadpis"/>
      </w:pPr>
      <w:r>
        <w:rPr>
          <w:rStyle w:val="internipoznamka"/>
        </w:rPr>
        <w:t xml:space="preserve">XV. </w:t>
      </w:r>
      <w:r>
        <w:rPr>
          <w:rStyle w:val="Text"/>
        </w:rPr>
        <w:t>O vítězovi</w:t>
      </w:r>
      <w:r>
        <w:rPr>
          <w:rStyle w:val="internipoznamka"/>
        </w:rPr>
        <w:t>Palmarum*</w:t>
      </w:r>
    </w:p>
    <w:p w:rsidR="00B0057E" w:rsidRDefault="009821DA">
      <w:r>
        <w:rPr>
          <w:rStyle w:val="Text"/>
        </w:rPr>
        <w:t xml:space="preserve">Některaký císař bieše, jenž ustavil za zákon, aby každému vítězovi z boje nebo z kolby anebo z turnaje dána </w:t>
      </w:r>
      <w:r>
        <w:rPr>
          <w:rStyle w:val="Text"/>
        </w:rPr>
        <w:t xml:space="preserve">byla troje čest a trój zámutek. První čest, že lid městský vyšel proti němu s písněmi veselými i s velikú radostí. Druhá, že všichni vězňové, jenž byli svázáni, byli rozvázáni a jeho následovali. Třetí, že vítěz oblečen sa v novú sukni zlatohlavovú, seděl </w:t>
      </w:r>
      <w:r>
        <w:rPr>
          <w:rStyle w:val="Text"/>
        </w:rPr>
        <w:t xml:space="preserve">na voze, jehož táhli čtyři </w:t>
      </w:r>
      <w:r>
        <w:rPr>
          <w:rStyle w:val="emendace"/>
        </w:rPr>
        <w:t xml:space="preserve">čtyři </w:t>
      </w:r>
      <w:r>
        <w:rPr>
          <w:rStyle w:val="pramen"/>
        </w:rPr>
        <w:t xml:space="preserve">czyrzy </w:t>
      </w:r>
      <w:r>
        <w:rPr>
          <w:rStyle w:val="Text"/>
        </w:rPr>
        <w:t>koni překrásní, i veden byl do sieni městské, totiž na rathauz. Ale proto, aby příliš nepýchal v této trojí cti, trój zámutek ten den musil trpěti. První zámutek byl, posazen s ním z lehkého řádu otrhaný, aby skrze jeho každému dali rozuměti, že kterakkoli</w:t>
      </w:r>
      <w:r>
        <w:rPr>
          <w:rStyle w:val="Text"/>
        </w:rPr>
        <w:t xml:space="preserve"> z lehkého byl řádu, že by mohl k také cti přijíti, ač by toho svú šlechetností </w:t>
      </w:r>
      <w:r>
        <w:rPr>
          <w:rStyle w:val="foliace"/>
        </w:rPr>
        <w:t xml:space="preserve">14v </w:t>
      </w:r>
      <w:r>
        <w:rPr>
          <w:rStyle w:val="Text"/>
        </w:rPr>
        <w:t>mohl zaslúžiti. Druhý zámutek byl, že sluha jeho jej políčkoval, aby skrze tu čest příliš nepýchal, a pravě jemu: „Znaj se sám a neroď pýchati! Vzhlédni a pomni, že si smrt</w:t>
      </w:r>
      <w:r>
        <w:rPr>
          <w:rStyle w:val="Text"/>
        </w:rPr>
        <w:t xml:space="preserve">edlný člověk.“ Třetí zámutek byl, že každý ten den, zlý i dobrý, chudý i bohatý, mohl řéci jemu, cos chtěl, jemu se posmívaje, porúhaje nebo haněje </w:t>
      </w:r>
      <w:r>
        <w:rPr>
          <w:rStyle w:val="doplnenytext"/>
        </w:rPr>
        <w:t xml:space="preserve">jej </w:t>
      </w:r>
      <w:r>
        <w:rPr>
          <w:rStyle w:val="poznamka"/>
        </w:rPr>
        <w:t>doplněno podle rkp. GestaB, GestaU</w:t>
      </w:r>
      <w:r>
        <w:rPr>
          <w:rStyle w:val="Text"/>
        </w:rPr>
        <w:t>.</w:t>
      </w:r>
    </w:p>
    <w:p w:rsidR="00B0057E" w:rsidRDefault="009821DA">
      <w:pPr>
        <w:pStyle w:val="Nadpis"/>
      </w:pPr>
      <w:r>
        <w:rPr>
          <w:rStyle w:val="Text"/>
        </w:rPr>
        <w:lastRenderedPageBreak/>
        <w:t>Z té řeči tento rozum jest:</w:t>
      </w:r>
    </w:p>
    <w:p w:rsidR="00B0057E" w:rsidRDefault="009821DA">
      <w:pPr>
        <w:rPr>
          <w:rFonts w:eastAsia="Arial Unicode MS"/>
        </w:rPr>
      </w:pPr>
      <w:r>
        <w:rPr>
          <w:rStyle w:val="Text"/>
        </w:rPr>
        <w:t>Najmilejší! Císař tento jest Otec nebesk</w:t>
      </w:r>
      <w:r>
        <w:rPr>
          <w:rStyle w:val="Text"/>
        </w:rPr>
        <w:t xml:space="preserve">ý, ale vítěz z boje přišlý jest Pán náš Ježíš Kristus, jenž svítězil nad ďáblem. Také v </w:t>
      </w:r>
      <w:r>
        <w:rPr>
          <w:rStyle w:val="emendace"/>
        </w:rPr>
        <w:t xml:space="preserve">v </w:t>
      </w:r>
      <w:r>
        <w:rPr>
          <w:rStyle w:val="pramen"/>
        </w:rPr>
        <w:t xml:space="preserve">we </w:t>
      </w:r>
      <w:r>
        <w:rPr>
          <w:rStyle w:val="Text"/>
        </w:rPr>
        <w:t xml:space="preserve">den Květné neděle troje čest se jemu </w:t>
      </w:r>
      <w:r>
        <w:rPr>
          <w:rStyle w:val="Text"/>
          <w:rFonts w:eastAsia="Arial Unicode MS"/>
        </w:rPr>
        <w:t>stala: Najprvé, že lid proti němu vyšel s větvím palmovým i s rúchem. A dietky zpíváchu: „Spas ny na výsosti, synu Davidóv!</w:t>
      </w:r>
      <w:r>
        <w:rPr>
          <w:rStyle w:val="Text"/>
        </w:rPr>
        <w:t>“</w:t>
      </w:r>
      <w:r>
        <w:rPr>
          <w:rStyle w:val="Text"/>
          <w:rFonts w:eastAsia="Arial Unicode MS"/>
        </w:rPr>
        <w:t xml:space="preserve"> D</w:t>
      </w:r>
      <w:r>
        <w:rPr>
          <w:rStyle w:val="Text"/>
          <w:rFonts w:eastAsia="Arial Unicode MS"/>
        </w:rPr>
        <w:t>ruhá čest, že všichni vězňové, totižto Židé i jiní hříšní, hříchy těžkými svázaní, jeho následováchu, vidúce divy, kteréž mezi nimi činíše. Třetí čest jest byla, že oblečen v sukni ovčí</w:t>
      </w:r>
      <w:r>
        <w:rPr>
          <w:rStyle w:val="poznamka"/>
        </w:rPr>
        <w:t>J. V. Novák: omyl překladatele, v lat. „tunica Jovis, přeloženo „ovis“</w:t>
      </w:r>
      <w:r>
        <w:rPr>
          <w:rStyle w:val="Text"/>
          <w:rFonts w:eastAsia="Arial Unicode MS"/>
        </w:rPr>
        <w:t>.</w:t>
      </w:r>
      <w:r>
        <w:rPr>
          <w:rStyle w:val="Text"/>
          <w:rFonts w:eastAsia="Arial Unicode MS"/>
        </w:rPr>
        <w:t xml:space="preserve"> Ta sukně byla jest tělesenství jeho, spojené s božstvím, jehož tiehníchu čtyří </w:t>
      </w:r>
      <w:r>
        <w:rPr>
          <w:rStyle w:val="emendace"/>
          <w:rFonts w:eastAsia="Arial Unicode MS"/>
        </w:rPr>
        <w:t xml:space="preserve">čtyří </w:t>
      </w:r>
      <w:r>
        <w:rPr>
          <w:rStyle w:val="pramen"/>
          <w:rFonts w:eastAsia="Arial Unicode MS"/>
        </w:rPr>
        <w:t xml:space="preserve">czyzrii </w:t>
      </w:r>
      <w:r>
        <w:rPr>
          <w:rStyle w:val="Text"/>
          <w:rFonts w:eastAsia="Arial Unicode MS"/>
        </w:rPr>
        <w:t xml:space="preserve">koni bílí, totižto čtyří evanjelisti, jenž o jeho božství i člověčenství mluvili sú i psali. Proti těm třem počtem troje příkořizna </w:t>
      </w:r>
      <w:r>
        <w:rPr>
          <w:rStyle w:val="emendace"/>
          <w:rFonts w:eastAsia="Arial Unicode MS"/>
        </w:rPr>
        <w:t xml:space="preserve">příkořizna </w:t>
      </w:r>
      <w:r>
        <w:rPr>
          <w:rStyle w:val="pramen"/>
          <w:rFonts w:eastAsia="Arial Unicode MS"/>
        </w:rPr>
        <w:t xml:space="preserve">przykorzyzny </w:t>
      </w:r>
      <w:r>
        <w:rPr>
          <w:rStyle w:val="Text"/>
          <w:rFonts w:eastAsia="Arial Unicode MS"/>
        </w:rPr>
        <w:t>zámutk</w:t>
      </w:r>
      <w:r>
        <w:rPr>
          <w:rStyle w:val="Text"/>
          <w:rFonts w:eastAsia="Arial Unicode MS"/>
        </w:rPr>
        <w:t xml:space="preserve">em stala </w:t>
      </w:r>
      <w:r>
        <w:rPr>
          <w:rStyle w:val="foliace"/>
          <w:rFonts w:eastAsia="Arial Unicode MS"/>
        </w:rPr>
        <w:t xml:space="preserve">15r </w:t>
      </w:r>
      <w:r>
        <w:rPr>
          <w:rStyle w:val="Text"/>
          <w:rFonts w:eastAsia="Arial Unicode MS"/>
        </w:rPr>
        <w:t>se jemu, totižto že jeden z lehkého řádu votrhaný na voze podlé něho byl počtěn. Také podlé Krista, Pána našeho, když je na kříži trpěl, byl pověšen jeden lotr přezlý, jenž se jemu až do smrti porúhal. Druhá příkořizna nebo zámutek byla, že sl</w:t>
      </w:r>
      <w:r>
        <w:rPr>
          <w:rStyle w:val="Text"/>
          <w:rFonts w:eastAsia="Arial Unicode MS"/>
        </w:rPr>
        <w:t>uha jeho jej políčkoval i zášijky jemu dával. Takež Židé Kristovi učinili řkúce: „Prorokuoj nám, Kriste, kto jest, jenž tě tepe?</w:t>
      </w:r>
      <w:r>
        <w:rPr>
          <w:rStyle w:val="Text"/>
        </w:rPr>
        <w:t>“</w:t>
      </w:r>
      <w:r>
        <w:rPr>
          <w:rStyle w:val="Text"/>
          <w:rFonts w:eastAsia="Arial Unicode MS"/>
        </w:rPr>
        <w:t xml:space="preserve"> Třetí příkořizna nebo zámutek, že každý všecka hanění mohl jemu řéci. Takež Židé Jezukristovi hanění, posmívaní mluvili a řkúc</w:t>
      </w:r>
      <w:r>
        <w:rPr>
          <w:rStyle w:val="Text"/>
          <w:rFonts w:eastAsia="Arial Unicode MS"/>
        </w:rPr>
        <w:t>e: „Jestli Syn boží, stup s kříže a uvěříme tobě</w:t>
      </w:r>
      <w:r>
        <w:rPr>
          <w:rStyle w:val="emendace"/>
          <w:rFonts w:eastAsia="Arial Unicode MS"/>
        </w:rPr>
        <w:t xml:space="preserve">tobě </w:t>
      </w:r>
      <w:r>
        <w:rPr>
          <w:rStyle w:val="pramen"/>
          <w:rFonts w:eastAsia="Arial Unicode MS"/>
        </w:rPr>
        <w:t>gemu</w:t>
      </w:r>
      <w:r>
        <w:rPr>
          <w:rStyle w:val="Text"/>
          <w:rFonts w:eastAsia="Arial Unicode MS"/>
        </w:rPr>
        <w:t>.</w:t>
      </w:r>
      <w:r>
        <w:rPr>
          <w:rStyle w:val="Text"/>
        </w:rPr>
        <w:t>“</w:t>
      </w:r>
    </w:p>
    <w:p w:rsidR="00B0057E" w:rsidRDefault="00B0057E">
      <w:pPr>
        <w:pStyle w:val="Volnyradek"/>
        <w:rPr>
          <w:rFonts w:eastAsia="Arial Unicode MS"/>
        </w:rPr>
      </w:pPr>
    </w:p>
    <w:p w:rsidR="00B0057E" w:rsidRDefault="009821DA">
      <w:pPr>
        <w:rPr>
          <w:rFonts w:eastAsia="Arial Unicode MS"/>
        </w:rPr>
      </w:pPr>
      <w:r>
        <w:rPr>
          <w:rStyle w:val="internipoznamka"/>
          <w:rFonts w:eastAsia="Arial Unicode MS"/>
        </w:rPr>
        <w:t>XVI. De divite můž býti*</w:t>
      </w:r>
      <w:r>
        <w:rPr>
          <w:rStyle w:val="Text"/>
          <w:rFonts w:eastAsia="Arial Unicode MS"/>
        </w:rPr>
        <w:t xml:space="preserve">O smrti Alexandrově, když hrob jeho bieše zlatý, mnozí z mudrcóv k němu přišli a mluvili. Z nichžto jeden řekl: </w:t>
      </w:r>
      <w:r>
        <w:rPr>
          <w:rStyle w:val="Text"/>
        </w:rPr>
        <w:t xml:space="preserve">„Alexander z zlata činil poklad, ale ne obrtlivě z pokladu </w:t>
      </w:r>
      <w:r>
        <w:rPr>
          <w:rStyle w:val="Text"/>
        </w:rPr>
        <w:t>zlato učiní.“ Jiný řekl: „Včera Alexandrovi nestačil vešken svět, dnes dosti má na dvú nebo na třech loktech země.“ Třetí řekl: „Včera Alexander lidu panováše, dnes lid panuje jemu.“  Čtvrtý řekl: „Včera Alexander od smrti mohl mnohé zprostiti, tedť dnes n</w:t>
      </w:r>
      <w:r>
        <w:rPr>
          <w:rStyle w:val="Text"/>
        </w:rPr>
        <w:t xml:space="preserve">emóž sám sebe zprostiti.“ </w:t>
      </w:r>
      <w:r>
        <w:rPr>
          <w:rStyle w:val="foliace"/>
        </w:rPr>
        <w:t xml:space="preserve">15v </w:t>
      </w:r>
      <w:r>
        <w:rPr>
          <w:rStyle w:val="Text"/>
        </w:rPr>
        <w:t>Pátý řekl: „Včera Alexander tlačil zemi, dnes jej země tlačí.“ Šestý řekl: „Včera Alexandra všickni se bojíchu, dnes jeho v mrzkost mají.“ Sedmý řekl: „Včera Alexander mnoho měl přátel, dnes ižádného.“ Osmý řekl: „Včera Alexan</w:t>
      </w:r>
      <w:r>
        <w:rPr>
          <w:rStyle w:val="Text"/>
        </w:rPr>
        <w:t>der vedl po sobě zástup, dnes od zástupu k hrobu provozen jest.“</w:t>
      </w:r>
    </w:p>
    <w:p w:rsidR="00B0057E" w:rsidRDefault="009821DA">
      <w:r>
        <w:rPr>
          <w:rStyle w:val="Text"/>
        </w:rPr>
        <w:t>Najmilejší! Tento Alexander móž řečen býti každý bohatý a mocný tohoto světa, jenž pracuje velikú snažností v světských věcech a minulých více než o své duši, jenž v hříších tápá až do uší. A</w:t>
      </w:r>
      <w:r>
        <w:rPr>
          <w:rStyle w:val="Text"/>
        </w:rPr>
        <w:t>le mistři, jenž k tomu hrobu přivedeni, sú učedlníci a vykladači svatého Písma, jenž praví: „Bohatí tohoto světa činí sobě z zlata zemského poklad, ale po smrti zase poklad, ale ne zlato</w:t>
      </w:r>
      <w:r>
        <w:rPr>
          <w:rStyle w:val="poznamka"/>
        </w:rPr>
        <w:t>tak v rkp.</w:t>
      </w:r>
      <w:r>
        <w:rPr>
          <w:rStyle w:val="Text"/>
        </w:rPr>
        <w:t xml:space="preserve">.“ </w:t>
      </w:r>
      <w:r>
        <w:rPr>
          <w:rStyle w:val="internipoznamka"/>
        </w:rPr>
        <w:t>GestaB, GestaU obdobně, Oesterley 31 s. 329-30 jinak: „(P</w:t>
      </w:r>
      <w:r>
        <w:rPr>
          <w:rStyle w:val="internipoznamka"/>
        </w:rPr>
        <w:t>hilosophi adducti sunt doctores ac sacre scripture expositores, qui divites hujus mundi ex auro mundano faciunt thesaurum, hoc est dictum, homo tenetur de bonis mundanis impleri id est bonis virtutibus, sicut est dare elemosynam, vestire nudum etc.) et sic</w:t>
      </w:r>
      <w:r>
        <w:rPr>
          <w:rStyle w:val="internipoznamka"/>
        </w:rPr>
        <w:t xml:space="preserve"> facit de eo quantum ad animam in celo thesaurum.“, Novák: v lat. „post mortem e converso thesaurus in terra facit vermibus de corpore ipsius aurum“ - OK </w:t>
      </w:r>
      <w:r>
        <w:rPr>
          <w:rStyle w:val="Text"/>
        </w:rPr>
        <w:t xml:space="preserve">A také vešken svět nemóž stačiti lakomému. Neb čímž více má, tím více žádá. Také bohatý na zemi lidem </w:t>
      </w:r>
      <w:r>
        <w:rPr>
          <w:rStyle w:val="Text"/>
        </w:rPr>
        <w:t>panuje, ale</w:t>
      </w:r>
      <w:r>
        <w:rPr>
          <w:rStyle w:val="Text"/>
          <w:rFonts w:eastAsia="Arial Unicode MS"/>
        </w:rPr>
        <w:t xml:space="preserve"> </w:t>
      </w:r>
      <w:r>
        <w:rPr>
          <w:rStyle w:val="Text"/>
        </w:rPr>
        <w:t xml:space="preserve">po smrti netoliko lidé, ale z země červové i žáby jemu panují, neb všecko zlato jeho shní. Také dokudž živ jest, mnoho má přátel, ale po smrti všickni od něho jdú a samého tam nechají. Také </w:t>
      </w:r>
      <w:r>
        <w:rPr>
          <w:rStyle w:val="Text"/>
        </w:rPr>
        <w:lastRenderedPageBreak/>
        <w:t xml:space="preserve">dokud živ jest bohatý, móž mnoho s </w:t>
      </w:r>
      <w:r>
        <w:rPr>
          <w:rStyle w:val="foliace"/>
        </w:rPr>
        <w:t xml:space="preserve">16r </w:t>
      </w:r>
      <w:r>
        <w:rPr>
          <w:rStyle w:val="Text"/>
        </w:rPr>
        <w:t>sebú lidu mieti</w:t>
      </w:r>
      <w:r>
        <w:rPr>
          <w:rStyle w:val="Text"/>
        </w:rPr>
        <w:t xml:space="preserve"> aneb vésti, ale po smrti musí od nich veden býti. Jakož to sám Pán Jezus Kristus řekl svatému Petrovi: „Jiný tě povede, kam ty nechceš.“ Protož zavrhúce tento bludný svět s jeho poklady, chopme se pokladu, jehož mol ani rez neshloze, to jest odplata buď n</w:t>
      </w:r>
      <w:r>
        <w:rPr>
          <w:rStyle w:val="Text"/>
        </w:rPr>
        <w:t xml:space="preserve">aše v nebeském království. </w:t>
      </w:r>
      <w:r>
        <w:rPr>
          <w:rStyle w:val="internipoznamka"/>
        </w:rPr>
        <w:t xml:space="preserve">Geb. Časování s. 434 - OK </w:t>
      </w:r>
      <w:r>
        <w:rPr>
          <w:rStyle w:val="Text"/>
        </w:rPr>
        <w:t>Toho království rač nám dopomoci.</w:t>
      </w:r>
    </w:p>
    <w:p w:rsidR="00B0057E" w:rsidRDefault="00B0057E">
      <w:pPr>
        <w:pStyle w:val="Volnyradek"/>
      </w:pPr>
    </w:p>
    <w:p w:rsidR="00B0057E" w:rsidRDefault="009821DA">
      <w:pPr>
        <w:pStyle w:val="Nadpis"/>
      </w:pPr>
      <w:r>
        <w:rPr>
          <w:rStyle w:val="internipoznamka"/>
          <w:rFonts w:eastAsia="Arial Unicode MS"/>
        </w:rPr>
        <w:t xml:space="preserve">XVII. </w:t>
      </w:r>
      <w:r>
        <w:rPr>
          <w:rStyle w:val="Text"/>
        </w:rPr>
        <w:t>O sčastném dřevě</w:t>
      </w:r>
    </w:p>
    <w:p w:rsidR="00B0057E" w:rsidRDefault="009821DA">
      <w:r>
        <w:rPr>
          <w:rStyle w:val="Text"/>
        </w:rPr>
        <w:t xml:space="preserve">Praví veliký mistr Valerius, že některaký kmotr pláče řekl súsedu svému: „Mám nesčestné dřevo v své zahradě, na němžto má první žena oběsila se, </w:t>
      </w:r>
      <w:r>
        <w:rPr>
          <w:rStyle w:val="Text"/>
        </w:rPr>
        <w:t xml:space="preserve">potom druhá a nyní třetí. A protož žalost z bolestí mám velikú, i příliš.“ I vece k němu súsed, jemuž jmě Arius bíše: „Divím se tobě, v tak dobrých a sčastných příhodách že si toliko </w:t>
      </w:r>
      <w:r>
        <w:rPr>
          <w:rStyle w:val="emendace"/>
        </w:rPr>
        <w:t xml:space="preserve">toliko </w:t>
      </w:r>
      <w:r>
        <w:rPr>
          <w:rStyle w:val="pramen"/>
        </w:rPr>
        <w:t xml:space="preserve">toliku </w:t>
      </w:r>
      <w:r>
        <w:rPr>
          <w:rStyle w:val="Text"/>
        </w:rPr>
        <w:t>slz vypustil. Milý, prosím tebe, daj mi také rózku s toho d</w:t>
      </w:r>
      <w:r>
        <w:rPr>
          <w:rStyle w:val="Text"/>
        </w:rPr>
        <w:t>řeva, neb myslím mezi jiné súsedy je rozdati, aby každý také dřevo mohl v své zahradě mieti, aby se jemu žena oběsila.“ Obecné přísloví jest: „Komuž ženy mrú a koni stojí, nelze jemu chudu býti, leč by nic neměl.“</w:t>
      </w:r>
    </w:p>
    <w:p w:rsidR="00B0057E" w:rsidRDefault="009821DA">
      <w:pPr>
        <w:pStyle w:val="Nadpis"/>
      </w:pPr>
      <w:r>
        <w:rPr>
          <w:rStyle w:val="Text"/>
        </w:rPr>
        <w:t>Z kteréžto řeči toto naučení jest</w:t>
      </w:r>
    </w:p>
    <w:p w:rsidR="00B0057E" w:rsidRDefault="009821DA">
      <w:r>
        <w:rPr>
          <w:rStyle w:val="Text"/>
        </w:rPr>
        <w:t>Najmilej</w:t>
      </w:r>
      <w:r>
        <w:rPr>
          <w:rStyle w:val="Text"/>
        </w:rPr>
        <w:t xml:space="preserve">ší! Dřevo toto jest kříž svatý, na němž pověšen byl </w:t>
      </w:r>
      <w:r>
        <w:rPr>
          <w:rStyle w:val="foliace"/>
        </w:rPr>
        <w:t xml:space="preserve">16v </w:t>
      </w:r>
      <w:r>
        <w:rPr>
          <w:rStyle w:val="Text"/>
        </w:rPr>
        <w:t xml:space="preserve">Pán náš Ježíš Kristus. To dřevo má rozsazeno býti v srdce člověčí, aby na srdci měl ustavičnú mysl nebo pamět umučení božího. Na tom dřevě ženy tři člověčí zavěšeny bývají, o nichž svatý Jan dí v své </w:t>
      </w:r>
      <w:r>
        <w:rPr>
          <w:rStyle w:val="Text"/>
        </w:rPr>
        <w:t>kanonice; totižto pýcha života, žádost těla a žádost očí. Nebo člověk sa na tomto světě, jako tři ženy sobě přijímá: jedna dcera těla, jenž slove rozkoš, druhá dcera jest světa, jenž slove žádost lakomství, třetí dcera jest ďáblova, jenž slove pýcha. Ale k</w:t>
      </w:r>
      <w:r>
        <w:rPr>
          <w:rStyle w:val="Text"/>
        </w:rPr>
        <w:t>dyž hříšný z boží milosti Ducha svatého navštívením přidrží se pokání, zpovědi a dosti učinění, tyto tři ženy, majíce své vuole, samy se zavěsí: žádost lakomá zavěšuje se provazem, štědrými almužnami; pejcha zavěšuje se provazem pokory; rozkoš tělesná zavě</w:t>
      </w:r>
      <w:r>
        <w:rPr>
          <w:rStyle w:val="Text"/>
        </w:rPr>
        <w:t xml:space="preserve">šuje se provazem, posty </w:t>
      </w:r>
      <w:r>
        <w:rPr>
          <w:rStyle w:val="emendace"/>
        </w:rPr>
        <w:t xml:space="preserve">posty </w:t>
      </w:r>
      <w:r>
        <w:rPr>
          <w:rStyle w:val="pramen"/>
        </w:rPr>
        <w:t xml:space="preserve">psſty </w:t>
      </w:r>
      <w:r>
        <w:rPr>
          <w:rStyle w:val="Text"/>
        </w:rPr>
        <w:t xml:space="preserve">a čistotú. Ale tento súsed, totižto Arius, jenž žádal od svého súseda rózku; rózka </w:t>
      </w:r>
      <w:r>
        <w:rPr>
          <w:rStyle w:val="emendace"/>
        </w:rPr>
        <w:t xml:space="preserve">rózka </w:t>
      </w:r>
      <w:r>
        <w:rPr>
          <w:rStyle w:val="pramen"/>
        </w:rPr>
        <w:t xml:space="preserve">Rozk </w:t>
      </w:r>
      <w:r>
        <w:rPr>
          <w:rStyle w:val="Text"/>
        </w:rPr>
        <w:t xml:space="preserve">jest každý dobrý křesťan, jenž vší snažností má žádati i hledati těch ruozk netoliko sobě, ale každému svému bližnímu, aby se </w:t>
      </w:r>
      <w:r>
        <w:rPr>
          <w:rStyle w:val="Text"/>
        </w:rPr>
        <w:t xml:space="preserve">ty ženy </w:t>
      </w:r>
      <w:r>
        <w:rPr>
          <w:rStyle w:val="emendace"/>
        </w:rPr>
        <w:t xml:space="preserve">ženy </w:t>
      </w:r>
      <w:r>
        <w:rPr>
          <w:rStyle w:val="pramen"/>
        </w:rPr>
        <w:t xml:space="preserve">żena </w:t>
      </w:r>
      <w:r>
        <w:rPr>
          <w:rStyle w:val="Text"/>
        </w:rPr>
        <w:t xml:space="preserve">zavěsily, to jest pejcha, lakomstvo, smilstvo. Ale kmotr, jenž plakal těchto žen, jest každý hříšný a hubený a </w:t>
      </w:r>
      <w:r>
        <w:rPr>
          <w:rStyle w:val="foliace"/>
        </w:rPr>
        <w:t xml:space="preserve">17r </w:t>
      </w:r>
      <w:r>
        <w:rPr>
          <w:rStyle w:val="Text"/>
        </w:rPr>
        <w:t>biedný člověk, jenž více tělo a ty věci, kteréž sú tělesné, miluje, než ty věci, kteréž sú k duši. Však tak móž ještě skrze</w:t>
      </w:r>
      <w:r>
        <w:rPr>
          <w:rStyle w:val="Text"/>
        </w:rPr>
        <w:t xml:space="preserve"> dobrého súseda naveden býti, to jest skrze múdrého zpovědlníka nebo kazatele, že těch žen nebude želeti proto, že je ztratil, ale více, že </w:t>
      </w:r>
      <w:r>
        <w:rPr>
          <w:rStyle w:val="doplnenytext"/>
        </w:rPr>
        <w:t xml:space="preserve">se </w:t>
      </w:r>
      <w:r>
        <w:rPr>
          <w:rStyle w:val="poznamka"/>
        </w:rPr>
        <w:t xml:space="preserve">doplněno podle rkp. GestaB, GestaU </w:t>
      </w:r>
      <w:r>
        <w:rPr>
          <w:rStyle w:val="Text"/>
        </w:rPr>
        <w:t>s nimi kdy oddával.</w:t>
      </w:r>
    </w:p>
    <w:p w:rsidR="00B0057E" w:rsidRDefault="00B0057E">
      <w:pPr>
        <w:pStyle w:val="Volnyradek"/>
      </w:pPr>
    </w:p>
    <w:p w:rsidR="00B0057E" w:rsidRDefault="009821DA">
      <w:pPr>
        <w:pStyle w:val="Nadpis"/>
      </w:pPr>
      <w:r>
        <w:rPr>
          <w:rStyle w:val="internipoznamka"/>
        </w:rPr>
        <w:t xml:space="preserve">XVIII. </w:t>
      </w:r>
      <w:r>
        <w:rPr>
          <w:rStyle w:val="Text"/>
        </w:rPr>
        <w:t>O dvú synú</w:t>
      </w:r>
    </w:p>
    <w:p w:rsidR="00B0057E" w:rsidRDefault="009821DA">
      <w:r>
        <w:rPr>
          <w:rStyle w:val="Text"/>
        </w:rPr>
        <w:t xml:space="preserve">Čte se také, že Pipinus kraloval v římském městě, jenž sobě některakú pěknú děvečku usnúbil a s ní přebýval. Jenž počela od něho a porodila syna, ale na porodu </w:t>
      </w:r>
      <w:r>
        <w:rPr>
          <w:rStyle w:val="emendace"/>
        </w:rPr>
        <w:t xml:space="preserve">porodu </w:t>
      </w:r>
      <w:r>
        <w:rPr>
          <w:rStyle w:val="pramen"/>
        </w:rPr>
        <w:t xml:space="preserve">porudu </w:t>
      </w:r>
      <w:r>
        <w:rPr>
          <w:rStyle w:val="Text"/>
        </w:rPr>
        <w:t xml:space="preserve">umřela jest a dietě živo zuostalo. Pojal potom jinú a z té opět měl druhého syna. </w:t>
      </w:r>
      <w:r>
        <w:rPr>
          <w:rStyle w:val="Text"/>
        </w:rPr>
        <w:t xml:space="preserve">A oba syny, totižto prvého i druhého, </w:t>
      </w:r>
      <w:r>
        <w:rPr>
          <w:rStyle w:val="Text"/>
        </w:rPr>
        <w:lastRenderedPageBreak/>
        <w:t>dal ku pokrmu do dalekých vlastí. A ta oba syny biešta k sobě podobná. Ale když dlúhý čas tam byli, mátě druhého syna řekla, aby syna svého mohla viděti. Král jí toho povolil a poslal posla po oba syny. Ale když přijel</w:t>
      </w:r>
      <w:r>
        <w:rPr>
          <w:rStyle w:val="Text"/>
        </w:rPr>
        <w:t xml:space="preserve">i, tak biešta k sobě ovšem </w:t>
      </w:r>
      <w:r>
        <w:rPr>
          <w:rStyle w:val="emendace"/>
        </w:rPr>
        <w:t xml:space="preserve">ovšem </w:t>
      </w:r>
      <w:r>
        <w:rPr>
          <w:rStyle w:val="pramen"/>
        </w:rPr>
        <w:t xml:space="preserve">oſſem </w:t>
      </w:r>
      <w:r>
        <w:rPr>
          <w:rStyle w:val="Text"/>
        </w:rPr>
        <w:t>k sobě podobna, že mátě nemohla poznati, který by její syn byl. Častokrát pilně ztazováše na královi, který by její syn byl. Ale král jí ukázati nechtěl. Ona to uslyševši i jala se hořce plakati. Když to král uzřel, ř</w:t>
      </w:r>
      <w:r>
        <w:rPr>
          <w:rStyle w:val="Text"/>
        </w:rPr>
        <w:t xml:space="preserve">ekl jí: „Neroď plakati, tento jest syn tvój.“ A ukázal jí syna, jehož první </w:t>
      </w:r>
      <w:r>
        <w:rPr>
          <w:rStyle w:val="foliace"/>
        </w:rPr>
        <w:t xml:space="preserve">17v </w:t>
      </w:r>
      <w:r>
        <w:rPr>
          <w:rStyle w:val="Text"/>
        </w:rPr>
        <w:t>žena porodila. Ona to uslyševši vzradovala se a všecku pilnost na toho syna vzložila, aby dobře chován byl; o jejím jako nic nedbala, jenž bieše vlastní její syn. Ale král, kdy</w:t>
      </w:r>
      <w:r>
        <w:rPr>
          <w:rStyle w:val="Text"/>
        </w:rPr>
        <w:t xml:space="preserve">ž to uzřel, řekl k ní: „I co činíš? Bez pochybení oklamal sem tě; totoť jest, jehož s’ to porodila.“ Ona když tomu porozuměla, ihned se toho držela a jiným pohrzela. Opět král uzřev to řekl k ní: „Ještěť sem tě oklamal; tento nýní </w:t>
      </w:r>
      <w:r>
        <w:rPr>
          <w:rStyle w:val="internipoznamka"/>
        </w:rPr>
        <w:t>Geb. Časování s. 417, zvl</w:t>
      </w:r>
      <w:r>
        <w:rPr>
          <w:rStyle w:val="internipoznamka"/>
        </w:rPr>
        <w:t xml:space="preserve">áštní tvar vzniklý z „né-“ - OK </w:t>
      </w:r>
      <w:r>
        <w:rPr>
          <w:rStyle w:val="Text"/>
        </w:rPr>
        <w:t>syn tvój, ale jeden z těch.“ Ale vece ona: „Proč tak se mnú činíš? Ukaž mi a pověz mi pravdu, prosím tebe!“ A on vece: „Nechci proto, bychť byl pravdu pověděl, jednoho by chtěla milovati a druhého nenáviděti, jenž není podob</w:t>
      </w:r>
      <w:r>
        <w:rPr>
          <w:rStyle w:val="Text"/>
        </w:rPr>
        <w:t>né, neb sta oba má syny. A protož chci, aby oba milována byla rovně i o nich starost byla, kdyžť k dorostlým letóm přijdú, tehdyť tobě pravdu povím a bude se tvé srdce radovati.“ A tak se stalo, že ta jistá mátě obú synú dobře chovala, dokudž pravdy nezvěd</w:t>
      </w:r>
      <w:r>
        <w:rPr>
          <w:rStyle w:val="Text"/>
        </w:rPr>
        <w:t>ěla.</w:t>
      </w:r>
    </w:p>
    <w:p w:rsidR="00B0057E" w:rsidRDefault="009821DA">
      <w:r>
        <w:rPr>
          <w:rStyle w:val="Text"/>
        </w:rPr>
        <w:t xml:space="preserve">Najmilejší! Tento král jest Pán náš Ježíš Kristus. Ale dva syny jeho sú zvolení a zavržení. Mátě jest cérkev svatá. Protož Kristus nechce, aby mátě </w:t>
      </w:r>
      <w:r>
        <w:rPr>
          <w:rStyle w:val="foliace"/>
        </w:rPr>
        <w:t xml:space="preserve">18r </w:t>
      </w:r>
      <w:r>
        <w:rPr>
          <w:rStyle w:val="Text"/>
        </w:rPr>
        <w:t xml:space="preserve">cierkev svatá věděla, který syn jest zvolený a který zavržený, ale aby oba chována byla v dokonalé </w:t>
      </w:r>
      <w:r>
        <w:rPr>
          <w:rStyle w:val="Text"/>
        </w:rPr>
        <w:t>lásce. Nebo, by věděla cérkev svatá, tehdy jednoho více by milovala a druhého nenáviděla, a tak by nebyl pokoj ani sjednání v cérkvi svaté. Ale v súdný den tu zvíme, kteří sú zvolení a kteří sú zavržení. Protož snažme se, abychom byli synové zvolení a ne z</w:t>
      </w:r>
      <w:r>
        <w:rPr>
          <w:rStyle w:val="Text"/>
        </w:rPr>
        <w:t>avržení, Boha milujíc nade všecky a svého bližnieho jako sami se.</w:t>
      </w:r>
    </w:p>
    <w:p w:rsidR="00B0057E" w:rsidRDefault="00B0057E">
      <w:pPr>
        <w:pStyle w:val="Volnyradek"/>
      </w:pPr>
    </w:p>
    <w:p w:rsidR="00B0057E" w:rsidRDefault="009821DA">
      <w:r>
        <w:rPr>
          <w:rStyle w:val="internipoznamka"/>
        </w:rPr>
        <w:t xml:space="preserve">XIX. </w:t>
      </w:r>
      <w:r>
        <w:rPr>
          <w:rStyle w:val="Text"/>
        </w:rPr>
        <w:t xml:space="preserve">Praví Saturnus, že Diogenes ten mudřec tak byl u veliké chudobě, že jedinkú kád měl za svój dóm, kterúžto kád zřídlem obracováše vždy k slunci. Jenž </w:t>
      </w:r>
      <w:r>
        <w:rPr>
          <w:rStyle w:val="emendace"/>
        </w:rPr>
        <w:t xml:space="preserve">Jenž </w:t>
      </w:r>
      <w:r>
        <w:rPr>
          <w:rStyle w:val="pramen"/>
        </w:rPr>
        <w:t xml:space="preserve">gez </w:t>
      </w:r>
      <w:r>
        <w:rPr>
          <w:rStyle w:val="Text"/>
        </w:rPr>
        <w:t>sedieše, král Veliký Alexa</w:t>
      </w:r>
      <w:r>
        <w:rPr>
          <w:rStyle w:val="Text"/>
        </w:rPr>
        <w:t>nder s svými rytíři i s svú čeledí přistúpil k němu; neb o něm mnoho slýchal, že by dokonaný byl ve mnohých skutcích, a zvláště že v chudobě dobrovolně přebýváše. I řekl jemu král Alexander, aby prosil od něho, což by se jemu líbilo, že by jemu chtěl dáti.</w:t>
      </w:r>
      <w:r>
        <w:rPr>
          <w:rStyle w:val="Text"/>
        </w:rPr>
        <w:t xml:space="preserve"> Vece jemu Diogenes i těm všem, ktož stojíchu mezi ním a sluncem: „</w:t>
      </w:r>
      <w:r>
        <w:rPr>
          <w:rStyle w:val="doplnenytext"/>
        </w:rPr>
        <w:t xml:space="preserve">… </w:t>
      </w:r>
      <w:r>
        <w:rPr>
          <w:rStyle w:val="pripisekinterlinearnisoucasny"/>
        </w:rPr>
        <w:t xml:space="preserve">Odstupte a nestůjte mezi mnú a sluncem </w:t>
      </w:r>
      <w:r>
        <w:rPr>
          <w:rStyle w:val="poznamka"/>
        </w:rPr>
        <w:t xml:space="preserve">přípisek prvního černého korektora </w:t>
      </w:r>
      <w:r>
        <w:rPr>
          <w:rStyle w:val="Text"/>
        </w:rPr>
        <w:t>a na tom dosti mám.“ A tak Alexander s svými odstúpil, a jenž bieše všecky národy přemohl, od toho chudého přemož</w:t>
      </w:r>
      <w:r>
        <w:rPr>
          <w:rStyle w:val="Text"/>
        </w:rPr>
        <w:t>en byl.</w:t>
      </w:r>
    </w:p>
    <w:p w:rsidR="00B0057E" w:rsidRDefault="009821DA">
      <w:r>
        <w:rPr>
          <w:rStyle w:val="foliace"/>
        </w:rPr>
        <w:t xml:space="preserve">18v </w:t>
      </w:r>
      <w:r>
        <w:rPr>
          <w:rStyle w:val="Text"/>
        </w:rPr>
        <w:t xml:space="preserve">Najmilejší! Skrze tohoto chudého mudrce rozumí se každý z nás, jako David dí: „Nebo chudí </w:t>
      </w:r>
      <w:r>
        <w:rPr>
          <w:rStyle w:val="internipoznamka"/>
        </w:rPr>
        <w:t xml:space="preserve">v rkp. „ij“ - OK </w:t>
      </w:r>
      <w:r>
        <w:rPr>
          <w:rStyle w:val="Text"/>
        </w:rPr>
        <w:t xml:space="preserve">příliš učiněni sme.“ Kád jest náš život nynější. Nebo jakožto kád jest obracivá s místa na místo, takéž život náš obracivý </w:t>
      </w:r>
      <w:r>
        <w:rPr>
          <w:rStyle w:val="internipoznamka"/>
        </w:rPr>
        <w:t xml:space="preserve">Geb. Hláskosloví s. 389: ť se mění v c - OK </w:t>
      </w:r>
      <w:r>
        <w:rPr>
          <w:rStyle w:val="Text"/>
        </w:rPr>
        <w:t>jest z jednoho stavu do druhého. Jednak člověk vesel, jednak smuten jest, jednak zdráv, jednak nemocen. Protož my v této kádi sedíce, totižto v nynějším životě, vždy k Kristovi seděti máme a k němu se obrátiti, j</w:t>
      </w:r>
      <w:r>
        <w:rPr>
          <w:rStyle w:val="Text"/>
        </w:rPr>
        <w:t>enž jest slunce spravedlnosti. Ale Alexander Veliký, jenž nás tieže, chceme li co od něho vzéti nebo mieti, jest ďábel, jenž nám</w:t>
      </w:r>
      <w:r>
        <w:rPr>
          <w:rStyle w:val="Text"/>
          <w:rFonts w:eastAsia="Arial Unicode MS"/>
        </w:rPr>
        <w:t xml:space="preserve"> </w:t>
      </w:r>
      <w:r>
        <w:rPr>
          <w:rStyle w:val="Text"/>
        </w:rPr>
        <w:t xml:space="preserve">ukazuje světskú marnost, jako Kristovi ukazoval vše hory. Od </w:t>
      </w:r>
      <w:r>
        <w:rPr>
          <w:rStyle w:val="Text"/>
        </w:rPr>
        <w:lastRenderedPageBreak/>
        <w:t xml:space="preserve">něhož, všeho nechajíce, toliko máme prositi, aby nestál mezi námi </w:t>
      </w:r>
      <w:r>
        <w:rPr>
          <w:rStyle w:val="Text"/>
        </w:rPr>
        <w:t>a mezi sluncem, to jest Jezukristem, Pánem naším. Ale což jest na něm, toho nepřepúští</w:t>
      </w:r>
      <w:r>
        <w:rPr>
          <w:rStyle w:val="emendace"/>
        </w:rPr>
        <w:t xml:space="preserve">nepřepúští </w:t>
      </w:r>
      <w:r>
        <w:rPr>
          <w:rStyle w:val="pramen"/>
        </w:rPr>
        <w:t>neprzepuſſtieti</w:t>
      </w:r>
      <w:r>
        <w:rPr>
          <w:rStyle w:val="internipoznamka"/>
        </w:rPr>
        <w:t>Oesterley 183 s. 589 „(ne stet inter nos et solem), qui non permittit (quod in eo est quod sol, i. e. det nobis lucem gracie sue), GestaB, Gesta</w:t>
      </w:r>
      <w:r>
        <w:rPr>
          <w:rStyle w:val="internipoznamka"/>
        </w:rPr>
        <w:t>U - nepřepúští - OK</w:t>
      </w:r>
      <w:r>
        <w:rPr>
          <w:rStyle w:val="Text"/>
        </w:rPr>
        <w:t xml:space="preserve">, aby slunce, totižto Kristus, dal nám světlo milosti své. Ale častokrát chce, abychme prosili něco světského, jímž </w:t>
      </w:r>
      <w:r>
        <w:rPr>
          <w:rStyle w:val="emendace"/>
        </w:rPr>
        <w:t xml:space="preserve">jímž </w:t>
      </w:r>
      <w:r>
        <w:rPr>
          <w:rStyle w:val="pramen"/>
        </w:rPr>
        <w:t xml:space="preserve">gyz </w:t>
      </w:r>
      <w:r>
        <w:rPr>
          <w:rStyle w:val="Text"/>
        </w:rPr>
        <w:t>bychom byli odlúčeni od pravého slunce. Protož odejmem každú příhodu mezi námi a Bohem, abychme mohli své oči sv</w:t>
      </w:r>
      <w:r>
        <w:rPr>
          <w:rStyle w:val="Text"/>
        </w:rPr>
        <w:t>obodně a bezpečně bez příkazy zdvihnúti, jej viděti se vším zbožným na věky věkóv. Amen.</w:t>
      </w:r>
    </w:p>
    <w:p w:rsidR="00B0057E" w:rsidRDefault="00B0057E">
      <w:pPr>
        <w:pStyle w:val="Volnyradek"/>
      </w:pPr>
    </w:p>
    <w:p w:rsidR="00B0057E" w:rsidRDefault="009821DA">
      <w:pPr>
        <w:pStyle w:val="Nadpis"/>
      </w:pPr>
      <w:r>
        <w:rPr>
          <w:rStyle w:val="internipoznamka"/>
        </w:rPr>
        <w:t xml:space="preserve">XX. </w:t>
      </w:r>
      <w:r>
        <w:rPr>
          <w:rStyle w:val="Text"/>
        </w:rPr>
        <w:t>O jednom dietěti</w:t>
      </w:r>
    </w:p>
    <w:p w:rsidR="00B0057E" w:rsidRDefault="009821DA">
      <w:r>
        <w:rPr>
          <w:rStyle w:val="foliace"/>
        </w:rPr>
        <w:t xml:space="preserve">19r </w:t>
      </w:r>
      <w:r>
        <w:rPr>
          <w:rStyle w:val="Text"/>
        </w:rPr>
        <w:t xml:space="preserve">Praví </w:t>
      </w:r>
      <w:r>
        <w:rPr>
          <w:rStyle w:val="internipoznamka"/>
        </w:rPr>
        <w:t>Léta 1580 u svatého Petra kázal sem Dominica 3 post pascali, jenž slove Jubilate*</w:t>
      </w:r>
      <w:r>
        <w:rPr>
          <w:rStyle w:val="Text"/>
        </w:rPr>
        <w:t xml:space="preserve">mistr Valerius Veliký v třetích knihách, že některaké </w:t>
      </w:r>
      <w:r>
        <w:rPr>
          <w:rStyle w:val="Text"/>
        </w:rPr>
        <w:t>dietě urozené podlé oltáře stoje, když Alexander Veliký obětováše, popadl kadidlnici, chtě jemu podati. Horúcí uhel jemu na rámě upadl, a kakžkoli žhlo jej tak velmě, až smrad těch, jenž okolo stojíchu, došel bieše, však ten jistý mládenec pro to vždy rame</w:t>
      </w:r>
      <w:r>
        <w:rPr>
          <w:rStyle w:val="Text"/>
        </w:rPr>
        <w:t>nem svým nehnul, aby oběti nepřekazil. Alexander, vida to, nechal jeho hořeti, chtě jeho tak pokusiti.</w:t>
      </w:r>
    </w:p>
    <w:p w:rsidR="00B0057E" w:rsidRDefault="009821DA">
      <w:r>
        <w:rPr>
          <w:rStyle w:val="Text"/>
        </w:rPr>
        <w:t>Najmilejší! Skrze tohoto Alexandra, jenž všecky národy přemohl, rozumí se Kristus, jenž proti ďáblu i proti světu svítězil, jakož sám řekl: „Úfajte, nebť</w:t>
      </w:r>
      <w:r>
        <w:rPr>
          <w:rStyle w:val="Text"/>
        </w:rPr>
        <w:t xml:space="preserve"> sám já přemohl svět.“ Najlepší obět učinil, když za nás umřéti chtěl. </w:t>
      </w:r>
      <w:r>
        <w:rPr>
          <w:rStyle w:val="internipoznamka"/>
        </w:rPr>
        <w:t xml:space="preserve">jakož* </w:t>
      </w:r>
      <w:r>
        <w:rPr>
          <w:rStyle w:val="Text"/>
        </w:rPr>
        <w:t>Ale mládenec, jenž při té oběti stál, když Alexander obětoval, jest každý člověk, jenž obět dobrých skutkóv má obětovati Alexandrovi, totiž Pánu Jezukristu, jenž se za nás obětov</w:t>
      </w:r>
      <w:r>
        <w:rPr>
          <w:rStyle w:val="Text"/>
        </w:rPr>
        <w:t>al. Jakožť David dí: „Obětujte obět a úfajte v Hospodina.“ Ale uhel horúcí padá na nás, to jest když ďábel některakým pokušením snaží se našim dobrým skutkóm překážeti. Nebo pokušení ďábelské jest oheň, jakož David dí: „Ohněm s’ mě pokusil a není ve mně</w:t>
      </w:r>
      <w:r>
        <w:rPr>
          <w:rStyle w:val="emendace"/>
        </w:rPr>
        <w:t>mně</w:t>
      </w:r>
      <w:r>
        <w:rPr>
          <w:rStyle w:val="emendace"/>
        </w:rPr>
        <w:t xml:space="preserve"> </w:t>
      </w:r>
      <w:r>
        <w:rPr>
          <w:rStyle w:val="pramen"/>
        </w:rPr>
        <w:t xml:space="preserve">nnie </w:t>
      </w:r>
      <w:r>
        <w:rPr>
          <w:rStyle w:val="Text"/>
        </w:rPr>
        <w:t xml:space="preserve">nalezena zlost.“ Ale </w:t>
      </w:r>
      <w:r>
        <w:rPr>
          <w:rStyle w:val="foliace"/>
        </w:rPr>
        <w:t xml:space="preserve">19v </w:t>
      </w:r>
      <w:r>
        <w:rPr>
          <w:rStyle w:val="Text"/>
        </w:rPr>
        <w:t xml:space="preserve">příkladem toho mládence ramenem svým nemáme pohnúti. </w:t>
      </w:r>
      <w:r>
        <w:rPr>
          <w:rStyle w:val="internipoznamka"/>
        </w:rPr>
        <w:t xml:space="preserve">Ramenem síla duše* </w:t>
      </w:r>
      <w:r>
        <w:rPr>
          <w:rStyle w:val="Text"/>
        </w:rPr>
        <w:t>Skrze rámě znamenává se síla duše, jenž má v nás býti, abychom oběti dobrých skutkóv nezmrhali, jakož svatý Jan die: „Blahoslavený muž, jenž strpí pokuše</w:t>
      </w:r>
      <w:r>
        <w:rPr>
          <w:rStyle w:val="Text"/>
        </w:rPr>
        <w:t xml:space="preserve">ní.“ Ale Alexander, totižto Kristus, pravý pán světa, horúcím ohněm páliti nás tím déle přepúští, aby stálosti  naší </w:t>
      </w:r>
      <w:r>
        <w:rPr>
          <w:rStyle w:val="internipoznamka"/>
        </w:rPr>
        <w:t xml:space="preserve">o kterémžto* </w:t>
      </w:r>
      <w:r>
        <w:rPr>
          <w:rStyle w:val="Text"/>
        </w:rPr>
        <w:t>pokusil a také aby nám korunu věčného života dal. Neb ižádný nebude korunován, leč by statečně bojoval.</w:t>
      </w:r>
    </w:p>
    <w:p w:rsidR="00B0057E" w:rsidRDefault="00B0057E">
      <w:pPr>
        <w:pStyle w:val="Volnyradek"/>
      </w:pPr>
    </w:p>
    <w:p w:rsidR="00B0057E" w:rsidRDefault="009821DA">
      <w:pPr>
        <w:pStyle w:val="Nadpis"/>
      </w:pPr>
      <w:r>
        <w:rPr>
          <w:rStyle w:val="internipoznamka"/>
        </w:rPr>
        <w:t xml:space="preserve">XXI. </w:t>
      </w:r>
      <w:r>
        <w:rPr>
          <w:rStyle w:val="Text"/>
        </w:rPr>
        <w:t>O římské bohyni</w:t>
      </w:r>
      <w:r>
        <w:rPr>
          <w:rStyle w:val="internipoznamka"/>
        </w:rPr>
        <w:t>u</w:t>
      </w:r>
      <w:r>
        <w:rPr>
          <w:rStyle w:val="internipoznamka"/>
        </w:rPr>
        <w:t xml:space="preserve"> sv[atého] Petra kázáno 1579. D[o]m[ini]ca 2 Trin[itatis].  němž pět bráno bylo*</w:t>
      </w:r>
    </w:p>
    <w:p w:rsidR="00B0057E" w:rsidRDefault="009821DA">
      <w:r>
        <w:rPr>
          <w:rStyle w:val="Text"/>
        </w:rPr>
        <w:t xml:space="preserve">Rozpráví Alexander mudřec o přirození </w:t>
      </w:r>
      <w:r>
        <w:rPr>
          <w:rStyle w:val="doplnenytext"/>
        </w:rPr>
        <w:t xml:space="preserve">v </w:t>
      </w:r>
      <w:r>
        <w:rPr>
          <w:rStyle w:val="poznamka"/>
        </w:rPr>
        <w:t xml:space="preserve">GestaB, GestaU „rozličných věcí“ </w:t>
      </w:r>
      <w:r>
        <w:rPr>
          <w:rStyle w:val="Text"/>
        </w:rPr>
        <w:t xml:space="preserve">rozličných věcech, že mistr Virgilius v římském městě </w:t>
      </w:r>
      <w:r>
        <w:rPr>
          <w:rStyle w:val="internipoznamka"/>
        </w:rPr>
        <w:t>přípisek</w:t>
      </w:r>
      <w:r>
        <w:rPr>
          <w:rStyle w:val="Text"/>
        </w:rPr>
        <w:t>ušlechtilú sien učinil. Prostřed té sien</w:t>
      </w:r>
      <w:r>
        <w:rPr>
          <w:rStyle w:val="Text"/>
        </w:rPr>
        <w:t xml:space="preserve">i stál obraz, ježto bohyně římská byla. Ta držíše zlaté jablko v své ruce. A okolo té sieni okršlek </w:t>
      </w:r>
      <w:r>
        <w:rPr>
          <w:rStyle w:val="internipoznamka"/>
        </w:rPr>
        <w:t xml:space="preserve">„okršlek je třeba chápat za lat. „imago“ - OK </w:t>
      </w:r>
      <w:r>
        <w:rPr>
          <w:rStyle w:val="Text"/>
        </w:rPr>
        <w:t xml:space="preserve">se všech strán stojíše každé krajiny, kteráž jim poddána bieše, měděný </w:t>
      </w:r>
      <w:r>
        <w:rPr>
          <w:rStyle w:val="Text"/>
        </w:rPr>
        <w:lastRenderedPageBreak/>
        <w:t>zvonec v své ruce držíše. Ale když kter</w:t>
      </w:r>
      <w:r>
        <w:rPr>
          <w:rStyle w:val="Text"/>
        </w:rPr>
        <w:t>á krajina z těch krajin chtěla se Římanóm protiviti, ihned té krajiny zvonec se zvonil. A ihned rytíř vyšel, na měděném koni sedě, na samý vrch té sieni, třesa kopím a na tu jistú krajinu, kteráž se měla protiviti, hledíše. A ihned Římené, připravíce se pr</w:t>
      </w:r>
      <w:r>
        <w:rPr>
          <w:rStyle w:val="Text"/>
        </w:rPr>
        <w:t>oti té jisté krajině, vyjeli a ji vybojujíc, zkazili.</w:t>
      </w:r>
    </w:p>
    <w:p w:rsidR="00B0057E" w:rsidRDefault="009821DA">
      <w:r>
        <w:rPr>
          <w:rStyle w:val="foliace"/>
        </w:rPr>
        <w:t xml:space="preserve">20r </w:t>
      </w:r>
      <w:r>
        <w:rPr>
          <w:rStyle w:val="Text"/>
        </w:rPr>
        <w:t>Najmilejší! Toto město jest tělo člověčí, jenž pět bran má k východu měšťanóv, totižto pět smyslóv. V tom ustavena jest ušlechtilá sien, totižto duše rozumná, v nížto u prostředce stojí ušlechtilý n</w:t>
      </w:r>
      <w:r>
        <w:rPr>
          <w:rStyle w:val="Text"/>
        </w:rPr>
        <w:t xml:space="preserve">ěkteraký obraz, zlaté jablko drže v ruce. Tento obraz jest podobenství, kteréž duše má z Bohem. Ale troje království jest, jenžto toto město vybojuje a jemu se protiví, a nadto snažili sú se, aby sien konečně zkazili, to jest, aby duši </w:t>
      </w:r>
      <w:r>
        <w:rPr>
          <w:rStyle w:val="emendace"/>
        </w:rPr>
        <w:t xml:space="preserve">duši </w:t>
      </w:r>
      <w:r>
        <w:rPr>
          <w:rStyle w:val="pramen"/>
        </w:rPr>
        <w:t xml:space="preserve">duſſe </w:t>
      </w:r>
      <w:r>
        <w:rPr>
          <w:rStyle w:val="Text"/>
        </w:rPr>
        <w:t>i tělo do</w:t>
      </w:r>
      <w:r>
        <w:rPr>
          <w:rStyle w:val="Text"/>
        </w:rPr>
        <w:t xml:space="preserve"> hořícího </w:t>
      </w:r>
      <w:r>
        <w:rPr>
          <w:rStyle w:val="emendace"/>
        </w:rPr>
        <w:t xml:space="preserve">hořícího </w:t>
      </w:r>
      <w:r>
        <w:rPr>
          <w:rStyle w:val="pramen"/>
        </w:rPr>
        <w:t xml:space="preserve">huryczyho </w:t>
      </w:r>
      <w:r>
        <w:rPr>
          <w:rStyle w:val="Text"/>
        </w:rPr>
        <w:t xml:space="preserve">pekla </w:t>
      </w:r>
      <w:r>
        <w:rPr>
          <w:rStyle w:val="emendace"/>
        </w:rPr>
        <w:t xml:space="preserve">pekla </w:t>
      </w:r>
      <w:r>
        <w:rPr>
          <w:rStyle w:val="pramen"/>
        </w:rPr>
        <w:t xml:space="preserve">pakla </w:t>
      </w:r>
      <w:r>
        <w:rPr>
          <w:rStyle w:val="Text"/>
        </w:rPr>
        <w:t xml:space="preserve">přitáhli. Ta tři království sú ďábel, svět a tělo. Obrazové jich sú: najprvé obraz ďáblóv jest pejcha, obraz svita </w:t>
      </w:r>
      <w:r>
        <w:rPr>
          <w:rStyle w:val="hyperlemma"/>
        </w:rPr>
        <w:t xml:space="preserve">svět </w:t>
      </w:r>
      <w:r>
        <w:rPr>
          <w:rStyle w:val="poznamka"/>
        </w:rPr>
        <w:t xml:space="preserve">tak v rkp. </w:t>
      </w:r>
      <w:r>
        <w:rPr>
          <w:rStyle w:val="Text"/>
        </w:rPr>
        <w:t xml:space="preserve">jest lakomství, obraz těla rozkoš, smilstvo. To sú ti tří obrazové těch tří </w:t>
      </w:r>
      <w:r>
        <w:rPr>
          <w:rStyle w:val="Text"/>
        </w:rPr>
        <w:t>království, o nichž dí svatý Jan: „Všecko, což jest v světě, totižto v světských lidech, nebo jest pýcha života, aneb žádost očí, aneb zlá žádost těla.“ Ale když člověk znamená, že ti obrazové chtí tělo i duši zahubiti, tehdy rozum má se inhed připraviti a</w:t>
      </w:r>
      <w:r>
        <w:rPr>
          <w:rStyle w:val="Text"/>
        </w:rPr>
        <w:t xml:space="preserve"> statečně proti nim bojovati, dokudž jich pod se nepodrazí, tak aby jemu víc z boží pomocí nemohli panovati.</w:t>
      </w:r>
    </w:p>
    <w:p w:rsidR="00B0057E" w:rsidRDefault="00B0057E">
      <w:pPr>
        <w:pStyle w:val="Volnyradek"/>
      </w:pPr>
    </w:p>
    <w:p w:rsidR="00B0057E" w:rsidRDefault="009821DA">
      <w:r>
        <w:rPr>
          <w:rStyle w:val="internipoznamka"/>
        </w:rPr>
        <w:t>XXII. D[omi]nica 8 Trin[itatis] Nati BM. vlaku sem kázal anno 79*</w:t>
      </w:r>
      <w:r>
        <w:rPr>
          <w:rStyle w:val="Text"/>
        </w:rPr>
        <w:t>Jakož praví mistr Plinius, že jest některaké dřevo v Židovské zemi podlé hory Sin</w:t>
      </w:r>
      <w:r>
        <w:rPr>
          <w:rStyle w:val="Text"/>
        </w:rPr>
        <w:t xml:space="preserve">aj, jehož ovoce přesladkú vóni </w:t>
      </w:r>
      <w:r>
        <w:rPr>
          <w:rStyle w:val="foliace"/>
        </w:rPr>
        <w:t xml:space="preserve">20v </w:t>
      </w:r>
      <w:r>
        <w:rPr>
          <w:rStyle w:val="Text"/>
        </w:rPr>
        <w:t xml:space="preserve">má. A podlé toho jistého dřeva bydléše některaký had, jenž slove jakulus; ten vóně toho dřeva velmi nenáviděl. A protož, aby květ toho dřeva i ovoce zkazil, došed kořene toho dřeva, jedu napustil, a tak je nakazil. Uzřev </w:t>
      </w:r>
      <w:r>
        <w:rPr>
          <w:rStyle w:val="Text"/>
        </w:rPr>
        <w:t xml:space="preserve">to ten zahradník, jenž toho dřeva ostříhal, vzev dryják, vlil jej v stržeň po vrchu jediné větvi </w:t>
      </w:r>
      <w:r>
        <w:rPr>
          <w:rStyle w:val="emendace"/>
        </w:rPr>
        <w:t xml:space="preserve">větvi </w:t>
      </w:r>
      <w:r>
        <w:rPr>
          <w:rStyle w:val="pramen"/>
        </w:rPr>
        <w:t xml:space="preserve">wietwowij </w:t>
      </w:r>
      <w:r>
        <w:rPr>
          <w:rStyle w:val="Text"/>
        </w:rPr>
        <w:t>anebo prutu toho dřeva, jenž velmi jed vypudil od kořene jedem nakaženého a dřevo skrze i to jalové k plodu navrátil.</w:t>
      </w:r>
    </w:p>
    <w:p w:rsidR="00B0057E" w:rsidRDefault="009821DA">
      <w:r>
        <w:rPr>
          <w:rStyle w:val="Text"/>
        </w:rPr>
        <w:t>Najmilejší! Skrze toto ji</w:t>
      </w:r>
      <w:r>
        <w:rPr>
          <w:rStyle w:val="Text"/>
        </w:rPr>
        <w:t xml:space="preserve">sté dřevo rozumí se dobrý člověk každý. Ovoce toho jistého dřeva sú dobří skutkové jich, jako sám Ježíš řekl </w:t>
      </w:r>
      <w:r>
        <w:rPr>
          <w:rStyle w:val="emendace"/>
        </w:rPr>
        <w:t xml:space="preserve">řekl </w:t>
      </w:r>
      <w:r>
        <w:rPr>
          <w:rStyle w:val="pramen"/>
        </w:rPr>
        <w:t xml:space="preserve">rzekk </w:t>
      </w:r>
      <w:r>
        <w:rPr>
          <w:rStyle w:val="Text"/>
        </w:rPr>
        <w:t>skrze svatého Matěje: „Od ovoce jich poznáte je.“ To dřevo, totižto člověk, sladké ovoce, dokudž nezhřešil, nesl, totižto činil. Těch sk</w:t>
      </w:r>
      <w:r>
        <w:rPr>
          <w:rStyle w:val="Text"/>
        </w:rPr>
        <w:t>utkóv starý had nemohl trpěti, ale jed pustil v kořen, když k hříchu připravil člověka prvého. A tak to dřevo bylo jedem nakaženo, že ovoce sladkého nemohlo nésti. Neb skrze mnohé dobré skutky, kakžkoli zaslúžilé, ižádný člověk nemohl do nebe jíti. Ale múd</w:t>
      </w:r>
      <w:r>
        <w:rPr>
          <w:rStyle w:val="Text"/>
        </w:rPr>
        <w:t xml:space="preserve">rý zahradník, Pán Buoh, Otec nebeský, uzřev to, vlil dryják v samý vrch jednoho prutu toho dřeva. Ten prut </w:t>
      </w:r>
      <w:r>
        <w:rPr>
          <w:rStyle w:val="foliace"/>
        </w:rPr>
        <w:t xml:space="preserve">21r </w:t>
      </w:r>
      <w:r>
        <w:rPr>
          <w:rStyle w:val="Text"/>
        </w:rPr>
        <w:t>jest Panna Maria, jakož Izaiáš prorok řekl: „Vynde prut z kořene Jese.“ V ten prut puštěn byl dryják, když Syn boží poslán byl od Otce v břicho P</w:t>
      </w:r>
      <w:r>
        <w:rPr>
          <w:rStyle w:val="Text"/>
        </w:rPr>
        <w:t>anny Marije. A když se ráčil z panny naroditi, jed hříchu od lidského pokolení svú mocí vyhnal. A tak to dřevo tiem dryjákem v svú moc se navrátilo a všem dobrým, jichžto ten dryják došel, věčný život přineslo.</w:t>
      </w:r>
    </w:p>
    <w:p w:rsidR="00B0057E" w:rsidRDefault="00B0057E">
      <w:pPr>
        <w:pStyle w:val="Volnyradek"/>
      </w:pPr>
    </w:p>
    <w:p w:rsidR="00B0057E" w:rsidRDefault="009821DA">
      <w:pPr>
        <w:pStyle w:val="Nadpis"/>
      </w:pPr>
      <w:r>
        <w:rPr>
          <w:rStyle w:val="internipoznamka"/>
        </w:rPr>
        <w:t xml:space="preserve">XXIII. </w:t>
      </w:r>
      <w:r>
        <w:rPr>
          <w:rStyle w:val="Text"/>
        </w:rPr>
        <w:t>O zemi</w:t>
      </w:r>
    </w:p>
    <w:p w:rsidR="00B0057E" w:rsidRDefault="009821DA">
      <w:r>
        <w:rPr>
          <w:rStyle w:val="Text"/>
        </w:rPr>
        <w:lastRenderedPageBreak/>
        <w:t>Také čte se, že jeden čas pros</w:t>
      </w:r>
      <w:r>
        <w:rPr>
          <w:rStyle w:val="Text"/>
        </w:rPr>
        <w:t xml:space="preserve">třed Říma otevřela se země tak velmi, až hlubokosti země zdáchu se beze dna jako býti. Na to sú tázáni bohové, kterak by propast ta mohla zatvořena býti. Odpověděli sú a řkúce: „Nebude zavřína ta propast, jediné ač by někto dobrovolně se v ní </w:t>
      </w:r>
      <w:r>
        <w:rPr>
          <w:rStyle w:val="internipoznamka"/>
        </w:rPr>
        <w:t>v čem: pohrúz</w:t>
      </w:r>
      <w:r>
        <w:rPr>
          <w:rStyle w:val="internipoznamka"/>
        </w:rPr>
        <w:t xml:space="preserve">iti sě 2. význam - OK </w:t>
      </w:r>
      <w:r>
        <w:rPr>
          <w:rStyle w:val="Text"/>
        </w:rPr>
        <w:t>pohřízil.“ Ale když ižádný nemohl k tomu nalezen býti, až tak dlúho, že jeden přišel, jmenem Akulius, i řekl měšťanóm římským: „Byšte celý rok mne v Římě k mé libosti odpustili živu býti, když by rok minul, s velikú radostí chci tam v</w:t>
      </w:r>
      <w:r>
        <w:rPr>
          <w:rStyle w:val="Text"/>
        </w:rPr>
        <w:t>skočiti.“ Tehdy Římené sjednavše se k tomu přistúpili a jemu všecko povolili. Tehdy on požívav žen i zboží svobodně i k své vóli, když rok minul, na krásném koni prudkým skokem vskočil a ihned se země zavřela.</w:t>
      </w:r>
    </w:p>
    <w:p w:rsidR="00B0057E" w:rsidRDefault="009821DA">
      <w:r>
        <w:rPr>
          <w:rStyle w:val="foliace"/>
        </w:rPr>
        <w:t xml:space="preserve">21v </w:t>
      </w:r>
      <w:r>
        <w:rPr>
          <w:rStyle w:val="Text"/>
        </w:rPr>
        <w:t>Najmilejší! Skrze Řím tento svět se znamen</w:t>
      </w:r>
      <w:r>
        <w:rPr>
          <w:rStyle w:val="Text"/>
        </w:rPr>
        <w:t>ává, prostřed něhožto jest peklo, jakož mnozí praví, jenž bieše otevřeno před božím narozením, a bez čísla do něho padali. Protož od Boha, totižto od prorokuov, odpověd sme brali, že nikdy nebude zavřena, jeliž panna porodí syna, jenž by za lidské pokolení</w:t>
      </w:r>
      <w:r>
        <w:rPr>
          <w:rStyle w:val="Text"/>
        </w:rPr>
        <w:t xml:space="preserve"> proti ďáblu bojoval a duše jeho z božstvím do pekla vstúpila by. Protož máte věděti, že nikdy víc nebude odevřeno peklo, jediné leč by kto dobrovolně chtěl je odevřéti skrze své hříchy.</w:t>
      </w:r>
    </w:p>
    <w:p w:rsidR="00B0057E" w:rsidRDefault="00B0057E">
      <w:pPr>
        <w:pStyle w:val="Volnyradek"/>
      </w:pPr>
    </w:p>
    <w:p w:rsidR="00B0057E" w:rsidRDefault="009821DA">
      <w:pPr>
        <w:pStyle w:val="Nadpis"/>
      </w:pPr>
      <w:r>
        <w:rPr>
          <w:rStyle w:val="internipoznamka"/>
        </w:rPr>
        <w:t xml:space="preserve">XXIV. </w:t>
      </w:r>
      <w:r>
        <w:rPr>
          <w:rStyle w:val="Text"/>
        </w:rPr>
        <w:t>O sklenáři</w:t>
      </w:r>
    </w:p>
    <w:p w:rsidR="00B0057E" w:rsidRDefault="009821DA">
      <w:r>
        <w:rPr>
          <w:rStyle w:val="Text"/>
        </w:rPr>
        <w:t>Tiberius císař kralováše v Římě, jenž, dokud říše n</w:t>
      </w:r>
      <w:r>
        <w:rPr>
          <w:rStyle w:val="Text"/>
        </w:rPr>
        <w:t xml:space="preserve">epřijal, múdrého vtipu, krásné výmluvy, šťasten u boji bieše, ale potom, když byl císařem volen, složiv rytířské odění, nechav bojóv, rozpusti se; </w:t>
      </w:r>
      <w:r>
        <w:rPr>
          <w:rStyle w:val="internipoznamka"/>
        </w:rPr>
        <w:t>v rkp. „rozpuſſti ſſe", možná interpretace též „rozpustíše ...“. Oesterley 44. s 342: sed post resolutus mili</w:t>
      </w:r>
      <w:r>
        <w:rPr>
          <w:rStyle w:val="internipoznamka"/>
        </w:rPr>
        <w:t xml:space="preserve">cie artibus nulla bella gerens, GestaB: rozpusti se, GestaU: rozpuſtiwſſe - OK </w:t>
      </w:r>
      <w:r>
        <w:rPr>
          <w:rStyle w:val="Text"/>
        </w:rPr>
        <w:t>lid římský velmě súžil, vlastní své syny hubil, radu starších zabil, skrovnost zavrhl. Toho času byl jeden řemeslník, jenž udělav sklenici dielem taženým nebo kovaným i dal jemu</w:t>
      </w:r>
      <w:r>
        <w:rPr>
          <w:rStyle w:val="Text"/>
        </w:rPr>
        <w:t xml:space="preserve">. Vzav tu jistú sklenici Tiberius, jí o stěnu udeřil, až se vehnula. Tedy ten jistý řemeslník vzev kladivo a tu jistú sklenici jakožto měd kováním opravil. Ale otázav jeho Tiberius, aby jeho zpravil, kterak to móž býti, on odpověděl: „Toho řemesla ižádný </w:t>
      </w:r>
      <w:r>
        <w:rPr>
          <w:rStyle w:val="foliace"/>
        </w:rPr>
        <w:t>2</w:t>
      </w:r>
      <w:r>
        <w:rPr>
          <w:rStyle w:val="foliace"/>
        </w:rPr>
        <w:t xml:space="preserve">2r </w:t>
      </w:r>
      <w:r>
        <w:rPr>
          <w:rStyle w:val="Text"/>
        </w:rPr>
        <w:t xml:space="preserve">neumí na zemi, jediné já.“ Uslyšev </w:t>
      </w:r>
      <w:r>
        <w:rPr>
          <w:rStyle w:val="doplnenytext"/>
        </w:rPr>
        <w:t xml:space="preserve">to </w:t>
      </w:r>
      <w:r>
        <w:rPr>
          <w:rStyle w:val="poznamka"/>
        </w:rPr>
        <w:t xml:space="preserve">doplněno podle rkp. GestaB, GestaU </w:t>
      </w:r>
      <w:r>
        <w:rPr>
          <w:rStyle w:val="Text"/>
        </w:rPr>
        <w:t xml:space="preserve">Tiberius, ihned kázal jeho stieti a řkl: „By se toho </w:t>
      </w:r>
      <w:r>
        <w:rPr>
          <w:rStyle w:val="internipoznamka"/>
        </w:rPr>
        <w:t>naučiti sě čeho - OK</w:t>
      </w:r>
      <w:r>
        <w:rPr>
          <w:rStyle w:val="Text"/>
        </w:rPr>
        <w:t xml:space="preserve">jiní naučili </w:t>
      </w:r>
      <w:r>
        <w:rPr>
          <w:rStyle w:val="emendace"/>
        </w:rPr>
        <w:t xml:space="preserve">naučili </w:t>
      </w:r>
      <w:r>
        <w:rPr>
          <w:rStyle w:val="pramen"/>
        </w:rPr>
        <w:t xml:space="preserve">nenauczili </w:t>
      </w:r>
      <w:r>
        <w:rPr>
          <w:rStyle w:val="Text"/>
        </w:rPr>
        <w:t>a to v obyčej vešlo, za nic by nestálo zlato ani stříbro.“</w:t>
      </w:r>
    </w:p>
    <w:p w:rsidR="00B0057E" w:rsidRDefault="009821DA">
      <w:r>
        <w:rPr>
          <w:rStyle w:val="Text"/>
        </w:rPr>
        <w:t>Najmilejší! Tent</w:t>
      </w:r>
      <w:r>
        <w:rPr>
          <w:rStyle w:val="Text"/>
        </w:rPr>
        <w:t xml:space="preserve">o Tiberius znamenává některaké lidi, jenž prvé, jenž prve než k duostojenství přijdú, pokojní a pokorní sú, ale když duostojenství </w:t>
      </w:r>
      <w:r>
        <w:rPr>
          <w:rStyle w:val="emendace"/>
        </w:rPr>
        <w:t xml:space="preserve">duostojenství </w:t>
      </w:r>
      <w:r>
        <w:rPr>
          <w:rStyle w:val="pramen"/>
        </w:rPr>
        <w:t xml:space="preserve">duogenſtwij </w:t>
      </w:r>
      <w:r>
        <w:rPr>
          <w:rStyle w:val="Text"/>
        </w:rPr>
        <w:t>dosíhnú, však opak obrátí. Jakož obecné přísloví jest, že cti mění mravy, ale řídko v lepší. Ale ře</w:t>
      </w:r>
      <w:r>
        <w:rPr>
          <w:rStyle w:val="Text"/>
        </w:rPr>
        <w:t xml:space="preserve">meslník, jenž jest dal ctí sklenici, jest chudý, jenž bohatému dává dary. A když se jemu nelíbí, udeří jimi o zemi a nechce jich přijíti. Pakli by chudý zase přijal je, více proti němu v hněvu zaže </w:t>
      </w:r>
      <w:r>
        <w:rPr>
          <w:rStyle w:val="internipoznamka"/>
        </w:rPr>
        <w:t xml:space="preserve">v rkp. „zazie“ - OK </w:t>
      </w:r>
      <w:r>
        <w:rPr>
          <w:rStyle w:val="Text"/>
        </w:rPr>
        <w:t>se a jemu všecko, což má, pobéře, a na</w:t>
      </w:r>
      <w:r>
        <w:rPr>
          <w:rStyle w:val="Text"/>
        </w:rPr>
        <w:t>posledy hrdlo jemu odejme.</w:t>
      </w:r>
    </w:p>
    <w:p w:rsidR="00B0057E" w:rsidRDefault="00B0057E">
      <w:pPr>
        <w:pStyle w:val="Volnyradek"/>
      </w:pPr>
    </w:p>
    <w:p w:rsidR="00B0057E" w:rsidRDefault="009821DA">
      <w:r>
        <w:rPr>
          <w:rStyle w:val="internipoznamka"/>
        </w:rPr>
        <w:t>XXV. D[omi]nica 2 adventus*</w:t>
      </w:r>
      <w:r>
        <w:rPr>
          <w:rStyle w:val="Text"/>
        </w:rPr>
        <w:t>Bieše některaký césař, jenž měl jedinkú dceru velmě milú, jížto udělal sien krásnú, v nížto přebýváše s jednú děvečkú najmilostnější, nikam nevycházíše. Však mějíše své posly, jenž běháchu sem i tam. A</w:t>
      </w:r>
      <w:r>
        <w:rPr>
          <w:rStyle w:val="Text"/>
        </w:rPr>
        <w:t xml:space="preserve"> cožkoli se vně stalo, to všecko jim rozprávěli, kakžkoli </w:t>
      </w:r>
      <w:r>
        <w:rPr>
          <w:rStyle w:val="Text"/>
        </w:rPr>
        <w:lastRenderedPageBreak/>
        <w:t>i tajné věci byly. Pro kterýžto běh tak dcera toho císaře jako nemilostnice, netoliko císařovi, ale i jiným mnohým v mrzkost byli a jej mrzéchu.</w:t>
      </w:r>
    </w:p>
    <w:p w:rsidR="00B0057E" w:rsidRDefault="009821DA">
      <w:r>
        <w:rPr>
          <w:rStyle w:val="foliace"/>
        </w:rPr>
        <w:t xml:space="preserve">22v </w:t>
      </w:r>
      <w:r>
        <w:rPr>
          <w:rStyle w:val="Text"/>
        </w:rPr>
        <w:t xml:space="preserve">Najmilejší! Císař tento jest Pán Buoh všemohúcí, </w:t>
      </w:r>
      <w:r>
        <w:rPr>
          <w:rStyle w:val="Text"/>
        </w:rPr>
        <w:t xml:space="preserve">dcera jeho jest duše, sien udělaná jest tělo ze čtyř </w:t>
      </w:r>
      <w:r>
        <w:rPr>
          <w:rStyle w:val="emendace"/>
        </w:rPr>
        <w:t xml:space="preserve">čtyř </w:t>
      </w:r>
      <w:r>
        <w:rPr>
          <w:rStyle w:val="pramen"/>
        </w:rPr>
        <w:t xml:space="preserve">czyrz </w:t>
      </w:r>
      <w:r>
        <w:rPr>
          <w:rStyle w:val="Text"/>
        </w:rPr>
        <w:t>elementóv. Námilostnice té dcery jest srdce: bude li námilostnice dobrá, bude i dcera dobrá. Poslové sú uši, jazyk, oči: skrze něžto srdce se nadýmá a jazyk mluví, nemaje váhy ani rady, Šalomú</w:t>
      </w:r>
      <w:r>
        <w:rPr>
          <w:rStyle w:val="Text"/>
        </w:rPr>
        <w:t>na poslúchaje, kdež die: Čas mluvení a čas mlčení. Těm jistým, ješto zde neradi mlčí, bieda v súdný den, když každý hříšný oněmí, neb proti němu bude mluviti svědomí, všecko stvoření proti němu volati bude a Kristus své rány otevře a ukáže, ale nyní sú čas</w:t>
      </w:r>
      <w:r>
        <w:rPr>
          <w:rStyle w:val="Text"/>
        </w:rPr>
        <w:t>ové ustaveni, jakož Šalomún dí: Netoliko čas mlčení, ale čas mluvení a zvláště ve dvém, to jest – v svaté zpovědi a nábožné modlitbě.</w:t>
      </w:r>
    </w:p>
    <w:p w:rsidR="00B0057E" w:rsidRDefault="00B0057E">
      <w:pPr>
        <w:pStyle w:val="Volnyradek"/>
      </w:pPr>
    </w:p>
    <w:p w:rsidR="00B0057E" w:rsidRDefault="009821DA">
      <w:r>
        <w:rPr>
          <w:rStyle w:val="internipoznamka"/>
        </w:rPr>
        <w:t>XXVI. nikda neni prave[n]a Rogationis, z E[z]draz 3 cap[itula] 3*</w:t>
      </w:r>
      <w:r>
        <w:rPr>
          <w:rStyle w:val="Text"/>
        </w:rPr>
        <w:t>Čte se také o třech mudrcích, když byli jeden čas otázán</w:t>
      </w:r>
      <w:r>
        <w:rPr>
          <w:rStyle w:val="Text"/>
        </w:rPr>
        <w:t>i, co by bylo najsilnějšího v světě. Jeden odpověděl, že víno, druhý odpověděl, že žena, třetí odpověděl, že král. A všickni pravdu pověděli. Víno jest Duch svatý, jenž apoštoly opojil byl, že vešken svět přemohli. Žena jest Panna Maria, jenž krále všemohú</w:t>
      </w:r>
      <w:r>
        <w:rPr>
          <w:rStyle w:val="Text"/>
        </w:rPr>
        <w:t xml:space="preserve">cího k tomu přivedla, aby pro nás pro hříšné trpěl, nebo když by byl z ženy tělesenství </w:t>
      </w:r>
      <w:r>
        <w:rPr>
          <w:rStyle w:val="foliace"/>
        </w:rPr>
        <w:t xml:space="preserve">23r </w:t>
      </w:r>
      <w:r>
        <w:rPr>
          <w:rStyle w:val="Text"/>
        </w:rPr>
        <w:t>nepřijal</w:t>
      </w:r>
      <w:r>
        <w:rPr>
          <w:rStyle w:val="emendace"/>
        </w:rPr>
        <w:t xml:space="preserve">nepřijal  </w:t>
      </w:r>
      <w:r>
        <w:rPr>
          <w:rStyle w:val="pramen"/>
        </w:rPr>
        <w:t>Neprzyal</w:t>
      </w:r>
      <w:r>
        <w:rPr>
          <w:rStyle w:val="Text"/>
        </w:rPr>
        <w:t>, nikdy by nebyl trpěl. Ale král jest modlitba nábožná, nebo jakožto král v svém království statečně činí, což chce, takež nábožná motlitb</w:t>
      </w:r>
      <w:r>
        <w:rPr>
          <w:rStyle w:val="Text"/>
        </w:rPr>
        <w:t xml:space="preserve">a mocně jde před obličej boží a všecko </w:t>
      </w:r>
      <w:r>
        <w:rPr>
          <w:rStyle w:val="emendace"/>
        </w:rPr>
        <w:t xml:space="preserve">všecko </w:t>
      </w:r>
      <w:r>
        <w:rPr>
          <w:rStyle w:val="pramen"/>
        </w:rPr>
        <w:t xml:space="preserve">wſſczko </w:t>
      </w:r>
      <w:r>
        <w:rPr>
          <w:rStyle w:val="Text"/>
        </w:rPr>
        <w:t>obdrží, což se jí líbí.</w:t>
      </w:r>
    </w:p>
    <w:p w:rsidR="00B0057E" w:rsidRDefault="00B0057E">
      <w:pPr>
        <w:pStyle w:val="Volnyradek"/>
      </w:pPr>
    </w:p>
    <w:p w:rsidR="00B0057E" w:rsidRDefault="009821DA">
      <w:r>
        <w:rPr>
          <w:rStyle w:val="internipoznamka"/>
        </w:rPr>
        <w:t xml:space="preserve">XXVII. </w:t>
      </w:r>
      <w:r>
        <w:rPr>
          <w:rStyle w:val="Text"/>
        </w:rPr>
        <w:t xml:space="preserve">Čte </w:t>
      </w:r>
      <w:r>
        <w:rPr>
          <w:rStyle w:val="internipoznamka"/>
        </w:rPr>
        <w:t xml:space="preserve">O milování Pána Buoha* </w:t>
      </w:r>
      <w:r>
        <w:rPr>
          <w:rStyle w:val="Text"/>
        </w:rPr>
        <w:t>se také v Životech Otcóv svatých, že byli čtyří pústeníci v jednom domu dobrého života. A tak jednu chvíli jeli se mezi sebú mluviti, tížíce, a</w:t>
      </w:r>
      <w:r>
        <w:rPr>
          <w:rStyle w:val="Text"/>
        </w:rPr>
        <w:t xml:space="preserve">by každý pověděl svú ctnost. První řekl, že by byl velmě pokorný, tak jakož se jemu zdá; druhý řekl, že by byl trpědlivý; třetí řekl, že rád poslúchá toho, ktož mluví o Bohu; čtvrtý řekl, že se rád postí i modlí. Čtyři </w:t>
      </w:r>
      <w:r>
        <w:rPr>
          <w:rStyle w:val="emendace"/>
        </w:rPr>
        <w:t xml:space="preserve">Čtyři </w:t>
      </w:r>
      <w:r>
        <w:rPr>
          <w:rStyle w:val="pramen"/>
        </w:rPr>
        <w:t xml:space="preserve">Czirzy </w:t>
      </w:r>
      <w:r>
        <w:rPr>
          <w:rStyle w:val="Text"/>
        </w:rPr>
        <w:t>spolu sjednali se, modli</w:t>
      </w:r>
      <w:r>
        <w:rPr>
          <w:rStyle w:val="Text"/>
        </w:rPr>
        <w:t>li sú se, aby Pán Bóh jim zjevil, který by byl z nich najhodnější. A uslyšali sú hlas řkúcí: „První z vás mne jímá, druhý mne drží, třetí mne víže, čtvrtý mne nosí. A tak každý v svém řádu bude mne držeti, ač mne ze všeho srdce bude milovati.“</w:t>
      </w:r>
    </w:p>
    <w:p w:rsidR="00B0057E" w:rsidRDefault="00B0057E">
      <w:pPr>
        <w:pStyle w:val="Volnyradek"/>
      </w:pPr>
    </w:p>
    <w:p w:rsidR="00B0057E" w:rsidRDefault="009821DA">
      <w:pPr>
        <w:pStyle w:val="Nadpis"/>
      </w:pPr>
      <w:r>
        <w:rPr>
          <w:rStyle w:val="internipoznamka"/>
        </w:rPr>
        <w:t xml:space="preserve">XXVIII. </w:t>
      </w:r>
      <w:r>
        <w:rPr>
          <w:rStyle w:val="Text"/>
        </w:rPr>
        <w:t>O č</w:t>
      </w:r>
      <w:r>
        <w:rPr>
          <w:rStyle w:val="Text"/>
        </w:rPr>
        <w:t>tyřech synech</w:t>
      </w:r>
    </w:p>
    <w:p w:rsidR="00B0057E" w:rsidRDefault="009821DA">
      <w:r>
        <w:rPr>
          <w:rStyle w:val="Text"/>
        </w:rPr>
        <w:t xml:space="preserve">Bieše některaký král múdrý i bohatý, jenž mějíše ženu milú, kteráž zapomenuvši pravé lásky k svému králi, tři syny k královstvu porodila z cizoložstva, jenž biechu vdy králi protivni a v nižádné věci k němu podobni nebyli. Naposledy </w:t>
      </w:r>
      <w:r>
        <w:rPr>
          <w:rStyle w:val="foliace"/>
        </w:rPr>
        <w:t xml:space="preserve">23v </w:t>
      </w:r>
      <w:r>
        <w:rPr>
          <w:rStyle w:val="Text"/>
        </w:rPr>
        <w:t>po těch třech z králového semene čtvrtého syna počala, porodila i odchovala. Ale přihodilo se, že král skonal své dni, s tohoto světa snide a v královém hrobě pochován bieše. Tehdy ihned po jeho smrti čtyři synové napřed jmenovaní jali se o království krik</w:t>
      </w:r>
      <w:r>
        <w:rPr>
          <w:rStyle w:val="Text"/>
        </w:rPr>
        <w:t>ovati, který by z nich měl kralovati. V tu dobu rytíř některaký starý, někdy mrtvého krále tajník nebo tajná rada zvláštie, knížatóm a rytířóm toho království takto vece: „Poslúchajte rady mé! Hodné jest vám, aby tělo pochované královo z hrobu ven vyňato b</w:t>
      </w:r>
      <w:r>
        <w:rPr>
          <w:rStyle w:val="Text"/>
        </w:rPr>
        <w:t xml:space="preserve">ylo a z těch čtyř synóv každý </w:t>
      </w:r>
      <w:r>
        <w:rPr>
          <w:rStyle w:val="Text"/>
        </w:rPr>
        <w:lastRenderedPageBreak/>
        <w:t xml:space="preserve">lučiště a střelu aby hotovu v svú rukú měli. A kterýžkoli z nich tělo svého mrtvého otce hlúbe zastřelí, bude králem nad jinými.“ Ta rada se všem slíbila, tak že krále z hrobu vyňali a k jednomu dřevu přivázali. Tedy prvý syn </w:t>
      </w:r>
      <w:r>
        <w:rPr>
          <w:rStyle w:val="Text"/>
        </w:rPr>
        <w:t>střelu svú střelil v pravú ruku; těžce ranil otce. Protož jakožto dědic jediný a pán království toho velebíše se. Ale druhý zatočiv střelu, bliz od ust střelil. Protož nad prvého království sobě připisováše. Ale třetí srdce královo svú střelú prostřelil, j</w:t>
      </w:r>
      <w:r>
        <w:rPr>
          <w:rStyle w:val="Text"/>
        </w:rPr>
        <w:t xml:space="preserve">enž mníše, by proto před svými bratry beze všeho kriku </w:t>
      </w:r>
      <w:r>
        <w:rPr>
          <w:rStyle w:val="foliace"/>
        </w:rPr>
        <w:t xml:space="preserve">24r </w:t>
      </w:r>
      <w:r>
        <w:rPr>
          <w:rStyle w:val="Text"/>
        </w:rPr>
        <w:t>měl království jistě obdržeti. Ale čtvrtý, najmlazší a pravý syn, když přistúpil k tělu otce svého, těžce vzdechl a hlasem velikým a žalostivým takto řekl: „Buoh toho nedaj, bych já tělo otce svého</w:t>
      </w:r>
      <w:r>
        <w:rPr>
          <w:rStyle w:val="Text"/>
        </w:rPr>
        <w:t xml:space="preserve"> živého nebo mrtvého ranil!“ I jal se celovati jeho. Uzřevše to knížata i vešken lid toho království, mládence zdvihše jakožto pravého dědice a pána toho království, na místo otcovo jej posadili, a oni tří všeho duostojenství i vší cti se zbavili.</w:t>
      </w:r>
    </w:p>
    <w:p w:rsidR="00B0057E" w:rsidRDefault="009821DA">
      <w:r>
        <w:rPr>
          <w:rStyle w:val="Text"/>
        </w:rPr>
        <w:t>Najmilej</w:t>
      </w:r>
      <w:r>
        <w:rPr>
          <w:rStyle w:val="Text"/>
        </w:rPr>
        <w:t>ší! Tento král múdrý i bohatý znamenává krále nad králi, totižto Krista, Pána našeho, jenž člověcké přirození zvláštie milostí sobě přitovařišil, kteréžto přirození potom jalo se smilniti, po ložích cizích chodě, milost božskú zavrhlo. Tři syny z cizoložst</w:t>
      </w:r>
      <w:r>
        <w:rPr>
          <w:rStyle w:val="Text"/>
        </w:rPr>
        <w:t>va porodila, totižto z cizoložstva pohany, židy a kacéře. Z nichžto prvý ranil krále v ruku, když milého našeho Pána Jezukrista naučení pohan zavrhl a své sluhy k němu poslal, rozličnými ranami k smrti jeho ranil. Druhý syn, totižto žid, krále nad králi pr</w:t>
      </w:r>
      <w:r>
        <w:rPr>
          <w:rStyle w:val="Text"/>
        </w:rPr>
        <w:t xml:space="preserve">ostřelil v usta, když řekli: „Poďte, zbíme jeho jazykem.“ Také když sú jej napájeli žlučí a octem. Třetí syn najnevěrnější, totižto kacéř, svrchovaného </w:t>
      </w:r>
      <w:r>
        <w:rPr>
          <w:rStyle w:val="foliace"/>
        </w:rPr>
        <w:t xml:space="preserve">24v </w:t>
      </w:r>
      <w:r>
        <w:rPr>
          <w:rStyle w:val="Text"/>
        </w:rPr>
        <w:t>krále srdce nepřestává prostřelovati najlepším šípem, když bez přestávaní snaží se kacéři šípy svého</w:t>
      </w:r>
      <w:r>
        <w:rPr>
          <w:rStyle w:val="Text"/>
        </w:rPr>
        <w:t xml:space="preserve"> prokletého učení všecky věrné křesťany, jimžto jest jediné srdce a jediná duše v Jezukristovi, Pánu našem, netoliko prostřeliti</w:t>
      </w:r>
      <w:r>
        <w:rPr>
          <w:rStyle w:val="emendace"/>
        </w:rPr>
        <w:t xml:space="preserve">prostřeliti </w:t>
      </w:r>
      <w:r>
        <w:rPr>
          <w:rStyle w:val="pramen"/>
        </w:rPr>
        <w:t>proſtrzelily</w:t>
      </w:r>
      <w:r>
        <w:rPr>
          <w:rStyle w:val="Text"/>
        </w:rPr>
        <w:t>, ale jakožto hltaví vlci rozděliti i roztrhnúti. O nichžto David dí: „Zaostřili sú</w:t>
      </w:r>
      <w:r>
        <w:rPr>
          <w:rStyle w:val="Text"/>
          <w:rFonts w:eastAsia="Arial Unicode MS"/>
        </w:rPr>
        <w:t xml:space="preserve"> </w:t>
      </w:r>
      <w:r>
        <w:rPr>
          <w:rStyle w:val="Text"/>
        </w:rPr>
        <w:t>jazyky své jakožto h</w:t>
      </w:r>
      <w:r>
        <w:rPr>
          <w:rStyle w:val="Text"/>
        </w:rPr>
        <w:t>adové.“ A tudíž: „Připravili sú střely své“, aby prostřelili ve tmě pravého srdce. Ale čtvrtý syn, totižto dobrý křesťan a svatý, v nižádné věci nechce obraniti těla Otce svého, totižto Pána našeho Jezukrista, ale líbá a jej ctí, poslúchá i ostříhá všech b</w:t>
      </w:r>
      <w:r>
        <w:rPr>
          <w:rStyle w:val="Text"/>
        </w:rPr>
        <w:t>ožských přikázaní,</w:t>
      </w:r>
      <w:r>
        <w:rPr>
          <w:rStyle w:val="Text"/>
          <w:rFonts w:eastAsia="Arial Unicode MS"/>
        </w:rPr>
        <w:t xml:space="preserve"> </w:t>
      </w:r>
      <w:r>
        <w:rPr>
          <w:rStyle w:val="Text"/>
        </w:rPr>
        <w:t>jeho miluje ze všeho srdce svého, ze vší duše, ze vší mysli, a svého bližního jako sám se. Také bude zdvižen od knížat, totižto od svatých anjelóv a ode všech svatých na stolici Otce svého, totižto do nebeského království.</w:t>
      </w:r>
    </w:p>
    <w:p w:rsidR="00B0057E" w:rsidRDefault="00B0057E">
      <w:pPr>
        <w:pStyle w:val="Volnyradek"/>
      </w:pPr>
    </w:p>
    <w:p w:rsidR="00B0057E" w:rsidRDefault="009821DA">
      <w:pPr>
        <w:pStyle w:val="Nadpis"/>
      </w:pPr>
      <w:r>
        <w:rPr>
          <w:rStyle w:val="internipoznamka"/>
        </w:rPr>
        <w:t xml:space="preserve">XXIX. </w:t>
      </w:r>
      <w:r>
        <w:rPr>
          <w:rStyle w:val="Text"/>
        </w:rPr>
        <w:t>O zlodě</w:t>
      </w:r>
      <w:r>
        <w:rPr>
          <w:rStyle w:val="Text"/>
        </w:rPr>
        <w:t>ji</w:t>
      </w:r>
    </w:p>
    <w:p w:rsidR="00B0057E" w:rsidRDefault="009821DA">
      <w:r>
        <w:rPr>
          <w:rStyle w:val="Text"/>
        </w:rPr>
        <w:t xml:space="preserve">Některaký </w:t>
      </w:r>
      <w:r>
        <w:rPr>
          <w:rStyle w:val="internipoznamka"/>
        </w:rPr>
        <w:t xml:space="preserve">Ad vigila[n]du[m]* </w:t>
      </w:r>
      <w:r>
        <w:rPr>
          <w:rStyle w:val="Text"/>
        </w:rPr>
        <w:t>zloděj do domu některakého bohatého přišel, a všed na střechu, jal se poslúchati, ještě li by kto v domu bděl</w:t>
      </w:r>
      <w:r>
        <w:rPr>
          <w:rStyle w:val="emendace"/>
        </w:rPr>
        <w:t xml:space="preserve">bděl </w:t>
      </w:r>
      <w:r>
        <w:rPr>
          <w:rStyle w:val="pramen"/>
        </w:rPr>
        <w:t>bydlel</w:t>
      </w:r>
      <w:r>
        <w:rPr>
          <w:rStyle w:val="internipoznamka"/>
        </w:rPr>
        <w:t>GestaB, GestaU: bděl - OK</w:t>
      </w:r>
      <w:r>
        <w:rPr>
          <w:rStyle w:val="Text"/>
        </w:rPr>
        <w:t>. Učiv to hospodář toho domu, pošeptav své ženě i řekl: „Otěž mne nadhlas, kter</w:t>
      </w:r>
      <w:r>
        <w:rPr>
          <w:rStyle w:val="Text"/>
        </w:rPr>
        <w:t xml:space="preserve">ak sme toho zboží, </w:t>
      </w:r>
      <w:r>
        <w:rPr>
          <w:rStyle w:val="foliace"/>
        </w:rPr>
        <w:t xml:space="preserve">25r </w:t>
      </w:r>
      <w:r>
        <w:rPr>
          <w:rStyle w:val="Text"/>
        </w:rPr>
        <w:t>jenž máme, nabyli, a neodpadni řečí, dokudž neodpovím tobě.“ Tehdy žena vece: „Ó milý pane, pověz mi, poněvad s’ nebyl kupcem ani také lichevníkem, kterak s’ tak velikého peníze dosáhl, jenž máš?“ Ale muž, jako by některak prozbú ust</w:t>
      </w:r>
      <w:r>
        <w:rPr>
          <w:rStyle w:val="Text"/>
        </w:rPr>
        <w:t xml:space="preserve">avičnú své ženy byl připuzen, řekl jí: „Neprav ižádnému, coť tobě budu praviti. Byl sem někdy zlodějem a nočním krádežem to, což nyní máme, shromazdil sem.“ Žena vece: „Divím se tomu, že s’ nebyl popaden.“ Odpovědě muž: „Neb mistr mój byl mne někdy naučil </w:t>
      </w:r>
      <w:r>
        <w:rPr>
          <w:rStyle w:val="Text"/>
        </w:rPr>
        <w:t xml:space="preserve">jedno slovo, kteréžto když sem sedmkrát řekl, když sem chtěl do kterého domu dierou nebo oknem, vstúpě na lunu měsíčnú, ihned sem tam byl beze všeho hřmotu i beze všeho úrazu; a </w:t>
      </w:r>
      <w:r>
        <w:rPr>
          <w:rStyle w:val="Text"/>
        </w:rPr>
        <w:lastRenderedPageBreak/>
        <w:t>pobera to, což by mi se líbilo, po též luně měsíčné ven sem vystúpil, a tak se</w:t>
      </w:r>
      <w:r>
        <w:rPr>
          <w:rStyle w:val="Text"/>
        </w:rPr>
        <w:t>m všel, že mě nikdy žádný nepopadl.“ Tehdy žena vece: „Milý pane, prosím tebe, pověz mi to slovo, jehožto mocí bez škody i bez úrazu kolikrát s’ kradl.“ Tehdy on vece: „Hlédaj, povímť, ale aby ižádnému jinému nepravila. Aj, tatoť sú slova, kteráž sem sedmk</w:t>
      </w:r>
      <w:r>
        <w:rPr>
          <w:rStyle w:val="Text"/>
        </w:rPr>
        <w:t>rát říkal: Skočil sem, skočil sem</w:t>
      </w:r>
      <w:r>
        <w:rPr>
          <w:rStyle w:val="poznamka"/>
        </w:rPr>
        <w:t>J. V. Novák: omyl překladatele, v lat. „fallax“</w:t>
      </w:r>
      <w:r>
        <w:rPr>
          <w:rStyle w:val="Text"/>
        </w:rPr>
        <w:t xml:space="preserve">.“ Po té řeči žena usnula, ale muž učiniv se spě,  jal se chrápati. Tehdy zloděj s velikú radostí </w:t>
      </w:r>
      <w:r>
        <w:rPr>
          <w:rStyle w:val="foliace"/>
        </w:rPr>
        <w:t xml:space="preserve">25v </w:t>
      </w:r>
      <w:r>
        <w:rPr>
          <w:rStyle w:val="Text"/>
        </w:rPr>
        <w:t xml:space="preserve">řekl ta slova sedmkrát, a na lunu měsíčnú, rozkřídliv ruce i noze, vsésti </w:t>
      </w:r>
      <w:r>
        <w:rPr>
          <w:rStyle w:val="Text"/>
        </w:rPr>
        <w:t xml:space="preserve">chtěl. A ihned skrze okno do domu upadl a veliký hřmot </w:t>
      </w:r>
      <w:r>
        <w:rPr>
          <w:rStyle w:val="emendace"/>
        </w:rPr>
        <w:t xml:space="preserve">hřmot </w:t>
      </w:r>
      <w:r>
        <w:rPr>
          <w:rStyle w:val="pramen"/>
        </w:rPr>
        <w:t xml:space="preserve">hrzmt </w:t>
      </w:r>
      <w:r>
        <w:rPr>
          <w:rStyle w:val="Text"/>
        </w:rPr>
        <w:t>sebú učinil, zlámav sobě ledví i rámě jako mrtvý ležíše. Tehdy hospodář, jako procítiv ze sna, tázáše, co by to bylo a kterak by upadl. Tehdy ten jistý zloděj odpověděl: „Lstivá slova i řeč</w:t>
      </w:r>
      <w:r>
        <w:rPr>
          <w:rStyle w:val="Text"/>
        </w:rPr>
        <w:t xml:space="preserve"> mě oklamala a má nemúdrost.“ Nebo ktož lstivého poslúchá, každý ten bude zklamán, ale ktož se jeho vystříhá, tomu blaze.</w:t>
      </w:r>
    </w:p>
    <w:p w:rsidR="00B0057E" w:rsidRDefault="009821DA">
      <w:r>
        <w:rPr>
          <w:rStyle w:val="Text"/>
        </w:rPr>
        <w:t>Najmilejší! Zloděj tento jest ďábel, jenž skrze zlé myšlení v srdci člověčím skrze povolení okna i díry činí hřmot. Ale muž, jenž s sv</w:t>
      </w:r>
      <w:r>
        <w:rPr>
          <w:rStyle w:val="Text"/>
        </w:rPr>
        <w:t>ú paní odpočíval, jest dobrý pastýř, jenž k kostelu jest oddán, jenž mezi sebú mají se raditi, kterak by mohli podobně zjednati, aby ďábel skrze paprslek měsíční, totižto skrze milost božskú i pomoc matky boží, z jich srdec vypadl do horúcího pekla. Nebo ď</w:t>
      </w:r>
      <w:r>
        <w:rPr>
          <w:rStyle w:val="Text"/>
        </w:rPr>
        <w:t>ábel jest pravý zloděj, jenž v noci, totižto v hříše, rád by každého duši vydřel. A protož pastýř, farář nebo jiný má bdieti, aby ovec jeho s sebú nepojal na věčné zatracení.</w:t>
      </w:r>
    </w:p>
    <w:p w:rsidR="00B0057E" w:rsidRDefault="00B0057E">
      <w:pPr>
        <w:pStyle w:val="Volnyradek"/>
      </w:pPr>
    </w:p>
    <w:p w:rsidR="00B0057E" w:rsidRDefault="009821DA">
      <w:pPr>
        <w:pStyle w:val="Nadpis"/>
      </w:pPr>
      <w:r>
        <w:rPr>
          <w:rStyle w:val="internipoznamka"/>
        </w:rPr>
        <w:t xml:space="preserve">XXX. </w:t>
      </w:r>
      <w:r>
        <w:rPr>
          <w:rStyle w:val="Text"/>
        </w:rPr>
        <w:t>O ženské zlosti</w:t>
      </w:r>
    </w:p>
    <w:p w:rsidR="00B0057E" w:rsidRDefault="009821DA">
      <w:pPr>
        <w:rPr>
          <w:rFonts w:eastAsia="Arial Unicode MS"/>
        </w:rPr>
      </w:pPr>
      <w:r>
        <w:rPr>
          <w:rStyle w:val="Text"/>
        </w:rPr>
        <w:t>Některaký rytíř, sa man některakého krále, těžce jemu zavin</w:t>
      </w:r>
      <w:r>
        <w:rPr>
          <w:rStyle w:val="Text"/>
        </w:rPr>
        <w:t xml:space="preserve">il. Poslal </w:t>
      </w:r>
      <w:r>
        <w:rPr>
          <w:rStyle w:val="foliace"/>
        </w:rPr>
        <w:t xml:space="preserve">26r </w:t>
      </w:r>
      <w:r>
        <w:rPr>
          <w:rStyle w:val="Text"/>
        </w:rPr>
        <w:t>k němu rytíře a přátely své, aby se zaň přimluvili, aby král ráčil jemu svú milost dáti. A tak že jemu</w:t>
      </w:r>
      <w:r>
        <w:rPr>
          <w:rStyle w:val="Text"/>
          <w:rFonts w:eastAsia="Arial Unicode MS"/>
        </w:rPr>
        <w:t xml:space="preserve"> </w:t>
      </w:r>
      <w:r>
        <w:rPr>
          <w:rStyle w:val="Text"/>
        </w:rPr>
        <w:t xml:space="preserve">těžce milost uprosili pod takovútú </w:t>
      </w:r>
      <w:r>
        <w:rPr>
          <w:rStyle w:val="poznamka"/>
        </w:rPr>
        <w:t xml:space="preserve">vyšinutí z větné vazby </w:t>
      </w:r>
      <w:r>
        <w:rPr>
          <w:rStyle w:val="Text"/>
        </w:rPr>
        <w:t>úmluvú, aby k dvoru královu pěš i jízden spolu, napoly jda a napoly jeda bez pří</w:t>
      </w:r>
      <w:r>
        <w:rPr>
          <w:rStyle w:val="Text"/>
        </w:rPr>
        <w:t>trži přijel, a k tomu aby s sebú přivedl najvěrnějšího přítele a kajkléře a najvětšího nepřítele svého. Uslyšav to, velmě se zamúti i jal se mysliti, kterak by to mohl naplniti. Ale jedné noci, když některakého pútníka byl přjal do domu svého, tajně řekl ž</w:t>
      </w:r>
      <w:r>
        <w:rPr>
          <w:rStyle w:val="Text"/>
        </w:rPr>
        <w:t xml:space="preserve">eně své: „Věru, ženo, že pútník tento veliké peníze nese s sebú. Protož já chci, ač ty radíš, toho pútníka zahubiti a budem peníze mieti.“ Tehdy ona řekla: „Dobrá jest rada, mně se dobře líbí.“ Potom, když všickni zesnuli v domu, na úsvitě ten jistý rytíř </w:t>
      </w:r>
      <w:r>
        <w:rPr>
          <w:rStyle w:val="Text"/>
        </w:rPr>
        <w:t>vstal, a zbudiv toho pútníka, jíti jemu pryč kázal. A jedno tele z svých telat zabil a v kusy zroubal a vkladl v pytel, a zbudiv svú ženu, dav jí ten pytel, aby někde v kútě schovala, i řekl k ní: „Hlava s rukama i s nohama toho pútníka; vkladl sem v tento</w:t>
      </w:r>
      <w:r>
        <w:rPr>
          <w:rStyle w:val="Text"/>
        </w:rPr>
        <w:t xml:space="preserve"> pytel. A všecko tělo jeho s droby sem v chlévě pochoval.“ A řekl to ženě své, něco peněz ukázal, jako by je od pútníka pobral. Ale když den bieše přišel, aby se </w:t>
      </w:r>
      <w:r>
        <w:rPr>
          <w:rStyle w:val="foliace"/>
        </w:rPr>
        <w:t xml:space="preserve">26v </w:t>
      </w:r>
      <w:r>
        <w:rPr>
          <w:rStyle w:val="Text"/>
        </w:rPr>
        <w:t>králi svému ukázal, vzav na pravo psa a syna svého malého v lóno a ženu svú na levo, k tom</w:t>
      </w:r>
      <w:r>
        <w:rPr>
          <w:rStyle w:val="Text"/>
        </w:rPr>
        <w:t xml:space="preserve">u pěkný koník </w:t>
      </w:r>
      <w:r>
        <w:rPr>
          <w:rStyle w:val="poznamka"/>
        </w:rPr>
        <w:t xml:space="preserve">J. V. Novák: omyl překladatele, v lat. „suem... pro equo“, prase; též níže </w:t>
      </w:r>
      <w:r>
        <w:rPr>
          <w:rStyle w:val="Text"/>
        </w:rPr>
        <w:t>svój malý i jal se jíti. A když k hradu se přibližováše, pravú nohu na chřbet pěkného svého koníka jeda vložil a levú po zemi šel. A tak pěš i jízden na hrad i na král</w:t>
      </w:r>
      <w:r>
        <w:rPr>
          <w:rStyle w:val="Text"/>
        </w:rPr>
        <w:t>óv dvór všel. Uzřev to král i s těmi, ktož sú při tom stáli, velmě se divíše. I vece jemu král: „Kdež jest přítel tvój najvěrnější?“ Tehdy ten jistý rytíř, vyněv nóž, uřezal psu ucho, jenž křičíše, pryč běže. Po malé chvíli ten rytíř odvolal jej zase, an k</w:t>
      </w:r>
      <w:r>
        <w:rPr>
          <w:rStyle w:val="Text"/>
        </w:rPr>
        <w:t xml:space="preserve">rvavě vrátil se zase k němu a raduje se jemu. I vece rytíř, ukázav na psa: „Aj, králi i pane mój! Toť přítel mój nejvěrnější, jehož sem s sebú přivedl.“ Tedy </w:t>
      </w:r>
      <w:r>
        <w:rPr>
          <w:rStyle w:val="Text"/>
        </w:rPr>
        <w:lastRenderedPageBreak/>
        <w:t>král vece: „Kde jest tvój kajkléř?“ A on ukázav na svého malého syna i vece: „Aj, pane i králi! Ne</w:t>
      </w:r>
      <w:r>
        <w:rPr>
          <w:rStyle w:val="Text"/>
        </w:rPr>
        <w:t>níť kajkléře na světě, by mně také utěšení učinil, jako když vidím syna svého, an přede mnú hrá.“  I vece jemu král: „Kde jest nepřítel tvój?“ Tedy ten jistý rytíř nic nemeškav, dal své ženě políček a řka: „Proč ty tak nestydatě zhlédáš na mého pana krále?</w:t>
      </w:r>
      <w:r>
        <w:rPr>
          <w:rStyle w:val="Text"/>
        </w:rPr>
        <w:t xml:space="preserve">“ A ona ihned zkřiče velikým hlasem: „Ó zlořečený mordéři, </w:t>
      </w:r>
      <w:r>
        <w:rPr>
          <w:rStyle w:val="foliace"/>
        </w:rPr>
        <w:t xml:space="preserve">27r </w:t>
      </w:r>
      <w:r>
        <w:rPr>
          <w:rStyle w:val="Text"/>
        </w:rPr>
        <w:t>proč mě tepeš? Zda s’ v svém domě ještě žalostivé vraždy neskonal? Slyšte všickni i ty, milý králi, že mój muž pro hubené peníze někakého chudého pútníka v svém domu zamordoval.“ Uslyšav to ten</w:t>
      </w:r>
      <w:r>
        <w:rPr>
          <w:rStyle w:val="Text"/>
        </w:rPr>
        <w:t xml:space="preserve"> jistý rytíř, opět jí dal záhlavek a řka: „Ó zlořečená ženo, proč křivě vinnu na mě cpáš a se nestydíš!“ Tedy ona z toho rozhněvavši se, přede všemi křikla a řkúc: „Poďte do jeho domu a ukáži vám místo, v němž toho zahubeného pútníka hlavu, nohy i ruce poc</w:t>
      </w:r>
      <w:r>
        <w:rPr>
          <w:rStyle w:val="Text"/>
        </w:rPr>
        <w:t>hoval jest, a ten chlév, v němžto všecko tělo i z droby pochoval jest.“ Uslyšavše to ti jistí, ješto při tom stáli, chtíc toho vzkusiti, jest li pravda, do domu toho jistého rytíře brali se. Ale ta jistá žena předběhši otevřela pivnici, kdežto pytel s tele</w:t>
      </w:r>
      <w:r>
        <w:rPr>
          <w:rStyle w:val="Text"/>
        </w:rPr>
        <w:t xml:space="preserve">cím masem bíše pochován. Jež brzo odkopavše, vyněli ten jistý pytel. Uzřevše, ano telecí maso, příliš se tomu divíchu. A seznavše múdrost toho rytíře, jemu hodnú chválu vzdali, jež potom </w:t>
      </w:r>
      <w:r>
        <w:rPr>
          <w:rStyle w:val="doplnenytext"/>
        </w:rPr>
        <w:t xml:space="preserve">k </w:t>
      </w:r>
      <w:r>
        <w:rPr>
          <w:rStyle w:val="Text"/>
        </w:rPr>
        <w:t>králi zvláštie milostí byl přivázán.</w:t>
      </w:r>
    </w:p>
    <w:p w:rsidR="00B0057E" w:rsidRDefault="009821DA">
      <w:r>
        <w:rPr>
          <w:rStyle w:val="Text"/>
        </w:rPr>
        <w:t xml:space="preserve">Najmilejší! Tento rytíř, jenž </w:t>
      </w:r>
      <w:r>
        <w:rPr>
          <w:rStyle w:val="Text"/>
        </w:rPr>
        <w:t xml:space="preserve">najvyššího krále milého </w:t>
      </w:r>
      <w:r>
        <w:rPr>
          <w:rStyle w:val="internipoznamka"/>
        </w:rPr>
        <w:t xml:space="preserve">Novák: „summam regis gratiam“ - OK </w:t>
      </w:r>
      <w:r>
        <w:rPr>
          <w:rStyle w:val="Text"/>
        </w:rPr>
        <w:t xml:space="preserve">ztratil, jest každý hříšný, jenž k obdržení pána svého milosti posílá napřed přímluvce k Bohu svaté, jakožto přátely své příbuzné. Ale aby </w:t>
      </w:r>
      <w:r>
        <w:rPr>
          <w:rStyle w:val="foliace"/>
        </w:rPr>
        <w:t xml:space="preserve">27v </w:t>
      </w:r>
      <w:r>
        <w:rPr>
          <w:rStyle w:val="Text"/>
        </w:rPr>
        <w:t>pánu svému dosti učinil, má</w:t>
      </w:r>
      <w:r>
        <w:rPr>
          <w:rStyle w:val="Text"/>
          <w:rFonts w:eastAsia="Arial Unicode MS"/>
        </w:rPr>
        <w:t xml:space="preserve"> </w:t>
      </w:r>
      <w:r>
        <w:rPr>
          <w:rStyle w:val="Text"/>
        </w:rPr>
        <w:t>jíti pěš i na koni: pěš ze</w:t>
      </w:r>
      <w:r>
        <w:rPr>
          <w:rStyle w:val="Text"/>
        </w:rPr>
        <w:t>mské věci a minulé potlačuje, jízden nebeských věcí ze všeho srdce žádaje a v nich se kochaje. Psa také svého na pravici za přítele svého najvětšího s sebú má nésti, totižto anjela svého nebo pastýře svého, buď kazatel nebo zpovědlník, jenž duše jeho má</w:t>
      </w:r>
      <w:r>
        <w:rPr>
          <w:rStyle w:val="Text"/>
          <w:rFonts w:eastAsia="Arial Unicode MS"/>
        </w:rPr>
        <w:t xml:space="preserve"> </w:t>
      </w:r>
      <w:r>
        <w:rPr>
          <w:rStyle w:val="Text"/>
        </w:rPr>
        <w:t>st</w:t>
      </w:r>
      <w:r>
        <w:rPr>
          <w:rStyle w:val="Text"/>
        </w:rPr>
        <w:t xml:space="preserve">říci, jehož nejednú, ale mnohokrát kakžkoli nožem svých hříchóv ucho obřezuje, avšak k němu vždy se navrátí, jeho tajnosti ižádnému nezjevuje a v jeho prospěchu vždy se raduje. Také má držeti herce, to čilé dietě milé v svém lóně, totiž svědomí, nevinnost </w:t>
      </w:r>
      <w:r>
        <w:rPr>
          <w:rStyle w:val="Text"/>
        </w:rPr>
        <w:t>svrchované pokory, kteréžto</w:t>
      </w:r>
      <w:r>
        <w:rPr>
          <w:rStyle w:val="Text"/>
          <w:rFonts w:eastAsia="Arial Unicode MS"/>
        </w:rPr>
        <w:t xml:space="preserve"> </w:t>
      </w:r>
      <w:r>
        <w:rPr>
          <w:rStyle w:val="Text"/>
        </w:rPr>
        <w:t xml:space="preserve">svědomí bude li dobře zpravováno, dušička se každého velmě utěší. A ženu </w:t>
      </w:r>
      <w:r>
        <w:rPr>
          <w:rStyle w:val="emendace"/>
        </w:rPr>
        <w:t xml:space="preserve">ženu </w:t>
      </w:r>
      <w:r>
        <w:rPr>
          <w:rStyle w:val="pramen"/>
        </w:rPr>
        <w:t xml:space="preserve">zena </w:t>
      </w:r>
      <w:r>
        <w:rPr>
          <w:rStyle w:val="Text"/>
        </w:rPr>
        <w:t xml:space="preserve">na levici za nepřítele nevěrného </w:t>
      </w:r>
      <w:r>
        <w:rPr>
          <w:rStyle w:val="torzo"/>
        </w:rPr>
        <w:t xml:space="preserve">šest </w:t>
      </w:r>
      <w:r>
        <w:rPr>
          <w:rStyle w:val="poznamka"/>
        </w:rPr>
        <w:t xml:space="preserve">zjevně chybný zápis </w:t>
      </w:r>
      <w:r>
        <w:rPr>
          <w:rStyle w:val="internipoznamka"/>
        </w:rPr>
        <w:t>v rkp „ſſeſt“, Oesterley 124. s 475 „Uxorem vero a sinistris pro inimico perfidissimo d</w:t>
      </w:r>
      <w:r>
        <w:rPr>
          <w:rStyle w:val="internipoznamka"/>
        </w:rPr>
        <w:t xml:space="preserve">ucat i. e. carnis molliciem vel demonem“, GestaB, GestaU nemají - OK </w:t>
      </w:r>
      <w:r>
        <w:rPr>
          <w:rStyle w:val="Text"/>
        </w:rPr>
        <w:t>s sebú má vésti, totižto rozkoš těla anebo lest ďábelskú anebo svět, jenž tajnost každého člověka před čeledí královú na smrt pronášie, totižto před říší nebeskú. Tehdy hodně taký</w:t>
      </w:r>
      <w:r>
        <w:rPr>
          <w:rStyle w:val="Text"/>
          <w:rFonts w:eastAsia="Arial Unicode MS"/>
        </w:rPr>
        <w:t xml:space="preserve"> </w:t>
      </w:r>
      <w:r>
        <w:rPr>
          <w:rStyle w:val="Text"/>
        </w:rPr>
        <w:t xml:space="preserve">člověk </w:t>
      </w:r>
      <w:r>
        <w:rPr>
          <w:rStyle w:val="Text"/>
        </w:rPr>
        <w:t xml:space="preserve">bude v své múdrosti chválen, jenž takým lstem uměl z boží pomocí odolati, tajně zabiv své tele, totižto své tělo rozumně moře, posty, modlitbami, jiným utrápením je v Kristovi pochoval a naposledy konečnú milost </w:t>
      </w:r>
      <w:r>
        <w:rPr>
          <w:rStyle w:val="foliace"/>
        </w:rPr>
        <w:t xml:space="preserve">28r </w:t>
      </w:r>
      <w:r>
        <w:rPr>
          <w:rStyle w:val="Text"/>
        </w:rPr>
        <w:t>Kristovi k věčnému králi přivázán na věk</w:t>
      </w:r>
      <w:r>
        <w:rPr>
          <w:rStyle w:val="Text"/>
        </w:rPr>
        <w:t>y.</w:t>
      </w:r>
    </w:p>
    <w:p w:rsidR="00B0057E" w:rsidRDefault="00B0057E">
      <w:pPr>
        <w:pStyle w:val="Volnyradek"/>
      </w:pPr>
    </w:p>
    <w:p w:rsidR="00B0057E" w:rsidRDefault="009821DA">
      <w:r>
        <w:rPr>
          <w:rStyle w:val="internipoznamka"/>
        </w:rPr>
        <w:t xml:space="preserve">XXXI. </w:t>
      </w:r>
      <w:r>
        <w:rPr>
          <w:rStyle w:val="Text"/>
        </w:rPr>
        <w:t xml:space="preserve">Biešta dva bratry, jeden žák a druhý lajk nebo neučený. A ta oba přijata sta v zákon do jednoho kláštera. Ale když žák svój čas strávil v zpievaní, v čtení, v písmě i v rozličném skládaní, událo se jednú, že otázal svého bratra neučeného, kterak </w:t>
      </w:r>
      <w:r>
        <w:rPr>
          <w:rStyle w:val="Text"/>
        </w:rPr>
        <w:t>by svój čas strávil, když písma neumí. Tehdy on jemu odpověděl: „Dávno sem se tří liter naučil, kteréž na každý den v svém srdci přemietám. Z nichžto prvá jest černá, druhá červená a třetí stkvúcí.“ Tedy žák tázal, kteraká by jména byla těch liter. A on od</w:t>
      </w:r>
      <w:r>
        <w:rPr>
          <w:rStyle w:val="Text"/>
        </w:rPr>
        <w:t xml:space="preserve">povědě: „Prvá litera jest pamět i vzpomínaní hříchóv mých, jenž jako černi sú a těžci a mé srdce mútí, a k tomu zpomínaní tmy pekelné a hrozné. Druhá litera jest </w:t>
      </w:r>
      <w:r>
        <w:rPr>
          <w:rStyle w:val="Text"/>
        </w:rPr>
        <w:lastRenderedPageBreak/>
        <w:t>červená, to jest pamět róžená krve mého Spasitele a Stvořitele, Pána Jezukrista, jenž na svaté</w:t>
      </w:r>
      <w:r>
        <w:rPr>
          <w:rStyle w:val="Text"/>
        </w:rPr>
        <w:t xml:space="preserve">m kříži za mne hříšného hubeného pěti potoky z svého svatého těla ráčil hojně proliti, ne naší zásluhú, ale z svého velikého milosrdenství. Třetí litera jest stkvúcí, totižto žádost nebeské radosti i té vší říše nebeské, jenž </w:t>
      </w:r>
      <w:r>
        <w:rPr>
          <w:rStyle w:val="internipoznamka"/>
        </w:rPr>
        <w:t xml:space="preserve">smysl: žádost těch, jenž - OK </w:t>
      </w:r>
      <w:r>
        <w:rPr>
          <w:rStyle w:val="Text"/>
        </w:rPr>
        <w:t xml:space="preserve">v bílém rúše následují Beránka, našeho Pána </w:t>
      </w:r>
      <w:r>
        <w:rPr>
          <w:rStyle w:val="foliace"/>
        </w:rPr>
        <w:t xml:space="preserve">28v </w:t>
      </w:r>
      <w:r>
        <w:rPr>
          <w:rStyle w:val="Text"/>
        </w:rPr>
        <w:t xml:space="preserve">Jezukrista milého, kamž se koli obrátí.“ Uslyšav to žák </w:t>
      </w:r>
      <w:r>
        <w:rPr>
          <w:rStyle w:val="doplnenytext"/>
        </w:rPr>
        <w:t>...</w:t>
      </w:r>
      <w:r>
        <w:rPr>
          <w:rStyle w:val="poznamka"/>
        </w:rPr>
        <w:t>chybějící text</w:t>
      </w:r>
      <w:r>
        <w:rPr>
          <w:rStyle w:val="internipoznamka"/>
        </w:rPr>
        <w:t>Oesterley 188. s. 592 „erubuit tumens exemplum doctrine de tribus literis fratris sui“ - chybí toto ponaučení - OK</w:t>
      </w:r>
      <w:r>
        <w:rPr>
          <w:rStyle w:val="Text"/>
        </w:rPr>
        <w:t xml:space="preserve">, vždycky bratra </w:t>
      </w:r>
      <w:r>
        <w:rPr>
          <w:rStyle w:val="Text"/>
        </w:rPr>
        <w:t>svého všeho málo nebo jako nic umění nepočítáše</w:t>
      </w:r>
      <w:r>
        <w:rPr>
          <w:rStyle w:val="internipoznamka"/>
        </w:rPr>
        <w:t>nepoczitaze - OK</w:t>
      </w:r>
      <w:r>
        <w:rPr>
          <w:rStyle w:val="Text"/>
        </w:rPr>
        <w:t>. Protož ižádný učený života nebo dobrých mravóv nezamítaj. Zajisté ižádný člověk neví, jest li nenávisti božské hoden čili milosti. Nebo cožkoli lidé činí, úmysl jich všecky súdí.</w:t>
      </w:r>
    </w:p>
    <w:p w:rsidR="00B0057E" w:rsidRDefault="00B0057E">
      <w:pPr>
        <w:pStyle w:val="Volnyradek"/>
      </w:pPr>
    </w:p>
    <w:p w:rsidR="00B0057E" w:rsidRDefault="009821DA">
      <w:r>
        <w:rPr>
          <w:rStyle w:val="internipoznamka"/>
        </w:rPr>
        <w:t xml:space="preserve">XXXII. </w:t>
      </w:r>
      <w:r>
        <w:rPr>
          <w:rStyle w:val="Text"/>
        </w:rPr>
        <w:t xml:space="preserve">Čte </w:t>
      </w:r>
      <w:r>
        <w:rPr>
          <w:rStyle w:val="internipoznamka"/>
        </w:rPr>
        <w:t xml:space="preserve">Dominica pri[m]a post s[ancte] Tri[nitatis]* </w:t>
      </w:r>
      <w:r>
        <w:rPr>
          <w:rStyle w:val="Text"/>
        </w:rPr>
        <w:t>se v knihách o mluvení svatého Petra ku Pánu Ježíšovi, kdež dí: „Věděl sem kdys pět mužóv, kteréžto někteří lidé za blázny měli: Prvého sem viděl, an jí piesek morský tak chtivě, až mu s obú stranú ven se sypáše</w:t>
      </w:r>
      <w:r>
        <w:rPr>
          <w:rStyle w:val="Text"/>
        </w:rPr>
        <w:t>. Jiného sem viděl, an stáše nad jamú síry a smoly plnú, z nížto smrad netrpělivý vycházéše. Třetího sem viděl v horúcí peci ležíce, kterémužto tak veliká horkost stačiti nemohla, nebo chvátáše jiskry, jenž z peci létáchu. Čtvrtého sem viděl, jenž na výsos</w:t>
      </w:r>
      <w:r>
        <w:rPr>
          <w:rStyle w:val="Text"/>
        </w:rPr>
        <w:t>ti chrámu sedíše, aby vítr lapal, a vždy usta otvieral, aby každý člověk jej viděl s otevřenými usty. Pátého sem viděl, jenž vždy své ruce i noze, a což mohl doséci usty svými, hltavě žráše.“</w:t>
      </w:r>
    </w:p>
    <w:p w:rsidR="00B0057E" w:rsidRDefault="009821DA">
      <w:r>
        <w:rPr>
          <w:rStyle w:val="Text"/>
        </w:rPr>
        <w:t>Najmilejší! Skrze prvého muže, jenž písek morský jedíše, móžem z</w:t>
      </w:r>
      <w:r>
        <w:rPr>
          <w:rStyle w:val="Text"/>
        </w:rPr>
        <w:t xml:space="preserve">namenati lakomého, jako múdrý Šalomún die: „Jeden jest a druhého nemá, avšak </w:t>
      </w:r>
      <w:r>
        <w:rPr>
          <w:rStyle w:val="foliace"/>
        </w:rPr>
        <w:t xml:space="preserve">29r </w:t>
      </w:r>
      <w:r>
        <w:rPr>
          <w:rStyle w:val="Text"/>
        </w:rPr>
        <w:t>dělati nepřestane ani pomyslí, by řekl: Dělám, nevím, komu se dostane.“ Příklad o onom bohatci, kterýžto řekl: „Zbořím stodoly své a větčí učiním. A tak všecko, což mi se obro</w:t>
      </w:r>
      <w:r>
        <w:rPr>
          <w:rStyle w:val="Text"/>
        </w:rPr>
        <w:t>dí, svezu. A dím duši své: Duše má, máš mnoho dobrého položeno na mnohá léta; odpočívaj, jez, pí a hoduoj</w:t>
      </w:r>
      <w:r>
        <w:rPr>
          <w:rStyle w:val="internipoznamka"/>
        </w:rPr>
        <w:t>„hoduoy“; „uo“ zvratnou analogií - OK</w:t>
      </w:r>
      <w:r>
        <w:rPr>
          <w:rStyle w:val="Text"/>
        </w:rPr>
        <w:t xml:space="preserve">.“ Ale řekl jemu Buoh: „Blázne, noci </w:t>
      </w:r>
      <w:r>
        <w:rPr>
          <w:rStyle w:val="internipoznamka"/>
        </w:rPr>
        <w:t xml:space="preserve">bezpředložkový časový lokál - OK </w:t>
      </w:r>
      <w:r>
        <w:rPr>
          <w:rStyle w:val="Text"/>
        </w:rPr>
        <w:t xml:space="preserve">duši tvú vezmú </w:t>
      </w:r>
      <w:r>
        <w:rPr>
          <w:rStyle w:val="internipoznamka"/>
        </w:rPr>
        <w:t xml:space="preserve">„wezmuu“ - OK </w:t>
      </w:r>
      <w:r>
        <w:rPr>
          <w:rStyle w:val="Text"/>
        </w:rPr>
        <w:t>od tebe, ale co</w:t>
      </w:r>
      <w:r>
        <w:rPr>
          <w:rStyle w:val="Text"/>
        </w:rPr>
        <w:t xml:space="preserve"> s’ připravil, čí bude?“ Takť jest, ktož zboží shromazdí a není v Boze bohat. O druhém, ješto stál nad jamú, ten se přirovnává k smilníku a k lakomému, o nichž svatý Pavel dí: „Ale nyní i pláče dím </w:t>
      </w:r>
      <w:r>
        <w:rPr>
          <w:rStyle w:val="internipoznamka"/>
        </w:rPr>
        <w:t xml:space="preserve">dieti pláč tzn. plakat - OK </w:t>
      </w:r>
      <w:r>
        <w:rPr>
          <w:rStyle w:val="Text"/>
        </w:rPr>
        <w:t>z těch, jenž sú nepřietelé kří</w:t>
      </w:r>
      <w:r>
        <w:rPr>
          <w:rStyle w:val="Text"/>
        </w:rPr>
        <w:t>že Kristova, jichžto konec záhuba a jichžto břicho buoh jest.“ Také oheň a síra často nápoj jich bude u věčném zatracení. Třetí, jenž v horúcí peci ležíše, znamenává ty, jenž po cti stojí a nad jiné zbožím nebo urozením se velebí, chudé lúpí. O nichž Písmo</w:t>
      </w:r>
      <w:r>
        <w:rPr>
          <w:rStyle w:val="Text"/>
        </w:rPr>
        <w:t xml:space="preserve"> dí: „Zda s’ nevzel základu bratra tvého bez vinny a nahé lúpil?“ Čtvrtý, jenž seděl na výsosti chrámu, znamenává všecky ty, jenž cožkoli dobrého činí, marné chlúby v tom hledají, jakožto všickni pokrytci. O nichž čtení dí: „Všecko to, což činí, proto činí</w:t>
      </w:r>
      <w:r>
        <w:rPr>
          <w:rStyle w:val="Text"/>
        </w:rPr>
        <w:t xml:space="preserve">, aby od lidí byli viděni. Věru, </w:t>
      </w:r>
      <w:r>
        <w:rPr>
          <w:rStyle w:val="foliace"/>
        </w:rPr>
        <w:t xml:space="preserve">29v </w:t>
      </w:r>
      <w:r>
        <w:rPr>
          <w:rStyle w:val="Text"/>
        </w:rPr>
        <w:t>pravím vám, vzaliť sú otplatu svú.“ Pátý, jenž hltavě své údy žráše, znamenává ty všecky, jenž dobrým kazatelóm nebo jiným dobrým křesťanóm, jenž sú údové Kristovi</w:t>
      </w:r>
      <w:r>
        <w:rPr>
          <w:rStyle w:val="internipoznamka"/>
        </w:rPr>
        <w:t>v rkp. „kryftowij“ - OK</w:t>
      </w:r>
      <w:r>
        <w:rPr>
          <w:rStyle w:val="Text"/>
        </w:rPr>
        <w:t>, utrhá a nikdy toho utrhání nepř</w:t>
      </w:r>
      <w:r>
        <w:rPr>
          <w:rStyle w:val="Text"/>
        </w:rPr>
        <w:t>estane.</w:t>
      </w:r>
    </w:p>
    <w:p w:rsidR="00B0057E" w:rsidRDefault="00B0057E">
      <w:pPr>
        <w:pStyle w:val="Volnyradek"/>
      </w:pPr>
    </w:p>
    <w:p w:rsidR="00B0057E" w:rsidRDefault="009821DA">
      <w:r>
        <w:rPr>
          <w:rStyle w:val="internipoznamka"/>
        </w:rPr>
        <w:t xml:space="preserve">XXXIII. </w:t>
      </w:r>
      <w:r>
        <w:rPr>
          <w:rStyle w:val="Text"/>
        </w:rPr>
        <w:t xml:space="preserve">Král dánský tři krále, jenž Kristovi obět učinili, u veliké poctivosti mějíše. A z toho jev na Rýn do Kolína, tu kdež jich těla odpočívala, tři koruny zlaté králové královým řádem udělané </w:t>
      </w:r>
      <w:r>
        <w:rPr>
          <w:rStyle w:val="Text"/>
        </w:rPr>
        <w:lastRenderedPageBreak/>
        <w:t xml:space="preserve">obětoval, a nadto tudiež </w:t>
      </w:r>
      <w:r>
        <w:rPr>
          <w:rStyle w:val="emendace"/>
        </w:rPr>
        <w:t xml:space="preserve">tudiež </w:t>
      </w:r>
      <w:r>
        <w:rPr>
          <w:rStyle w:val="pramen"/>
        </w:rPr>
        <w:t xml:space="preserve">tudez </w:t>
      </w:r>
      <w:r>
        <w:rPr>
          <w:rStyle w:val="Text"/>
        </w:rPr>
        <w:t>v Kolíně chud</w:t>
      </w:r>
      <w:r>
        <w:rPr>
          <w:rStyle w:val="Text"/>
        </w:rPr>
        <w:t>ým napřed mnoho rozdal pro Buoh a potom ke cti těm třem svatým králóm. Ale některé noci, když se byl domóv zase vrátil a na svém loži spě odpočíval, viděl ve snách dříve řečené krále tři svaté, tři koruny, jimž byl obětoval, na hlavách svých nesúce, s veli</w:t>
      </w:r>
      <w:r>
        <w:rPr>
          <w:rStyle w:val="Text"/>
        </w:rPr>
        <w:t xml:space="preserve">kým světlem i jasností k sobě jdúce. A uslyšav každého zvláště, an k němu mluví řka. První, totižto starší, řekl k němu: „Ó bratře mój, sčastně </w:t>
      </w:r>
      <w:r>
        <w:rPr>
          <w:rStyle w:val="internipoznamka"/>
        </w:rPr>
        <w:t xml:space="preserve">zcziaftnies - OK </w:t>
      </w:r>
      <w:r>
        <w:rPr>
          <w:rStyle w:val="Text"/>
        </w:rPr>
        <w:t>s’ přijel, ale sčastněji do svého domu se navrátíš.“ Druhý řekl: „Víru si ukázal, ale když doko</w:t>
      </w:r>
      <w:r>
        <w:rPr>
          <w:rStyle w:val="Text"/>
        </w:rPr>
        <w:t xml:space="preserve">náš třimezcítma let, na věky s námi budeš kralovati.“ Opět prvý řekl, dav jemu pušku plnú zlata: „Vezmi poklad múdrosti, jížto </w:t>
      </w:r>
      <w:r>
        <w:rPr>
          <w:rStyle w:val="internipoznamka"/>
        </w:rPr>
        <w:t xml:space="preserve">„gyzto“ - tzn. moudrostí; vs. GestRomB: „jímžto“ tzn. pokladem - OK </w:t>
      </w:r>
      <w:r>
        <w:rPr>
          <w:rStyle w:val="Text"/>
        </w:rPr>
        <w:t>lid tobě pod</w:t>
      </w:r>
      <w:r>
        <w:rPr>
          <w:rStyle w:val="foliace"/>
        </w:rPr>
        <w:t>30r</w:t>
      </w:r>
      <w:r>
        <w:rPr>
          <w:rStyle w:val="Text"/>
        </w:rPr>
        <w:t>daný spravedlivě súditi budeš. Nebo čest krále</w:t>
      </w:r>
      <w:r>
        <w:rPr>
          <w:rStyle w:val="Text"/>
        </w:rPr>
        <w:t xml:space="preserve"> každého súd miluje.“ Druhý dal jemu pušku s mirrú a řka: „Vezmi mirru pokání hříchóv, jichžto hnutí tělesná neslušná umoříš. Neb ten král dobře kraluje, kterýž, najprv sám se dobře zpravuje, kraluje.“ Třetí dal jemu pušku plnú kadidla a řka: „Vezmi kadidl</w:t>
      </w:r>
      <w:r>
        <w:rPr>
          <w:rStyle w:val="Text"/>
        </w:rPr>
        <w:t xml:space="preserve">o náboženství a slitování, jímžto chudé těšiti budeš. Nebo jakožto ruože zelinu </w:t>
      </w:r>
      <w:r>
        <w:rPr>
          <w:rStyle w:val="internipoznamka"/>
        </w:rPr>
        <w:t xml:space="preserve">původní zápis „zilinu“ opravil červený korektor - OK </w:t>
      </w:r>
      <w:r>
        <w:rPr>
          <w:rStyle w:val="Text"/>
        </w:rPr>
        <w:t>obvlažuje, aby rostla, tak almužna z náboženství každého, netoliko krále, ale každého člověka zdvihne do nebeského královst</w:t>
      </w:r>
      <w:r>
        <w:rPr>
          <w:rStyle w:val="Text"/>
        </w:rPr>
        <w:t>ví.“</w:t>
      </w:r>
    </w:p>
    <w:p w:rsidR="00B0057E" w:rsidRDefault="009821DA">
      <w:r>
        <w:rPr>
          <w:rStyle w:val="Text"/>
        </w:rPr>
        <w:t xml:space="preserve">Najmilejší! Král tento dánský móž řečen býti každý dobrý člověk, jenž </w:t>
      </w:r>
      <w:r>
        <w:rPr>
          <w:rStyle w:val="emendace"/>
        </w:rPr>
        <w:t xml:space="preserve">jenž </w:t>
      </w:r>
      <w:r>
        <w:rPr>
          <w:rStyle w:val="pramen"/>
        </w:rPr>
        <w:t xml:space="preserve">gez </w:t>
      </w:r>
      <w:r>
        <w:rPr>
          <w:rStyle w:val="Text"/>
        </w:rPr>
        <w:t>dlužen jest, aby obětoval tři zlaté koruny třem králóm, to jest Bohu Otci i Synu i svatému Duchu. Bohu Otci má obětovati korunu víry, že mocný jest. Nebo</w:t>
      </w:r>
      <w:r>
        <w:rPr>
          <w:rStyle w:val="Text"/>
          <w:rFonts w:eastAsia="Arial Unicode MS"/>
        </w:rPr>
        <w:t xml:space="preserve"> </w:t>
      </w:r>
      <w:r>
        <w:rPr>
          <w:rStyle w:val="Text"/>
        </w:rPr>
        <w:t>není dobré mocnému</w:t>
      </w:r>
      <w:r>
        <w:rPr>
          <w:rStyle w:val="Text"/>
        </w:rPr>
        <w:t xml:space="preserve"> zrušiti víry, aby se jemu pronevěřil. Nebo mocný móž tě poddáviti i zkaziti. Tuto korunu, totižto víru, na křtu slíbil navrátiti tiem, když s’ odříkal se ďábla i vší pýchy jeho. Druhú korunu máš obětovati, totižto silnú naději k Synu božímu, že múdrý jest</w:t>
      </w:r>
      <w:r>
        <w:rPr>
          <w:rStyle w:val="Text"/>
        </w:rPr>
        <w:t xml:space="preserve"> a za nás trpěl. Protož naději svú máme veň nad jiné položiti pro mnohú příčinu: Najprvé, že nás tak velice </w:t>
      </w:r>
      <w:r>
        <w:rPr>
          <w:rStyle w:val="foliace"/>
        </w:rPr>
        <w:t xml:space="preserve">30v </w:t>
      </w:r>
      <w:r>
        <w:rPr>
          <w:rStyle w:val="Text"/>
        </w:rPr>
        <w:t>miloval, že s nebes na zemi ráčil sstúpiti a ďábla okovati. Druhé, že bratr i krev naše jest a za nás ráčil hořkú smrt trpěti. Protož tvrdú nadě</w:t>
      </w:r>
      <w:r>
        <w:rPr>
          <w:rStyle w:val="Text"/>
        </w:rPr>
        <w:t xml:space="preserve">ji na každý den máme jemu obětovati, </w:t>
      </w:r>
      <w:r>
        <w:rPr>
          <w:rStyle w:val="internipoznamka"/>
        </w:rPr>
        <w:t xml:space="preserve">Novák: nepřeložena věta „Tertiam coronam amoris offere debemus“ - OK </w:t>
      </w:r>
      <w:r>
        <w:rPr>
          <w:rStyle w:val="Text"/>
        </w:rPr>
        <w:t>svatému Duchu. Neb on láska i milost Boha Otce i Syna jest, a skrze jeho milost k Bohu i k lidem nalézti i mieti móžem. A to tré budem li z čistého sr</w:t>
      </w:r>
      <w:r>
        <w:rPr>
          <w:rStyle w:val="Text"/>
        </w:rPr>
        <w:t xml:space="preserve">dce </w:t>
      </w:r>
      <w:r>
        <w:rPr>
          <w:rStyle w:val="emendace"/>
        </w:rPr>
        <w:t xml:space="preserve">srdce </w:t>
      </w:r>
      <w:r>
        <w:rPr>
          <w:rStyle w:val="pramen"/>
        </w:rPr>
        <w:t xml:space="preserve">ſrde </w:t>
      </w:r>
      <w:r>
        <w:rPr>
          <w:rStyle w:val="Text"/>
        </w:rPr>
        <w:t>obětovati, bez pochybení toto tré obdržíme: Najprvé od Boha Otce</w:t>
      </w:r>
      <w:r>
        <w:rPr>
          <w:rStyle w:val="Text"/>
          <w:rFonts w:eastAsia="Arial Unicode MS"/>
        </w:rPr>
        <w:t xml:space="preserve"> </w:t>
      </w:r>
      <w:r>
        <w:rPr>
          <w:rStyle w:val="Text"/>
        </w:rPr>
        <w:t xml:space="preserve">zlato, totižto poklad cností, jimižto mohli bychom tělo i duši zpravovati a proti ďáblu i světu i také tělu svému statečně bojovati i je konečně přemoci a tím se Bohu slíbiti, </w:t>
      </w:r>
      <w:r>
        <w:rPr>
          <w:rStyle w:val="Text"/>
        </w:rPr>
        <w:t xml:space="preserve">a skrze to věčný život mieti. Druhé </w:t>
      </w:r>
      <w:r>
        <w:rPr>
          <w:rStyle w:val="emendace"/>
        </w:rPr>
        <w:t xml:space="preserve">Druhé </w:t>
      </w:r>
      <w:r>
        <w:rPr>
          <w:rStyle w:val="pramen"/>
        </w:rPr>
        <w:t xml:space="preserve">Drueh </w:t>
      </w:r>
      <w:r>
        <w:rPr>
          <w:rStyle w:val="Text"/>
        </w:rPr>
        <w:t xml:space="preserve">od Boha Syna pušku s mirrú, totižto čisté srdce a svědomí očištěný </w:t>
      </w:r>
      <w:r>
        <w:rPr>
          <w:rStyle w:val="internipoznamka"/>
        </w:rPr>
        <w:t xml:space="preserve">v rkp. „ocziſtienij“, GestaB, GestaU „očištěné“ - OK </w:t>
      </w:r>
      <w:r>
        <w:rPr>
          <w:rStyle w:val="Text"/>
        </w:rPr>
        <w:t>skrze</w:t>
      </w:r>
      <w:r>
        <w:rPr>
          <w:rStyle w:val="Text"/>
          <w:rFonts w:eastAsia="Arial Unicode MS"/>
        </w:rPr>
        <w:t xml:space="preserve"> </w:t>
      </w:r>
      <w:r>
        <w:rPr>
          <w:rStyle w:val="Text"/>
        </w:rPr>
        <w:t>mirru pokání. Nebo on nám čisté pokání ukázal, když pro nás pro hříšné na svém kří</w:t>
      </w:r>
      <w:r>
        <w:rPr>
          <w:rStyle w:val="Text"/>
        </w:rPr>
        <w:t>ži trpěl. Jako svatý Petr dí: „Najmilejší! Kristus za nás trpěl jest, nám příklad ostavil, abychom následovali šlépějí jeho.“ Třetí od Ducha svatého pušku kadidla, totižto milost jeho, abychom byli nábožni, plni milosti, aby nám ta milost hříchy naše přikr</w:t>
      </w:r>
      <w:r>
        <w:rPr>
          <w:rStyle w:val="Text"/>
        </w:rPr>
        <w:t>yla a potom do věčné radosti dovedla. Amen</w:t>
      </w:r>
      <w:r>
        <w:rPr>
          <w:rStyle w:val="emendace"/>
        </w:rPr>
        <w:t xml:space="preserve">Amen </w:t>
      </w:r>
      <w:r>
        <w:rPr>
          <w:rStyle w:val="pramen"/>
        </w:rPr>
        <w:t>A</w:t>
      </w:r>
      <w:r>
        <w:rPr>
          <w:rStyle w:val="Text"/>
        </w:rPr>
        <w:t>.</w:t>
      </w:r>
    </w:p>
    <w:p w:rsidR="00B0057E" w:rsidRDefault="00B0057E">
      <w:pPr>
        <w:pStyle w:val="Volnyradek"/>
      </w:pPr>
    </w:p>
    <w:p w:rsidR="00B0057E" w:rsidRDefault="009821DA">
      <w:r>
        <w:rPr>
          <w:rStyle w:val="internipoznamka"/>
        </w:rPr>
        <w:t xml:space="preserve">XXXIV. </w:t>
      </w:r>
      <w:r>
        <w:rPr>
          <w:rStyle w:val="Text"/>
        </w:rPr>
        <w:t xml:space="preserve">Rozpráví </w:t>
      </w:r>
      <w:r>
        <w:rPr>
          <w:rStyle w:val="internipoznamka"/>
        </w:rPr>
        <w:t xml:space="preserve">D[omi]nica z Trinit[ati]s* </w:t>
      </w:r>
      <w:r>
        <w:rPr>
          <w:rStyle w:val="Text"/>
        </w:rPr>
        <w:t xml:space="preserve">mistr veliký Valerius, že Longus některaký césař za </w:t>
      </w:r>
      <w:r>
        <w:rPr>
          <w:rStyle w:val="foliace"/>
        </w:rPr>
        <w:t xml:space="preserve">31r </w:t>
      </w:r>
      <w:r>
        <w:rPr>
          <w:rStyle w:val="Text"/>
        </w:rPr>
        <w:t xml:space="preserve">zákon ustavil, aby ktožkoli panně čest její </w:t>
      </w:r>
      <w:r>
        <w:rPr>
          <w:rStyle w:val="internipoznamka"/>
        </w:rPr>
        <w:t xml:space="preserve">Longus, zákon* </w:t>
      </w:r>
      <w:r>
        <w:rPr>
          <w:rStyle w:val="Text"/>
        </w:rPr>
        <w:t>odjal nasilím, aby obú očí zbaven byl. Přihodil</w:t>
      </w:r>
      <w:r>
        <w:rPr>
          <w:rStyle w:val="Text"/>
        </w:rPr>
        <w:t xml:space="preserve">o se, že syn jeho dceři jedné vdovy násilím čest odjal. Ale mátě té jisté děvečky proti císařovi běžala a řkúc: „Ó milý pane i císaři žádný! Zákon, kterýž s’ ustavil, rač naplniti pro milost </w:t>
      </w:r>
      <w:r>
        <w:rPr>
          <w:rStyle w:val="Text"/>
        </w:rPr>
        <w:lastRenderedPageBreak/>
        <w:t xml:space="preserve">boží. Ej, syn tvój dceru vzchopiv, násilím ji poddávil.“ Uslyšav </w:t>
      </w:r>
      <w:r>
        <w:rPr>
          <w:rStyle w:val="Text"/>
        </w:rPr>
        <w:t>to král, přikázal, aby obě oči syna jeho byle vyvrženě. Tedy knížata a páni uslyšavše to, sebrali se k králi a řekli jemu: „Ó milý pane i císaři žádný! Toliko jediného syna máš, jenž má děditi po tobě. Byla by škoda všemu království, že by císaře slepého m</w:t>
      </w:r>
      <w:r>
        <w:rPr>
          <w:rStyle w:val="Text"/>
        </w:rPr>
        <w:t>ěli po tvé smrti. Rač toho nečiniti.“ Tedy řekl césař: „Zda toho nevíte, že sem já ten zákon ustavil? Byla by má veliká hanba, bych já ten zákon pro svého syna zrušil. Ale poněvadž mój syn ze všech proti tomu zákonu učinil, kterak toho zákona milost obdrží</w:t>
      </w:r>
      <w:r>
        <w:rPr>
          <w:rStyle w:val="Text"/>
        </w:rPr>
        <w:t xml:space="preserve">?“ Tedy mudrci vecechu: „Pane milý, my jedním hlasem prosíme, aby se tím o svého syna nepokúšel.“ Uslyšav to král, přemožen sa jich prozbú i řekl: „Najmilejší i moji věrní! Poněvadž se vám to zdá nepodobné, abych obě </w:t>
      </w:r>
      <w:r>
        <w:rPr>
          <w:rStyle w:val="foliace"/>
        </w:rPr>
        <w:t xml:space="preserve">31v </w:t>
      </w:r>
      <w:r>
        <w:rPr>
          <w:rStyle w:val="Text"/>
        </w:rPr>
        <w:t>oči svému synu kázal vyvrci, slyšte</w:t>
      </w:r>
      <w:r>
        <w:rPr>
          <w:rStyle w:val="Text"/>
        </w:rPr>
        <w:t>ž mě: Oči syna mého sú oči moje. Protož oko pravé mně vyvržte a levé oko synu mému, ať se ten zákon naplní.“ A tak se stalo. A proto všecka obec jala se toho krále chváliti z jeho přílišné spravedlnosti.</w:t>
      </w:r>
    </w:p>
    <w:p w:rsidR="00B0057E" w:rsidRDefault="009821DA">
      <w:pPr>
        <w:pStyle w:val="Nadpis"/>
      </w:pPr>
      <w:r>
        <w:rPr>
          <w:rStyle w:val="Text"/>
        </w:rPr>
        <w:t>Rozum té řeči</w:t>
      </w:r>
    </w:p>
    <w:p w:rsidR="00B0057E" w:rsidRDefault="009821DA">
      <w:r>
        <w:rPr>
          <w:rStyle w:val="Text"/>
        </w:rPr>
        <w:t>Najmilejší! Tento císař jest Pán náš J</w:t>
      </w:r>
      <w:r>
        <w:rPr>
          <w:rStyle w:val="Text"/>
        </w:rPr>
        <w:t>ežíš Kristus, jenž tento zákon ustavil, totižto ktožkoli poddáví pannu, totižto duši na svatém křtu obmytú, dvě oči má ztratiti, totižto vidění božské i všech svatých zvolených. Ale syn toho krále jest každý člověk křesťan, jenž skrze hřích duši poddáví. P</w:t>
      </w:r>
      <w:r>
        <w:rPr>
          <w:rStyle w:val="Text"/>
        </w:rPr>
        <w:t>rotož potřebí jest, aby hodnú muku trpěl. Ale Kristus jakožto spravedlivý i milostivý otec chce tomu zákonu dosti učiniti; netoliko jedno oko, ale všecko tělo i duši svú dal za hříšného člověka. A protož musí každý také jedno oko své levé dáti, totižto vše</w:t>
      </w:r>
      <w:r>
        <w:rPr>
          <w:rStyle w:val="Text"/>
        </w:rPr>
        <w:t>cky své zlé žádosti i těla svého rozkoši skrze zkrúšení, svatú zpověd, svaté pokání vyvrci. Nebo nepodobné jest, aniž to móž býti, by kto světské rozkoši upřímě šel do věčné radosti, poněvadž Kristus musil trpěti a tak vníti do své chvály.</w:t>
      </w:r>
    </w:p>
    <w:p w:rsidR="00B0057E" w:rsidRDefault="00B0057E">
      <w:pPr>
        <w:pStyle w:val="Volnyradek"/>
      </w:pPr>
    </w:p>
    <w:p w:rsidR="00B0057E" w:rsidRDefault="009821DA">
      <w:r>
        <w:rPr>
          <w:rStyle w:val="foliace"/>
        </w:rPr>
        <w:t xml:space="preserve">32r </w:t>
      </w:r>
      <w:r>
        <w:rPr>
          <w:rStyle w:val="internipoznamka"/>
        </w:rPr>
        <w:t>XXXV.</w:t>
      </w:r>
      <w:r>
        <w:rPr>
          <w:rStyle w:val="Text"/>
        </w:rPr>
        <w:t xml:space="preserve">Čte </w:t>
      </w:r>
      <w:r>
        <w:rPr>
          <w:rStyle w:val="internipoznamka"/>
        </w:rPr>
        <w:t>Re</w:t>
      </w:r>
      <w:r>
        <w:rPr>
          <w:rStyle w:val="internipoznamka"/>
        </w:rPr>
        <w:t xml:space="preserve">surectionis* </w:t>
      </w:r>
      <w:r>
        <w:rPr>
          <w:rStyle w:val="Text"/>
        </w:rPr>
        <w:t>se, že Alexander král Veliký v jeden čas k dvoru krále indského nebo Indí, řečeného Poorus, v osobě rytíře sprostného přijel, aby spatřil moc a velebnost jeho. Tedy král Porus mně, by byl Anchigonus, rytíř Velikého Alexandra, počestně jej přij</w:t>
      </w:r>
      <w:r>
        <w:rPr>
          <w:rStyle w:val="Text"/>
        </w:rPr>
        <w:t>al i přikázal, aby jej ctili nad jiné. Ale Alexander po každé krmi přinesené mísy stříbrné pozlacené těm podstolím</w:t>
      </w:r>
      <w:r>
        <w:rPr>
          <w:rStyle w:val="internipoznamka"/>
        </w:rPr>
        <w:t>podstolé, -é N.; Geb. Skloňování s. 172 - OK</w:t>
      </w:r>
      <w:r>
        <w:rPr>
          <w:rStyle w:val="Text"/>
        </w:rPr>
        <w:t>, ješto předeň slúžichu, tajně a kradmo sobě zachováváše a v svém lóně kryjíše, jako by jeho byly.</w:t>
      </w:r>
      <w:r>
        <w:rPr>
          <w:rStyle w:val="Text"/>
        </w:rPr>
        <w:t xml:space="preserve"> Ale když byl obžalován před králem z toho, i přiveden takto odpověděl: „Ó, pane a králi! Aj, já slýchav přílišnú pověst i velebnost o tobě nad pověst i velebnost krále Alexandra, v rytířstvu i v ztravě, já sprostný rytíř k tobě sem přijel, abych jakožto v</w:t>
      </w:r>
      <w:r>
        <w:rPr>
          <w:rStyle w:val="Text"/>
        </w:rPr>
        <w:t>ětšímu tobě slúžil, ale ne jemu. Protož obyčej jest i právo na dvoře Alexandrově, že každý rytíř, u jeho stolu jsa, všecka orudí zlatá i stříbrná, kteráž k němu s krměmi přinesena budú, sobě jako svá vlastní zachovává. A já vida tě ne menšího, ale větčího,</w:t>
      </w:r>
      <w:r>
        <w:rPr>
          <w:rStyle w:val="Text"/>
        </w:rPr>
        <w:t xml:space="preserve"> týž obyčej u tvého dvoru chtěl sem zachovati.“ </w:t>
      </w:r>
      <w:r>
        <w:rPr>
          <w:rStyle w:val="foliace"/>
        </w:rPr>
        <w:t xml:space="preserve">32v </w:t>
      </w:r>
      <w:r>
        <w:rPr>
          <w:rStyle w:val="Text"/>
        </w:rPr>
        <w:t>Uslyševše to rytíři, toho jistého krále Alexandra následovali a velikými dary súc od něho darováni, s ním proti králi Porovi v boj vešli a jej zahubili a všecku Indí Alexandrovi podali.</w:t>
      </w:r>
    </w:p>
    <w:p w:rsidR="00B0057E" w:rsidRDefault="009821DA">
      <w:r>
        <w:rPr>
          <w:rStyle w:val="Text"/>
        </w:rPr>
        <w:t xml:space="preserve">Najmilejší! Tento </w:t>
      </w:r>
      <w:r>
        <w:rPr>
          <w:rStyle w:val="Text"/>
        </w:rPr>
        <w:t>král Alexander jest Pán náš Ježíš Kristus, jenž když v osobě sprostného rytíře, totižto v osobě člověka na dvór tohoto světa všel, chtě pilně spatřiti běh tohoto dvoru i moc, kterúžto král Porrus, totižto ďábel, na tomto světě měl. Kterýto Kristus všecka o</w:t>
      </w:r>
      <w:r>
        <w:rPr>
          <w:rStyle w:val="Text"/>
        </w:rPr>
        <w:t xml:space="preserve">rodí zlatá i stříbrná, </w:t>
      </w:r>
      <w:r>
        <w:rPr>
          <w:rStyle w:val="Text"/>
        </w:rPr>
        <w:lastRenderedPageBreak/>
        <w:t>totižto věrné duše, jemu pobral a jiné</w:t>
      </w:r>
      <w:r>
        <w:rPr>
          <w:rStyle w:val="Text"/>
          <w:rFonts w:eastAsia="Arial Unicode MS"/>
        </w:rPr>
        <w:t xml:space="preserve"> všecky ty silné rytíře i knížata, kteříž jeho chtěli poslúchati a ďábla opustivše, s sebú pojal a je velice daroval, totižto věčným životem v nebeském království.</w:t>
      </w:r>
    </w:p>
    <w:p w:rsidR="00B0057E" w:rsidRDefault="00B0057E">
      <w:pPr>
        <w:pStyle w:val="Volnyradek"/>
      </w:pPr>
    </w:p>
    <w:p w:rsidR="00B0057E" w:rsidRDefault="009821DA">
      <w:pPr>
        <w:pStyle w:val="Nadpis"/>
      </w:pPr>
      <w:r>
        <w:rPr>
          <w:rStyle w:val="internipoznamka"/>
        </w:rPr>
        <w:t xml:space="preserve">XXXVI. </w:t>
      </w:r>
      <w:r>
        <w:rPr>
          <w:rStyle w:val="Text"/>
        </w:rPr>
        <w:t>O jednom kováři</w:t>
      </w:r>
    </w:p>
    <w:p w:rsidR="00B0057E" w:rsidRDefault="009821DA">
      <w:r>
        <w:rPr>
          <w:rStyle w:val="Text"/>
        </w:rPr>
        <w:t xml:space="preserve">Čte se </w:t>
      </w:r>
      <w:r>
        <w:rPr>
          <w:rStyle w:val="Text"/>
        </w:rPr>
        <w:t>také, že když Titus v Římě kraloval, ustavil byl za zákon, aby den prvorození syna jeho ode všech byl slavně svěcen. A ktož by koli tento den kterakéžkoli dielo</w:t>
      </w:r>
      <w:r>
        <w:rPr>
          <w:rStyle w:val="Text"/>
          <w:rFonts w:eastAsia="Arial Unicode MS"/>
        </w:rPr>
        <w:t xml:space="preserve"> dělal, smrtí měl umřéti. A když ten zákon kázal provolati, zavolav k sobě mistra Virgilia i řek</w:t>
      </w:r>
      <w:r>
        <w:rPr>
          <w:rStyle w:val="Text"/>
          <w:rFonts w:eastAsia="Arial Unicode MS"/>
        </w:rPr>
        <w:t xml:space="preserve">l jemu: „Milý mistře, taký sem zákon ustavil, jakož sám dobře víš. Ale že mnozí hříchové mohú tajně </w:t>
      </w:r>
      <w:r>
        <w:rPr>
          <w:rStyle w:val="foliace"/>
          <w:rFonts w:eastAsia="Arial Unicode MS"/>
        </w:rPr>
        <w:t xml:space="preserve">33r </w:t>
      </w:r>
      <w:r>
        <w:rPr>
          <w:rStyle w:val="Text"/>
          <w:rFonts w:eastAsia="Arial Unicode MS"/>
        </w:rPr>
        <w:t>i skrytě děláni býti, k jichž známosti nemóžem přijíti, prosím tebe, aby podlé múdrosti své složil i učinil některaké mně umění, jímž bych mohl věděti t</w:t>
      </w:r>
      <w:r>
        <w:rPr>
          <w:rStyle w:val="Text"/>
          <w:rFonts w:eastAsia="Arial Unicode MS"/>
        </w:rPr>
        <w:t>y, jenž proti tomu zákonu ode mne vydanému zaviní.</w:t>
      </w:r>
      <w:r>
        <w:rPr>
          <w:rStyle w:val="Text"/>
        </w:rPr>
        <w:t>“</w:t>
      </w:r>
      <w:r>
        <w:rPr>
          <w:rStyle w:val="Text"/>
          <w:rFonts w:eastAsia="Arial Unicode MS"/>
        </w:rPr>
        <w:t xml:space="preserve"> Tehdy on vece: „Pane, buď tvá vóle!</w:t>
      </w:r>
      <w:r>
        <w:rPr>
          <w:rStyle w:val="Text"/>
        </w:rPr>
        <w:t>“</w:t>
      </w:r>
      <w:r>
        <w:rPr>
          <w:rStyle w:val="Text"/>
          <w:rFonts w:eastAsia="Arial Unicode MS"/>
        </w:rPr>
        <w:t xml:space="preserve"> A ihned svými čáry některaký slúp anebo sochu prostřed města postavil, kterýžto slúp všecky tajné hříchy toho dne dopuštěné císařovi pravíše. A tak skrze ten a jeho ža</w:t>
      </w:r>
      <w:r>
        <w:rPr>
          <w:rStyle w:val="Text"/>
          <w:rFonts w:eastAsia="Arial Unicode MS"/>
        </w:rPr>
        <w:t>lobu mnozí na smrt odsúzeni.</w:t>
      </w:r>
    </w:p>
    <w:p w:rsidR="00B0057E" w:rsidRDefault="009821DA">
      <w:r>
        <w:rPr>
          <w:rStyle w:val="Text"/>
        </w:rPr>
        <w:t>Bíše tedy v Římě některaký kovář, jménem Foka, jenž v ten den od císaře ustavený děláše jako v jiný den dilný</w:t>
      </w:r>
      <w:r>
        <w:rPr>
          <w:rStyle w:val="hyperlemma"/>
        </w:rPr>
        <w:t>dělný</w:t>
      </w:r>
      <w:r>
        <w:rPr>
          <w:rStyle w:val="poznamka"/>
        </w:rPr>
        <w:t>tak v rkp.</w:t>
      </w:r>
      <w:r>
        <w:rPr>
          <w:rStyle w:val="Text"/>
        </w:rPr>
        <w:t>. Ale když jednú v svém loži odpočíváše ten jistý kovář, myslíše o tom, kterak skrze žalobu toho jistéh</w:t>
      </w:r>
      <w:r>
        <w:rPr>
          <w:rStyle w:val="Text"/>
        </w:rPr>
        <w:t>o slúpu sú</w:t>
      </w:r>
      <w:r>
        <w:rPr>
          <w:rStyle w:val="Text"/>
          <w:rFonts w:eastAsia="Arial Unicode MS"/>
        </w:rPr>
        <w:t xml:space="preserve"> mnozí poddáni k smrti. Ráno vstav, šel k tomu slúpu </w:t>
      </w:r>
      <w:r>
        <w:rPr>
          <w:rStyle w:val="emendace"/>
          <w:rFonts w:eastAsia="Arial Unicode MS"/>
        </w:rPr>
        <w:t xml:space="preserve">slúpu </w:t>
      </w:r>
      <w:r>
        <w:rPr>
          <w:rStyle w:val="pramen"/>
          <w:rFonts w:eastAsia="Arial Unicode MS"/>
        </w:rPr>
        <w:t>ſ</w:t>
      </w:r>
      <w:r>
        <w:rPr>
          <w:rStyle w:val="pramen"/>
          <w:rFonts w:eastAsia="Arial Unicode MS"/>
        </w:rPr>
        <w:t xml:space="preserve">lup </w:t>
      </w:r>
      <w:r>
        <w:rPr>
          <w:rStyle w:val="Text"/>
          <w:rFonts w:eastAsia="Arial Unicode MS"/>
        </w:rPr>
        <w:t>a řekl jemu: „Ó slúpe nebo socho, skrze žalobu tvú mnozí sú na smrt dáni. Slibuji svému bohu, budeš li na mě žalovati, že tvú hlavu tímto kladivem zmoždím. A protož radímť, aby o mně</w:t>
      </w:r>
      <w:r>
        <w:rPr>
          <w:rStyle w:val="Text"/>
          <w:rFonts w:eastAsia="Arial Unicode MS"/>
        </w:rPr>
        <w:t xml:space="preserve"> nic neříkal.</w:t>
      </w:r>
      <w:r>
        <w:rPr>
          <w:rStyle w:val="Text"/>
        </w:rPr>
        <w:t>“</w:t>
      </w:r>
      <w:r>
        <w:rPr>
          <w:rStyle w:val="Text"/>
          <w:rFonts w:eastAsia="Arial Unicode MS"/>
        </w:rPr>
        <w:t xml:space="preserve"> A s tím šel domóv.</w:t>
      </w:r>
    </w:p>
    <w:p w:rsidR="00B0057E" w:rsidRDefault="009821DA">
      <w:r>
        <w:rPr>
          <w:rStyle w:val="Text"/>
          <w:rFonts w:eastAsia="Arial Unicode MS"/>
        </w:rPr>
        <w:t xml:space="preserve">A ihned první hodinu, jakož obyčej měl, své posly </w:t>
      </w:r>
      <w:r>
        <w:rPr>
          <w:rStyle w:val="Text"/>
        </w:rPr>
        <w:t xml:space="preserve">k tomu slúpu poslal, aby na něm vztázali, sú li kto, jenž proti zákonu učinili. Ale když k tomu </w:t>
      </w:r>
      <w:r>
        <w:rPr>
          <w:rStyle w:val="foliace"/>
        </w:rPr>
        <w:t xml:space="preserve">33v </w:t>
      </w:r>
      <w:r>
        <w:rPr>
          <w:rStyle w:val="Text"/>
        </w:rPr>
        <w:t xml:space="preserve">jistému slúpu přišli a úmysl králóv zjevili, odpověděl jim slúp: </w:t>
      </w:r>
      <w:r>
        <w:rPr>
          <w:rStyle w:val="Text"/>
        </w:rPr>
        <w:t>„Zdvihněte oči svoji a vizte, coť jest psáno na mém čele.“ Tedy oni, když sú zdvihli oči svoji, na čele toho</w:t>
      </w:r>
      <w:r>
        <w:rPr>
          <w:rStyle w:val="Text"/>
          <w:rFonts w:eastAsia="Arial Unicode MS"/>
        </w:rPr>
        <w:t xml:space="preserve"> </w:t>
      </w:r>
      <w:r>
        <w:rPr>
          <w:rStyle w:val="Text"/>
        </w:rPr>
        <w:t>jistého slúpa viděli sú psáno: „Časové se mění a lidé se horší. Ktož bude chtieti pravdu praviti, musí své hlavy pod kladivo nasaditi. Jděte a svém</w:t>
      </w:r>
      <w:r>
        <w:rPr>
          <w:rStyle w:val="Text"/>
        </w:rPr>
        <w:t>u pánu povězte, co ste viděli a čtli.“ Tedy poslové odešli a to všecko na císaře vznesli. Když to césař uslyšel, přikázal dvanácti</w:t>
      </w:r>
      <w:r>
        <w:rPr>
          <w:rStyle w:val="Text"/>
          <w:rFonts w:eastAsia="Arial Unicode MS"/>
        </w:rPr>
        <w:t xml:space="preserve"> </w:t>
      </w:r>
      <w:r>
        <w:rPr>
          <w:rStyle w:val="Text"/>
        </w:rPr>
        <w:t xml:space="preserve">rytířóm, aby se v odění připravili a k tomu jistému slúpu šli, a učinil li by kto co proti tomu slúpu, svížíc </w:t>
      </w:r>
      <w:r>
        <w:rPr>
          <w:rStyle w:val="hyperlemma"/>
        </w:rPr>
        <w:t xml:space="preserve">svázati </w:t>
      </w:r>
      <w:r>
        <w:rPr>
          <w:rStyle w:val="internipoznamka"/>
        </w:rPr>
        <w:t xml:space="preserve">v rkp. </w:t>
      </w:r>
      <w:r>
        <w:rPr>
          <w:rStyle w:val="internipoznamka"/>
        </w:rPr>
        <w:t xml:space="preserve">„ſwizicz“ - OK </w:t>
      </w:r>
      <w:r>
        <w:rPr>
          <w:rStyle w:val="Text"/>
        </w:rPr>
        <w:t>jemu ruce i noze, před císaře jej přivedli. Rytíři tam šli, od císaře toho slúpu pozdravili řkúce, že císař toho žádá, aby na ty žaloval, ktož sú proti zákonu učinili, a na ty, jenž jemu hrozí, ižádného se neboje.“ Vece k němu ten slúp: „Vez</w:t>
      </w:r>
      <w:r>
        <w:rPr>
          <w:rStyle w:val="Text"/>
        </w:rPr>
        <w:t>měte Foku, kováře tohoto města, tenť jest, jenž nikdy zákona nedrží, a ještě mně hrozí.“ Tedy oni ihned toho jistého kováře jali a jej před císaře přivedli. Uzřev jej císař i vece k němu: „Co jest, jenž o tobě</w:t>
      </w:r>
      <w:r>
        <w:rPr>
          <w:rStyle w:val="Text"/>
          <w:rFonts w:eastAsia="Arial Unicode MS"/>
        </w:rPr>
        <w:t xml:space="preserve"> </w:t>
      </w:r>
      <w:r>
        <w:rPr>
          <w:rStyle w:val="Text"/>
        </w:rPr>
        <w:t xml:space="preserve">slyším? Proč ty ode mne </w:t>
      </w:r>
      <w:r>
        <w:rPr>
          <w:rStyle w:val="foliace"/>
        </w:rPr>
        <w:t xml:space="preserve">34r </w:t>
      </w:r>
      <w:r>
        <w:rPr>
          <w:rStyle w:val="Text"/>
        </w:rPr>
        <w:t>vydaného zákona ne</w:t>
      </w:r>
      <w:r>
        <w:rPr>
          <w:rStyle w:val="Text"/>
        </w:rPr>
        <w:t>držíš?“ Odpovědě on: „Pane, zákona toho já nemohu držeti, nebo na každý den musím osm peněz mieti a těch bez diela nevím, kde vzéti.“ Vece jemu césař: „I čemuť jest těch osm peněz?“ Vece jemu kovář: „Na každý den v roce dlužen sem dva penieze dáti, dvú pój</w:t>
      </w:r>
      <w:r>
        <w:rPr>
          <w:rStyle w:val="Text"/>
        </w:rPr>
        <w:t>čiti, dva ztratiti a dva zachovati.“ Vece jemu césař: „Pověz mi rozumně o těch penězích.“ Vece on: „Pane mój, rač slyšeti! Dva peníze dlužen sem dáti mému otci za to, že mě jest choval z mé mladosti a na mě dělal, a již ochudl a</w:t>
      </w:r>
      <w:r>
        <w:rPr>
          <w:rStyle w:val="Text"/>
          <w:rFonts w:eastAsia="Arial Unicode MS"/>
        </w:rPr>
        <w:t xml:space="preserve"> </w:t>
      </w:r>
      <w:r>
        <w:rPr>
          <w:rStyle w:val="Text"/>
        </w:rPr>
        <w:t>nemóž dělati. A tak rozum m</w:t>
      </w:r>
      <w:r>
        <w:rPr>
          <w:rStyle w:val="Text"/>
        </w:rPr>
        <w:t xml:space="preserve">ój mě k tomu vede, </w:t>
      </w:r>
      <w:r>
        <w:rPr>
          <w:rStyle w:val="Text"/>
        </w:rPr>
        <w:lastRenderedPageBreak/>
        <w:t xml:space="preserve">abych jemu v jeho chudobě pomáhal. A protož na každý den musím dva peníze mieti, abych jemu dal na jeho potřebě. Druhých dvú peněz </w:t>
      </w:r>
      <w:r>
        <w:rPr>
          <w:rStyle w:val="internipoznamka"/>
        </w:rPr>
        <w:t xml:space="preserve">Gen. pl.; Geb. Skloňování s. 107 - OK </w:t>
      </w:r>
      <w:r>
        <w:rPr>
          <w:rStyle w:val="Text"/>
        </w:rPr>
        <w:t>pójčím synu mému, jenž do školy chodí, aby, když by dorostl a v učen</w:t>
      </w:r>
      <w:r>
        <w:rPr>
          <w:rStyle w:val="Text"/>
        </w:rPr>
        <w:t>í prospěl, choval mě v</w:t>
      </w:r>
      <w:r>
        <w:rPr>
          <w:rStyle w:val="Text"/>
          <w:rFonts w:eastAsia="Arial Unicode MS"/>
        </w:rPr>
        <w:t xml:space="preserve"> </w:t>
      </w:r>
      <w:r>
        <w:rPr>
          <w:rStyle w:val="Text"/>
        </w:rPr>
        <w:t xml:space="preserve">mé núzi jako otce svého, ač by mi se událo ochudnúti. Třetí dva peníze na každý den ztratím, totiž že na svú ženu nakládám jako na zlú horu, ana mi vždy protivna, svú vóli majíci; protož což na ni naložím jako na </w:t>
      </w:r>
      <w:r>
        <w:rPr>
          <w:rStyle w:val="foliace"/>
        </w:rPr>
        <w:t xml:space="preserve">34v </w:t>
      </w:r>
      <w:r>
        <w:rPr>
          <w:rStyle w:val="Text"/>
        </w:rPr>
        <w:t>zlú horu, to vše</w:t>
      </w:r>
      <w:r>
        <w:rPr>
          <w:rStyle w:val="Text"/>
        </w:rPr>
        <w:t xml:space="preserve"> ztratím. Čtvrtá dva peníze na každý den na svú potřebu utracuji. A těch všech peněz nemohu mieti bez veliké práce a ustavičné. Protož prosím, račte súd spravedlivý vydati a mne na smrt neodsuzovati.“ Vece k němu césař: „Milý, dosti s’ múdře odpověděl. Jdi</w:t>
      </w:r>
      <w:r>
        <w:rPr>
          <w:rStyle w:val="Text"/>
        </w:rPr>
        <w:t xml:space="preserve"> a dělaj věrně.“</w:t>
      </w:r>
    </w:p>
    <w:p w:rsidR="00B0057E" w:rsidRDefault="009821DA">
      <w:pPr>
        <w:rPr>
          <w:rFonts w:eastAsia="Arial Unicode MS"/>
        </w:rPr>
      </w:pPr>
      <w:r>
        <w:rPr>
          <w:rStyle w:val="Text"/>
          <w:rFonts w:eastAsia="Arial Unicode MS"/>
        </w:rPr>
        <w:t xml:space="preserve">A tak ode všech Římanóv pochválen jest. A po smrti césařově </w:t>
      </w:r>
      <w:r>
        <w:rPr>
          <w:rStyle w:val="emendace"/>
          <w:rFonts w:eastAsia="Arial Unicode MS"/>
        </w:rPr>
        <w:t xml:space="preserve">césařově </w:t>
      </w:r>
      <w:r>
        <w:rPr>
          <w:rStyle w:val="pramen"/>
          <w:rFonts w:eastAsia="Arial Unicode MS"/>
        </w:rPr>
        <w:t xml:space="preserve">Czeſarzwie </w:t>
      </w:r>
      <w:r>
        <w:rPr>
          <w:rStyle w:val="Text"/>
          <w:rFonts w:eastAsia="Arial Unicode MS"/>
        </w:rPr>
        <w:t>ten jistý kovář Foka řečený pro svú múdrost volen jest césařem, jenž příliš dobře říši zpravoval. A když umřel, Římené obraz jeho mezi jinými ciesaři namaloval</w:t>
      </w:r>
      <w:r>
        <w:rPr>
          <w:rStyle w:val="Text"/>
          <w:rFonts w:eastAsia="Arial Unicode MS"/>
        </w:rPr>
        <w:t>i a nad hlavu jeho osm peněz kázali namalovati.</w:t>
      </w:r>
    </w:p>
    <w:p w:rsidR="00B0057E" w:rsidRDefault="009821DA">
      <w:r>
        <w:rPr>
          <w:rStyle w:val="Text"/>
        </w:rPr>
        <w:t>Najmilejší! Tento císař jest Buoh, Otec nebeský, jenž za zákon ustavil, že ktožkoli den ustavený prvorozeného jeho Syna přerušil by, aby smrtí umřel. Ten den jest neděle anebo jiní hodové, od církve svaté ust</w:t>
      </w:r>
      <w:r>
        <w:rPr>
          <w:rStyle w:val="Text"/>
        </w:rPr>
        <w:t>avení, jakožto Buoh</w:t>
      </w:r>
      <w:r>
        <w:rPr>
          <w:rStyle w:val="Text"/>
          <w:rFonts w:eastAsia="Arial Unicode MS"/>
        </w:rPr>
        <w:t xml:space="preserve"> </w:t>
      </w:r>
      <w:r>
        <w:rPr>
          <w:rStyle w:val="Text"/>
        </w:rPr>
        <w:t xml:space="preserve">přikázal řka: „Pomni, aby den sváteční světil.“ Ale pohříchu mnozí více se i větších hříchóv dopúštějí ten den nežli všední den. Nebo více do krčem chodí a více se zpíjejí nežli jiné </w:t>
      </w:r>
      <w:r>
        <w:rPr>
          <w:rStyle w:val="emendace"/>
        </w:rPr>
        <w:t xml:space="preserve">jiné </w:t>
      </w:r>
      <w:r>
        <w:rPr>
          <w:rStyle w:val="pramen"/>
        </w:rPr>
        <w:t xml:space="preserve">gyn </w:t>
      </w:r>
      <w:r>
        <w:rPr>
          <w:rStyle w:val="Text"/>
        </w:rPr>
        <w:t xml:space="preserve">dni. Ale Virgilius, jenž slúp učinil, </w:t>
      </w:r>
      <w:r>
        <w:rPr>
          <w:rStyle w:val="foliace"/>
        </w:rPr>
        <w:t xml:space="preserve">35r </w:t>
      </w:r>
      <w:r>
        <w:rPr>
          <w:rStyle w:val="Text"/>
        </w:rPr>
        <w:t>zn</w:t>
      </w:r>
      <w:r>
        <w:rPr>
          <w:rStyle w:val="Text"/>
        </w:rPr>
        <w:t>amenává Ducha svatého, jenž kazatele na to vede, aby</w:t>
      </w:r>
      <w:r>
        <w:rPr>
          <w:rStyle w:val="Text"/>
          <w:rFonts w:eastAsia="Arial Unicode MS"/>
        </w:rPr>
        <w:t xml:space="preserve"> </w:t>
      </w:r>
      <w:r>
        <w:rPr>
          <w:rStyle w:val="Text"/>
        </w:rPr>
        <w:t>zvěstovali lidem hříchy, aby se jich varovali, cností aby se drželi, muky pekelní aby se lekali, radosti nebeské, aby po ní túžili. Ale pohříchu kazatel již móž řéci, jako ten slúp pravil: „Časové se měn</w:t>
      </w:r>
      <w:r>
        <w:rPr>
          <w:rStyle w:val="Text"/>
        </w:rPr>
        <w:t>í, lidé se horší.“ To zjevně vidíme. Nebo na počátku víry v každém</w:t>
      </w:r>
      <w:r>
        <w:rPr>
          <w:rStyle w:val="Text"/>
          <w:rFonts w:eastAsia="Arial Unicode MS"/>
        </w:rPr>
        <w:t xml:space="preserve"> </w:t>
      </w:r>
      <w:r>
        <w:rPr>
          <w:rStyle w:val="Text"/>
        </w:rPr>
        <w:t>stavu bíchu časové lepší, i lidé pro modlitbu i život dobrý nežli nyní. Lépe se rodilo obilé i ovoce, ptákóv, zvěři, ryb bylo více nežli nyní. Ale již pro rozmnožení hříchóv lidských čím dá</w:t>
      </w:r>
      <w:r>
        <w:rPr>
          <w:rStyle w:val="Text"/>
        </w:rPr>
        <w:t>le hůře. Jakož očitě vidíme, za starého věku lidé bíchu nábožnější nežli nyní. Neb již v dětech větší zlost panuje z chytrosti nežli dříve v starých. A proč? Nebo vešken svět v zlosti ďábelské položen jest. Také nyní již sú nastali časové, ktož by chtěl pr</w:t>
      </w:r>
      <w:r>
        <w:rPr>
          <w:rStyle w:val="Text"/>
        </w:rPr>
        <w:t>avdu praviti velikým lidem, ač by jemu hlavy nezbili, ale na jiném, kdež by mohli, tu by uškodili. A také málo jest těch, ješto by se směli o pravdu pokusiti, neb postaviti před mocnú ruku. Ale třesú se na kázaní, kdež není mocnú rukú kázen. Ale Foka kovář</w:t>
      </w:r>
      <w:r>
        <w:rPr>
          <w:rStyle w:val="Text"/>
        </w:rPr>
        <w:t xml:space="preserve"> jest každý dobrý křesťan, </w:t>
      </w:r>
      <w:r>
        <w:rPr>
          <w:rStyle w:val="foliace"/>
        </w:rPr>
        <w:t xml:space="preserve">35v </w:t>
      </w:r>
      <w:r>
        <w:rPr>
          <w:rStyle w:val="Text"/>
        </w:rPr>
        <w:t>jenž se věrně po svú rukú obchodí. Nebo každý věrný křesťan na každý den dlužen jest otci svému, totižto Bohu, Otci nebeskému, dáti dva peníze, totižto milost a počest. Milost, že nás tak miloval, že za nás</w:t>
      </w:r>
      <w:r>
        <w:rPr>
          <w:rStyle w:val="Text"/>
          <w:rFonts w:eastAsia="Arial Unicode MS"/>
        </w:rPr>
        <w:t xml:space="preserve"> </w:t>
      </w:r>
      <w:r>
        <w:rPr>
          <w:rStyle w:val="Text"/>
        </w:rPr>
        <w:t>Syna svého jedinké</w:t>
      </w:r>
      <w:r>
        <w:rPr>
          <w:rStyle w:val="Text"/>
        </w:rPr>
        <w:t xml:space="preserve">ho na zemi ráčil poslati a hanebnú smrtí sníti. Čest nebo všecko dobré od něho pochází a bez něho nic dobrého nemóžem </w:t>
      </w:r>
      <w:r>
        <w:rPr>
          <w:rStyle w:val="emendace"/>
        </w:rPr>
        <w:t xml:space="preserve">nemóžem </w:t>
      </w:r>
      <w:r>
        <w:rPr>
          <w:rStyle w:val="pramen"/>
        </w:rPr>
        <w:t xml:space="preserve">nemoz </w:t>
      </w:r>
      <w:r>
        <w:rPr>
          <w:rStyle w:val="Text"/>
        </w:rPr>
        <w:t xml:space="preserve">učiniti. Také dvú peněz máme synu svému pójčiti. A kdež jest ten? Zajisté o němž Izaiáš prorok dí: „Dietě se nám narodilo a </w:t>
      </w:r>
      <w:r>
        <w:rPr>
          <w:rStyle w:val="Text"/>
        </w:rPr>
        <w:t>Syn boží jest nám dán.“ Ale kterakých jemu máme peněz pójčiti? Zajisté dvú peněz na každý den, totižto dobrú vuoli i dobrý skutek, dokudž sme živi. A když ochudnem, to jest v súdný den, když nazi se postavíme a nic s sebú nenesúce, jedno své skutky a hřích</w:t>
      </w:r>
      <w:r>
        <w:rPr>
          <w:rStyle w:val="Text"/>
        </w:rPr>
        <w:t xml:space="preserve">y, tedy on vrátí nám ta dva peníze u </w:t>
      </w:r>
      <w:r>
        <w:rPr>
          <w:rStyle w:val="Text"/>
          <w:rFonts w:eastAsia="Arial Unicode MS"/>
        </w:rPr>
        <w:t>věč</w:t>
      </w:r>
      <w:r>
        <w:rPr>
          <w:rStyle w:val="Text"/>
        </w:rPr>
        <w:t>ném životě. Jakož jest psáno: „Stokrát více vezmete a věčným životem vlásti budete.“ Také dva peníze ztracujem, kteréž na svú ženu nakládáme, totiž na své tělo, jenž se vždy protiví naší duši. Ta dva peníze sta zlá v</w:t>
      </w:r>
      <w:r>
        <w:rPr>
          <w:rStyle w:val="Text"/>
        </w:rPr>
        <w:t xml:space="preserve">óle a zlý skutek, jemuž tělo hoduje. </w:t>
      </w:r>
      <w:r>
        <w:rPr>
          <w:rStyle w:val="poznamka"/>
        </w:rPr>
        <w:t xml:space="preserve">zjevně chybný zápis věty </w:t>
      </w:r>
      <w:r>
        <w:rPr>
          <w:rStyle w:val="internipoznamka"/>
        </w:rPr>
        <w:t xml:space="preserve">v rkp. „jež (s ligaturou) tělo (z původního </w:t>
      </w:r>
      <w:r>
        <w:rPr>
          <w:rStyle w:val="internipoznamka"/>
        </w:rPr>
        <w:lastRenderedPageBreak/>
        <w:t>tělu)“. Oesterley 58 s. 359: převrácený pořádek předchozích dvou vět, „sunt mala voluptas et actus malus, que continue operantur ex obliqua voluntate“</w:t>
      </w:r>
      <w:r>
        <w:rPr>
          <w:rStyle w:val="internipoznamka"/>
        </w:rPr>
        <w:t xml:space="preserve">; Bára: hodovati s kým, v něčem, ComestC 302a1 /Herodes/ den svého narozenie hodováše: hodovati co, slaviti co; GestaB „jenž tělu holduje“, GestaU „jenž tělu holduje“ (s ligaturou nad e) - OK </w:t>
      </w:r>
      <w:r>
        <w:rPr>
          <w:rStyle w:val="Text"/>
        </w:rPr>
        <w:t>A za to mnoho máme zde trpěti</w:t>
      </w:r>
      <w:r>
        <w:rPr>
          <w:rStyle w:val="Text"/>
          <w:rFonts w:eastAsia="Arial Unicode MS"/>
        </w:rPr>
        <w:t xml:space="preserve"> </w:t>
      </w:r>
      <w:r>
        <w:rPr>
          <w:rStyle w:val="Text"/>
        </w:rPr>
        <w:t xml:space="preserve">i na onom světě. Také dva peníze na každý den </w:t>
      </w:r>
      <w:r>
        <w:rPr>
          <w:rStyle w:val="foliace"/>
        </w:rPr>
        <w:t xml:space="preserve">36r </w:t>
      </w:r>
      <w:r>
        <w:rPr>
          <w:rStyle w:val="Text"/>
        </w:rPr>
        <w:t>na se nakládáme a k svéj potřebě utracujem, totižto ač milujem Boha nade všecko stvoření a svého bližního jako sami se. Protož budeme li tyto peníze tak obracovati, bez pochybení přijdem do nebeského králov</w:t>
      </w:r>
      <w:r>
        <w:rPr>
          <w:rStyle w:val="Text"/>
        </w:rPr>
        <w:t>ství.</w:t>
      </w:r>
    </w:p>
    <w:p w:rsidR="00B0057E" w:rsidRDefault="00B0057E">
      <w:pPr>
        <w:pStyle w:val="Volnyradek"/>
      </w:pPr>
    </w:p>
    <w:p w:rsidR="00B0057E" w:rsidRDefault="009821DA">
      <w:pPr>
        <w:pStyle w:val="Nadpis"/>
      </w:pPr>
      <w:r>
        <w:rPr>
          <w:rStyle w:val="internipoznamka"/>
        </w:rPr>
        <w:t xml:space="preserve">XXXVII. </w:t>
      </w:r>
      <w:r>
        <w:rPr>
          <w:rStyle w:val="Text"/>
        </w:rPr>
        <w:t>O zloději</w:t>
      </w:r>
      <w:r>
        <w:rPr>
          <w:rStyle w:val="internipoznamka"/>
        </w:rPr>
        <w:t>ad penitenciam et c[o]nfesionem D[omi]nica 11 Tri[nitatis] apud divu[m] Petrum A Letare et*</w:t>
      </w:r>
    </w:p>
    <w:p w:rsidR="00B0057E" w:rsidRDefault="009821DA">
      <w:pPr>
        <w:rPr>
          <w:rFonts w:eastAsia="Arial Unicode MS"/>
        </w:rPr>
      </w:pPr>
      <w:r>
        <w:rPr>
          <w:rStyle w:val="Text"/>
        </w:rPr>
        <w:t xml:space="preserve">Denagarius tak řečený césař toho času, když kraloval, ustavil za zákon, aby ktožkoli s kterúžkoli vinú když by </w:t>
      </w:r>
      <w:r>
        <w:rPr>
          <w:rStyle w:val="Text"/>
          <w:rFonts w:eastAsia="Arial Unicode MS"/>
        </w:rPr>
        <w:t>jat byl a před súdci přiveden</w:t>
      </w:r>
      <w:r>
        <w:rPr>
          <w:rStyle w:val="Text"/>
          <w:rFonts w:eastAsia="Arial Unicode MS"/>
        </w:rPr>
        <w:t xml:space="preserve"> a uměl tři pravdy pověděti tak jistě, že by ižádný proti tomu nemohl odpověděti, by pravé nebyly, by nejvíc závinu měl, aby při životě ostal se vším dědičstvím.</w:t>
      </w:r>
    </w:p>
    <w:p w:rsidR="00B0057E" w:rsidRDefault="009821DA">
      <w:pPr>
        <w:rPr>
          <w:rFonts w:eastAsia="Arial Unicode MS"/>
        </w:rPr>
      </w:pPr>
      <w:r>
        <w:rPr>
          <w:rStyle w:val="Text"/>
        </w:rPr>
        <w:t>Přihodilo se, že některaký rytíř proti císaři vstal a mnoho zlého v jeho panství učinil, netol</w:t>
      </w:r>
      <w:r>
        <w:rPr>
          <w:rStyle w:val="Text"/>
        </w:rPr>
        <w:t xml:space="preserve">iko by zlodějsky a násilím bral, ale i lidi rozličně hubil. Tu pak popravce císařóv jej jal a svázaného před súdci přivedl. Ale když den přišel, súdce řekl k němu: „Milý, víš li ustavení zákona? “ Vece: „Vím, pane; tři pravdy musím </w:t>
      </w:r>
      <w:r>
        <w:rPr>
          <w:rStyle w:val="Text"/>
          <w:rFonts w:eastAsia="Arial Unicode MS"/>
        </w:rPr>
        <w:t xml:space="preserve">pověděti, ač chci smrti </w:t>
      </w:r>
      <w:r>
        <w:rPr>
          <w:rStyle w:val="Text"/>
          <w:rFonts w:eastAsia="Arial Unicode MS"/>
        </w:rPr>
        <w:t>ujíti.</w:t>
      </w:r>
      <w:r>
        <w:rPr>
          <w:rStyle w:val="Text"/>
        </w:rPr>
        <w:t>“</w:t>
      </w:r>
      <w:r>
        <w:rPr>
          <w:rStyle w:val="Text"/>
          <w:rFonts w:eastAsia="Arial Unicode MS"/>
        </w:rPr>
        <w:t xml:space="preserve"> Vece k němu súdce: „Brzo ustavení zákona naplň, anebo dnes budeš odpraven na šibenici.</w:t>
      </w:r>
      <w:r>
        <w:rPr>
          <w:rStyle w:val="Text"/>
        </w:rPr>
        <w:t>“</w:t>
      </w:r>
      <w:r>
        <w:rPr>
          <w:rStyle w:val="Text"/>
          <w:rFonts w:eastAsia="Arial Unicode MS"/>
        </w:rPr>
        <w:t xml:space="preserve"> Tedy on vece: „Pane súdce, kaž všem mlčeti!</w:t>
      </w:r>
      <w:r>
        <w:rPr>
          <w:rStyle w:val="Text"/>
        </w:rPr>
        <w:t>“</w:t>
      </w:r>
      <w:r>
        <w:rPr>
          <w:rStyle w:val="Text"/>
          <w:rFonts w:eastAsia="Arial Unicode MS"/>
        </w:rPr>
        <w:t xml:space="preserve"> A když se to stalo, vece: „Aj, pane, toť jest prvá </w:t>
      </w:r>
      <w:r>
        <w:rPr>
          <w:rStyle w:val="emendace"/>
          <w:rFonts w:eastAsia="Arial Unicode MS"/>
        </w:rPr>
        <w:t xml:space="preserve">prvá </w:t>
      </w:r>
      <w:r>
        <w:rPr>
          <w:rStyle w:val="pramen"/>
          <w:rFonts w:eastAsia="Arial Unicode MS"/>
        </w:rPr>
        <w:t xml:space="preserve">prawa </w:t>
      </w:r>
      <w:r>
        <w:rPr>
          <w:rStyle w:val="Text"/>
          <w:rFonts w:eastAsia="Arial Unicode MS"/>
        </w:rPr>
        <w:t xml:space="preserve">pravda, </w:t>
      </w:r>
      <w:r>
        <w:rPr>
          <w:rStyle w:val="foliace"/>
          <w:rFonts w:eastAsia="Arial Unicode MS"/>
        </w:rPr>
        <w:t xml:space="preserve">36v </w:t>
      </w:r>
      <w:r>
        <w:rPr>
          <w:rStyle w:val="Text"/>
          <w:rFonts w:eastAsia="Arial Unicode MS"/>
        </w:rPr>
        <w:t>kterúž přede všemi ohlašuji, že všecky sv</w:t>
      </w:r>
      <w:r>
        <w:rPr>
          <w:rStyle w:val="Text"/>
          <w:rFonts w:eastAsia="Arial Unicode MS"/>
        </w:rPr>
        <w:t>é dni, jakž sem k rozumu přišel, byl sem zlý člověk.</w:t>
      </w:r>
      <w:r>
        <w:rPr>
          <w:rStyle w:val="Text"/>
        </w:rPr>
        <w:t>“</w:t>
      </w:r>
      <w:r>
        <w:rPr>
          <w:rStyle w:val="Text"/>
          <w:rFonts w:eastAsia="Arial Unicode MS"/>
        </w:rPr>
        <w:t xml:space="preserve"> Uslyšav to súdce, řekl k těm, jenž při tom stáli: „Zdá li se vám pravda, což tento praví?</w:t>
      </w:r>
      <w:r>
        <w:rPr>
          <w:rStyle w:val="Text"/>
        </w:rPr>
        <w:t>“</w:t>
      </w:r>
      <w:r>
        <w:rPr>
          <w:rStyle w:val="Text"/>
          <w:rFonts w:eastAsia="Arial Unicode MS"/>
        </w:rPr>
        <w:t xml:space="preserve"> Tedy oni vecechu: „Pane, by nebyl zlý, tak hanebně by sem nebyl přiveden.</w:t>
      </w:r>
      <w:r>
        <w:rPr>
          <w:rStyle w:val="Text"/>
        </w:rPr>
        <w:t>“</w:t>
      </w:r>
      <w:r>
        <w:rPr>
          <w:rStyle w:val="Text"/>
          <w:rFonts w:eastAsia="Arial Unicode MS"/>
        </w:rPr>
        <w:t xml:space="preserve"> I vece k němu súdce druhé: „Pověz mi</w:t>
      </w:r>
      <w:r>
        <w:rPr>
          <w:rStyle w:val="Text"/>
          <w:rFonts w:eastAsia="Arial Unicode MS"/>
        </w:rPr>
        <w:t xml:space="preserve"> druhé pravdu.</w:t>
      </w:r>
      <w:r>
        <w:rPr>
          <w:rStyle w:val="Text"/>
        </w:rPr>
        <w:t>“</w:t>
      </w:r>
      <w:r>
        <w:rPr>
          <w:rStyle w:val="Text"/>
          <w:rFonts w:eastAsia="Arial Unicode MS"/>
        </w:rPr>
        <w:t xml:space="preserve"> On vece: „Druhá pravda jest tato: Velmi sem zamúcen i příliš mi se nelíbí, že sem tak hanebně sem přiveden.</w:t>
      </w:r>
      <w:r>
        <w:rPr>
          <w:rStyle w:val="Text"/>
        </w:rPr>
        <w:t>“</w:t>
      </w:r>
      <w:r>
        <w:rPr>
          <w:rStyle w:val="Text"/>
          <w:rFonts w:eastAsia="Arial Unicode MS"/>
        </w:rPr>
        <w:t xml:space="preserve"> Vece súdce: „Jistě věřímť dobře, dobře toho. Protož pověz třetí pravdu a vysvoboď se od smrti, jižť platí.“ Tedy on vece: „Tatoť je</w:t>
      </w:r>
      <w:r>
        <w:rPr>
          <w:rStyle w:val="Text"/>
          <w:rFonts w:eastAsia="Arial Unicode MS"/>
        </w:rPr>
        <w:t xml:space="preserve">st třetí pravda: Bych jednú z vaší moci vyšel, nikdy bych v této postavě hanebné v toto místo dobrovolně nepřišel.“ Vece jemu súdce: „Zajisté s’ dosti múdře odpověděl, tak že s’ se </w:t>
      </w:r>
      <w:r>
        <w:rPr>
          <w:rStyle w:val="doplnenytext"/>
          <w:rFonts w:eastAsia="Arial Unicode MS"/>
        </w:rPr>
        <w:t xml:space="preserve">s </w:t>
      </w:r>
      <w:r>
        <w:rPr>
          <w:rStyle w:val="Text"/>
          <w:rFonts w:eastAsia="Arial Unicode MS"/>
        </w:rPr>
        <w:t xml:space="preserve">smrti </w:t>
      </w:r>
      <w:r>
        <w:rPr>
          <w:rStyle w:val="internipoznamka"/>
          <w:rFonts w:eastAsia="Arial Unicode MS"/>
        </w:rPr>
        <w:t xml:space="preserve">GestaB: „s smrti“, GestaU „od smrti“ - OK </w:t>
      </w:r>
      <w:r>
        <w:rPr>
          <w:rStyle w:val="Text"/>
          <w:rFonts w:eastAsia="Arial Unicode MS"/>
        </w:rPr>
        <w:t xml:space="preserve">vymluvil. Jdi v pokoji a </w:t>
      </w:r>
      <w:r>
        <w:rPr>
          <w:rStyle w:val="Text"/>
          <w:rFonts w:eastAsia="Arial Unicode MS"/>
        </w:rPr>
        <w:t>neroď více zle činiti.“</w:t>
      </w:r>
    </w:p>
    <w:p w:rsidR="00B0057E" w:rsidRDefault="009821DA">
      <w:pPr>
        <w:pStyle w:val="Nadpis"/>
      </w:pPr>
      <w:r>
        <w:rPr>
          <w:rStyle w:val="Text"/>
        </w:rPr>
        <w:t>Vejklad toho tento jest</w:t>
      </w:r>
    </w:p>
    <w:p w:rsidR="00B0057E" w:rsidRDefault="009821DA">
      <w:r>
        <w:rPr>
          <w:rStyle w:val="Text"/>
        </w:rPr>
        <w:t xml:space="preserve">Najmilejší! Tento césař jest Pán náš milý Ježíš Kristus, jenž taký zákon ustavil, že kterýžkoli hříšník před rozumným súdcí, to jest před múdrým zpovědlníkem, poví tři pravdy jistě, že črtí proti tomu nebudú </w:t>
      </w:r>
      <w:r>
        <w:rPr>
          <w:rStyle w:val="Text"/>
        </w:rPr>
        <w:t xml:space="preserve">moci </w:t>
      </w:r>
      <w:r>
        <w:rPr>
          <w:rStyle w:val="foliace"/>
        </w:rPr>
        <w:t xml:space="preserve">37r </w:t>
      </w:r>
      <w:r>
        <w:rPr>
          <w:rStyle w:val="Text"/>
        </w:rPr>
        <w:t xml:space="preserve">nic odpověděti, věčný život bude mieti. Prvá pravda </w:t>
      </w:r>
      <w:r>
        <w:rPr>
          <w:rStyle w:val="emendace"/>
        </w:rPr>
        <w:t xml:space="preserve">pravda </w:t>
      </w:r>
      <w:r>
        <w:rPr>
          <w:rStyle w:val="pramen"/>
        </w:rPr>
        <w:t xml:space="preserve">prwda </w:t>
      </w:r>
      <w:r>
        <w:rPr>
          <w:rStyle w:val="Text"/>
        </w:rPr>
        <w:t>jest, aby řekl: „Já sem zlý člověk a mnohými hříchy z své mladosti obtížen.</w:t>
      </w:r>
      <w:r>
        <w:rPr>
          <w:rStyle w:val="Text"/>
          <w:rFonts w:eastAsia="Arial Unicode MS"/>
        </w:rPr>
        <w:t>“</w:t>
      </w:r>
      <w:r>
        <w:rPr>
          <w:rStyle w:val="Text"/>
        </w:rPr>
        <w:t xml:space="preserve"> Druhá pravda jest, aby měl na hříchy žalost a k tomu velikú tesknost, že s</w:t>
      </w:r>
      <w:r>
        <w:rPr>
          <w:rStyle w:val="Text"/>
          <w:rFonts w:eastAsia="Arial Unicode MS"/>
        </w:rPr>
        <w:t>’</w:t>
      </w:r>
      <w:r>
        <w:rPr>
          <w:rStyle w:val="Text"/>
        </w:rPr>
        <w:t xml:space="preserve"> kdy Pána Boha rozhněval pro s</w:t>
      </w:r>
      <w:r>
        <w:rPr>
          <w:rStyle w:val="Text"/>
        </w:rPr>
        <w:t>vú nestatečnost. A z toho má mieti zkrúšení srdečné, svatú zpověd a dosti učinění. Třetí pravda</w:t>
      </w:r>
      <w:r>
        <w:rPr>
          <w:rStyle w:val="emendace"/>
        </w:rPr>
        <w:t xml:space="preserve">pravda </w:t>
      </w:r>
      <w:r>
        <w:rPr>
          <w:rStyle w:val="pramen"/>
        </w:rPr>
        <w:t>pradwda</w:t>
      </w:r>
      <w:r>
        <w:rPr>
          <w:rStyle w:val="Text"/>
        </w:rPr>
        <w:t xml:space="preserve">, by jich </w:t>
      </w:r>
      <w:r>
        <w:rPr>
          <w:rStyle w:val="Text"/>
        </w:rPr>
        <w:lastRenderedPageBreak/>
        <w:t>jednú odbyl, aby se nikdy v ně nenavracoval zase s onú cizoložnicí, jížto bylo řečeno od Pána Jezukrista: „Jdi a neroď více hřešiti!</w:t>
      </w:r>
      <w:r>
        <w:rPr>
          <w:rStyle w:val="Text"/>
          <w:rFonts w:eastAsia="Arial Unicode MS"/>
        </w:rPr>
        <w:t>“</w:t>
      </w:r>
      <w:r>
        <w:rPr>
          <w:rStyle w:val="Text"/>
        </w:rPr>
        <w:t xml:space="preserve"> A t</w:t>
      </w:r>
      <w:r>
        <w:rPr>
          <w:rStyle w:val="Text"/>
        </w:rPr>
        <w:t>ak věčného života dojdeš.</w:t>
      </w:r>
    </w:p>
    <w:p w:rsidR="00B0057E" w:rsidRDefault="00B0057E">
      <w:pPr>
        <w:pStyle w:val="Volnyradek"/>
      </w:pPr>
    </w:p>
    <w:p w:rsidR="00B0057E" w:rsidRDefault="009821DA">
      <w:r>
        <w:rPr>
          <w:rStyle w:val="internipoznamka"/>
        </w:rPr>
        <w:t xml:space="preserve">XXXVIII. </w:t>
      </w:r>
      <w:r>
        <w:rPr>
          <w:rStyle w:val="Text"/>
        </w:rPr>
        <w:t>Otozias král tak řečený měl tři syny, kteréž velmi milováše. Ten jistý král ustavičnú válku vede proti králi ejipskému a všecko, což měl, na tu válku naložil kromě jediného stromu nebo dřeva. A to dřevo mějíše takovú moc</w:t>
      </w:r>
      <w:r>
        <w:rPr>
          <w:rStyle w:val="Text"/>
        </w:rPr>
        <w:t xml:space="preserve">, jenž každý nemocný, </w:t>
      </w:r>
      <w:r>
        <w:rPr>
          <w:rStyle w:val="doplnenytext"/>
        </w:rPr>
        <w:t xml:space="preserve">kterýž </w:t>
      </w:r>
      <w:r>
        <w:rPr>
          <w:rStyle w:val="poznamka"/>
        </w:rPr>
        <w:t xml:space="preserve">doplněno podle rkp. GestaB </w:t>
      </w:r>
      <w:r>
        <w:rPr>
          <w:rStyle w:val="Text"/>
        </w:rPr>
        <w:t>z toho dřeva jedl ovoce, zdraví přijal, kromě malomocného. Ale když ten jistý král až na smrt nemocen byl, zavolal svého prvorozeného syna a řka: „Tak sem velmě tě i tvé bratry miloval, že sem všecko,</w:t>
      </w:r>
      <w:r>
        <w:rPr>
          <w:rStyle w:val="Text"/>
        </w:rPr>
        <w:t xml:space="preserve"> což sem měl, pro vás ustavičnú válkú utratil, kromě toho dřeva, jenž všecky </w:t>
      </w:r>
      <w:r>
        <w:rPr>
          <w:rStyle w:val="foliace"/>
        </w:rPr>
        <w:t xml:space="preserve">37v </w:t>
      </w:r>
      <w:r>
        <w:rPr>
          <w:rStyle w:val="Text"/>
        </w:rPr>
        <w:t>nemoci uzdravuje kromě malomocenství. A že ty si mój prvorozený syn, tobě oddávám to dřevo, k němuž všecko to, což jest pod zemí i nad zemí.</w:t>
      </w:r>
      <w:r>
        <w:rPr>
          <w:rStyle w:val="Text"/>
          <w:rFonts w:eastAsia="Arial Unicode MS"/>
        </w:rPr>
        <w:t>“</w:t>
      </w:r>
      <w:r>
        <w:rPr>
          <w:rStyle w:val="Text"/>
        </w:rPr>
        <w:t xml:space="preserve"> I vece král: „Zavolaj druhého bra</w:t>
      </w:r>
      <w:r>
        <w:rPr>
          <w:rStyle w:val="Text"/>
        </w:rPr>
        <w:t>tra svého!</w:t>
      </w:r>
      <w:r>
        <w:rPr>
          <w:rStyle w:val="Text"/>
          <w:rFonts w:eastAsia="Arial Unicode MS"/>
        </w:rPr>
        <w:t>“</w:t>
      </w:r>
      <w:r>
        <w:rPr>
          <w:rStyle w:val="Text"/>
        </w:rPr>
        <w:t xml:space="preserve"> A když přišel, vece král jemu: „Milý, ty syn mój milý druhý, tobě odkazuji toho dřeva dlúhost a širokost.</w:t>
      </w:r>
      <w:r>
        <w:rPr>
          <w:rStyle w:val="Text"/>
          <w:rFonts w:eastAsia="Arial Unicode MS"/>
        </w:rPr>
        <w:t>“</w:t>
      </w:r>
      <w:r>
        <w:rPr>
          <w:rStyle w:val="Text"/>
        </w:rPr>
        <w:t xml:space="preserve"> A řekl to, vece k němu: „Zavolaj třetího bratra svého!</w:t>
      </w:r>
      <w:r>
        <w:rPr>
          <w:rStyle w:val="Text"/>
          <w:rFonts w:eastAsia="Arial Unicode MS"/>
        </w:rPr>
        <w:t>“</w:t>
      </w:r>
      <w:r>
        <w:rPr>
          <w:rStyle w:val="Text"/>
        </w:rPr>
        <w:t xml:space="preserve"> Když přišel, vece k němu král: „Ty si mój syn najmlasší. Tobě odkazuji suché i sy</w:t>
      </w:r>
      <w:r>
        <w:rPr>
          <w:rStyle w:val="Text"/>
        </w:rPr>
        <w:t>rové.</w:t>
      </w:r>
      <w:r>
        <w:rPr>
          <w:rStyle w:val="Text"/>
          <w:rFonts w:eastAsia="Arial Unicode MS"/>
        </w:rPr>
        <w:t>“</w:t>
      </w:r>
      <w:r>
        <w:rPr>
          <w:rStyle w:val="Text"/>
        </w:rPr>
        <w:t xml:space="preserve"> Tedy on jako jiná dva bratry </w:t>
      </w:r>
      <w:r>
        <w:rPr>
          <w:rStyle w:val="internipoznamka"/>
        </w:rPr>
        <w:t xml:space="preserve">v rkp. „bratry“; duál vlastní podle sklonění -o kmenů, oproti časnějšímu hromadnému tvaru „bratřie“ Geb. Skloňování s. 89 - OK </w:t>
      </w:r>
      <w:r>
        <w:rPr>
          <w:rStyle w:val="Text"/>
        </w:rPr>
        <w:t>vece: „Král nebeský račť odplatiti.</w:t>
      </w:r>
      <w:r>
        <w:rPr>
          <w:rStyle w:val="Text"/>
          <w:rFonts w:eastAsia="Arial Unicode MS"/>
        </w:rPr>
        <w:t>“</w:t>
      </w:r>
      <w:r>
        <w:rPr>
          <w:rStyle w:val="Text"/>
        </w:rPr>
        <w:t xml:space="preserve"> A tak ten král ihned potom svú duši pustil a počestně jest pochován, jakož na krále sluší.</w:t>
      </w:r>
    </w:p>
    <w:p w:rsidR="00B0057E" w:rsidRDefault="009821DA">
      <w:r>
        <w:rPr>
          <w:rStyle w:val="Text"/>
        </w:rPr>
        <w:t>Když se to všecko skona, prvorozený syn uvázal se v dřevo, jako by samého jeho bylo. Uslyšav to druhý bratr, vece k němu: „Kterým právem v to dřevo se uvázal?</w:t>
      </w:r>
      <w:r>
        <w:rPr>
          <w:rStyle w:val="Text"/>
          <w:rFonts w:eastAsia="Arial Unicode MS"/>
        </w:rPr>
        <w:t>“</w:t>
      </w:r>
      <w:r>
        <w:rPr>
          <w:rStyle w:val="Text"/>
        </w:rPr>
        <w:t xml:space="preserve"> Tedy</w:t>
      </w:r>
      <w:r>
        <w:rPr>
          <w:rStyle w:val="Text"/>
          <w:rFonts w:eastAsia="Arial Unicode MS"/>
        </w:rPr>
        <w:t xml:space="preserve"> </w:t>
      </w:r>
      <w:r>
        <w:rPr>
          <w:rStyle w:val="Text"/>
        </w:rPr>
        <w:t>on vece: „Pravým dědictvem; nebo dal mi na tom dřevě, což jest pod zemí i nad zemí. Protož všecko dřevo držím i držeti míním.</w:t>
      </w:r>
      <w:r>
        <w:rPr>
          <w:rStyle w:val="Text"/>
          <w:rFonts w:eastAsia="Arial Unicode MS"/>
        </w:rPr>
        <w:t>“</w:t>
      </w:r>
      <w:r>
        <w:rPr>
          <w:rStyle w:val="Text"/>
        </w:rPr>
        <w:t xml:space="preserve"> Tedy druhý bratr vece: „Ne, otec mój dal mi na tom dřevě dlúhost, širokost i hlubokost, to jest v kořeni, v prostředce i na vrch</w:t>
      </w:r>
      <w:r>
        <w:rPr>
          <w:rStyle w:val="Text"/>
        </w:rPr>
        <w:t>u;</w:t>
      </w:r>
      <w:r>
        <w:rPr>
          <w:rStyle w:val="Text"/>
          <w:rFonts w:eastAsia="Arial Unicode MS"/>
        </w:rPr>
        <w:t xml:space="preserve"> </w:t>
      </w:r>
      <w:r>
        <w:rPr>
          <w:rStyle w:val="Text"/>
        </w:rPr>
        <w:t>a protož pravým právem mé jest dřevo.</w:t>
      </w:r>
      <w:r>
        <w:rPr>
          <w:rStyle w:val="Text"/>
          <w:rFonts w:eastAsia="Arial Unicode MS"/>
        </w:rPr>
        <w:t>“</w:t>
      </w:r>
      <w:r>
        <w:rPr>
          <w:rStyle w:val="Text"/>
        </w:rPr>
        <w:t xml:space="preserve"> Tedy najmlazší, uslyšev to i tyto řeči od dvú bratrú, vece jima: „Milí, kterým právem vy dva </w:t>
      </w:r>
      <w:r>
        <w:rPr>
          <w:rStyle w:val="foliace"/>
        </w:rPr>
        <w:t xml:space="preserve">38r </w:t>
      </w:r>
      <w:r>
        <w:rPr>
          <w:rStyle w:val="Text"/>
        </w:rPr>
        <w:t xml:space="preserve">uvazujete se v to dřevo? Však otec mój dal mi na tom dřevě to všecko, což s něho jest suché i syrové? Protož mé jest </w:t>
      </w:r>
      <w:r>
        <w:rPr>
          <w:rStyle w:val="Text"/>
        </w:rPr>
        <w:t>tak jako vaše. Ale</w:t>
      </w:r>
      <w:r>
        <w:rPr>
          <w:rStyle w:val="Text"/>
          <w:rFonts w:eastAsia="Arial Unicode MS"/>
        </w:rPr>
        <w:t xml:space="preserve"> </w:t>
      </w:r>
      <w:r>
        <w:rPr>
          <w:rStyle w:val="Text"/>
        </w:rPr>
        <w:t>slyšte mě, milí bratří, aby krik mezi námi nebyl, protože sme bratří. Poďme k králi, jenž k nám k súsedství příleží, a kterakž nás ten král rozsúdí, uslyše naše pře, mějmež na tom dosti.</w:t>
      </w:r>
      <w:r>
        <w:rPr>
          <w:rStyle w:val="Text"/>
          <w:rFonts w:eastAsia="Arial Unicode MS"/>
        </w:rPr>
        <w:t>“</w:t>
      </w:r>
      <w:r>
        <w:rPr>
          <w:rStyle w:val="Text"/>
        </w:rPr>
        <w:t xml:space="preserve"> Vecesta oba: „Ano na tom dosti, a dobrá rada.</w:t>
      </w:r>
      <w:r>
        <w:rPr>
          <w:rStyle w:val="Text"/>
          <w:rFonts w:eastAsia="Arial Unicode MS"/>
        </w:rPr>
        <w:t>“</w:t>
      </w:r>
      <w:r>
        <w:rPr>
          <w:rStyle w:val="Text"/>
        </w:rPr>
        <w:t xml:space="preserve"> A </w:t>
      </w:r>
      <w:r>
        <w:rPr>
          <w:rStyle w:val="Text"/>
        </w:rPr>
        <w:t>když přišli před krále, každý svú při</w:t>
      </w:r>
      <w:r>
        <w:rPr>
          <w:rStyle w:val="Text"/>
          <w:rFonts w:eastAsia="Arial Unicode MS"/>
        </w:rPr>
        <w:t xml:space="preserve"> </w:t>
      </w:r>
      <w:r>
        <w:rPr>
          <w:rStyle w:val="Text"/>
        </w:rPr>
        <w:t>pověděl podlé otcova rozkázaní, tak jako jest svrchu psáno. Tedy král přeslyšav jich pře, řekl k prvorozenému: „Milý, ty chceš najlepší právo mieti na tom dřevě, protož musíš najprvé krev púštěti.</w:t>
      </w:r>
      <w:r>
        <w:rPr>
          <w:rStyle w:val="Text"/>
          <w:rFonts w:eastAsia="Arial Unicode MS"/>
        </w:rPr>
        <w:t>“</w:t>
      </w:r>
      <w:r>
        <w:rPr>
          <w:rStyle w:val="Text"/>
        </w:rPr>
        <w:t xml:space="preserve"> A zavolav púštědlník</w:t>
      </w:r>
      <w:r>
        <w:rPr>
          <w:rStyle w:val="Text"/>
        </w:rPr>
        <w:t xml:space="preserve">a, kázal jemu z pravé ruky krev púštěti. A učiniv to, otázal všech,  kde by jich otec pochován byl. A uptav se, kázal tělo vykopati a jednu kost z jeho těla vyníti a opět zase pochovati. A když se to stalo, povolav sluh svých, vece jim: „Vezměte kost toho </w:t>
      </w:r>
      <w:r>
        <w:rPr>
          <w:rStyle w:val="Text"/>
        </w:rPr>
        <w:t>krále mrtvého a v krev tohoto syna prvorozeného omočte, jakž najlép móžte. Potom na</w:t>
      </w:r>
      <w:r>
        <w:rPr>
          <w:rStyle w:val="Text"/>
          <w:rFonts w:eastAsia="Arial Unicode MS"/>
        </w:rPr>
        <w:t xml:space="preserve"> </w:t>
      </w:r>
      <w:r>
        <w:rPr>
          <w:rStyle w:val="Text"/>
        </w:rPr>
        <w:t xml:space="preserve">slunce i na povětří vyložte, ať by krev </w:t>
      </w:r>
      <w:r>
        <w:rPr>
          <w:rStyle w:val="emendace"/>
        </w:rPr>
        <w:t xml:space="preserve">krev </w:t>
      </w:r>
      <w:r>
        <w:rPr>
          <w:rStyle w:val="pramen"/>
        </w:rPr>
        <w:t xml:space="preserve">kew </w:t>
      </w:r>
      <w:r>
        <w:rPr>
          <w:rStyle w:val="Text"/>
        </w:rPr>
        <w:t>přischla k té jisté kosti. A když krev k té jisté kosti přischne, vezmúce kost, umýtež vodú.</w:t>
      </w:r>
      <w:r>
        <w:rPr>
          <w:rStyle w:val="Text"/>
          <w:rFonts w:eastAsia="Arial Unicode MS"/>
        </w:rPr>
        <w:t>“</w:t>
      </w:r>
      <w:r>
        <w:rPr>
          <w:rStyle w:val="Text"/>
        </w:rPr>
        <w:t xml:space="preserve"> </w:t>
      </w:r>
      <w:r>
        <w:rPr>
          <w:rStyle w:val="foliace"/>
        </w:rPr>
        <w:t xml:space="preserve">38v </w:t>
      </w:r>
      <w:r>
        <w:rPr>
          <w:rStyle w:val="Text"/>
        </w:rPr>
        <w:t>A tak se stalo. I když tu</w:t>
      </w:r>
      <w:r>
        <w:rPr>
          <w:rStyle w:val="Text"/>
        </w:rPr>
        <w:t xml:space="preserve"> krev myli vuodú, všecka se krev s kosti smyla doluov, a kost v své barvě zuostala jakožto dřieve. Tedy král vece druhému synu takéž jakož</w:t>
      </w:r>
      <w:r>
        <w:rPr>
          <w:rStyle w:val="Text"/>
          <w:rFonts w:eastAsia="Arial Unicode MS"/>
        </w:rPr>
        <w:t xml:space="preserve"> </w:t>
      </w:r>
      <w:r>
        <w:rPr>
          <w:rStyle w:val="Text"/>
        </w:rPr>
        <w:t>i prvnímu, aby krev púštěl, a v té jisté krvi přikázal svým, aby onu kost omočili a jako dříve na slunci sušili a pot</w:t>
      </w:r>
      <w:r>
        <w:rPr>
          <w:rStyle w:val="Text"/>
        </w:rPr>
        <w:t>om vodú myli. Když byla myta ta jistá kost, jakož i dříve krev se s ní všecka smyla, a kost v své barvě ostala. Vida to král i vece najmlazšímu: „Musíš i ty také krev púštěti takéž</w:t>
      </w:r>
      <w:r>
        <w:rPr>
          <w:rStyle w:val="Text"/>
          <w:rFonts w:eastAsia="Arial Unicode MS"/>
        </w:rPr>
        <w:t xml:space="preserve"> </w:t>
      </w:r>
      <w:r>
        <w:rPr>
          <w:rStyle w:val="Text"/>
        </w:rPr>
        <w:t xml:space="preserve">jakož i </w:t>
      </w:r>
      <w:r>
        <w:rPr>
          <w:rStyle w:val="Text"/>
        </w:rPr>
        <w:lastRenderedPageBreak/>
        <w:t>bratří tvoji.</w:t>
      </w:r>
      <w:r>
        <w:rPr>
          <w:rStyle w:val="Text"/>
          <w:rFonts w:eastAsia="Arial Unicode MS"/>
        </w:rPr>
        <w:t>“</w:t>
      </w:r>
      <w:r>
        <w:rPr>
          <w:rStyle w:val="Text"/>
        </w:rPr>
        <w:t xml:space="preserve"> A když se to stalo, že kost otce jeho v krvi omočena</w:t>
      </w:r>
      <w:r>
        <w:rPr>
          <w:rStyle w:val="Text"/>
        </w:rPr>
        <w:t xml:space="preserve"> byla a na slunci vyschla bíše, myjíchu tu kost vodú i strúháchu, avšak krev od ní nemohla se odmyti jako dříve. Viděv to král, vece jemu: „Ty si pravý syn jeho, neb krev tvá z této kosti pošla, ale bratří </w:t>
      </w:r>
      <w:r>
        <w:rPr>
          <w:rStyle w:val="internipoznamka"/>
        </w:rPr>
        <w:t xml:space="preserve">v rkp. „bratrzy“, bratr má  stč. v du. z pravidla </w:t>
      </w:r>
      <w:r>
        <w:rPr>
          <w:rStyle w:val="internipoznamka"/>
        </w:rPr>
        <w:t xml:space="preserve">tvar hromadný bratřie, Geb. Skloňování s. 89 - OK </w:t>
      </w:r>
      <w:r>
        <w:rPr>
          <w:rStyle w:val="Text"/>
        </w:rPr>
        <w:t>tvá oba sta ženimčice, ne z pravého lože, ale z tajného cizoložstva. Protož tobě to dřevo přisuzuji i tvým budúcím.</w:t>
      </w:r>
      <w:r>
        <w:rPr>
          <w:rStyle w:val="Text"/>
          <w:rFonts w:eastAsia="Arial Unicode MS"/>
        </w:rPr>
        <w:t xml:space="preserve">“ </w:t>
      </w:r>
      <w:r>
        <w:rPr>
          <w:rStyle w:val="Text"/>
        </w:rPr>
        <w:t>A když se to stalo, všickni chváléchu toho krále múdrost, že tak múdře ty bratry rozsúdil</w:t>
      </w:r>
      <w:r>
        <w:rPr>
          <w:rStyle w:val="Text"/>
        </w:rPr>
        <w:t>.</w:t>
      </w:r>
    </w:p>
    <w:p w:rsidR="00B0057E" w:rsidRDefault="009821DA">
      <w:r>
        <w:rPr>
          <w:rStyle w:val="Text"/>
        </w:rPr>
        <w:t>Najmilejší! Tento císař jest Pán náš Ježíš Kristus, jenž</w:t>
      </w:r>
      <w:r>
        <w:rPr>
          <w:rStyle w:val="Text"/>
          <w:rFonts w:eastAsia="Arial Unicode MS"/>
        </w:rPr>
        <w:t xml:space="preserve"> </w:t>
      </w:r>
      <w:r>
        <w:rPr>
          <w:rStyle w:val="Text"/>
        </w:rPr>
        <w:t xml:space="preserve">bojoval proti králi ejipskému, to jest proti diáblu, a všecko ztratil i utratil a naložil </w:t>
      </w:r>
      <w:r>
        <w:rPr>
          <w:rStyle w:val="foliace"/>
        </w:rPr>
        <w:t xml:space="preserve">39r </w:t>
      </w:r>
      <w:r>
        <w:rPr>
          <w:rStyle w:val="torzo"/>
        </w:rPr>
        <w:t xml:space="preserve">naložil </w:t>
      </w:r>
      <w:r>
        <w:rPr>
          <w:rStyle w:val="poznamka"/>
        </w:rPr>
        <w:t xml:space="preserve">zjevně chybný zápis </w:t>
      </w:r>
      <w:r>
        <w:rPr>
          <w:rStyle w:val="Text"/>
        </w:rPr>
        <w:t>na tu válku, takže neměl kde hlavy skrýti; a nic více neostalo, jediné jedn</w:t>
      </w:r>
      <w:r>
        <w:rPr>
          <w:rStyle w:val="Text"/>
        </w:rPr>
        <w:t>o dřevo, totižto kříž svatý. Z toho dřeva ktožkoli v paměti umučení Kristovo mieti bude, kterakž by koli nemocen byl, to jest kterýmiž by koli hříchy obvázán byl, zdraví nabude, totižto všech hříchóv prázen bude, ač k tomu přistúpí skrúšení srdečné, zpověd</w:t>
      </w:r>
      <w:r>
        <w:rPr>
          <w:rStyle w:val="Text"/>
        </w:rPr>
        <w:t xml:space="preserve"> svatá a dosti učinění, ač podobně k tomu bude moci přijíti, kromě malomocného, totižto zúfalého, jenž zúfá nad milosrdenstvím božským, jako Kain, Ezau, Jidáš, Saul a jiných mnoho. Ale skrze ty tři syny znamenávají se tří </w:t>
      </w:r>
      <w:r>
        <w:rPr>
          <w:rStyle w:val="internipoznamka"/>
        </w:rPr>
        <w:t>GestaU: trze ſtawowe, GestaB: třie</w:t>
      </w:r>
      <w:r>
        <w:rPr>
          <w:rStyle w:val="internipoznamka"/>
        </w:rPr>
        <w:t xml:space="preserve"> ſtawowé, GestaM: trzy ſtawowe, GestaM vesměs „y“ a adekvátní vysvětlení: krácení na území západním; ovšem Geb. Skloňování s. 402 regulérní tvar „tří“ - OK </w:t>
      </w:r>
      <w:r>
        <w:rPr>
          <w:rStyle w:val="Text"/>
        </w:rPr>
        <w:t>stavové lidští: Skrze prvého syna mocní a bohatí, jimžto dáno jest v dole i svrchu, totiž v zemi i v</w:t>
      </w:r>
      <w:r>
        <w:rPr>
          <w:rStyle w:val="Text"/>
        </w:rPr>
        <w:t xml:space="preserve"> povětří </w:t>
      </w:r>
      <w:r>
        <w:rPr>
          <w:rStyle w:val="doplnenytext"/>
        </w:rPr>
        <w:t xml:space="preserve">... </w:t>
      </w:r>
      <w:r>
        <w:rPr>
          <w:rStyle w:val="poznamka"/>
        </w:rPr>
        <w:t xml:space="preserve">chybějící text </w:t>
      </w:r>
      <w:r>
        <w:rPr>
          <w:rStyle w:val="Text"/>
        </w:rPr>
        <w:t>pýchy, a všecko s nichž pokání smyje. Skrze druhého syna znamenávají se súdce duchovní i světští; a ty zachází voda lakomství, když pro dary křivý súd vydávají. Ta dva syny nikakež nemóžeta ovoce kříže svatého okusiti, neb nejst</w:t>
      </w:r>
      <w:r>
        <w:rPr>
          <w:rStyle w:val="Text"/>
        </w:rPr>
        <w:t xml:space="preserve">a pravá syny, ale z cizoložstva. Skrze třetího syna, najmlazšího, znamenávají se sprostní křesťané, jichto krev nemóž smyta </w:t>
      </w:r>
      <w:r>
        <w:rPr>
          <w:rStyle w:val="foliace"/>
        </w:rPr>
        <w:t>39v</w:t>
      </w:r>
      <w:r>
        <w:rPr>
          <w:rStyle w:val="foliace"/>
          <w:rFonts w:eastAsia="Arial Unicode MS"/>
        </w:rPr>
        <w:t xml:space="preserve"> </w:t>
      </w:r>
      <w:r>
        <w:rPr>
          <w:rStyle w:val="Text"/>
        </w:rPr>
        <w:t>býti. Nebo to, což činí dobrého, ač je i něco protivného potká, všecko trpí míle, pamatujíce ukrutnú smrt svého milého Otce, Pán</w:t>
      </w:r>
      <w:r>
        <w:rPr>
          <w:rStyle w:val="Text"/>
        </w:rPr>
        <w:t>a Jezukrista. Protož ani voda smilstva ani lakomstva ani pýchy nemóž jich odraziti od milosti božské. Protož ovoce toho dřeva má jim přisúzeno býti, to jest věčný život. Amen.</w:t>
      </w:r>
    </w:p>
    <w:p w:rsidR="00B0057E" w:rsidRDefault="00B0057E">
      <w:pPr>
        <w:pStyle w:val="Volnyradek"/>
      </w:pPr>
    </w:p>
    <w:p w:rsidR="00B0057E" w:rsidRDefault="009821DA">
      <w:pPr>
        <w:pStyle w:val="Nadpis"/>
      </w:pPr>
      <w:r>
        <w:rPr>
          <w:rStyle w:val="internipoznamka"/>
        </w:rPr>
        <w:t xml:space="preserve">XXXIX. </w:t>
      </w:r>
      <w:r>
        <w:rPr>
          <w:rStyle w:val="Text"/>
        </w:rPr>
        <w:t>Tuto znamenaj</w:t>
      </w:r>
      <w:r>
        <w:rPr>
          <w:rStyle w:val="internipoznamka"/>
        </w:rPr>
        <w:t>pěkná*</w:t>
      </w:r>
    </w:p>
    <w:p w:rsidR="00B0057E" w:rsidRDefault="009821DA">
      <w:r>
        <w:rPr>
          <w:rStyle w:val="Text"/>
        </w:rPr>
        <w:t>Darius císař v Římě kraloval, jenž měl tři syny, kte</w:t>
      </w:r>
      <w:r>
        <w:rPr>
          <w:rStyle w:val="Text"/>
        </w:rPr>
        <w:t>réž velmě milováše. Ale stalo se, když měl umřéti, odkázal synu prvorozenému všecko dědičství své, druhému všecky nábytky, třetímu tři pěkné dárky, totižto prsten jeden, jednu záponu a jedno drahé sukno. Ale prsten tuto měl moc: ktožkoli ten prsten na prst</w:t>
      </w:r>
      <w:r>
        <w:rPr>
          <w:rStyle w:val="Text"/>
        </w:rPr>
        <w:t>u nosil, milost ode všech lidí mějíše, a skrze tu milost, začkoli prosil, ve všem byl uslyšán. A zápona tuto moc měla, že ktožkoli ji na svých prsích nosil, cožkoli jeho srdce podobného žádalo, všecko obdržal. Sukno také tuto moc mělo, že ktožkoli na ně vs</w:t>
      </w:r>
      <w:r>
        <w:rPr>
          <w:rStyle w:val="Text"/>
        </w:rPr>
        <w:t xml:space="preserve">edl a v sobě pomyslil, kdež žádal býti, na kterúkoli stranu světa, ihned bez meškání tam potažen byl. Tyto tři dárky nebo rúrky učinil </w:t>
      </w:r>
      <w:r>
        <w:rPr>
          <w:rStyle w:val="foliace"/>
        </w:rPr>
        <w:t xml:space="preserve">40r </w:t>
      </w:r>
      <w:r>
        <w:rPr>
          <w:rStyle w:val="Text"/>
        </w:rPr>
        <w:t>byl mistr Virgilius svými čáry. Ale když císař tyto tři rúrky najmlazšímu synu dával, řekl jemu: „Milý Jonato - neb j</w:t>
      </w:r>
      <w:r>
        <w:rPr>
          <w:rStyle w:val="Text"/>
        </w:rPr>
        <w:t>emu tak říkali - toto tré dávám tobě, jiného dědictví nebudeš mieti. Než mátě tvá v své moci bude je mieti, a když budeš potřebovati, jedno po druhém má tobě vydati.</w:t>
      </w:r>
      <w:r>
        <w:rPr>
          <w:rStyle w:val="Text"/>
          <w:rFonts w:eastAsia="Arial Unicode MS"/>
        </w:rPr>
        <w:t>“</w:t>
      </w:r>
      <w:r>
        <w:rPr>
          <w:rStyle w:val="Text"/>
        </w:rPr>
        <w:t xml:space="preserve"> Skonav to rozkázaní ten jistý césař, duši pustil a počestně jest pochován.</w:t>
      </w:r>
    </w:p>
    <w:p w:rsidR="00B0057E" w:rsidRDefault="009821DA">
      <w:r>
        <w:rPr>
          <w:rStyle w:val="Text"/>
        </w:rPr>
        <w:lastRenderedPageBreak/>
        <w:t>Potom starší d</w:t>
      </w:r>
      <w:r>
        <w:rPr>
          <w:rStyle w:val="Text"/>
        </w:rPr>
        <w:t>va syny v to, což jim bylo rozkázáno, ihned se uvázali. Ale třetí syn najmlazší zlatého prstene od své mateře požádal, aby se bral na učení. I vece jemu mátě: „Prsten tobě dám, aby se snažně učil a zlých se žen varoval.</w:t>
      </w:r>
      <w:r>
        <w:rPr>
          <w:rStyle w:val="Text"/>
          <w:rFonts w:eastAsia="Arial Unicode MS"/>
        </w:rPr>
        <w:t>“</w:t>
      </w:r>
      <w:r>
        <w:rPr>
          <w:rStyle w:val="Text"/>
        </w:rPr>
        <w:t xml:space="preserve"> Tedy ten jistý Jonatas, vzem od mat</w:t>
      </w:r>
      <w:r>
        <w:rPr>
          <w:rStyle w:val="Text"/>
        </w:rPr>
        <w:t xml:space="preserve">eře prsten, bral se na učení, kdežto dosti snažně se učíše. Potom jedna pěkná děvečka i libá potkavši jej na ulici, do svého domu jej pojala. A když s ní přebýváše a příliš ji miluje Jonatas dříveřečený, ten prsten na svém prstu nosíše a všech lidí milost </w:t>
      </w:r>
      <w:r>
        <w:rPr>
          <w:rStyle w:val="Text"/>
        </w:rPr>
        <w:t xml:space="preserve">mějíše, a cožkoli od nich žádal, vše obdržel. Tedy jeho milá, když to viděla, řekla jemu: „Ó milý paniče! Mnozíť o tobě mluví, poněvadž zlata ani stříbra nemáš, čím se obchodíš, a ižádného nedostatku </w:t>
      </w:r>
      <w:r>
        <w:rPr>
          <w:rStyle w:val="foliace"/>
        </w:rPr>
        <w:t xml:space="preserve">40v </w:t>
      </w:r>
      <w:r>
        <w:rPr>
          <w:rStyle w:val="Text"/>
        </w:rPr>
        <w:t>nemáš?</w:t>
      </w:r>
      <w:r>
        <w:rPr>
          <w:rStyle w:val="Text"/>
          <w:rFonts w:eastAsia="Arial Unicode MS"/>
        </w:rPr>
        <w:t>“</w:t>
      </w:r>
      <w:r>
        <w:rPr>
          <w:rStyle w:val="Text"/>
        </w:rPr>
        <w:t xml:space="preserve"> Tedy on vece: „Pán Buoh móž více nežli zlato</w:t>
      </w:r>
      <w:r>
        <w:rPr>
          <w:rStyle w:val="Text"/>
        </w:rPr>
        <w:t xml:space="preserve"> ani stříbro, móž mně dáti, což já žádám.</w:t>
      </w:r>
      <w:r>
        <w:rPr>
          <w:rStyle w:val="Text"/>
          <w:rFonts w:eastAsia="Arial Unicode MS"/>
        </w:rPr>
        <w:t>“</w:t>
      </w:r>
      <w:r>
        <w:rPr>
          <w:rStyle w:val="Text"/>
        </w:rPr>
        <w:t xml:space="preserve"> Avšak ona,</w:t>
      </w:r>
      <w:r>
        <w:rPr>
          <w:rStyle w:val="Text"/>
          <w:rFonts w:eastAsia="Arial Unicode MS"/>
        </w:rPr>
        <w:t xml:space="preserve"> </w:t>
      </w:r>
      <w:r>
        <w:rPr>
          <w:rStyle w:val="Text"/>
        </w:rPr>
        <w:t xml:space="preserve">neměvši na tom dosti, jala se dotud lahodnú řečí lísati a okolo něho choditi, až jí i pověděl </w:t>
      </w:r>
      <w:r>
        <w:rPr>
          <w:rStyle w:val="emendace"/>
        </w:rPr>
        <w:t xml:space="preserve">pověděl </w:t>
      </w:r>
      <w:r>
        <w:rPr>
          <w:rStyle w:val="pramen"/>
        </w:rPr>
        <w:t xml:space="preserve">powiedl </w:t>
      </w:r>
      <w:r>
        <w:rPr>
          <w:rStyle w:val="Text"/>
        </w:rPr>
        <w:t xml:space="preserve">a řka: „Tento prsten takú moc má, že ktožkoli jej na prstu nosí, bude všem lidem míl, a </w:t>
      </w:r>
      <w:r>
        <w:rPr>
          <w:rStyle w:val="Text"/>
        </w:rPr>
        <w:t>cožkoli od nich prositi bude, ve všem bude uslyšán.</w:t>
      </w:r>
      <w:r>
        <w:rPr>
          <w:rStyle w:val="Text"/>
          <w:rFonts w:eastAsia="Arial Unicode MS"/>
        </w:rPr>
        <w:t>“</w:t>
      </w:r>
      <w:r>
        <w:rPr>
          <w:rStyle w:val="Text"/>
        </w:rPr>
        <w:t xml:space="preserve"> Tedy ona vece: „Milý, vždy býváš s lidmi na hodech a u velikém veselí; strach jest, by jeho neztratil. Protož daj mi ten prsten, ať já jeho věrně chovám.</w:t>
      </w:r>
      <w:r>
        <w:rPr>
          <w:rStyle w:val="Text"/>
          <w:rFonts w:eastAsia="Arial Unicode MS"/>
        </w:rPr>
        <w:t>“</w:t>
      </w:r>
      <w:r>
        <w:rPr>
          <w:rStyle w:val="Text"/>
        </w:rPr>
        <w:t xml:space="preserve"> Tehdy k její lahodné řeči ten jistý prsten dal. </w:t>
      </w:r>
      <w:r>
        <w:rPr>
          <w:rStyle w:val="Text"/>
        </w:rPr>
        <w:t>Brzo pak potom milost lidskú sobě ztratil. Vida, že se ztravy nedostává, požáda od své milé prstene toho, jenž jí dal</w:t>
      </w:r>
      <w:r>
        <w:rPr>
          <w:rStyle w:val="Text"/>
          <w:rFonts w:eastAsia="Arial Unicode MS"/>
        </w:rPr>
        <w:t xml:space="preserve"> </w:t>
      </w:r>
      <w:r>
        <w:rPr>
          <w:rStyle w:val="Text"/>
        </w:rPr>
        <w:t>k věrné ruce chovati. Tedy ona vece: „Hotovať sem.</w:t>
      </w:r>
      <w:r>
        <w:rPr>
          <w:rStyle w:val="Text"/>
          <w:rFonts w:eastAsia="Arial Unicode MS"/>
        </w:rPr>
        <w:t>“</w:t>
      </w:r>
      <w:r>
        <w:rPr>
          <w:rStyle w:val="Text"/>
        </w:rPr>
        <w:t xml:space="preserve"> Všedši do komory, truhlu svú odevřevši, křikla velikým hlasem a řkúci: „Běda mně! Toť </w:t>
      </w:r>
      <w:r>
        <w:rPr>
          <w:rStyle w:val="Text"/>
        </w:rPr>
        <w:t>zloději, vylomivše truhlu, tvój prsten vyňali.</w:t>
      </w:r>
      <w:r>
        <w:rPr>
          <w:rStyle w:val="Text"/>
          <w:rFonts w:eastAsia="Arial Unicode MS"/>
        </w:rPr>
        <w:t>“</w:t>
      </w:r>
      <w:r>
        <w:rPr>
          <w:rStyle w:val="Text"/>
        </w:rPr>
        <w:t xml:space="preserve"> A tak skrze to všecky ty tři dary ztratil.</w:t>
      </w:r>
    </w:p>
    <w:p w:rsidR="00B0057E" w:rsidRDefault="009821DA">
      <w:r>
        <w:rPr>
          <w:rStyle w:val="Text"/>
        </w:rPr>
        <w:t>Najmilejší! Tento césař jest Pán náš Ježíš Kristus. Žena jeho jest cierkev svatá. Tří synové sú tří stavové v světě. Skrze prvého znamenávají se bohatí a mocní, jimž</w:t>
      </w:r>
      <w:r>
        <w:rPr>
          <w:rStyle w:val="Text"/>
        </w:rPr>
        <w:t xml:space="preserve">to Pán Buoh </w:t>
      </w:r>
      <w:r>
        <w:rPr>
          <w:rStyle w:val="foliace"/>
        </w:rPr>
        <w:t xml:space="preserve">41r </w:t>
      </w:r>
      <w:r>
        <w:rPr>
          <w:rStyle w:val="Text"/>
        </w:rPr>
        <w:t xml:space="preserve">dal tento svět k jich vóli. Skrze druhého syna znamenávají se mudrci tohoto světa, jenž skrze svú múdrost světskú dobývají sobě velikého zboží i panství a jakož z ničehéhož nahoru vstávají. O nichž David dí: „I z lajna zdvíháš chudého, aby </w:t>
      </w:r>
      <w:r>
        <w:rPr>
          <w:rStyle w:val="Text"/>
        </w:rPr>
        <w:t>jej posadil s knížaty lidu svého.</w:t>
      </w:r>
      <w:r>
        <w:rPr>
          <w:rStyle w:val="Text"/>
          <w:rFonts w:eastAsia="Arial Unicode MS"/>
        </w:rPr>
        <w:t>“</w:t>
      </w:r>
      <w:r>
        <w:rPr>
          <w:rStyle w:val="Text"/>
        </w:rPr>
        <w:t xml:space="preserve"> Skrze třetího znamenává se každý dobrý křesťan, jemuž Pán Buoh dal tři dárky: totiž prsten víry; záponu naděje, </w:t>
      </w:r>
      <w:r>
        <w:rPr>
          <w:rStyle w:val="Text"/>
          <w:rFonts w:eastAsia="Arial Unicode MS"/>
        </w:rPr>
        <w:t xml:space="preserve">své </w:t>
      </w:r>
      <w:r>
        <w:rPr>
          <w:rStyle w:val="Text"/>
        </w:rPr>
        <w:t>milosti</w:t>
      </w:r>
      <w:r>
        <w:rPr>
          <w:rStyle w:val="internipoznamka"/>
        </w:rPr>
        <w:t>Oesterley 120, s. 469: „monile sue gracie sive spei“ - OK</w:t>
      </w:r>
      <w:r>
        <w:rPr>
          <w:rStyle w:val="Text"/>
        </w:rPr>
        <w:t>; sukno, svú lásku. Protož ktožkoli prste</w:t>
      </w:r>
      <w:r>
        <w:rPr>
          <w:rStyle w:val="Text"/>
        </w:rPr>
        <w:t>n víry nositi bude, milost božskú obdrží, a cožkoli bude prositi, ve všem bude uslyšán. Jakož sám Kristus praví: „Za všecko, cožkoli modlíce se prositi budete, věřte, nebo vezmete a příde vám v ruce.</w:t>
      </w:r>
      <w:r>
        <w:rPr>
          <w:rStyle w:val="Text"/>
          <w:rFonts w:eastAsia="Arial Unicode MS"/>
        </w:rPr>
        <w:t>“</w:t>
      </w:r>
      <w:r>
        <w:rPr>
          <w:rStyle w:val="Text"/>
        </w:rPr>
        <w:t xml:space="preserve"> Také záponu, totižto naději, v svém srdci nositi bude; </w:t>
      </w:r>
      <w:r>
        <w:rPr>
          <w:rStyle w:val="Text"/>
        </w:rPr>
        <w:t>což pomyslí podobného, toto vše bude mieti. Také sukno lásky ktož bude mieti, tu ihned bude beze vší příkazy, kdež žádá. Neb sama milost zdvíhá naši žádost k nebeské odplatě. Ale mnozí sú, jenž ten prsten, totižto svú víru, kterúž by měli mieti k Bohu, dáv</w:t>
      </w:r>
      <w:r>
        <w:rPr>
          <w:rStyle w:val="Text"/>
        </w:rPr>
        <w:t xml:space="preserve">ají své milé, když sú věrnější takým bláznicem </w:t>
      </w:r>
      <w:r>
        <w:rPr>
          <w:rStyle w:val="internipoznamka"/>
        </w:rPr>
        <w:t xml:space="preserve">Geb. Skloňování s. 212: pl. dat. koncovka -em častá po sykavkách - OK </w:t>
      </w:r>
      <w:r>
        <w:rPr>
          <w:rStyle w:val="Text"/>
        </w:rPr>
        <w:t xml:space="preserve">nežli milému Bohu, a podlé toho větčí naději pokládají nežli v Bohu, proto, neb je více miluje nežli samého Boha. A tak netoliko prsten, </w:t>
      </w:r>
      <w:r>
        <w:rPr>
          <w:rStyle w:val="foliace"/>
        </w:rPr>
        <w:t>41</w:t>
      </w:r>
      <w:r>
        <w:rPr>
          <w:rStyle w:val="foliace"/>
        </w:rPr>
        <w:t xml:space="preserve">v </w:t>
      </w:r>
      <w:r>
        <w:rPr>
          <w:rStyle w:val="Text"/>
        </w:rPr>
        <w:t>totižto víru, ale i záponu, totižto naději, k tomu i sukno, totižto milost nebo lásku, všecko šeredně zmrhají, což jim jich Otec nebeský odkázal.</w:t>
      </w:r>
    </w:p>
    <w:p w:rsidR="00B0057E" w:rsidRDefault="00B0057E">
      <w:pPr>
        <w:pStyle w:val="Volnyradek"/>
      </w:pPr>
    </w:p>
    <w:p w:rsidR="00B0057E" w:rsidRDefault="009821DA">
      <w:pPr>
        <w:pStyle w:val="Nadpis"/>
      </w:pPr>
      <w:r>
        <w:rPr>
          <w:rStyle w:val="internipoznamka"/>
        </w:rPr>
        <w:t xml:space="preserve">XL </w:t>
      </w:r>
      <w:r>
        <w:rPr>
          <w:rStyle w:val="Text"/>
        </w:rPr>
        <w:t>Tento příklad jest o přílišné pejše a velmě pěkný</w:t>
      </w:r>
      <w:r>
        <w:rPr>
          <w:rStyle w:val="internipoznamka"/>
        </w:rPr>
        <w:t>p[ro]ti pejše k pokání o Publikanovi*</w:t>
      </w:r>
    </w:p>
    <w:p w:rsidR="00B0057E" w:rsidRDefault="009821DA">
      <w:r>
        <w:rPr>
          <w:rStyle w:val="Text"/>
        </w:rPr>
        <w:lastRenderedPageBreak/>
        <w:t xml:space="preserve">Jovinianus císař </w:t>
      </w:r>
      <w:r>
        <w:rPr>
          <w:rStyle w:val="Text"/>
        </w:rPr>
        <w:t>když mnoho let kraloval, jednú v noci v loži odpočíval, i myslíše z přílišného nadutí srdce: „Jest li jiný který buoh, nežli sám já?</w:t>
      </w:r>
      <w:r>
        <w:rPr>
          <w:rStyle w:val="Text"/>
          <w:rFonts w:eastAsia="Arial Unicode MS"/>
        </w:rPr>
        <w:t>“</w:t>
      </w:r>
      <w:r>
        <w:rPr>
          <w:rStyle w:val="Text"/>
        </w:rPr>
        <w:t xml:space="preserve"> A tak v tom myšlení vstav ráno, svolal své rytíře i jiné panoše a řka: „Milí, jezme spíše a na lov pojedem.</w:t>
      </w:r>
      <w:r>
        <w:rPr>
          <w:rStyle w:val="Text"/>
          <w:rFonts w:eastAsia="Arial Unicode MS"/>
        </w:rPr>
        <w:t>“</w:t>
      </w:r>
      <w:r>
        <w:rPr>
          <w:rStyle w:val="Text"/>
        </w:rPr>
        <w:t xml:space="preserve"> Dokonavše jíd</w:t>
      </w:r>
      <w:r>
        <w:rPr>
          <w:rStyle w:val="Text"/>
        </w:rPr>
        <w:t>lo, jeli na lov. A když jel, tedy horko netrpedlivé napadlo císaře. Tak velmi žžíše, že se jemu zdálo, by chtěl umřéti, leč by vody studené došel a v ní se zkúpal. Zatím vzhlédl, zdaleka uzřev vodu širokú, vece rytířstvu svému: „Ostaňte tuto, dokadž se k v</w:t>
      </w:r>
      <w:r>
        <w:rPr>
          <w:rStyle w:val="Text"/>
        </w:rPr>
        <w:t>ám nevrátím.</w:t>
      </w:r>
      <w:r>
        <w:rPr>
          <w:rStyle w:val="Text"/>
          <w:rFonts w:eastAsia="Arial Unicode MS"/>
        </w:rPr>
        <w:t>“</w:t>
      </w:r>
      <w:r>
        <w:rPr>
          <w:rStyle w:val="Text"/>
        </w:rPr>
        <w:t xml:space="preserve"> A ihned kvapně k té vodě jel, až ssed s koně, rúcho s sebe složil a do vody všel, a tak dlúho tam byl, až se i zchladil. Ale mezi tím, když se ještě chladíše césař, přišel některaký k němu ovšem podobný v tváři, v postavě i v osobě, i obliče </w:t>
      </w:r>
      <w:r>
        <w:rPr>
          <w:rStyle w:val="hyperlemma"/>
        </w:rPr>
        <w:t xml:space="preserve">obléci </w:t>
      </w:r>
      <w:r>
        <w:rPr>
          <w:rStyle w:val="Text"/>
        </w:rPr>
        <w:t xml:space="preserve">se v rúcho jeho a na jeho kóň vsedl i jel k rytířstvu k tomu, jenž čakáchu císaře. A ode všech jakžto císař přijat jest, neb všichni mnějíchu, by </w:t>
      </w:r>
      <w:r>
        <w:rPr>
          <w:rStyle w:val="foliace"/>
        </w:rPr>
        <w:t xml:space="preserve">42r </w:t>
      </w:r>
      <w:r>
        <w:rPr>
          <w:rStyle w:val="Text"/>
        </w:rPr>
        <w:t xml:space="preserve">císař byl, protože ve všem k němu podoben bíše. A ihned nechavše všeho, jeli domóv. Potom Jovinian </w:t>
      </w:r>
      <w:r>
        <w:rPr>
          <w:rStyle w:val="Text"/>
        </w:rPr>
        <w:t xml:space="preserve">císař, z vody vyšed, ani rúcha ani koně nenalezl. Divíše se i také zamútil se velmi, protože náh bíše. A dlúho mysliv, co má učiniti, po dlúhé chvíli sám k sobě přišed vece: „Tuto blízko bydlí jeden rytíř mój; pójdu k němu, zda mi rúcho a kóň dá, a tak do </w:t>
      </w:r>
      <w:r>
        <w:rPr>
          <w:rStyle w:val="Text"/>
        </w:rPr>
        <w:t>svého domu přijdu a uzřím, kterak a skrze koho tak hanebně zde sem ostaven.</w:t>
      </w:r>
      <w:r>
        <w:rPr>
          <w:rStyle w:val="Text"/>
          <w:rFonts w:eastAsia="Arial Unicode MS"/>
        </w:rPr>
        <w:t>“</w:t>
      </w:r>
      <w:r>
        <w:rPr>
          <w:rStyle w:val="Text"/>
        </w:rPr>
        <w:t xml:space="preserve"> Po tom myšlení ten jistý Jovinian césař, sa </w:t>
      </w:r>
      <w:r>
        <w:rPr>
          <w:rStyle w:val="internipoznamka"/>
        </w:rPr>
        <w:t xml:space="preserve">v rkp. „ſa" – OK </w:t>
      </w:r>
      <w:r>
        <w:rPr>
          <w:rStyle w:val="Text"/>
        </w:rPr>
        <w:t>náh, jakož jej mátě urodila, k hradu toho jistého rytíře přišel a na vrata potlúkl. Otázal vrátný, co by chtěl. Vece c</w:t>
      </w:r>
      <w:r>
        <w:rPr>
          <w:rStyle w:val="Text"/>
        </w:rPr>
        <w:t>ísař nahý: „Odevři vrata, jednak uzříš, kdo sem já.</w:t>
      </w:r>
      <w:r>
        <w:rPr>
          <w:rStyle w:val="Text"/>
          <w:rFonts w:eastAsia="Arial Unicode MS"/>
        </w:rPr>
        <w:t>“</w:t>
      </w:r>
      <w:r>
        <w:rPr>
          <w:rStyle w:val="Text"/>
        </w:rPr>
        <w:t xml:space="preserve"> A vrátný, vzřev jeho, i vece: „Kto si ty?</w:t>
      </w:r>
      <w:r>
        <w:rPr>
          <w:rStyle w:val="Text"/>
          <w:rFonts w:eastAsia="Arial Unicode MS"/>
        </w:rPr>
        <w:t>“</w:t>
      </w:r>
      <w:r>
        <w:rPr>
          <w:rStyle w:val="Text"/>
        </w:rPr>
        <w:t xml:space="preserve"> A on vece: „Já sem Jovinian císař. Rci pánu svému, ať mi rúcho pošle a kóň, neb příhodú rúcho i kóň ztratil sem.</w:t>
      </w:r>
      <w:r>
        <w:rPr>
          <w:rStyle w:val="Text"/>
          <w:rFonts w:eastAsia="Arial Unicode MS"/>
        </w:rPr>
        <w:t>“</w:t>
      </w:r>
      <w:r>
        <w:rPr>
          <w:rStyle w:val="Text"/>
        </w:rPr>
        <w:t xml:space="preserve"> Vece jemu vrátný: „Špílíš, nesčastný </w:t>
      </w:r>
      <w:r>
        <w:rPr>
          <w:rStyle w:val="internipoznamka"/>
        </w:rPr>
        <w:t>nezczaftn</w:t>
      </w:r>
      <w:r>
        <w:rPr>
          <w:rStyle w:val="internipoznamka"/>
        </w:rPr>
        <w:t xml:space="preserve">y - OK </w:t>
      </w:r>
      <w:r>
        <w:rPr>
          <w:rStyle w:val="Text"/>
        </w:rPr>
        <w:t>chlape! Neb pán mój již s císařem a s jinými rytíři, k dvoru císařovu jev a provodiv jej, zase se vrátil a již za stolem sedí. A přesto jáť to svému pánu povím.</w:t>
      </w:r>
      <w:r>
        <w:rPr>
          <w:rStyle w:val="Text"/>
          <w:rFonts w:eastAsia="Arial Unicode MS"/>
        </w:rPr>
        <w:t>“</w:t>
      </w:r>
      <w:r>
        <w:rPr>
          <w:rStyle w:val="Text"/>
        </w:rPr>
        <w:t xml:space="preserve"> A ihned ten jistý vrátný, všed ku pánu svému, všecko jemu pořád pověděl. Tedy ten jistý</w:t>
      </w:r>
      <w:r>
        <w:rPr>
          <w:rStyle w:val="Text"/>
        </w:rPr>
        <w:t xml:space="preserve"> rytíř přikázal vrátnému, aby jej </w:t>
      </w:r>
      <w:r>
        <w:rPr>
          <w:rStyle w:val="foliace"/>
        </w:rPr>
        <w:t xml:space="preserve">42v </w:t>
      </w:r>
      <w:r>
        <w:rPr>
          <w:rStyle w:val="Text"/>
        </w:rPr>
        <w:t>k němu přivedl. A tak se stalo. Když rytíř jej uzřel, v ničemž jeho nepoznav, vece jemu: „Kto si, pověz mi!</w:t>
      </w:r>
      <w:r>
        <w:rPr>
          <w:rStyle w:val="Text"/>
          <w:rFonts w:eastAsia="Arial Unicode MS"/>
        </w:rPr>
        <w:t>“</w:t>
      </w:r>
      <w:r>
        <w:rPr>
          <w:rStyle w:val="Text"/>
        </w:rPr>
        <w:t xml:space="preserve"> A on vece: „Jovinian císař sem a tě sem rytířem učinil v tento den a v tuto hodinu.</w:t>
      </w:r>
      <w:r>
        <w:rPr>
          <w:rStyle w:val="Text"/>
          <w:rFonts w:eastAsia="Arial Unicode MS"/>
        </w:rPr>
        <w:t>“</w:t>
      </w:r>
      <w:r>
        <w:rPr>
          <w:rStyle w:val="Text"/>
        </w:rPr>
        <w:t xml:space="preserve"> Tedy vece rytíř: „Ó nesč</w:t>
      </w:r>
      <w:r>
        <w:rPr>
          <w:rStyle w:val="Text"/>
        </w:rPr>
        <w:t xml:space="preserve">estný  </w:t>
      </w:r>
      <w:r>
        <w:rPr>
          <w:rStyle w:val="internipoznamka"/>
        </w:rPr>
        <w:t xml:space="preserve">nezczeftny - OK </w:t>
      </w:r>
      <w:r>
        <w:rPr>
          <w:rStyle w:val="Text"/>
        </w:rPr>
        <w:t>chlape, s kterú smělostí smíš se císařem nazévati? Již pán mój císař s svým rytířstvem k svému dvoru jel, a já provodiv jej, vrátil sem se od něho zase; kakžkoli pravda jest, že v ten den a v tu hodinu, jakož ty pravíš, učiněn sem ry</w:t>
      </w:r>
      <w:r>
        <w:rPr>
          <w:rStyle w:val="Text"/>
        </w:rPr>
        <w:t>tířem od mého milého pána císaře. A protože se smíš nazévati císařem, s tú vinnú odsud bez pomsty nevyjdeš.</w:t>
      </w:r>
      <w:r>
        <w:rPr>
          <w:rStyle w:val="Text"/>
          <w:rFonts w:eastAsia="Arial Unicode MS"/>
        </w:rPr>
        <w:t>“</w:t>
      </w:r>
      <w:r>
        <w:rPr>
          <w:rStyle w:val="Text"/>
        </w:rPr>
        <w:t xml:space="preserve"> A ihned jej kázal dobře kyjmi zbíti a vyhnati. Jav se plakati hořce, vece: „Ó milý Bože, kterak je to přišlo, že tento rytíř, jehož sem já rytířem </w:t>
      </w:r>
      <w:r>
        <w:rPr>
          <w:rStyle w:val="Text"/>
        </w:rPr>
        <w:t>učinil, nezná mne?</w:t>
      </w:r>
      <w:r>
        <w:rPr>
          <w:rStyle w:val="Text"/>
          <w:rFonts w:eastAsia="Arial Unicode MS"/>
        </w:rPr>
        <w:t>“</w:t>
      </w:r>
      <w:r>
        <w:rPr>
          <w:rStyle w:val="Text"/>
        </w:rPr>
        <w:t xml:space="preserve"> Jal se opět mysliti: „Tuto blízko bydlí vejvoda jeden, rada má vzláštní. Puojdu k němu, zda mě ten pozná, rúchem a koněm mě obmyslí.</w:t>
      </w:r>
      <w:r>
        <w:rPr>
          <w:rStyle w:val="Text"/>
          <w:rFonts w:eastAsia="Arial Unicode MS"/>
        </w:rPr>
        <w:t>“</w:t>
      </w:r>
      <w:r>
        <w:rPr>
          <w:rStyle w:val="Text"/>
        </w:rPr>
        <w:t xml:space="preserve"> Ale když k vratóm toho vévody přišel, jal se tlúci. Tedy vrátný přišed, uzřev jej naha, divíše se velm</w:t>
      </w:r>
      <w:r>
        <w:rPr>
          <w:rStyle w:val="Text"/>
        </w:rPr>
        <w:t>i. Vece: „Kto si ty a kterak s’ tak vešken obnažen?</w:t>
      </w:r>
      <w:r>
        <w:rPr>
          <w:rStyle w:val="Text"/>
          <w:rFonts w:eastAsia="Arial Unicode MS"/>
        </w:rPr>
        <w:t>“</w:t>
      </w:r>
      <w:r>
        <w:rPr>
          <w:rStyle w:val="Text"/>
        </w:rPr>
        <w:t xml:space="preserve"> Tedy on vece: „Pověz svému pánu </w:t>
      </w:r>
      <w:r>
        <w:rPr>
          <w:rStyle w:val="foliace"/>
        </w:rPr>
        <w:t xml:space="preserve">43r </w:t>
      </w:r>
      <w:r>
        <w:rPr>
          <w:rStyle w:val="Text"/>
        </w:rPr>
        <w:t>vejvodě, že sem já césař Jovinian, a rúcho</w:t>
      </w:r>
      <w:r>
        <w:rPr>
          <w:rStyle w:val="Text"/>
          <w:rFonts w:eastAsia="Arial Unicode MS"/>
        </w:rPr>
        <w:t xml:space="preserve"> sem náhodú ztratil, a protož sem k němu přišel, aby mi z této núze pomohl.“ Vrátný, přišed před svého pána, je se praviti, ž</w:t>
      </w:r>
      <w:r>
        <w:rPr>
          <w:rStyle w:val="Text"/>
          <w:rFonts w:eastAsia="Arial Unicode MS"/>
        </w:rPr>
        <w:t>e by některaký nahý byl před vraty, jenž praví o sobě, by byl césař Jovinian, a prosí, abych jej sem pustil. Vslyšev to vejvoda, vece: „Brzo jej přiveď sem, abychom jej viděli, kto jest.“ Vrátný sšed přivedl jej před vejvodu. Ale vejvoda, v ničemž jeho nep</w:t>
      </w:r>
      <w:r>
        <w:rPr>
          <w:rStyle w:val="Text"/>
          <w:rFonts w:eastAsia="Arial Unicode MS"/>
        </w:rPr>
        <w:t xml:space="preserve">oznav, vece jemu: „Kto si ty?“ Tedy on vece: „Já sem césař Jovinian, a tě sem tímto vévodú učinil a zvláštní mú radú.“ Vece vévoda: „Blázníš, nebožče! A proto, že se smíš césařem jmenovati, bez pomsty odsud </w:t>
      </w:r>
      <w:r>
        <w:rPr>
          <w:rStyle w:val="Text"/>
          <w:rFonts w:eastAsia="Arial Unicode MS"/>
        </w:rPr>
        <w:lastRenderedPageBreak/>
        <w:t>nevyndeš.“ Kázal jej v žalář vsaditi a několiko d</w:t>
      </w:r>
      <w:r>
        <w:rPr>
          <w:rStyle w:val="Text"/>
          <w:rFonts w:eastAsia="Arial Unicode MS"/>
        </w:rPr>
        <w:t>ní jedno vodu a chléb k jeho pokrmu dávati. Ale potom, vypustiv jeho z žaláře, kázal jej dobře kyji bíti i zahnati.</w:t>
      </w:r>
    </w:p>
    <w:p w:rsidR="00B0057E" w:rsidRDefault="009821DA">
      <w:r>
        <w:rPr>
          <w:rStyle w:val="Text"/>
        </w:rPr>
        <w:t>Tedy on sa tak hladem mořen a velmi zbit, jal se velmě</w:t>
      </w:r>
      <w:r>
        <w:rPr>
          <w:rStyle w:val="Text"/>
          <w:rFonts w:eastAsia="Arial Unicode MS"/>
        </w:rPr>
        <w:t xml:space="preserve"> </w:t>
      </w:r>
      <w:r>
        <w:rPr>
          <w:rStyle w:val="Text"/>
        </w:rPr>
        <w:t>plakati i vzdychati a v sobě sám mysliti řka: „Běda mně, co již učiním? V mrzkost bud</w:t>
      </w:r>
      <w:r>
        <w:rPr>
          <w:rStyle w:val="Text"/>
        </w:rPr>
        <w:t xml:space="preserve">u lidu, i zavržení obce učiněn sem. Puojdu do svého domu, zda mě as má čeled pozná; a zvláště paní, má žena, po třech znameních tajných </w:t>
      </w:r>
      <w:r>
        <w:rPr>
          <w:rStyle w:val="foliace"/>
        </w:rPr>
        <w:t xml:space="preserve">43v </w:t>
      </w:r>
      <w:r>
        <w:rPr>
          <w:rStyle w:val="Text"/>
        </w:rPr>
        <w:t>pozná mě.</w:t>
      </w:r>
      <w:r>
        <w:rPr>
          <w:rStyle w:val="Text"/>
          <w:rFonts w:eastAsia="Arial Unicode MS"/>
        </w:rPr>
        <w:t>“</w:t>
      </w:r>
      <w:r>
        <w:rPr>
          <w:rStyle w:val="Text"/>
        </w:rPr>
        <w:t xml:space="preserve"> A tak umysliv sobě, přišed k svému</w:t>
      </w:r>
      <w:r>
        <w:rPr>
          <w:rStyle w:val="Text"/>
          <w:rFonts w:eastAsia="Arial Unicode MS"/>
        </w:rPr>
        <w:t xml:space="preserve"> </w:t>
      </w:r>
      <w:r>
        <w:rPr>
          <w:rStyle w:val="Text"/>
        </w:rPr>
        <w:t>dvoru, jsa ještě náh, jal se tlúci. Uzřev jej vrátný, vece k němu: „Kt</w:t>
      </w:r>
      <w:r>
        <w:rPr>
          <w:rStyle w:val="Text"/>
        </w:rPr>
        <w:t>o si ty?</w:t>
      </w:r>
      <w:r>
        <w:rPr>
          <w:rStyle w:val="Text"/>
          <w:rFonts w:eastAsia="Arial Unicode MS"/>
        </w:rPr>
        <w:t>“</w:t>
      </w:r>
      <w:r>
        <w:rPr>
          <w:rStyle w:val="Text"/>
        </w:rPr>
        <w:t xml:space="preserve"> Tedy on vece: „Neznáš mne?</w:t>
      </w:r>
      <w:r>
        <w:rPr>
          <w:rStyle w:val="Text"/>
          <w:rFonts w:eastAsia="Arial Unicode MS"/>
        </w:rPr>
        <w:t>“</w:t>
      </w:r>
      <w:r>
        <w:rPr>
          <w:rStyle w:val="Text"/>
        </w:rPr>
        <w:t xml:space="preserve"> Vrátný vece: „Neznám.</w:t>
      </w:r>
      <w:r>
        <w:rPr>
          <w:rStyle w:val="Text"/>
          <w:rFonts w:eastAsia="Arial Unicode MS"/>
        </w:rPr>
        <w:t>“</w:t>
      </w:r>
      <w:r>
        <w:rPr>
          <w:rStyle w:val="Text"/>
        </w:rPr>
        <w:t xml:space="preserve"> Opět césař vece: „Tomu se velmě divím. Maje rúcho mé na sobě, i neznáš mne, jenž sem já je tobě dal.</w:t>
      </w:r>
      <w:r>
        <w:rPr>
          <w:rStyle w:val="Text"/>
          <w:rFonts w:eastAsia="Arial Unicode MS"/>
        </w:rPr>
        <w:t>“</w:t>
      </w:r>
      <w:r>
        <w:rPr>
          <w:rStyle w:val="Text"/>
        </w:rPr>
        <w:t xml:space="preserve"> Vece vrátný: „Špílíš, rúcho pána svého císaře nosím.</w:t>
      </w:r>
      <w:r>
        <w:rPr>
          <w:rStyle w:val="Text"/>
          <w:rFonts w:eastAsia="Arial Unicode MS"/>
        </w:rPr>
        <w:t>“</w:t>
      </w:r>
      <w:r>
        <w:rPr>
          <w:rStyle w:val="Text"/>
        </w:rPr>
        <w:t xml:space="preserve"> Tedy césař vece: „Já tebe prosím pro milost boží, aby šel ode mne k císařové a pověděl, že sem já césař. A nebude liť chtieti věřiti, řci jí tato tři znamení, jež jich do té chvíle ižádný nevěděl, jediné já a ona.</w:t>
      </w:r>
      <w:r>
        <w:rPr>
          <w:rStyle w:val="Text"/>
          <w:rFonts w:eastAsia="Arial Unicode MS"/>
        </w:rPr>
        <w:t>“</w:t>
      </w:r>
      <w:r>
        <w:rPr>
          <w:rStyle w:val="Text"/>
        </w:rPr>
        <w:t xml:space="preserve"> Vece vrátný: „Nemám v tom</w:t>
      </w:r>
      <w:r>
        <w:rPr>
          <w:rStyle w:val="Text"/>
          <w:rFonts w:eastAsia="Arial Unicode MS"/>
        </w:rPr>
        <w:t xml:space="preserve"> </w:t>
      </w:r>
      <w:r>
        <w:rPr>
          <w:rStyle w:val="Text"/>
        </w:rPr>
        <w:t xml:space="preserve">pochybení, že </w:t>
      </w:r>
      <w:r>
        <w:rPr>
          <w:rStyle w:val="Text"/>
        </w:rPr>
        <w:t>blázníš, avšak paní své césařové povím slovo to a jist sem, že proto utrpíš.</w:t>
      </w:r>
      <w:r>
        <w:rPr>
          <w:rStyle w:val="Text"/>
          <w:rFonts w:eastAsia="Arial Unicode MS"/>
        </w:rPr>
        <w:t>“</w:t>
      </w:r>
      <w:r>
        <w:rPr>
          <w:rStyle w:val="Text"/>
        </w:rPr>
        <w:t xml:space="preserve"> A s tím vrátný přišed před císařovú poklekl, všecko pořád pověděl. Tedy uslyševši to, zamútila se velmě. I vece k císařovi: „Ó milý pane, slyš dvorné věci, že ta tři znamení, ješ</w:t>
      </w:r>
      <w:r>
        <w:rPr>
          <w:rStyle w:val="Text"/>
        </w:rPr>
        <w:t>to sme sama dva mezi sebú v tajnosti měla, nějaký žebrák po vrátném mi jest vzkázal a pravě, by byl césař.</w:t>
      </w:r>
      <w:r>
        <w:rPr>
          <w:rStyle w:val="Text"/>
          <w:rFonts w:eastAsia="Arial Unicode MS"/>
        </w:rPr>
        <w:t>“</w:t>
      </w:r>
      <w:r>
        <w:rPr>
          <w:rStyle w:val="Text"/>
        </w:rPr>
        <w:t xml:space="preserve"> Tedy on, uslyšav to, přikázal, aby jej předeň přivedli. A když přiveden byl, vece césař všem, ješto na jeho síni sediechu a druzí stojíchu: „Milí, s</w:t>
      </w:r>
      <w:r>
        <w:rPr>
          <w:rStyle w:val="Text"/>
        </w:rPr>
        <w:t xml:space="preserve">lyšte slova, kteráž tento </w:t>
      </w:r>
      <w:r>
        <w:rPr>
          <w:rStyle w:val="foliace"/>
        </w:rPr>
        <w:t xml:space="preserve">44r </w:t>
      </w:r>
      <w:r>
        <w:rPr>
          <w:rStyle w:val="Text"/>
        </w:rPr>
        <w:t>praví.</w:t>
      </w:r>
      <w:r>
        <w:rPr>
          <w:rStyle w:val="Text"/>
          <w:rFonts w:eastAsia="Arial Unicode MS"/>
        </w:rPr>
        <w:t>“</w:t>
      </w:r>
      <w:r>
        <w:rPr>
          <w:rStyle w:val="Text"/>
        </w:rPr>
        <w:t xml:space="preserve"> I vece k němu: „Milý, pověz mi, kto si ty a poč s’ sem přišel.</w:t>
      </w:r>
      <w:r>
        <w:rPr>
          <w:rStyle w:val="Text"/>
          <w:rFonts w:eastAsia="Arial Unicode MS"/>
        </w:rPr>
        <w:t>“</w:t>
      </w:r>
      <w:r>
        <w:rPr>
          <w:rStyle w:val="Text"/>
        </w:rPr>
        <w:t xml:space="preserve"> Tedy on vece: „Pán césař sem této říše a přišel sem, abych mluvil s svú paní césařovú.</w:t>
      </w:r>
      <w:r>
        <w:rPr>
          <w:rStyle w:val="Text"/>
          <w:rFonts w:eastAsia="Arial Unicode MS"/>
        </w:rPr>
        <w:t>“</w:t>
      </w:r>
      <w:r>
        <w:rPr>
          <w:rStyle w:val="Text"/>
        </w:rPr>
        <w:t xml:space="preserve"> Vece césař všem, ktož biechu na sieni: „Pod přísahú povězte mi, kt</w:t>
      </w:r>
      <w:r>
        <w:rPr>
          <w:rStyle w:val="Text"/>
        </w:rPr>
        <w:t>o jesti z nají dvú césař?</w:t>
      </w:r>
      <w:r>
        <w:rPr>
          <w:rStyle w:val="Text"/>
          <w:rFonts w:eastAsia="Arial Unicode MS"/>
        </w:rPr>
        <w:t>“</w:t>
      </w:r>
      <w:r>
        <w:rPr>
          <w:rStyle w:val="Text"/>
        </w:rPr>
        <w:t xml:space="preserve"> Tedy oni všickni vecechu: „Ó milý pane! Tato jest předivná otázka. Nikdy sme toho</w:t>
      </w:r>
      <w:r>
        <w:rPr>
          <w:rStyle w:val="Text"/>
          <w:rFonts w:eastAsia="Arial Unicode MS"/>
        </w:rPr>
        <w:t xml:space="preserve"> </w:t>
      </w:r>
      <w:r>
        <w:rPr>
          <w:rStyle w:val="Text"/>
        </w:rPr>
        <w:t>zlosyna neviděli, ale tě sme z mladosti znali, a náš pán i césař si i byl s’.</w:t>
      </w:r>
      <w:r>
        <w:rPr>
          <w:rStyle w:val="Text"/>
          <w:rFonts w:eastAsia="Arial Unicode MS"/>
        </w:rPr>
        <w:t>“</w:t>
      </w:r>
      <w:r>
        <w:rPr>
          <w:rStyle w:val="Text"/>
        </w:rPr>
        <w:t xml:space="preserve"> Také i césařový </w:t>
      </w:r>
      <w:r>
        <w:rPr>
          <w:rStyle w:val="internipoznamka"/>
        </w:rPr>
        <w:t xml:space="preserve">v rkp. „czeſarzowij“ - OK </w:t>
      </w:r>
      <w:r>
        <w:rPr>
          <w:rStyle w:val="Text"/>
        </w:rPr>
        <w:t>vece: „Pověz mi, milá paní</w:t>
      </w:r>
      <w:r>
        <w:rPr>
          <w:rStyle w:val="Text"/>
        </w:rPr>
        <w:t>, znáš li tohoto člověka, jenž praví, by císař byl a pán tvój?</w:t>
      </w:r>
      <w:r>
        <w:rPr>
          <w:rStyle w:val="Text"/>
          <w:rFonts w:eastAsia="Arial Unicode MS"/>
        </w:rPr>
        <w:t>“</w:t>
      </w:r>
      <w:r>
        <w:rPr>
          <w:rStyle w:val="Text"/>
        </w:rPr>
        <w:t xml:space="preserve"> Vece císařová: „Ó milý pane! Proč také věci na mně </w:t>
      </w:r>
      <w:r>
        <w:rPr>
          <w:rStyle w:val="emendace"/>
        </w:rPr>
        <w:t xml:space="preserve">mně </w:t>
      </w:r>
      <w:r>
        <w:rPr>
          <w:rStyle w:val="pramen"/>
        </w:rPr>
        <w:t xml:space="preserve">mie </w:t>
      </w:r>
      <w:r>
        <w:rPr>
          <w:rStyle w:val="Text"/>
        </w:rPr>
        <w:t>tiežeš? Zda nyní tomu XXX let, jakož sem s tebú byla a dietě skrze tě měla?</w:t>
      </w:r>
      <w:r>
        <w:rPr>
          <w:rStyle w:val="Text"/>
          <w:rFonts w:eastAsia="Arial Unicode MS"/>
        </w:rPr>
        <w:t>“</w:t>
      </w:r>
      <w:r>
        <w:rPr>
          <w:rStyle w:val="Text"/>
        </w:rPr>
        <w:t xml:space="preserve"> Obrátiv se césař, vece k němu: „Proto, že s’ se směl cés</w:t>
      </w:r>
      <w:r>
        <w:rPr>
          <w:rStyle w:val="Text"/>
        </w:rPr>
        <w:t>ařem nazévati, vydávám na tě súd, aby k ocasu konckému byl přivázán. A potom budeš li kdy smieti se césařem jmenovati, na smrt ohavnú tě odsúdím.</w:t>
      </w:r>
      <w:r>
        <w:rPr>
          <w:rStyle w:val="Text"/>
          <w:rFonts w:eastAsia="Arial Unicode MS"/>
        </w:rPr>
        <w:t>“</w:t>
      </w:r>
      <w:r>
        <w:rPr>
          <w:rStyle w:val="Text"/>
        </w:rPr>
        <w:t xml:space="preserve"> A zavolav sluh svých, přikázal jim,</w:t>
      </w:r>
      <w:r>
        <w:rPr>
          <w:rStyle w:val="Text"/>
          <w:rFonts w:eastAsia="Arial Unicode MS"/>
        </w:rPr>
        <w:t xml:space="preserve"> </w:t>
      </w:r>
      <w:r>
        <w:rPr>
          <w:rStyle w:val="Text"/>
        </w:rPr>
        <w:t>aby jej k ocasu konskému přivížíc i vlačili, ale ne do smrti. A tak se st</w:t>
      </w:r>
      <w:r>
        <w:rPr>
          <w:rStyle w:val="Text"/>
        </w:rPr>
        <w:t>alo.</w:t>
      </w:r>
    </w:p>
    <w:p w:rsidR="00B0057E" w:rsidRDefault="009821DA">
      <w:r>
        <w:rPr>
          <w:rStyle w:val="Text"/>
        </w:rPr>
        <w:t>Potom jsa vyhnán, a jako zúfav sobě, vece sám v sobě: „Zahyň ten den, v němžto sem se narodil!</w:t>
      </w:r>
      <w:r>
        <w:rPr>
          <w:rStyle w:val="Text"/>
          <w:rFonts w:eastAsia="Arial Unicode MS"/>
        </w:rPr>
        <w:t>“</w:t>
      </w:r>
      <w:r>
        <w:rPr>
          <w:rStyle w:val="Text"/>
        </w:rPr>
        <w:t xml:space="preserve"> A když to myslíše, bliz od hradu přebýváše pústeník, jenž bíše</w:t>
      </w:r>
      <w:r>
        <w:rPr>
          <w:rStyle w:val="Text"/>
          <w:rFonts w:eastAsia="Arial Unicode MS"/>
        </w:rPr>
        <w:t xml:space="preserve"> </w:t>
      </w:r>
      <w:r>
        <w:rPr>
          <w:rStyle w:val="Text"/>
        </w:rPr>
        <w:t xml:space="preserve">zpovědlník </w:t>
      </w:r>
      <w:r>
        <w:rPr>
          <w:rStyle w:val="foliace"/>
        </w:rPr>
        <w:t xml:space="preserve">44v </w:t>
      </w:r>
      <w:r>
        <w:rPr>
          <w:rStyle w:val="Text"/>
        </w:rPr>
        <w:t>jeho; vece sám k sobě: „Puojdu k zpovědlníkovi svému, zda mě ten pozná; neb č</w:t>
      </w:r>
      <w:r>
        <w:rPr>
          <w:rStyle w:val="Text"/>
        </w:rPr>
        <w:t>astokrát sem se jemu zpovídal.</w:t>
      </w:r>
      <w:r>
        <w:rPr>
          <w:rStyle w:val="Text"/>
          <w:rFonts w:eastAsia="Arial Unicode MS"/>
        </w:rPr>
        <w:t>“</w:t>
      </w:r>
      <w:r>
        <w:rPr>
          <w:rStyle w:val="Text"/>
        </w:rPr>
        <w:t xml:space="preserve"> A šed tam, i přistúpi k okénci, potlúkl. Otevřev okénce pústeník, uzřev jeho i zaklopi zase, otázav jeho, kto by byl. A on vece: „Já sem Jovinian císař, otevři</w:t>
      </w:r>
      <w:r>
        <w:rPr>
          <w:rStyle w:val="Text"/>
          <w:rFonts w:eastAsia="Arial Unicode MS"/>
        </w:rPr>
        <w:t xml:space="preserve"> </w:t>
      </w:r>
      <w:r>
        <w:rPr>
          <w:rStyle w:val="Text"/>
        </w:rPr>
        <w:t>mi a mluv se mnú.</w:t>
      </w:r>
      <w:r>
        <w:rPr>
          <w:rStyle w:val="Text"/>
          <w:rFonts w:eastAsia="Arial Unicode MS"/>
        </w:rPr>
        <w:t>“</w:t>
      </w:r>
      <w:r>
        <w:rPr>
          <w:rStyle w:val="Text"/>
        </w:rPr>
        <w:t xml:space="preserve"> Vece k němu pústeník: „Odstup ode mne, zlořeč</w:t>
      </w:r>
      <w:r>
        <w:rPr>
          <w:rStyle w:val="Text"/>
        </w:rPr>
        <w:t>ený, nevím, co pravíš. Ty si ďábel v osobě člověčí.</w:t>
      </w:r>
      <w:r>
        <w:rPr>
          <w:rStyle w:val="Text"/>
          <w:rFonts w:eastAsia="Arial Unicode MS"/>
        </w:rPr>
        <w:t>“</w:t>
      </w:r>
      <w:r>
        <w:rPr>
          <w:rStyle w:val="Text"/>
        </w:rPr>
        <w:t xml:space="preserve"> Uslyšev to Jovinian césař, padl k zemi i jal se za vrch rváti i svú bradu ven trhati velikú žalostí, a křik veliký až k nebi dáváše a řka: „Běda mně, co učiním?</w:t>
      </w:r>
      <w:r>
        <w:rPr>
          <w:rStyle w:val="Text"/>
          <w:rFonts w:eastAsia="Arial Unicode MS"/>
        </w:rPr>
        <w:t>“</w:t>
      </w:r>
      <w:r>
        <w:rPr>
          <w:rStyle w:val="Text"/>
        </w:rPr>
        <w:t xml:space="preserve"> A ihned v zápětí přišlo jemu na mysl, kte</w:t>
      </w:r>
      <w:r>
        <w:rPr>
          <w:rStyle w:val="Text"/>
        </w:rPr>
        <w:t>rak jednú v noci v svém loži odpočívaje, v svém srdci se byl zdvihl a řka: „Jest li jiný buoh, než já sem?</w:t>
      </w:r>
      <w:r>
        <w:rPr>
          <w:rStyle w:val="Text"/>
          <w:rFonts w:eastAsia="Arial Unicode MS"/>
        </w:rPr>
        <w:t>“</w:t>
      </w:r>
      <w:r>
        <w:rPr>
          <w:rStyle w:val="Text"/>
        </w:rPr>
        <w:t xml:space="preserve"> A ihned opět jal se tlúci na pústeníka a řka: „Pro milost boží toho, jenž jest visel na kříži,</w:t>
      </w:r>
      <w:r>
        <w:rPr>
          <w:rStyle w:val="Text"/>
          <w:rFonts w:eastAsia="Arial Unicode MS"/>
        </w:rPr>
        <w:t xml:space="preserve"> slyš zpověd mú, a nechceš li otevřéti okénce, ale nec</w:t>
      </w:r>
      <w:r>
        <w:rPr>
          <w:rStyle w:val="Text"/>
          <w:rFonts w:eastAsia="Arial Unicode MS"/>
        </w:rPr>
        <w:t xml:space="preserve">haj tak zavřiena, až mě i přeslyšíš.“ Vece pústeník, ano </w:t>
      </w:r>
      <w:r>
        <w:rPr>
          <w:rStyle w:val="Text"/>
          <w:rFonts w:eastAsia="Arial Unicode MS"/>
        </w:rPr>
        <w:lastRenderedPageBreak/>
        <w:t xml:space="preserve">dobře. Tedy Jovinian césař jal se zpoviedati všech svých běhuov z své mladosti, a zvláště, kterak se je byl proti Bohu zdvihl a řka, že by se jemu </w:t>
      </w:r>
      <w:r>
        <w:rPr>
          <w:rStyle w:val="foliace"/>
          <w:rFonts w:eastAsia="Arial Unicode MS"/>
        </w:rPr>
        <w:t xml:space="preserve">45r </w:t>
      </w:r>
      <w:r>
        <w:rPr>
          <w:rStyle w:val="Text"/>
          <w:rFonts w:eastAsia="Arial Unicode MS"/>
        </w:rPr>
        <w:t>nezdálo, by jiný buoh byl nežli on. Uslyšev to p</w:t>
      </w:r>
      <w:r>
        <w:rPr>
          <w:rStyle w:val="Text"/>
          <w:rFonts w:eastAsia="Arial Unicode MS"/>
        </w:rPr>
        <w:t>ústeník, otevřev okno, a když jej rozhřišil, ihned jej poznal. I vece: „Pochválen milý Buoh, že sem tě poznal! V to rúcho, kteréž já mám, rúče se obleč a na svú sien jdi a ihned všickni tě poznají.“</w:t>
      </w:r>
    </w:p>
    <w:p w:rsidR="00B0057E" w:rsidRDefault="009821DA">
      <w:pPr>
        <w:rPr>
          <w:rFonts w:eastAsia="Arial Unicode MS"/>
        </w:rPr>
      </w:pPr>
      <w:r>
        <w:rPr>
          <w:rStyle w:val="Text"/>
        </w:rPr>
        <w:t>Tedy Jovnian oblekl se v rúcho, kteréž mu pústeník</w:t>
      </w:r>
      <w:r>
        <w:rPr>
          <w:rStyle w:val="Text"/>
          <w:rFonts w:eastAsia="Arial Unicode MS"/>
        </w:rPr>
        <w:t xml:space="preserve"> dal, i</w:t>
      </w:r>
      <w:r>
        <w:rPr>
          <w:rStyle w:val="Text"/>
          <w:rFonts w:eastAsia="Arial Unicode MS"/>
        </w:rPr>
        <w:t xml:space="preserve"> bral se k domu svému a na vrata tlúkl. Přišed vrátný, vrata jemu otevřel a jej počestně přijal. I vece k vrátnému césař: „Znáš li mne?“ Odpovědě vrátný: „Pane, velmě dobře. Ale divím se tomu, že sem vždy tuto stál, a neviděl sem, když s’ ven vyšel.“ Odtud</w:t>
      </w:r>
      <w:r>
        <w:rPr>
          <w:rStyle w:val="Text"/>
          <w:rFonts w:eastAsia="Arial Unicode MS"/>
        </w:rPr>
        <w:t xml:space="preserve"> císař Jovinian ihned šel na svú sien, a každý proti němu vstal a hlavy poklonil. A v tu chvíli druhý césař bieše v pokoji s césařovú. A když vynide některaký rytíř z toho pokoje, vezřev naň, uplně poznal jej, a všed zase do pokoje, vece: „Pane milý, jest </w:t>
      </w:r>
      <w:r>
        <w:rPr>
          <w:rStyle w:val="Text"/>
          <w:rFonts w:eastAsia="Arial Unicode MS"/>
        </w:rPr>
        <w:t>některaký člověk na síni, jemuž všickni počest činí jakožto císařovi, a tak jest ovšem podoben k tobě, že který by byl z vás císař</w:t>
      </w:r>
      <w:r>
        <w:rPr>
          <w:rStyle w:val="emendace"/>
          <w:rFonts w:eastAsia="Arial Unicode MS"/>
        </w:rPr>
        <w:t xml:space="preserve">císař </w:t>
      </w:r>
      <w:r>
        <w:rPr>
          <w:rStyle w:val="pramen"/>
          <w:rFonts w:eastAsia="Arial Unicode MS"/>
        </w:rPr>
        <w:t>Czyſrz</w:t>
      </w:r>
      <w:r>
        <w:rPr>
          <w:rStyle w:val="Text"/>
          <w:rFonts w:eastAsia="Arial Unicode MS"/>
        </w:rPr>
        <w:t xml:space="preserve">, nevíme.“ Tedy on vece: „Ihned vyndu </w:t>
      </w:r>
      <w:r>
        <w:rPr>
          <w:rStyle w:val="emendace"/>
          <w:rFonts w:eastAsia="Arial Unicode MS"/>
        </w:rPr>
        <w:t xml:space="preserve">vyndu </w:t>
      </w:r>
      <w:r>
        <w:rPr>
          <w:rStyle w:val="pramen"/>
          <w:rFonts w:eastAsia="Arial Unicode MS"/>
        </w:rPr>
        <w:t xml:space="preserve">wyndi </w:t>
      </w:r>
      <w:r>
        <w:rPr>
          <w:rStyle w:val="Text"/>
          <w:rFonts w:eastAsia="Arial Unicode MS"/>
        </w:rPr>
        <w:t>ven a pravdu zvím.“ A když na sien přišel, vzav jej za ruku, pod</w:t>
      </w:r>
      <w:r>
        <w:rPr>
          <w:rStyle w:val="Text"/>
          <w:rFonts w:eastAsia="Arial Unicode MS"/>
        </w:rPr>
        <w:t xml:space="preserve">lé sebe jej posadil a přivolav </w:t>
      </w:r>
      <w:r>
        <w:rPr>
          <w:rStyle w:val="foliace"/>
          <w:rFonts w:eastAsia="Arial Unicode MS"/>
        </w:rPr>
        <w:t xml:space="preserve">45v </w:t>
      </w:r>
      <w:r>
        <w:rPr>
          <w:rStyle w:val="Text"/>
          <w:rFonts w:eastAsia="Arial Unicode MS"/>
        </w:rPr>
        <w:t>všecka knížata i pány, rytíře i panoše, tudéž i césařovú, řekl k nim: „Poslúchajte! Tento člověk jest pán váš i císař váš. Ale že se byl někdy proti Bohu zdvihl, proto byl zbaven říše a známost od něho odstúpila, že ižádn</w:t>
      </w:r>
      <w:r>
        <w:rPr>
          <w:rStyle w:val="Text"/>
          <w:rFonts w:eastAsia="Arial Unicode MS"/>
        </w:rPr>
        <w:t xml:space="preserve">ý nemohl poznati jeho, dokudž se Bohu nepokořil a neželel s pravú věrú, že když z své nemúdrosti směl se pokusiti. </w:t>
      </w:r>
      <w:r>
        <w:rPr>
          <w:rStyle w:val="poznamka"/>
          <w:rFonts w:eastAsia="Arial Unicode MS"/>
        </w:rPr>
        <w:t xml:space="preserve">zjevně chybný zápis vedlejší věty </w:t>
      </w:r>
      <w:r>
        <w:rPr>
          <w:rStyle w:val="internipoznamka"/>
          <w:rFonts w:eastAsia="Arial Unicode MS"/>
        </w:rPr>
        <w:t>Oesterley 59, s. 364: „Nam aliquo tempore contra deum se erexit, propter quod peccatum deus eum flagellavit</w:t>
      </w:r>
      <w:r>
        <w:rPr>
          <w:rStyle w:val="internipoznamka"/>
          <w:rFonts w:eastAsia="Arial Unicode MS"/>
        </w:rPr>
        <w:t xml:space="preserve"> et hominis noticia ab eo recessit, quousque satisfactionem deo fecit, ego sum angelus...“, GestaB: „že kdy z své nemúdrosti směl se pokusiti o to“ - OK </w:t>
      </w:r>
      <w:r>
        <w:rPr>
          <w:rStyle w:val="Text"/>
          <w:rFonts w:eastAsia="Arial Unicode MS"/>
        </w:rPr>
        <w:t>Ale jáť sem anjel, jeho stráže i duše jeho, a království jeho ostříhal sem, dokudž za své hříchy pokání</w:t>
      </w:r>
      <w:r>
        <w:rPr>
          <w:rStyle w:val="Text"/>
          <w:rFonts w:eastAsia="Arial Unicode MS"/>
        </w:rPr>
        <w:t xml:space="preserve"> neučinil, jakož ste viděli. Ale již i vždy budete jeho poslušni, a jáť jej vám porúčím.“ A ihned, řekl to, z očí jim vyšel. A césař Jovinian Bohu poděkoval, svuoj život v dobrém dokonal.</w:t>
      </w:r>
    </w:p>
    <w:p w:rsidR="00B0057E" w:rsidRDefault="009821DA">
      <w:pPr>
        <w:pStyle w:val="Nadpis"/>
      </w:pPr>
      <w:r>
        <w:rPr>
          <w:rStyle w:val="Text"/>
        </w:rPr>
        <w:t>Z této řeči naučení toto</w:t>
      </w:r>
    </w:p>
    <w:p w:rsidR="00B0057E" w:rsidRDefault="009821DA">
      <w:r>
        <w:rPr>
          <w:rStyle w:val="Text"/>
        </w:rPr>
        <w:t xml:space="preserve">Najmilejší! Tento císař móž řečen býti každý člověk, jenž ovšem poddal se světu, maje zboží i čest, vzdvihna se proti Bohu, přikázaní božského neposlúchaje. Volá své rytíře, to jest pět smyslóv, aby s ním jeli na lov, totižto na světské marnosti, a tu tak </w:t>
      </w:r>
      <w:r>
        <w:rPr>
          <w:rStyle w:val="Text"/>
        </w:rPr>
        <w:t xml:space="preserve">veliké horko jej napadá, totižto pokušení ďábelské, že místa sobě nemá, dokudž by se u vodách, totižto v hříších nezchladil. A tak smysly své ostavuje. A když najprvé s koně ssede, totižto víry postúpí, kterúž na </w:t>
      </w:r>
      <w:r>
        <w:rPr>
          <w:rStyle w:val="foliace"/>
        </w:rPr>
        <w:t xml:space="preserve">46r </w:t>
      </w:r>
      <w:r>
        <w:rPr>
          <w:rStyle w:val="Text"/>
        </w:rPr>
        <w:t>křstu tvrdě slíbil držeti, a všech pych</w:t>
      </w:r>
      <w:r>
        <w:rPr>
          <w:rStyle w:val="Text"/>
        </w:rPr>
        <w:t xml:space="preserve"> ďábelských odřekl se, potom složí rúcho, totižto jiné cnosti duše, a tak</w:t>
      </w:r>
      <w:r>
        <w:rPr>
          <w:rStyle w:val="Text"/>
          <w:rFonts w:eastAsia="Arial Unicode MS"/>
        </w:rPr>
        <w:t xml:space="preserve"> </w:t>
      </w:r>
      <w:r>
        <w:rPr>
          <w:rStyle w:val="Text"/>
        </w:rPr>
        <w:t>náh a bídný v marnosti světské vstupuje. Ale co má učiniti? Zajisté do domu rytíře svého jíti, totižto k rozumu svému se navrátiti, jehož rozum tepe, když jemu praví, aby se nejmenov</w:t>
      </w:r>
      <w:r>
        <w:rPr>
          <w:rStyle w:val="Text"/>
        </w:rPr>
        <w:t>al císařem, totižto křesťanem. Nebo jméno křesťanské zlými skutky potratil. Co má více učiniti? Má</w:t>
      </w:r>
      <w:r>
        <w:rPr>
          <w:rStyle w:val="Text"/>
          <w:rFonts w:eastAsia="Arial Unicode MS"/>
        </w:rPr>
        <w:t xml:space="preserve"> </w:t>
      </w:r>
      <w:r>
        <w:rPr>
          <w:rStyle w:val="Text"/>
        </w:rPr>
        <w:t>k svému vejvodě jíti, to jesti k svému svědomí, jenž proti němu velmě repce i v žalář vsází a vnitřním súžením, i tepe srdečným zkrúšeným až do krve, to jest</w:t>
      </w:r>
      <w:r>
        <w:rPr>
          <w:rStyle w:val="Text"/>
        </w:rPr>
        <w:t xml:space="preserve">, až i hřích vynde. Také má jíti ku pústeníkovi, totižto k zpovědi, a zpoviedati se věrně všech svých hříchóv i běhóv, co se jich </w:t>
      </w:r>
      <w:r>
        <w:rPr>
          <w:rStyle w:val="emendace"/>
        </w:rPr>
        <w:t xml:space="preserve">jich </w:t>
      </w:r>
      <w:r>
        <w:rPr>
          <w:rStyle w:val="pramen"/>
        </w:rPr>
        <w:t xml:space="preserve">gy </w:t>
      </w:r>
      <w:r>
        <w:rPr>
          <w:rStyle w:val="Text"/>
        </w:rPr>
        <w:t xml:space="preserve">jest dopustil z úmysla nebo z křehkosti, a pokání na se přijíti </w:t>
      </w:r>
      <w:r>
        <w:rPr>
          <w:rStyle w:val="hyperlemma"/>
        </w:rPr>
        <w:t xml:space="preserve">přijieti </w:t>
      </w:r>
      <w:r>
        <w:rPr>
          <w:rStyle w:val="internipoznamka"/>
        </w:rPr>
        <w:t xml:space="preserve">v rkp. „przygiti“  - OK </w:t>
      </w:r>
      <w:r>
        <w:rPr>
          <w:rStyle w:val="Text"/>
        </w:rPr>
        <w:t>a to držeti až do kon</w:t>
      </w:r>
      <w:r>
        <w:rPr>
          <w:rStyle w:val="Text"/>
        </w:rPr>
        <w:t xml:space="preserve">ce. A </w:t>
      </w:r>
      <w:r>
        <w:rPr>
          <w:rStyle w:val="Text"/>
        </w:rPr>
        <w:lastRenderedPageBreak/>
        <w:t xml:space="preserve">hihned Buoh i všickni světí známost jeho s velikú radostí budú mieti a v své tovařistvo jej přijmú. Té radosti rač nám </w:t>
      </w:r>
      <w:r>
        <w:rPr>
          <w:rStyle w:val="cizijazyk"/>
        </w:rPr>
        <w:t>etc.</w:t>
      </w:r>
    </w:p>
    <w:p w:rsidR="00B0057E" w:rsidRDefault="00B0057E">
      <w:pPr>
        <w:pStyle w:val="Volnyradek"/>
      </w:pPr>
    </w:p>
    <w:p w:rsidR="00B0057E" w:rsidRDefault="009821DA">
      <w:pPr>
        <w:pStyle w:val="Nadpis"/>
      </w:pPr>
      <w:r>
        <w:rPr>
          <w:rStyle w:val="internipoznamka"/>
        </w:rPr>
        <w:t xml:space="preserve">XLI. </w:t>
      </w:r>
      <w:r>
        <w:rPr>
          <w:rStyle w:val="Text"/>
        </w:rPr>
        <w:t>O jednom synu</w:t>
      </w:r>
    </w:p>
    <w:p w:rsidR="00B0057E" w:rsidRDefault="009821DA">
      <w:pPr>
        <w:rPr>
          <w:rFonts w:eastAsia="Arial Unicode MS"/>
        </w:rPr>
      </w:pPr>
      <w:r>
        <w:rPr>
          <w:rStyle w:val="Text"/>
        </w:rPr>
        <w:t xml:space="preserve">Hanibal tak řečený král mnoho let kraloval, a k tomu mějíše jedinú dcerku, a tu příliš milováše. Stalo se </w:t>
      </w:r>
      <w:r>
        <w:rPr>
          <w:rStyle w:val="Text"/>
        </w:rPr>
        <w:t xml:space="preserve">mezitím, že v jeden den událo se jemu s svými rytíři i s jinú velikú čeledí jeti na lov. </w:t>
      </w:r>
      <w:r>
        <w:rPr>
          <w:rStyle w:val="foliace"/>
        </w:rPr>
        <w:t xml:space="preserve">46v </w:t>
      </w:r>
      <w:r>
        <w:rPr>
          <w:rStyle w:val="Text"/>
        </w:rPr>
        <w:t xml:space="preserve">A když honili, vstala mhla hustá v temném lese, že jeden druhého nemožíše dobře viděti, a tak že césař se tím odrazil od říše i ode vší své čeledi, běže po jednom </w:t>
      </w:r>
      <w:r>
        <w:rPr>
          <w:rStyle w:val="Text"/>
        </w:rPr>
        <w:t>jelenu. A když se zase vrátil, ani rytířóv ani jiné čeledi nenalezl. Nebo oni jeho hledáchu s jedné strany, a on jich s druhé. Ale když tak sám jezdíše, noc se přiblížila</w:t>
      </w:r>
      <w:r>
        <w:rPr>
          <w:rStyle w:val="emendace"/>
        </w:rPr>
        <w:t xml:space="preserve">přiblížila </w:t>
      </w:r>
      <w:r>
        <w:rPr>
          <w:rStyle w:val="pramen"/>
        </w:rPr>
        <w:t>przyblizla</w:t>
      </w:r>
      <w:r>
        <w:rPr>
          <w:rStyle w:val="Text"/>
        </w:rPr>
        <w:t>, jal se po lese blúditi a nevěda se kam díti. A tak v té noci te</w:t>
      </w:r>
      <w:r>
        <w:rPr>
          <w:rStyle w:val="Text"/>
        </w:rPr>
        <w:t xml:space="preserve">mné blúdíše s velikú </w:t>
      </w:r>
      <w:r>
        <w:rPr>
          <w:rStyle w:val="emendace"/>
        </w:rPr>
        <w:t xml:space="preserve">velikú </w:t>
      </w:r>
      <w:r>
        <w:rPr>
          <w:rStyle w:val="pramen"/>
        </w:rPr>
        <w:t xml:space="preserve">wliku </w:t>
      </w:r>
      <w:r>
        <w:rPr>
          <w:rStyle w:val="Text"/>
        </w:rPr>
        <w:t>teskností, uzřev zdaleka světlo, jal se koně bósti a naděje se, by tu mohl lidi nalézti. A když tak dlúho jezdíše, nalezl dóm v lese,</w:t>
      </w:r>
      <w:r>
        <w:rPr>
          <w:rStyle w:val="Text"/>
          <w:rFonts w:eastAsia="Arial Unicode MS"/>
        </w:rPr>
        <w:t xml:space="preserve"> a přijev k němu, jal se tlúci a prose, aby jeho pro Buoh schovali. Tedy lovčí, hospodář </w:t>
      </w:r>
      <w:r>
        <w:rPr>
          <w:rStyle w:val="Text"/>
          <w:rFonts w:eastAsia="Arial Unicode MS"/>
        </w:rPr>
        <w:t>toho domu, nepoznal jeho, i tázal, kto by byl a kam miení, a kterak se jest v lese opozdil. Tedy král odpovědě: „Já sem sprostný člověk a náhodú sem zablúdil na cestě a zatím mě noc zapadla</w:t>
      </w:r>
      <w:r>
        <w:rPr>
          <w:rStyle w:val="poznamka"/>
          <w:rFonts w:eastAsia="Arial Unicode MS"/>
        </w:rPr>
        <w:t>tak v rkp.</w:t>
      </w:r>
      <w:r>
        <w:rPr>
          <w:rStyle w:val="internipoznamka"/>
          <w:rFonts w:eastAsia="Arial Unicode MS"/>
        </w:rPr>
        <w:t>GestaB, GestaU: připadla - - OK</w:t>
      </w:r>
      <w:r>
        <w:rPr>
          <w:rStyle w:val="Text"/>
          <w:rFonts w:eastAsia="Arial Unicode MS"/>
        </w:rPr>
        <w:t>, že sem se již nevěděl, k</w:t>
      </w:r>
      <w:r>
        <w:rPr>
          <w:rStyle w:val="Text"/>
          <w:rFonts w:eastAsia="Arial Unicode MS"/>
        </w:rPr>
        <w:t xml:space="preserve">am díti, až sem i sem přijel. Protož prosím tebe, schovaj mne této noci.“ Tedy lovčí vece: „Vjeď sem ve jmě </w:t>
      </w:r>
      <w:r>
        <w:rPr>
          <w:rStyle w:val="internipoznamka"/>
          <w:rFonts w:eastAsia="Arial Unicode MS"/>
        </w:rPr>
        <w:t xml:space="preserve">v rkp. „waygmie“ - OK </w:t>
      </w:r>
      <w:r>
        <w:rPr>
          <w:rStyle w:val="Text"/>
          <w:rFonts w:eastAsia="Arial Unicode MS"/>
        </w:rPr>
        <w:t>boží, a to, což mám, rád toho udělím.“ A tak že vjel do toho domu, a hospodář vzev od něho kóň postavil i naklidil. Ihned stůl</w:t>
      </w:r>
      <w:r>
        <w:rPr>
          <w:rStyle w:val="Text"/>
          <w:rFonts w:eastAsia="Arial Unicode MS"/>
        </w:rPr>
        <w:t xml:space="preserve"> připravil dosti podobně z toho, což měl, jeho odbyl, kromě vína, neb toho neměl. A když tak </w:t>
      </w:r>
      <w:r>
        <w:rPr>
          <w:rStyle w:val="foliace"/>
          <w:rFonts w:eastAsia="Arial Unicode MS"/>
        </w:rPr>
        <w:t xml:space="preserve">47r </w:t>
      </w:r>
      <w:r>
        <w:rPr>
          <w:rStyle w:val="Text"/>
          <w:rFonts w:eastAsia="Arial Unicode MS"/>
        </w:rPr>
        <w:t>sedíchu za stolem, událo se césařovi toho jistého lovčího otázati: „Milý, kto jest pán tohoto lesa, pověz mi.“ Odpovědě lovčí: „Pán mój césař jest tohoto světa</w:t>
      </w:r>
      <w:r>
        <w:rPr>
          <w:rStyle w:val="Text"/>
          <w:rFonts w:eastAsia="Arial Unicode MS"/>
        </w:rPr>
        <w:t>, lesa pán a já sem sluha jeho a tohoto lesu hlédám; a tato jest žena má a již jako na posazení.“</w:t>
      </w:r>
    </w:p>
    <w:p w:rsidR="00B0057E" w:rsidRDefault="009821DA">
      <w:r>
        <w:rPr>
          <w:rStyle w:val="Text"/>
          <w:rFonts w:eastAsia="Arial Unicode MS"/>
        </w:rPr>
        <w:t>Ale když čas bíše po večeři, již v jednom místě v stodole césaře položil. A když počínal usípati i usnul, přišel k němu hlas a řka: „Vezmi, vezmi, vezmi!“ Uslyšav ten hlas, protrhl se i řekl: „Co jest to, jenž slyším: Vezmi,  vezmi, vezmi, a nic sem nevzel</w:t>
      </w:r>
      <w:r>
        <w:rPr>
          <w:rStyle w:val="Text"/>
          <w:rFonts w:eastAsia="Arial Unicode MS"/>
        </w:rPr>
        <w:t>?“ Opět usnul a hlas druhý přišel a řka: „Navrať, navrať, navrať!“ Ale on protrhl se ze sna, vece: „Co jest to? Dříve sem slyšel: Vezmi, vezmi, vezmi, a nic sem nevzel; nyní slyším: navrať, navrať, navrať! I co mám navrátiti, když sem nic nevzel?“  Opět tř</w:t>
      </w:r>
      <w:r>
        <w:rPr>
          <w:rStyle w:val="Text"/>
          <w:rFonts w:eastAsia="Arial Unicode MS"/>
        </w:rPr>
        <w:t xml:space="preserve">etí jal se spáti. A v tu chvíli žena toho jistého hospodáře pracováše ku porodu, i porodi krásného syna. A ihned třetí zatím přišel k němu hlas: „Utec, utec, </w:t>
      </w:r>
      <w:r>
        <w:rPr>
          <w:rStyle w:val="Text"/>
        </w:rPr>
        <w:t>utec! Nebo nyní této noci narodilo se dietě, jenž po tobě bude kralovati.</w:t>
      </w:r>
      <w:r>
        <w:rPr>
          <w:rStyle w:val="Text"/>
          <w:rFonts w:eastAsia="Arial Unicode MS"/>
        </w:rPr>
        <w:t>“</w:t>
      </w:r>
      <w:r>
        <w:rPr>
          <w:rStyle w:val="Text"/>
        </w:rPr>
        <w:t xml:space="preserve"> Tedy césař, když to usl</w:t>
      </w:r>
      <w:r>
        <w:rPr>
          <w:rStyle w:val="Text"/>
        </w:rPr>
        <w:t xml:space="preserve">yšel, hnula se v něm všecka třeva jeho, i vece sám v sobě: „Co je, že slyším: Utec? Kam mám utéci </w:t>
      </w:r>
      <w:r>
        <w:rPr>
          <w:rStyle w:val="foliace"/>
        </w:rPr>
        <w:t xml:space="preserve">47v </w:t>
      </w:r>
      <w:r>
        <w:rPr>
          <w:rStyle w:val="Text"/>
        </w:rPr>
        <w:t>a proč?“</w:t>
      </w:r>
    </w:p>
    <w:p w:rsidR="00B0057E" w:rsidRDefault="009821DA">
      <w:r>
        <w:rPr>
          <w:rStyle w:val="Text"/>
        </w:rPr>
        <w:t xml:space="preserve">A tak když myslíše, zaslyše, ano dietě pláče a silně s velikým hlasem a křikem, i pozna po tom křiku, že by pacholík byl. I jal se opět mysliti: </w:t>
      </w:r>
      <w:r>
        <w:rPr>
          <w:rStyle w:val="Text"/>
        </w:rPr>
        <w:t>„Zda to dietě po něm má kralovati?“ A když den byl, připraviv se vsedl na svuoj kuoň a zavolav k sobě toho lovčího, vece jemu: „Milý, já tobě pravím, a to věz, žeť sem já césař pán tvój.</w:t>
      </w:r>
      <w:r>
        <w:rPr>
          <w:rStyle w:val="Text"/>
          <w:rFonts w:eastAsia="Arial Unicode MS"/>
        </w:rPr>
        <w:t>“</w:t>
      </w:r>
      <w:r>
        <w:rPr>
          <w:rStyle w:val="Text"/>
        </w:rPr>
        <w:t xml:space="preserve"> On to uslyšev, padl k zemi, a prose, aby jemu ráčil odpustiti, ač by</w:t>
      </w:r>
      <w:r>
        <w:rPr>
          <w:rStyle w:val="Text"/>
        </w:rPr>
        <w:t xml:space="preserve"> v čem jeho rozhněval. Ale on vece: „Neroď se báti, nebť nemám za zlé, ale děkujiť velmě, že s’</w:t>
      </w:r>
      <w:r>
        <w:rPr>
          <w:rStyle w:val="Text"/>
          <w:rFonts w:eastAsia="Arial Unicode MS"/>
        </w:rPr>
        <w:t xml:space="preserve"> </w:t>
      </w:r>
      <w:r>
        <w:rPr>
          <w:rStyle w:val="Text"/>
        </w:rPr>
        <w:t>mě přijal v mé núzi do svého domu. Ale pověz mi, zda tvá paní noci porodila syna?</w:t>
      </w:r>
      <w:r>
        <w:rPr>
          <w:rStyle w:val="Text"/>
          <w:rFonts w:eastAsia="Arial Unicode MS"/>
        </w:rPr>
        <w:t>“</w:t>
      </w:r>
      <w:r>
        <w:rPr>
          <w:rStyle w:val="Text"/>
        </w:rPr>
        <w:t xml:space="preserve"> Ale on vece: </w:t>
      </w:r>
      <w:r>
        <w:rPr>
          <w:rStyle w:val="Text"/>
        </w:rPr>
        <w:lastRenderedPageBreak/>
        <w:t>„Tak, pane.</w:t>
      </w:r>
      <w:r>
        <w:rPr>
          <w:rStyle w:val="Text"/>
          <w:rFonts w:eastAsia="Arial Unicode MS"/>
        </w:rPr>
        <w:t>“</w:t>
      </w:r>
      <w:r>
        <w:rPr>
          <w:rStyle w:val="Text"/>
        </w:rPr>
        <w:t xml:space="preserve"> I vece césař: „Ukaž mi jej.</w:t>
      </w:r>
      <w:r>
        <w:rPr>
          <w:rStyle w:val="Text"/>
          <w:rFonts w:eastAsia="Arial Unicode MS"/>
        </w:rPr>
        <w:t>“</w:t>
      </w:r>
      <w:r>
        <w:rPr>
          <w:rStyle w:val="Text"/>
        </w:rPr>
        <w:t xml:space="preserve"> A když jemu ukázal, te</w:t>
      </w:r>
      <w:r>
        <w:rPr>
          <w:rStyle w:val="Text"/>
        </w:rPr>
        <w:t xml:space="preserve">dy císař pilně na to dietě patříše, až na čele některaké znamenie uhlédal a mlče znamenal. Potom vece tomu lovčímu: „Totoť dítě chci já odchovati a za syna zvoliti, a po patnácti </w:t>
      </w:r>
      <w:r>
        <w:rPr>
          <w:rStyle w:val="emendace"/>
        </w:rPr>
        <w:t xml:space="preserve">patnácti </w:t>
      </w:r>
      <w:r>
        <w:rPr>
          <w:rStyle w:val="pramen"/>
        </w:rPr>
        <w:t xml:space="preserve">palznaczti </w:t>
      </w:r>
      <w:r>
        <w:rPr>
          <w:rStyle w:val="internipoznamka"/>
        </w:rPr>
        <w:t xml:space="preserve">nejisté čtení, snad korektury písaře; GestaU „patnaſte“, </w:t>
      </w:r>
      <w:r>
        <w:rPr>
          <w:rStyle w:val="internipoznamka"/>
        </w:rPr>
        <w:t xml:space="preserve">GestaB „pyeťynadczete“ - OK </w:t>
      </w:r>
      <w:r>
        <w:rPr>
          <w:rStyle w:val="Text"/>
        </w:rPr>
        <w:t>dnech po ně sláti a poslati.</w:t>
      </w:r>
      <w:r>
        <w:rPr>
          <w:rStyle w:val="Text"/>
          <w:rFonts w:eastAsia="Arial Unicode MS"/>
        </w:rPr>
        <w:t>“</w:t>
      </w:r>
      <w:r>
        <w:rPr>
          <w:rStyle w:val="Text"/>
        </w:rPr>
        <w:t xml:space="preserve"> Odpovědě lovčí: „Nejsem, pane, hoden, aby mé dítě choval, a přesto Buoh odplať, že se mnú i s mým dítětem ráčíš svú milost učiniti.</w:t>
      </w:r>
      <w:r>
        <w:rPr>
          <w:rStyle w:val="Text"/>
          <w:rFonts w:eastAsia="Arial Unicode MS"/>
        </w:rPr>
        <w:t xml:space="preserve">“ </w:t>
      </w:r>
      <w:r>
        <w:rPr>
          <w:rStyle w:val="Text"/>
        </w:rPr>
        <w:t>A zatiem čeled toho jistého césaře přijela a jej s radostí do své</w:t>
      </w:r>
      <w:r>
        <w:rPr>
          <w:rStyle w:val="Text"/>
        </w:rPr>
        <w:t>ho domu provodila.</w:t>
      </w:r>
    </w:p>
    <w:p w:rsidR="00B0057E" w:rsidRDefault="009821DA">
      <w:pPr>
        <w:rPr>
          <w:rFonts w:eastAsia="Arial Unicode MS"/>
        </w:rPr>
      </w:pPr>
      <w:r>
        <w:rPr>
          <w:rStyle w:val="Text"/>
        </w:rPr>
        <w:t xml:space="preserve">A když XX dní minulo, zavolal k sobě ten císař služebníkóv svých </w:t>
      </w:r>
      <w:r>
        <w:rPr>
          <w:rStyle w:val="foliace"/>
        </w:rPr>
        <w:t xml:space="preserve">48r </w:t>
      </w:r>
      <w:r>
        <w:rPr>
          <w:rStyle w:val="Text"/>
        </w:rPr>
        <w:t>tajně, jimžto nad jiné úfáše, i vece jim: „Na tu přísahu, kterúž ste mi učinili, jeďte k lovčímu tohoto lesa - dav jim znamení, kdežto jej byli nalezli - a dítě to, kte</w:t>
      </w:r>
      <w:r>
        <w:rPr>
          <w:rStyle w:val="Text"/>
        </w:rPr>
        <w:t xml:space="preserve">réž žena jeho porodila té noci, když sem já zablúdiv u něho nocoval, vezměte, a když přes </w:t>
      </w:r>
      <w:r>
        <w:rPr>
          <w:rStyle w:val="emendace"/>
        </w:rPr>
        <w:t xml:space="preserve">přes </w:t>
      </w:r>
      <w:r>
        <w:rPr>
          <w:rStyle w:val="pramen"/>
        </w:rPr>
        <w:t xml:space="preserve">przs </w:t>
      </w:r>
      <w:r>
        <w:rPr>
          <w:rStyle w:val="Text"/>
        </w:rPr>
        <w:t>les puojedete, to dítě zahubte pod milostí i pod šíjí, a srdce toho jistého dítěte, když je zahubíte, pro znamení přineste.</w:t>
      </w:r>
      <w:r>
        <w:rPr>
          <w:rStyle w:val="Text"/>
          <w:rFonts w:eastAsia="Arial Unicode MS"/>
        </w:rPr>
        <w:t>“</w:t>
      </w:r>
      <w:r>
        <w:rPr>
          <w:rStyle w:val="Text"/>
        </w:rPr>
        <w:t xml:space="preserve"> Vecechu oni jedním hlasem: „Pan</w:t>
      </w:r>
      <w:r>
        <w:rPr>
          <w:rStyle w:val="Text"/>
        </w:rPr>
        <w:t>e, buď vůle tvá!</w:t>
      </w:r>
      <w:r>
        <w:rPr>
          <w:rStyle w:val="Text"/>
          <w:rFonts w:eastAsia="Arial Unicode MS"/>
        </w:rPr>
        <w:t xml:space="preserve">“ </w:t>
      </w:r>
      <w:r>
        <w:rPr>
          <w:rStyle w:val="Text"/>
        </w:rPr>
        <w:t xml:space="preserve">A ihned tam do toho domu jeli a za to dítě k odchování prosili. Ale ten lovčí jako člověk sprostný a nevtipný, nerozuměje jich lsti, dal jim to dítě. A když přes les pojedú, jeden k druhému vece: „Toto jest místo podobné, abychom </w:t>
      </w:r>
      <w:r>
        <w:rPr>
          <w:rStyle w:val="Text"/>
          <w:rFonts w:eastAsia="Arial Unicode MS"/>
        </w:rPr>
        <w:t>dítě zah</w:t>
      </w:r>
      <w:r>
        <w:rPr>
          <w:rStyle w:val="Text"/>
          <w:rFonts w:eastAsia="Arial Unicode MS"/>
        </w:rPr>
        <w:t xml:space="preserve">ubili podlé přikázaní césařova.“ Tedy ihned dítě na zemi položivše, jeli se na ně pilně patřiti. A mezi tím jeden z nich vece: „Ó kak by byl veliký hřích, nevinné i tak krásné dietě zahubiti!“ K témuž dva vecešta: „Věru, pravdu díš, i ovšem veliký </w:t>
      </w:r>
      <w:r>
        <w:rPr>
          <w:rStyle w:val="emendace"/>
          <w:rFonts w:eastAsia="Arial Unicode MS"/>
        </w:rPr>
        <w:t xml:space="preserve">veliký </w:t>
      </w:r>
      <w:r>
        <w:rPr>
          <w:rStyle w:val="pramen"/>
          <w:rFonts w:eastAsia="Arial Unicode MS"/>
        </w:rPr>
        <w:t>w</w:t>
      </w:r>
      <w:r>
        <w:rPr>
          <w:rStyle w:val="pramen"/>
          <w:rFonts w:eastAsia="Arial Unicode MS"/>
        </w:rPr>
        <w:t xml:space="preserve">liky </w:t>
      </w:r>
      <w:r>
        <w:rPr>
          <w:rStyle w:val="Text"/>
          <w:rFonts w:eastAsia="Arial Unicode MS"/>
        </w:rPr>
        <w:t xml:space="preserve">by byl hřích, abychom beze vší vinny také dítě zahubili. A protož snažme se sami o to mezi sebú, abychom toto dítě zachovali a pánu svému podobnú odpověd </w:t>
      </w:r>
      <w:r>
        <w:rPr>
          <w:rStyle w:val="emendace"/>
          <w:rFonts w:eastAsia="Arial Unicode MS"/>
        </w:rPr>
        <w:t xml:space="preserve">odpověd </w:t>
      </w:r>
      <w:r>
        <w:rPr>
          <w:rStyle w:val="pramen"/>
          <w:rFonts w:eastAsia="Arial Unicode MS"/>
        </w:rPr>
        <w:t xml:space="preserve">odpowie </w:t>
      </w:r>
      <w:r>
        <w:rPr>
          <w:rStyle w:val="Text"/>
          <w:rFonts w:eastAsia="Arial Unicode MS"/>
        </w:rPr>
        <w:t xml:space="preserve">dali.“ I vece jeden z nich: „Milí, poslúchajte </w:t>
      </w:r>
      <w:r>
        <w:rPr>
          <w:rStyle w:val="foliace"/>
          <w:rFonts w:eastAsia="Arial Unicode MS"/>
        </w:rPr>
        <w:t xml:space="preserve">48v </w:t>
      </w:r>
      <w:r>
        <w:rPr>
          <w:rStyle w:val="Text"/>
          <w:rFonts w:eastAsia="Arial Unicode MS"/>
        </w:rPr>
        <w:t xml:space="preserve">rady mé: tuto v lese jest mnoho prasátek mladých; uhoníce jedno, srdce z něho vyňměme </w:t>
      </w:r>
      <w:r>
        <w:rPr>
          <w:rStyle w:val="internipoznamka"/>
          <w:rFonts w:eastAsia="Arial Unicode MS"/>
        </w:rPr>
        <w:t xml:space="preserve">v rkp. „wynmieme“ - OK </w:t>
      </w:r>
      <w:r>
        <w:rPr>
          <w:rStyle w:val="Text"/>
          <w:rFonts w:eastAsia="Arial Unicode MS"/>
        </w:rPr>
        <w:t>a svému</w:t>
      </w:r>
      <w:r>
        <w:rPr>
          <w:rStyle w:val="Text"/>
        </w:rPr>
        <w:t xml:space="preserve"> pánu císařovi je ukážem a díme, že to srdce jest toho dítěte, kteréž on kázal zahubiti, a tak se počestně vymluvíme a dítě při životě zacho</w:t>
      </w:r>
      <w:r>
        <w:rPr>
          <w:rStyle w:val="Text"/>
        </w:rPr>
        <w:t>váme.</w:t>
      </w:r>
      <w:r>
        <w:rPr>
          <w:rStyle w:val="Text"/>
          <w:rFonts w:eastAsia="Arial Unicode MS"/>
        </w:rPr>
        <w:t>“</w:t>
      </w:r>
      <w:r>
        <w:rPr>
          <w:rStyle w:val="Text"/>
        </w:rPr>
        <w:t xml:space="preserve"> Tedy vecešta druhá dva tovařiše: „Ano to dobrá rada. Než nadto učiníme mezi sebú přísahu, aby jeden druhého nikdy nezradil ani naň</w:t>
      </w:r>
      <w:r>
        <w:rPr>
          <w:rStyle w:val="Text"/>
          <w:rFonts w:eastAsia="Arial Unicode MS"/>
        </w:rPr>
        <w:t xml:space="preserve"> pronesl.“ A tak se sta. Učinivše přísahu, vzemše dítě, v dúpnaté dřevo je vložili, a zabivše prase, vyněmše z něho srd</w:t>
      </w:r>
      <w:r>
        <w:rPr>
          <w:rStyle w:val="Text"/>
          <w:rFonts w:eastAsia="Arial Unicode MS"/>
        </w:rPr>
        <w:t>ce, césařovi je přinesli. A v tu chvíli bíše veliký oheň v komíně na síni. Vzev césař to srdce od nich prasečí, a mníše, by bylo dítěcí, ihned vrhl je prostřed ohně i vece: „Aj, toť  jest ten, ješto po mně má kralovati! Již móžte věděti, coť snové komu pro</w:t>
      </w:r>
      <w:r>
        <w:rPr>
          <w:rStyle w:val="Text"/>
          <w:rFonts w:eastAsia="Arial Unicode MS"/>
        </w:rPr>
        <w:t>spějí.“</w:t>
      </w:r>
    </w:p>
    <w:p w:rsidR="00B0057E" w:rsidRDefault="009821DA">
      <w:r>
        <w:rPr>
          <w:rStyle w:val="Text"/>
        </w:rPr>
        <w:t xml:space="preserve">Ale ihned potom druhej </w:t>
      </w:r>
      <w:r>
        <w:rPr>
          <w:rStyle w:val="internipoznamka"/>
        </w:rPr>
        <w:t xml:space="preserve">v rkp. „druhey“, GestaB, GestaU „druhy“ - OK </w:t>
      </w:r>
      <w:r>
        <w:rPr>
          <w:rStyle w:val="Text"/>
        </w:rPr>
        <w:t>den hrabie jménem Lippolt v tom lese, kdež to dítě v dřevě v dúpnatém ležíše, honíše jelen tak dlúho, až k tomu se dřevu i se psy přihnal. A psi uslyševše dítě, osuvše to dřevo, ja</w:t>
      </w:r>
      <w:r>
        <w:rPr>
          <w:rStyle w:val="Text"/>
        </w:rPr>
        <w:t xml:space="preserve">li se velmi skoliti. Uslyšev to hrabie i s svými, tam se přibodl a dítě pláče </w:t>
      </w:r>
      <w:r>
        <w:rPr>
          <w:rStyle w:val="poznamka"/>
        </w:rPr>
        <w:t xml:space="preserve">tak v rkp. </w:t>
      </w:r>
      <w:r>
        <w:rPr>
          <w:rStyle w:val="internipoznamka"/>
        </w:rPr>
        <w:t xml:space="preserve">v rkp. „placze“, GestaB „plačíce“, GestaU nemají, Oesterley 20 nemá, Dick 149 „et vidit puerum pannis inuolutum“  - OK </w:t>
      </w:r>
      <w:r>
        <w:rPr>
          <w:rStyle w:val="Text"/>
        </w:rPr>
        <w:t xml:space="preserve">v plenky obinuté uzřel. Vece sluhám svým: „Rúče </w:t>
      </w:r>
      <w:r>
        <w:rPr>
          <w:rStyle w:val="Text"/>
        </w:rPr>
        <w:t xml:space="preserve">vezměte toto dítě </w:t>
      </w:r>
      <w:r>
        <w:rPr>
          <w:rStyle w:val="foliace"/>
        </w:rPr>
        <w:t xml:space="preserve">49r </w:t>
      </w:r>
      <w:r>
        <w:rPr>
          <w:rStyle w:val="Text"/>
        </w:rPr>
        <w:t>a mně je sem vložte v lóno nebo podajte, ať já je domóv své paní přinesu.</w:t>
      </w:r>
      <w:r>
        <w:rPr>
          <w:rStyle w:val="Text"/>
          <w:rFonts w:eastAsia="Arial Unicode MS"/>
        </w:rPr>
        <w:t>“</w:t>
      </w:r>
      <w:r>
        <w:rPr>
          <w:rStyle w:val="Text"/>
        </w:rPr>
        <w:t xml:space="preserve"> A tak se stalo. Vzem dítě, ihned domóv jel a své paní je dal a řka: „Milá paní, víš, že spolu dětí nemáme; as vezmi toto dítě a rci před lidmi, žeť jest tvé i </w:t>
      </w:r>
      <w:r>
        <w:rPr>
          <w:rStyle w:val="Text"/>
        </w:rPr>
        <w:t>mé, a budeva jeho mieti veliké utěšení.</w:t>
      </w:r>
      <w:r>
        <w:rPr>
          <w:rStyle w:val="Text"/>
          <w:rFonts w:eastAsia="Arial Unicode MS"/>
        </w:rPr>
        <w:t>“</w:t>
      </w:r>
      <w:r>
        <w:rPr>
          <w:rStyle w:val="Text"/>
        </w:rPr>
        <w:t xml:space="preserve"> Tedy ona vece: „Mně se dobře líbí.</w:t>
      </w:r>
      <w:r>
        <w:rPr>
          <w:rStyle w:val="Text"/>
          <w:rFonts w:eastAsia="Arial Unicode MS"/>
        </w:rPr>
        <w:t>“</w:t>
      </w:r>
      <w:r>
        <w:rPr>
          <w:rStyle w:val="Text"/>
        </w:rPr>
        <w:t xml:space="preserve"> A tak u malé chvíli, když se to stalo, rozneslo se po všem jeho hrabství, že hrabinka krásného syna urodila. A tak velikú radost mějíchu. </w:t>
      </w:r>
      <w:r>
        <w:rPr>
          <w:rStyle w:val="Text"/>
        </w:rPr>
        <w:lastRenderedPageBreak/>
        <w:t>Mezitiem roste to dítě, a všichni je milo</w:t>
      </w:r>
      <w:r>
        <w:rPr>
          <w:rStyle w:val="Text"/>
        </w:rPr>
        <w:t>váchu. Ale když jemu sedm VII let minulo, dali je na učení, kdežto nad jiné divně v učení prospíváše, tak dlúho až do XX let, nikam se nehýbaje, tam bydlíše.</w:t>
      </w:r>
    </w:p>
    <w:p w:rsidR="00B0057E" w:rsidRDefault="009821DA">
      <w:r>
        <w:rPr>
          <w:rStyle w:val="Text"/>
        </w:rPr>
        <w:t>Potom ten jistý césař kázal provolati slavný dvór, aby každý, chudý i bohatý, k tomu dvoru jel, kt</w:t>
      </w:r>
      <w:r>
        <w:rPr>
          <w:rStyle w:val="Text"/>
        </w:rPr>
        <w:t>ož chce císařovo milost zachovati. Mezi jinými ten jistý hrabie Lipolt také tam k tomu dvoru s tím mládencem jel. A když tam byli, tedy ten jistý mládenec stáše před stolem, svému hrabí slúže. Ale císař uzřev jej, velmě pilně naň hledě, uzřel znamení na če</w:t>
      </w:r>
      <w:r>
        <w:rPr>
          <w:rStyle w:val="Text"/>
        </w:rPr>
        <w:t xml:space="preserve">le, kteréžto viděl bíše v domu lovčího, otce jeho, když se bíše narodil, a pilně to znamení poznav, vece k tomu hrabí: „Milý, </w:t>
      </w:r>
      <w:r>
        <w:rPr>
          <w:rStyle w:val="foliace"/>
        </w:rPr>
        <w:t xml:space="preserve">49v </w:t>
      </w:r>
      <w:r>
        <w:rPr>
          <w:rStyle w:val="Text"/>
        </w:rPr>
        <w:t>pověz mi, čí jest syn tento mládenec, jenž stáše přede mnú i před tebú?</w:t>
      </w:r>
      <w:r>
        <w:rPr>
          <w:rStyle w:val="Text"/>
          <w:rFonts w:eastAsia="Arial Unicode MS"/>
        </w:rPr>
        <w:t>“</w:t>
      </w:r>
      <w:r>
        <w:rPr>
          <w:rStyle w:val="Text"/>
        </w:rPr>
        <w:t xml:space="preserve"> Vece hrabie: „Pane, syn mój jest, jehož má žena mně u</w:t>
      </w:r>
      <w:r>
        <w:rPr>
          <w:rStyle w:val="Text"/>
        </w:rPr>
        <w:t>rodila.</w:t>
      </w:r>
      <w:r>
        <w:rPr>
          <w:rStyle w:val="Text"/>
          <w:rFonts w:eastAsia="Arial Unicode MS"/>
        </w:rPr>
        <w:t>“</w:t>
      </w:r>
      <w:r>
        <w:rPr>
          <w:rStyle w:val="Text"/>
        </w:rPr>
        <w:t xml:space="preserve"> Opět císař vece k němu: „Na tu přísahu, jakož s’ mi ji učinil, pověz mi pravdu!</w:t>
      </w:r>
      <w:r>
        <w:rPr>
          <w:rStyle w:val="Text"/>
          <w:rFonts w:eastAsia="Arial Unicode MS"/>
        </w:rPr>
        <w:t>“</w:t>
      </w:r>
      <w:r>
        <w:rPr>
          <w:rStyle w:val="Text"/>
        </w:rPr>
        <w:t xml:space="preserve"> Tedy on vece: „Když jest tak, zajisté nevím, čí by syn byl.</w:t>
      </w:r>
      <w:r>
        <w:rPr>
          <w:rStyle w:val="Text"/>
          <w:rFonts w:eastAsia="Arial Unicode MS"/>
        </w:rPr>
        <w:t>“</w:t>
      </w:r>
      <w:r>
        <w:rPr>
          <w:rStyle w:val="Text"/>
        </w:rPr>
        <w:t xml:space="preserve"> Vece k němu césař: „Pověz mi, kterak s’ k němu přišel a kdež s’ jej vzel?</w:t>
      </w:r>
      <w:r>
        <w:rPr>
          <w:rStyle w:val="Text"/>
          <w:rFonts w:eastAsia="Arial Unicode MS"/>
        </w:rPr>
        <w:t>“</w:t>
      </w:r>
      <w:r>
        <w:rPr>
          <w:rStyle w:val="Text"/>
        </w:rPr>
        <w:t xml:space="preserve"> Vece hrabie: „Minulo tomu již </w:t>
      </w:r>
      <w:r>
        <w:rPr>
          <w:rStyle w:val="Text"/>
        </w:rPr>
        <w:t>XX let, jakž sem jej náhodú, honě jelen, v lese a v dřevě dúpnatém, an v plenky obinut, nalezl povržena.</w:t>
      </w:r>
      <w:r>
        <w:rPr>
          <w:rStyle w:val="Text"/>
          <w:rFonts w:eastAsia="Arial Unicode MS"/>
        </w:rPr>
        <w:t>“</w:t>
      </w:r>
      <w:r>
        <w:rPr>
          <w:rStyle w:val="Text"/>
        </w:rPr>
        <w:t xml:space="preserve"> Uslyšev to císař, tajně oněch tří, kteréžto bíše poslal, aby dítě zahubili, k sobě zavolal i řekl jim: „Milí, pomníte li, že tomu již jest dvadceti le</w:t>
      </w:r>
      <w:r>
        <w:rPr>
          <w:rStyle w:val="Text"/>
        </w:rPr>
        <w:t>t, jakož sem vás byl do domu lovčího po dítě, abyšte je zahubili, poslal? Povězte mi pravdu pod milostí a na tu přísahu, kterúž ste mně učinili, co se tomu dítěti stalo?</w:t>
      </w:r>
      <w:r>
        <w:rPr>
          <w:rStyle w:val="Text"/>
          <w:rFonts w:eastAsia="Arial Unicode MS"/>
        </w:rPr>
        <w:t>“</w:t>
      </w:r>
      <w:r>
        <w:rPr>
          <w:rStyle w:val="Text"/>
        </w:rPr>
        <w:t xml:space="preserve"> Tedy oni vecechu: „Pane, slibuješ li nám za život, povímeť pravdu.</w:t>
      </w:r>
      <w:r>
        <w:rPr>
          <w:rStyle w:val="Text"/>
          <w:rFonts w:eastAsia="Arial Unicode MS"/>
        </w:rPr>
        <w:t>“</w:t>
      </w:r>
      <w:r>
        <w:rPr>
          <w:rStyle w:val="Text"/>
        </w:rPr>
        <w:t xml:space="preserve"> Vece césař: „Slib</w:t>
      </w:r>
      <w:r>
        <w:rPr>
          <w:rStyle w:val="Text"/>
        </w:rPr>
        <w:t>uji svú víru, že vám toho zlým nechci zpomínati, ač mi pravdu povíte.</w:t>
      </w:r>
      <w:r>
        <w:rPr>
          <w:rStyle w:val="Text"/>
          <w:rFonts w:eastAsia="Arial Unicode MS"/>
        </w:rPr>
        <w:t>“</w:t>
      </w:r>
      <w:r>
        <w:rPr>
          <w:rStyle w:val="Text"/>
        </w:rPr>
        <w:t xml:space="preserve"> Vecechu oni: „Milý pane! Přikázaní tvé byli bychom učinili, by nás milosrdenství k tomu dítěti nevinnému nehnulo bylo. Ale </w:t>
      </w:r>
      <w:r>
        <w:rPr>
          <w:rStyle w:val="foliace"/>
        </w:rPr>
        <w:t xml:space="preserve">50r </w:t>
      </w:r>
      <w:r>
        <w:rPr>
          <w:rStyle w:val="Text"/>
        </w:rPr>
        <w:t xml:space="preserve">slitovavše se nad ním, srdce prasečí místo srdce jeho Tvé </w:t>
      </w:r>
      <w:r>
        <w:rPr>
          <w:rStyle w:val="Text"/>
        </w:rPr>
        <w:t>Milosti byli sme přinesli i dali.</w:t>
      </w:r>
      <w:r>
        <w:rPr>
          <w:rStyle w:val="Text"/>
          <w:rFonts w:eastAsia="Arial Unicode MS"/>
        </w:rPr>
        <w:t>“</w:t>
      </w:r>
      <w:r>
        <w:rPr>
          <w:rStyle w:val="Text"/>
        </w:rPr>
        <w:t xml:space="preserve"> Uslyšev to císař, pilně myslíše a řka: „Tedy vždy tento po mně má  kralovati. Budu li moci, vždy jej k smrti připravím, aby po mně nepanoval.</w:t>
      </w:r>
      <w:r>
        <w:rPr>
          <w:rStyle w:val="Text"/>
          <w:rFonts w:eastAsia="Arial Unicode MS"/>
        </w:rPr>
        <w:t>“</w:t>
      </w:r>
      <w:r>
        <w:rPr>
          <w:rStyle w:val="Text"/>
        </w:rPr>
        <w:t xml:space="preserve"> Umysliv sobě, vece k tornu jistému hrabí: „Prosím i chci tomu, aby tento mláde</w:t>
      </w:r>
      <w:r>
        <w:rPr>
          <w:rStyle w:val="Text"/>
        </w:rPr>
        <w:t>nec na mém dvoru ostal.</w:t>
      </w:r>
      <w:r>
        <w:rPr>
          <w:rStyle w:val="Text"/>
          <w:rFonts w:eastAsia="Arial Unicode MS"/>
        </w:rPr>
        <w:t>“ Hrabie vece: „Milý pane, když tak snažně oň stojíš, buď tvá vóle.“ A s tím hrabie domóv jel a ten mládenec na césařově dvoře ostal.</w:t>
      </w:r>
    </w:p>
    <w:p w:rsidR="00B0057E" w:rsidRDefault="009821DA">
      <w:r>
        <w:rPr>
          <w:rStyle w:val="Text"/>
        </w:rPr>
        <w:t>Ale césař den ode dne myslíše o jeho bezživotie, kterak by jej k smrti připravil. V tu dobu císařov</w:t>
      </w:r>
      <w:r>
        <w:rPr>
          <w:rStyle w:val="Text"/>
        </w:rPr>
        <w:t>á bíše v dalekých krajinách v jiné zemi s svú jedinkú dcerú. Tedy césař, zavolav k sobě toho mládence, vece jemu: „Synu, musíš jeti k césařové, k mé ženě, a listy jí ode mne donésti, neb sem dávno neslyšel o ní ani o své dceři, kterak se jim vede.</w:t>
      </w:r>
      <w:r>
        <w:rPr>
          <w:rStyle w:val="Text"/>
          <w:rFonts w:eastAsia="Arial Unicode MS"/>
        </w:rPr>
        <w:t>“</w:t>
      </w:r>
      <w:r>
        <w:rPr>
          <w:rStyle w:val="Text"/>
        </w:rPr>
        <w:t xml:space="preserve"> Tedy on</w:t>
      </w:r>
      <w:r>
        <w:rPr>
          <w:rStyle w:val="Text"/>
        </w:rPr>
        <w:t xml:space="preserve"> vece: „Pane, hotov sem přikázaní tvému, buď vóle tvá.</w:t>
      </w:r>
      <w:r>
        <w:rPr>
          <w:rStyle w:val="Text"/>
          <w:rFonts w:eastAsia="Arial Unicode MS"/>
        </w:rPr>
        <w:t>“</w:t>
      </w:r>
      <w:r>
        <w:rPr>
          <w:rStyle w:val="Text"/>
        </w:rPr>
        <w:t xml:space="preserve"> A mezitím císař zavolal </w:t>
      </w:r>
      <w:r>
        <w:rPr>
          <w:rStyle w:val="emendace"/>
        </w:rPr>
        <w:t xml:space="preserve">zavolal </w:t>
      </w:r>
      <w:r>
        <w:rPr>
          <w:rStyle w:val="pramen"/>
        </w:rPr>
        <w:t xml:space="preserve">zawolawl </w:t>
      </w:r>
      <w:r>
        <w:rPr>
          <w:rStyle w:val="Text"/>
        </w:rPr>
        <w:t>k sobě tajně jednoho písaře svého a řka: „Napiš list césařové takúto řečí, aby, jakž brzo tento list přečte, ihned bez meškání tomuto mládenci, jenž jí listy d</w:t>
      </w:r>
      <w:r>
        <w:rPr>
          <w:rStyle w:val="Text"/>
        </w:rPr>
        <w:t xml:space="preserve">odá, kázala ohavnú smrt učiniti pod milostí </w:t>
      </w:r>
      <w:r>
        <w:rPr>
          <w:rStyle w:val="foliace"/>
        </w:rPr>
        <w:t xml:space="preserve">50v </w:t>
      </w:r>
      <w:r>
        <w:rPr>
          <w:rStyle w:val="Text"/>
        </w:rPr>
        <w:t>i pod hrdlem, a tak aby</w:t>
      </w:r>
      <w:r>
        <w:rPr>
          <w:rStyle w:val="Text"/>
          <w:rFonts w:eastAsia="Arial Unicode MS"/>
        </w:rPr>
        <w:t xml:space="preserve"> </w:t>
      </w:r>
      <w:r>
        <w:rPr>
          <w:rStyle w:val="Text"/>
        </w:rPr>
        <w:t>vždy do třetího dne jeho smrtí nedlila, chce li svój život zachovati a císařovu milost mieti.</w:t>
      </w:r>
      <w:r>
        <w:rPr>
          <w:rStyle w:val="Text"/>
          <w:rFonts w:eastAsia="Arial Unicode MS"/>
        </w:rPr>
        <w:t>“</w:t>
      </w:r>
      <w:r>
        <w:rPr>
          <w:rStyle w:val="Text"/>
        </w:rPr>
        <w:t xml:space="preserve"> Napsav písař list, po rozkázaní jeho prstenem </w:t>
      </w:r>
      <w:r>
        <w:rPr>
          <w:rStyle w:val="emendace"/>
        </w:rPr>
        <w:t xml:space="preserve">prstenem </w:t>
      </w:r>
      <w:r>
        <w:rPr>
          <w:rStyle w:val="pramen"/>
        </w:rPr>
        <w:t xml:space="preserve">przecztenem </w:t>
      </w:r>
      <w:r>
        <w:rPr>
          <w:rStyle w:val="Text"/>
        </w:rPr>
        <w:t>zapečetil a tomu mláde</w:t>
      </w:r>
      <w:r>
        <w:rPr>
          <w:rStyle w:val="Text"/>
        </w:rPr>
        <w:t>nci dal, aby na úsvitě vstana, jel bez meškání tam, kamž jemu od císaře bylo rozkázáno. Ale mládenec, vzev list, jsa pilen</w:t>
      </w:r>
      <w:r>
        <w:rPr>
          <w:rStyle w:val="Text"/>
          <w:rFonts w:eastAsia="Arial Unicode MS"/>
        </w:rPr>
        <w:t xml:space="preserve"> </w:t>
      </w:r>
      <w:r>
        <w:rPr>
          <w:rStyle w:val="Text"/>
        </w:rPr>
        <w:t xml:space="preserve">rozkázaní císařova, vstav na úsvitě i jel a nikdež se nestavuje až do třetího dne. V poledne ustal i stavil se u některakého rytíře, </w:t>
      </w:r>
      <w:r>
        <w:rPr>
          <w:rStyle w:val="Text"/>
        </w:rPr>
        <w:t>prose, aby jemu s koněm potřebu dal. Tedy ten rytíř, uzřev mládence počestného a k tomu zvěděv, že od císaře poslán, míle jej i ochotně</w:t>
      </w:r>
      <w:r>
        <w:rPr>
          <w:rStyle w:val="Text"/>
          <w:rFonts w:eastAsia="Arial Unicode MS"/>
        </w:rPr>
        <w:t xml:space="preserve"> </w:t>
      </w:r>
      <w:r>
        <w:rPr>
          <w:rStyle w:val="Text"/>
        </w:rPr>
        <w:t xml:space="preserve">přivítal, do svého domu pojem </w:t>
      </w:r>
      <w:r>
        <w:rPr>
          <w:rStyle w:val="doplnenytext"/>
        </w:rPr>
        <w:t>jej</w:t>
      </w:r>
      <w:r>
        <w:rPr>
          <w:rStyle w:val="poznamka"/>
        </w:rPr>
        <w:t>doplněno podle rkp. GestaB</w:t>
      </w:r>
      <w:r>
        <w:rPr>
          <w:rStyle w:val="Text"/>
        </w:rPr>
        <w:t>, oběd jemu dal podlé svého stavu, jakož najlép mohl. Po oběd</w:t>
      </w:r>
      <w:r>
        <w:rPr>
          <w:rStyle w:val="Text"/>
        </w:rPr>
        <w:t xml:space="preserve">ě kázal jemu spat jíti, aby po trudu odpočinul. Tedy ten jistý mládenec, jakž brzo postele dopadl, ihned velmě tvrdě usnul s toho trudu. A když tak tvrdě spáše, ten jistý rytíř, hospodář domu toho, náhodú </w:t>
      </w:r>
      <w:r>
        <w:rPr>
          <w:rStyle w:val="Text"/>
        </w:rPr>
        <w:lastRenderedPageBreak/>
        <w:t xml:space="preserve">všel do toho pokoje, kdež ten mládenec odpočíváše. </w:t>
      </w:r>
      <w:r>
        <w:rPr>
          <w:rStyle w:val="Text"/>
        </w:rPr>
        <w:t xml:space="preserve">Uzřev pušku s listy v jeho hlavách, chtíše rád tu pušku otevřéti a chtě zvěděti, co by v těch listech psáno bylo. A když odevřel, uzřel listy císařovým prstenem </w:t>
      </w:r>
      <w:r>
        <w:rPr>
          <w:rStyle w:val="foliace"/>
        </w:rPr>
        <w:t xml:space="preserve">51r </w:t>
      </w:r>
      <w:r>
        <w:rPr>
          <w:rStyle w:val="Text"/>
        </w:rPr>
        <w:t xml:space="preserve">zapečetěny, jenž k císařový poslati bíše. </w:t>
      </w:r>
      <w:r>
        <w:rPr>
          <w:rStyle w:val="internipoznamka"/>
        </w:rPr>
        <w:t xml:space="preserve">GestaB „jenž k ciesařové poslal bieše“, GestaU </w:t>
      </w:r>
      <w:r>
        <w:rPr>
          <w:rStyle w:val="internipoznamka"/>
        </w:rPr>
        <w:t>„co by v těch listech bylo psáno“ - OK</w:t>
      </w:r>
      <w:r>
        <w:rPr>
          <w:rStyle w:val="poznamka"/>
        </w:rPr>
        <w:t xml:space="preserve">zjevně chybný zápis věty </w:t>
      </w:r>
      <w:r>
        <w:rPr>
          <w:rStyle w:val="Text"/>
        </w:rPr>
        <w:t>Myslíše v sobě sám a řka: „Otevru tyto listy, a co na nich psáno stojí, zvím; neb je také bez škody mohu zase zavřéti proto, nebo vosk v té pečeti tlust bíše.</w:t>
      </w:r>
      <w:r>
        <w:rPr>
          <w:rStyle w:val="Text"/>
          <w:rFonts w:eastAsia="Arial Unicode MS"/>
        </w:rPr>
        <w:t>“</w:t>
      </w:r>
      <w:r>
        <w:rPr>
          <w:rStyle w:val="Text"/>
        </w:rPr>
        <w:t xml:space="preserve"> A ihned, kdež odevřel a četl, že </w:t>
      </w:r>
      <w:r>
        <w:rPr>
          <w:rStyle w:val="Text"/>
        </w:rPr>
        <w:t>pod hrdlem a pod milostí ten mládenec měl na smrt dán býti, zamútiv se velmě, myslíše sám v sobě a řka: „Ó kak by to přetěžký hřích byl, tak krásného mládence na smrt dáti! Zajisté nebude toho!</w:t>
      </w:r>
      <w:r>
        <w:rPr>
          <w:rStyle w:val="Text"/>
          <w:rFonts w:eastAsia="Arial Unicode MS"/>
        </w:rPr>
        <w:t>“</w:t>
      </w:r>
    </w:p>
    <w:p w:rsidR="00B0057E" w:rsidRDefault="009821DA">
      <w:r>
        <w:rPr>
          <w:rStyle w:val="Text"/>
        </w:rPr>
        <w:t>A ihned jiný list psáti kázal v tato slova: „Ó milá césařová!</w:t>
      </w:r>
      <w:r>
        <w:rPr>
          <w:rStyle w:val="Text"/>
        </w:rPr>
        <w:t xml:space="preserve"> Toběť přikazuji pod milostí i pod hrdlem, aby tohoto posla s velikú slavností i s radostí do svého domu přijala a dcerku jedinú naši do třetího dne jemu za ženu dala, a na svatbu knížata i pány okolní zvala. Neučiníš li toho, ohavnú smrtí káži tě odpravit</w:t>
      </w:r>
      <w:r>
        <w:rPr>
          <w:rStyle w:val="Text"/>
        </w:rPr>
        <w:t>i.</w:t>
      </w:r>
      <w:r>
        <w:rPr>
          <w:rStyle w:val="Text"/>
          <w:rFonts w:eastAsia="Arial Unicode MS"/>
        </w:rPr>
        <w:t>“</w:t>
      </w:r>
      <w:r>
        <w:rPr>
          <w:rStyle w:val="Text"/>
        </w:rPr>
        <w:t xml:space="preserve"> A když ten list podlé jeho rozkázaní byl dokonán</w:t>
      </w:r>
      <w:r>
        <w:rPr>
          <w:rStyle w:val="emendace"/>
        </w:rPr>
        <w:t xml:space="preserve">dokonán </w:t>
      </w:r>
      <w:r>
        <w:rPr>
          <w:rStyle w:val="pramen"/>
        </w:rPr>
        <w:t>dokonal</w:t>
      </w:r>
      <w:r>
        <w:rPr>
          <w:rStyle w:val="Text"/>
        </w:rPr>
        <w:t xml:space="preserve">, vzem pečet s králova listu, bez poškvrny </w:t>
      </w:r>
      <w:r>
        <w:rPr>
          <w:rStyle w:val="emendace"/>
        </w:rPr>
        <w:t xml:space="preserve">poškvrny </w:t>
      </w:r>
      <w:r>
        <w:rPr>
          <w:rStyle w:val="pramen"/>
        </w:rPr>
        <w:t xml:space="preserve">poſſkwrwny </w:t>
      </w:r>
      <w:r>
        <w:rPr>
          <w:rStyle w:val="Text"/>
        </w:rPr>
        <w:t>k svému listu přiložil a zase do pušky na též místo položil. Po chvíli zbudiv mládence, ten den i tu noc jej u sebe ostavil. A</w:t>
      </w:r>
      <w:r>
        <w:rPr>
          <w:rStyle w:val="Text"/>
        </w:rPr>
        <w:t xml:space="preserve"> ráno na úsvitě, požehnav jeho, k césařový </w:t>
      </w:r>
      <w:r>
        <w:rPr>
          <w:rStyle w:val="internipoznamka"/>
        </w:rPr>
        <w:t xml:space="preserve">rkp. B: ciesařové, Geb. Skloň - s. 545 - OK </w:t>
      </w:r>
      <w:r>
        <w:rPr>
          <w:rStyle w:val="Text"/>
        </w:rPr>
        <w:t>jej vypravil.</w:t>
      </w:r>
    </w:p>
    <w:p w:rsidR="00B0057E" w:rsidRDefault="009821DA">
      <w:r>
        <w:rPr>
          <w:rStyle w:val="Text"/>
        </w:rPr>
        <w:t xml:space="preserve">Ale když před ciesařovú přišel, velmě počestně </w:t>
      </w:r>
      <w:r>
        <w:rPr>
          <w:rStyle w:val="foliace"/>
        </w:rPr>
        <w:t xml:space="preserve">51v </w:t>
      </w:r>
      <w:r>
        <w:rPr>
          <w:rStyle w:val="Text"/>
        </w:rPr>
        <w:t xml:space="preserve">jí </w:t>
      </w:r>
      <w:r>
        <w:rPr>
          <w:rStyle w:val="internipoznamka"/>
        </w:rPr>
        <w:t xml:space="preserve">pozdraviti s gen. – OK </w:t>
      </w:r>
      <w:r>
        <w:rPr>
          <w:rStyle w:val="Text"/>
        </w:rPr>
        <w:t>od císaře pozdravil a listóv jí podal. Tedy ona, jakž brzo listy přečtla a jim</w:t>
      </w:r>
      <w:r>
        <w:rPr>
          <w:rStyle w:val="Text"/>
        </w:rPr>
        <w:t xml:space="preserve"> urozuměla, pocelovala jeho a řkúci: „Vítaj, mój milý synu najmilejší! Přikázaní mého pána</w:t>
      </w:r>
      <w:r>
        <w:rPr>
          <w:rStyle w:val="Text"/>
          <w:rFonts w:eastAsia="Arial Unicode MS"/>
        </w:rPr>
        <w:t xml:space="preserve"> </w:t>
      </w:r>
      <w:r>
        <w:rPr>
          <w:rStyle w:val="Text"/>
        </w:rPr>
        <w:t>císaře velmě ráda naplním.</w:t>
      </w:r>
      <w:r>
        <w:rPr>
          <w:rStyle w:val="Text"/>
          <w:rFonts w:eastAsia="Arial Unicode MS"/>
        </w:rPr>
        <w:t>“</w:t>
      </w:r>
      <w:r>
        <w:rPr>
          <w:rStyle w:val="Text"/>
        </w:rPr>
        <w:t xml:space="preserve"> A ihned bez meškání kázala všecka knížata i pány té krajiny sezvati, aby třetí den na svatbu jedinké dcery císařovy pod milostí byli. Oni</w:t>
      </w:r>
      <w:r>
        <w:rPr>
          <w:rStyle w:val="Text"/>
        </w:rPr>
        <w:t xml:space="preserve"> uslyševše to, ihned s velikú výpravú k té slavnosti přijeli, a třetí den manželstvo mezi tím mládencem a dcerkú císařovú uplně dokonali a velikú slavnost učinili. Po těch hodech mnohá knížata i páni ženicha i s nevěstú darovali a k svým příbytkóm zase se </w:t>
      </w:r>
      <w:r>
        <w:rPr>
          <w:rStyle w:val="Text"/>
        </w:rPr>
        <w:t>brali. Ale ten mládenec s císařovú a s svú ženú tu ostal.</w:t>
      </w:r>
    </w:p>
    <w:p w:rsidR="00B0057E" w:rsidRDefault="009821DA">
      <w:r>
        <w:rPr>
          <w:rStyle w:val="Text"/>
        </w:rPr>
        <w:t>Brzo potom césař do té krajiny přijel. Ale uslyševši to</w:t>
      </w:r>
      <w:r>
        <w:rPr>
          <w:rStyle w:val="Text"/>
          <w:rFonts w:eastAsia="Arial Unicode MS"/>
        </w:rPr>
        <w:t xml:space="preserve"> </w:t>
      </w:r>
      <w:r>
        <w:rPr>
          <w:rStyle w:val="Text"/>
        </w:rPr>
        <w:t>císařová, že císař jede, řekla zeti svému: „Milý synu, pojeď se mnú proti pánu mému císařovi.</w:t>
      </w:r>
      <w:r>
        <w:rPr>
          <w:rStyle w:val="Text"/>
          <w:rFonts w:eastAsia="Arial Unicode MS"/>
        </w:rPr>
        <w:t>“</w:t>
      </w:r>
      <w:r>
        <w:rPr>
          <w:rStyle w:val="Text"/>
        </w:rPr>
        <w:t xml:space="preserve"> A on vece: „Hotov jsem.</w:t>
      </w:r>
      <w:r>
        <w:rPr>
          <w:rStyle w:val="Text"/>
          <w:rFonts w:eastAsia="Arial Unicode MS"/>
        </w:rPr>
        <w:t>“</w:t>
      </w:r>
      <w:r>
        <w:rPr>
          <w:rStyle w:val="Text"/>
        </w:rPr>
        <w:t xml:space="preserve"> A když císaře dojeli, </w:t>
      </w:r>
      <w:r>
        <w:rPr>
          <w:rStyle w:val="Text"/>
        </w:rPr>
        <w:t>césař ihned poceloval svú ženu. Ale potom, když s ní toho mládence uzřel, nemile naň hledíše i vece jí: „Musíš smrt trpěti!</w:t>
      </w:r>
      <w:r>
        <w:rPr>
          <w:rStyle w:val="Text"/>
          <w:rFonts w:eastAsia="Arial Unicode MS"/>
        </w:rPr>
        <w:t>“</w:t>
      </w:r>
      <w:r>
        <w:rPr>
          <w:rStyle w:val="Text"/>
        </w:rPr>
        <w:t xml:space="preserve"> Tedy ona vece: „Pane milostivý! Pověz mi, proč sem smrti zaslúžila?</w:t>
      </w:r>
      <w:r>
        <w:rPr>
          <w:rStyle w:val="Text"/>
          <w:rFonts w:eastAsia="Arial Unicode MS"/>
        </w:rPr>
        <w:t>“</w:t>
      </w:r>
      <w:r>
        <w:rPr>
          <w:rStyle w:val="Text"/>
        </w:rPr>
        <w:t xml:space="preserve"> </w:t>
      </w:r>
      <w:r>
        <w:rPr>
          <w:rStyle w:val="foliace"/>
        </w:rPr>
        <w:t xml:space="preserve">52r </w:t>
      </w:r>
      <w:r>
        <w:rPr>
          <w:rStyle w:val="Text"/>
        </w:rPr>
        <w:t>Vece césař: „Pod milostí i pod hrdlem psal sem tobě, aby t</w:t>
      </w:r>
      <w:r>
        <w:rPr>
          <w:rStyle w:val="Text"/>
        </w:rPr>
        <w:t>ohoto mládence zahubila.</w:t>
      </w:r>
      <w:r>
        <w:rPr>
          <w:rStyle w:val="Text"/>
          <w:rFonts w:eastAsia="Arial Unicode MS"/>
        </w:rPr>
        <w:t>“</w:t>
      </w:r>
      <w:r>
        <w:rPr>
          <w:rStyle w:val="Text"/>
        </w:rPr>
        <w:t xml:space="preserve"> Tedy ona opět vece: „Ó milý</w:t>
      </w:r>
      <w:r>
        <w:rPr>
          <w:rStyle w:val="Text"/>
          <w:rFonts w:eastAsia="Arial Unicode MS"/>
        </w:rPr>
        <w:t xml:space="preserve"> pane, list tvój ještě mám, v němžto plně psáno stojí, pod milostí i pod hrdlem abych ve třech dnech dcerku naši jedinú jemu za ženu dala.“ I vece césař: „Zda se to již stalo?“ Ona vece: „I ovšem, pane, </w:t>
      </w:r>
      <w:r>
        <w:rPr>
          <w:rStyle w:val="Text"/>
          <w:rFonts w:eastAsia="Arial Unicode MS"/>
        </w:rPr>
        <w:t>již od té chvíle na každú noc spolu přebývají.“ Vece césař: „Ukaž mi list!“ A ohledav list i přečet, vece: „Ó kterak veliké bláznovství naše jest jinak pósobiti, než Buoh zpósobil jest!“ A ihned toho jistého mládence poceloval a jako za syna jej přijal, je</w:t>
      </w:r>
      <w:r>
        <w:rPr>
          <w:rStyle w:val="Text"/>
          <w:rFonts w:eastAsia="Arial Unicode MS"/>
        </w:rPr>
        <w:t>nž po smrti jeho místo něho velmě múdře a s milostí království zpravováše.</w:t>
      </w:r>
    </w:p>
    <w:p w:rsidR="00B0057E" w:rsidRDefault="009821DA">
      <w:r>
        <w:rPr>
          <w:rStyle w:val="Text"/>
        </w:rPr>
        <w:t>Najmilejší! Césař tento móž řečen býti každý člověk, jenž ovšem kochá se v světských věcech; jede na lov, totižto světské marnosti. Tedy vstane mlha temná, totižto pokušení diábelsk</w:t>
      </w:r>
      <w:r>
        <w:rPr>
          <w:rStyle w:val="Text"/>
        </w:rPr>
        <w:t xml:space="preserve">é, skrze kteréž hubený a bídný člověk ode všech ctností odražen bude a túlá se, blúdě i sem i tam bez milosti </w:t>
      </w:r>
      <w:r>
        <w:rPr>
          <w:rStyle w:val="Text"/>
        </w:rPr>
        <w:lastRenderedPageBreak/>
        <w:t>božské, až do domu lovčího přijde. Duom ten znamenává církev svatú, do níž má se každý člověk utéci a tu odpočívati, v němžto móž slyšeti hlas věč</w:t>
      </w:r>
      <w:r>
        <w:rPr>
          <w:rStyle w:val="Text"/>
        </w:rPr>
        <w:t>ný věčně: „Vezmi, vezmi, vezmi!</w:t>
      </w:r>
      <w:r>
        <w:rPr>
          <w:rStyle w:val="Text"/>
          <w:rFonts w:eastAsia="Arial Unicode MS"/>
        </w:rPr>
        <w:t>“</w:t>
      </w:r>
      <w:r>
        <w:rPr>
          <w:rStyle w:val="Text"/>
        </w:rPr>
        <w:t xml:space="preserve"> Skrze prvé </w:t>
      </w:r>
      <w:r>
        <w:rPr>
          <w:rStyle w:val="foliace"/>
        </w:rPr>
        <w:t xml:space="preserve">52v </w:t>
      </w:r>
      <w:r>
        <w:rPr>
          <w:rStyle w:val="Text"/>
        </w:rPr>
        <w:t>vezmi muožem znamenati duši k obrazu božímu stvořenú s pěti smysly. Skrze druhé vezmi móžem znamenati čtyři elementy neb živly, z nichžto sme podlé těla stvořeni, a také že sú nám dáni se vším, což jest v nic</w:t>
      </w:r>
      <w:r>
        <w:rPr>
          <w:rStyle w:val="Text"/>
        </w:rPr>
        <w:t>h a z nich k našemu úžitku. Skrze třetí vezmi má rozumíno býti veliké milosrdenství</w:t>
      </w:r>
      <w:r>
        <w:rPr>
          <w:rStyle w:val="Text"/>
          <w:rFonts w:eastAsia="Arial Unicode MS"/>
        </w:rPr>
        <w:t xml:space="preserve"> </w:t>
      </w:r>
      <w:r>
        <w:rPr>
          <w:rStyle w:val="Text"/>
        </w:rPr>
        <w:t xml:space="preserve">boží, kteréž Pán Buoh hotov jest dáti každému, i nejhoršímu, ač se chce polepšiti. Také skrze prvé navrať rozuměj </w:t>
      </w:r>
      <w:r>
        <w:rPr>
          <w:rStyle w:val="doplnenytext"/>
        </w:rPr>
        <w:t xml:space="preserve">... </w:t>
      </w:r>
      <w:r>
        <w:rPr>
          <w:rStyle w:val="poznamka"/>
        </w:rPr>
        <w:t xml:space="preserve">chybějící text </w:t>
      </w:r>
      <w:r>
        <w:rPr>
          <w:rStyle w:val="Text"/>
        </w:rPr>
        <w:t>počet a všecko, cožť jest Pán Buoh dal,</w:t>
      </w:r>
      <w:r>
        <w:rPr>
          <w:rStyle w:val="Text"/>
        </w:rPr>
        <w:t xml:space="preserve"> i také z marného slova. Nebo ižádné zlé nebude bez pomsty</w:t>
      </w:r>
      <w:r>
        <w:rPr>
          <w:rStyle w:val="Text"/>
          <w:rFonts w:eastAsia="Arial Unicode MS"/>
        </w:rPr>
        <w:t xml:space="preserve"> </w:t>
      </w:r>
      <w:r>
        <w:rPr>
          <w:rStyle w:val="Text"/>
        </w:rPr>
        <w:t>a dobré bez odplaty. Skrze třetí navrať máš rozuměti, aby se vešken Bohu poddal na jeho milosrdenství. Také skrze prvé utec máš rozuměti diábla, svět a tělo, před nimiž máme utiekati jako před svým</w:t>
      </w:r>
      <w:r>
        <w:rPr>
          <w:rStyle w:val="Text"/>
        </w:rPr>
        <w:t xml:space="preserve">i tuhými nepřátely. Skrze druhé utec máš rozuměti, aby netoliko od hříchu utekl, ale ode všech příčin jeho. Jakož svatý Pavel dí: „Varujte se netoliko hříchu i příčiny </w:t>
      </w:r>
      <w:r>
        <w:rPr>
          <w:rStyle w:val="emendace"/>
        </w:rPr>
        <w:t xml:space="preserve">příčiny </w:t>
      </w:r>
      <w:r>
        <w:rPr>
          <w:rStyle w:val="pramen"/>
        </w:rPr>
        <w:t xml:space="preserve">przycżny </w:t>
      </w:r>
      <w:r>
        <w:rPr>
          <w:rStyle w:val="Text"/>
        </w:rPr>
        <w:t>jeho, ale i podobenství jeho zlého.</w:t>
      </w:r>
      <w:r>
        <w:rPr>
          <w:rStyle w:val="Text"/>
          <w:rFonts w:eastAsia="Arial Unicode MS"/>
        </w:rPr>
        <w:t>“</w:t>
      </w:r>
      <w:r>
        <w:rPr>
          <w:rStyle w:val="Text"/>
        </w:rPr>
        <w:t xml:space="preserve"> Skrze třetí utec máš rozuměti, aby</w:t>
      </w:r>
      <w:r>
        <w:rPr>
          <w:rStyle w:val="Text"/>
        </w:rPr>
        <w:t xml:space="preserve"> utekl věčné smrti. A nebo takto: Vezmi dar, navrať dluh, utec muky. Tedy rytíř, totižto zpovědlník tvój milostivý, při němž usneš, totižto přikážeť, aby se hříchu varoval, </w:t>
      </w:r>
      <w:r>
        <w:rPr>
          <w:rStyle w:val="foliace"/>
        </w:rPr>
        <w:t xml:space="preserve">53r </w:t>
      </w:r>
      <w:r>
        <w:rPr>
          <w:rStyle w:val="Text"/>
        </w:rPr>
        <w:t>a pušku srdce tvého otevřel skrze dobré naučení, a staré písmo, totižto zlý živ</w:t>
      </w:r>
      <w:r>
        <w:rPr>
          <w:rStyle w:val="Text"/>
        </w:rPr>
        <w:t>ot, promění v tvé duši, aby ji mohl čístu zachovati a potom Bohu oddati. A tedy budú veliké hody se všemi svatými v nebeském království.</w:t>
      </w:r>
    </w:p>
    <w:p w:rsidR="00B0057E" w:rsidRDefault="00B0057E">
      <w:pPr>
        <w:pStyle w:val="Volnyradek"/>
      </w:pPr>
    </w:p>
    <w:p w:rsidR="00B0057E" w:rsidRDefault="009821DA">
      <w:pPr>
        <w:pStyle w:val="Nadpis"/>
      </w:pPr>
      <w:r>
        <w:rPr>
          <w:rStyle w:val="internipoznamka"/>
        </w:rPr>
        <w:t xml:space="preserve">XLII. </w:t>
      </w:r>
      <w:r>
        <w:rPr>
          <w:rStyle w:val="Text"/>
        </w:rPr>
        <w:t>O jedné ženě</w:t>
      </w:r>
    </w:p>
    <w:p w:rsidR="00B0057E" w:rsidRDefault="009821DA">
      <w:r>
        <w:rPr>
          <w:rStyle w:val="Text"/>
        </w:rPr>
        <w:t>Octavianus tak řečený král když kraloval, nad jiné svú ženu velmi milováše, a to pro troji věc: naj</w:t>
      </w:r>
      <w:r>
        <w:rPr>
          <w:rStyle w:val="Text"/>
        </w:rPr>
        <w:t>prvé, že jemu byla velmě věrna, druhé, že byla velmě krásna, třetí, že byla velmě poslušna a ustavična.</w:t>
      </w:r>
    </w:p>
    <w:p w:rsidR="00B0057E" w:rsidRDefault="009821DA">
      <w:r>
        <w:rPr>
          <w:rStyle w:val="Text"/>
        </w:rPr>
        <w:t>Najmilejší! Tento král móž znamenati našeho milého Pána Jezukrista, jenž svú chot, každú duši, miluje nad jiné, že jest věrna, jiných bohóv nemajíci, kr</w:t>
      </w:r>
      <w:r>
        <w:rPr>
          <w:rStyle w:val="Text"/>
        </w:rPr>
        <w:t>ásna bez poskvrny hřícha, poslušna a ustavična v božském přikázaní bez proměny až do skončení.</w:t>
      </w:r>
    </w:p>
    <w:p w:rsidR="00B0057E" w:rsidRDefault="00B0057E">
      <w:pPr>
        <w:pStyle w:val="Volnyradek"/>
      </w:pPr>
    </w:p>
    <w:p w:rsidR="00B0057E" w:rsidRDefault="009821DA">
      <w:r>
        <w:rPr>
          <w:rStyle w:val="internipoznamka"/>
        </w:rPr>
        <w:t xml:space="preserve">XLIII. </w:t>
      </w:r>
      <w:r>
        <w:rPr>
          <w:rStyle w:val="Text"/>
        </w:rPr>
        <w:t xml:space="preserve">Tiberius </w:t>
      </w:r>
      <w:r>
        <w:rPr>
          <w:rStyle w:val="internipoznamka"/>
        </w:rPr>
        <w:t xml:space="preserve">Dominica 6 post sancte Trinitatis* </w:t>
      </w:r>
      <w:r>
        <w:rPr>
          <w:rStyle w:val="Text"/>
        </w:rPr>
        <w:t>césař v Římě kralováše, jenž příliš hlas sladký milováše. Protož přihodilo se jednú, když byl na lov jel, usl</w:t>
      </w:r>
      <w:r>
        <w:rPr>
          <w:rStyle w:val="Text"/>
        </w:rPr>
        <w:t xml:space="preserve">yšel některaký hlas velmi sladký, a tak se jemu zdálo, že nikdy tak sladkého hlasu neslýchal; a po tom hlasu sám jedinký jel. A když k tomu přijel, uzřel některakú vodu dlúhú a širokú, </w:t>
      </w:r>
      <w:r>
        <w:rPr>
          <w:rStyle w:val="foliace"/>
        </w:rPr>
        <w:t xml:space="preserve">53v </w:t>
      </w:r>
      <w:r>
        <w:rPr>
          <w:rStyle w:val="Text"/>
        </w:rPr>
        <w:t>podlé nížto některaký chudák sedíše, huda na své húsličky, z nichto</w:t>
      </w:r>
      <w:r>
        <w:rPr>
          <w:rStyle w:val="Text"/>
        </w:rPr>
        <w:t xml:space="preserve"> </w:t>
      </w:r>
      <w:r>
        <w:rPr>
          <w:rStyle w:val="internipoznamka"/>
        </w:rPr>
        <w:t xml:space="preserve">přívěsek „to“, Geb. Skladba s. 238 - OK </w:t>
      </w:r>
      <w:r>
        <w:rPr>
          <w:rStyle w:val="Text"/>
        </w:rPr>
        <w:t>ten sladký hlas pocházíše. I vece jemu císař: „Milý, pověz mi to, že z těch húsliček tak sladký hlas vychází?</w:t>
      </w:r>
      <w:r>
        <w:rPr>
          <w:rStyle w:val="Text"/>
          <w:rFonts w:eastAsia="Arial Unicode MS"/>
        </w:rPr>
        <w:t>“</w:t>
      </w:r>
      <w:r>
        <w:rPr>
          <w:rStyle w:val="Text"/>
        </w:rPr>
        <w:t xml:space="preserve"> Tedy on odpovědě: „Pane, tuto XXX let sem bydlil, a Buoh mi dal takú milost, kdyžkoli v struny udeřím, i</w:t>
      </w:r>
      <w:r>
        <w:rPr>
          <w:rStyle w:val="Text"/>
        </w:rPr>
        <w:t>hned sladký hlas z nich vynde, že ryby tuto přijdú ke mně, jimiž já i má čeled do sí chvíle živili sme se. Ale pohříchu před sím u malých dnech z druhé strany této vody vychází některaký skřečník s hvízdačkú, že tak nadšitě sladce hvíždě, že ryby, nechajíc</w:t>
      </w:r>
      <w:r>
        <w:rPr>
          <w:rStyle w:val="Text"/>
        </w:rPr>
        <w:t>e mne, i jdú k onomu skřečníkovi.</w:t>
      </w:r>
      <w:r>
        <w:rPr>
          <w:rStyle w:val="Text"/>
          <w:rFonts w:eastAsia="Arial Unicode MS"/>
        </w:rPr>
        <w:t>“</w:t>
      </w:r>
      <w:r>
        <w:rPr>
          <w:rStyle w:val="Text"/>
        </w:rPr>
        <w:t xml:space="preserve"> </w:t>
      </w:r>
      <w:r>
        <w:rPr>
          <w:rStyle w:val="internipoznamka"/>
        </w:rPr>
        <w:t xml:space="preserve">Novák: chybí lat. „et ideo rogo vos, ut vestrum adjutorium contra ipsum mihi dignemini impertire“ </w:t>
      </w:r>
      <w:r>
        <w:rPr>
          <w:rStyle w:val="internipoznamka"/>
        </w:rPr>
        <w:lastRenderedPageBreak/>
        <w:t xml:space="preserve">- OK </w:t>
      </w:r>
      <w:r>
        <w:rPr>
          <w:rStyle w:val="Text"/>
        </w:rPr>
        <w:t>Vece k němu císař: „Aj, teď v měšci mám zlatú udici; vezmi ji sobě a přivěž k dlúhému prutu, udeřiž v húsličky a tak t</w:t>
      </w:r>
      <w:r>
        <w:rPr>
          <w:rStyle w:val="Text"/>
        </w:rPr>
        <w:t>en jistý skřečník s hanbú otejde.</w:t>
      </w:r>
      <w:r>
        <w:rPr>
          <w:rStyle w:val="Text"/>
          <w:rFonts w:eastAsia="Arial Unicode MS"/>
        </w:rPr>
        <w:t>“</w:t>
      </w:r>
      <w:r>
        <w:rPr>
          <w:rStyle w:val="Text"/>
        </w:rPr>
        <w:t xml:space="preserve"> Tedy ten jistý chudý rybář učinil podlé rozkázaní císařova. Přivázav k dlúhému prutu udici, jal se hústi. Ihned ryby z té vody jakžto dřéve k němu běžíchu a on je ven udicí metáše. Uslyšev to skřečník i uzřev, s hanbú odšel a ten jistý chudý rybář až do s</w:t>
      </w:r>
      <w:r>
        <w:rPr>
          <w:rStyle w:val="Text"/>
        </w:rPr>
        <w:t>mrti bez příkazy v té vodě ryby lovíše.</w:t>
      </w:r>
    </w:p>
    <w:p w:rsidR="00B0057E" w:rsidRDefault="009821DA">
      <w:r>
        <w:rPr>
          <w:rStyle w:val="foliace"/>
        </w:rPr>
        <w:t xml:space="preserve">54r </w:t>
      </w:r>
      <w:r>
        <w:rPr>
          <w:rStyle w:val="Text"/>
        </w:rPr>
        <w:t>Najmilejší! Tento císař jest Pán náš milý Ježíš Kristus, jenž příliš sladký hlas, totižto nábožnú modlitvu miluje. Také svá zvířata honí, to jest duše, kteréž ďábel svú chytrostí k divoctví připravil. Ale voda, v</w:t>
      </w:r>
      <w:r>
        <w:rPr>
          <w:rStyle w:val="Text"/>
        </w:rPr>
        <w:t xml:space="preserve"> nížto ryby biechu, jest tento svět, pln hříšných lidí. Ale chudý rybář, jenž sedíše podlé té vody, jest každý kazatel, jenž má mieti húsle svatého Písma, jimiž </w:t>
      </w:r>
      <w:r>
        <w:rPr>
          <w:rStyle w:val="emendace"/>
        </w:rPr>
        <w:t xml:space="preserve">jimiž </w:t>
      </w:r>
      <w:r>
        <w:rPr>
          <w:rStyle w:val="pramen"/>
        </w:rPr>
        <w:t xml:space="preserve">gymz </w:t>
      </w:r>
      <w:r>
        <w:rPr>
          <w:rStyle w:val="poznamka"/>
        </w:rPr>
        <w:t xml:space="preserve">přeškrtaný text </w:t>
      </w:r>
      <w:r>
        <w:rPr>
          <w:rStyle w:val="Text"/>
        </w:rPr>
        <w:t>ryby, totižto hříšné, na zemi vytahuje, to jest do nebeského královs</w:t>
      </w:r>
      <w:r>
        <w:rPr>
          <w:rStyle w:val="Text"/>
        </w:rPr>
        <w:t>tví. Ale pohříchu když kazatel jme se v húsle svatého Písma bíti, to jest kázati, ihned skřičník, to jest ďábel, hvíždě tak sladce, že hříšní lidé kazatele nedbají, chopíce se rozličných libostí ďábelských. Protož kazatelovi potřebí jest, aby sobě udice zl</w:t>
      </w:r>
      <w:r>
        <w:rPr>
          <w:rStyle w:val="Text"/>
        </w:rPr>
        <w:t>até, to jest milosti božské, dobyl, jížto by mohl hříšné bez příkazy ďábelské přivésti do věčné radosti.</w:t>
      </w:r>
    </w:p>
    <w:p w:rsidR="00B0057E" w:rsidRDefault="00B0057E">
      <w:pPr>
        <w:pStyle w:val="Volnyradek"/>
      </w:pPr>
    </w:p>
    <w:p w:rsidR="00B0057E" w:rsidRDefault="009821DA">
      <w:pPr>
        <w:pStyle w:val="Nadpis"/>
      </w:pPr>
      <w:r>
        <w:rPr>
          <w:rStyle w:val="internipoznamka"/>
        </w:rPr>
        <w:t xml:space="preserve">XLIV. </w:t>
      </w:r>
      <w:r>
        <w:rPr>
          <w:rStyle w:val="Text"/>
        </w:rPr>
        <w:t>O jednom mudrci</w:t>
      </w:r>
    </w:p>
    <w:p w:rsidR="00B0057E" w:rsidRDefault="009821DA">
      <w:r>
        <w:rPr>
          <w:rStyle w:val="Text"/>
        </w:rPr>
        <w:t>Claudianus ten císař když kralováše, mějíše jedinkú dceru, jižto příliš milováše. A mezi tím mnoho časóv myslíše sám v sobě, kte</w:t>
      </w:r>
      <w:r>
        <w:rPr>
          <w:rStyle w:val="Text"/>
        </w:rPr>
        <w:t xml:space="preserve">rak by ji mohl podobně vdáti, a řka: „Dám li ji bohatému za ženu, a bude blázen, to mi zahyne dcerka. Ale dám li ji chudému a múdrému, </w:t>
      </w:r>
      <w:r>
        <w:rPr>
          <w:rStyle w:val="foliace"/>
        </w:rPr>
        <w:t xml:space="preserve">54v </w:t>
      </w:r>
      <w:r>
        <w:rPr>
          <w:rStyle w:val="Text"/>
        </w:rPr>
        <w:t>sobě i mé dcerce dosti dobude.</w:t>
      </w:r>
      <w:r>
        <w:rPr>
          <w:rStyle w:val="Text"/>
          <w:rFonts w:eastAsia="Arial Unicode MS"/>
        </w:rPr>
        <w:t>“</w:t>
      </w:r>
      <w:r>
        <w:rPr>
          <w:rStyle w:val="Text"/>
        </w:rPr>
        <w:t xml:space="preserve"> Bíše v tu dobu u městě některaký mudřec, jménem Sokrates, jehož zavolav císař před se</w:t>
      </w:r>
      <w:r>
        <w:rPr>
          <w:rStyle w:val="Text"/>
        </w:rPr>
        <w:t xml:space="preserve">, vece k němu: „Milý, pověz mi, chceš li mú dceru sobě za ženu vzéti, ale pod takú úmluvú, umřela li by u tebe prvé nežli ty, aby život ztratil. Protož vol sobě, chceš li </w:t>
      </w:r>
      <w:r>
        <w:rPr>
          <w:rStyle w:val="doplnenytext"/>
        </w:rPr>
        <w:t xml:space="preserve">ji </w:t>
      </w:r>
      <w:r>
        <w:rPr>
          <w:rStyle w:val="poznamka"/>
        </w:rPr>
        <w:t xml:space="preserve">doplněno podle rkp.  GestaB, GestaU </w:t>
      </w:r>
      <w:r>
        <w:rPr>
          <w:rStyle w:val="Text"/>
        </w:rPr>
        <w:t>pojíti, čili nic.</w:t>
      </w:r>
      <w:r>
        <w:rPr>
          <w:rStyle w:val="Text"/>
          <w:rFonts w:eastAsia="Arial Unicode MS"/>
        </w:rPr>
        <w:t>“</w:t>
      </w:r>
      <w:r>
        <w:rPr>
          <w:rStyle w:val="Text"/>
        </w:rPr>
        <w:t xml:space="preserve"> Tedy on vece: „I s tvú úmlu</w:t>
      </w:r>
      <w:r>
        <w:rPr>
          <w:rStyle w:val="Text"/>
        </w:rPr>
        <w:t>vú chci ji sobě za ženu vzéti.</w:t>
      </w:r>
      <w:r>
        <w:rPr>
          <w:rStyle w:val="Text"/>
          <w:rFonts w:eastAsia="Arial Unicode MS"/>
        </w:rPr>
        <w:t>“</w:t>
      </w:r>
      <w:r>
        <w:rPr>
          <w:rStyle w:val="Text"/>
        </w:rPr>
        <w:t xml:space="preserve"> Uslyšav to císař, s velikú výpravú a slavností dal ji jemu.</w:t>
      </w:r>
    </w:p>
    <w:p w:rsidR="00B0057E" w:rsidRDefault="009821DA">
      <w:r>
        <w:rPr>
          <w:rStyle w:val="Text"/>
        </w:rPr>
        <w:t>Potom po několiko časích ve zdraví spolu živi byli. Naposledy ta jistá žena roznemohla se velmi těžce až na smrt. Ale Sokrates zamútiv se velmi, všed do jednoho les</w:t>
      </w:r>
      <w:r>
        <w:rPr>
          <w:rStyle w:val="Text"/>
        </w:rPr>
        <w:t>a, jal se hořce plakati. A když tak plakáše, v tu chvíli uda se králi Alexandrovi v tom lese honiti. Tedy uzřev jej rytíř Alexandróv, vece k němu: „Kto si ty?</w:t>
      </w:r>
      <w:r>
        <w:rPr>
          <w:rStyle w:val="Text"/>
          <w:rFonts w:eastAsia="Arial Unicode MS"/>
        </w:rPr>
        <w:t>“</w:t>
      </w:r>
      <w:r>
        <w:rPr>
          <w:rStyle w:val="Text"/>
        </w:rPr>
        <w:t xml:space="preserve"> Odpovědě jemu: „Člověk taký já sem: pán tvój jest sluha sluhy mého.</w:t>
      </w:r>
      <w:r>
        <w:rPr>
          <w:rStyle w:val="Text"/>
          <w:rFonts w:eastAsia="Arial Unicode MS"/>
        </w:rPr>
        <w:t>“</w:t>
      </w:r>
      <w:r>
        <w:rPr>
          <w:rStyle w:val="Text"/>
        </w:rPr>
        <w:t xml:space="preserve"> Tedy ten rytíř vece: „Lžeš!</w:t>
      </w:r>
      <w:r>
        <w:rPr>
          <w:rStyle w:val="Text"/>
        </w:rPr>
        <w:t xml:space="preserve"> Nebo není větčího pána než mój pán Alexander. Ale povedu tě ku pánu svému a uzříme, kto by byl sluha tvój, o němž pravíš, by byl pán pána mého.</w:t>
      </w:r>
      <w:r>
        <w:rPr>
          <w:rStyle w:val="Text"/>
          <w:rFonts w:eastAsia="Arial Unicode MS"/>
        </w:rPr>
        <w:t>“</w:t>
      </w:r>
      <w:r>
        <w:rPr>
          <w:rStyle w:val="Text"/>
        </w:rPr>
        <w:t xml:space="preserve"> A když před krále přiveden byl, vece </w:t>
      </w:r>
      <w:r>
        <w:rPr>
          <w:rStyle w:val="emendace"/>
        </w:rPr>
        <w:t xml:space="preserve">vece </w:t>
      </w:r>
      <w:r>
        <w:rPr>
          <w:rStyle w:val="pramen"/>
        </w:rPr>
        <w:t xml:space="preserve">wecz </w:t>
      </w:r>
      <w:r>
        <w:rPr>
          <w:rStyle w:val="Text"/>
        </w:rPr>
        <w:t>král k němu: „Milý, pověz mi, kto je ten sluha tvój, o němž pra</w:t>
      </w:r>
      <w:r>
        <w:rPr>
          <w:rStyle w:val="Text"/>
        </w:rPr>
        <w:t xml:space="preserve">víš, </w:t>
      </w:r>
      <w:r>
        <w:rPr>
          <w:rStyle w:val="foliace"/>
        </w:rPr>
        <w:t xml:space="preserve">55r </w:t>
      </w:r>
      <w:r>
        <w:rPr>
          <w:rStyle w:val="Text"/>
        </w:rPr>
        <w:t>bych já byl sluha jeho.</w:t>
      </w:r>
      <w:r>
        <w:rPr>
          <w:rStyle w:val="Text"/>
          <w:rFonts w:eastAsia="Arial Unicode MS"/>
        </w:rPr>
        <w:t>“</w:t>
      </w:r>
      <w:r>
        <w:rPr>
          <w:rStyle w:val="Text"/>
        </w:rPr>
        <w:t xml:space="preserve"> Tedy on vece: „Pane, pán mój jest rozum mój, sluha jeho jest vóle. Proto že s’ do sí chvíle podlé své vóle království své zpravoval, ale ne podlé rozumu, tím si sluha sluhy mého, totižto vuole, jenž tobě panuje.</w:t>
      </w:r>
      <w:r>
        <w:rPr>
          <w:rStyle w:val="Text"/>
          <w:rFonts w:eastAsia="Arial Unicode MS"/>
        </w:rPr>
        <w:t>“</w:t>
      </w:r>
      <w:r>
        <w:rPr>
          <w:rStyle w:val="Text"/>
        </w:rPr>
        <w:t xml:space="preserve"> Uslyšev t</w:t>
      </w:r>
      <w:r>
        <w:rPr>
          <w:rStyle w:val="Text"/>
        </w:rPr>
        <w:t>o Alexander, vece: „Zajisté s’ múdře odpověděl. Jdi u pokoji.</w:t>
      </w:r>
      <w:r>
        <w:rPr>
          <w:rStyle w:val="Text"/>
          <w:rFonts w:eastAsia="Arial Unicode MS"/>
        </w:rPr>
        <w:t>“</w:t>
      </w:r>
      <w:r>
        <w:rPr>
          <w:rStyle w:val="Text"/>
        </w:rPr>
        <w:t xml:space="preserve"> A od té chvíle král Alexander své království zpravoval podlé rozumu, ale ne podlé vuole.</w:t>
      </w:r>
    </w:p>
    <w:p w:rsidR="00B0057E" w:rsidRDefault="009821DA">
      <w:r>
        <w:rPr>
          <w:rStyle w:val="Text"/>
        </w:rPr>
        <w:lastRenderedPageBreak/>
        <w:t>A tak Sokrates vostal v lese ne podlé vóle v svém zámutku. A když tak smutně chodíše, přišed k němu někt</w:t>
      </w:r>
      <w:r>
        <w:rPr>
          <w:rStyle w:val="Text"/>
        </w:rPr>
        <w:t>eraký stařec, vece jemu: „O milý mistře, pověz mi, proč s’ tak velmě smuten?</w:t>
      </w:r>
      <w:r>
        <w:rPr>
          <w:rStyle w:val="Text"/>
          <w:rFonts w:eastAsia="Arial Unicode MS"/>
        </w:rPr>
        <w:t>“</w:t>
      </w:r>
      <w:r>
        <w:rPr>
          <w:rStyle w:val="Text"/>
        </w:rPr>
        <w:t xml:space="preserve"> Tedy on vece: „Povím tobě. Císařovu dceru pojal sem sobě za ženu pod takúto úmluvú: když by kolivěk za mnú jsúc, umřela, já bych také měl na smrt jíti. A ona již až na smrt nemoc</w:t>
      </w:r>
      <w:r>
        <w:rPr>
          <w:rStyle w:val="Text"/>
        </w:rPr>
        <w:t>na. Protož umře li ona, já musím svój život ztratiti.</w:t>
      </w:r>
      <w:r>
        <w:rPr>
          <w:rStyle w:val="Text"/>
          <w:rFonts w:eastAsia="Arial Unicode MS"/>
        </w:rPr>
        <w:t>“</w:t>
      </w:r>
      <w:r>
        <w:rPr>
          <w:rStyle w:val="Text"/>
        </w:rPr>
        <w:t xml:space="preserve"> Vece jemu stařec: „Učiň podlé rady mé a dobře se tobě stane. Žena tvá jest z semene králového. Protož když král, otec její, bude krev púštěti, vezma té krve, kažiž své ženě prsi </w:t>
      </w:r>
      <w:r>
        <w:rPr>
          <w:rStyle w:val="internipoznamka"/>
        </w:rPr>
        <w:t>Geb. III Skloň. s. 397:</w:t>
      </w:r>
      <w:r>
        <w:rPr>
          <w:rStyle w:val="internipoznamka"/>
        </w:rPr>
        <w:t xml:space="preserve"> du akk. prsi – OK </w:t>
      </w:r>
      <w:r>
        <w:rPr>
          <w:rStyle w:val="Text"/>
        </w:rPr>
        <w:t xml:space="preserve">tú krví zmazati. A k tomu vezmi ty tři kořeny: s jednoho zvaře </w:t>
      </w:r>
      <w:r>
        <w:rPr>
          <w:rStyle w:val="doplnenytext"/>
        </w:rPr>
        <w:t>traňk</w:t>
      </w:r>
      <w:r>
        <w:rPr>
          <w:rStyle w:val="poznamka"/>
        </w:rPr>
        <w:t>doplněno podle rkp. GestaB</w:t>
      </w:r>
      <w:r>
        <w:rPr>
          <w:rStyle w:val="internipoznamka"/>
        </w:rPr>
        <w:t>Oesterley 61. s. 369 „potionem“, GestaU též chybí - OK</w:t>
      </w:r>
      <w:r>
        <w:rPr>
          <w:rStyle w:val="Text"/>
        </w:rPr>
        <w:t>, dajž jí na štítrobu píti, a z druhú dvú udělaje flastr, kaž jí položiti na svój žaludek</w:t>
      </w:r>
      <w:r>
        <w:rPr>
          <w:rStyle w:val="Text"/>
        </w:rPr>
        <w:t>. A učiní li to, ihned zdráva bude.</w:t>
      </w:r>
      <w:r>
        <w:rPr>
          <w:rStyle w:val="Text"/>
          <w:rFonts w:eastAsia="Arial Unicode MS"/>
        </w:rPr>
        <w:t>“</w:t>
      </w:r>
      <w:r>
        <w:rPr>
          <w:rStyle w:val="Text"/>
        </w:rPr>
        <w:t xml:space="preserve"> Ale Sokrates </w:t>
      </w:r>
      <w:r>
        <w:rPr>
          <w:rStyle w:val="foliace"/>
        </w:rPr>
        <w:t xml:space="preserve">55v </w:t>
      </w:r>
      <w:r>
        <w:rPr>
          <w:rStyle w:val="Text"/>
        </w:rPr>
        <w:t xml:space="preserve">vzev to koření a otcovy </w:t>
      </w:r>
      <w:r>
        <w:rPr>
          <w:rStyle w:val="emendace"/>
        </w:rPr>
        <w:t xml:space="preserve">otcovy </w:t>
      </w:r>
      <w:r>
        <w:rPr>
          <w:rStyle w:val="pramen"/>
        </w:rPr>
        <w:t xml:space="preserve">Oczowy </w:t>
      </w:r>
      <w:r>
        <w:rPr>
          <w:rStyle w:val="Text"/>
        </w:rPr>
        <w:t>krve, vrátil se zase k své ženě a naučil ji, kterak má těch požívati, ač chce zdráva býti. A ihned, jakž to učinila, tak zdráva byla. A uslyšev to císař, že Sokrate</w:t>
      </w:r>
      <w:r>
        <w:rPr>
          <w:rStyle w:val="Text"/>
        </w:rPr>
        <w:t>s byl tak pilen své ženy zdraví, jeho pyšně daroval a k veliké cti jeho vyzdvihl.</w:t>
      </w:r>
    </w:p>
    <w:p w:rsidR="00B0057E" w:rsidRDefault="009821DA">
      <w:r>
        <w:rPr>
          <w:rStyle w:val="Text"/>
        </w:rPr>
        <w:t>Najmilejší! Tento císař jest Pán náš Ježíš Kristus. Ale dcerka jeho krásná jest duše každého člověka, k obrazu i ku podobenství božímu stvořená. Tu dcerku dal jest chudému So</w:t>
      </w:r>
      <w:r>
        <w:rPr>
          <w:rStyle w:val="Text"/>
        </w:rPr>
        <w:t>kratovi, totižto člověku, jenž chud jest, jakožto svatý Job dí: „Náh sem vyšel a náh se zase vrátím.</w:t>
      </w:r>
      <w:r>
        <w:rPr>
          <w:rStyle w:val="Text"/>
          <w:rFonts w:eastAsia="Arial Unicode MS"/>
        </w:rPr>
        <w:t>“</w:t>
      </w:r>
      <w:r>
        <w:rPr>
          <w:rStyle w:val="Text"/>
        </w:rPr>
        <w:t xml:space="preserve"> Ale pod takú úmluvú Pán Buoh každému člověku, jenž chud jest, duši dává: umřela li by v jeho tovařišství skrze smrtedlný hřích, on by proto věčný život zt</w:t>
      </w:r>
      <w:r>
        <w:rPr>
          <w:rStyle w:val="Text"/>
        </w:rPr>
        <w:t>ratil. Protož bude li kdy duše nemocna libostí hřícha, učiň, jakožto Sokrates učinil. Vejda do lesa, totižto do církve svaté, a tu najdeš starce, totižto zpovědlníka múdrého, jehožto radú vezmeš zdraví, učiníš li podlé rady jeho, aby najprvé prsi své zmaza</w:t>
      </w:r>
      <w:r>
        <w:rPr>
          <w:rStyle w:val="Text"/>
        </w:rPr>
        <w:t xml:space="preserve">l a znamenal krví královú otce svého, totižto </w:t>
      </w:r>
      <w:r>
        <w:rPr>
          <w:rStyle w:val="foliace"/>
        </w:rPr>
        <w:t xml:space="preserve">56r </w:t>
      </w:r>
      <w:r>
        <w:rPr>
          <w:rStyle w:val="Text"/>
        </w:rPr>
        <w:t>aby měl ustavičnú památku našeho milého Pána Otce, Jezukrista, v svém srdci. Potom vezmi koření, to jest srdečné zkrúšení, svatú zpověd a dosti učinění. Z prvého učiň trank nebo nápoj, aby vždy želel hříchó</w:t>
      </w:r>
      <w:r>
        <w:rPr>
          <w:rStyle w:val="Text"/>
        </w:rPr>
        <w:t>v, a učiň z druhých dvú flastr, totižto svatú zpověd, ztluč s dosti učiněním; nebo jedno bez druhého málo neb nic prospěje, když móž obé učiniti.</w:t>
      </w:r>
    </w:p>
    <w:p w:rsidR="00B0057E" w:rsidRDefault="00B0057E">
      <w:pPr>
        <w:pStyle w:val="Volnyradek"/>
      </w:pPr>
    </w:p>
    <w:p w:rsidR="00B0057E" w:rsidRDefault="009821DA">
      <w:pPr>
        <w:pStyle w:val="Nadpis"/>
      </w:pPr>
      <w:r>
        <w:rPr>
          <w:rStyle w:val="internipoznamka"/>
        </w:rPr>
        <w:t xml:space="preserve">XLV. </w:t>
      </w:r>
      <w:r>
        <w:rPr>
          <w:rStyle w:val="Text"/>
        </w:rPr>
        <w:t>O jedné krásné paní</w:t>
      </w:r>
      <w:r>
        <w:rPr>
          <w:rStyle w:val="internipoznamka"/>
        </w:rPr>
        <w:t>Nativitat[i]s Resurectionis lipegi*</w:t>
      </w:r>
    </w:p>
    <w:p w:rsidR="00B0057E" w:rsidRDefault="009821DA">
      <w:r>
        <w:rPr>
          <w:rStyle w:val="Text"/>
        </w:rPr>
        <w:t xml:space="preserve">Darius velmi múdrý když v Římě kralováše, tedy v </w:t>
      </w:r>
      <w:r>
        <w:rPr>
          <w:rStyle w:val="Text"/>
        </w:rPr>
        <w:t xml:space="preserve">jeho království některaká bíše paní jménem Florentina, divné </w:t>
      </w:r>
      <w:r>
        <w:rPr>
          <w:rStyle w:val="emendace"/>
        </w:rPr>
        <w:t xml:space="preserve">divné </w:t>
      </w:r>
      <w:r>
        <w:rPr>
          <w:rStyle w:val="pramen"/>
        </w:rPr>
        <w:t xml:space="preserve">diwna </w:t>
      </w:r>
      <w:r>
        <w:rPr>
          <w:rStyle w:val="Text"/>
        </w:rPr>
        <w:t xml:space="preserve">krásy, že tak nadčitě krásna byla, až tří králové pro ni boj vzeli, a s každé strany tych </w:t>
      </w:r>
      <w:r>
        <w:rPr>
          <w:rStyle w:val="internipoznamka"/>
        </w:rPr>
        <w:t xml:space="preserve">Vážný s. 133 – OK </w:t>
      </w:r>
      <w:r>
        <w:rPr>
          <w:rStyle w:val="Text"/>
        </w:rPr>
        <w:t>tří králóv jako bez čísla</w:t>
      </w:r>
      <w:r>
        <w:rPr>
          <w:rStyle w:val="Text"/>
          <w:rFonts w:eastAsia="Arial Unicode MS"/>
        </w:rPr>
        <w:t xml:space="preserve"> </w:t>
      </w:r>
      <w:r>
        <w:rPr>
          <w:rStyle w:val="Text"/>
        </w:rPr>
        <w:t xml:space="preserve">lidí sešlo a zahubeno bylo, a den ode dne </w:t>
      </w:r>
      <w:r>
        <w:rPr>
          <w:rStyle w:val="emendace"/>
        </w:rPr>
        <w:t xml:space="preserve">dne </w:t>
      </w:r>
      <w:r>
        <w:rPr>
          <w:rStyle w:val="pramen"/>
        </w:rPr>
        <w:t xml:space="preserve">ne </w:t>
      </w:r>
      <w:r>
        <w:rPr>
          <w:rStyle w:val="Text"/>
        </w:rPr>
        <w:t>mnozí zahynuli. Ale páni i knížata té říše, vidúce to, sebravše se jeli před císaře řkúce: „Pane, pro tu Florentinu, jenž jest v tvém panství vzácna, jako bez čísla lidí sešlo i zahubeno a na každý den ještě scházejí. A jedno ač k tomu brzo neučiníš pokoje</w:t>
      </w:r>
      <w:r>
        <w:rPr>
          <w:rStyle w:val="Text"/>
        </w:rPr>
        <w:t>, pro její milost větší strana tvého lidu sejde.</w:t>
      </w:r>
      <w:r>
        <w:rPr>
          <w:rStyle w:val="Text"/>
          <w:rFonts w:eastAsia="Arial Unicode MS"/>
        </w:rPr>
        <w:t>“</w:t>
      </w:r>
    </w:p>
    <w:p w:rsidR="00B0057E" w:rsidRDefault="009821DA">
      <w:r>
        <w:rPr>
          <w:rStyle w:val="Text"/>
        </w:rPr>
        <w:t>Uslyšev to císař, ihned prstenem svým zapečetí, kázal psáti</w:t>
      </w:r>
      <w:r>
        <w:rPr>
          <w:rStyle w:val="poznamka"/>
        </w:rPr>
        <w:t>zjevně chybný zápis věty</w:t>
      </w:r>
      <w:r>
        <w:rPr>
          <w:rStyle w:val="internipoznamka"/>
        </w:rPr>
        <w:t>Oesterley 62 s. 370: „Audiens hec rex, litteras scribi fecerat annulo suo signatas“, GestaB: „Uslyšav to ciesař, inhed prst</w:t>
      </w:r>
      <w:r>
        <w:rPr>
          <w:rStyle w:val="internipoznamka"/>
        </w:rPr>
        <w:t xml:space="preserve">enem svým listy zapečetiv kázal psáti“, GestaU „uslyšav tto ciesař, inhed prstem svým </w:t>
      </w:r>
      <w:r>
        <w:rPr>
          <w:rStyle w:val="internipoznamka"/>
        </w:rPr>
        <w:lastRenderedPageBreak/>
        <w:t>listy zapečetiti kázal psáti“ - OK</w:t>
      </w:r>
      <w:r>
        <w:rPr>
          <w:rStyle w:val="Text"/>
        </w:rPr>
        <w:t xml:space="preserve">, aby ta jistá paní Florentina beze všeho meškání k němu přijela. A když posel listy </w:t>
      </w:r>
      <w:r>
        <w:rPr>
          <w:rStyle w:val="foliace"/>
        </w:rPr>
        <w:t xml:space="preserve">56v </w:t>
      </w:r>
      <w:r>
        <w:rPr>
          <w:rStyle w:val="Text"/>
        </w:rPr>
        <w:t>přijal, dříve než tam přijel</w:t>
      </w:r>
      <w:r>
        <w:rPr>
          <w:rStyle w:val="emendace"/>
        </w:rPr>
        <w:t xml:space="preserve">přijel </w:t>
      </w:r>
      <w:r>
        <w:rPr>
          <w:rStyle w:val="pramen"/>
        </w:rPr>
        <w:t>przgel</w:t>
      </w:r>
      <w:r>
        <w:rPr>
          <w:rStyle w:val="Text"/>
        </w:rPr>
        <w:t xml:space="preserve">, až </w:t>
      </w:r>
      <w:r>
        <w:rPr>
          <w:rStyle w:val="Text"/>
        </w:rPr>
        <w:t xml:space="preserve">umřela ta jistá Florentina. Potom posel ten jistý zase se navrátil k císařovi a pověděl jemu, že by již umřela Florentina. Uslyšev to císař, zamútil se velmě, proto že ji viděti nemohl. A ihned kázal svolati všecky maléře toho království. A když se maléři </w:t>
      </w:r>
      <w:r>
        <w:rPr>
          <w:rStyle w:val="Text"/>
        </w:rPr>
        <w:t>předeň sebrali, vece jim císař: „Moji věrní! Tatoť jest příčina, proč sem po vás</w:t>
      </w:r>
      <w:r>
        <w:rPr>
          <w:rStyle w:val="Text"/>
          <w:rFonts w:eastAsia="Arial Unicode MS"/>
        </w:rPr>
        <w:t xml:space="preserve"> </w:t>
      </w:r>
      <w:r>
        <w:rPr>
          <w:rStyle w:val="Text"/>
        </w:rPr>
        <w:t>poslal: bíše v císařství mém některaká paní jménem Florentina také krásy, že jako bez čísla pro její milost lidí zhynuli sú</w:t>
      </w:r>
      <w:r>
        <w:rPr>
          <w:rStyle w:val="poznamka"/>
        </w:rPr>
        <w:t>tak v rkp.</w:t>
      </w:r>
      <w:r>
        <w:rPr>
          <w:rStyle w:val="internipoznamka"/>
        </w:rPr>
        <w:t>„lidij“. GestaB „že jako bez čísla ... lid</w:t>
      </w:r>
      <w:r>
        <w:rPr>
          <w:rStyle w:val="internipoznamka"/>
        </w:rPr>
        <w:t>u zhynulo jest“, GestaU „že jako bez čísla ... zhynuli jsú“ - OK</w:t>
      </w:r>
      <w:r>
        <w:rPr>
          <w:rStyle w:val="Text"/>
        </w:rPr>
        <w:t>. Naposledy sama jest již umřela a já ji nemohl sem viděti. Protož jeďte a obraz její nadčitě vymalujte mně, tak jako by živa byla, skrze kterýžto obraz, vida, krásu její mohl bych poznati.</w:t>
      </w:r>
      <w:r>
        <w:rPr>
          <w:rStyle w:val="Text"/>
          <w:rFonts w:eastAsia="Arial Unicode MS"/>
        </w:rPr>
        <w:t>“</w:t>
      </w:r>
      <w:r>
        <w:rPr>
          <w:rStyle w:val="Text"/>
        </w:rPr>
        <w:t xml:space="preserve"> O</w:t>
      </w:r>
      <w:r>
        <w:rPr>
          <w:rStyle w:val="Text"/>
        </w:rPr>
        <w:t>dpověděchu oni: „Pane, těžké věci žádáš. Všicky maléři všeho světa obrazu jejího podobného k tej kráse bez jednoho maléře, jenž se tají na horách, nemohú namalovati.</w:t>
      </w:r>
      <w:r>
        <w:rPr>
          <w:rStyle w:val="Text"/>
          <w:rFonts w:eastAsia="Arial Unicode MS"/>
        </w:rPr>
        <w:t>“</w:t>
      </w:r>
      <w:r>
        <w:rPr>
          <w:rStyle w:val="Text"/>
        </w:rPr>
        <w:t xml:space="preserve"> Uslyšev to césař, poslal po toho jistého maléře. A když byl přijel, vece jemu císař: „Mil</w:t>
      </w:r>
      <w:r>
        <w:rPr>
          <w:rStyle w:val="Text"/>
        </w:rPr>
        <w:t>ý, se vší snažností učiň mi obraz podobný krású ku paní Florentině a daruji tě dobře.</w:t>
      </w:r>
      <w:r>
        <w:rPr>
          <w:rStyle w:val="Text"/>
          <w:rFonts w:eastAsia="Arial Unicode MS"/>
        </w:rPr>
        <w:t>“</w:t>
      </w:r>
      <w:r>
        <w:rPr>
          <w:rStyle w:val="Text"/>
        </w:rPr>
        <w:t xml:space="preserve"> Vece ten jistý maléř: „Pane, buď tvá vůle. A nad to jedné věci prosím, aby všecky krásné panny i paní, jenž sú v tej říši, byly před </w:t>
      </w:r>
      <w:r>
        <w:rPr>
          <w:rStyle w:val="foliace"/>
        </w:rPr>
        <w:t xml:space="preserve">57r </w:t>
      </w:r>
      <w:r>
        <w:rPr>
          <w:rStyle w:val="Text"/>
        </w:rPr>
        <w:t>tebú za celú hodinu.</w:t>
      </w:r>
      <w:r>
        <w:rPr>
          <w:rStyle w:val="Text"/>
          <w:rFonts w:eastAsia="Arial Unicode MS"/>
        </w:rPr>
        <w:t>“</w:t>
      </w:r>
      <w:r>
        <w:rPr>
          <w:rStyle w:val="Text"/>
        </w:rPr>
        <w:t xml:space="preserve"> A tak se s</w:t>
      </w:r>
      <w:r>
        <w:rPr>
          <w:rStyle w:val="Text"/>
        </w:rPr>
        <w:t>talo. Ale když krásné panny a paní před císaře přivedeny byly, z těch najkrašší čtyři vybrány sú a jiné domóv poslány. Tedy maléř jal se barvú červenú malovati obrazu</w:t>
      </w:r>
      <w:r>
        <w:rPr>
          <w:rStyle w:val="internipoznamka"/>
        </w:rPr>
        <w:t>GbSlov heslo jieti - v genitivě: jmu sě činiti čeho - OK</w:t>
      </w:r>
      <w:r>
        <w:rPr>
          <w:rStyle w:val="Text"/>
        </w:rPr>
        <w:t>, a kteráž z těch čtyř měla oči ja</w:t>
      </w:r>
      <w:r>
        <w:rPr>
          <w:rStyle w:val="Text"/>
        </w:rPr>
        <w:t xml:space="preserve">sněj’ </w:t>
      </w:r>
      <w:r>
        <w:rPr>
          <w:rStyle w:val="internipoznamka"/>
        </w:rPr>
        <w:t xml:space="preserve">Geb. Skloň. s. 304 komparativ -ejie, odsutí koncovky - OK </w:t>
      </w:r>
      <w:r>
        <w:rPr>
          <w:rStyle w:val="Text"/>
        </w:rPr>
        <w:t xml:space="preserve">i jiné údy zpósobenější, podlé jich zpósobu obraz namaloval; a tak tím během ten jistý obraz dokonal. Přišed césař, uzřev ten jistý obraz, vece: „Ó Florentino, Florentino, nikdy sem tvé krásy </w:t>
      </w:r>
      <w:r>
        <w:rPr>
          <w:rStyle w:val="Text"/>
        </w:rPr>
        <w:t>neviděl v tomto životě! Div není, že jich tak mnoho pro tvú milost zahynulo. Ó Florentino, Florentino, by živa byla, dnes nade všecky by tohoto maléře milovala, jenž tě v také kráse namaloval, že všickni na tvój obraz žádají hleděti.</w:t>
      </w:r>
      <w:r>
        <w:rPr>
          <w:rStyle w:val="Text"/>
          <w:rFonts w:eastAsia="Arial Unicode MS"/>
        </w:rPr>
        <w:t>“</w:t>
      </w:r>
    </w:p>
    <w:p w:rsidR="00B0057E" w:rsidRDefault="009821DA">
      <w:r>
        <w:rPr>
          <w:rStyle w:val="Text"/>
        </w:rPr>
        <w:t>Najmilejší! Císař ten</w:t>
      </w:r>
      <w:r>
        <w:rPr>
          <w:rStyle w:val="Text"/>
        </w:rPr>
        <w:t>to jest Buoh, Otec nebeský. Ale Florentina, ta krásná paní, znamenává duši každého člověka, k obrazu božímu stvořená, jenž jest obležena skrze tři krále, totižto skrze ďábla, skrze svět, skrze tělo pro hřích prvého člověka, a od každého jest porušena, toti</w:t>
      </w:r>
      <w:r>
        <w:rPr>
          <w:rStyle w:val="Text"/>
        </w:rPr>
        <w:t xml:space="preserve">žto hříchem zmámena. Protož mnoho jich zahynulo, nebo všickni před božím vzkříšením do pekla a do předpeklé vstupovali. Uzřevše to </w:t>
      </w:r>
      <w:r>
        <w:rPr>
          <w:rStyle w:val="foliace"/>
        </w:rPr>
        <w:t xml:space="preserve">57v </w:t>
      </w:r>
      <w:r>
        <w:rPr>
          <w:rStyle w:val="Text"/>
        </w:rPr>
        <w:t xml:space="preserve">starší, páni i knížata, svaté patriarchy i proroci, jali se k Bohu volati řkúce: „Ó, by nebe zbořil a sstúpil!“ </w:t>
      </w:r>
      <w:r>
        <w:rPr>
          <w:rStyle w:val="internipoznamka"/>
        </w:rPr>
        <w:t>Psal[mus]</w:t>
      </w:r>
      <w:r>
        <w:rPr>
          <w:rStyle w:val="internipoznamka"/>
        </w:rPr>
        <w:t xml:space="preserve"> 84: ostende nobis*Žalm 84: „Ostende nobis Domine misericordiam tuam“, patrně se nevztahuje k tomuto textu, znamení textu odkazové chybí, smysl odlišný </w:t>
      </w:r>
      <w:r>
        <w:rPr>
          <w:rStyle w:val="Text"/>
        </w:rPr>
        <w:t xml:space="preserve">a mnoho jiných řečí o narození božím, žádajíce, aby se ráčil naroditi </w:t>
      </w:r>
      <w:r>
        <w:rPr>
          <w:rStyle w:val="internipoznamka"/>
        </w:rPr>
        <w:t>však ne na jich žádost poslal posl</w:t>
      </w:r>
      <w:r>
        <w:rPr>
          <w:rStyle w:val="internipoznamka"/>
        </w:rPr>
        <w:t xml:space="preserve">a s listem* </w:t>
      </w:r>
      <w:r>
        <w:rPr>
          <w:rStyle w:val="Text"/>
        </w:rPr>
        <w:t xml:space="preserve">a svój lid ráčil vykúpiti od smrti. Ale pohříchu, před narozením božím umřela jest Florentina, totižto duše. Protož maléři svoláni sú, totižto anjelé i všecka říše nebeská, aby ten obraz obnovili. </w:t>
      </w:r>
      <w:r>
        <w:rPr>
          <w:rStyle w:val="internipoznamka"/>
        </w:rPr>
        <w:t>posel nesl listy ... anjel Kabriel listy sou sl</w:t>
      </w:r>
      <w:r>
        <w:rPr>
          <w:rStyle w:val="internipoznamka"/>
        </w:rPr>
        <w:t xml:space="preserve">ova boží Etrogcepies* </w:t>
      </w:r>
      <w:r>
        <w:rPr>
          <w:rStyle w:val="Text"/>
        </w:rPr>
        <w:t>Jenž se vymluvili, nebo ižádný mezi anjely i mezi lidmi není nalezen, jenž by uměl anebo ten jistý obraz obnoviti mohl, totižto duši k nevinnosti navrátiti mohl, jedno ten maléř, jenž jest s hory sstúpil, to jest Pán náš Ježíš Kristus</w:t>
      </w:r>
      <w:r>
        <w:rPr>
          <w:rStyle w:val="Text"/>
        </w:rPr>
        <w:t xml:space="preserve">, jenž s nebe stúpil, aby ten jistý obraz obnovil, a to červenú barvú, to jest svú smrtí a svatú krví. Ten maléř, to jest Pán náš Ježíš Kristus, vybral sobě čtyři ženy najkrašší, totižto čtvero duostojenství oslavné duši: křepkost, nesmrtedlnost, jasnost, </w:t>
      </w:r>
      <w:r>
        <w:rPr>
          <w:rStyle w:val="Text"/>
        </w:rPr>
        <w:t xml:space="preserve">prorazivost nebo </w:t>
      </w:r>
      <w:r>
        <w:rPr>
          <w:rStyle w:val="Text"/>
        </w:rPr>
        <w:lastRenderedPageBreak/>
        <w:t xml:space="preserve">próchodnost </w:t>
      </w:r>
      <w:r>
        <w:rPr>
          <w:rStyle w:val="emendace"/>
        </w:rPr>
        <w:t xml:space="preserve">próchodnost </w:t>
      </w:r>
      <w:r>
        <w:rPr>
          <w:rStyle w:val="pramen"/>
        </w:rPr>
        <w:t xml:space="preserve">prochudnoſt </w:t>
      </w:r>
      <w:r>
        <w:rPr>
          <w:rStyle w:val="Text"/>
        </w:rPr>
        <w:t xml:space="preserve">nebo hbitost. Nebo že dal být </w:t>
      </w:r>
      <w:r>
        <w:rPr>
          <w:rStyle w:val="internipoznamka"/>
        </w:rPr>
        <w:t xml:space="preserve">Oesterley 62 s. 371: „pro prima muliere dedit esse cum lapidibus“ - OK </w:t>
      </w:r>
      <w:r>
        <w:rPr>
          <w:rStyle w:val="Text"/>
        </w:rPr>
        <w:t>duši s kamením, rósti s štěpy, býti s hovady, rozuměti s anjely, a tak obraz, totižto duše člověčí, je</w:t>
      </w:r>
      <w:r>
        <w:rPr>
          <w:rStyle w:val="Text"/>
        </w:rPr>
        <w:t xml:space="preserve">st obraz obnovený. A tak císař, totižto Buoh Otec, takto vece: „Ó Florentino, totižto duše každého člověka, velmi máš toho maléře milovati, totižto </w:t>
      </w:r>
      <w:r>
        <w:rPr>
          <w:rStyle w:val="foliace"/>
        </w:rPr>
        <w:t xml:space="preserve">58r </w:t>
      </w:r>
      <w:r>
        <w:rPr>
          <w:rStyle w:val="Text"/>
        </w:rPr>
        <w:t>Pána Jezukrista, nade všecko, jenž svú svatú krví tě zmaloval a v nevinnost tě navrátil.“ Protož rci kaž</w:t>
      </w:r>
      <w:r>
        <w:rPr>
          <w:rStyle w:val="Text"/>
        </w:rPr>
        <w:t>dý za to jeden Otčenáš a jedno Zdráva Maria s náboženstvím, aby nás dnes ráčil svú svatú krví zmalovati a potom svú milost dáti. Amen.</w:t>
      </w:r>
    </w:p>
    <w:p w:rsidR="00B0057E" w:rsidRDefault="00B0057E">
      <w:pPr>
        <w:pStyle w:val="Volnyradek"/>
      </w:pPr>
    </w:p>
    <w:p w:rsidR="00B0057E" w:rsidRDefault="009821DA">
      <w:pPr>
        <w:pStyle w:val="Nadpis"/>
      </w:pPr>
      <w:r>
        <w:rPr>
          <w:rStyle w:val="internipoznamka"/>
        </w:rPr>
        <w:t xml:space="preserve">XLVI </w:t>
      </w:r>
      <w:r>
        <w:rPr>
          <w:rStyle w:val="Text"/>
        </w:rPr>
        <w:t>O hadu a žábě</w:t>
      </w:r>
    </w:p>
    <w:p w:rsidR="00B0057E" w:rsidRDefault="009821DA">
      <w:r>
        <w:rPr>
          <w:rStyle w:val="Text"/>
        </w:rPr>
        <w:t>Teodyzius césař v Římě kraloval, múdrý velmi, jenž zrak ztratil bíše. Ustavil byl zákon taký, pověsiv zvon na své síni, že ktožkolivěk měl by co činiti, aby přijda v ten zvon pozvonil, a ihned aby súdce, jakž ten zvon uslyší, sstúpil a každému pravdu bez m</w:t>
      </w:r>
      <w:r>
        <w:rPr>
          <w:rStyle w:val="Text"/>
        </w:rPr>
        <w:t>eškání učinil. V tu chvíli bíše některaký had, jenž pod tím zvonem hnízdo mějíše i k tomu svój plod vyvodíše. Stalo se, když již haděnci malí po něm plaziti mohli, starý had i s dětmi jednoho času na slunce na místo vylezl. A když tam na slunci bíše, někte</w:t>
      </w:r>
      <w:r>
        <w:rPr>
          <w:rStyle w:val="Text"/>
        </w:rPr>
        <w:t xml:space="preserve">raká veliká žába v jeho hnízdo vešla a tu bydleti chtěla. Tedy když se zase s svými dětmi vrátil, uzřev tu jistú žábu, všed na ten jistý provaz, jal se zvoniti, jako by řekl: „Súdce, stup dolóv a učiň mezi mnú a túto žabú </w:t>
      </w:r>
      <w:r>
        <w:rPr>
          <w:rStyle w:val="internipoznamka"/>
        </w:rPr>
        <w:t>Gebauer Tvarosloví s. 600n. krácen</w:t>
      </w:r>
      <w:r>
        <w:rPr>
          <w:rStyle w:val="internipoznamka"/>
        </w:rPr>
        <w:t xml:space="preserve">í kvantity v kmeni - OK </w:t>
      </w:r>
      <w:r>
        <w:rPr>
          <w:rStyle w:val="Text"/>
        </w:rPr>
        <w:t xml:space="preserve">pravý súd, jenž násilím v mém hnízdě přebývá.“ Ale súdce, když ten zvon uslyšel, sstúpil doluov, a </w:t>
      </w:r>
      <w:r>
        <w:rPr>
          <w:rStyle w:val="foliace"/>
        </w:rPr>
        <w:t xml:space="preserve">58v </w:t>
      </w:r>
      <w:r>
        <w:rPr>
          <w:rStyle w:val="Text"/>
        </w:rPr>
        <w:t>ižádného neviděv, i šel zase. Ale had jal se opět zvoniti. Uslyšev to súdce, opět stúpil dolóv a hada uzřel, an na provaze visíše</w:t>
      </w:r>
      <w:r>
        <w:rPr>
          <w:rStyle w:val="Text"/>
        </w:rPr>
        <w:t xml:space="preserve"> zvonu. Ohlédav pilně, co by to bylo, nalez žábu, ana v jeho hnízdě sedí. Vstúpil k césařovi, a kterak se přihodilo, zvěstoval. Uslyšev to císař vece k němu: „Rúče sejdi dolóv a žábu z hnízda ven vyžeň a zabí, aby své místo bez příkazy měl.“ A tak se stalo</w:t>
      </w:r>
      <w:r>
        <w:rPr>
          <w:rStyle w:val="Text"/>
        </w:rPr>
        <w:t>. Když žába zabita byla, had i s svými dětmi do svého hnízda zase vstěhoval se.</w:t>
      </w:r>
    </w:p>
    <w:p w:rsidR="00B0057E" w:rsidRDefault="009821DA">
      <w:r>
        <w:rPr>
          <w:rStyle w:val="Text"/>
        </w:rPr>
        <w:t xml:space="preserve">Ale potom, když císař jednoho </w:t>
      </w:r>
      <w:r>
        <w:rPr>
          <w:rStyle w:val="emendace"/>
        </w:rPr>
        <w:t xml:space="preserve">jednoho </w:t>
      </w:r>
      <w:r>
        <w:rPr>
          <w:rStyle w:val="pramen"/>
        </w:rPr>
        <w:t xml:space="preserve">gedno </w:t>
      </w:r>
      <w:r>
        <w:rPr>
          <w:rStyle w:val="Text"/>
        </w:rPr>
        <w:t>času v své komoře na svém loži odpočíváše, a ten jistý had do jeho komory všel a nesa v svých ustech malý kamének. Uzřevše jej komor</w:t>
      </w:r>
      <w:r>
        <w:rPr>
          <w:rStyle w:val="Text"/>
        </w:rPr>
        <w:t>níci, jali se císařovi praviti řkúce, že by had k němu šel. Vece jim césař: „Nepřekážejte jemu; mním, že mi nic zlého neučiní.“ Tedy ten jistý had, všed na císařovu posteli, přitočiv se k jeho tváři. A když k očima přilezl, ten jistý kamének, jako v ustech</w:t>
      </w:r>
      <w:r>
        <w:rPr>
          <w:rStyle w:val="Text"/>
        </w:rPr>
        <w:t xml:space="preserve"> mějíše, pustil jemu na oči a ihned zalezl pryč. Ale césař, jakž brzo tím jistým kamenem očí svých dotekl, ihned jasný zrak přijel, ne s malú radostí. Potom ten jistý kámen až do smrti s velikú stráží choval a Bohu milému s velikú radostí děkoval.</w:t>
      </w:r>
    </w:p>
    <w:p w:rsidR="00B0057E" w:rsidRDefault="009821DA">
      <w:r>
        <w:rPr>
          <w:rStyle w:val="foliace"/>
        </w:rPr>
        <w:t xml:space="preserve">59r </w:t>
      </w:r>
      <w:r>
        <w:rPr>
          <w:rStyle w:val="Text"/>
        </w:rPr>
        <w:t>Najm</w:t>
      </w:r>
      <w:r>
        <w:rPr>
          <w:rStyle w:val="Text"/>
        </w:rPr>
        <w:t>ilejší! Tento císař jest každý člověk, slep k Bohu, kakžkoli vidom jest k světu. Zvon pověšený jest jazyk kazatelský, jenž má v jisté časy zvoniti. Ale provas toho jistého zvonu jest  Písmo svaté, jímžto kazatel má ctnosti i hříchy zvěstovati, kterak by mo</w:t>
      </w:r>
      <w:r>
        <w:rPr>
          <w:rStyle w:val="Text"/>
        </w:rPr>
        <w:t xml:space="preserve">hl </w:t>
      </w:r>
      <w:r>
        <w:rPr>
          <w:rStyle w:val="doplnenytext"/>
        </w:rPr>
        <w:t xml:space="preserve">člověk </w:t>
      </w:r>
      <w:r>
        <w:rPr>
          <w:rStyle w:val="poznamka"/>
        </w:rPr>
        <w:t xml:space="preserve">doplněno podle rkp. GestaB, GestaU </w:t>
      </w:r>
      <w:r>
        <w:rPr>
          <w:rStyle w:val="Text"/>
        </w:rPr>
        <w:t xml:space="preserve">skrze ctnosti do nebe vstúpiti, a skrze hříchy, ktož se jich nechce varovati, na věčné zatracení do horúcího pekla dán bude. Ale had, jenž hnízdo byl učinil pod tím provazem, znamenává zpovědlníka múdrého, jenž </w:t>
      </w:r>
      <w:r>
        <w:rPr>
          <w:rStyle w:val="Text"/>
        </w:rPr>
        <w:t xml:space="preserve">se má položiti skrze svaté Písmo v hnízdo, totižto v srdce hříšného. Ale srdce, to jest svědomí každého člověka, má stúpiti a všecko srdečné zkrúšení rozsúditi </w:t>
      </w:r>
      <w:r>
        <w:rPr>
          <w:rStyle w:val="Text"/>
        </w:rPr>
        <w:lastRenderedPageBreak/>
        <w:t>skrze svatú zpověd. Ač žába, totižto ďábel, hnízdo, to jest srdce člověčí, kdy násilím osadí, te</w:t>
      </w:r>
      <w:r>
        <w:rPr>
          <w:rStyle w:val="Text"/>
        </w:rPr>
        <w:t>dy had, to jest múdrý kněz, má bojovati s ďáblem, hříšným dada naučení, kterak by mohl ďáblu odolati, a tak jej vyhnati z srdce člověka. Také ten jistý had, to jest múdrý zpovědlník, má přinésti kámen, jímžto císař, to jest každý hříšný člověk, mohl by zra</w:t>
      </w:r>
      <w:r>
        <w:rPr>
          <w:rStyle w:val="Text"/>
        </w:rPr>
        <w:t xml:space="preserve">k, to jest poznánie </w:t>
      </w:r>
      <w:r>
        <w:rPr>
          <w:rStyle w:val="emendace"/>
        </w:rPr>
        <w:t xml:space="preserve">poznánie </w:t>
      </w:r>
      <w:r>
        <w:rPr>
          <w:rStyle w:val="pramen"/>
        </w:rPr>
        <w:t xml:space="preserve">pozṅij </w:t>
      </w:r>
      <w:r>
        <w:rPr>
          <w:rStyle w:val="Text"/>
        </w:rPr>
        <w:t>milosrdenství božího ochotným naučením mieti, aby v své slepotě, to jest v hříších, neostal, ale měl celú naději z doufáním, v kterúžkoli hodinu poželé hříchóv svých srdečným zkrúšením, spasen bude.</w:t>
      </w:r>
      <w:r>
        <w:rPr>
          <w:rStyle w:val="internipoznamka"/>
        </w:rPr>
        <w:t>XLVII chybí, jen Gesta</w:t>
      </w:r>
      <w:r>
        <w:rPr>
          <w:rStyle w:val="internipoznamka"/>
        </w:rPr>
        <w:t>U</w:t>
      </w:r>
    </w:p>
    <w:p w:rsidR="00B0057E" w:rsidRDefault="00B0057E">
      <w:pPr>
        <w:pStyle w:val="Volnyradek"/>
      </w:pPr>
    </w:p>
    <w:p w:rsidR="00B0057E" w:rsidRDefault="009821DA">
      <w:pPr>
        <w:pStyle w:val="Nadpis"/>
      </w:pPr>
      <w:r>
        <w:rPr>
          <w:rStyle w:val="foliace"/>
        </w:rPr>
        <w:t xml:space="preserve">59v </w:t>
      </w:r>
      <w:r>
        <w:rPr>
          <w:rStyle w:val="internipoznamka"/>
        </w:rPr>
        <w:t xml:space="preserve">XLVIII </w:t>
      </w:r>
      <w:r>
        <w:rPr>
          <w:rStyle w:val="Text"/>
        </w:rPr>
        <w:t>O jednom vepři</w:t>
      </w:r>
      <w:r>
        <w:rPr>
          <w:rStyle w:val="internipoznamka"/>
        </w:rPr>
        <w:t>O dni soudný[m]*</w:t>
      </w:r>
    </w:p>
    <w:p w:rsidR="00B0057E" w:rsidRDefault="009821DA">
      <w:r>
        <w:rPr>
          <w:rStyle w:val="Text"/>
        </w:rPr>
        <w:t>Trojanus císař v Římě když panoval, mějíše jednu zahradu, rozličných štěpuov nasazenú, nad nížto stráži zvláštního byl posadil, aby pilně té zahrady ostříhal. V tu chvíli bíše nějaký divoký vepř bliz odtud v jed</w:t>
      </w:r>
      <w:r>
        <w:rPr>
          <w:rStyle w:val="Text"/>
        </w:rPr>
        <w:t xml:space="preserve">nom háji, jenž probořiv zed, všed do té jisté zahrady, mnoho štěpuov zkazil. Zatím ten jistý strážný, potkav se s vepřem, jemu ucho levé uťal. A ihned ten jistý vepř bolestí velmi zkvíčev i vybiže </w:t>
      </w:r>
      <w:r>
        <w:rPr>
          <w:rStyle w:val="hyperlemma"/>
        </w:rPr>
        <w:t xml:space="preserve">vyběžěti </w:t>
      </w:r>
      <w:r>
        <w:rPr>
          <w:rStyle w:val="poznamka"/>
        </w:rPr>
        <w:t xml:space="preserve">tak v rkp. </w:t>
      </w:r>
      <w:r>
        <w:rPr>
          <w:rStyle w:val="internipoznamka"/>
        </w:rPr>
        <w:t xml:space="preserve">v rkp. „wybize“ - OK </w:t>
      </w:r>
      <w:r>
        <w:rPr>
          <w:rStyle w:val="Text"/>
        </w:rPr>
        <w:t>z zahrady. Opět dr</w:t>
      </w:r>
      <w:r>
        <w:rPr>
          <w:rStyle w:val="Text"/>
        </w:rPr>
        <w:t xml:space="preserve">uhé po málo dnech ten jistý vepř všel do té jisté zahrady a mnoho škody učinil. Uzřev jej opět ten jistý zahradník, potkal se opět s tím vepřem a ucho jemu pravé uťal. A zkvíčav opět vepř, vyběhel </w:t>
      </w:r>
      <w:r>
        <w:rPr>
          <w:rStyle w:val="emendace"/>
        </w:rPr>
        <w:t xml:space="preserve">vyběhel </w:t>
      </w:r>
      <w:r>
        <w:rPr>
          <w:rStyle w:val="pramen"/>
        </w:rPr>
        <w:t xml:space="preserve">vybiehel </w:t>
      </w:r>
      <w:r>
        <w:rPr>
          <w:rStyle w:val="Text"/>
        </w:rPr>
        <w:t xml:space="preserve">ven z zahrady jako i prvé. Opět v krátkém </w:t>
      </w:r>
      <w:r>
        <w:rPr>
          <w:rStyle w:val="Text"/>
        </w:rPr>
        <w:t>času všed ten jistý vepř třetí do zahrady, mnoho příliš škody učinil. Uzřev jej opět ten jistý zahradník, potkav se s ním, ocas jemu uťal; opět kvíče jako dříve vyběhl ven. Potom opět v zápětí čtvrté všed do zahrady, mnohem více škody učinil nežli prvé. Uz</w:t>
      </w:r>
      <w:r>
        <w:rPr>
          <w:rStyle w:val="Text"/>
        </w:rPr>
        <w:t xml:space="preserve">řev </w:t>
      </w:r>
      <w:r>
        <w:rPr>
          <w:rStyle w:val="doplnenytext"/>
        </w:rPr>
        <w:t xml:space="preserve">to </w:t>
      </w:r>
      <w:r>
        <w:rPr>
          <w:rStyle w:val="poznamka"/>
        </w:rPr>
        <w:t xml:space="preserve">doplněno podle rkp. GestaB </w:t>
      </w:r>
      <w:r>
        <w:rPr>
          <w:rStyle w:val="internipoznamka"/>
        </w:rPr>
        <w:t xml:space="preserve">GestaU též chybí - OK </w:t>
      </w:r>
      <w:r>
        <w:rPr>
          <w:rStyle w:val="Text"/>
        </w:rPr>
        <w:t xml:space="preserve">ten jistý zahradník, oštipem </w:t>
      </w:r>
      <w:r>
        <w:rPr>
          <w:rStyle w:val="hyperlemma"/>
        </w:rPr>
        <w:t xml:space="preserve">oščiep </w:t>
      </w:r>
      <w:r>
        <w:rPr>
          <w:rStyle w:val="poznamka"/>
        </w:rPr>
        <w:t xml:space="preserve">tak v rkp. </w:t>
      </w:r>
      <w:r>
        <w:rPr>
          <w:rStyle w:val="internipoznamka"/>
        </w:rPr>
        <w:t xml:space="preserve">v rkp. „oſſtipem“ - OK </w:t>
      </w:r>
      <w:r>
        <w:rPr>
          <w:rStyle w:val="Text"/>
        </w:rPr>
        <w:t xml:space="preserve">jej v samé srdce uhodil, až na tom místě padl a umřel ihned. Ale kuchař, když jej bíše připravil, snědl srdce toho jistého vepře. A když tu jistú krmi před </w:t>
      </w:r>
      <w:r>
        <w:rPr>
          <w:rStyle w:val="foliace"/>
        </w:rPr>
        <w:t xml:space="preserve">60r </w:t>
      </w:r>
      <w:r>
        <w:rPr>
          <w:rStyle w:val="Text"/>
        </w:rPr>
        <w:t>krále přinesli, otázal těch jistých sluh, kam by se srdce toho jistého vepře podělo. Ale sluhy n</w:t>
      </w:r>
      <w:r>
        <w:rPr>
          <w:rStyle w:val="Text"/>
        </w:rPr>
        <w:t xml:space="preserve">evědúce vrátili se do kuchyně a na to jisté srdce jali se ptáti </w:t>
      </w:r>
      <w:r>
        <w:rPr>
          <w:rStyle w:val="emendace"/>
        </w:rPr>
        <w:t xml:space="preserve">ptáti </w:t>
      </w:r>
      <w:r>
        <w:rPr>
          <w:rStyle w:val="pramen"/>
        </w:rPr>
        <w:t xml:space="preserve">ptatiti </w:t>
      </w:r>
      <w:r>
        <w:rPr>
          <w:rStyle w:val="Text"/>
        </w:rPr>
        <w:t xml:space="preserve">na kuchařovi. Odpovědě jim kuchař: „Povězte králi, že ten jistý vepř srdce neměl. A neráčí li tomu věřiti, já chci toho dovésti.“ Šedše sluhy králi to pověděli. Ale král, nevěře </w:t>
      </w:r>
      <w:r>
        <w:rPr>
          <w:rStyle w:val="Text"/>
        </w:rPr>
        <w:t xml:space="preserve">tomu, vece: „Co jest, jenž pravíte? Podobné li je to? Kto jest viděl zvíře bez srdce? Zavolajte sem kuchaře, ať toho dovede, jakož praví.“ Tedy oni toho jistého kuchaře zavolali před císaře. A když přijide, vece k němu císař: „Zpraviž mě toho, kterak jest </w:t>
      </w:r>
      <w:r>
        <w:rPr>
          <w:rStyle w:val="Text"/>
        </w:rPr>
        <w:t>to, že tento vepř srdce neměl. A nedovedeš li toho, tvójť život platí.“ Odpovědě kuchař: „Milý pane, ví Tvá Milost dobře, že každé myšlení od srdce pochází. Protož kdež není myšlení ižádného, tu srdce není. Tento vepř, když</w:t>
      </w:r>
      <w:r>
        <w:rPr>
          <w:rStyle w:val="Text"/>
          <w:rFonts w:eastAsia="Arial Unicode MS"/>
        </w:rPr>
        <w:t xml:space="preserve"> </w:t>
      </w:r>
      <w:r>
        <w:rPr>
          <w:rStyle w:val="Text"/>
        </w:rPr>
        <w:t>najprvé byl do zahrady všel a ve</w:t>
      </w:r>
      <w:r>
        <w:rPr>
          <w:rStyle w:val="Text"/>
        </w:rPr>
        <w:t>likú škodu učinil, zahradník uzřev to, ucho jemu uťal levé, an kvíče, vyšel ven. By byl srdce měl a ucho ztracené, myslil by i pamatoval by, aby toho neučinil, neb opět do zahrady všel a pravé ucho ztratil. A potom nemysle na to, opět všel třetí,</w:t>
      </w:r>
      <w:r>
        <w:rPr>
          <w:rStyle w:val="Text"/>
          <w:rFonts w:eastAsia="Arial Unicode MS"/>
        </w:rPr>
        <w:t xml:space="preserve"> </w:t>
      </w:r>
      <w:r>
        <w:rPr>
          <w:rStyle w:val="Text"/>
        </w:rPr>
        <w:t>až i ocas</w:t>
      </w:r>
      <w:r>
        <w:rPr>
          <w:rStyle w:val="Text"/>
        </w:rPr>
        <w:t xml:space="preserve"> ztratil. A </w:t>
      </w:r>
      <w:r>
        <w:rPr>
          <w:rStyle w:val="foliace"/>
        </w:rPr>
        <w:t xml:space="preserve">60v </w:t>
      </w:r>
      <w:r>
        <w:rPr>
          <w:rStyle w:val="Text"/>
        </w:rPr>
        <w:t>naposledy nemaje myšlení ani paměti na to, ztratil život, protože srdce neměl.“ Uslyšev to král, nemohl proti tomu nic řéci, a kuchař smrti skrze to ušel.</w:t>
      </w:r>
    </w:p>
    <w:p w:rsidR="00B0057E" w:rsidRDefault="009821DA">
      <w:r>
        <w:rPr>
          <w:rStyle w:val="Text"/>
        </w:rPr>
        <w:t>Najmilejší! Tento císař jest Pán náš milý Ježíš Kristus,</w:t>
      </w:r>
      <w:r>
        <w:rPr>
          <w:rStyle w:val="Text"/>
          <w:rFonts w:eastAsia="Arial Unicode MS"/>
        </w:rPr>
        <w:t xml:space="preserve"> </w:t>
      </w:r>
      <w:r>
        <w:rPr>
          <w:rStyle w:val="Text"/>
        </w:rPr>
        <w:t xml:space="preserve">jenž divné štěpnice miluje, </w:t>
      </w:r>
      <w:r>
        <w:rPr>
          <w:rStyle w:val="Text"/>
        </w:rPr>
        <w:t xml:space="preserve">totižto stavy lidské, jakožto sú lidé nalezeni a dobří křesťané, v jichžto srdci štěpuje dobré štěpy rozličného ovoce, totiž cnosti, jakožto jest desatero boží </w:t>
      </w:r>
      <w:r>
        <w:rPr>
          <w:rStyle w:val="poznamka"/>
        </w:rPr>
        <w:t xml:space="preserve">tak rkp. </w:t>
      </w:r>
      <w:r>
        <w:rPr>
          <w:rStyle w:val="Text"/>
        </w:rPr>
        <w:t xml:space="preserve">přikázaní, šestero milosrdenství a jiné rozličné </w:t>
      </w:r>
      <w:r>
        <w:rPr>
          <w:rStyle w:val="Text"/>
        </w:rPr>
        <w:lastRenderedPageBreak/>
        <w:t>ctnosti, víru, naději a milost. Nebo j</w:t>
      </w:r>
      <w:r>
        <w:rPr>
          <w:rStyle w:val="Text"/>
        </w:rPr>
        <w:t>est náš milý Ježíš</w:t>
      </w:r>
      <w:r>
        <w:rPr>
          <w:rStyle w:val="Text"/>
          <w:rFonts w:eastAsia="Arial Unicode MS"/>
        </w:rPr>
        <w:t xml:space="preserve"> </w:t>
      </w:r>
      <w:r>
        <w:rPr>
          <w:rStyle w:val="Text"/>
        </w:rPr>
        <w:t xml:space="preserve">Kristus stráže té zahrady, to jest všech stavóv lidských. Ten utíná najprvé ucho levé, to jest béře nám přátely, abychom svého života polepšili. A když se na to neobrátíme, utíná nám pravé ucho, to jest milejší přátely a bližší, jakožto </w:t>
      </w:r>
      <w:r>
        <w:rPr>
          <w:rStyle w:val="Text"/>
        </w:rPr>
        <w:t>děti, syna nebo dcerku, otce nebo máteř. A když opět bídný a hubený člověk tím svého života nepolepší, v krátké chvíli ten stráže utne jemu ocas, totižto odejme jemu ženu jeho najmilejší a zboží minutého</w:t>
      </w:r>
      <w:r>
        <w:rPr>
          <w:rStyle w:val="internipoznamka"/>
        </w:rPr>
        <w:t>otnieti (6. význam) čeho: zbavit čeho - OK</w:t>
      </w:r>
      <w:r>
        <w:rPr>
          <w:rStyle w:val="Text"/>
        </w:rPr>
        <w:t>. Pakli vžd</w:t>
      </w:r>
      <w:r>
        <w:rPr>
          <w:rStyle w:val="Text"/>
        </w:rPr>
        <w:t xml:space="preserve">y nechce svého života polepšiti a na ty věci se nerozmýšlé a hříchu nechce ostati, tedy Pán Buoh </w:t>
      </w:r>
      <w:r>
        <w:rPr>
          <w:rStyle w:val="foliace"/>
        </w:rPr>
        <w:t xml:space="preserve">61r </w:t>
      </w:r>
      <w:r>
        <w:rPr>
          <w:rStyle w:val="Text"/>
        </w:rPr>
        <w:t>skrze Jonatu, to jest skrze smrt, jej konečně zahubí a kuchařovi jej káže dáti, to jest ďáblovi, aby jej pekl na věky, v ohni  uvařil. Potom v súdný den Pá</w:t>
      </w:r>
      <w:r>
        <w:rPr>
          <w:rStyle w:val="Text"/>
        </w:rPr>
        <w:t>n Bóh bude se ptáti na srdce člověčí, to jest na duši. Tedy ďábel odpoví, že duše není. Nebo by duši měl, tedy by nikdy přikázaní božího nepřestúpil. A s tím ďábel na věky duši pozřel. A ten jistý vepř jest každý člověk, jenž v boží zahradě, to jest v svém</w:t>
      </w:r>
      <w:r>
        <w:rPr>
          <w:rStyle w:val="Text"/>
        </w:rPr>
        <w:t xml:space="preserve"> stavu, mnoho přeškodí a zhřeší po svém křstu.</w:t>
      </w:r>
    </w:p>
    <w:p w:rsidR="00B0057E" w:rsidRDefault="00B0057E">
      <w:pPr>
        <w:pStyle w:val="Volnyradek"/>
      </w:pPr>
    </w:p>
    <w:p w:rsidR="00B0057E" w:rsidRDefault="009821DA">
      <w:r>
        <w:rPr>
          <w:rStyle w:val="internipoznamka"/>
        </w:rPr>
        <w:t xml:space="preserve">XLIX </w:t>
      </w:r>
      <w:r>
        <w:rPr>
          <w:rStyle w:val="Text"/>
        </w:rPr>
        <w:t>Antonius v Římě kralováše, jenž tři moci do sebe mějíše: najprvé že měl sílu v tu chvíli nade všecky lidi, druhé že měl zboží a múdrost nade všecky, třetí krásu a vzróst. Ale ženy dlúho nejmějíše. Naposl</w:t>
      </w:r>
      <w:r>
        <w:rPr>
          <w:rStyle w:val="Text"/>
        </w:rPr>
        <w:t xml:space="preserve">edy přátelé jeho i jiná knížata i páni radili jemu řkúce: „Pane, dobréť jest, aby sobě ženu pojal a s ní dietky měl.“ Tedy on uslyšev jich radu i vece k nim: „Moji milí i moji věrnie! Víte dobře, žeť sem velmi bohatý a velmi mocný; zboží více nepotřebuji. </w:t>
      </w:r>
      <w:r>
        <w:rPr>
          <w:rStyle w:val="Text"/>
        </w:rPr>
        <w:t xml:space="preserve">Protož jeďtež po rozličných královstvích a krajinách a mně krásnú, múdrú i urozenú dievku najděte. A najdete li kterú takovú s těmito třmi </w:t>
      </w:r>
      <w:r>
        <w:rPr>
          <w:rStyle w:val="foliace"/>
        </w:rPr>
        <w:t xml:space="preserve">61v </w:t>
      </w:r>
      <w:r>
        <w:rPr>
          <w:rStyle w:val="Text"/>
        </w:rPr>
        <w:t>dary, jako sem řekl, totižto aby byla krásna, k tomu urozena, třetí aby byla múdra, ač by i chuda byla, proto chc</w:t>
      </w:r>
      <w:r>
        <w:rPr>
          <w:rStyle w:val="Text"/>
        </w:rPr>
        <w:t>i ji sobě za ženu mieti.“</w:t>
      </w:r>
    </w:p>
    <w:p w:rsidR="00B0057E" w:rsidRDefault="009821DA">
      <w:r>
        <w:rPr>
          <w:rStyle w:val="Text"/>
        </w:rPr>
        <w:t>Uslyševše to oni, ihned se rozjeli po rozličných vlastech, až i nalezli v jednom městě jednu panu krásnú a múdrú i urozenú, ale chudú. A jakž brzo nalezli, ihned císařovi věděti dali. Ale císař, chtě její múdrosti zkusiti, zavolav</w:t>
      </w:r>
      <w:r>
        <w:rPr>
          <w:rStyle w:val="Text"/>
        </w:rPr>
        <w:t xml:space="preserve"> k sobě posla, vece jemu: „Aj, teď tobě dávám kus plátna lněného, dlúhý na tři palce a široký na tolikež palcóv; jediž k té jisté dievce. A když tam přijedeš, pozdravě jí </w:t>
      </w:r>
      <w:r>
        <w:rPr>
          <w:rStyle w:val="internipoznamka"/>
        </w:rPr>
        <w:t xml:space="preserve">pozdraviti koho/čeho - OK </w:t>
      </w:r>
      <w:r>
        <w:rPr>
          <w:rStyle w:val="Text"/>
        </w:rPr>
        <w:t>ode mne, dajž jí toto plátno, ať by mi z své múdrosti košil</w:t>
      </w:r>
      <w:r>
        <w:rPr>
          <w:rStyle w:val="Text"/>
        </w:rPr>
        <w:t>i udělala, hodnú na mój život z tohoto jistého plátna. A učiní li to, chci ji sobě za ženu pojíti.“</w:t>
      </w:r>
    </w:p>
    <w:p w:rsidR="00B0057E" w:rsidRDefault="009821DA">
      <w:r>
        <w:rPr>
          <w:rStyle w:val="Text"/>
        </w:rPr>
        <w:t>Posel nic nemeškaje, k té jisté panně jel a jí od císaře pozdraviv i vece: „Dělaj toť plátno, jenž jest vzdéli i na šíř na tři palce. Učiníš li z něho košil</w:t>
      </w:r>
      <w:r>
        <w:rPr>
          <w:rStyle w:val="Text"/>
        </w:rPr>
        <w:t xml:space="preserve">i hodnú císařovu životu, chceť tě sobě za ženu vzéti.“ Tedy ona vece: „Kterak to móž býti? Poněvadž není delší ani širší, jedno na tři palce, není to podobné, by z toho mohla košile hodná císařovi býti. A přesto, pošle li </w:t>
      </w:r>
      <w:r>
        <w:rPr>
          <w:rStyle w:val="emendace"/>
        </w:rPr>
        <w:t xml:space="preserve">li </w:t>
      </w:r>
      <w:r>
        <w:rPr>
          <w:rStyle w:val="pramen"/>
        </w:rPr>
        <w:t xml:space="preserve">libij </w:t>
      </w:r>
      <w:r>
        <w:rPr>
          <w:rStyle w:val="Text"/>
        </w:rPr>
        <w:t xml:space="preserve">mi </w:t>
      </w:r>
      <w:r>
        <w:rPr>
          <w:rStyle w:val="emendace"/>
        </w:rPr>
        <w:t xml:space="preserve">mi </w:t>
      </w:r>
      <w:r>
        <w:rPr>
          <w:rStyle w:val="pramen"/>
        </w:rPr>
        <w:t xml:space="preserve">mi ſe </w:t>
      </w:r>
      <w:r>
        <w:rPr>
          <w:rStyle w:val="internipoznamka"/>
        </w:rPr>
        <w:t xml:space="preserve">Oesterley 64 </w:t>
      </w:r>
      <w:r>
        <w:rPr>
          <w:rStyle w:val="internipoznamka"/>
        </w:rPr>
        <w:t xml:space="preserve">s. 374 „verumptamen michi vas concedat“ - OK </w:t>
      </w:r>
      <w:r>
        <w:rPr>
          <w:rStyle w:val="Text"/>
        </w:rPr>
        <w:t xml:space="preserve">sud takový, v němžto a skrze </w:t>
      </w:r>
      <w:r>
        <w:rPr>
          <w:rStyle w:val="foliace"/>
        </w:rPr>
        <w:t xml:space="preserve">62r </w:t>
      </w:r>
      <w:r>
        <w:rPr>
          <w:rStyle w:val="Text"/>
        </w:rPr>
        <w:t>kterýžto mohla bych to učiniti, za košili dosti dlúhú i širokú jemu slibuji.“ Posel uslyšev tu řeč, vrátil se k císařovi a jemu to odpověděl, co tej jisté panně vzkázal. Tedy cís</w:t>
      </w:r>
      <w:r>
        <w:rPr>
          <w:rStyle w:val="Text"/>
        </w:rPr>
        <w:t>ař nepomeškav, sud k tomu jí hodný poslal, ale ta jistá panna, vzevši ten jistý sud, z tak malého plátna v tom jistém sudě košili císařovi hodnú, dlúhú i širokú udělala. A ihned ji sobě za ženu císař s velikú radostí pojal i korunoval.</w:t>
      </w:r>
    </w:p>
    <w:p w:rsidR="00B0057E" w:rsidRDefault="009821DA">
      <w:r>
        <w:rPr>
          <w:rStyle w:val="Text"/>
        </w:rPr>
        <w:lastRenderedPageBreak/>
        <w:t>Najmilejší! Tento cí</w:t>
      </w:r>
      <w:r>
        <w:rPr>
          <w:rStyle w:val="Text"/>
        </w:rPr>
        <w:t>sař jest Pán náš Ježíš Kristus, mocný i bohatý, múdrý i krásný nade všecko stvoření. Ale panna krásná z pokolení králového jest Panna Maria, matka Boha i člověka, jenž byla krásna a múdra a nadto milosti plna; k níž král nad králi posla svého poslal, Gabri</w:t>
      </w:r>
      <w:r>
        <w:rPr>
          <w:rStyle w:val="Text"/>
        </w:rPr>
        <w:t xml:space="preserve">ele archanjela, jenž jí od něho pozdravil řka: „Zdráva, milosti plná!“ Plátno poslané jest milost duchovní; má dlúhost a širokost na tři palce, tři vlastnosti Trojice svaté: moc Boha Otce, múdrost Boha Syna, dobrota Ducha svatého. Ale sud, v němž ta jistá </w:t>
      </w:r>
      <w:r>
        <w:rPr>
          <w:rStyle w:val="Text"/>
        </w:rPr>
        <w:t xml:space="preserve">košile jest dokonána, totižto tělesenství našeho milého Pána Jezukrista zastínění, v němžto jako v sudu jest ta košile dokonána. Uzřev to Otec nebeský, </w:t>
      </w:r>
      <w:r>
        <w:rPr>
          <w:rStyle w:val="foliace"/>
        </w:rPr>
        <w:t xml:space="preserve">62v </w:t>
      </w:r>
      <w:r>
        <w:rPr>
          <w:rStyle w:val="Text"/>
        </w:rPr>
        <w:t>vzem ji k sobě, v království nebeském ji korunoval, kdežto svého milého Syna za nás prosí a on svého</w:t>
      </w:r>
      <w:r>
        <w:rPr>
          <w:rStyle w:val="Text"/>
        </w:rPr>
        <w:t xml:space="preserve"> milého Otce. Protož kdež jest toliko prozb, nesnadně bude oslyšán, ktož za podobnú věc prositi bude.</w:t>
      </w:r>
    </w:p>
    <w:p w:rsidR="00B0057E" w:rsidRDefault="00B0057E">
      <w:pPr>
        <w:pStyle w:val="Volnyradek"/>
      </w:pPr>
    </w:p>
    <w:p w:rsidR="00B0057E" w:rsidRDefault="009821DA">
      <w:pPr>
        <w:pStyle w:val="Nadpis"/>
      </w:pPr>
      <w:r>
        <w:rPr>
          <w:rStyle w:val="internipoznamka"/>
        </w:rPr>
        <w:t xml:space="preserve">L </w:t>
      </w:r>
      <w:r>
        <w:rPr>
          <w:rStyle w:val="Text"/>
        </w:rPr>
        <w:t>O jedné paní a rytíři</w:t>
      </w:r>
      <w:r>
        <w:rPr>
          <w:rStyle w:val="internipoznamka"/>
        </w:rPr>
        <w:t>Do[mi]nica 1 post Trinit[atis]*</w:t>
      </w:r>
    </w:p>
    <w:p w:rsidR="00B0057E" w:rsidRDefault="009821DA">
      <w:r>
        <w:rPr>
          <w:rStyle w:val="Text"/>
        </w:rPr>
        <w:t>Když Pompejus v Římě kralováše, v jeho říši bíše některaká paní příliš krásná a všem velmě milá. A</w:t>
      </w:r>
      <w:r>
        <w:rPr>
          <w:rStyle w:val="Text"/>
        </w:rPr>
        <w:t xml:space="preserve"> podlé té jisté paní v súsedství bíše některaký rytíř, také krásný i všem milý, jenž tu jistú paní často navštěvováše. Přihodilo se jednoho dne, že ta jistá paní sokola na své ruce nesíše. Uzřev to ten jistý rytíř, velmě divně i snažně jal se prositi, aby </w:t>
      </w:r>
      <w:r>
        <w:rPr>
          <w:rStyle w:val="Text"/>
        </w:rPr>
        <w:t xml:space="preserve">jemu toho sokola puojčila. Tedy ona vece: „Sokola tobě puojčím, ale hlédaj, by se jemu neukojil, mne nezapomenul.“ Odpovědě rytíř: „Ó milá paní, Buoh toho nedej, bych to učinil, ale více mám Tvú Milost milovati nežli dříve a častěji u Tvé Milosti bývati.“ </w:t>
      </w:r>
      <w:r>
        <w:rPr>
          <w:rStyle w:val="Text"/>
        </w:rPr>
        <w:t>Po tej řeči paní jemu sokol dala. On odjev, tak velmi sokola zamiloval a jemu se okojil, často s ním honě, že paní dlúho nenavštívil a jie zapomenul. Ale srozuměvši paní tomu, častokrát poň sláše, a on na to nic se neobrátil. Naposledy poslala jemu list, v</w:t>
      </w:r>
      <w:r>
        <w:rPr>
          <w:rStyle w:val="Text"/>
        </w:rPr>
        <w:t xml:space="preserve">elmi jeho </w:t>
      </w:r>
      <w:r>
        <w:rPr>
          <w:rStyle w:val="foliace"/>
        </w:rPr>
        <w:t xml:space="preserve">63r </w:t>
      </w:r>
      <w:r>
        <w:rPr>
          <w:rStyle w:val="Text"/>
        </w:rPr>
        <w:t xml:space="preserve">proséc, aby k ní přijel bez meškání. Uzřev list a jemu urozuměv, jel k té jisté paní, všeho nechav, vzev sokol na ruku. A když tam přijel, vece jemu paní: „Vrať mi mój sokol!“ A když jí on poddal sokola, vece k němu paní: „Více tohoto sokola </w:t>
      </w:r>
      <w:r>
        <w:rPr>
          <w:rStyle w:val="Text"/>
        </w:rPr>
        <w:t>nebudeš milovati.“ Vece rytíř: „I proč, milá paní?“ Odpovědě ona: „Proto, že s’ jej více miloval nežli mne a on příčina rozdělení našeho, proto že si mne dlúho nenavštívil.“ A ihned tomu sokolu před ním hlavu strhla, mluviec takto: „Milý, neměj za zlé, ale</w:t>
      </w:r>
      <w:r>
        <w:rPr>
          <w:rStyle w:val="Text"/>
        </w:rPr>
        <w:t xml:space="preserve"> za dobré měj, protožeť sem to proto učinila, aby u mne býval jako i prvé.“</w:t>
      </w:r>
    </w:p>
    <w:p w:rsidR="00B0057E" w:rsidRDefault="009821DA">
      <w:r>
        <w:rPr>
          <w:rStyle w:val="Text"/>
        </w:rPr>
        <w:t>Najmilejší! Tento císař jest Otec náš nebeský. Paní ta krásná jest božství, spojené s člověčenstvím. Rytíř jest každý člověk nebo křesťan, jenž dlužen jest paní, totitožto Boha i č</w:t>
      </w:r>
      <w:r>
        <w:rPr>
          <w:rStyle w:val="Text"/>
        </w:rPr>
        <w:t>lověka nade všecko milovati, to jest Pána Jezukrista, jenž jest pravý Buoh i člověk pravý, a má jej často navštěvovati šesterem milosrdenstvím. Jakožto sám Kristus dí: „Co ste jednomu z mých těch najmenších učinili, mně ste učinili.“ Ale sokol znamenává zb</w:t>
      </w:r>
      <w:r>
        <w:rPr>
          <w:rStyle w:val="Text"/>
        </w:rPr>
        <w:t xml:space="preserve">oží minulé, kteréž Pán Buoh dává, aby jej tím více milovali a častěji chudé štědrými almužnami navštěvovali. Ale </w:t>
      </w:r>
      <w:r>
        <w:rPr>
          <w:rStyle w:val="foliace"/>
        </w:rPr>
        <w:t xml:space="preserve">63v </w:t>
      </w:r>
      <w:r>
        <w:rPr>
          <w:rStyle w:val="Text"/>
        </w:rPr>
        <w:t>bídný člověk i nemúdrý, když bohat bude, přirovnán bude hovadóm nemúdrým a roveň jim bude, jda po své žádosti a chlipnosti, kam jej vede, z</w:t>
      </w:r>
      <w:r>
        <w:rPr>
          <w:rStyle w:val="Text"/>
        </w:rPr>
        <w:t>apomíná božské dobroty a lásky, kterúžto k němu má i měl, netoliko že jej stvořil a zboží, krásu, sílu, múdrost nad jiné dal, ale že jej svú svatú krví vykúpil. Nikdy se na to nerozpomene, by jej v jeho chudých zbožím navštěvoval, ale s oním bohatcem zatra</w:t>
      </w:r>
      <w:r>
        <w:rPr>
          <w:rStyle w:val="Text"/>
        </w:rPr>
        <w:t xml:space="preserve">ceným nad ižádným se nechce slitovati. Pán Bóh to věda, mnohokrát takým lidem odjímá </w:t>
      </w:r>
      <w:r>
        <w:rPr>
          <w:rStyle w:val="Text"/>
        </w:rPr>
        <w:lastRenderedPageBreak/>
        <w:t>zboží, zdraví, sčestí i sílu, aby as tím dotknuti jsúce, jej milovali a v núzi, jehož milovati v sčestí nedbali. O nichž David dí: „Když je hubíše, hledáchu jeho a vracová</w:t>
      </w:r>
      <w:r>
        <w:rPr>
          <w:rStyle w:val="Text"/>
        </w:rPr>
        <w:t>chu se na úsvitě a k němu jdíchu.“ A jinde týž David dí: „Jali se k Bohu volati, když zarmúceni byli, a vyvedl je Hospodin z núze jich.“</w:t>
      </w:r>
    </w:p>
    <w:p w:rsidR="00B0057E" w:rsidRDefault="00B0057E">
      <w:pPr>
        <w:pStyle w:val="Volnyradek"/>
      </w:pPr>
    </w:p>
    <w:p w:rsidR="00B0057E" w:rsidRDefault="009821DA">
      <w:pPr>
        <w:pStyle w:val="Nadpis"/>
      </w:pPr>
      <w:r>
        <w:rPr>
          <w:rStyle w:val="internipoznamka"/>
        </w:rPr>
        <w:t xml:space="preserve">LI </w:t>
      </w:r>
      <w:r>
        <w:rPr>
          <w:rStyle w:val="Text"/>
        </w:rPr>
        <w:t>O tří snóv</w:t>
      </w:r>
    </w:p>
    <w:p w:rsidR="00B0057E" w:rsidRDefault="009821DA">
      <w:r>
        <w:rPr>
          <w:rStyle w:val="Text"/>
        </w:rPr>
        <w:t xml:space="preserve">Když biechu tří tovařiší, a cestú jidechu spolu. Přihodilo se bylo jim jeden den, že více pokrmu neměli </w:t>
      </w:r>
      <w:r>
        <w:rPr>
          <w:rStyle w:val="Text"/>
        </w:rPr>
        <w:t xml:space="preserve">kromě jednoho pecence chleba a bíchu velmi lačni. I jeli se mezi sebú mluviti řkúce: „Rozdělíme li tento pecnec na tré, i žádný z nás syt nebude; ale poraďme se o to, co máme z toho pecence učiniti.“ Tedy jeden z nich vece: </w:t>
      </w:r>
      <w:r>
        <w:rPr>
          <w:rStyle w:val="foliace"/>
        </w:rPr>
        <w:t xml:space="preserve">64r </w:t>
      </w:r>
      <w:r>
        <w:rPr>
          <w:rStyle w:val="Text"/>
        </w:rPr>
        <w:t>„Usněm tuto na cestě, a ktož</w:t>
      </w:r>
      <w:r>
        <w:rPr>
          <w:rStyle w:val="Text"/>
        </w:rPr>
        <w:t xml:space="preserve"> z nás bude mieti najlepší sen, ten sám pecnec sněz</w:t>
      </w:r>
      <w:r>
        <w:rPr>
          <w:rStyle w:val="internipoznamka"/>
        </w:rPr>
        <w:t>v rkp. „zniez“ - OK</w:t>
      </w:r>
      <w:r>
        <w:rPr>
          <w:rStyle w:val="Text"/>
        </w:rPr>
        <w:t>.“ Ihned k té radě druhá dva přivolila řkúce: „Ano dobré, spěme!“ Jali se spáti. A v tu chvíli ten tovařiš, kterýž tu bíše radu vydal, vstav, ani spí, vešken ten pecnec snědl a svým tova</w:t>
      </w:r>
      <w:r>
        <w:rPr>
          <w:rStyle w:val="Text"/>
        </w:rPr>
        <w:t xml:space="preserve">řišóm i kusa neostavil. Učiniv to, zbudiv své tovařiše a řka: „Vstaňte rúče, jižť jest čas a každý svój sen rozpraví!“ Tedy první jal se svého sna rozprávěti řka: „Ó najmilejší, divný sem sen měl. Viděl sem jeden řebřík zlatý od země až do nebe, po němžto </w:t>
      </w:r>
      <w:r>
        <w:rPr>
          <w:rStyle w:val="Text"/>
        </w:rPr>
        <w:t>anjelé vstupováchu i sstupováchu, a mú duši z mého těla vzevše, do nebe ji vedli. A tam sem viděl Boha Otce i Syna i Ducha svatého a měl sem tam takú radost, jížto oko nevidělo ani ucho slyšalo, ne ani v srdce člověčí vstúpilo. A toť jest sen mój.“ Vece dr</w:t>
      </w:r>
      <w:r>
        <w:rPr>
          <w:rStyle w:val="Text"/>
        </w:rPr>
        <w:t>uhý: „A já sem viděl sen velmi hrozný a protivný tvému snu, že ďáblové železnými háky a ohnivými duši mú z mého těla vydřeli a do pekla ji nesli a na jednom místě posadili mezi ostrými břitvami. A řekli mi: Tak dlúho budeš v tomto místě přebývati, dokudž P</w:t>
      </w:r>
      <w:r>
        <w:rPr>
          <w:rStyle w:val="Text"/>
        </w:rPr>
        <w:t xml:space="preserve">án Buoh bude kralovati. A to jest sen mój, kterýž sem já nyní viděl.“ Vece třetí, kterýž jim byl radu dal: „Slyšte také sen </w:t>
      </w:r>
      <w:r>
        <w:rPr>
          <w:rStyle w:val="foliace"/>
        </w:rPr>
        <w:t xml:space="preserve">64v </w:t>
      </w:r>
      <w:r>
        <w:rPr>
          <w:rStyle w:val="Text"/>
        </w:rPr>
        <w:t xml:space="preserve">mój, kterýž sem já nyní viděl. Přišel ke mně anjel boží i vece mi: Milý, chceš li věděti, kde sú tovařiší tvoji? Odpověděl sem: </w:t>
      </w:r>
      <w:r>
        <w:rPr>
          <w:rStyle w:val="Text"/>
        </w:rPr>
        <w:t>I ovšem, milý pane, proto že máme mezi sebú jeden pecnec chleba rozděliti. Bojím se, by někam daleko nezašli, až by mi se nic nedostalo. Vece anjel: Není tak, ale ten pecnec leží podlé tebe. Protož pod po mně! I přivedl mne k vratóm nebeským. Jednoho, toti</w:t>
      </w:r>
      <w:r>
        <w:rPr>
          <w:rStyle w:val="Text"/>
        </w:rPr>
        <w:t>žto tě, jenž byl do nebe vtržen, viděl sem, a ty sedíš na zlaté stolici a mnoho krmí rozlišných před tebú na jednom stole. I vece mi anjel: Aj, toť tvój tovařiš u veliké radosti i v sytosti jest a na věky má tam přebývati. Protož poď se mnú opět a ukážiť d</w:t>
      </w:r>
      <w:r>
        <w:rPr>
          <w:rStyle w:val="Text"/>
        </w:rPr>
        <w:t>ruhého tvého tovařiše. A když sem po něm šel, vedl mne ku pekelným vratóm a viděl sem tě, druhého tovařiše, jakož s’ i sám pravil, v některakém místě, v němžto bíše množství některakých ostrých břitev, a ty ležíš a před tebú všeho dobrého dosti, což k jídl</w:t>
      </w:r>
      <w:r>
        <w:rPr>
          <w:rStyle w:val="Text"/>
        </w:rPr>
        <w:t>u a ku pití, anoť tu slúží. Tedy sem tebe otázal řka: Ó milý tovařiši, kterak nerad vizi tebe v tomto místě. Pověz mi, kterak dlúho máš v tomto místě přebývati! Odpověděl s’ mi a řekl s’: Dokudž Pán Buoh kralovati bude. Protož vstaň brzo a sněz ten pecnec,</w:t>
      </w:r>
      <w:r>
        <w:rPr>
          <w:rStyle w:val="Text"/>
        </w:rPr>
        <w:t xml:space="preserve"> neb ani mne </w:t>
      </w:r>
      <w:r>
        <w:rPr>
          <w:rStyle w:val="foliace"/>
        </w:rPr>
        <w:t xml:space="preserve">65r </w:t>
      </w:r>
      <w:r>
        <w:rPr>
          <w:rStyle w:val="Text"/>
        </w:rPr>
        <w:t>ani mého tovařiše více neuzříš. A já uslyšev to, ihned sem vstal i snědl sem vešken ten pecnec podle tvého přikázaní.“</w:t>
      </w:r>
    </w:p>
    <w:p w:rsidR="00B0057E" w:rsidRDefault="009821DA">
      <w:r>
        <w:rPr>
          <w:rStyle w:val="Text"/>
        </w:rPr>
        <w:t>Najmilejší! Skrze tyto tři tovařiše máme rozuměti troje pokolení lidské: skrze prvého židy a pohany, skrze druhého bohat</w:t>
      </w:r>
      <w:r>
        <w:rPr>
          <w:rStyle w:val="Text"/>
        </w:rPr>
        <w:t xml:space="preserve">é a mocné tohoto světa, skrze třetího dobré křesťany. Skrze pecnec chleba, jenž okrúhlý jest, znamená se věčná radost. Ten chléb měl by se děliti na tři strany mezi tato </w:t>
      </w:r>
      <w:r>
        <w:rPr>
          <w:rStyle w:val="Text"/>
        </w:rPr>
        <w:lastRenderedPageBreak/>
        <w:t>tři pokolení lidská podlé jich zásluhy, jednomu více, druhému mení. Ale prvním, totižt</w:t>
      </w:r>
      <w:r>
        <w:rPr>
          <w:rStyle w:val="Text"/>
        </w:rPr>
        <w:t>o židóm, zdá se, by již byli v nebeském království, jako ve snách, skrze zlé naučení Talmutovo, jehož víru drží. Pohané také mnějí, by byli v nebi, skrze zlé naučení Machometovo, jehož učení drží, jenž jim slíbil za nebeské království, jehož víru drží jako</w:t>
      </w:r>
      <w:r>
        <w:rPr>
          <w:rStyle w:val="Text"/>
        </w:rPr>
        <w:t xml:space="preserve"> ve snách. Druhým, to jest bohatým podlé tohoto světa, jenžto z úmysla hřeší, zdá se jim, by již byli v pekle, nebo tomu nevěří. Ale naposledy, když bez skrúšeného srdce sejdú a zemrú, s oním bohatcem pohřebeni budú v horúcím pekle. Třetím, to jest dobrým </w:t>
      </w:r>
      <w:r>
        <w:rPr>
          <w:rStyle w:val="Text"/>
        </w:rPr>
        <w:t xml:space="preserve">křesťanóm, nezdá se ve snách, ale na jevě a v pravdě, ten chléb jedí radú anjelskú, to jest nadšením Ducha svatého dojdú věčné radosti zde v naději a potom v skutce, </w:t>
      </w:r>
      <w:r>
        <w:rPr>
          <w:rStyle w:val="foliace"/>
        </w:rPr>
        <w:t xml:space="preserve">65v </w:t>
      </w:r>
      <w:r>
        <w:rPr>
          <w:rStyle w:val="Text"/>
        </w:rPr>
        <w:t>jakož jest, kdežto uzří vokem v oko Boha, majíce radost nevýmluvnú na věky. Jižto rado</w:t>
      </w:r>
      <w:r>
        <w:rPr>
          <w:rStyle w:val="Text"/>
        </w:rPr>
        <w:t xml:space="preserve">sti </w:t>
      </w:r>
      <w:r>
        <w:rPr>
          <w:rStyle w:val="cizijazyk"/>
        </w:rPr>
        <w:t>etc.</w:t>
      </w:r>
    </w:p>
    <w:p w:rsidR="00B0057E" w:rsidRDefault="00B0057E">
      <w:pPr>
        <w:pStyle w:val="Volnyradek"/>
      </w:pPr>
    </w:p>
    <w:p w:rsidR="00B0057E" w:rsidRDefault="009821DA">
      <w:pPr>
        <w:pStyle w:val="Nadpis"/>
      </w:pPr>
      <w:r>
        <w:rPr>
          <w:rStyle w:val="internipoznamka"/>
        </w:rPr>
        <w:t xml:space="preserve">LII </w:t>
      </w:r>
      <w:r>
        <w:rPr>
          <w:rStyle w:val="Text"/>
        </w:rPr>
        <w:t>O zchovancích</w:t>
      </w:r>
    </w:p>
    <w:p w:rsidR="00B0057E" w:rsidRDefault="009821DA">
      <w:r>
        <w:rPr>
          <w:rStyle w:val="Text"/>
        </w:rPr>
        <w:t xml:space="preserve">Lucius když kraloval, za zákon ustavil byl, aby ktožkoli čížkoli </w:t>
      </w:r>
      <w:r>
        <w:rPr>
          <w:rStyle w:val="emendace"/>
        </w:rPr>
        <w:t xml:space="preserve">čížkoli </w:t>
      </w:r>
      <w:r>
        <w:rPr>
          <w:rStyle w:val="pramen"/>
        </w:rPr>
        <w:t xml:space="preserve">czrzkoly </w:t>
      </w:r>
      <w:r>
        <w:rPr>
          <w:rStyle w:val="Text"/>
        </w:rPr>
        <w:t>dítě k odchování vzel a v jeho poručství sešlo to dítě a neb úraz ohavný vzalo, aby podlé něho svój život ztratil. Přihodilo se, že císařová urodi</w:t>
      </w:r>
      <w:r>
        <w:rPr>
          <w:rStyle w:val="Text"/>
        </w:rPr>
        <w:t>la krásného syna. Uslyšev to některaký rytíř, velmě pilně prosil té císařovny, aby jemu svého syna k odchování dala. Vece jemu císařová: „Syna svého tobě k odchování dám, ale varuj se, bude lit syn mój, jsa u tebe, uražen, ztratíš proto svój život.“ I vece</w:t>
      </w:r>
      <w:r>
        <w:rPr>
          <w:rStyle w:val="Text"/>
        </w:rPr>
        <w:t xml:space="preserve"> ten jistý rytíř: „Ó milá paní, mně se to dobře líbí.“ A řekl to, vzel toho jistého syna a jej s sebú vedl a své ženě k odchování dal. Ona vzevši to jisté dítě, dosti dobře i snažně je chovala a dítě bíše všem mílo.</w:t>
      </w:r>
    </w:p>
    <w:p w:rsidR="00B0057E" w:rsidRDefault="009821DA">
      <w:r>
        <w:rPr>
          <w:rStyle w:val="Text"/>
        </w:rPr>
        <w:t>Mezi tím přihodilo se jednoho času o jar</w:t>
      </w:r>
      <w:r>
        <w:rPr>
          <w:rStyle w:val="Text"/>
        </w:rPr>
        <w:t>marce, ten</w:t>
      </w:r>
      <w:r>
        <w:rPr>
          <w:rStyle w:val="Text"/>
          <w:rFonts w:eastAsia="Arial Unicode MS"/>
        </w:rPr>
        <w:t xml:space="preserve"> jistý rytíř jel s svú paní na jarmark a dítěte s čeledí doma v kolébce nechali. Ale když pán i paní z domu vyšli, také všecka čeled vyšla na ves k tanci a dítěte samého doma nechali, otevřevše dveře. V tu chvíli bíše některaký vlk podlé té vsi, </w:t>
      </w:r>
      <w:r>
        <w:rPr>
          <w:rStyle w:val="Text"/>
          <w:rFonts w:eastAsia="Arial Unicode MS"/>
        </w:rPr>
        <w:t xml:space="preserve">jenž mnoho zlého bíše učinil na vše strany. Všed do té jisté vsi, uzřev, ano </w:t>
      </w:r>
      <w:r>
        <w:rPr>
          <w:rStyle w:val="foliace"/>
          <w:rFonts w:eastAsia="Arial Unicode MS"/>
        </w:rPr>
        <w:t xml:space="preserve">66r </w:t>
      </w:r>
      <w:r>
        <w:rPr>
          <w:rStyle w:val="Text"/>
          <w:rFonts w:eastAsia="Arial Unicode MS"/>
        </w:rPr>
        <w:t>dveře u rytířova domu otevřeny, vskočiv tam, dítě z kolébky vytáhl</w:t>
      </w:r>
      <w:r>
        <w:rPr>
          <w:rStyle w:val="poznamka"/>
          <w:rFonts w:eastAsia="Arial Unicode MS"/>
        </w:rPr>
        <w:t>nejisté čtení slova</w:t>
      </w:r>
      <w:r>
        <w:rPr>
          <w:rStyle w:val="Text"/>
          <w:rFonts w:eastAsia="Arial Unicode MS"/>
        </w:rPr>
        <w:t>, a k lesu s ním, uchutnav je, pravým závodem běžel. V tu chvíli některaký pastýř tudéž na</w:t>
      </w:r>
      <w:r>
        <w:rPr>
          <w:rStyle w:val="Text"/>
          <w:rFonts w:eastAsia="Arial Unicode MS"/>
        </w:rPr>
        <w:t xml:space="preserve"> poli pasíše. Když uzřel vlka, an z dítětem běžíše, vstúpil na vysoké dřevo, jal se v svú trúbu trúbiti. Uslyševše to lidé, jedni jízdnie, druzí pěš po vlku běžíchu. Ale vlk, uslyšev dusání a křik po sobě a psí skolení, upustil dítě. Ale ti jistí lidé, kdy</w:t>
      </w:r>
      <w:r>
        <w:rPr>
          <w:rStyle w:val="Text"/>
          <w:rFonts w:eastAsia="Arial Unicode MS"/>
        </w:rPr>
        <w:t>ž to dítě živé nalezli, velmě se zradovali, a zvláště ten jistý rytíř. A však na čele ránu mějíše, z nížto krev tečíše. Tu ránu snaživše se uléčili pod časem velmě dobře, kromě že velmě malý šrámek byl ostal, a však neohyzdný.</w:t>
      </w:r>
    </w:p>
    <w:p w:rsidR="00B0057E" w:rsidRDefault="009821DA">
      <w:r>
        <w:rPr>
          <w:rStyle w:val="Text"/>
          <w:rFonts w:eastAsia="Arial Unicode MS"/>
        </w:rPr>
        <w:t>Potom císař poslal po toho ji</w:t>
      </w:r>
      <w:r>
        <w:rPr>
          <w:rStyle w:val="Text"/>
          <w:rFonts w:eastAsia="Arial Unicode MS"/>
        </w:rPr>
        <w:t>stého rytíře, aby k němu i s synem přijel. Tedy on všeho nechav, k císařovi jel, ale s velikú bázní. A když césař na svého syna vzhlédl, uzřev šrámek na čele, vece k tomu rytířovi: „Milý, pověz mi, co je to, ješto vidím na čele svého syna, a pověz mi pravd</w:t>
      </w:r>
      <w:r>
        <w:rPr>
          <w:rStyle w:val="Text"/>
          <w:rFonts w:eastAsia="Arial Unicode MS"/>
        </w:rPr>
        <w:t>u!</w:t>
      </w:r>
      <w:r>
        <w:rPr>
          <w:rStyle w:val="Text"/>
        </w:rPr>
        <w:t>“</w:t>
      </w:r>
      <w:r>
        <w:rPr>
          <w:rStyle w:val="Text"/>
          <w:rFonts w:eastAsia="Arial Unicode MS"/>
        </w:rPr>
        <w:t xml:space="preserve"> Odpověděl rytíř: „Příhodú událo mi se jeti na jarmark</w:t>
      </w:r>
      <w:r>
        <w:rPr>
          <w:rStyle w:val="Text"/>
        </w:rPr>
        <w:t>“</w:t>
      </w:r>
      <w:r>
        <w:rPr>
          <w:rStyle w:val="Text"/>
          <w:rFonts w:eastAsia="Arial Unicode MS"/>
        </w:rPr>
        <w:t xml:space="preserve">, a tak všecko pravil jemu, jak se to stalo, s počátka až do konce. Vece jemu césař: „Milý, tobě li sem svého syna poručil? Protož </w:t>
      </w:r>
      <w:r>
        <w:rPr>
          <w:rStyle w:val="foliace"/>
          <w:rFonts w:eastAsia="Arial Unicode MS"/>
        </w:rPr>
        <w:t xml:space="preserve">66v </w:t>
      </w:r>
      <w:r>
        <w:rPr>
          <w:rStyle w:val="Text"/>
          <w:rFonts w:eastAsia="Arial Unicode MS"/>
        </w:rPr>
        <w:t xml:space="preserve">ty </w:t>
      </w:r>
      <w:r>
        <w:rPr>
          <w:rStyle w:val="doplnenytext"/>
          <w:rFonts w:eastAsia="Arial Unicode MS"/>
        </w:rPr>
        <w:t xml:space="preserve">s’ </w:t>
      </w:r>
      <w:r>
        <w:rPr>
          <w:rStyle w:val="poznamka"/>
        </w:rPr>
        <w:t xml:space="preserve">doplněno podle rkp. GestaB, GestaU </w:t>
      </w:r>
      <w:r>
        <w:rPr>
          <w:rStyle w:val="Text"/>
          <w:rFonts w:eastAsia="Arial Unicode MS"/>
        </w:rPr>
        <w:t>proti ustavenému ode m</w:t>
      </w:r>
      <w:r>
        <w:rPr>
          <w:rStyle w:val="Text"/>
          <w:rFonts w:eastAsia="Arial Unicode MS"/>
        </w:rPr>
        <w:t>ne zákonu učinil.</w:t>
      </w:r>
      <w:r>
        <w:rPr>
          <w:rStyle w:val="Text"/>
        </w:rPr>
        <w:t>“</w:t>
      </w:r>
      <w:r>
        <w:rPr>
          <w:rStyle w:val="Text"/>
          <w:rFonts w:eastAsia="Arial Unicode MS"/>
        </w:rPr>
        <w:t xml:space="preserve"> I vece rytíř: „Pane, znám se, že sem vinen, ale prosím milosti.</w:t>
      </w:r>
      <w:r>
        <w:rPr>
          <w:rStyle w:val="Text"/>
        </w:rPr>
        <w:t>“</w:t>
      </w:r>
      <w:r>
        <w:rPr>
          <w:rStyle w:val="Text"/>
          <w:rFonts w:eastAsia="Arial Unicode MS"/>
        </w:rPr>
        <w:t xml:space="preserve"> Vece k němu císař</w:t>
      </w:r>
      <w:r>
        <w:rPr>
          <w:rStyle w:val="emendace"/>
          <w:rFonts w:eastAsia="Arial Unicode MS"/>
        </w:rPr>
        <w:t xml:space="preserve">císař </w:t>
      </w:r>
      <w:r>
        <w:rPr>
          <w:rStyle w:val="pramen"/>
          <w:rFonts w:eastAsia="Arial Unicode MS"/>
        </w:rPr>
        <w:t>czſarz</w:t>
      </w:r>
      <w:r>
        <w:rPr>
          <w:rStyle w:val="Text"/>
          <w:rFonts w:eastAsia="Arial Unicode MS"/>
        </w:rPr>
        <w:t xml:space="preserve">: „Proto, že s’ se poznal </w:t>
      </w:r>
      <w:r>
        <w:rPr>
          <w:rStyle w:val="Text"/>
        </w:rPr>
        <w:t xml:space="preserve">a </w:t>
      </w:r>
      <w:r>
        <w:rPr>
          <w:rStyle w:val="Text"/>
        </w:rPr>
        <w:lastRenderedPageBreak/>
        <w:t xml:space="preserve">želel </w:t>
      </w:r>
      <w:r>
        <w:rPr>
          <w:rStyle w:val="Text"/>
          <w:rFonts w:eastAsia="Arial Unicode MS"/>
        </w:rPr>
        <w:t xml:space="preserve">s’ </w:t>
      </w:r>
      <w:r>
        <w:rPr>
          <w:rStyle w:val="Text"/>
        </w:rPr>
        <w:t>toho, odpúštímť, ale varuoj se potom, by se téhož nedopustil.“ A on slíbil i naplnil. A potom císař jej py</w:t>
      </w:r>
      <w:r>
        <w:rPr>
          <w:rStyle w:val="Text"/>
        </w:rPr>
        <w:t>šně daroval a k veliké cti jej vzdvihl.</w:t>
      </w:r>
    </w:p>
    <w:p w:rsidR="00B0057E" w:rsidRDefault="009821DA">
      <w:r>
        <w:rPr>
          <w:rStyle w:val="Text"/>
        </w:rPr>
        <w:t>Najmilejší! Tento císař jest Pán náš Ježíš Kristus, jenž taký zákon ustavil, aby ktožkoli vezme syna, totižto duši, k odchování, bude li v jeho poručství uražena skrze smrtedlný hřích, musí za ni umřéti. Ale rytíř mó</w:t>
      </w:r>
      <w:r>
        <w:rPr>
          <w:rStyle w:val="Text"/>
        </w:rPr>
        <w:t>ž býti každý křesťan, jemuž duše po svatém křstu jest poručena, aby jí dobře choval a ostřáhal</w:t>
      </w:r>
      <w:r>
        <w:rPr>
          <w:rStyle w:val="hyperlemma"/>
        </w:rPr>
        <w:t>ostřieci</w:t>
      </w:r>
      <w:r>
        <w:rPr>
          <w:rStyle w:val="internipoznamka"/>
        </w:rPr>
        <w:t>v rkp. „oſtrzyahal“; Geb. Časování s. 172 - OK</w:t>
      </w:r>
      <w:r>
        <w:rPr>
          <w:rStyle w:val="Text"/>
        </w:rPr>
        <w:t>. Ale když často běhá po jarmarcích, totiž to po marných věcech a marnostech, a s ním jeho žena, tělesná žád</w:t>
      </w:r>
      <w:r>
        <w:rPr>
          <w:rStyle w:val="Text"/>
        </w:rPr>
        <w:t>ost, skrze kterúž často člověk sveden bývá, a ihned čeled jeho, totiž všichni smyslové, po něm jdú, tak že samo dítě v kolébce, totižto duše sama v tělestné libosti bez stráže ostává. A tedy vlk, totiž ďábel, jenž se okolo túlá, hledaje, koho by pozřel, vi</w:t>
      </w:r>
      <w:r>
        <w:rPr>
          <w:rStyle w:val="Text"/>
        </w:rPr>
        <w:t xml:space="preserve">da dóm otevřený, totiž všecky smysly, oko k vidění i ku požádaní, ucho k marnému slyšení, usta k nečistému mluvení, vejde v srdce člověčí, </w:t>
      </w:r>
      <w:r>
        <w:rPr>
          <w:rStyle w:val="foliace"/>
        </w:rPr>
        <w:t xml:space="preserve">67r </w:t>
      </w:r>
      <w:r>
        <w:rPr>
          <w:rStyle w:val="Text"/>
        </w:rPr>
        <w:t>až duši vytrhne k smrtedlnému hříchu. Ale pastýř, totižto dobrý farář, když to uzří, má vstúpiti na dřevo svatého</w:t>
      </w:r>
      <w:r>
        <w:rPr>
          <w:rStyle w:val="Text"/>
        </w:rPr>
        <w:t xml:space="preserve"> Písma a trúbiti, totižto svými usty má kázati boží slovo netoliko třikrát, ale kolikrát potřebí. Jehožto trúbení čeled, totižto rozum </w:t>
      </w:r>
      <w:r>
        <w:rPr>
          <w:rStyle w:val="emendace"/>
        </w:rPr>
        <w:t xml:space="preserve">rozum </w:t>
      </w:r>
      <w:r>
        <w:rPr>
          <w:rStyle w:val="pramen"/>
        </w:rPr>
        <w:t xml:space="preserve">ruzum </w:t>
      </w:r>
      <w:r>
        <w:rPr>
          <w:rStyle w:val="Text"/>
        </w:rPr>
        <w:t>a pamět, mají vyběhnúti po vlku. A vlk, to jest ďábel, uslyše dusání, to jest žádost srdečnú, a křik, to jest</w:t>
      </w:r>
      <w:r>
        <w:rPr>
          <w:rStyle w:val="Text"/>
        </w:rPr>
        <w:t xml:space="preserve"> nábožnú modlitbu, upustí duši. Protož vezma svú duši, uleč </w:t>
      </w:r>
      <w:r>
        <w:rPr>
          <w:rStyle w:val="emendace"/>
        </w:rPr>
        <w:t xml:space="preserve">uleč </w:t>
      </w:r>
      <w:r>
        <w:rPr>
          <w:rStyle w:val="pramen"/>
        </w:rPr>
        <w:t xml:space="preserve">wlecz </w:t>
      </w:r>
      <w:r>
        <w:rPr>
          <w:rStyle w:val="Text"/>
        </w:rPr>
        <w:t>ji skrze svaté pokání a císařť vinu odpustí a potom svú milost dá netoliko zde, ale v nebeském království.</w:t>
      </w:r>
    </w:p>
    <w:p w:rsidR="00B0057E" w:rsidRDefault="00B0057E">
      <w:pPr>
        <w:pStyle w:val="Volnyradek"/>
      </w:pPr>
    </w:p>
    <w:p w:rsidR="00B0057E" w:rsidRDefault="009821DA">
      <w:pPr>
        <w:pStyle w:val="Nadpis"/>
      </w:pPr>
      <w:r>
        <w:rPr>
          <w:rStyle w:val="internipoznamka"/>
        </w:rPr>
        <w:t xml:space="preserve">LIII </w:t>
      </w:r>
      <w:r>
        <w:rPr>
          <w:rStyle w:val="Text"/>
        </w:rPr>
        <w:t>O jedné ženě a synu jejím</w:t>
      </w:r>
    </w:p>
    <w:p w:rsidR="00B0057E" w:rsidRDefault="009821DA">
      <w:r>
        <w:rPr>
          <w:rStyle w:val="Text"/>
        </w:rPr>
        <w:t>Adrianus když v Římě kraloval, ustavil za zákon, kteráž by koli žena cizoložstva se dopustila, aby u věčném žaláři umřela. Přihodilo se, že některaký rytíř mějíše ženu, jenž z cizoložstva počela, když muže doma nebylo dobře za dvě létě. A proto do žaláře v</w:t>
      </w:r>
      <w:r>
        <w:rPr>
          <w:rStyle w:val="Text"/>
        </w:rPr>
        <w:t xml:space="preserve">sazena, a tam jsúc, krásného syna urodila. To dítě pod časy rostlo a nikdy světla nevidělo. Stalo se, že ta jistá žena, mátě toho jistého dítěte, jednoho dne jala se hořce plakati. A tak dítě, když ižádného nepočilo, vece: „Ó milá matko, proč s’ tak velmě </w:t>
      </w:r>
      <w:r>
        <w:rPr>
          <w:rStyle w:val="Text"/>
        </w:rPr>
        <w:t xml:space="preserve">zarmúcena?“ Odpovědě jemu mátě: „Ó milý synu </w:t>
      </w:r>
      <w:r>
        <w:rPr>
          <w:rStyle w:val="foliace"/>
        </w:rPr>
        <w:t xml:space="preserve">67v </w:t>
      </w:r>
      <w:r>
        <w:rPr>
          <w:rStyle w:val="Text"/>
        </w:rPr>
        <w:t>muoj, oba máme příčinu ku plakání; nebo nad námi sú lidé a světlo slunce vidí, jímžto lidé sú utěšeni, a my vždy sme ve tmě a u veliké strasti.“ Vece k ní syn: „Na všecko na to nic nedbám, proto že sem se zd</w:t>
      </w:r>
      <w:r>
        <w:rPr>
          <w:rStyle w:val="Text"/>
        </w:rPr>
        <w:t xml:space="preserve">e v žaláři narodil, a dokudž zde co budu mieti píti a jísti, nic se na to neobrátím.“ A v tu chvíli, když tak rozmlúvášta, stáše císařová podlé dveřích </w:t>
      </w:r>
      <w:r>
        <w:rPr>
          <w:rStyle w:val="poznamka"/>
        </w:rPr>
        <w:t xml:space="preserve">vyšinutí z větné vazby </w:t>
      </w:r>
      <w:r>
        <w:rPr>
          <w:rStyle w:val="internipoznamka"/>
        </w:rPr>
        <w:t xml:space="preserve">Gebauer Skladba s. 78 - OK </w:t>
      </w:r>
      <w:r>
        <w:rPr>
          <w:rStyle w:val="Text"/>
        </w:rPr>
        <w:t xml:space="preserve">žalářných, jenž často tu jistú ženu navštěvováše, aby </w:t>
      </w:r>
      <w:r>
        <w:rPr>
          <w:rStyle w:val="Text"/>
        </w:rPr>
        <w:t xml:space="preserve">ji těšila. Uslyševši takú žalost mezi synem a mateří, slitovavši se nad nimi, šla před císaře, a klekši na svú kolenú, prosíše césaře, aby je kázal vypustiti. I uprosila, že oba byla vypuštěna, a ona potom s svým mužem smieřena, jemu krásný plod porodila, </w:t>
      </w:r>
      <w:r>
        <w:rPr>
          <w:rStyle w:val="Text"/>
        </w:rPr>
        <w:t>a tak v dobrém dokonala.</w:t>
      </w:r>
    </w:p>
    <w:p w:rsidR="00B0057E" w:rsidRDefault="009821DA">
      <w:r>
        <w:rPr>
          <w:rStyle w:val="Text"/>
        </w:rPr>
        <w:t>Najmilejší! Tento císař jest Otec nebeský, jenž taký zákon ustavil, aby, kterážkoli by žena byla cizoložná, aby byla kamenována. Ale ten jistý rytíř jest náš Ježíš Kristus; žena jeho jest duše každého člověka. Ale pohříchu duše čas</w:t>
      </w:r>
      <w:r>
        <w:rPr>
          <w:rStyle w:val="Text"/>
        </w:rPr>
        <w:t xml:space="preserve">tokrát přestupuje lože, totižto hřích smrtedlný učiní, božím súdem spravedlivým má v žalář vsazena býti, totižto v ďábelskú moc podlé řeči svatého Pavla: „Číž </w:t>
      </w:r>
      <w:r>
        <w:rPr>
          <w:rStyle w:val="Text"/>
        </w:rPr>
        <w:lastRenderedPageBreak/>
        <w:t xml:space="preserve">skutky kto činí, toho jest sluha.“ A svatý Jakub dí: „Žádost zlá když počne, porodí hřích, </w:t>
      </w:r>
      <w:r>
        <w:rPr>
          <w:rStyle w:val="foliace"/>
        </w:rPr>
        <w:t xml:space="preserve">68r </w:t>
      </w:r>
      <w:r>
        <w:rPr>
          <w:rStyle w:val="Text"/>
        </w:rPr>
        <w:t xml:space="preserve">a </w:t>
      </w:r>
      <w:r>
        <w:rPr>
          <w:rStyle w:val="Text"/>
        </w:rPr>
        <w:t>hřích dále když počne, porodí smrt.“ Nebo jeden hřích z druhého vychází a z každého smrt. Ale když někdy člověk, k sobě přijda, bude želeti i s pláčem, že kdy světlo ztratil, to jest milost božskú pro své hříchy. Ale syn jeho</w:t>
      </w:r>
      <w:r>
        <w:rPr>
          <w:rStyle w:val="emendace"/>
        </w:rPr>
        <w:t xml:space="preserve">jeho </w:t>
      </w:r>
      <w:r>
        <w:rPr>
          <w:rStyle w:val="pramen"/>
        </w:rPr>
        <w:t>gehoz</w:t>
      </w:r>
      <w:r>
        <w:rPr>
          <w:rStyle w:val="Text"/>
        </w:rPr>
        <w:t>, kteréhož v žaláři p</w:t>
      </w:r>
      <w:r>
        <w:rPr>
          <w:rStyle w:val="Text"/>
        </w:rPr>
        <w:t>orodil, jenž světla nikdy neviděl, to jest žádost zlá, nedbá na to nic, než žádá, aby tak vždy ostala v své libosti. Anebo skrze toho syna znamenají se bohatí a rozkošní tohoto světa, jenž praví, by se jim to bydlo neproměnilo k jich vóli, nebeského králov</w:t>
      </w:r>
      <w:r>
        <w:rPr>
          <w:rStyle w:val="Text"/>
        </w:rPr>
        <w:t xml:space="preserve">ství by na věky nezachtěli. O nichž David dí: „Za nic sú nevážili země slíbené“, to jest nebeského království, totiž s oním bohatcem netáhnú zemřéti, bude v pekle pohřeben. </w:t>
      </w:r>
      <w:r>
        <w:rPr>
          <w:rStyle w:val="poznamka"/>
        </w:rPr>
        <w:t xml:space="preserve">zjevně chybný zápis věty </w:t>
      </w:r>
      <w:r>
        <w:rPr>
          <w:rStyle w:val="Text"/>
        </w:rPr>
        <w:t>O nichž Kristus dí: „Běda vám bohatým, jenž zde máte své u</w:t>
      </w:r>
      <w:r>
        <w:rPr>
          <w:rStyle w:val="Text"/>
        </w:rPr>
        <w:t>těšení, neb budete za to múceni.“ Ale césařová, jenž tu žalost uslyšela, jest Panna Maria, jenž za ty Boha prosí, kteří želejí, že sú se kdy hříchu dopustili, aby císař, Otec nebeský, ráčil je z věčného žalářa zprostiti, to jest z ďábelské moci, a dáti jim</w:t>
      </w:r>
      <w:r>
        <w:rPr>
          <w:rStyle w:val="Text"/>
        </w:rPr>
        <w:t xml:space="preserve"> zde svú milost a potom nebeské království.</w:t>
      </w:r>
    </w:p>
    <w:p w:rsidR="00B0057E" w:rsidRDefault="00B0057E">
      <w:pPr>
        <w:pStyle w:val="Volnyradek"/>
      </w:pPr>
    </w:p>
    <w:p w:rsidR="00B0057E" w:rsidRDefault="009821DA">
      <w:pPr>
        <w:pStyle w:val="Nadpis"/>
      </w:pPr>
      <w:r>
        <w:rPr>
          <w:rStyle w:val="internipoznamka"/>
        </w:rPr>
        <w:t xml:space="preserve">LIV </w:t>
      </w:r>
      <w:r>
        <w:rPr>
          <w:rStyle w:val="Text"/>
        </w:rPr>
        <w:t>O jednom kříži</w:t>
      </w:r>
    </w:p>
    <w:p w:rsidR="00B0057E" w:rsidRDefault="009821DA">
      <w:r>
        <w:rPr>
          <w:rStyle w:val="Text"/>
        </w:rPr>
        <w:t xml:space="preserve">Agelius když v Římě kraloval, za těch časuov byl některaký muž, jenž se jemu událo jednú jeti mimo </w:t>
      </w:r>
      <w:r>
        <w:rPr>
          <w:rStyle w:val="foliace"/>
        </w:rPr>
        <w:t xml:space="preserve">68v </w:t>
      </w:r>
      <w:r>
        <w:rPr>
          <w:rStyle w:val="Text"/>
        </w:rPr>
        <w:t xml:space="preserve">jeden kříž, </w:t>
      </w:r>
      <w:r>
        <w:rPr>
          <w:rStyle w:val="internipoznamka"/>
        </w:rPr>
        <w:t xml:space="preserve">Omnium sanctoru[m]. A in specie* </w:t>
      </w:r>
      <w:r>
        <w:rPr>
          <w:rStyle w:val="Text"/>
        </w:rPr>
        <w:t xml:space="preserve">na němž bíše psáno se všech strán takto: „Ó </w:t>
      </w:r>
      <w:r>
        <w:rPr>
          <w:rStyle w:val="Text"/>
        </w:rPr>
        <w:t>člověče, pojedeš li na tuto cestu, najdeš hospodu, v níž tvój kóň bude dobře naklizen, ale ty budeš zle ctěn.“ Z druhé strany bíše psáno: „Pojedeš li túto stranú, ty budeš ctěn, ale tvój kóň bude zle naklizen.“ S třetí strany bíše psáno: „Pojedeš li túto c</w:t>
      </w:r>
      <w:r>
        <w:rPr>
          <w:rStyle w:val="Text"/>
        </w:rPr>
        <w:t>estou, ty i kóň tvój bude dosti podobně ctěn, a dříve než z té hospody vyjedeš, budeš velmi raněn.“ S čtvrté strany bíše psáno: „Pojedeš li túto cestú, ty i tvój kůň dosti budete mieti, ale v té hospodě musíš kóň ostaviti, a budeš potom pěškami choditi.“ A</w:t>
      </w:r>
      <w:r>
        <w:rPr>
          <w:rStyle w:val="Text"/>
        </w:rPr>
        <w:t xml:space="preserve"> ten jistý muž, vida to písmo i četl a divieše </w:t>
      </w:r>
      <w:r>
        <w:rPr>
          <w:rStyle w:val="poznamka"/>
        </w:rPr>
        <w:t>nejisté čtení slova</w:t>
      </w:r>
      <w:r>
        <w:rPr>
          <w:rStyle w:val="internipoznamka"/>
        </w:rPr>
        <w:t xml:space="preserve">v rkp. „diweſe“, háčky nad e, ſ - OK </w:t>
      </w:r>
      <w:r>
        <w:rPr>
          <w:rStyle w:val="Text"/>
        </w:rPr>
        <w:t>se tomu a pilně myslíše, kterú by cestú</w:t>
      </w:r>
      <w:r>
        <w:rPr>
          <w:rStyle w:val="Text"/>
          <w:rFonts w:eastAsia="Arial Unicode MS"/>
        </w:rPr>
        <w:t xml:space="preserve"> z těch čtyř měl jeti. I přemlúváše sám v sobě a řka: „Učiním jedno a druhého nechám; pojedu já túto cestú, kdež j</w:t>
      </w:r>
      <w:r>
        <w:rPr>
          <w:rStyle w:val="Text"/>
          <w:rFonts w:eastAsia="Arial Unicode MS"/>
        </w:rPr>
        <w:t>á budu dobře ctěn, ač i kóň mój bude zle naklizen; jedna noc mnoho nemóž býti.</w:t>
      </w:r>
      <w:r>
        <w:rPr>
          <w:rStyle w:val="Text"/>
        </w:rPr>
        <w:t>“</w:t>
      </w:r>
      <w:r>
        <w:rPr>
          <w:rStyle w:val="Text"/>
          <w:rFonts w:eastAsia="Arial Unicode MS"/>
        </w:rPr>
        <w:t xml:space="preserve"> A když sobě tak umyslil, ostal na tom i jel i přijel na jeden hrad, na němžto bíše rytíř, jenž jeho mile přivítal a všeho dobrého dosti dal, ale kóň jeho málo nebo nic neměl. V</w:t>
      </w:r>
      <w:r>
        <w:rPr>
          <w:rStyle w:val="Text"/>
          <w:rFonts w:eastAsia="Arial Unicode MS"/>
        </w:rPr>
        <w:t>stav ráno ten jistý rytíř, jel domóv, i jal se všem praviti té příhody, kerúž jest měl i viděl na cestě a v hospodě měl.</w:t>
      </w:r>
    </w:p>
    <w:p w:rsidR="00B0057E" w:rsidRDefault="009821DA">
      <w:r>
        <w:rPr>
          <w:rStyle w:val="foliace"/>
          <w:rFonts w:eastAsia="Arial Unicode MS"/>
        </w:rPr>
        <w:t xml:space="preserve">69r </w:t>
      </w:r>
      <w:r>
        <w:rPr>
          <w:rStyle w:val="Text"/>
          <w:rFonts w:eastAsia="Arial Unicode MS"/>
        </w:rPr>
        <w:t xml:space="preserve">Najmilejší! Tento muž móž řečen býti každý křesťan, </w:t>
      </w:r>
      <w:r>
        <w:rPr>
          <w:rStyle w:val="Text"/>
        </w:rPr>
        <w:t>jenž má jeti, to jest prospievati v dobrém den ode dne, hledaje spasení své duš</w:t>
      </w:r>
      <w:r>
        <w:rPr>
          <w:rStyle w:val="Text"/>
        </w:rPr>
        <w:t xml:space="preserve">i. Kóň jest tělo, jenž nese každého člověka k cíli, to jest na smrt. Ale kříž, jenž stojí na rozhraní prostřed cesty, jest svědomí každého člověka, jenž jest na </w:t>
      </w:r>
      <w:r>
        <w:rPr>
          <w:rStyle w:val="Text"/>
          <w:rFonts w:eastAsia="Arial Unicode MS"/>
        </w:rPr>
        <w:t xml:space="preserve"> </w:t>
      </w:r>
      <w:r>
        <w:rPr>
          <w:rStyle w:val="Text"/>
        </w:rPr>
        <w:t xml:space="preserve">čtvero rozděleno neb roztaženo jako kříž. Jedna strana táhne k dobrému, druhá </w:t>
      </w:r>
      <w:r>
        <w:rPr>
          <w:rStyle w:val="emendace"/>
        </w:rPr>
        <w:t xml:space="preserve">druhá </w:t>
      </w:r>
      <w:r>
        <w:rPr>
          <w:rStyle w:val="pramen"/>
        </w:rPr>
        <w:t xml:space="preserve">druh </w:t>
      </w:r>
      <w:r>
        <w:rPr>
          <w:rStyle w:val="Text"/>
        </w:rPr>
        <w:t>strana, aby se varoval zlého, kdež si, a pojedeš li tú cestú, tobě se dobře stane, ale koni tvému zle, dobře činíš a múdře. A cesta, jížto máme jíti, jest svaté pokánie. Hospoda, to jest nebeské království,</w:t>
      </w:r>
      <w:r>
        <w:rPr>
          <w:rStyle w:val="Text"/>
          <w:rFonts w:eastAsia="Arial Unicode MS"/>
        </w:rPr>
        <w:t xml:space="preserve"> </w:t>
      </w:r>
      <w:r>
        <w:rPr>
          <w:rStyle w:val="Text"/>
        </w:rPr>
        <w:t>v němž se tobě dobře stane, ale tvój kóň, to jest</w:t>
      </w:r>
      <w:r>
        <w:rPr>
          <w:rStyle w:val="Text"/>
        </w:rPr>
        <w:t xml:space="preserve"> tvé tělo, musí zde trpěti mnoho nedostatkóv </w:t>
      </w:r>
      <w:r>
        <w:rPr>
          <w:rStyle w:val="emendace"/>
        </w:rPr>
        <w:t xml:space="preserve">nedostatkóv </w:t>
      </w:r>
      <w:r>
        <w:rPr>
          <w:rStyle w:val="pramen"/>
        </w:rPr>
        <w:t xml:space="preserve">nedoſtakow </w:t>
      </w:r>
      <w:r>
        <w:rPr>
          <w:rStyle w:val="Text"/>
        </w:rPr>
        <w:t xml:space="preserve">i protivenství v svatém </w:t>
      </w:r>
      <w:r>
        <w:rPr>
          <w:rStyle w:val="emendace"/>
        </w:rPr>
        <w:t xml:space="preserve">svatém </w:t>
      </w:r>
      <w:r>
        <w:rPr>
          <w:rStyle w:val="pramen"/>
        </w:rPr>
        <w:t xml:space="preserve">ſatem </w:t>
      </w:r>
      <w:r>
        <w:rPr>
          <w:rStyle w:val="Text"/>
        </w:rPr>
        <w:t>pokání. Protož ktož tú cestú jede, dobře a múdře jede. Druhá cesta jest, v nížto kuoň dosti bude mieti, ale sám ve psí lehne. Cesta ta jest všech žráčó</w:t>
      </w:r>
      <w:r>
        <w:rPr>
          <w:rStyle w:val="Text"/>
        </w:rPr>
        <w:t xml:space="preserve">v i smilníkóv, jenž v rozkoši tělesné </w:t>
      </w:r>
      <w:r>
        <w:rPr>
          <w:rStyle w:val="emendace"/>
          <w:rFonts w:eastAsia="Arial Unicode MS"/>
        </w:rPr>
        <w:t xml:space="preserve">tělesné </w:t>
      </w:r>
      <w:r>
        <w:rPr>
          <w:rStyle w:val="pramen"/>
          <w:rFonts w:eastAsia="Arial Unicode MS"/>
        </w:rPr>
        <w:t xml:space="preserve">tieleſene </w:t>
      </w:r>
      <w:r>
        <w:rPr>
          <w:rStyle w:val="Text"/>
        </w:rPr>
        <w:t xml:space="preserve">ustavičně leží, jichžto břicho </w:t>
      </w:r>
      <w:r>
        <w:rPr>
          <w:rStyle w:val="Text"/>
        </w:rPr>
        <w:lastRenderedPageBreak/>
        <w:t xml:space="preserve">jest Buoh, podlé řeči svatého Pavla. V tej hospodě duši ustláno bude, neb musí naposledy s oním bohatcem žráčem na věčné zatracení. </w:t>
      </w:r>
      <w:r>
        <w:rPr>
          <w:rStyle w:val="poznamka"/>
        </w:rPr>
        <w:t xml:space="preserve">zjevně chybný zápis věty </w:t>
      </w:r>
      <w:r>
        <w:rPr>
          <w:rStyle w:val="internipoznamka"/>
        </w:rPr>
        <w:t>Oesterley 65</w:t>
      </w:r>
      <w:r>
        <w:rPr>
          <w:rStyle w:val="internipoznamka"/>
        </w:rPr>
        <w:t xml:space="preserve"> s. 376 „de quibus apostolus ait: Quorum deus venter est et gloria in confusione ipsorum. In isto hospicio anima erit pessime ministrata.“ - OK </w:t>
      </w:r>
      <w:r>
        <w:rPr>
          <w:rStyle w:val="Text"/>
        </w:rPr>
        <w:t xml:space="preserve">Třetí cesta jest: oba dosti podobně budeta ctěna, ta cesta jest všech hříšníkóv, jako jdú bohatci tohoto světa, </w:t>
      </w:r>
      <w:r>
        <w:rPr>
          <w:rStyle w:val="Text"/>
        </w:rPr>
        <w:t xml:space="preserve">jenž zde </w:t>
      </w:r>
      <w:r>
        <w:rPr>
          <w:rStyle w:val="foliace"/>
        </w:rPr>
        <w:t xml:space="preserve">69v </w:t>
      </w:r>
      <w:r>
        <w:rPr>
          <w:rStyle w:val="Text"/>
        </w:rPr>
        <w:t>mají</w:t>
      </w:r>
      <w:r>
        <w:rPr>
          <w:rStyle w:val="Text"/>
          <w:rFonts w:eastAsia="Arial Unicode MS"/>
        </w:rPr>
        <w:t xml:space="preserve"> </w:t>
      </w:r>
      <w:r>
        <w:rPr>
          <w:rStyle w:val="Text"/>
        </w:rPr>
        <w:t>dobré bydlo, a v tom ďábel je raní smrtedlným hříchem. Neb býti jest člověku, ješto by zboží lakomě nedržal a neb nedobýval. Čtvrtá cesta jest, ktož jí puojde, on i kóň, budeta oba dobře mieti, ale v hospodě musí kuoň ostaviti. Cesta tato</w:t>
      </w:r>
      <w:r>
        <w:rPr>
          <w:rStyle w:val="Text"/>
        </w:rPr>
        <w:t xml:space="preserve"> jest svrchovaných v duchovním stavu, jenž pro jméno boží všecko opustili, i své tělesenství i tělesné žádosti,</w:t>
      </w:r>
      <w:r>
        <w:rPr>
          <w:rStyle w:val="Text"/>
          <w:rFonts w:eastAsia="Arial Unicode MS"/>
        </w:rPr>
        <w:t xml:space="preserve"> </w:t>
      </w:r>
      <w:r>
        <w:rPr>
          <w:rStyle w:val="Text"/>
        </w:rPr>
        <w:t xml:space="preserve">majíc pokrm tělesný a oděv, na tom dosti majíce, a v tom ještě velikú skrovnost mají podlé ctění: zde i na onom světě vzeli a věčný život měli, </w:t>
      </w:r>
      <w:r>
        <w:rPr>
          <w:rStyle w:val="Text"/>
        </w:rPr>
        <w:t xml:space="preserve">to jest v nebeském království. </w:t>
      </w:r>
      <w:r>
        <w:rPr>
          <w:rStyle w:val="pripisekmarginalnisoucasny"/>
        </w:rPr>
        <w:t>Jakožto všickni svatí volen, jímžto Kristus zaslíbil za tento život  království věčný etc.</w:t>
      </w:r>
      <w:r>
        <w:rPr>
          <w:rStyle w:val="poznamka"/>
        </w:rPr>
        <w:t>přípisek druhého černého korektora</w:t>
      </w:r>
    </w:p>
    <w:p w:rsidR="00B0057E" w:rsidRDefault="00B0057E">
      <w:pPr>
        <w:pStyle w:val="Volnyradek"/>
      </w:pPr>
    </w:p>
    <w:p w:rsidR="00B0057E" w:rsidRDefault="009821DA">
      <w:pPr>
        <w:pStyle w:val="Nadpis"/>
      </w:pPr>
      <w:r>
        <w:rPr>
          <w:rStyle w:val="internipoznamka"/>
        </w:rPr>
        <w:t xml:space="preserve">LV </w:t>
      </w:r>
      <w:r>
        <w:rPr>
          <w:rStyle w:val="Text"/>
        </w:rPr>
        <w:t>O jednom rytíři</w:t>
      </w:r>
    </w:p>
    <w:p w:rsidR="00B0057E" w:rsidRDefault="009821DA">
      <w:r>
        <w:rPr>
          <w:rStyle w:val="Text"/>
        </w:rPr>
        <w:t>Symachus když v Římě kralováše, bíše za toho času některaký rytíř jménem Lenuciu</w:t>
      </w:r>
      <w:r>
        <w:rPr>
          <w:rStyle w:val="Text"/>
        </w:rPr>
        <w:t>s, jenž mějíše ženu svú, kterážto k zemi císařově přísedieše, jížto císař velmi žádáše. Mnoho mysle, kterak by jí došel, zavolav předce</w:t>
      </w:r>
      <w:r>
        <w:rPr>
          <w:rStyle w:val="Text"/>
          <w:rFonts w:eastAsia="Arial Unicode MS"/>
        </w:rPr>
        <w:t xml:space="preserve"> </w:t>
      </w:r>
      <w:r>
        <w:rPr>
          <w:rStyle w:val="Text"/>
        </w:rPr>
        <w:t>toho jistého rytíře, řekl jemu: „Jeď a dobuď mi koně černého, psa čarného a sokola čarného a trúby čarné, tak abych to v</w:t>
      </w:r>
      <w:r>
        <w:rPr>
          <w:rStyle w:val="Text"/>
        </w:rPr>
        <w:t xml:space="preserve">šecko do toho dne měl. A nedobudeš li toho všeho v osmi dnech, bez své ženy budeš.“ Uslyšev to rytíř, zamútil se velmě, neb ovšem nerozuměl tomu, kde by těch věcí a takových mohl tak v náhle dobyti. Přišed </w:t>
      </w:r>
      <w:r>
        <w:rPr>
          <w:rStyle w:val="foliace"/>
        </w:rPr>
        <w:t xml:space="preserve">70r </w:t>
      </w:r>
      <w:r>
        <w:rPr>
          <w:rStyle w:val="Text"/>
        </w:rPr>
        <w:t>k své ženě, kterážto matce boží snažně slúžíše</w:t>
      </w:r>
      <w:r>
        <w:rPr>
          <w:rStyle w:val="Text"/>
        </w:rPr>
        <w:t>, i jal se toho žalostivě praviti. Uslyševši ona, vece jemu: „Jdi najprvé, všeho nechaje, k svému zpovědlníku a zpovídaj se věrně a právě, což s’ kdy učinil. A když to učiníš s pravú věrú, Buohť z núze</w:t>
      </w:r>
      <w:r>
        <w:rPr>
          <w:rStyle w:val="Text"/>
          <w:rFonts w:eastAsia="Arial Unicode MS"/>
        </w:rPr>
        <w:t xml:space="preserve"> </w:t>
      </w:r>
      <w:r>
        <w:rPr>
          <w:rStyle w:val="Text"/>
        </w:rPr>
        <w:t>pomóže.“ A tak se stalo; šel ten jistý rytíř, zpovídal</w:t>
      </w:r>
      <w:r>
        <w:rPr>
          <w:rStyle w:val="Text"/>
        </w:rPr>
        <w:t xml:space="preserve"> se věrně a právě.</w:t>
      </w:r>
    </w:p>
    <w:p w:rsidR="00B0057E" w:rsidRDefault="009821DA">
      <w:r>
        <w:rPr>
          <w:rStyle w:val="Text"/>
        </w:rPr>
        <w:t>Potom událo se jemu jeti jednú cestú rovnú, jako k některakému lesu projéždíše se, nad nímžto sedíše starý muž, maje huol v svej ruce. I otáza toho jistého rytíře: „Milý, odkud jedeš?“ Tedy on vece: „Pane, z kostela jdu, ale kam jdu, sám</w:t>
      </w:r>
      <w:r>
        <w:rPr>
          <w:rStyle w:val="Text"/>
        </w:rPr>
        <w:t xml:space="preserve"> nevím.“ Vece k němu stařec: „Vezmi tuto hól a jeď touto cestou a nehýbaj se ani napravo ani nalevo a uzříš zdaleka hrad jeden černý. A když tam přijedeš k tomu hradu, přikaž jim takúto řečí a řka: Ten, jenž jest pán této holi, vám přikazuje, abyšte mi čar</w:t>
      </w:r>
      <w:r>
        <w:rPr>
          <w:rStyle w:val="Text"/>
        </w:rPr>
        <w:t>ný kóň, psa čarného a trúbu černú a sokola černého dali. A když to všecko budeš mieti, budou li tebe pobízeti a chtíc, aby k nim nahoru šel, nechoď, ani psa púštěj, ani</w:t>
      </w:r>
      <w:r>
        <w:rPr>
          <w:rStyle w:val="Text"/>
          <w:rFonts w:eastAsia="Arial Unicode MS"/>
        </w:rPr>
        <w:t xml:space="preserve"> sokolovi daj létati; ale vezma trúbu na hrdlo a sokola na levú ruku, kuoň a psa na prav</w:t>
      </w:r>
      <w:r>
        <w:rPr>
          <w:rStyle w:val="Text"/>
          <w:rFonts w:eastAsia="Arial Unicode MS"/>
        </w:rPr>
        <w:t>ú ruku, přídeš sem ke mně, a vrať mi huol, neb tebe tuto dočekám.</w:t>
      </w:r>
      <w:r>
        <w:rPr>
          <w:rStyle w:val="Text"/>
        </w:rPr>
        <w:t>“</w:t>
      </w:r>
    </w:p>
    <w:p w:rsidR="00B0057E" w:rsidRDefault="009821DA">
      <w:pPr>
        <w:rPr>
          <w:rFonts w:eastAsia="Arial Unicode MS"/>
        </w:rPr>
      </w:pPr>
      <w:r>
        <w:rPr>
          <w:rStyle w:val="Text"/>
          <w:rFonts w:eastAsia="Arial Unicode MS"/>
        </w:rPr>
        <w:t xml:space="preserve">Tedy ten jistý rytíř, vzev tu jistú hól, jel až do </w:t>
      </w:r>
      <w:r>
        <w:rPr>
          <w:rStyle w:val="foliace"/>
          <w:rFonts w:eastAsia="Arial Unicode MS"/>
        </w:rPr>
        <w:t xml:space="preserve">70v </w:t>
      </w:r>
      <w:r>
        <w:rPr>
          <w:rStyle w:val="Text"/>
          <w:rFonts w:eastAsia="Arial Unicode MS"/>
        </w:rPr>
        <w:t xml:space="preserve">třetího dne. Až tak zdaleka třetí den uzřel hrad černý. A když tam přijel, aj, čtyři muží dobře ve všem železe odění vyšli proti němu </w:t>
      </w:r>
      <w:r>
        <w:rPr>
          <w:rStyle w:val="Text"/>
          <w:rFonts w:eastAsia="Arial Unicode MS"/>
        </w:rPr>
        <w:t>a řkúce: „Vítaj, pane, rač nahoru jíti a rač pokrm vzéti.</w:t>
      </w:r>
      <w:r>
        <w:rPr>
          <w:rStyle w:val="Text"/>
        </w:rPr>
        <w:t>“</w:t>
      </w:r>
      <w:r>
        <w:rPr>
          <w:rStyle w:val="Text"/>
          <w:rFonts w:eastAsia="Arial Unicode MS"/>
        </w:rPr>
        <w:t xml:space="preserve"> Tedy on vece: „Nikakež nahoru nepojedu. Ale pán této holi přikazuje vám, abyšte mi dali černý kóň, černého psa, černý sokol a čarnú trúbu.</w:t>
      </w:r>
      <w:r>
        <w:rPr>
          <w:rStyle w:val="Text"/>
        </w:rPr>
        <w:t>“</w:t>
      </w:r>
      <w:r>
        <w:rPr>
          <w:rStyle w:val="Text"/>
          <w:rFonts w:eastAsia="Arial Unicode MS"/>
        </w:rPr>
        <w:t xml:space="preserve"> Uslyševše tu řeč, vecechu: „Musíme toho pána poslušni být</w:t>
      </w:r>
      <w:r>
        <w:rPr>
          <w:rStyle w:val="Text"/>
          <w:rFonts w:eastAsia="Arial Unicode MS"/>
        </w:rPr>
        <w:t>i.</w:t>
      </w:r>
      <w:r>
        <w:rPr>
          <w:rStyle w:val="Text"/>
        </w:rPr>
        <w:t>“</w:t>
      </w:r>
      <w:r>
        <w:rPr>
          <w:rStyle w:val="Text"/>
          <w:rFonts w:eastAsia="Arial Unicode MS"/>
        </w:rPr>
        <w:t xml:space="preserve"> A ihned bez meškání dali jemu, což žádal. I vecechu </w:t>
      </w:r>
      <w:r>
        <w:rPr>
          <w:rStyle w:val="Text"/>
          <w:rFonts w:eastAsia="Arial Unicode MS"/>
        </w:rPr>
        <w:lastRenderedPageBreak/>
        <w:t>jemu: „Milý, vseď na tento kóň a v trúbu potrub.</w:t>
      </w:r>
      <w:r>
        <w:rPr>
          <w:rStyle w:val="Text"/>
        </w:rPr>
        <w:t>“</w:t>
      </w:r>
      <w:r>
        <w:rPr>
          <w:rStyle w:val="Text"/>
          <w:rFonts w:eastAsia="Arial Unicode MS"/>
        </w:rPr>
        <w:t xml:space="preserve"> Odpovědě rytíř: „Ani toho ani onoho neučiním.</w:t>
      </w:r>
      <w:r>
        <w:rPr>
          <w:rStyle w:val="Text"/>
        </w:rPr>
        <w:t>“</w:t>
      </w:r>
      <w:r>
        <w:rPr>
          <w:rStyle w:val="Text"/>
          <w:rFonts w:eastAsia="Arial Unicode MS"/>
        </w:rPr>
        <w:t xml:space="preserve"> A tak vzev trúbu na hrdlo a sokola na levú ruku a kóň se psem na pravú ruku, i vrátil se k tomu jistému</w:t>
      </w:r>
      <w:r>
        <w:rPr>
          <w:rStyle w:val="Text"/>
          <w:rFonts w:eastAsia="Arial Unicode MS"/>
        </w:rPr>
        <w:t xml:space="preserve"> starci a huol jemu vrátil poděkovav. A ihned ten jistý rytíř, jakž odtud odjel, bral se k královu dvoru. A přišed tam, všecko to, což jemu byl král rozkázal, aby jemu pod milostí dobyl, s sebú maje. A když král zvědě, že ten jistý rytíř přijel a všecky ty</w:t>
      </w:r>
      <w:r>
        <w:rPr>
          <w:rStyle w:val="Text"/>
          <w:rFonts w:eastAsia="Arial Unicode MS"/>
        </w:rPr>
        <w:t xml:space="preserve"> jisté věci s sebú přinesl i přived, vzradoval se velmi. A tak sedě uslyšel, ano psi štěkají. Otázal, co by to bylo. Vecechu jemu sluhy jeho: „Jelen běží a psi po něm.</w:t>
      </w:r>
      <w:r>
        <w:rPr>
          <w:rStyle w:val="Text"/>
        </w:rPr>
        <w:t>“</w:t>
      </w:r>
      <w:r>
        <w:rPr>
          <w:rStyle w:val="Text"/>
          <w:rFonts w:eastAsia="Arial Unicode MS"/>
        </w:rPr>
        <w:t xml:space="preserve"> Vece ten jistý král: „Rúče přiveďte mi ten jistý černý kóň a toho psa, sokola a trúbu!</w:t>
      </w:r>
      <w:r>
        <w:rPr>
          <w:rStyle w:val="Text"/>
        </w:rPr>
        <w:t>“</w:t>
      </w:r>
      <w:r>
        <w:rPr>
          <w:rStyle w:val="Text"/>
          <w:rFonts w:eastAsia="Arial Unicode MS"/>
        </w:rPr>
        <w:t xml:space="preserve"> A když jemu přivedli, </w:t>
      </w:r>
      <w:r>
        <w:rPr>
          <w:rStyle w:val="foliace"/>
          <w:rFonts w:eastAsia="Arial Unicode MS"/>
        </w:rPr>
        <w:t xml:space="preserve">71r </w:t>
      </w:r>
      <w:r>
        <w:rPr>
          <w:rStyle w:val="Text"/>
          <w:rFonts w:eastAsia="Arial Unicode MS"/>
        </w:rPr>
        <w:t>vsedl jest naň, a uzřev jelena, jal se trúbiti, i bod v kóň. A jelen zdvih hlavu, úprkem běžel do horúcého pekla, a král na tom koni se psem i s sokolem i s trúbú běžev po nich, více se nevrátil.</w:t>
      </w:r>
    </w:p>
    <w:p w:rsidR="00B0057E" w:rsidRDefault="009821DA">
      <w:r>
        <w:rPr>
          <w:rStyle w:val="Text"/>
        </w:rPr>
        <w:t>Najmilejší! Tento král jest ďábel</w:t>
      </w:r>
      <w:r>
        <w:rPr>
          <w:rStyle w:val="Text"/>
        </w:rPr>
        <w:t>, jenž chce nám dědičství odjíti naše, to jest království nebeské. Rytíř tento jest každý dobrý křesťan, jenž se ďáblu brániti má a má se s svú ženú raditi, to jest s svým svědomím, aby běžel k zpovědi a potom nalezl cestu rovnú, to jest pokání svaté, v ně</w:t>
      </w:r>
      <w:r>
        <w:rPr>
          <w:rStyle w:val="Text"/>
        </w:rPr>
        <w:t>mžto má prospievati. Ale stařec, jenž nad jamú sedí, jest Pán Ježíš Kristus s holí svatého kříže, kterúžto huol vždy máme na své mysli držeti, totižto umučení boží, a tak najdeme hrad černý, totižto své srdce plno zlého myšlení. Ale sluhy, jenž vyšli, sú l</w:t>
      </w:r>
      <w:r>
        <w:rPr>
          <w:rStyle w:val="Text"/>
        </w:rPr>
        <w:t>ibosti k hříchu, jenž z srdce pocházejí. A ty člověka lúdí, aby s nimi hodoval, ale utrpením svatého pokání, bídy přemožení a paměti umučení božího</w:t>
      </w:r>
      <w:r>
        <w:rPr>
          <w:rStyle w:val="doplnenytext"/>
        </w:rPr>
        <w:t>…</w:t>
      </w:r>
      <w:r>
        <w:rPr>
          <w:rStyle w:val="poznamka"/>
        </w:rPr>
        <w:t>chybějící text</w:t>
      </w:r>
    </w:p>
    <w:p w:rsidR="00B0057E" w:rsidRDefault="00B0057E">
      <w:pPr>
        <w:pStyle w:val="Volnyradek"/>
      </w:pPr>
    </w:p>
    <w:p w:rsidR="00B0057E" w:rsidRDefault="009821DA">
      <w:pPr>
        <w:pStyle w:val="Nadpis"/>
      </w:pPr>
      <w:r>
        <w:rPr>
          <w:rStyle w:val="internipoznamka"/>
        </w:rPr>
        <w:t xml:space="preserve">LVI </w:t>
      </w:r>
      <w:r>
        <w:rPr>
          <w:rStyle w:val="Text"/>
        </w:rPr>
        <w:t>O jedné panně</w:t>
      </w:r>
      <w:r>
        <w:rPr>
          <w:rStyle w:val="internipoznamka"/>
        </w:rPr>
        <w:t>Resurrectionis*</w:t>
      </w:r>
    </w:p>
    <w:p w:rsidR="00B0057E" w:rsidRDefault="009821DA">
      <w:r>
        <w:rPr>
          <w:rStyle w:val="Text"/>
        </w:rPr>
        <w:t>Severus král panováše, když najprvé mějíše jednu krásnú dce</w:t>
      </w:r>
      <w:r>
        <w:rPr>
          <w:rStyle w:val="Text"/>
        </w:rPr>
        <w:t xml:space="preserve">ru, jižto velmě milováše, najprvé proto, že j’ byla najkrašší ze všech panen, druhé, že i </w:t>
      </w:r>
      <w:r>
        <w:rPr>
          <w:rStyle w:val="internipoznamka"/>
        </w:rPr>
        <w:t xml:space="preserve">psáno „žay“ - OK  </w:t>
      </w:r>
      <w:r>
        <w:rPr>
          <w:rStyle w:val="Text"/>
        </w:rPr>
        <w:t xml:space="preserve">byla najmúdřejší, třetí, </w:t>
      </w:r>
      <w:r>
        <w:rPr>
          <w:rStyle w:val="foliace"/>
        </w:rPr>
        <w:t xml:space="preserve">71v </w:t>
      </w:r>
      <w:r>
        <w:rPr>
          <w:rStyle w:val="Text"/>
        </w:rPr>
        <w:t>proto že byla velmě dobrotiva. A když otec umřel, tedy ta jistá panna ve všecko se dědičství uvázala i kralovala. Uslyš</w:t>
      </w:r>
      <w:r>
        <w:rPr>
          <w:rStyle w:val="Text"/>
        </w:rPr>
        <w:t xml:space="preserve">ev to jeden král, veliký ukrutník, přijel k ní a mnoho jí sliboval, ač by jemu skutku tělesnému povolila. A ona tak dlúho bránivši se jeho chytrosti, nevědúci povolila jemu, tak že s ní svú vóli měl a čest její odjal. A když se </w:t>
      </w:r>
      <w:r>
        <w:rPr>
          <w:rStyle w:val="emendace"/>
        </w:rPr>
        <w:t xml:space="preserve">se </w:t>
      </w:r>
      <w:r>
        <w:rPr>
          <w:rStyle w:val="pramen"/>
        </w:rPr>
        <w:t xml:space="preserve">ſte </w:t>
      </w:r>
      <w:r>
        <w:rPr>
          <w:rStyle w:val="Text"/>
        </w:rPr>
        <w:t>to stalo, viděvši, že</w:t>
      </w:r>
      <w:r>
        <w:rPr>
          <w:rStyle w:val="Text"/>
        </w:rPr>
        <w:t xml:space="preserve"> jest v své cti zklamána, jala se plakati hořce, ale to jí nic neprospělo, neb i k tomu od toho jistého krále jest z svého dědičství vyhnána. A potom u jedné cesty silné sedíše a almužny od těch, ktož tudy šli nebo jeli, prosíše. A když tak jednoho dne sed</w:t>
      </w:r>
      <w:r>
        <w:rPr>
          <w:rStyle w:val="Text"/>
        </w:rPr>
        <w:t>íše a velmi pláčíci, uda se jednomu rytíři tudy jeti. Uzřev krásu její, zamiloval ji i vece k nie: „Ó milá paní, pověz mi, kto si a proč tu sedíš?“ Tedy ona vece: „Dcerka jednoho císaře sem, ale skrze jednoho krále ukrutného zklamána sem i cti zbavena, a n</w:t>
      </w:r>
      <w:r>
        <w:rPr>
          <w:rStyle w:val="Text"/>
        </w:rPr>
        <w:t>adto i z království mého vyhnána.“ Vece k ní ten jistý rytíř: „Chceš li mě za muže mieti?“</w:t>
      </w:r>
    </w:p>
    <w:p w:rsidR="00B0057E" w:rsidRDefault="009821DA">
      <w:r>
        <w:rPr>
          <w:rStyle w:val="Text"/>
        </w:rPr>
        <w:t xml:space="preserve">Tedy ona vece: „Ráda, milý pane!“ Vece k ní rytíř: „Slib mi svú víru, aby ižádného po mně nepojímala, </w:t>
      </w:r>
      <w:r>
        <w:rPr>
          <w:rStyle w:val="foliace"/>
        </w:rPr>
        <w:t xml:space="preserve">72r </w:t>
      </w:r>
      <w:r>
        <w:rPr>
          <w:rStyle w:val="Text"/>
        </w:rPr>
        <w:t>a já pojedu proti tomu králi ukrutnému a boj s ním vezma, t</w:t>
      </w:r>
      <w:r>
        <w:rPr>
          <w:rStyle w:val="Text"/>
        </w:rPr>
        <w:t>vé země na něm dobudu. A přihodilo li by se, že bych sšel v tom boji, nic jiného na tobě nežádám, jedno aby odění mé krvavé v své komnětě</w:t>
      </w:r>
      <w:r>
        <w:rPr>
          <w:rStyle w:val="hyperlemma"/>
        </w:rPr>
        <w:t>komňata</w:t>
      </w:r>
      <w:r>
        <w:rPr>
          <w:rStyle w:val="internipoznamka"/>
        </w:rPr>
        <w:t>z přehlas. komnětě (dat. lok. sing. atd.) - OK</w:t>
      </w:r>
      <w:r>
        <w:rPr>
          <w:rStyle w:val="Text"/>
        </w:rPr>
        <w:t xml:space="preserve">, kdež budeš bydleti, na znamení milosti pověsila, a přijel li by </w:t>
      </w:r>
      <w:r>
        <w:rPr>
          <w:rStyle w:val="Text"/>
        </w:rPr>
        <w:t xml:space="preserve">kto kdy, a chtě tě po mé smrti sobě za ženu vzéti, </w:t>
      </w:r>
      <w:r>
        <w:rPr>
          <w:rStyle w:val="Text"/>
        </w:rPr>
        <w:lastRenderedPageBreak/>
        <w:t>vendi do té komněty, v nížto odění mé pověšeno, vzhlédnúc na ně, na mě zpomeneš. Odpověziž jemu a rci: Buoh toho nedej, bych jiného pojala mimo toho, jenž pro mú milost zahynul.“ Uslyševši ona tu řeč, vece</w:t>
      </w:r>
      <w:r>
        <w:rPr>
          <w:rStyle w:val="Text"/>
        </w:rPr>
        <w:t xml:space="preserve"> k němu: „Pane, slibujiť svú víru, žeť to chci držeti, ač by se co tobě v boji přihodilo, jehož Buoh ostřez.“</w:t>
      </w:r>
    </w:p>
    <w:p w:rsidR="00B0057E" w:rsidRDefault="009821DA">
      <w:r>
        <w:rPr>
          <w:rStyle w:val="Text"/>
        </w:rPr>
        <w:t>A ihned připraviv se v své odění a sebrav se, bral se tam v boj proti tomu jistému králi. Uslyšev to ten jistý král, že ten jistý rytíř chce s ním</w:t>
      </w:r>
      <w:r>
        <w:rPr>
          <w:rStyle w:val="Text"/>
        </w:rPr>
        <w:t xml:space="preserve"> boj mieti, vyjel proti němu. A když se sešli, tedy ten jistý rytíř zahubil toho krále, a sám také v tom boji smrtedlně raněn byl, tak že třetí den umřel, ale to království té jisté paní obdržel. Tedy ta jistá paní, uvázavši se v své království, jeho smrti</w:t>
      </w:r>
      <w:r>
        <w:rPr>
          <w:rStyle w:val="Text"/>
        </w:rPr>
        <w:t xml:space="preserve"> často želela i plakala a odění jeho krvavé v své komnětě </w:t>
      </w:r>
      <w:r>
        <w:rPr>
          <w:rStyle w:val="foliace"/>
        </w:rPr>
        <w:t xml:space="preserve">72v </w:t>
      </w:r>
      <w:r>
        <w:rPr>
          <w:rStyle w:val="Text"/>
        </w:rPr>
        <w:t xml:space="preserve">nade dveřmi </w:t>
      </w:r>
      <w:r>
        <w:rPr>
          <w:rStyle w:val="emendace"/>
        </w:rPr>
        <w:t xml:space="preserve">dveřmi </w:t>
      </w:r>
      <w:r>
        <w:rPr>
          <w:rStyle w:val="pramen"/>
        </w:rPr>
        <w:t xml:space="preserve">dwrzmi </w:t>
      </w:r>
      <w:r>
        <w:rPr>
          <w:rStyle w:val="Text"/>
        </w:rPr>
        <w:t>pověsila a častokrát na ně žalostivě vzhlédala a velmi plakala. Pod časem mnozí k ní jezdili a ji snúbili, slibujíce jí mnoho zboží i panství. Ale ona, dřéve než k té ř</w:t>
      </w:r>
      <w:r>
        <w:rPr>
          <w:rStyle w:val="Text"/>
        </w:rPr>
        <w:t>eči odpověděla, vždy prvé do komňaty vešla a pilně na odění vzhlédla a k sobě sama řekla: „Ó milý pane</w:t>
      </w:r>
      <w:r>
        <w:rPr>
          <w:rStyle w:val="emendace"/>
        </w:rPr>
        <w:t xml:space="preserve">pane </w:t>
      </w:r>
      <w:r>
        <w:rPr>
          <w:rStyle w:val="pramen"/>
        </w:rPr>
        <w:t>pamie</w:t>
      </w:r>
      <w:r>
        <w:rPr>
          <w:rStyle w:val="Text"/>
        </w:rPr>
        <w:t>, ty s’ pro mú milost zahuben a dědičství s’ mi zase dobyl; Buoh toho nedaj, abych za jiného šla.“ A řkúc to, tepruv z komněty vyšla a jim každé</w:t>
      </w:r>
      <w:r>
        <w:rPr>
          <w:rStyle w:val="Text"/>
        </w:rPr>
        <w:t>mu túto řečí odpověděla: „Milý, nemějž mi za zlé, toť bych ráda učinila, ale že sem Bohu slíbila více muže nepojímati, nelzeť mi jest toho učiniti.“ Oni tu řeč uslyševše, otjeli a v tom jé za zlé neměli. A ona tím během do smrti v svém vdovství</w:t>
      </w:r>
      <w:r>
        <w:rPr>
          <w:rStyle w:val="Text"/>
          <w:rFonts w:eastAsia="Arial Unicode MS"/>
        </w:rPr>
        <w:t xml:space="preserve"> </w:t>
      </w:r>
      <w:r>
        <w:rPr>
          <w:rStyle w:val="emendace"/>
          <w:rFonts w:eastAsia="Arial Unicode MS"/>
        </w:rPr>
        <w:t xml:space="preserve">vdovství </w:t>
      </w:r>
      <w:r>
        <w:rPr>
          <w:rStyle w:val="pramen"/>
          <w:rFonts w:eastAsia="Arial Unicode MS"/>
        </w:rPr>
        <w:t>wd</w:t>
      </w:r>
      <w:r>
        <w:rPr>
          <w:rStyle w:val="pramen"/>
          <w:rFonts w:eastAsia="Arial Unicode MS"/>
        </w:rPr>
        <w:t xml:space="preserve">owſtij </w:t>
      </w:r>
      <w:r>
        <w:rPr>
          <w:rStyle w:val="Text"/>
          <w:rFonts w:eastAsia="Arial Unicode MS"/>
        </w:rPr>
        <w:t>ostala a jemu víru zdržela a Bohu se jest dostala.</w:t>
      </w:r>
    </w:p>
    <w:p w:rsidR="00B0057E" w:rsidRDefault="009821DA">
      <w:r>
        <w:rPr>
          <w:rStyle w:val="Text"/>
        </w:rPr>
        <w:t>Najmilejší! Tento císař jest Otec nebeský. Dcera jeho krásná jest duše každého člověka, k obrazu božímu stvořená, v niežto jest moc Boha Otce, múdrost Boha Syna, dobrota Ducha svatého, na nižto král</w:t>
      </w:r>
      <w:r>
        <w:rPr>
          <w:rStyle w:val="Text"/>
        </w:rPr>
        <w:t>ovství spadlo bylo, to jest panství všeho, aby panovala zvířatóm polským, rybám mořským</w:t>
      </w:r>
      <w:r>
        <w:rPr>
          <w:rStyle w:val="emendace"/>
        </w:rPr>
        <w:t xml:space="preserve">mořským </w:t>
      </w:r>
      <w:r>
        <w:rPr>
          <w:rStyle w:val="pramen"/>
        </w:rPr>
        <w:t>morzſky</w:t>
      </w:r>
      <w:r>
        <w:rPr>
          <w:rStyle w:val="Text"/>
        </w:rPr>
        <w:t xml:space="preserve">, ptákóm nebeským. Ale zlú radú i návodem ďábelským ztratila to panství </w:t>
      </w:r>
      <w:r>
        <w:rPr>
          <w:rStyle w:val="foliace"/>
        </w:rPr>
        <w:t xml:space="preserve">73r </w:t>
      </w:r>
      <w:r>
        <w:rPr>
          <w:rStyle w:val="Text"/>
        </w:rPr>
        <w:t>a k tomu od něho hříchem naprzněna a smrti poddána, jakž brzo jablka zapověděn</w:t>
      </w:r>
      <w:r>
        <w:rPr>
          <w:rStyle w:val="Text"/>
        </w:rPr>
        <w:t xml:space="preserve">ého okusila; potom vysazena na cestu obecnú, to jest na tento svět, aby almužny prosila. Přihodilo se, že jeden rytíř tudy jda, to jest Syn člověka, Pán náš Ježíš Kristus, přijem člověčenství na se, slitoval se nad námi, a ji od ďábla vykúpil v království </w:t>
      </w:r>
      <w:r>
        <w:rPr>
          <w:rStyle w:val="Text"/>
        </w:rPr>
        <w:t xml:space="preserve">netoliko zemském, jako Adama, ale v nebeské království navrátil, ale pod takú úmluvú, aby ižádného víc kromě něho jiného nemilovala až do skončení na svatém křtu, když se odřičí </w:t>
      </w:r>
      <w:r>
        <w:rPr>
          <w:rStyle w:val="hyperlemma"/>
        </w:rPr>
        <w:t xml:space="preserve">otřěčiti sě </w:t>
      </w:r>
      <w:r>
        <w:rPr>
          <w:rStyle w:val="poznamka"/>
        </w:rPr>
        <w:t xml:space="preserve">tak v rkp. </w:t>
      </w:r>
      <w:r>
        <w:rPr>
          <w:rStyle w:val="internipoznamka"/>
        </w:rPr>
        <w:t xml:space="preserve">v rkp. „odrziczij“ - OK </w:t>
      </w:r>
      <w:r>
        <w:rPr>
          <w:rStyle w:val="Text"/>
        </w:rPr>
        <w:t>všech pých i hrdostí i také pří</w:t>
      </w:r>
      <w:r>
        <w:rPr>
          <w:rStyle w:val="Text"/>
        </w:rPr>
        <w:t>čin ďábelských. Učiniv tu úmluvu rytíř, to jest Kristus ten jistý, vzel na se své odění a bojoval s ďáblem a přemohl jeho, a však v tom boji raněn byl až do smrti, i umřel podlé člověčenství, a nám dědičství zase dobyl. Protož každá věrná duše učiň tak věr</w:t>
      </w:r>
      <w:r>
        <w:rPr>
          <w:rStyle w:val="Text"/>
        </w:rPr>
        <w:t>ně, jako tato paní: Pověs odění krvavé v svém pokoji, to jest pamatuoj umučení svého milého choti, Pána Jezukrista, a zvláště když by tebe kto snúbil, to jest svět, ďábel, tvé tělo, že by se o tě pokusili, rúče uteč se k odění krvavému, totižto zpomeň na h</w:t>
      </w:r>
      <w:r>
        <w:rPr>
          <w:rStyle w:val="Text"/>
        </w:rPr>
        <w:t xml:space="preserve">ořkú smrt a ukrutnú a na hojné </w:t>
      </w:r>
      <w:r>
        <w:rPr>
          <w:rStyle w:val="foliace"/>
        </w:rPr>
        <w:t xml:space="preserve">73v </w:t>
      </w:r>
      <w:r>
        <w:rPr>
          <w:rStyle w:val="Text"/>
        </w:rPr>
        <w:t xml:space="preserve">prolití jeho svaté krve, a s boží pomocí všech nepřátel prázdna </w:t>
      </w:r>
      <w:r>
        <w:rPr>
          <w:rStyle w:val="emendace"/>
        </w:rPr>
        <w:t xml:space="preserve">prázdna </w:t>
      </w:r>
      <w:r>
        <w:rPr>
          <w:rStyle w:val="pramen"/>
        </w:rPr>
        <w:t xml:space="preserve">prazda </w:t>
      </w:r>
      <w:r>
        <w:rPr>
          <w:rStyle w:val="Text"/>
        </w:rPr>
        <w:t>budeš a naposledy, setrváš li v tom až do smrti, věčný život mieti budeš.</w:t>
      </w:r>
    </w:p>
    <w:p w:rsidR="00B0057E" w:rsidRDefault="00B0057E">
      <w:pPr>
        <w:pStyle w:val="Volnyradek"/>
      </w:pPr>
    </w:p>
    <w:p w:rsidR="00B0057E" w:rsidRDefault="009821DA">
      <w:r>
        <w:rPr>
          <w:rStyle w:val="internipoznamka"/>
        </w:rPr>
        <w:t xml:space="preserve">LVII </w:t>
      </w:r>
      <w:r>
        <w:rPr>
          <w:rStyle w:val="Text"/>
        </w:rPr>
        <w:t>Antonius césař když kralováše, za toho času bíše v jeho říši n</w:t>
      </w:r>
      <w:r>
        <w:rPr>
          <w:rStyle w:val="Text"/>
        </w:rPr>
        <w:t xml:space="preserve">ěkteraký rytíř, jemuž se bylo událo jeti k jednomu městu přes některakú púšť. A když tak jedíše, uzřel, ano s jedné strany cesty </w:t>
      </w:r>
      <w:r>
        <w:rPr>
          <w:rStyle w:val="Text"/>
        </w:rPr>
        <w:lastRenderedPageBreak/>
        <w:t xml:space="preserve">veliký drak velmi ležíše a z druhé strany lev. Uzřev chtíše se zase navrátiti. Obrátiv se uzře, ano moře za ním, a uzří k tomu </w:t>
      </w:r>
      <w:r>
        <w:rPr>
          <w:rStyle w:val="Text"/>
        </w:rPr>
        <w:t>anjela, an stojí s vytrženým mečem, maje v jedné ruce korunu a v druhé meč, a takto mluvě: „Pohrzej</w:t>
      </w:r>
      <w:r>
        <w:rPr>
          <w:rStyle w:val="hyperlemma"/>
        </w:rPr>
        <w:t>pohrzěti</w:t>
      </w:r>
      <w:r>
        <w:rPr>
          <w:rStyle w:val="Text"/>
        </w:rPr>
        <w:t>, odolaj, potři, věnec dám.“</w:t>
      </w:r>
    </w:p>
    <w:p w:rsidR="00B0057E" w:rsidRDefault="009821DA">
      <w:r>
        <w:rPr>
          <w:rStyle w:val="Text"/>
        </w:rPr>
        <w:t xml:space="preserve">Najmilejší! Tento rytíř, jenž do města přes púšť jel, jest každý křesťan, jenž má mysliti, aby do města jel, to jest do </w:t>
      </w:r>
      <w:r>
        <w:rPr>
          <w:rStyle w:val="Text"/>
        </w:rPr>
        <w:t>nebeského království, ale přes púšť tohoto světa skrze mnohé zámutky, kdežto drak u cesty leží, to jest tělo každého člověka, jenž má je potřéti, nedada jemu rozkoše k jeho vóli. Ale lev jest ďábel, jenž řive, hledaje, koho by pozřel; tomu má každý odolati</w:t>
      </w:r>
      <w:r>
        <w:rPr>
          <w:rStyle w:val="Text"/>
        </w:rPr>
        <w:t xml:space="preserve"> věrú, jako svatý Petr dí. Moře jest tento svět, jenž radí, aby zboží dobýval; tiem </w:t>
      </w:r>
      <w:r>
        <w:rPr>
          <w:rStyle w:val="foliace"/>
        </w:rPr>
        <w:t xml:space="preserve">74r  </w:t>
      </w:r>
      <w:r>
        <w:rPr>
          <w:rStyle w:val="Text"/>
        </w:rPr>
        <w:t>pohrzej, maje oděv a pokrm tělesný, na tom dosti měj. Výklad dřevní řeči: Pohrzej světem, odolaj ďáblu, potři tělo, odplatu za to vezmeš, že s’ statečně bojoval.</w:t>
      </w:r>
    </w:p>
    <w:p w:rsidR="00B0057E" w:rsidRDefault="00B0057E">
      <w:pPr>
        <w:pStyle w:val="Volnyradek"/>
      </w:pPr>
    </w:p>
    <w:p w:rsidR="00B0057E" w:rsidRDefault="009821DA">
      <w:pPr>
        <w:pStyle w:val="Nadpis"/>
      </w:pPr>
      <w:r>
        <w:rPr>
          <w:rStyle w:val="internipoznamka"/>
        </w:rPr>
        <w:t>LVII</w:t>
      </w:r>
      <w:r>
        <w:rPr>
          <w:rStyle w:val="internipoznamka"/>
        </w:rPr>
        <w:t xml:space="preserve">I </w:t>
      </w:r>
      <w:r>
        <w:rPr>
          <w:rStyle w:val="Text"/>
        </w:rPr>
        <w:t>O zlé ženě a třech kohútech</w:t>
      </w:r>
      <w:r>
        <w:rPr>
          <w:rStyle w:val="internipoznamka"/>
        </w:rPr>
        <w:t>Do[minica] 4 Adventus*</w:t>
      </w:r>
    </w:p>
    <w:p w:rsidR="00B0057E" w:rsidRDefault="009821DA">
      <w:r>
        <w:rPr>
          <w:rStyle w:val="Text"/>
        </w:rPr>
        <w:t xml:space="preserve">Kordianus když kralováše, za těch časóv bieše v jeho království některaký rytíř, jenž mějíše krásnú ženu, ale </w:t>
      </w:r>
      <w:r>
        <w:rPr>
          <w:rStyle w:val="emendace"/>
        </w:rPr>
        <w:t xml:space="preserve">ale </w:t>
      </w:r>
      <w:r>
        <w:rPr>
          <w:rStyle w:val="pramen"/>
        </w:rPr>
        <w:t xml:space="preserve">alu </w:t>
      </w:r>
      <w:r>
        <w:rPr>
          <w:rStyle w:val="Text"/>
        </w:rPr>
        <w:t>zlú. Přihodilo se, že ten jistý rytíř v jízdu jel. A když tam jel, tedy jeho žena zavo</w:t>
      </w:r>
      <w:r>
        <w:rPr>
          <w:rStyle w:val="Text"/>
        </w:rPr>
        <w:t>lala k sobě svého milíka, aby s ním svú kratochvíl měla. A mějíše ta jistá paní dievku, jenž ptačiemu zpívaní rozuměla i štěbetu. Ale když ten jistý milík všel do pokoje k té jisté paní, tak snad jako ku pólnoci jali se tří kokoti zpievati. Prvý když zazpí</w:t>
      </w:r>
      <w:r>
        <w:rPr>
          <w:rStyle w:val="Text"/>
        </w:rPr>
        <w:t>val, otázala ta jistá paní, jenž s svým milíkem na loži ležíše a svú kratochvíl plodieci, té jisté dievky a řkúc: „Milá, pověz mi, co ten kokot pěje a co tím míní.“ Ona odpovědě: „Kokot tento praví v svém pění, že ty velikú křivdu činíš svému pánu.“ Uslyše</w:t>
      </w:r>
      <w:r>
        <w:rPr>
          <w:rStyle w:val="Text"/>
        </w:rPr>
        <w:t xml:space="preserve">vši to ta jistá paní, vece k dievce: „Jdi rúče a zabí toho kokota!“ A tak se stalo, ten prvý pryč. Potom v zápětí jal se druhý kokot pěti. Opět ta jistá paní otázala </w:t>
      </w:r>
      <w:r>
        <w:rPr>
          <w:rStyle w:val="emendace"/>
        </w:rPr>
        <w:t xml:space="preserve">otázala </w:t>
      </w:r>
      <w:r>
        <w:rPr>
          <w:rStyle w:val="pramen"/>
        </w:rPr>
        <w:t xml:space="preserve">otazale </w:t>
      </w:r>
      <w:r>
        <w:rPr>
          <w:rStyle w:val="Text"/>
        </w:rPr>
        <w:t xml:space="preserve">své dívky, co by ten </w:t>
      </w:r>
      <w:r>
        <w:rPr>
          <w:rStyle w:val="foliace"/>
        </w:rPr>
        <w:t xml:space="preserve">74v </w:t>
      </w:r>
      <w:r>
        <w:rPr>
          <w:rStyle w:val="Text"/>
        </w:rPr>
        <w:t>kokot druhý svým zpívaním mínil. Odpověděla dievk</w:t>
      </w:r>
      <w:r>
        <w:rPr>
          <w:rStyle w:val="Text"/>
        </w:rPr>
        <w:t xml:space="preserve">a: „Druhý kokot praví: Tovařiš mój pro pravdu jest zahuben a já hotov sem podlé něho umřéti.“ Vece paní: „Jdi ihned a zabí i toho kokota!“ A tak se stalo. Potom opět třetí vskóře jal se zpievati. Uslyševše opět ta paní, otázala </w:t>
      </w:r>
      <w:r>
        <w:rPr>
          <w:rStyle w:val="emendace"/>
        </w:rPr>
        <w:t xml:space="preserve">otázala </w:t>
      </w:r>
      <w:r>
        <w:rPr>
          <w:rStyle w:val="pramen"/>
        </w:rPr>
        <w:t xml:space="preserve">otazal </w:t>
      </w:r>
      <w:r>
        <w:rPr>
          <w:rStyle w:val="Text"/>
        </w:rPr>
        <w:t xml:space="preserve">i dievky, co </w:t>
      </w:r>
      <w:r>
        <w:rPr>
          <w:rStyle w:val="Text"/>
        </w:rPr>
        <w:t xml:space="preserve">by třetí kokot mínil svým zpívaním. Vece: „Třetí kokot svým piním </w:t>
      </w:r>
      <w:r>
        <w:rPr>
          <w:rStyle w:val="hyperlemma"/>
        </w:rPr>
        <w:t xml:space="preserve">pěnie </w:t>
      </w:r>
      <w:r>
        <w:rPr>
          <w:rStyle w:val="poznamka"/>
        </w:rPr>
        <w:t xml:space="preserve">tak v rkp. </w:t>
      </w:r>
      <w:r>
        <w:rPr>
          <w:rStyle w:val="internipoznamka"/>
        </w:rPr>
        <w:t xml:space="preserve">v rkp. „pinim“ - OK </w:t>
      </w:r>
      <w:r>
        <w:rPr>
          <w:rStyle w:val="Text"/>
        </w:rPr>
        <w:t>mínil: Slyž, viz a mlč, ač chceš pokoj mieti a dlúho živ býti.“</w:t>
      </w:r>
    </w:p>
    <w:p w:rsidR="00B0057E" w:rsidRDefault="009821DA">
      <w:pPr>
        <w:pStyle w:val="Nadpis"/>
      </w:pPr>
      <w:r>
        <w:rPr>
          <w:rStyle w:val="Text"/>
        </w:rPr>
        <w:t>Z té řeči rozum duchovní jest tento:</w:t>
      </w:r>
    </w:p>
    <w:p w:rsidR="00B0057E" w:rsidRDefault="009821DA">
      <w:r>
        <w:rPr>
          <w:rStyle w:val="Text"/>
        </w:rPr>
        <w:t>Najmilejší! Tento císař jest Otec nebeský. Ale rytíř</w:t>
      </w:r>
      <w:r>
        <w:rPr>
          <w:rStyle w:val="Text"/>
        </w:rPr>
        <w:t xml:space="preserve"> jest Kristus. Žena toho rytíře jest každá duše, jenž na svatém křtu jemu oddána. Ale milík, jenž ji svodí s dobré cesty, ono pýchú, ono lakomstvím, ono rozkoší těla, jest ďábel. Protož kolikrátžkoli smrtedlně hřeší, tolikrát s ďáblem cizoloží. Ale dívka t</w:t>
      </w:r>
      <w:r>
        <w:rPr>
          <w:rStyle w:val="Text"/>
        </w:rPr>
        <w:t>é jisté paní jest svědomí, jenž proti každému hříchu repce a tesknost člověku činí a bode jej k dobrému. Ale prvý kokot jest Kristus, jenž najprvé lidi tresktal z hříchu. Uslyševše to Židé, zahubili jej, aby pravdy nepravil. Takéž i my zahubujem pravdu v s</w:t>
      </w:r>
      <w:r>
        <w:rPr>
          <w:rStyle w:val="Text"/>
        </w:rPr>
        <w:t xml:space="preserve">obě, jenž jest Kristus, kolikrátkoli a tak dlúho </w:t>
      </w:r>
      <w:r>
        <w:rPr>
          <w:rStyle w:val="emendace"/>
        </w:rPr>
        <w:t xml:space="preserve">dlúho </w:t>
      </w:r>
      <w:r>
        <w:rPr>
          <w:rStyle w:val="pramen"/>
        </w:rPr>
        <w:t xml:space="preserve">dluhu </w:t>
      </w:r>
      <w:r>
        <w:rPr>
          <w:rStyle w:val="Text"/>
        </w:rPr>
        <w:t xml:space="preserve">v hřiechu stojíme. </w:t>
      </w:r>
      <w:r>
        <w:rPr>
          <w:rStyle w:val="foliace"/>
        </w:rPr>
        <w:t xml:space="preserve">75r </w:t>
      </w:r>
      <w:r>
        <w:rPr>
          <w:rStyle w:val="Text"/>
        </w:rPr>
        <w:t xml:space="preserve">Skrze druhého kokota znamenávají se světí apoštolé i jiní světí mučedlníci i ti všickni, jenž pro pravdu smrt vzeli. Skrze třetího kokota, </w:t>
      </w:r>
      <w:r>
        <w:rPr>
          <w:rStyle w:val="Text"/>
        </w:rPr>
        <w:lastRenderedPageBreak/>
        <w:t>jenž řekl: „Slyš, viz a mlč“, zna</w:t>
      </w:r>
      <w:r>
        <w:rPr>
          <w:rStyle w:val="Text"/>
        </w:rPr>
        <w:t>menávají se kazatelové, jenž bojíc se netoliko života ztratiti, ale zboží a přízně velikých lidí, nesmějí pravdy mluviti, a radějše chtí s nimi světský pokoj mieti. Protož snažme se všichni, abychom pravdu netoliko mluvili, ale skutkem vedli, chcme li Kris</w:t>
      </w:r>
      <w:r>
        <w:rPr>
          <w:rStyle w:val="Text"/>
        </w:rPr>
        <w:t>ta svrchovaného, pravdy i věčnosti dojíti.</w:t>
      </w:r>
    </w:p>
    <w:p w:rsidR="00B0057E" w:rsidRDefault="00B0057E">
      <w:pPr>
        <w:pStyle w:val="Volnyradek"/>
      </w:pPr>
    </w:p>
    <w:p w:rsidR="00B0057E" w:rsidRDefault="009821DA">
      <w:pPr>
        <w:pStyle w:val="Nadpis"/>
      </w:pPr>
      <w:r>
        <w:rPr>
          <w:rStyle w:val="internipoznamka"/>
        </w:rPr>
        <w:t xml:space="preserve">LIX </w:t>
      </w:r>
      <w:r>
        <w:rPr>
          <w:rStyle w:val="Text"/>
        </w:rPr>
        <w:t>O jednom tesaři a o jeho věrné ženě</w:t>
      </w:r>
    </w:p>
    <w:p w:rsidR="00B0057E" w:rsidRDefault="009821DA">
      <w:r>
        <w:rPr>
          <w:rStyle w:val="Text"/>
        </w:rPr>
        <w:t>Havel když kralováše múdrý a velmi mocný, umyslil sobě, aby sien krásnú udělal. Toho času v jeho království bíše některaký tesař, jménem Tyrius, velmě misterný. Zvěděv to t</w:t>
      </w:r>
      <w:r>
        <w:rPr>
          <w:rStyle w:val="Text"/>
        </w:rPr>
        <w:t>en jistý král, kázal jeho před se zavolati, aby jej sjednal na to dílo jisté. V tu chvíli bíše některaký rytíř v tom království. Spatřiv múdrost i šlechetnost toho jistého tesaře, smluvil se pro jeho múdrost a šlechetnost, dal jemu svú dceru za ženu a valn</w:t>
      </w:r>
      <w:r>
        <w:rPr>
          <w:rStyle w:val="Text"/>
        </w:rPr>
        <w:t xml:space="preserve">ú svatbu učinil. Potom, když se ta svatba skonala, žena toho jistého rytíře, zavolavši </w:t>
      </w:r>
      <w:r>
        <w:rPr>
          <w:rStyle w:val="foliace"/>
        </w:rPr>
        <w:t xml:space="preserve">75v </w:t>
      </w:r>
      <w:r>
        <w:rPr>
          <w:rStyle w:val="Text"/>
        </w:rPr>
        <w:t xml:space="preserve">zetě </w:t>
      </w:r>
      <w:r>
        <w:rPr>
          <w:rStyle w:val="emendace"/>
        </w:rPr>
        <w:t xml:space="preserve">zetě </w:t>
      </w:r>
      <w:r>
        <w:rPr>
          <w:rStyle w:val="pramen"/>
        </w:rPr>
        <w:t xml:space="preserve">Teſti </w:t>
      </w:r>
      <w:r>
        <w:rPr>
          <w:rStyle w:val="internipoznamka"/>
        </w:rPr>
        <w:t>GestaU „toho jistého tesaře, zetě svého“, GestaB „zeti svého“, pod tím škrabáno - OK</w:t>
      </w:r>
      <w:r>
        <w:rPr>
          <w:rStyle w:val="Text"/>
        </w:rPr>
        <w:t xml:space="preserve">svého, toho jistého tesaře, k sobě, vece k němu: „Poněvadž s’ mú </w:t>
      </w:r>
      <w:r>
        <w:rPr>
          <w:rStyle w:val="Text"/>
        </w:rPr>
        <w:t xml:space="preserve">dceru sobě za ženu pojal, aj, teďť dávám tuto košili dosti dobrú, kterážto má </w:t>
      </w:r>
      <w:r>
        <w:rPr>
          <w:rStyle w:val="emendace"/>
        </w:rPr>
        <w:t xml:space="preserve">má </w:t>
      </w:r>
      <w:r>
        <w:rPr>
          <w:rStyle w:val="pramen"/>
        </w:rPr>
        <w:t xml:space="preserve">miela </w:t>
      </w:r>
      <w:r>
        <w:rPr>
          <w:rStyle w:val="Text"/>
        </w:rPr>
        <w:t xml:space="preserve">takúto moc: Budeš li jí až do smrti požívati, nikdy jí netřeba práti, aniť se kdy zdéře ani zetlé, dokudž věrně spolu v svém stavu manželském s obú stranú budete </w:t>
      </w:r>
      <w:r>
        <w:rPr>
          <w:rStyle w:val="Text"/>
        </w:rPr>
        <w:t>přebývati. Pakli by kto z vás - jehož Buoh ostřez - své lože přestúpil, ihned se ta košile zšpiní a bude potřebovati prání jakožto i jiné rúcho.“ Uslyšev to ten jistý tesař, vděčně tu košili přijal a velmě snažně poděkoval a řka: „Děkujiť velmě, milá matko</w:t>
      </w:r>
      <w:r>
        <w:rPr>
          <w:rStyle w:val="Text"/>
        </w:rPr>
        <w:t>, že s’ mi tu košili dala, napomínajíci nás, abychom věrně v svém manželství až do smrti stáli. Nebo ižádný z nás pro tu košili nebude smieti svého stavu přestúpiti, by druhý nezvěděl.“</w:t>
      </w:r>
    </w:p>
    <w:p w:rsidR="00B0057E" w:rsidRDefault="009821DA">
      <w:r>
        <w:rPr>
          <w:rStyle w:val="Text"/>
        </w:rPr>
        <w:t xml:space="preserve">Po malých dnech ten jistý tesař zavolán byl před krále, aby jemu tu </w:t>
      </w:r>
      <w:r>
        <w:rPr>
          <w:rStyle w:val="Text"/>
        </w:rPr>
        <w:t>jistú sien udělal. A on vzev tu jistú košili s sebú, nechav ženy doma, bral se na dielo. A když tam děláše věrně a vždy v té košili, nikdy se nezašpinila, ač i častokrát velmi dělaje se potíše. Mnozí to vidúce, velmi se tomu divíchu. A mezi tím přišel k ně</w:t>
      </w:r>
      <w:r>
        <w:rPr>
          <w:rStyle w:val="Text"/>
        </w:rPr>
        <w:t>mu některaký rytíř</w:t>
      </w:r>
      <w:r>
        <w:rPr>
          <w:rStyle w:val="Text"/>
          <w:rFonts w:eastAsia="Arial Unicode MS"/>
        </w:rPr>
        <w:t xml:space="preserve"> </w:t>
      </w:r>
      <w:r>
        <w:rPr>
          <w:rStyle w:val="Text"/>
        </w:rPr>
        <w:t xml:space="preserve">a otázal jeho řka: „Milý mistře, prosím </w:t>
      </w:r>
      <w:r>
        <w:rPr>
          <w:rStyle w:val="foliace"/>
        </w:rPr>
        <w:t xml:space="preserve">76r </w:t>
      </w:r>
      <w:r>
        <w:rPr>
          <w:rStyle w:val="Text"/>
        </w:rPr>
        <w:t>tebe, pověz mi, kterak jest to, že tak vždy ustavičně děláš v té košili, a častokrát se velmi potíš, že nikdy se nezašpiní, ani jí kdy péřeš?“ Odpovědě ten jistý tesař: „Netřeba jí práti, neb s</w:t>
      </w:r>
      <w:r>
        <w:rPr>
          <w:rStyle w:val="Text"/>
        </w:rPr>
        <w:t>e nemóž zašpiniti.“ Tedy ten jistý rytíř otáza jeho a řka:</w:t>
      </w:r>
      <w:r>
        <w:rPr>
          <w:rStyle w:val="Text"/>
          <w:rFonts w:eastAsia="Arial Unicode MS"/>
        </w:rPr>
        <w:t xml:space="preserve"> </w:t>
      </w:r>
      <w:r>
        <w:rPr>
          <w:rStyle w:val="Text"/>
        </w:rPr>
        <w:t>„Milý, proč jest to?“ Odpovědě tesař: „Mátě ženy mé dala mi ji, jenž má takú moc, aby čista byla, dokudž bych já nebo má žena svého lože některý z nás nepřestúpil.“ Uslyševši tu moc ten jistý rytíř</w:t>
      </w:r>
      <w:r>
        <w:rPr>
          <w:rStyle w:val="Text"/>
        </w:rPr>
        <w:t xml:space="preserve">, vece sobě na mysli: „Já tě k tomu připravím, že musíš tu jistú košili práti.“ </w:t>
      </w:r>
      <w:r>
        <w:rPr>
          <w:rStyle w:val="Text"/>
          <w:rFonts w:eastAsia="Arial Unicode MS"/>
        </w:rPr>
        <w:t xml:space="preserve"> </w:t>
      </w:r>
      <w:r>
        <w:rPr>
          <w:rStyle w:val="Text"/>
        </w:rPr>
        <w:t>A ihned jel do domu toho jistého tesaře bez jeho vědění.</w:t>
      </w:r>
    </w:p>
    <w:p w:rsidR="00B0057E" w:rsidRDefault="009821DA">
      <w:r>
        <w:rPr>
          <w:rStyle w:val="Text"/>
        </w:rPr>
        <w:t>A když tam přijel, tedy žena toho jistého tesaře dosti ochotně jeho přijala do svého domu a jej podlé statku svého, ja</w:t>
      </w:r>
      <w:r>
        <w:rPr>
          <w:rStyle w:val="Text"/>
        </w:rPr>
        <w:t>kož na rytíře sluší, ctila. Uzřev ten jistý rytíř tu čest i ochotenství od ní k sobě, jal se jí ihned frejovati i o freji mluviti, aby ji mohl o její čest připraviti</w:t>
      </w:r>
      <w:r>
        <w:rPr>
          <w:rStyle w:val="emendace"/>
        </w:rPr>
        <w:t xml:space="preserve">připraviti </w:t>
      </w:r>
      <w:r>
        <w:rPr>
          <w:rStyle w:val="pramen"/>
        </w:rPr>
        <w:t>przyprawati</w:t>
      </w:r>
      <w:r>
        <w:rPr>
          <w:rStyle w:val="Text"/>
        </w:rPr>
        <w:t>. Jemuž ona vece: „Pane, zda s’ o to přijel, aby u mne na freji byl?“</w:t>
      </w:r>
      <w:r>
        <w:rPr>
          <w:rStyle w:val="Text"/>
        </w:rPr>
        <w:t xml:space="preserve"> Vece rytíř paní: „I ovšem proto sem přijel, abych tvú milost nalezl.“ A mezi jinými řečmi mnoho jí slibováše, ač by vóli jeho naplnila. Tedy ona uslyševši jeho řeč i ten</w:t>
      </w:r>
      <w:r>
        <w:rPr>
          <w:rStyle w:val="Text"/>
          <w:rFonts w:eastAsia="Arial Unicode MS"/>
        </w:rPr>
        <w:t xml:space="preserve"> </w:t>
      </w:r>
      <w:r>
        <w:rPr>
          <w:rStyle w:val="Text"/>
        </w:rPr>
        <w:t xml:space="preserve">slib, vece k němu: „Rač se mnú jíti, a což na mně </w:t>
      </w:r>
      <w:r>
        <w:rPr>
          <w:rStyle w:val="emendace"/>
        </w:rPr>
        <w:t xml:space="preserve">mně </w:t>
      </w:r>
      <w:r>
        <w:rPr>
          <w:rStyle w:val="pramen"/>
        </w:rPr>
        <w:lastRenderedPageBreak/>
        <w:t xml:space="preserve">mie </w:t>
      </w:r>
      <w:r>
        <w:rPr>
          <w:rStyle w:val="Text"/>
        </w:rPr>
        <w:t xml:space="preserve">žádáš, </w:t>
      </w:r>
      <w:r>
        <w:rPr>
          <w:rStyle w:val="foliace"/>
        </w:rPr>
        <w:t xml:space="preserve">76v </w:t>
      </w:r>
      <w:r>
        <w:rPr>
          <w:rStyle w:val="Text"/>
        </w:rPr>
        <w:t xml:space="preserve">to všecko mieti </w:t>
      </w:r>
      <w:r>
        <w:rPr>
          <w:rStyle w:val="Text"/>
        </w:rPr>
        <w:t>budeš.“ A on vstav s velikú radostí, všel po ní do jedné prázdné komory. A když tam bíše, ona vyšedši ven, zavřela po sobě i zámkem zamkla, řekši jemu:</w:t>
      </w:r>
    </w:p>
    <w:p w:rsidR="00B0057E" w:rsidRDefault="009821DA">
      <w:r>
        <w:rPr>
          <w:rStyle w:val="Text"/>
        </w:rPr>
        <w:t>„Tu mne čakaj, dokudž já svého času neuzřím.“ A tak</w:t>
      </w:r>
      <w:r>
        <w:rPr>
          <w:rStyle w:val="Text"/>
          <w:rFonts w:eastAsia="Arial Unicode MS"/>
        </w:rPr>
        <w:t xml:space="preserve"> </w:t>
      </w:r>
      <w:r>
        <w:rPr>
          <w:rStyle w:val="Text"/>
        </w:rPr>
        <w:t>zavřevši jeho chovala, skrze jedno okno chleba a vod</w:t>
      </w:r>
      <w:r>
        <w:rPr>
          <w:rStyle w:val="Text"/>
        </w:rPr>
        <w:t>y jemu podávajíci. Kakžkoli on prosíše ji, aby jej pustila, ale ona jemu odpovědíše a řkúc: „Nevyndeš odtud, dokudž se mój muž od císaře nevrátí.“</w:t>
      </w:r>
    </w:p>
    <w:p w:rsidR="00B0057E" w:rsidRDefault="009821DA">
      <w:pPr>
        <w:rPr>
          <w:rFonts w:eastAsia="Arial Unicode MS"/>
        </w:rPr>
      </w:pPr>
      <w:r>
        <w:rPr>
          <w:rStyle w:val="Text"/>
        </w:rPr>
        <w:t>Potom opět brzo druhý rytíř túž otázku k tomu jistému</w:t>
      </w:r>
      <w:r>
        <w:rPr>
          <w:rStyle w:val="Text"/>
          <w:rFonts w:eastAsia="Arial Unicode MS"/>
        </w:rPr>
        <w:t xml:space="preserve"> </w:t>
      </w:r>
      <w:r>
        <w:rPr>
          <w:rStyle w:val="Text"/>
        </w:rPr>
        <w:t>tesaři učinil, jako prvý o jeho košili. A též uslyšav o</w:t>
      </w:r>
      <w:r>
        <w:rPr>
          <w:rStyle w:val="Text"/>
        </w:rPr>
        <w:t>d tesaře o tej jisté košili, jal se mysliti, kterak by jeho ženu mohl zklamati. Připraviv se jakožto prvý, jel k ní do domu, ochotně přivítán. Potom po nemúdré řeči do druhé ko</w:t>
      </w:r>
      <w:r>
        <w:rPr>
          <w:rStyle w:val="Text"/>
          <w:rFonts w:eastAsia="Arial Unicode MS"/>
        </w:rPr>
        <w:t>mory veden a tu zavřen i zamčen od té jisté ženy jakož i první. Potom v zápětí p</w:t>
      </w:r>
      <w:r>
        <w:rPr>
          <w:rStyle w:val="Text"/>
          <w:rFonts w:eastAsia="Arial Unicode MS"/>
        </w:rPr>
        <w:t xml:space="preserve">řišel třetí rytíř k tomu jistému tesaři a o té jistej košili takúž otázku </w:t>
      </w:r>
      <w:r>
        <w:rPr>
          <w:rStyle w:val="doplnenytext"/>
          <w:rFonts w:eastAsia="Arial Unicode MS"/>
        </w:rPr>
        <w:t xml:space="preserve">učinil </w:t>
      </w:r>
      <w:r>
        <w:rPr>
          <w:rStyle w:val="poznamka"/>
        </w:rPr>
        <w:t xml:space="preserve">doplněno podle rkp. GestaB, GestaU </w:t>
      </w:r>
      <w:r>
        <w:rPr>
          <w:rStyle w:val="Text"/>
          <w:rFonts w:eastAsia="Arial Unicode MS"/>
        </w:rPr>
        <w:t xml:space="preserve">jako první dva, i takúž odpověd slyšel jako ona dva. Nepomeškav, ihned jel k té jisté paní, a přijev tam, tolikéž obdržal jako i první dva: </w:t>
      </w:r>
      <w:r>
        <w:rPr>
          <w:rStyle w:val="Text"/>
          <w:rFonts w:eastAsia="Arial Unicode MS"/>
        </w:rPr>
        <w:t>takéž v třetí komoře zavřen i zamčen i chován jakožto ona dva.</w:t>
      </w:r>
    </w:p>
    <w:p w:rsidR="00B0057E" w:rsidRDefault="009821DA">
      <w:pPr>
        <w:rPr>
          <w:rFonts w:eastAsia="Arial Unicode MS"/>
        </w:rPr>
      </w:pPr>
      <w:r>
        <w:rPr>
          <w:rStyle w:val="Text"/>
        </w:rPr>
        <w:t xml:space="preserve">Zatím o těch třech rytířích </w:t>
      </w:r>
      <w:r>
        <w:rPr>
          <w:rStyle w:val="emendace"/>
        </w:rPr>
        <w:t xml:space="preserve">rytířích </w:t>
      </w:r>
      <w:r>
        <w:rPr>
          <w:rStyle w:val="pramen"/>
        </w:rPr>
        <w:t xml:space="preserve">rytirz </w:t>
      </w:r>
      <w:r>
        <w:rPr>
          <w:rStyle w:val="Text"/>
        </w:rPr>
        <w:t xml:space="preserve">vyšla veliká řeč u císařova dvoru, kam by se děli </w:t>
      </w:r>
      <w:r>
        <w:rPr>
          <w:rStyle w:val="foliace"/>
        </w:rPr>
        <w:t xml:space="preserve">77r </w:t>
      </w:r>
      <w:r>
        <w:rPr>
          <w:rStyle w:val="Text"/>
        </w:rPr>
        <w:t>a kterak by se jim přihodilo, že by tak dlúho před císařem nebyli. Potom po mnoho dnech</w:t>
      </w:r>
      <w:r>
        <w:rPr>
          <w:rStyle w:val="Text"/>
          <w:rFonts w:eastAsia="Arial Unicode MS"/>
        </w:rPr>
        <w:t xml:space="preserve"> ten jis</w:t>
      </w:r>
      <w:r>
        <w:rPr>
          <w:rStyle w:val="Text"/>
          <w:rFonts w:eastAsia="Arial Unicode MS"/>
        </w:rPr>
        <w:t>tý tesař přijel do domu k své ženě. A ona uzřevši jej, s velikú radostí počestně jej přivítala, a vzhlédši na košili uzřela, ano ještě čísta, jakožto i dříve. I vece: „Buď pochválen milý Buoh, že mezi náma jest pravá milost i víra, jakožto košile tvá okazu</w:t>
      </w:r>
      <w:r>
        <w:rPr>
          <w:rStyle w:val="Text"/>
          <w:rFonts w:eastAsia="Arial Unicode MS"/>
        </w:rPr>
        <w:t>je.</w:t>
      </w:r>
      <w:r>
        <w:rPr>
          <w:rStyle w:val="Text"/>
        </w:rPr>
        <w:t>“</w:t>
      </w:r>
      <w:r>
        <w:rPr>
          <w:rStyle w:val="Text"/>
          <w:rFonts w:eastAsia="Arial Unicode MS"/>
        </w:rPr>
        <w:t xml:space="preserve"> Tedy on k ní vece: „Milá ženo, povímť o tom nětco: Když sem byl u císařova dvora, tedy přišli ke mně tří rytíři, jeden </w:t>
      </w:r>
      <w:r>
        <w:rPr>
          <w:rStyle w:val="emendace"/>
          <w:rFonts w:eastAsia="Arial Unicode MS"/>
        </w:rPr>
        <w:t xml:space="preserve">jeden </w:t>
      </w:r>
      <w:r>
        <w:rPr>
          <w:rStyle w:val="pramen"/>
          <w:rFonts w:eastAsia="Arial Unicode MS"/>
        </w:rPr>
        <w:t xml:space="preserve">gedn </w:t>
      </w:r>
      <w:r>
        <w:rPr>
          <w:rStyle w:val="Text"/>
          <w:rFonts w:eastAsia="Arial Unicode MS"/>
        </w:rPr>
        <w:t>po druhém, a tázali mne, proč by se nezašpinila. A oni po té řeči jevše kamsi</w:t>
      </w:r>
      <w:r>
        <w:rPr>
          <w:rStyle w:val="emendace"/>
          <w:rFonts w:eastAsia="Arial Unicode MS"/>
        </w:rPr>
        <w:t xml:space="preserve">kamsi </w:t>
      </w:r>
      <w:r>
        <w:rPr>
          <w:rStyle w:val="pramen"/>
          <w:rFonts w:eastAsia="Arial Unicode MS"/>
        </w:rPr>
        <w:t>kemſſi</w:t>
      </w:r>
      <w:r>
        <w:rPr>
          <w:rStyle w:val="Text"/>
          <w:rFonts w:eastAsia="Arial Unicode MS"/>
        </w:rPr>
        <w:t>, víc jich nevídati.</w:t>
      </w:r>
      <w:r>
        <w:rPr>
          <w:rStyle w:val="Text"/>
        </w:rPr>
        <w:t>“</w:t>
      </w:r>
      <w:r>
        <w:rPr>
          <w:rStyle w:val="Text"/>
          <w:rFonts w:eastAsia="Arial Unicode MS"/>
        </w:rPr>
        <w:t xml:space="preserve"> Tedy ona v</w:t>
      </w:r>
      <w:r>
        <w:rPr>
          <w:rStyle w:val="Text"/>
          <w:rFonts w:eastAsia="Arial Unicode MS"/>
        </w:rPr>
        <w:t>ece: „O těch jistých rytířích já tobě chci pověděti něco maličko. Když každý z nich, jeden po druhém, ke mně bez tebe přijel a hlédaje na mně nepodobné věci krásnú řečí i sliby i dary rozličnými, tu sem jich múdře odbyla, jakž sem uměla, a potom zvláště ka</w:t>
      </w:r>
      <w:r>
        <w:rPr>
          <w:rStyle w:val="Text"/>
          <w:rFonts w:eastAsia="Arial Unicode MS"/>
        </w:rPr>
        <w:t xml:space="preserve">ždého v prázdné komoře sem zavřela i do dnešního dne je držím a chovám, dávajíci jim chléb a vodu, aby potom múdři byli i žádné ctné paní aby víc nepokušovali, ale jiných čest se všech strán ohrazovali, jakožto na dobré sluší. Také i koně jich ještě </w:t>
      </w:r>
      <w:r>
        <w:rPr>
          <w:rStyle w:val="foliace"/>
          <w:rFonts w:eastAsia="Arial Unicode MS"/>
        </w:rPr>
        <w:t xml:space="preserve">77v </w:t>
      </w:r>
      <w:r>
        <w:rPr>
          <w:rStyle w:val="Text"/>
          <w:rFonts w:eastAsia="Arial Unicode MS"/>
        </w:rPr>
        <w:t>ch</w:t>
      </w:r>
      <w:r>
        <w:rPr>
          <w:rStyle w:val="Text"/>
          <w:rFonts w:eastAsia="Arial Unicode MS"/>
        </w:rPr>
        <w:t>ovám a jim plnú potřebu dávám.</w:t>
      </w:r>
      <w:r>
        <w:rPr>
          <w:rStyle w:val="Text"/>
        </w:rPr>
        <w:t>“ Uslyšav to tesař, vzradoval se velmi pro víru a ustavič</w:t>
      </w:r>
      <w:r>
        <w:rPr>
          <w:rStyle w:val="Text"/>
          <w:rFonts w:eastAsia="Arial Unicode MS"/>
        </w:rPr>
        <w:t>nost své ženy; a ty jisté rytíře propustil</w:t>
      </w:r>
      <w:r>
        <w:rPr>
          <w:rStyle w:val="emendace"/>
          <w:rFonts w:eastAsia="Arial Unicode MS"/>
        </w:rPr>
        <w:t xml:space="preserve">propustil </w:t>
      </w:r>
      <w:r>
        <w:rPr>
          <w:rStyle w:val="pramen"/>
          <w:rFonts w:eastAsia="Arial Unicode MS"/>
        </w:rPr>
        <w:t>propoſtil</w:t>
      </w:r>
      <w:r>
        <w:rPr>
          <w:rStyle w:val="Text"/>
          <w:rFonts w:eastAsia="Arial Unicode MS"/>
        </w:rPr>
        <w:t>, přijem od nich slib pod věrú, aby víc ižádné paní šlechtné nezatrhali. A tak ten jistý tesař s svú věrnú m</w:t>
      </w:r>
      <w:r>
        <w:rPr>
          <w:rStyle w:val="Text"/>
          <w:rFonts w:eastAsia="Arial Unicode MS"/>
        </w:rPr>
        <w:t>anželkú v pravé víře i lásce až do smrti ostal.</w:t>
      </w:r>
    </w:p>
    <w:p w:rsidR="00B0057E" w:rsidRDefault="009821DA">
      <w:pPr>
        <w:pStyle w:val="Nadpis"/>
      </w:pPr>
      <w:r>
        <w:rPr>
          <w:rStyle w:val="Text"/>
        </w:rPr>
        <w:t>Rozum té řeči</w:t>
      </w:r>
    </w:p>
    <w:p w:rsidR="00B0057E" w:rsidRDefault="009821DA">
      <w:r>
        <w:rPr>
          <w:rStyle w:val="Text"/>
        </w:rPr>
        <w:t>Najmilejší! Tento císař jest Otec nebeský, jenž má sien ustaviti, to jest srdce člověčí dobrými mravy ozdobiti, v nížto Pán Buoh s chutí přebývá, jakož Písmo praví o věčné múdrosti: „Rozkoš má j</w:t>
      </w:r>
      <w:r>
        <w:rPr>
          <w:rStyle w:val="Text"/>
        </w:rPr>
        <w:t>est přebývati s syny člověčími.“ Ale rytíř, to jest Kristus, jenž má krásnú dceru, to jest duši, kterúž bíše dal za tesaře pro jeho múdrost, to jest za dobrého křesťana, jenž ji pojal jako za manželku s košilí čistú, to jest s křesťanskú věrú, bez nížto ne</w:t>
      </w:r>
      <w:r>
        <w:rPr>
          <w:rStyle w:val="Text"/>
        </w:rPr>
        <w:t xml:space="preserve">lze spasenu býti. A dokudžto člověk přebývá v dobrém životě, tak dlúho víry nepoškvrní. Tří rytíři, jenž přicházejí, aby té duše pokúšeli, jsú pýcha, lakomství a smilstvo. Ty tři rytíře věrná a múdrá duše má zavierati v komoře, to jest v </w:t>
      </w:r>
      <w:r>
        <w:rPr>
          <w:rStyle w:val="Text"/>
        </w:rPr>
        <w:lastRenderedPageBreak/>
        <w:t xml:space="preserve">zkrúšení, v svaté </w:t>
      </w:r>
      <w:r>
        <w:rPr>
          <w:rStyle w:val="Text"/>
        </w:rPr>
        <w:t>zpovědi a v dosti učinění, a za to odplatu vezme od Otce nebeského u věčné radosti.</w:t>
      </w:r>
    </w:p>
    <w:p w:rsidR="00B0057E" w:rsidRDefault="00B0057E">
      <w:pPr>
        <w:pStyle w:val="Volnyradek"/>
      </w:pPr>
    </w:p>
    <w:p w:rsidR="00B0057E" w:rsidRDefault="009821DA">
      <w:r>
        <w:rPr>
          <w:rStyle w:val="foliace"/>
        </w:rPr>
        <w:t xml:space="preserve">78r </w:t>
      </w:r>
      <w:r>
        <w:rPr>
          <w:rStyle w:val="internipoznamka"/>
        </w:rPr>
        <w:t>LX.</w:t>
      </w:r>
      <w:r>
        <w:rPr>
          <w:rStyle w:val="Text"/>
        </w:rPr>
        <w:t>Čte se také o jednom člověku jménem Ganterus, jenž žádáše, aby mohl nalézti místo, v němž by měl radost bez smutku, hojnost bez nedostatku, světlo bez temnosti. Pro</w:t>
      </w:r>
      <w:r>
        <w:rPr>
          <w:rStyle w:val="Text"/>
        </w:rPr>
        <w:t xml:space="preserve">tož uda se jemu jednoho dne samému ujíti, jako by jiný za tři dni ušel, až i přijide do jednoho </w:t>
      </w:r>
      <w:r>
        <w:rPr>
          <w:rStyle w:val="emendace"/>
        </w:rPr>
        <w:t xml:space="preserve">jednoho </w:t>
      </w:r>
      <w:r>
        <w:rPr>
          <w:rStyle w:val="pramen"/>
        </w:rPr>
        <w:t xml:space="preserve">gedno </w:t>
      </w:r>
      <w:r>
        <w:rPr>
          <w:rStyle w:val="Text"/>
        </w:rPr>
        <w:t>království, tu málo před tím král toho království umřel bíše. Uzřevše jeho knížata a páni tak zpósobeného, ke všemu dobrému podobného, za krále je</w:t>
      </w:r>
      <w:r>
        <w:rPr>
          <w:rStyle w:val="Text"/>
        </w:rPr>
        <w:t>j sobě volili. Ale on, když bíše tak volen, velmi se radováše. Zatím noc přijide a jeho páni s velikú ctí provodili</w:t>
      </w:r>
      <w:r>
        <w:rPr>
          <w:rStyle w:val="doplnenytext"/>
        </w:rPr>
        <w:t xml:space="preserve">… </w:t>
      </w:r>
      <w:r>
        <w:rPr>
          <w:rStyle w:val="poznamka"/>
        </w:rPr>
        <w:t xml:space="preserve">chybějící text </w:t>
      </w:r>
      <w:r>
        <w:rPr>
          <w:rStyle w:val="internipoznamka"/>
        </w:rPr>
        <w:t xml:space="preserve">GestaB: „do jedné komory“ </w:t>
      </w:r>
      <w:r>
        <w:rPr>
          <w:rStyle w:val="Text"/>
        </w:rPr>
        <w:t>A když tam vnide, uzře jedno lože krásné, ale v hlavách uzře lva ukrutného, v nohách draka velikéh</w:t>
      </w:r>
      <w:r>
        <w:rPr>
          <w:rStyle w:val="Text"/>
        </w:rPr>
        <w:t>o, na pravé straně nedvěda hněvivého a na levé straně množství škaredých črvóv</w:t>
      </w:r>
      <w:r>
        <w:rPr>
          <w:rStyle w:val="emendace"/>
        </w:rPr>
        <w:t xml:space="preserve">črvóv </w:t>
      </w:r>
      <w:r>
        <w:rPr>
          <w:rStyle w:val="pramen"/>
        </w:rPr>
        <w:t>cziewow</w:t>
      </w:r>
      <w:r>
        <w:rPr>
          <w:rStyle w:val="Text"/>
        </w:rPr>
        <w:t xml:space="preserve">. I vece ten jistý Ganterus: „Co jest toto? Zda tu mám se radovati a s těmi hovady </w:t>
      </w:r>
      <w:r>
        <w:rPr>
          <w:rStyle w:val="emendace"/>
        </w:rPr>
        <w:t xml:space="preserve">hovady </w:t>
      </w:r>
      <w:r>
        <w:rPr>
          <w:rStyle w:val="pramen"/>
        </w:rPr>
        <w:t xml:space="preserve">howady ſe </w:t>
      </w:r>
      <w:r>
        <w:rPr>
          <w:rStyle w:val="Text"/>
        </w:rPr>
        <w:t xml:space="preserve">přebývati?“ Odpověděchu jemu páni i sluhy: „Pane, i ovšem; nebo sú jiní králi na tomto loži léhali a od těchto hovad sešli.“ Tedy on vece : „Všecko </w:t>
      </w:r>
      <w:r>
        <w:rPr>
          <w:rStyle w:val="Text"/>
          <w:rFonts w:eastAsia="Arial Unicode MS"/>
        </w:rPr>
        <w:t>mi se jiné dobře líbí, než tohoto lože a těchto hovad velmě se strachuji, protož váš král nechci býti.</w:t>
      </w:r>
      <w:r>
        <w:rPr>
          <w:rStyle w:val="Text"/>
        </w:rPr>
        <w:t>“</w:t>
      </w:r>
    </w:p>
    <w:p w:rsidR="00B0057E" w:rsidRDefault="009821DA">
      <w:r>
        <w:rPr>
          <w:rStyle w:val="Text"/>
        </w:rPr>
        <w:t>A ta</w:t>
      </w:r>
      <w:r>
        <w:rPr>
          <w:rStyle w:val="Text"/>
        </w:rPr>
        <w:t xml:space="preserve">k odšed od nich, bral se tak daleko, až i do jednoho království přišel, kdežto také král </w:t>
      </w:r>
      <w:r>
        <w:rPr>
          <w:rStyle w:val="foliace"/>
        </w:rPr>
        <w:t xml:space="preserve">78v </w:t>
      </w:r>
      <w:r>
        <w:rPr>
          <w:rStyle w:val="Text"/>
        </w:rPr>
        <w:t xml:space="preserve">vnově umřel a s tohoto světa </w:t>
      </w:r>
      <w:r>
        <w:rPr>
          <w:rStyle w:val="emendace"/>
        </w:rPr>
        <w:t xml:space="preserve">světa </w:t>
      </w:r>
      <w:r>
        <w:rPr>
          <w:rStyle w:val="pramen"/>
        </w:rPr>
        <w:t xml:space="preserve">ſieta </w:t>
      </w:r>
      <w:r>
        <w:rPr>
          <w:rStyle w:val="Text"/>
        </w:rPr>
        <w:t>sšel bíše. Uzřevše jej páni i zemené toho království, králem</w:t>
      </w:r>
      <w:r>
        <w:rPr>
          <w:rStyle w:val="Text"/>
          <w:rFonts w:eastAsia="Arial Unicode MS"/>
        </w:rPr>
        <w:t xml:space="preserve"> jej volichu. A jakožto i dříve všecko se jemu dobře líbilo a </w:t>
      </w:r>
      <w:r>
        <w:rPr>
          <w:rStyle w:val="Text"/>
          <w:rFonts w:eastAsia="Arial Unicode MS"/>
        </w:rPr>
        <w:t>ve všem veliké utěšení kromě lože, na němžto měl odpočívati, uzře, ano plno ostrých břitev a mezi břitvami hadové klúzáchu. I vece, otázav těch, ktož jej bíchu v noci k tomu loži přivedli: „Zda já mám na tomto loži odpočívati?</w:t>
      </w:r>
      <w:r>
        <w:rPr>
          <w:rStyle w:val="Text"/>
        </w:rPr>
        <w:t>“</w:t>
      </w:r>
      <w:r>
        <w:rPr>
          <w:rStyle w:val="Text"/>
          <w:rFonts w:eastAsia="Arial Unicode MS"/>
        </w:rPr>
        <w:t xml:space="preserve"> Vecechu k němu: „I ovšem, pa</w:t>
      </w:r>
      <w:r>
        <w:rPr>
          <w:rStyle w:val="Text"/>
          <w:rFonts w:eastAsia="Arial Unicode MS"/>
        </w:rPr>
        <w:t>ne, nebo jiní naši králové na tomto loži sú léhali, až sú i zemřeli.</w:t>
      </w:r>
      <w:r>
        <w:rPr>
          <w:rStyle w:val="Text"/>
        </w:rPr>
        <w:t>“</w:t>
      </w:r>
      <w:r>
        <w:rPr>
          <w:rStyle w:val="Text"/>
          <w:rFonts w:eastAsia="Arial Unicode MS"/>
        </w:rPr>
        <w:t xml:space="preserve"> Tedy on vece: „Všecko jiné mně se dobře líbí kromě tohoto lože prokletého, a proto váš král nechci býti.</w:t>
      </w:r>
      <w:r>
        <w:rPr>
          <w:rStyle w:val="Text"/>
        </w:rPr>
        <w:t>“</w:t>
      </w:r>
    </w:p>
    <w:p w:rsidR="00B0057E" w:rsidRDefault="009821DA">
      <w:r>
        <w:rPr>
          <w:rStyle w:val="Text"/>
          <w:rFonts w:eastAsia="Arial Unicode MS"/>
        </w:rPr>
        <w:t>Nazajtří ráno vstav i šel, co by mohl za tři dni jíti. A jda tak, přijde k jedné</w:t>
      </w:r>
      <w:r>
        <w:rPr>
          <w:rStyle w:val="Text"/>
          <w:rFonts w:eastAsia="Arial Unicode MS"/>
        </w:rPr>
        <w:t xml:space="preserve"> studnici, nad nížto sedíše některaký stařec. Otáza jeho a řka: „Milý, pověz mi, odkud jdeš a nebo kam jdeš?</w:t>
      </w:r>
      <w:r>
        <w:rPr>
          <w:rStyle w:val="Text"/>
        </w:rPr>
        <w:t>“</w:t>
      </w:r>
      <w:r>
        <w:rPr>
          <w:rStyle w:val="Text"/>
          <w:rFonts w:eastAsia="Arial Unicode MS"/>
        </w:rPr>
        <w:t xml:space="preserve"> Odpovědě Ganterus: „Nevidě</w:t>
      </w:r>
      <w:r>
        <w:rPr>
          <w:rStyle w:val="poznamka"/>
          <w:rFonts w:eastAsia="Arial Unicode MS"/>
        </w:rPr>
        <w:t>tak rkp.</w:t>
      </w:r>
      <w:r>
        <w:rPr>
          <w:rStyle w:val="Text"/>
          <w:rFonts w:eastAsia="Arial Unicode MS"/>
        </w:rPr>
        <w:t xml:space="preserve">, kam du, a však vím, že trojí věci hledám a nemohu nalézti: najprvé hojnosti bez nedostatku, druhé radosti bez </w:t>
      </w:r>
      <w:r>
        <w:rPr>
          <w:rStyle w:val="Text"/>
          <w:rFonts w:eastAsia="Arial Unicode MS"/>
        </w:rPr>
        <w:t>smutku, třetí světla bez temnosti.</w:t>
      </w:r>
      <w:r>
        <w:rPr>
          <w:rStyle w:val="Text"/>
        </w:rPr>
        <w:t>“</w:t>
      </w:r>
      <w:r>
        <w:rPr>
          <w:rStyle w:val="Text"/>
          <w:rFonts w:eastAsia="Arial Unicode MS"/>
        </w:rPr>
        <w:t xml:space="preserve"> Vece k němu stařec, podav jemu holi, kterúž v ruce držíše: „Vezmi tuto huol a túto cestú jdi, až i hory vysoké dojdeš, a na počátku této hory uzříš jeden řebřík, an má jedno šest stupňóv. Přída tam, vstupiž na ten řebřík</w:t>
      </w:r>
      <w:r>
        <w:rPr>
          <w:rStyle w:val="Text"/>
          <w:rFonts w:eastAsia="Arial Unicode MS"/>
        </w:rPr>
        <w:t xml:space="preserve"> a jdi </w:t>
      </w:r>
      <w:r>
        <w:rPr>
          <w:rStyle w:val="foliace"/>
          <w:rFonts w:eastAsia="Arial Unicode MS"/>
        </w:rPr>
        <w:t xml:space="preserve">79r </w:t>
      </w:r>
      <w:r>
        <w:rPr>
          <w:rStyle w:val="Text"/>
          <w:rFonts w:eastAsia="Arial Unicode MS"/>
        </w:rPr>
        <w:t>po něm až i do šistého stupně. A když na šestý stupeň přijdeš, najdeš sien velmi krásnou. Přijda k dveřóm, udeřiž třikrát a ihned vrátný přijde; ukažiž jemu tuto hól a rci: Ten, jenž pán této holi, přikazuje tobě, aby mě tam pustil; a ihned tě t</w:t>
      </w:r>
      <w:r>
        <w:rPr>
          <w:rStyle w:val="Text"/>
          <w:rFonts w:eastAsia="Arial Unicode MS"/>
        </w:rPr>
        <w:t>am pustí. A když tam budeš, najdeš ty tři věci a mnohem více.</w:t>
      </w:r>
      <w:r>
        <w:rPr>
          <w:rStyle w:val="Text"/>
        </w:rPr>
        <w:t>“</w:t>
      </w:r>
      <w:r>
        <w:rPr>
          <w:rStyle w:val="Text"/>
          <w:rFonts w:eastAsia="Arial Unicode MS"/>
        </w:rPr>
        <w:t xml:space="preserve"> Uslyšav tu řeč Ganterus, vzev tu huol, bral se tam, a tak všecko nalezl, jakož jemu ten stařec řekl a pravil. A došel té radosti, hoj</w:t>
      </w:r>
      <w:r>
        <w:rPr>
          <w:rStyle w:val="Text"/>
        </w:rPr>
        <w:t>nosti světla bez nedostatku a mnohem více, jakož žádal, a ta</w:t>
      </w:r>
      <w:r>
        <w:rPr>
          <w:rStyle w:val="Text"/>
        </w:rPr>
        <w:t>m všecky dni strávil bez zmatka.</w:t>
      </w:r>
    </w:p>
    <w:p w:rsidR="00B0057E" w:rsidRDefault="009821DA">
      <w:r>
        <w:rPr>
          <w:rStyle w:val="Text"/>
        </w:rPr>
        <w:lastRenderedPageBreak/>
        <w:t>Najmilejší! Tento Ganterus móž řečen býti každý dobrý křesťan, jenž má tento svět zavrci a těchto tří věcí žádati, totižto hojnosti bez nedostatku, radosti bez smutku, světla bez temnosti. Protož učiniti má jako Ganterus: N</w:t>
      </w:r>
      <w:r>
        <w:rPr>
          <w:rStyle w:val="Text"/>
        </w:rPr>
        <w:t>ajprvé aby cestú šel tři dni, totižto modlitbú, postem a almužnú.</w:t>
      </w:r>
    </w:p>
    <w:p w:rsidR="00B0057E" w:rsidRDefault="009821DA">
      <w:r>
        <w:rPr>
          <w:rStyle w:val="Text"/>
        </w:rPr>
        <w:t>A potom má jíti k starcovi, totižto k Kristovi</w:t>
      </w:r>
      <w:r>
        <w:rPr>
          <w:rStyle w:val="internipoznamka"/>
        </w:rPr>
        <w:t>v rkp. „kryſtowij“ - OK</w:t>
      </w:r>
      <w:r>
        <w:rPr>
          <w:rStyle w:val="Text"/>
        </w:rPr>
        <w:t xml:space="preserve">, jenž dá hól svatého kříže, to jest svaté pokání. Ale potom má vstúpiti na řebřík, v němžto </w:t>
      </w:r>
      <w:r>
        <w:rPr>
          <w:rStyle w:val="emendace"/>
        </w:rPr>
        <w:t xml:space="preserve">němžto </w:t>
      </w:r>
      <w:r>
        <w:rPr>
          <w:rStyle w:val="pramen"/>
        </w:rPr>
        <w:t xml:space="preserve">niiezto </w:t>
      </w:r>
      <w:r>
        <w:rPr>
          <w:rStyle w:val="Text"/>
        </w:rPr>
        <w:t>jest šest stu</w:t>
      </w:r>
      <w:r>
        <w:rPr>
          <w:rStyle w:val="Text"/>
        </w:rPr>
        <w:t>pňóv, to jest šestero milosrdenství. A po tom řebříku bez pochýlení vejde nahoru do krásné sieni</w:t>
      </w:r>
      <w:r>
        <w:rPr>
          <w:rStyle w:val="emendace"/>
        </w:rPr>
        <w:t xml:space="preserve">sieni </w:t>
      </w:r>
      <w:r>
        <w:rPr>
          <w:rStyle w:val="pramen"/>
        </w:rPr>
        <w:t>ſveni</w:t>
      </w:r>
      <w:r>
        <w:rPr>
          <w:rStyle w:val="Text"/>
        </w:rPr>
        <w:t xml:space="preserve">, to jest do nebeského </w:t>
      </w:r>
      <w:r>
        <w:rPr>
          <w:rStyle w:val="foliace"/>
        </w:rPr>
        <w:t xml:space="preserve">79v </w:t>
      </w:r>
      <w:r>
        <w:rPr>
          <w:rStyle w:val="Text"/>
        </w:rPr>
        <w:t>království, v němžto jest hojnost bez nedostatku, radost bez smutku a světlo beze vší temnosti věky věkóv.</w:t>
      </w:r>
    </w:p>
    <w:p w:rsidR="00B0057E" w:rsidRDefault="00B0057E">
      <w:pPr>
        <w:pStyle w:val="Volnyradek"/>
      </w:pPr>
    </w:p>
    <w:p w:rsidR="00B0057E" w:rsidRDefault="009821DA">
      <w:r>
        <w:rPr>
          <w:rStyle w:val="internipoznamka"/>
        </w:rPr>
        <w:t xml:space="preserve">LXI </w:t>
      </w:r>
      <w:r>
        <w:rPr>
          <w:rStyle w:val="Text"/>
        </w:rPr>
        <w:t>Střelec je</w:t>
      </w:r>
      <w:r>
        <w:rPr>
          <w:rStyle w:val="Text"/>
        </w:rPr>
        <w:t>den náhodú jal slavíka. A když jej chtěl zadáviti, vece k němu slavík: „Milý, co tobě prospěje, že mne zahubíš? Však syt mnú nebudeš, ani svého břicha naplníš. Ale pustíš li mne, chciť dáti troji radu, kterúžto zachováš li pilně, veliký úžitek budeš mieti.</w:t>
      </w:r>
      <w:r>
        <w:rPr>
          <w:rStyle w:val="Text"/>
        </w:rPr>
        <w:t xml:space="preserve">“ Uslyšav to ptáčník, lekl se velmi a slíbil jemu, že jej chce pustiti, ač jemu chce tu troji radu dáti. Tedy slavík vece: „První rada tato jest, aby nikdy té věci nesahal, jenž nemóž rozumem člověčím vstižena býti. Druhá rada tato jest, aby nikdy té věci </w:t>
      </w:r>
      <w:r>
        <w:rPr>
          <w:rStyle w:val="Text"/>
        </w:rPr>
        <w:t xml:space="preserve">neželel, kterážto nikdy nemóž navrácena býti. Třetí rada, aby nikdy slovu nepodobnému, ješto nýní </w:t>
      </w:r>
      <w:r>
        <w:rPr>
          <w:rStyle w:val="internipoznamka"/>
        </w:rPr>
        <w:t xml:space="preserve">v. 79v - OK </w:t>
      </w:r>
      <w:r>
        <w:rPr>
          <w:rStyle w:val="Text"/>
        </w:rPr>
        <w:t>k víře podobno, nikdy nevěřil. Toť sú ty tři rady; zachováš li je, to věz, žeť se dobře stane.“</w:t>
      </w:r>
    </w:p>
    <w:p w:rsidR="00B0057E" w:rsidRDefault="009821DA">
      <w:r>
        <w:rPr>
          <w:rStyle w:val="Text"/>
        </w:rPr>
        <w:t>Ihned ten střelec, uslyšav tu radu, pustil jej, ab</w:t>
      </w:r>
      <w:r>
        <w:rPr>
          <w:rStyle w:val="Text"/>
        </w:rPr>
        <w:t xml:space="preserve">y leťal, kam chce. A slavík, letě od něho, sladce zpíval. A dokonav tu píseň slavík, řekl tomu jistému střelci: „Běda tobě, že si </w:t>
      </w:r>
      <w:r>
        <w:rPr>
          <w:rStyle w:val="foliace"/>
        </w:rPr>
        <w:t xml:space="preserve">80r </w:t>
      </w:r>
      <w:r>
        <w:rPr>
          <w:rStyle w:val="Text"/>
        </w:rPr>
        <w:t>tak zlú radu měl, že s’ mne pustil, nebo s’ veliký poklad ztratil.“ Vece střelec: „Milý slavíku, pověz mi, kterak to jest?</w:t>
      </w:r>
      <w:r>
        <w:rPr>
          <w:rStyle w:val="Text"/>
        </w:rPr>
        <w:t>“ Vece slavík: „Neb v svém břiše mám drahý kámen, větčí nežli štrosové vajce.“ Tedy on zamútiv se vece k slavíkovi: „Milý slavíku, poď ke mně a budu tě dobře chovati.“ A mezi tím hledáše, by jej mohl lapiti, maje za to, což slavík k němu mluvil. Urozuměv t</w:t>
      </w:r>
      <w:r>
        <w:rPr>
          <w:rStyle w:val="Text"/>
        </w:rPr>
        <w:t>omu slavík i vece k němu: „Již sem tě v bláznovství seznal, neb ztracené věci a nenavratitelné želíš. Druhé, že mne nemóž polapiti svými sítmi. Třetí, věříš i máš za to, by kámen drahý byl u mém břiše jako štrosové vajce</w:t>
      </w:r>
      <w:r>
        <w:rPr>
          <w:rStyle w:val="pripisekinterlinearnisoucasny"/>
        </w:rPr>
        <w:t>poněvadž já sám nejsem jako štrosové</w:t>
      </w:r>
      <w:r>
        <w:rPr>
          <w:rStyle w:val="pripisekinterlinearnisoucasny"/>
        </w:rPr>
        <w:t xml:space="preserve"> vajce</w:t>
      </w:r>
      <w:r>
        <w:rPr>
          <w:rStyle w:val="poznamka"/>
        </w:rPr>
        <w:t>přípisek druhého černého korektora</w:t>
      </w:r>
      <w:r>
        <w:rPr>
          <w:rStyle w:val="Text"/>
        </w:rPr>
        <w:t>. Blázen si a v bláznovství svém ostaneš.“ A řekl to i zaletě od něho.</w:t>
      </w:r>
    </w:p>
    <w:p w:rsidR="00B0057E" w:rsidRDefault="009821DA">
      <w:r>
        <w:rPr>
          <w:rStyle w:val="Text"/>
        </w:rPr>
        <w:t>Najmilejší! Tento střelec móž řečen býti každý křesťan, v svatém křstu zmyt, v němžto přijal lučiště a střely ostré. Lučiště jest víra, střely os</w:t>
      </w:r>
      <w:r>
        <w:rPr>
          <w:rStyle w:val="Text"/>
        </w:rPr>
        <w:t xml:space="preserve">tré sú jiné ctnosti, kteréžto věrný křesťan má mieti proti ďáblu, světu i tělu. Slavík jest Pán náš Ježíš Kristus milý, jenž jeho polapí každý, když se odřičí </w:t>
      </w:r>
      <w:r>
        <w:rPr>
          <w:rStyle w:val="hyperlemma"/>
        </w:rPr>
        <w:t xml:space="preserve">otřěčiti sě </w:t>
      </w:r>
      <w:r>
        <w:rPr>
          <w:rStyle w:val="poznamka"/>
        </w:rPr>
        <w:t xml:space="preserve">tak v rkp. </w:t>
      </w:r>
      <w:r>
        <w:rPr>
          <w:rStyle w:val="internipoznamka"/>
        </w:rPr>
        <w:t xml:space="preserve">v rkp. „odrziczij“ - OK </w:t>
      </w:r>
      <w:r>
        <w:rPr>
          <w:rStyle w:val="Text"/>
        </w:rPr>
        <w:t>ďábla i všech hrdostí jeho. Ale hříšný člověk a bí</w:t>
      </w:r>
      <w:r>
        <w:rPr>
          <w:rStyle w:val="Text"/>
        </w:rPr>
        <w:t xml:space="preserve">dný tolikrát míní slavíka zahubiti, </w:t>
      </w:r>
      <w:r>
        <w:rPr>
          <w:rStyle w:val="foliace"/>
        </w:rPr>
        <w:t xml:space="preserve">80v </w:t>
      </w:r>
      <w:r>
        <w:rPr>
          <w:rStyle w:val="Text"/>
        </w:rPr>
        <w:t>kolikrát myslí s vólí hřích smrtedlný učiniti. Ale on, milý Ježíš Kristus, proti tomu vydal troji radu: najprvé, aby nikdy té věci, kteráž rozumem člověčím stižena nemóž býti, nesáhal, ani po ní stál. Ta věc jest sva</w:t>
      </w:r>
      <w:r>
        <w:rPr>
          <w:rStyle w:val="Text"/>
        </w:rPr>
        <w:t xml:space="preserve">tá Trojice, v nížto sú tři osoby, a však jeden Buoh. Druhá rada jest, aby ztracené věci a nenavratitedlné nikdy neželel, to jest když tělesné zdraví nebo zboží ztratíme, kteréž nám Buoh odjímá na tomto světě, aby nám potom lepší dal na onom. Jako dí svatý </w:t>
      </w:r>
      <w:r>
        <w:rPr>
          <w:rStyle w:val="Text"/>
        </w:rPr>
        <w:t xml:space="preserve">Řehoř: „Veliká jest k nám milost boží, když na nás zde přepúští zámutky, </w:t>
      </w:r>
      <w:r>
        <w:rPr>
          <w:rStyle w:val="Text"/>
        </w:rPr>
        <w:lastRenderedPageBreak/>
        <w:t>žalosti, bolesti i nedostatky, aby nás věčně nedal ďáblóm mučiti, ale s anjely se radovati.“ Třetí rada jest, abychom slovu nepodobnému nikdy nevěřili, to jest diáblu, což slibuje. Ne</w:t>
      </w:r>
      <w:r>
        <w:rPr>
          <w:rStyle w:val="Text"/>
        </w:rPr>
        <w:t>b</w:t>
      </w:r>
      <w:r>
        <w:rPr>
          <w:rStyle w:val="Text"/>
          <w:rFonts w:eastAsia="Arial Unicode MS"/>
        </w:rPr>
        <w:t xml:space="preserve"> ď</w:t>
      </w:r>
      <w:r>
        <w:rPr>
          <w:rStyle w:val="Text"/>
        </w:rPr>
        <w:t>ábel mnoho slibuje, ale málo plní, což slíbí. Nebo lež slibuje, jakož jest dóvod toho na otci našem Adamovi i mateři naší Evě, když jim řekl: „Víť zajisté Buoh, kdyžkoli s tohoto dřeva budete jísti</w:t>
      </w:r>
      <w:r>
        <w:rPr>
          <w:rStyle w:val="poznamka"/>
        </w:rPr>
        <w:t>poškozený text - nejisté čtení slovesného tvaru</w:t>
      </w:r>
      <w:r>
        <w:rPr>
          <w:rStyle w:val="Text"/>
        </w:rPr>
        <w:t xml:space="preserve">, budete </w:t>
      </w:r>
      <w:r>
        <w:rPr>
          <w:rStyle w:val="Text"/>
        </w:rPr>
        <w:t>jako bohové, vědúce dobré i zlé.“ Když sú té řeči lživé jeho věřili, ihned sú vyhnáni hanebně z ráje. Jakož i dnes mnozí věří netoliko ďáblu, ale i světu</w:t>
      </w:r>
      <w:r>
        <w:rPr>
          <w:rStyle w:val="emendace"/>
        </w:rPr>
        <w:t xml:space="preserve">světu </w:t>
      </w:r>
      <w:r>
        <w:rPr>
          <w:rStyle w:val="pramen"/>
        </w:rPr>
        <w:t>ſietu</w:t>
      </w:r>
      <w:r>
        <w:rPr>
          <w:rStyle w:val="Text"/>
        </w:rPr>
        <w:t xml:space="preserve">, k tomu svému tělu; jenž jim slibuje svět mnoho zboží a tělo jich dlúhé </w:t>
      </w:r>
      <w:r>
        <w:rPr>
          <w:rStyle w:val="foliace"/>
        </w:rPr>
        <w:t xml:space="preserve">81r </w:t>
      </w:r>
      <w:r>
        <w:rPr>
          <w:rStyle w:val="Text"/>
        </w:rPr>
        <w:t>zdraví. Ale str</w:t>
      </w:r>
      <w:r>
        <w:rPr>
          <w:rStyle w:val="Text"/>
        </w:rPr>
        <w:t xml:space="preserve">ach jest, když se najvíc ubezpečí, by jim nebylo řečeno jako onomu lakomci, kterýž své stodoly šířil, špižuje je na mnohá léta: „Blázne, noci </w:t>
      </w:r>
      <w:r>
        <w:rPr>
          <w:rStyle w:val="internipoznamka"/>
        </w:rPr>
        <w:t xml:space="preserve">bezpředložkový lokál - OK </w:t>
      </w:r>
      <w:r>
        <w:rPr>
          <w:rStyle w:val="Text"/>
        </w:rPr>
        <w:t>črtí tvú duši z tebe vydrú, a to, co s’ nachoval, komu se dostane?“ Protož snažme se, ab</w:t>
      </w:r>
      <w:r>
        <w:rPr>
          <w:rStyle w:val="Text"/>
        </w:rPr>
        <w:t>ychom trojí rady poslúchali, varujíce se hříchu, dobře činíc, věčné radosti došli.</w:t>
      </w:r>
    </w:p>
    <w:p w:rsidR="00B0057E" w:rsidRDefault="00B0057E">
      <w:pPr>
        <w:pStyle w:val="Volnyradek"/>
      </w:pPr>
    </w:p>
    <w:p w:rsidR="00B0057E" w:rsidRDefault="009821DA">
      <w:r>
        <w:rPr>
          <w:rStyle w:val="internipoznamka"/>
        </w:rPr>
        <w:t xml:space="preserve">LXII </w:t>
      </w:r>
      <w:r>
        <w:rPr>
          <w:rStyle w:val="Text"/>
        </w:rPr>
        <w:t>Bíše některaký král, jenž dcerku krásnú mějíše, kteráž bíše slíbila Bohu, že nechce ižádného muže sobě vzéti, leč by tyto tři věci věděl i uměl a mohl: najprvé, aby vě</w:t>
      </w:r>
      <w:r>
        <w:rPr>
          <w:rStyle w:val="Text"/>
        </w:rPr>
        <w:t>děl, na</w:t>
      </w:r>
      <w:r>
        <w:rPr>
          <w:rStyle w:val="Text"/>
          <w:rFonts w:eastAsia="Arial Unicode MS"/>
        </w:rPr>
        <w:t xml:space="preserve"> </w:t>
      </w:r>
      <w:r>
        <w:rPr>
          <w:rStyle w:val="Text"/>
        </w:rPr>
        <w:t>koliko noh sú čtyři elementi vzdéli, zšíři i vhlúbi, druhé, aby uměl proměniti vítr jeden v druhý, totiž puolnoční u východní, třetí, aby mohl nésti uhlé řeřevé v svém lóně při nahém těle bez úrazu. Král, otec její, zvěděv ten slib, kázal volati po</w:t>
      </w:r>
      <w:r>
        <w:rPr>
          <w:rStyle w:val="Text"/>
        </w:rPr>
        <w:t xml:space="preserve"> všem království, že ktož by koli, chudý nebo bohatý, ty tři věci uměl, věděl a mohl, aby jeho dcerku za ženu sobě pojal. A když se to proneslo, mnozí k tomu dvoru jediechu, pokúšejíce se o to, ale ižádný nemohl tomu co učiniti.</w:t>
      </w:r>
    </w:p>
    <w:p w:rsidR="00B0057E" w:rsidRDefault="009821DA">
      <w:r>
        <w:rPr>
          <w:rStyle w:val="Text"/>
        </w:rPr>
        <w:t xml:space="preserve">Bíše v tu chvíli některaký </w:t>
      </w:r>
      <w:r>
        <w:rPr>
          <w:rStyle w:val="Text"/>
        </w:rPr>
        <w:t>rytíř v dalekých krajinách.</w:t>
      </w:r>
      <w:r>
        <w:rPr>
          <w:rStyle w:val="Text"/>
          <w:rFonts w:eastAsia="Arial Unicode MS"/>
        </w:rPr>
        <w:t xml:space="preserve"> </w:t>
      </w:r>
      <w:r>
        <w:rPr>
          <w:rStyle w:val="Text"/>
        </w:rPr>
        <w:t xml:space="preserve">Když takovú pověst uslyše, </w:t>
      </w:r>
      <w:r>
        <w:rPr>
          <w:rStyle w:val="foliace"/>
        </w:rPr>
        <w:t xml:space="preserve">81v </w:t>
      </w:r>
      <w:r>
        <w:rPr>
          <w:rStyle w:val="Text"/>
        </w:rPr>
        <w:t xml:space="preserve">ihned se bra k tomu dvoru, vzev s sebú jednoho panoši a jeden kuoň velmi vášnivý. A když tam přijide, ode všech míle a počestně přivítán sa, vece k králi: „Aj, já sem, abych dceru tvú sobě za ženu vzel.“ </w:t>
      </w:r>
      <w:r>
        <w:rPr>
          <w:rStyle w:val="Text"/>
          <w:rFonts w:eastAsia="Arial Unicode MS"/>
        </w:rPr>
        <w:t xml:space="preserve"> Vece jemu král: „I ovšem, učiníš li tu troji věc, k</w:t>
      </w:r>
      <w:r>
        <w:rPr>
          <w:rStyle w:val="Text"/>
          <w:rFonts w:eastAsia="Arial Unicode MS"/>
        </w:rPr>
        <w:t>teráž jest provolána, má dci tvá žena bude.</w:t>
      </w:r>
      <w:r>
        <w:rPr>
          <w:rStyle w:val="Text"/>
        </w:rPr>
        <w:t>“</w:t>
      </w:r>
      <w:r>
        <w:rPr>
          <w:rStyle w:val="Text"/>
          <w:rFonts w:eastAsia="Arial Unicode MS"/>
        </w:rPr>
        <w:t xml:space="preserve"> Vece rytíř: „Hotov sem.</w:t>
      </w:r>
      <w:r>
        <w:rPr>
          <w:rStyle w:val="Text"/>
        </w:rPr>
        <w:t xml:space="preserve">“ </w:t>
      </w:r>
      <w:r>
        <w:rPr>
          <w:rStyle w:val="Text"/>
          <w:rFonts w:eastAsia="Arial Unicode MS"/>
        </w:rPr>
        <w:t>Tedy král vece: „Najprvé pověz mi, na koliko noh vzdéli, vzšíři a vzhlúbi sú čtyři elementi, to jest země, voda, povětří a oheň.</w:t>
      </w:r>
      <w:r>
        <w:rPr>
          <w:rStyle w:val="Text"/>
        </w:rPr>
        <w:t>“</w:t>
      </w:r>
      <w:r>
        <w:rPr>
          <w:rStyle w:val="Text"/>
          <w:rFonts w:eastAsia="Arial Unicode MS"/>
        </w:rPr>
        <w:t xml:space="preserve"> Uslyšav to rytíř, </w:t>
      </w:r>
      <w:r>
        <w:rPr>
          <w:rStyle w:val="internipoznamka"/>
          <w:rFonts w:eastAsia="Arial Unicode MS"/>
        </w:rPr>
        <w:t>Novák: vynecháno lat. „vocavit famulum</w:t>
      </w:r>
      <w:r>
        <w:rPr>
          <w:rStyle w:val="internipoznamka"/>
          <w:rFonts w:eastAsia="Arial Unicode MS"/>
        </w:rPr>
        <w:t xml:space="preserve"> suum et ait ei: Cito supra terram ponas te. Cum autem sic stratus jaceret, miles“ - OK </w:t>
      </w:r>
      <w:r>
        <w:rPr>
          <w:rStyle w:val="Text"/>
          <w:rFonts w:eastAsia="Arial Unicode MS"/>
        </w:rPr>
        <w:t>vzev míru, jal se jeho měřiti, toho panoše, od hlavy až do pat přese všecko tělo. Učiniv to i vece králi: „Aj, pane, již máš první dovedeno. Věř mi, že v dlúhosti i v š</w:t>
      </w:r>
      <w:r>
        <w:rPr>
          <w:rStyle w:val="Text"/>
          <w:rFonts w:eastAsia="Arial Unicode MS"/>
        </w:rPr>
        <w:t>irokosti elementuov není více nežli sedm noh a v hlubokosti jedva jest puoldruhé nohy.</w:t>
      </w:r>
      <w:r>
        <w:rPr>
          <w:rStyle w:val="Text"/>
        </w:rPr>
        <w:t>“</w:t>
      </w:r>
      <w:r>
        <w:rPr>
          <w:rStyle w:val="Text"/>
          <w:rFonts w:eastAsia="Arial Unicode MS"/>
        </w:rPr>
        <w:t xml:space="preserve"> Vece král: „Co ta míra příleží ke čtyřem elementóm?</w:t>
      </w:r>
      <w:r>
        <w:rPr>
          <w:rStyle w:val="Text"/>
        </w:rPr>
        <w:t>“</w:t>
      </w:r>
      <w:r>
        <w:rPr>
          <w:rStyle w:val="Text"/>
          <w:rFonts w:eastAsia="Arial Unicode MS"/>
        </w:rPr>
        <w:t xml:space="preserve"> Odpovědě rytíř: „Každý člověk jest ze čtyř elementuov složen. Protož když sem svého panoši změřil podlé všech poměr</w:t>
      </w:r>
      <w:r>
        <w:rPr>
          <w:rStyle w:val="Text"/>
          <w:rFonts w:eastAsia="Arial Unicode MS"/>
        </w:rPr>
        <w:t>,</w:t>
      </w:r>
      <w:r>
        <w:rPr>
          <w:rStyle w:val="doplnenytext"/>
          <w:rFonts w:eastAsia="Arial Unicode MS"/>
        </w:rPr>
        <w:t>…</w:t>
      </w:r>
      <w:r>
        <w:rPr>
          <w:rStyle w:val="poznamka"/>
          <w:rFonts w:eastAsia="Arial Unicode MS"/>
        </w:rPr>
        <w:t>chybějící text</w:t>
      </w:r>
      <w:r>
        <w:rPr>
          <w:rStyle w:val="Text"/>
        </w:rPr>
        <w:t>“</w:t>
      </w:r>
      <w:r>
        <w:rPr>
          <w:rStyle w:val="Text"/>
          <w:rFonts w:eastAsia="Arial Unicode MS"/>
        </w:rPr>
        <w:t xml:space="preserve"> Vece král: „Dosti s’ to podobně vyvedl; již doveď druhé, aby vyvedl vítr puolnoční u východní.</w:t>
      </w:r>
      <w:r>
        <w:rPr>
          <w:rStyle w:val="Text"/>
        </w:rPr>
        <w:t>“</w:t>
      </w:r>
      <w:r>
        <w:rPr>
          <w:rStyle w:val="Text"/>
          <w:rFonts w:eastAsia="Arial Unicode MS"/>
        </w:rPr>
        <w:t xml:space="preserve"> Vece rytíř: „Rád.</w:t>
      </w:r>
      <w:r>
        <w:rPr>
          <w:rStyle w:val="Text"/>
        </w:rPr>
        <w:t>“</w:t>
      </w:r>
      <w:r>
        <w:rPr>
          <w:rStyle w:val="Text"/>
          <w:rFonts w:eastAsia="Arial Unicode MS"/>
        </w:rPr>
        <w:t xml:space="preserve"> A ihned zavolav svého panoši, vece k němu: „Přiveď mi mój kóň vášnivý a zteklý.</w:t>
      </w:r>
      <w:r>
        <w:rPr>
          <w:rStyle w:val="Text"/>
        </w:rPr>
        <w:t>“</w:t>
      </w:r>
      <w:r>
        <w:rPr>
          <w:rStyle w:val="Text"/>
          <w:rFonts w:eastAsia="Arial Unicode MS"/>
        </w:rPr>
        <w:t xml:space="preserve"> A když přiveden byl, tedy ten jistý rytíř </w:t>
      </w:r>
      <w:r>
        <w:rPr>
          <w:rStyle w:val="foliace"/>
          <w:rFonts w:eastAsia="Arial Unicode MS"/>
        </w:rPr>
        <w:t xml:space="preserve">82r </w:t>
      </w:r>
      <w:r>
        <w:rPr>
          <w:rStyle w:val="Text"/>
          <w:rFonts w:eastAsia="Arial Unicode MS"/>
        </w:rPr>
        <w:t>tomu koni dal některaký nápoj a prachu jemu v chřípě nasypal, ihned ten jistý kóň stál krotek jako ovce a zdráv byl. A když se to stalo, rytíř toho jistého koně hlavú na východ slunce obrátil, i vece k králi: „Aj, pane, toť vítr puolnoční obrátil se na</w:t>
      </w:r>
      <w:r>
        <w:rPr>
          <w:rStyle w:val="Text"/>
          <w:rFonts w:eastAsia="Arial Unicode MS"/>
        </w:rPr>
        <w:t xml:space="preserve"> vzchod slunce.</w:t>
      </w:r>
      <w:r>
        <w:rPr>
          <w:rStyle w:val="Text"/>
        </w:rPr>
        <w:t>“</w:t>
      </w:r>
      <w:r>
        <w:rPr>
          <w:rStyle w:val="Text"/>
          <w:rFonts w:eastAsia="Arial Unicode MS"/>
        </w:rPr>
        <w:t xml:space="preserve"> Vece král</w:t>
      </w:r>
      <w:r>
        <w:rPr>
          <w:rStyle w:val="emendace"/>
          <w:rFonts w:eastAsia="Arial Unicode MS"/>
        </w:rPr>
        <w:t xml:space="preserve">král </w:t>
      </w:r>
      <w:r>
        <w:rPr>
          <w:rStyle w:val="pramen"/>
          <w:rFonts w:eastAsia="Arial Unicode MS"/>
        </w:rPr>
        <w:t>kal</w:t>
      </w:r>
      <w:r>
        <w:rPr>
          <w:rStyle w:val="Text"/>
          <w:rFonts w:eastAsia="Arial Unicode MS"/>
        </w:rPr>
        <w:t>: „Co jest to k větru?</w:t>
      </w:r>
      <w:r>
        <w:rPr>
          <w:rStyle w:val="Text"/>
        </w:rPr>
        <w:t>“</w:t>
      </w:r>
      <w:r>
        <w:rPr>
          <w:rStyle w:val="Text"/>
          <w:rFonts w:eastAsia="Arial Unicode MS"/>
        </w:rPr>
        <w:t xml:space="preserve"> Vece rytíř: „Zda Tvá Milost toho neví, že život každého hovada nic jiného není nežli vítr? Dokudž mój kóň zteklost s vášností měl, větrem puolnočním přebýval. Nebo všecko zlé zjevuje se od puolnoci;</w:t>
      </w:r>
      <w:r>
        <w:rPr>
          <w:rStyle w:val="Text"/>
          <w:rFonts w:eastAsia="Arial Unicode MS"/>
        </w:rPr>
        <w:t xml:space="preserve"> ale nyní skrze tento nápoj i skrze prach uzdraven jest, a hlavu drží na </w:t>
      </w:r>
      <w:r>
        <w:rPr>
          <w:rStyle w:val="Text"/>
          <w:rFonts w:eastAsia="Arial Unicode MS"/>
        </w:rPr>
        <w:lastRenderedPageBreak/>
        <w:t>východ slunce, a tepruv se hodí beze vší práce.</w:t>
      </w:r>
      <w:r>
        <w:rPr>
          <w:rStyle w:val="Text"/>
        </w:rPr>
        <w:t>“</w:t>
      </w:r>
      <w:r>
        <w:rPr>
          <w:rStyle w:val="Text"/>
          <w:rFonts w:eastAsia="Arial Unicode MS"/>
        </w:rPr>
        <w:t xml:space="preserve"> Vece král: „Dosti s’ podobně druhé zjednal. Nemeškaj třetího dokonati.</w:t>
      </w:r>
      <w:r>
        <w:rPr>
          <w:rStyle w:val="Text"/>
        </w:rPr>
        <w:t>“</w:t>
      </w:r>
      <w:r>
        <w:rPr>
          <w:rStyle w:val="Text"/>
          <w:rFonts w:eastAsia="Arial Unicode MS"/>
        </w:rPr>
        <w:t xml:space="preserve"> Tedy on přede všemi ihned nabrav v své ruce hořícího řeřevie a</w:t>
      </w:r>
      <w:r>
        <w:rPr>
          <w:rStyle w:val="Text"/>
          <w:rFonts w:eastAsia="Arial Unicode MS"/>
        </w:rPr>
        <w:t xml:space="preserve"> v své lóno vsypal a tak po sieni i sem i tam chodil a jeho tělo nic netrpíše. Vece </w:t>
      </w:r>
      <w:r>
        <w:rPr>
          <w:rStyle w:val="Text"/>
        </w:rPr>
        <w:t>král: „Pověz mi, kudy to přichodí, že tebe oheň nepálí?“ Odpovědě: „Není to z moci mé, ale že mám při sobě v míšku některaký kámen. Ktožkoli jej čistě u sebe nosí, ani od o</w:t>
      </w:r>
      <w:r>
        <w:rPr>
          <w:rStyle w:val="Text"/>
        </w:rPr>
        <w:t>hně ani od vody móž uražen býti.“ I ukáza jej králi. A král ihned s velikú radostí i slavností svú dceru jemu za ženu dal a on, maje ji, s ní počestně v milosti až do smrti přebýval.</w:t>
      </w:r>
    </w:p>
    <w:p w:rsidR="00B0057E" w:rsidRDefault="009821DA">
      <w:r>
        <w:rPr>
          <w:rStyle w:val="foliace"/>
        </w:rPr>
        <w:t xml:space="preserve">82v </w:t>
      </w:r>
      <w:r>
        <w:rPr>
          <w:rStyle w:val="Text"/>
        </w:rPr>
        <w:t>Najmilejší! Tento král jest náš Pán milý Ježíš Kristus. Dcerka jeho k</w:t>
      </w:r>
      <w:r>
        <w:rPr>
          <w:rStyle w:val="Text"/>
        </w:rPr>
        <w:t xml:space="preserve">rásná jest duše, k obrazu jeho stvořená, jenž Bohu na křtu slib učinila, aby nikdy ižádného jiného za svého choti neměla, jediné ktož by ty tři věci svrchu psané učinil: najprvé aby změřil, na koliko noh sú čtyři elementové, v svém panoši, to jest aby své </w:t>
      </w:r>
      <w:r>
        <w:rPr>
          <w:rStyle w:val="Text"/>
        </w:rPr>
        <w:t>tělo ukrotil od hlavy až do pat, jenž jest stvořeno ze čtyř elementóv. Druhé, aby vítr puolnoční na východ slunce proměnil, to jest aby zlý úmysl proměnil v dobrý. Kóň vzteklý a vášnivý znamenává každého hříšného. Protož musí jemu dáti nápoj zkrúšení v srd</w:t>
      </w:r>
      <w:r>
        <w:rPr>
          <w:rStyle w:val="Text"/>
        </w:rPr>
        <w:t xml:space="preserve">ci, svatú zpověd v ustech, dosti učinění v skutce. A to jest vítr proměniti, zlý život v dobrý obrátiti, jako svatý Job dí: „Pomni, Hospodine, že vítr jest život mój.“ Třetí, abychom rúče řeřeví v svém lóně při těle </w:t>
      </w:r>
      <w:r>
        <w:rPr>
          <w:rStyle w:val="emendace"/>
        </w:rPr>
        <w:t xml:space="preserve">těle </w:t>
      </w:r>
      <w:r>
        <w:rPr>
          <w:rStyle w:val="pramen"/>
        </w:rPr>
        <w:t xml:space="preserve">tietiele </w:t>
      </w:r>
      <w:r>
        <w:rPr>
          <w:rStyle w:val="Text"/>
        </w:rPr>
        <w:t>nosili, to jest lásku k Bo</w:t>
      </w:r>
      <w:r>
        <w:rPr>
          <w:rStyle w:val="Text"/>
        </w:rPr>
        <w:t>hu, milost k svému bližnímu beze všeho úrazu, to je beze vší nechuti srdečné. A nebo oheň jest smilstvo a pýcha, jenž častokrát pálí duši i tělo. Ale ktož má kámen drahý, to jest Pána Jezukrista, v svém srdci, tomu nemóž ten zlý oheň uškoditi</w:t>
      </w:r>
      <w:r>
        <w:rPr>
          <w:rStyle w:val="emendace"/>
        </w:rPr>
        <w:t xml:space="preserve">uškoditi </w:t>
      </w:r>
      <w:r>
        <w:rPr>
          <w:rStyle w:val="pramen"/>
        </w:rPr>
        <w:t>vſſok</w:t>
      </w:r>
      <w:r>
        <w:rPr>
          <w:rStyle w:val="pramen"/>
        </w:rPr>
        <w:t>oditi</w:t>
      </w:r>
      <w:r>
        <w:rPr>
          <w:rStyle w:val="Text"/>
        </w:rPr>
        <w:t xml:space="preserve">, ač jej při nahém těle drží. Jako svatý David sám o sobě dí: „Ohněm s’ mne pokusil, a není ve mně zlost </w:t>
      </w:r>
      <w:r>
        <w:rPr>
          <w:rStyle w:val="foliace"/>
        </w:rPr>
        <w:t xml:space="preserve">83r </w:t>
      </w:r>
      <w:r>
        <w:rPr>
          <w:rStyle w:val="Text"/>
        </w:rPr>
        <w:t>nalezena.“ Protož každý věrný křesťan stuoj o ten kámen, aby mohl milému Bohu čistú duši zachovati a s ním se a v něm věčně radovati. Amen.</w:t>
      </w:r>
    </w:p>
    <w:p w:rsidR="00B0057E" w:rsidRDefault="00B0057E">
      <w:pPr>
        <w:pStyle w:val="Volnyradek"/>
      </w:pPr>
    </w:p>
    <w:p w:rsidR="00B0057E" w:rsidRDefault="009821DA">
      <w:r>
        <w:rPr>
          <w:rStyle w:val="internipoznamka"/>
        </w:rPr>
        <w:t>L</w:t>
      </w:r>
      <w:r>
        <w:rPr>
          <w:rStyle w:val="internipoznamka"/>
        </w:rPr>
        <w:t xml:space="preserve">XIII </w:t>
      </w:r>
      <w:r>
        <w:rPr>
          <w:rStyle w:val="Text"/>
        </w:rPr>
        <w:t xml:space="preserve">Bíše některaký lakomec seděním podlé moře, jenž mějíše veliký poklad. A ten jistý poklad schoval bíše v jednom ryli velikém nebo špalku. A ten jistý špalek položil u svého domu a o tom nižádný nic nevěděl. Stalo se, že jedné noci, když lakomec usnul, </w:t>
      </w:r>
      <w:r>
        <w:rPr>
          <w:rStyle w:val="Text"/>
        </w:rPr>
        <w:t xml:space="preserve">spadl veliký příval, tak že hrozní potoci po vší vsi v každém domu běžíchu, až špalek váléše s sebú, jednak za tři míle odnesla voda do jiné vsi. Uzřev kovář té vsi veliký špalek, valil jej do svého domu a sekyrú zrúbal i zštiepal na mnoho kusuov a peníze </w:t>
      </w:r>
      <w:r>
        <w:rPr>
          <w:rStyle w:val="Text"/>
        </w:rPr>
        <w:t xml:space="preserve">nalezl a s velikú radostí schoval. Potom ten jistý lakomec </w:t>
      </w:r>
      <w:r>
        <w:rPr>
          <w:rStyle w:val="emendace"/>
        </w:rPr>
        <w:t xml:space="preserve">lakomec </w:t>
      </w:r>
      <w:r>
        <w:rPr>
          <w:rStyle w:val="pramen"/>
        </w:rPr>
        <w:t xml:space="preserve">lakamecz </w:t>
      </w:r>
      <w:r>
        <w:rPr>
          <w:rStyle w:val="Text"/>
        </w:rPr>
        <w:t xml:space="preserve">po mnohých vsech ptal toho jistého </w:t>
      </w:r>
      <w:r>
        <w:rPr>
          <w:rStyle w:val="emendace"/>
        </w:rPr>
        <w:t xml:space="preserve">jistého </w:t>
      </w:r>
      <w:r>
        <w:rPr>
          <w:rStyle w:val="pramen"/>
        </w:rPr>
        <w:t xml:space="preserve">gyſteho gyſteho </w:t>
      </w:r>
      <w:r>
        <w:rPr>
          <w:rStyle w:val="Text"/>
        </w:rPr>
        <w:t xml:space="preserve">špalku, až i naposledy přišel do té vsi, ptaje, zdali kto ten špalek přejal. Uslyšev to kovář, jel k tomu lakomci a řekl </w:t>
      </w:r>
      <w:r>
        <w:rPr>
          <w:rStyle w:val="Text"/>
        </w:rPr>
        <w:t xml:space="preserve">jemu: „Ač Buoh dá, zajtra budeš se mnú jísti a mezi tím poptáme mezi súsedy, zdali by kto ten špalek přejal.“ Tu řeč přijal lakomec a čekal až do jitra. Ale kovář té noci kázal napéci tři pecence. V první kázal naklásti umrlčích kostí, </w:t>
      </w:r>
      <w:r>
        <w:rPr>
          <w:rStyle w:val="foliace"/>
        </w:rPr>
        <w:t xml:space="preserve">83v </w:t>
      </w:r>
      <w:r>
        <w:rPr>
          <w:rStyle w:val="Text"/>
        </w:rPr>
        <w:t>v druhý prsti, v</w:t>
      </w:r>
      <w:r>
        <w:rPr>
          <w:rStyle w:val="Text"/>
        </w:rPr>
        <w:t xml:space="preserve"> třetí vložil všecky peníze, kteréž bíše vyrúbal z špalka. Nazajtří, zavolav k sobě lakomce, i řekl jemu: „Aj, toť sem kúpil tyto tři pecence k našemu obědu; vybeřiž sobě z těch tří, který chceš, a jáť sobě druhý schovám a žena má z dětmi třetí.“ Tedy lako</w:t>
      </w:r>
      <w:r>
        <w:rPr>
          <w:rStyle w:val="Text"/>
        </w:rPr>
        <w:t>mec, vzev každý pecnec zvláště v svú ruku, jal se jeho vážiti, který by byl z nich vážnější, až i ten vzel, kterýž bíše pln prsti, najvětčí z nich. Také jal se jeho vážiti, jako prvních dvú. A když se jemu zdál najvážnější, zvolil jej sobě. Vece jemu kovář</w:t>
      </w:r>
      <w:r>
        <w:rPr>
          <w:rStyle w:val="Text"/>
        </w:rPr>
        <w:t xml:space="preserve">: „Milý, ještě jednú i druhé vybeř sobě, aby </w:t>
      </w:r>
      <w:r>
        <w:rPr>
          <w:rStyle w:val="Text"/>
        </w:rPr>
        <w:lastRenderedPageBreak/>
        <w:t>nebyl zklamán.“ A tak že do třetice vybíral a vždy ten sobě ostavil. Uzřev to kovář, že nemúdře vybral, druhý pecnec sobě i své ženě i z dětmi zachoval.</w:t>
      </w:r>
    </w:p>
    <w:p w:rsidR="00B0057E" w:rsidRDefault="009821DA">
      <w:r>
        <w:rPr>
          <w:rStyle w:val="Text"/>
        </w:rPr>
        <w:t xml:space="preserve">Najmilejší! Tento lakomec jest otec náš Adam, jemož </w:t>
      </w:r>
      <w:r>
        <w:rPr>
          <w:rStyle w:val="internipoznamka"/>
        </w:rPr>
        <w:t>v rkp.</w:t>
      </w:r>
      <w:r>
        <w:rPr>
          <w:rStyle w:val="internipoznamka"/>
        </w:rPr>
        <w:t xml:space="preserve"> „gemoz“; Geb. Skloňování s. 477 : v nář. han. jest -o za -u  - OK </w:t>
      </w:r>
      <w:r>
        <w:rPr>
          <w:rStyle w:val="Text"/>
        </w:rPr>
        <w:t xml:space="preserve">nemohl stačiti vešken ráj, kromě jednoho </w:t>
      </w:r>
      <w:r>
        <w:rPr>
          <w:rStyle w:val="emendace"/>
        </w:rPr>
        <w:t xml:space="preserve">jednoho </w:t>
      </w:r>
      <w:r>
        <w:rPr>
          <w:rStyle w:val="pramen"/>
        </w:rPr>
        <w:t xml:space="preserve">gedno </w:t>
      </w:r>
      <w:r>
        <w:rPr>
          <w:rStyle w:val="Text"/>
        </w:rPr>
        <w:t>dřeva maje všecko pod sebú. Jako David dí: „Všecko si podvrhl pod nohy jeho.“ Ale nechtě na tom dosti mieti, chtěl jako některakým boh</w:t>
      </w:r>
      <w:r>
        <w:rPr>
          <w:rStyle w:val="Text"/>
        </w:rPr>
        <w:t xml:space="preserve">em býti, své ženě k libosti, když jabko jedl. Protož veliký poklad mějíše v špalku, to jest v svém těle, kdež mnoho ctností měl </w:t>
      </w:r>
      <w:r>
        <w:rPr>
          <w:rStyle w:val="foliace"/>
        </w:rPr>
        <w:t xml:space="preserve">84r </w:t>
      </w:r>
      <w:r>
        <w:rPr>
          <w:rStyle w:val="Text"/>
        </w:rPr>
        <w:t xml:space="preserve">v stavu nevinnosti. Ale když usnul, to jest když k hříchu přivolil, přišla voda pýchy i lakomství a pojala ten jistý špalek </w:t>
      </w:r>
      <w:r>
        <w:rPr>
          <w:rStyle w:val="Text"/>
        </w:rPr>
        <w:t xml:space="preserve">i s penězi, až i sem i tam v neustavičnosti plaval z jednoho hříchu do druhého. Jako Jeremiáš v svém Pláči dí: „Hříchu dopustil se Jeruzalem, proto neustavičen sem učiněn.“ A netoliko z hříchu do </w:t>
      </w:r>
      <w:r>
        <w:rPr>
          <w:rStyle w:val="emendace"/>
        </w:rPr>
        <w:t xml:space="preserve">do </w:t>
      </w:r>
      <w:r>
        <w:rPr>
          <w:rStyle w:val="pramen"/>
        </w:rPr>
        <w:t xml:space="preserve">d  </w:t>
      </w:r>
      <w:r>
        <w:rPr>
          <w:rStyle w:val="Text"/>
        </w:rPr>
        <w:t>hříchu, ale z nesmrtedlnosti do smrtedlnosti. Potom la</w:t>
      </w:r>
      <w:r>
        <w:rPr>
          <w:rStyle w:val="Text"/>
        </w:rPr>
        <w:t>komec procítiv hledal špalku, to jest Adam v svém potu chleba dobývaje, hledal nevinnosti, jíž nemohl nalézti. Ale kovář, jenž ten jistý špalek i s penězi  nalezl, jest náš milý Pán Ježíš Kristus, o němž David dí: „Ty si skoval denici s sluncem.“ Ale pokla</w:t>
      </w:r>
      <w:r>
        <w:rPr>
          <w:rStyle w:val="Text"/>
        </w:rPr>
        <w:t>d nalezl, když nám svú svatú krví z svého svatého těla nebeské království otevřel. Tří pecenci mohú znamenati tři rozdíly lidské: První, v němžto bíchu umrlčí kosti, jsú mocní tohoto světa, to jest pyšní a hrdí, jenž kakžkoli někdy dobré skutky činí, a vša</w:t>
      </w:r>
      <w:r>
        <w:rPr>
          <w:rStyle w:val="Text"/>
        </w:rPr>
        <w:t xml:space="preserve">k ti jistí skutkové sú suší, neb nemají milosti k Bohu ani k svému bližnímu. Druhý pecnec, v němžto prst bíše, znamenává mudrce toho světa, jenž sú plni země, to jest zemských smyslóv, jako svatý Pavel dí. Třetí pecnec, </w:t>
      </w:r>
      <w:r>
        <w:rPr>
          <w:rStyle w:val="foliace"/>
        </w:rPr>
        <w:t xml:space="preserve">84v </w:t>
      </w:r>
      <w:r>
        <w:rPr>
          <w:rStyle w:val="Text"/>
        </w:rPr>
        <w:t>v němžto peniezi bíchu, jsú dobř</w:t>
      </w:r>
      <w:r>
        <w:rPr>
          <w:rStyle w:val="Text"/>
        </w:rPr>
        <w:t>í křesťané, sprostní a pokorní, jenž se Boha bojí, v nichžto ctnosti přebývají, jakž sú svatý křest přijeli a nebo potom svaté pokání, ač sú po křtu hřešili. O nichž svatý Matěj dí: „Blahoslavení chudí duchem, nebo jich jest království nebeské, jehožto neb</w:t>
      </w:r>
      <w:r>
        <w:rPr>
          <w:rStyle w:val="Text"/>
        </w:rPr>
        <w:t xml:space="preserve">eského </w:t>
      </w:r>
      <w:r>
        <w:rPr>
          <w:rStyle w:val="cizijazyk"/>
        </w:rPr>
        <w:t>etc.</w:t>
      </w:r>
      <w:r>
        <w:rPr>
          <w:rStyle w:val="Text"/>
        </w:rPr>
        <w:t>“</w:t>
      </w:r>
    </w:p>
    <w:p w:rsidR="00B0057E" w:rsidRDefault="00B0057E">
      <w:pPr>
        <w:pStyle w:val="Volnyradek"/>
      </w:pPr>
    </w:p>
    <w:p w:rsidR="00B0057E" w:rsidRDefault="009821DA">
      <w:pPr>
        <w:pStyle w:val="Nadpis"/>
      </w:pPr>
      <w:r>
        <w:rPr>
          <w:rStyle w:val="internipoznamka"/>
        </w:rPr>
        <w:t xml:space="preserve">LXIV </w:t>
      </w:r>
      <w:r>
        <w:rPr>
          <w:rStyle w:val="Text"/>
        </w:rPr>
        <w:t>O jednom, jenž sobě tři přítele učinil</w:t>
      </w:r>
    </w:p>
    <w:p w:rsidR="00B0057E" w:rsidRDefault="009821DA">
      <w:r>
        <w:rPr>
          <w:rStyle w:val="Text"/>
        </w:rPr>
        <w:t>Bíše některaký král, jenž toliko jednoho syna mějíše, jehož velmi milováše. Ten jistý syn, uzřev svój čas, přistúpil k otci i jal se prositi, aby jej v jízdu odpustil, najvíce proto, aby sobě přátel dobyl. Uslyšav král, vece k němu: „Mněť se tvój úmysl vel</w:t>
      </w:r>
      <w:r>
        <w:rPr>
          <w:rStyle w:val="Text"/>
        </w:rPr>
        <w:t>mě dobře líbí, ale hlédaj, by darmo nepracoval!“ Váživ se toho, jede předce. I jezdil po rozličných zemiech plných sedm let, domóv se nevrátiv. A když se dokonalo sedm let, vrátil se k svému otci. Uzřev jej otec, vzradoval se velmi, i vece k němu: „Milý sy</w:t>
      </w:r>
      <w:r>
        <w:rPr>
          <w:rStyle w:val="Text"/>
        </w:rPr>
        <w:t xml:space="preserve">nu, pověz mi, mnoho li přátel máš?“ Vece syn k němu: „Tři přítele mám: prvního více než sám se miluji, druhého tolikéž jako sám se, třetího </w:t>
      </w:r>
      <w:r>
        <w:rPr>
          <w:rStyle w:val="emendace"/>
        </w:rPr>
        <w:t xml:space="preserve">třetího </w:t>
      </w:r>
      <w:r>
        <w:rPr>
          <w:rStyle w:val="pramen"/>
        </w:rPr>
        <w:t xml:space="preserve">Trzetij </w:t>
      </w:r>
      <w:r>
        <w:rPr>
          <w:rStyle w:val="Text"/>
        </w:rPr>
        <w:t xml:space="preserve">méně nežli sám se a málo sem proň učinil.“ Vece k němu král: „Milý synu, dobře jest přátely </w:t>
      </w:r>
      <w:r>
        <w:rPr>
          <w:rStyle w:val="foliace"/>
        </w:rPr>
        <w:t xml:space="preserve">85r </w:t>
      </w:r>
      <w:r>
        <w:rPr>
          <w:rStyle w:val="Text"/>
        </w:rPr>
        <w:t>miet</w:t>
      </w:r>
      <w:r>
        <w:rPr>
          <w:rStyle w:val="Text"/>
        </w:rPr>
        <w:t xml:space="preserve">i, ale před núzí jich pokusiti. Protož radím tobě, aby zabije vepř, vložil jej u pytel, a vezma na se i šel v noci k tomu, ješto jej více nežli se miluješ, a řekl k němu, potluka: Příteli milý! Pohříchu přihodilo mi se, že sem člověka zahubil. Budu li při </w:t>
      </w:r>
      <w:r>
        <w:rPr>
          <w:rStyle w:val="Text"/>
        </w:rPr>
        <w:t xml:space="preserve">jistině popaden, platí mój život. Protožť prosím, pomoz mi z této </w:t>
      </w:r>
      <w:r>
        <w:rPr>
          <w:rStyle w:val="emendace"/>
        </w:rPr>
        <w:t xml:space="preserve">této </w:t>
      </w:r>
      <w:r>
        <w:rPr>
          <w:rStyle w:val="pramen"/>
        </w:rPr>
        <w:t xml:space="preserve">eto </w:t>
      </w:r>
      <w:r>
        <w:rPr>
          <w:rStyle w:val="Text"/>
        </w:rPr>
        <w:t>núze a zachovaj mě při životě a schovaj toto tělo v svém domu</w:t>
      </w:r>
      <w:r>
        <w:rPr>
          <w:rStyle w:val="poznamka"/>
        </w:rPr>
        <w:t>nejisté čtení slova</w:t>
      </w:r>
      <w:r>
        <w:rPr>
          <w:rStyle w:val="Text"/>
        </w:rPr>
        <w:t xml:space="preserve">, ať při něm lapen nebudu. A potom poznáš, který z těch tří bude přítel tvój.“ Odpovědě syn otci: „I </w:t>
      </w:r>
      <w:r>
        <w:rPr>
          <w:rStyle w:val="Text"/>
        </w:rPr>
        <w:t>ovšem, milý pane, ano to dobrá rada.“</w:t>
      </w:r>
    </w:p>
    <w:p w:rsidR="00B0057E" w:rsidRDefault="009821DA">
      <w:r>
        <w:rPr>
          <w:rStyle w:val="Text"/>
        </w:rPr>
        <w:lastRenderedPageBreak/>
        <w:t>A ihned tajně zabiv vepře, vložil v pytel, a vzev na své plece ten jistý pytel, bral se k domu v noci prvního přítele, jehož více nežli se miloval. Přišed tam, jal se tlúci. Uslyšev ten jistý přítel jeho, vstav i otáza</w:t>
      </w:r>
      <w:r>
        <w:rPr>
          <w:rStyle w:val="Text"/>
        </w:rPr>
        <w:t>l jeho, proč by přišel a co by chtěl. Tedy on vece: „Pohříchu přihodilo mi se, že sem zahubil člověka a teď jeho tělo na sobě v pytli nesu. Prosím tebe, pomoz mi z této núze a schovaj toto tělo v svém domu, ať při životě ostanu.“ Uslyšev to přítel najmilej</w:t>
      </w:r>
      <w:r>
        <w:rPr>
          <w:rStyle w:val="Text"/>
        </w:rPr>
        <w:t xml:space="preserve">ší jeho, vece k němu: „Milý, co na mně chceš?  Sám si jeho bez mého potazu zahubil, a sám budeš trpěti; nebo kdyby jej v mém domu nalezli, musil bych sám já trpěti. A však proto, že s’ mi přítel byl a mne více nežli se miloval, na </w:t>
      </w:r>
      <w:r>
        <w:rPr>
          <w:rStyle w:val="foliace"/>
        </w:rPr>
        <w:t xml:space="preserve">85v </w:t>
      </w:r>
      <w:r>
        <w:rPr>
          <w:rStyle w:val="Text"/>
        </w:rPr>
        <w:t>popravu tě provodím a</w:t>
      </w:r>
      <w:r>
        <w:rPr>
          <w:rStyle w:val="Text"/>
        </w:rPr>
        <w:t xml:space="preserve"> tři nebo čtyři lokty plátna tobě dám, aby tě obinuli, když tě budú chtíti odpraviti.“</w:t>
      </w:r>
    </w:p>
    <w:p w:rsidR="00B0057E" w:rsidRDefault="009821DA">
      <w:r>
        <w:rPr>
          <w:rStyle w:val="Text"/>
        </w:rPr>
        <w:t>On uslyšav tu řeč, bral se od něho k druhému příteli, jehož jako se miloval, a takéž tlúkl, prose, aby jemu v núzi pomohl a tělo to jisté v svém domu schoval. Uslyšev to</w:t>
      </w:r>
      <w:r>
        <w:rPr>
          <w:rStyle w:val="Text"/>
        </w:rPr>
        <w:t xml:space="preserve"> druhý přítel, vece k němu: „Milý, zda ty mne mníš takého blázna, abych já chtěl za tě život dáti? Však ty víš, že kdyby u mne to tělo nalezeno bylo, musil bych za to svój život dáti. A však že s’ mne jako se miloval a mój přítel si byl, na popravu tě prov</w:t>
      </w:r>
      <w:r>
        <w:rPr>
          <w:rStyle w:val="Text"/>
        </w:rPr>
        <w:t>odím, a jakž budu moci, tak tě těšiti budu. A přesto nestyšť sobě, však by i tak podlé přirození musil umřéti, poněvadž všickni máme zemřéti.“</w:t>
      </w:r>
    </w:p>
    <w:p w:rsidR="00B0057E" w:rsidRDefault="009821DA">
      <w:r>
        <w:rPr>
          <w:rStyle w:val="Text"/>
        </w:rPr>
        <w:t>Uslyšav tu řeč, bral se opět od něho k třetímu příteli, jehož méně milováše nežli se a málo proň činil. Přišed k jeho dvoru, tlúkl. Tedy on otáza jeho, co by chtěl a proč by přišel. Odpovědě: „Milý příteli, stydím se tebe, nesmímť praviti, neb sem pro tě n</w:t>
      </w:r>
      <w:r>
        <w:rPr>
          <w:rStyle w:val="Text"/>
        </w:rPr>
        <w:t xml:space="preserve">ikdy nic neučinil, a všakť musím pověděti. Pohříchu přihodilo mi se, že sem člověka zahubil a teď jeho tělo u pytli na sobě nosím. Protož prosím tebe, schovaj to tělo v svém domu a zachovaj mne při </w:t>
      </w:r>
      <w:r>
        <w:rPr>
          <w:rStyle w:val="foliace"/>
        </w:rPr>
        <w:t xml:space="preserve">86r </w:t>
      </w:r>
      <w:r>
        <w:rPr>
          <w:rStyle w:val="Text"/>
        </w:rPr>
        <w:t>životě, neb jinak, budu li lapen s tím tělem, mój živo</w:t>
      </w:r>
      <w:r>
        <w:rPr>
          <w:rStyle w:val="Text"/>
        </w:rPr>
        <w:t>t platí.“ Tedy on vece: „Daj mi sem to tělo, já je chci místo tebe na svú plecí nositi, a bude li potřebí, i za tě na smrt jíti.“ A když ten jistý pytel vzel, odvázav jej, nalezl v něm zabitého vepře a toho požil jakožto přítel najmilejší.</w:t>
      </w:r>
    </w:p>
    <w:p w:rsidR="00B0057E" w:rsidRDefault="009821DA">
      <w:r>
        <w:rPr>
          <w:rStyle w:val="Text"/>
        </w:rPr>
        <w:t>Najmilejší! Tent</w:t>
      </w:r>
      <w:r>
        <w:rPr>
          <w:rStyle w:val="Text"/>
        </w:rPr>
        <w:t>o císař jest Otec nebeský. Ale syn jeho jest každý dobrý křesťan, jenž VII let jezdí, dobývaje sobě přátel, to jest všecky své dni, neb sedm dní vešken čas běží. První přítel jest tento svět, jehož mnohý více miluje nežli sám se. Neb mnohokrát člověk dá se</w:t>
      </w:r>
      <w:r>
        <w:rPr>
          <w:rStyle w:val="Text"/>
        </w:rPr>
        <w:t xml:space="preserve"> na smrt pro zboží, aby jeho nabyl, jakožto dóvod toho jest na kupcích i na jiných, kto chce příliš bohatý býti. Ale ten přítel i v najvětčí núzi člověka opustí, když jemu k jeho smrti nic více nedá nežli tři neb čtyři lokty plátna, aby jeho tělo obinuli a</w:t>
      </w:r>
      <w:r>
        <w:rPr>
          <w:rStyle w:val="Text"/>
        </w:rPr>
        <w:t xml:space="preserve"> v zemi pochovali. Protož ktož úfá v toho přítele, blázen jest. Druhý přítel jesti žena a děti a jiní přítelé, jenž v núzi, to jest na smrti, jiným nepomohú, než s pláčem k hrobu </w:t>
      </w:r>
      <w:r>
        <w:rPr>
          <w:rStyle w:val="emendace"/>
        </w:rPr>
        <w:t xml:space="preserve">hrobu </w:t>
      </w:r>
      <w:r>
        <w:rPr>
          <w:rStyle w:val="pramen"/>
        </w:rPr>
        <w:t xml:space="preserve">hobu </w:t>
      </w:r>
      <w:r>
        <w:rPr>
          <w:rStyle w:val="Text"/>
        </w:rPr>
        <w:t>provodí. Ale po malých dnech zapomenú a žena snad jiného pojme a d</w:t>
      </w:r>
      <w:r>
        <w:rPr>
          <w:rStyle w:val="Text"/>
        </w:rPr>
        <w:t xml:space="preserve">ěti se zžení a o zboží se budú vaditi, na otcovu duši nikdy nepomníce. Netřeba písem </w:t>
      </w:r>
      <w:r>
        <w:rPr>
          <w:rStyle w:val="foliace"/>
        </w:rPr>
        <w:t xml:space="preserve">86v </w:t>
      </w:r>
      <w:r>
        <w:rPr>
          <w:rStyle w:val="Text"/>
        </w:rPr>
        <w:t>dovoditi, což očima vidíme a ušima slyšíme, všudy toho pohříchu dosti. Třetí přítel, proňžto něco málo nebo nic činíme, jest Syn Kristus; ten v naší núzi, to jest na s</w:t>
      </w:r>
      <w:r>
        <w:rPr>
          <w:rStyle w:val="Text"/>
        </w:rPr>
        <w:t>mrti, ukáže se jakožto věrný přítel, ač budem želeti, co sme kdy proti němu zavinili, a vděčni budem jeho ohavné smrti, kterúž jest pro nás pro hříšné trpěl, aby nás zbavil věčné smrti a dal nám věčný život. Amen.</w:t>
      </w:r>
    </w:p>
    <w:p w:rsidR="00B0057E" w:rsidRDefault="00B0057E">
      <w:pPr>
        <w:pStyle w:val="Volnyradek"/>
      </w:pPr>
    </w:p>
    <w:p w:rsidR="00B0057E" w:rsidRDefault="009821DA">
      <w:pPr>
        <w:pStyle w:val="Nadpis"/>
      </w:pPr>
      <w:r>
        <w:rPr>
          <w:rStyle w:val="internipoznamka"/>
        </w:rPr>
        <w:lastRenderedPageBreak/>
        <w:t xml:space="preserve">LXV </w:t>
      </w:r>
      <w:r>
        <w:rPr>
          <w:rStyle w:val="Text"/>
        </w:rPr>
        <w:t>O odpraveném</w:t>
      </w:r>
      <w:r>
        <w:rPr>
          <w:rStyle w:val="internipoznamka"/>
        </w:rPr>
        <w:t>Domenica 16 post sancte T</w:t>
      </w:r>
      <w:r>
        <w:rPr>
          <w:rStyle w:val="internipoznamka"/>
        </w:rPr>
        <w:t>rinitatis*</w:t>
      </w:r>
    </w:p>
    <w:p w:rsidR="00B0057E" w:rsidRDefault="009821DA">
      <w:r>
        <w:rPr>
          <w:rStyle w:val="Text"/>
        </w:rPr>
        <w:t>Některaký král byl ustavil za zákon, že když by ktož koli měl zahuben býti nebo odpraven, aby dva trubače z samého jitra před jeho dveřmi trúbila, a ten, ješto měl odpraven býti, měl by oblečen býti v černé rúcho. Stalo se, že ten jistý král uči</w:t>
      </w:r>
      <w:r>
        <w:rPr>
          <w:rStyle w:val="Text"/>
        </w:rPr>
        <w:t>nil veliké hody, kázal, aby chudý, bohatý zván byl na ty jisté hody. A když všickni syti byli, podlé obyčeje přišli hudci, pištci i herci s rozličnými stroji a tu své mistrovstvo ukazujíce. To vidúce i slyšíce všickni kvašené, velikú radost mějíchu. A když</w:t>
      </w:r>
      <w:r>
        <w:rPr>
          <w:rStyle w:val="Text"/>
        </w:rPr>
        <w:t xml:space="preserve"> se tak radováchu, král sedíše, svěsiv hlavu, nic nejeda a častokrát mezi krměmi tak sedě plakáše. Uzřevše to knížata i jiní kvašené, zamútili sú se velmě, a zavolavše k sobě bratra králova, jenž před stoly chodíše, hostí pobízeje, řekli k němu: „Milý, co </w:t>
      </w:r>
      <w:r>
        <w:rPr>
          <w:rStyle w:val="Text"/>
        </w:rPr>
        <w:t xml:space="preserve">jest </w:t>
      </w:r>
      <w:r>
        <w:rPr>
          <w:rStyle w:val="foliace"/>
        </w:rPr>
        <w:t xml:space="preserve">87r </w:t>
      </w:r>
      <w:r>
        <w:rPr>
          <w:rStyle w:val="Text"/>
        </w:rPr>
        <w:t>to, že náš milý pan král, velmi nás ctil, ale sám</w:t>
      </w:r>
      <w:r>
        <w:rPr>
          <w:rStyle w:val="Text"/>
          <w:rFonts w:eastAsia="Arial Unicode MS"/>
        </w:rPr>
        <w:t xml:space="preserve"> </w:t>
      </w:r>
      <w:r>
        <w:rPr>
          <w:rStyle w:val="Text"/>
        </w:rPr>
        <w:t>smuten jest a nevíme, proč jest to. Prosíme tebe, zvěz na Jeho Milosti, proč jest smuten. Bylo li by, že by kto z nás Jeho Milosti něco nelibého učinil, hotovi sme všickni i každý z nás Jeho Milost</w:t>
      </w:r>
      <w:r>
        <w:rPr>
          <w:rStyle w:val="Text"/>
        </w:rPr>
        <w:t>i odbyti podlé jeho vóle.“</w:t>
      </w:r>
    </w:p>
    <w:p w:rsidR="00B0057E" w:rsidRDefault="009821DA">
      <w:r>
        <w:rPr>
          <w:rStyle w:val="Text"/>
        </w:rPr>
        <w:t>Uslyšav tu řeč bratr králóv, přišed k králi i jal se jeho</w:t>
      </w:r>
      <w:r>
        <w:rPr>
          <w:rStyle w:val="Text"/>
          <w:rFonts w:eastAsia="Arial Unicode MS"/>
        </w:rPr>
        <w:t xml:space="preserve"> </w:t>
      </w:r>
      <w:r>
        <w:rPr>
          <w:rStyle w:val="Text"/>
        </w:rPr>
        <w:t>tázati, proč by tak velmě v takém kvasu smuten byl. Vece jemu král: „Milý bratře, až Buoh dá, zajtra v prvú hodinu dámť odpověd tobě.“</w:t>
      </w:r>
    </w:p>
    <w:p w:rsidR="00B0057E" w:rsidRDefault="009821DA">
      <w:r>
        <w:rPr>
          <w:rStyle w:val="Text"/>
        </w:rPr>
        <w:t>Tedy nazajtří král, když dnělo, posl</w:t>
      </w:r>
      <w:r>
        <w:rPr>
          <w:rStyle w:val="Text"/>
        </w:rPr>
        <w:t>al dva trubače a řekl jim: „Přikazuji vám pod milostí, abyšte ihned šli</w:t>
      </w:r>
      <w:r>
        <w:rPr>
          <w:rStyle w:val="Text"/>
          <w:rFonts w:eastAsia="Arial Unicode MS"/>
        </w:rPr>
        <w:t xml:space="preserve"> </w:t>
      </w:r>
      <w:r>
        <w:rPr>
          <w:rStyle w:val="Text"/>
        </w:rPr>
        <w:t>před dveře bratra mého a trúbili.“ Oni odšedše, jali se trúbiti, tak jakž jim král přikázal. Uslyševše dvořené královy trubače, ihned šedše tam, bratra králova ihned v černé rúcho oble</w:t>
      </w:r>
      <w:r>
        <w:rPr>
          <w:rStyle w:val="Text"/>
        </w:rPr>
        <w:t>kli a před krále přivedli, postavivše okolo něho čtyři muže oděné s nahými mečmi, jednoho na pravici, druhého na levici, třetího napřed a čtvrtého nazad.</w:t>
      </w:r>
    </w:p>
    <w:p w:rsidR="00B0057E" w:rsidRDefault="009821DA">
      <w:r>
        <w:rPr>
          <w:rStyle w:val="Text"/>
        </w:rPr>
        <w:t>A když se to stalo, vece k němu král: „Bratře, buď vesel!“ Odpovědě bratr: „Ó milý pane, kterak mohu v</w:t>
      </w:r>
      <w:r>
        <w:rPr>
          <w:rStyle w:val="Text"/>
        </w:rPr>
        <w:t xml:space="preserve">esel býti, maje tolikú hrózu okolo sebe se všech strán?“ Vece k němu král: „Ty se bojíš čtyř mečóv, a nemóžeš </w:t>
      </w:r>
      <w:r>
        <w:rPr>
          <w:rStyle w:val="internipoznamka"/>
        </w:rPr>
        <w:t xml:space="preserve">v rkp. „ne/moſſeſs“ - OK </w:t>
      </w:r>
      <w:r>
        <w:rPr>
          <w:rStyle w:val="Text"/>
        </w:rPr>
        <w:t>vesel býti. A mně si</w:t>
      </w:r>
      <w:r>
        <w:rPr>
          <w:rStyle w:val="Text"/>
          <w:rFonts w:eastAsia="Arial Unicode MS"/>
        </w:rPr>
        <w:t xml:space="preserve"> </w:t>
      </w:r>
      <w:r>
        <w:rPr>
          <w:rStyle w:val="Text"/>
        </w:rPr>
        <w:t xml:space="preserve">za zlé měl, že sem já smuten byl, maje okolo sebe netoliko čtyři, </w:t>
      </w:r>
      <w:r>
        <w:rPr>
          <w:rStyle w:val="foliace"/>
        </w:rPr>
        <w:t xml:space="preserve">87v </w:t>
      </w:r>
      <w:r>
        <w:rPr>
          <w:rStyle w:val="Text"/>
        </w:rPr>
        <w:t>ale i tisíc a ještě více.“</w:t>
      </w:r>
    </w:p>
    <w:p w:rsidR="00B0057E" w:rsidRDefault="009821DA">
      <w:r>
        <w:rPr>
          <w:rStyle w:val="Text"/>
        </w:rPr>
        <w:t>Naj</w:t>
      </w:r>
      <w:r>
        <w:rPr>
          <w:rStyle w:val="Text"/>
        </w:rPr>
        <w:t>milejší! Tento král móž řečen býti každý dobrý křesťan, jenž má kralovati nad svými smysly. Trubači sú</w:t>
      </w:r>
      <w:r>
        <w:rPr>
          <w:rStyle w:val="Text"/>
          <w:rFonts w:eastAsia="Arial Unicode MS"/>
        </w:rPr>
        <w:t xml:space="preserve"> </w:t>
      </w:r>
      <w:r>
        <w:rPr>
          <w:rStyle w:val="Text"/>
        </w:rPr>
        <w:t xml:space="preserve">smrt tělesná a súdný den. Ti na každý den mají trúbiti nám přede dveřmi </w:t>
      </w:r>
      <w:r>
        <w:rPr>
          <w:rStyle w:val="emendace"/>
        </w:rPr>
        <w:t xml:space="preserve">dveřmi </w:t>
      </w:r>
      <w:r>
        <w:rPr>
          <w:rStyle w:val="pramen"/>
        </w:rPr>
        <w:t xml:space="preserve">dwrzmi </w:t>
      </w:r>
      <w:r>
        <w:rPr>
          <w:rStyle w:val="Text"/>
        </w:rPr>
        <w:t>srdce našeho, jako sú trúbili svatému Jeronymovi, jako sám praví: „</w:t>
      </w:r>
      <w:r>
        <w:rPr>
          <w:rStyle w:val="Text"/>
        </w:rPr>
        <w:t>Jím li, pím li, nebo co koli jiného činím, zdá mi se, že vždy v uších mých zní trúba ta, to jest hlas anjelský, když křiknú: Vstaňte, mrtví,</w:t>
      </w:r>
      <w:r>
        <w:rPr>
          <w:rStyle w:val="Text"/>
          <w:rFonts w:eastAsia="Arial Unicode MS"/>
        </w:rPr>
        <w:t xml:space="preserve"> </w:t>
      </w:r>
      <w:r>
        <w:rPr>
          <w:rStyle w:val="Text"/>
        </w:rPr>
        <w:t>k súdu poďte!“ Také máme se obléci v černé rúcho, to jest složíce všecky chlipnosti tělesné i rozkoši tohoto světa,</w:t>
      </w:r>
      <w:r>
        <w:rPr>
          <w:rStyle w:val="Text"/>
        </w:rPr>
        <w:t xml:space="preserve"> mysliti máme na smrt, že vždy umřéti máme, ale nevíme kdy, ráno li, večer li, dnes li, čili zajtra. Nebo nic není jistčího </w:t>
      </w:r>
      <w:r>
        <w:rPr>
          <w:rStyle w:val="internipoznamka"/>
        </w:rPr>
        <w:t xml:space="preserve">GebSlov na VW - OK </w:t>
      </w:r>
      <w:r>
        <w:rPr>
          <w:rStyle w:val="Text"/>
        </w:rPr>
        <w:t>smrti a nic nejistčího nežli hodina smrti, najvíce proto, neb nevíme, hodni li sme milosti boží čili nenávisti bo</w:t>
      </w:r>
      <w:r>
        <w:rPr>
          <w:rStyle w:val="Text"/>
        </w:rPr>
        <w:t>ží. Také máš pomnieti a mieti čtyři katy na paměti, to jest pekelnú horkost, studenost a červ věčný, a najvíc máš se lekati strachu ďábelského a prositi milého Boha s Davidem, aby tě ráčil jeho zbaviti, řka: „Hospodine, od strachu nepřítele vydři duši mú.“</w:t>
      </w:r>
      <w:r>
        <w:rPr>
          <w:rStyle w:val="Text"/>
        </w:rPr>
        <w:t xml:space="preserve"> Protož bratr tvój, to jest tělesnost tvá, bude li tebe tázati, proč si tak smuten na duši, všecky tyto hruozy jemu před očima postav, a tak bezpečně na </w:t>
      </w:r>
      <w:r>
        <w:rPr>
          <w:rStyle w:val="foliace"/>
        </w:rPr>
        <w:t xml:space="preserve">88r </w:t>
      </w:r>
      <w:r>
        <w:rPr>
          <w:rStyle w:val="Text"/>
        </w:rPr>
        <w:t>smrt i na súd puojdeš a potom věčného života dojdeš.</w:t>
      </w:r>
    </w:p>
    <w:p w:rsidR="00B0057E" w:rsidRDefault="00B0057E">
      <w:pPr>
        <w:pStyle w:val="Volnyradek"/>
      </w:pPr>
    </w:p>
    <w:p w:rsidR="00B0057E" w:rsidRDefault="009821DA">
      <w:pPr>
        <w:pStyle w:val="Nadpis"/>
      </w:pPr>
      <w:r>
        <w:rPr>
          <w:rStyle w:val="internipoznamka"/>
        </w:rPr>
        <w:t xml:space="preserve">LXVI </w:t>
      </w:r>
      <w:r>
        <w:rPr>
          <w:rStyle w:val="Text"/>
        </w:rPr>
        <w:t>O slepém</w:t>
      </w:r>
      <w:r>
        <w:rPr>
          <w:rStyle w:val="internipoznamka"/>
        </w:rPr>
        <w:t>Ad penitenciam*</w:t>
      </w:r>
    </w:p>
    <w:p w:rsidR="00B0057E" w:rsidRDefault="009821DA">
      <w:r>
        <w:rPr>
          <w:rStyle w:val="Text"/>
        </w:rPr>
        <w:t xml:space="preserve">Quintillus když </w:t>
      </w:r>
      <w:r>
        <w:rPr>
          <w:rStyle w:val="Text"/>
        </w:rPr>
        <w:t xml:space="preserve">kralováše, byl za zákon ustavil, aby každý slepý po všem jeho království sto šelinkóv měl a na to se živil. Stalo se, že tří nebo dobře čtyři tovařiší </w:t>
      </w:r>
      <w:r>
        <w:rPr>
          <w:rStyle w:val="internipoznamka"/>
        </w:rPr>
        <w:t xml:space="preserve">“towarziſſij“ - Geb. III s. 401: pl. nom. podle host, i-kmenů: tovařišie - OK </w:t>
      </w:r>
      <w:r>
        <w:rPr>
          <w:rStyle w:val="Text"/>
        </w:rPr>
        <w:t>přišli do jednoho města k j</w:t>
      </w:r>
      <w:r>
        <w:rPr>
          <w:rStyle w:val="Text"/>
        </w:rPr>
        <w:t xml:space="preserve">ednomu hospodáři a tu veliké peníze utratili, a nadto ještě velmi se zdlužili. A když neměli čím platiti, hospodář ten jistý zjímav je, vsázel je u vězení a přisáhl, že odtud nevyndú, jeliž najmenší dluh zaplatí. Tedy jeden z nich vece a dal jim radu, aby </w:t>
      </w:r>
      <w:r>
        <w:rPr>
          <w:rStyle w:val="Text"/>
        </w:rPr>
        <w:t>losy metali, kterémuž by z nich oči vyvrhli, aby ten šel k králi a prosil, aby jemu těch sto šilinkóv dáno bylo podlé vyrčení králova. A když losy metali, dostalo se na toho, jenž radu bíše vydal. A ihned tovařiší jeho nic nepomeškavše oči jemu vyvrhli. Po</w:t>
      </w:r>
      <w:r>
        <w:rPr>
          <w:rStyle w:val="Text"/>
        </w:rPr>
        <w:t xml:space="preserve">tom veden byl k královu dvoru. A když tam přišel, jal se tlúci. Zatím přišed vrátný, pilně naň vzhlédl, jemu vece: „Milý, zle královu zákonu rozumíš. Zákon králóv ustaven jest pro slepé od přirození nebo z nemoci a nebo také pro starost nebo </w:t>
      </w:r>
      <w:r>
        <w:rPr>
          <w:rStyle w:val="doplnenytext"/>
        </w:rPr>
        <w:t xml:space="preserve">z </w:t>
      </w:r>
      <w:r>
        <w:rPr>
          <w:rStyle w:val="poznamka"/>
        </w:rPr>
        <w:t>doplněno pod</w:t>
      </w:r>
      <w:r>
        <w:rPr>
          <w:rStyle w:val="poznamka"/>
        </w:rPr>
        <w:t xml:space="preserve">le rkp. GestaB, GestaU </w:t>
      </w:r>
      <w:r>
        <w:rPr>
          <w:rStyle w:val="Text"/>
        </w:rPr>
        <w:t>kterakéhož koli přepuštění božího. Ale ty nedávno měl si krásné čisté oči,</w:t>
      </w:r>
      <w:r>
        <w:rPr>
          <w:rStyle w:val="Text"/>
          <w:rFonts w:eastAsia="Arial Unicode MS"/>
        </w:rPr>
        <w:t xml:space="preserve"> </w:t>
      </w:r>
      <w:r>
        <w:rPr>
          <w:rStyle w:val="Text"/>
        </w:rPr>
        <w:t xml:space="preserve">ale v krčmě s’ je propil. </w:t>
      </w:r>
      <w:r>
        <w:rPr>
          <w:rStyle w:val="foliace"/>
        </w:rPr>
        <w:t xml:space="preserve">88v </w:t>
      </w:r>
      <w:r>
        <w:rPr>
          <w:rStyle w:val="Text"/>
        </w:rPr>
        <w:t>Protož opatř svú věc jinak, neb od krále nic nebudeš mieti.“</w:t>
      </w:r>
    </w:p>
    <w:p w:rsidR="00B0057E" w:rsidRDefault="009821DA">
      <w:r>
        <w:rPr>
          <w:rStyle w:val="Text"/>
        </w:rPr>
        <w:t xml:space="preserve">Najmilejší! Tento král jest Pán náš Ježíš Kristus, jenž taký zákon </w:t>
      </w:r>
      <w:r>
        <w:rPr>
          <w:rStyle w:val="Text"/>
        </w:rPr>
        <w:t xml:space="preserve">vydal, aby každý slepý z královy komory na svú potřebu sto šilinkóv </w:t>
      </w:r>
      <w:r>
        <w:rPr>
          <w:rStyle w:val="emendace"/>
        </w:rPr>
        <w:t xml:space="preserve">šilinkóv </w:t>
      </w:r>
      <w:r>
        <w:rPr>
          <w:rStyle w:val="pramen"/>
        </w:rPr>
        <w:t xml:space="preserve">ſſilnikow </w:t>
      </w:r>
      <w:r>
        <w:rPr>
          <w:rStyle w:val="Text"/>
        </w:rPr>
        <w:t xml:space="preserve">měl, to jest každý člověk, jenž poražen jest nemocí, chudobú nebo protivenstvím </w:t>
      </w:r>
      <w:r>
        <w:rPr>
          <w:rStyle w:val="emendace"/>
        </w:rPr>
        <w:t xml:space="preserve">protivenstvím </w:t>
      </w:r>
      <w:r>
        <w:rPr>
          <w:rStyle w:val="pramen"/>
        </w:rPr>
        <w:t xml:space="preserve">protiwenſtim </w:t>
      </w:r>
      <w:r>
        <w:rPr>
          <w:rStyle w:val="Text"/>
        </w:rPr>
        <w:t xml:space="preserve">a míle trpí. Sto šilinkóv, to jest: věčný život má od Pána </w:t>
      </w:r>
      <w:r>
        <w:rPr>
          <w:rStyle w:val="Text"/>
        </w:rPr>
        <w:t>Buoha, věčného krále, mieti, jakož svatý Jakub dí: „Blažený muž jest, jenž trpí protivenství i jiná pokušení;</w:t>
      </w:r>
      <w:r>
        <w:rPr>
          <w:rStyle w:val="Text"/>
          <w:rFonts w:eastAsia="Arial Unicode MS"/>
        </w:rPr>
        <w:t xml:space="preserve"> </w:t>
      </w:r>
      <w:r>
        <w:rPr>
          <w:rStyle w:val="Text"/>
        </w:rPr>
        <w:t xml:space="preserve">nebo když pokúšen bude a setrvá, přijme korunu věčného života.“ Ale tovařiší, jenž do krčmy vedú, jsú zlé tovařistvo, jimž krčmář, to jest ďábel, </w:t>
      </w:r>
      <w:r>
        <w:rPr>
          <w:rStyle w:val="Text"/>
        </w:rPr>
        <w:t>víno, to jest zboží a rozkoš tohoto světa, šenkuje. Tací pitelové a ztrávníci ďáblovi oslepeni bývají hříchem a svú zlú libostí, že</w:t>
      </w:r>
      <w:r>
        <w:rPr>
          <w:rStyle w:val="Text"/>
          <w:rFonts w:eastAsia="Arial Unicode MS"/>
        </w:rPr>
        <w:t xml:space="preserve"> </w:t>
      </w:r>
      <w:r>
        <w:rPr>
          <w:rStyle w:val="Text"/>
        </w:rPr>
        <w:t>Boha nemohú viděti ani mrzkosti hřícha, a proto v své slepotě ostanú pravým súdem božím, leč Pán Buoh z své veliké dobroty ď</w:t>
      </w:r>
      <w:r>
        <w:rPr>
          <w:rStyle w:val="Text"/>
        </w:rPr>
        <w:t>áblu z hrdla je vytrhne, jako svatú Maří Majdalenu a lotra na kříži, Matěje na cle a mnoho jiných.</w:t>
      </w:r>
    </w:p>
    <w:p w:rsidR="00B0057E" w:rsidRDefault="00B0057E">
      <w:pPr>
        <w:pStyle w:val="Volnyradek"/>
      </w:pPr>
    </w:p>
    <w:p w:rsidR="00B0057E" w:rsidRDefault="009821DA">
      <w:pPr>
        <w:pStyle w:val="Nadpis"/>
      </w:pPr>
      <w:r>
        <w:rPr>
          <w:rStyle w:val="internipoznamka"/>
        </w:rPr>
        <w:t xml:space="preserve">LXVII </w:t>
      </w:r>
      <w:r>
        <w:rPr>
          <w:rStyle w:val="Text"/>
        </w:rPr>
        <w:t>O jednom bláznu</w:t>
      </w:r>
    </w:p>
    <w:p w:rsidR="00B0057E" w:rsidRDefault="009821DA">
      <w:r>
        <w:rPr>
          <w:rStyle w:val="Text"/>
        </w:rPr>
        <w:t xml:space="preserve">Burelianus </w:t>
      </w:r>
      <w:r>
        <w:rPr>
          <w:rStyle w:val="internipoznamka"/>
        </w:rPr>
        <w:t xml:space="preserve">GestaB: Aurelianus - OK </w:t>
      </w:r>
      <w:r>
        <w:rPr>
          <w:rStyle w:val="Text"/>
        </w:rPr>
        <w:t xml:space="preserve">když kraloval v Římě mocný velmě, ten mějíše jednoho syna, jehož velmě milováše. Tedy </w:t>
      </w:r>
      <w:r>
        <w:rPr>
          <w:rStyle w:val="foliace"/>
        </w:rPr>
        <w:t xml:space="preserve">89r </w:t>
      </w:r>
      <w:r>
        <w:rPr>
          <w:rStyle w:val="Text"/>
        </w:rPr>
        <w:t>když umřé</w:t>
      </w:r>
      <w:r>
        <w:rPr>
          <w:rStyle w:val="Text"/>
        </w:rPr>
        <w:t>ti měl, zavolal svého syna a řekl jemu: „Milý synu mój! Jedno jablko zlaté mám velmě drahé a tobě je dávám pod takú úmluvú, aby ihned po mé smrti jel v jízdu po mnohých království</w:t>
      </w:r>
      <w:r>
        <w:rPr>
          <w:rStyle w:val="internipoznamka"/>
        </w:rPr>
        <w:t>lok. pl. -í; Geb. III. Skloňování s. 170 - OK</w:t>
      </w:r>
      <w:r>
        <w:rPr>
          <w:rStyle w:val="Text"/>
        </w:rPr>
        <w:t xml:space="preserve">, po hradích </w:t>
      </w:r>
      <w:r>
        <w:rPr>
          <w:rStyle w:val="internipoznamka"/>
        </w:rPr>
        <w:t>lok. pl. -iech, ích</w:t>
      </w:r>
      <w:r>
        <w:rPr>
          <w:rStyle w:val="internipoznamka"/>
        </w:rPr>
        <w:t xml:space="preserve">; Geb. III. Skloňování s. 20nn. - OK </w:t>
      </w:r>
      <w:r>
        <w:rPr>
          <w:rStyle w:val="Text"/>
        </w:rPr>
        <w:t>i po městech, a kdež najvětčího blázna najdeš, daj jemu to zlaté jablko.“ Uslyšev tu řeč královic mladý, slíbil otci svú víru i čest, že to chce rád učiniti.</w:t>
      </w:r>
    </w:p>
    <w:p w:rsidR="00B0057E" w:rsidRDefault="009821DA">
      <w:pPr>
        <w:rPr>
          <w:rFonts w:eastAsia="Arial Unicode MS"/>
        </w:rPr>
      </w:pPr>
      <w:r>
        <w:rPr>
          <w:rStyle w:val="Text"/>
        </w:rPr>
        <w:t>Po maléj chvíli král svú duši pustil a syn se v jízdu vypravi</w:t>
      </w:r>
      <w:r>
        <w:rPr>
          <w:rStyle w:val="Text"/>
        </w:rPr>
        <w:t xml:space="preserve">l. Vypraviv se jal se jezditi po mnohých krajinách, hradích i městech. Naposledy přijel do jednoho království, v němžto vnově krále volili bíchu s velikú slavností. On uzřev to, je se tázati, který by obyčej měli v tom volení, </w:t>
      </w:r>
      <w:r>
        <w:rPr>
          <w:rStyle w:val="Text"/>
        </w:rPr>
        <w:lastRenderedPageBreak/>
        <w:t>dědice li po smrti otcově čil</w:t>
      </w:r>
      <w:r>
        <w:rPr>
          <w:rStyle w:val="Text"/>
        </w:rPr>
        <w:t>i jiného. Odpověděli jemu řkúce: „Obyčej tohoto království jest, že na každé léto krále zemené sobě volé, koho chtí, a ten má moc plnú rozkazovati jim, jakž ráčí, a oni jeho mají ve všem poslú</w:t>
      </w:r>
      <w:r>
        <w:rPr>
          <w:rStyle w:val="Text"/>
          <w:rFonts w:eastAsia="Arial Unicode MS"/>
        </w:rPr>
        <w:t>chati jakožto mocného krále. Ale když se tak rok skoná, oblúpí j</w:t>
      </w:r>
      <w:r>
        <w:rPr>
          <w:rStyle w:val="Text"/>
          <w:rFonts w:eastAsia="Arial Unicode MS"/>
        </w:rPr>
        <w:t xml:space="preserve">eho ze všeho zboží i cti jeho zbaví a naha čistova niti </w:t>
      </w:r>
      <w:r>
        <w:rPr>
          <w:rStyle w:val="internipoznamka"/>
          <w:rFonts w:eastAsia="Arial Unicode MS"/>
        </w:rPr>
        <w:t xml:space="preserve">Geb. SlovStč: vedle „čist“ vyvinul se tu také tvar „čistov“, „čistov niti“ - OK </w:t>
      </w:r>
      <w:r>
        <w:rPr>
          <w:rStyle w:val="Text"/>
          <w:rFonts w:eastAsia="Arial Unicode MS"/>
        </w:rPr>
        <w:t>na púšť pošlí, kdežto zimú a hladem má hanebně umřéti.</w:t>
      </w:r>
      <w:r>
        <w:rPr>
          <w:rStyle w:val="Text"/>
        </w:rPr>
        <w:t>“</w:t>
      </w:r>
    </w:p>
    <w:p w:rsidR="00B0057E" w:rsidRDefault="009821DA">
      <w:r>
        <w:rPr>
          <w:rStyle w:val="Text"/>
        </w:rPr>
        <w:t>Uslyšev to královic, uzřel krále vnově voleného, an</w:t>
      </w:r>
      <w:r>
        <w:rPr>
          <w:rStyle w:val="Text"/>
          <w:rFonts w:eastAsia="Arial Unicode MS"/>
        </w:rPr>
        <w:t xml:space="preserve"> </w:t>
      </w:r>
      <w:r>
        <w:rPr>
          <w:rStyle w:val="Text"/>
        </w:rPr>
        <w:t xml:space="preserve">velmi vesel </w:t>
      </w:r>
      <w:r>
        <w:rPr>
          <w:rStyle w:val="Text"/>
        </w:rPr>
        <w:t xml:space="preserve">a směje se. Jal se v svém srdci mysliti a řka: „Byl sem </w:t>
      </w:r>
      <w:r>
        <w:rPr>
          <w:rStyle w:val="foliace"/>
        </w:rPr>
        <w:t xml:space="preserve">89v </w:t>
      </w:r>
      <w:r>
        <w:rPr>
          <w:rStyle w:val="Text"/>
        </w:rPr>
        <w:t>v mnohých krajinách a královstvích, nikdež sem neviděl tak přirozeného blázna jako tohoto krále; tomu dobře budu moci toto jablko dáti.“ A přistúpiv k králi vece: „Žádný králi! Otec mój, dříve než</w:t>
      </w:r>
      <w:r>
        <w:rPr>
          <w:rStyle w:val="Text"/>
        </w:rPr>
        <w:t>li s tohoto světa sšel,</w:t>
      </w:r>
      <w:r>
        <w:rPr>
          <w:rStyle w:val="Text"/>
          <w:rFonts w:eastAsia="Arial Unicode MS"/>
        </w:rPr>
        <w:t xml:space="preserve"> </w:t>
      </w:r>
      <w:r>
        <w:rPr>
          <w:rStyle w:val="Text"/>
        </w:rPr>
        <w:t>přikázal mi, abych toto zlaté jablko tobě dal.“ I poda jeho králi. I vece král: „Milý, pověz mi toho příčinu, že mi kázal toto jablko dáti, když sem jeho neznal, ani on mne, ani sem jemu toho zaslúžil?“ Vece královic: „Pane i králi,</w:t>
      </w:r>
      <w:r>
        <w:rPr>
          <w:rStyle w:val="Text"/>
        </w:rPr>
        <w:t xml:space="preserve"> rač věděti, že tobě jeho zvláště i zjevně nedal, ale přikázal</w:t>
      </w:r>
      <w:r>
        <w:rPr>
          <w:rStyle w:val="Text"/>
          <w:rFonts w:eastAsia="Arial Unicode MS"/>
        </w:rPr>
        <w:t xml:space="preserve"> </w:t>
      </w:r>
      <w:r>
        <w:rPr>
          <w:rStyle w:val="Text"/>
        </w:rPr>
        <w:t>mi, kde bych na všem světě nalezl najvětšího blázna, tomu abych jablko dal. A již jest tomu drahná chvíle, jakž jezdím po rozličných krajinách, hradích i městech, a mnoho sem bláznóv viděl, ale</w:t>
      </w:r>
      <w:r>
        <w:rPr>
          <w:rStyle w:val="Text"/>
        </w:rPr>
        <w:t xml:space="preserve"> tak přirozeného blázna nikdež sem neviděl, jako ty si. A protož z přikázaní otce mého dal</w:t>
      </w:r>
      <w:r>
        <w:rPr>
          <w:rStyle w:val="Text"/>
          <w:rFonts w:eastAsia="Arial Unicode MS"/>
        </w:rPr>
        <w:t xml:space="preserve"> </w:t>
      </w:r>
      <w:r>
        <w:rPr>
          <w:rStyle w:val="Text"/>
        </w:rPr>
        <w:t>sem tobě to jablko.“ Vece král: „Milý, pověz mi, proč ty mě tak za přirozeného blázna máš?“ Odpovědě jemu královic: „Kterak móž větčí bláznovství býti, nežli když ty</w:t>
      </w:r>
      <w:r>
        <w:rPr>
          <w:rStyle w:val="Text"/>
        </w:rPr>
        <w:t xml:space="preserve"> víš, jakž se rok dokoná, že máš ze všeho vysazen býti a obnažen, a k tomu na púšť poslán máš býti a tam</w:t>
      </w:r>
      <w:r>
        <w:rPr>
          <w:rStyle w:val="Text"/>
          <w:rFonts w:eastAsia="Arial Unicode MS"/>
        </w:rPr>
        <w:t xml:space="preserve"> </w:t>
      </w:r>
      <w:r>
        <w:rPr>
          <w:rStyle w:val="Text"/>
        </w:rPr>
        <w:t xml:space="preserve">hanebně umřéti? A přesto ty, dobře věda to, přijal s’ toto království, </w:t>
      </w:r>
      <w:r>
        <w:rPr>
          <w:rStyle w:val="foliace"/>
        </w:rPr>
        <w:t xml:space="preserve">90r </w:t>
      </w:r>
      <w:r>
        <w:rPr>
          <w:rStyle w:val="Text"/>
        </w:rPr>
        <w:t xml:space="preserve">raduješ se, jako by víc králem měl býti. A proto mám za to, že si přirozený </w:t>
      </w:r>
      <w:r>
        <w:rPr>
          <w:rStyle w:val="Text"/>
        </w:rPr>
        <w:t xml:space="preserve">blázen, i dalť sem jabko podlé přikázaní otce </w:t>
      </w:r>
      <w:r>
        <w:rPr>
          <w:rStyle w:val="emendace"/>
        </w:rPr>
        <w:t xml:space="preserve">otce </w:t>
      </w:r>
      <w:r>
        <w:rPr>
          <w:rStyle w:val="pramen"/>
        </w:rPr>
        <w:t xml:space="preserve">otcz </w:t>
      </w:r>
      <w:r>
        <w:rPr>
          <w:rStyle w:val="Text"/>
        </w:rPr>
        <w:t>mého.“ Vece král: „Požehnaná hodina ta buď, v nížto si ke mně přišel a toto jabko dal, nebo mi stane za všeckno království mé!“ A ihned potom víc toho léta, dokudž kraloval, na každý den zlato i stříb</w:t>
      </w:r>
      <w:r>
        <w:rPr>
          <w:rStyle w:val="Text"/>
        </w:rPr>
        <w:t>ro, obilé, víno i olej i jinú špíži na tu púšť slal, jako by měl tam za tři sta let s svú se vší čeledí potřebu mieti. A když se rok dokonal a on ze všeho vyveden byl i obnažen, potom poslán na púšť, kdežto plnú potřebu nalezl až do své smrti.</w:t>
      </w:r>
    </w:p>
    <w:p w:rsidR="00B0057E" w:rsidRDefault="009821DA">
      <w:r>
        <w:rPr>
          <w:rStyle w:val="Text"/>
        </w:rPr>
        <w:t xml:space="preserve">Najmilejší! </w:t>
      </w:r>
      <w:r>
        <w:rPr>
          <w:rStyle w:val="Text"/>
        </w:rPr>
        <w:t>Tento král jest Otec nebeský. Ale Syn jeho jediný jest Pán náš Ježíš Kristus, jenž dává zlaté jablko</w:t>
      </w:r>
      <w:r>
        <w:rPr>
          <w:rStyle w:val="emendace"/>
        </w:rPr>
        <w:t xml:space="preserve">jablko </w:t>
      </w:r>
      <w:r>
        <w:rPr>
          <w:rStyle w:val="pramen"/>
        </w:rPr>
        <w:t>yabklo</w:t>
      </w:r>
      <w:r>
        <w:rPr>
          <w:rStyle w:val="Text"/>
        </w:rPr>
        <w:t xml:space="preserve">. Znamenává okrúhlý svět, kterýž </w:t>
      </w:r>
      <w:r>
        <w:rPr>
          <w:rStyle w:val="emendace"/>
        </w:rPr>
        <w:t xml:space="preserve">kterýž </w:t>
      </w:r>
      <w:r>
        <w:rPr>
          <w:rStyle w:val="pramen"/>
        </w:rPr>
        <w:t xml:space="preserve">kterez </w:t>
      </w:r>
      <w:r>
        <w:rPr>
          <w:rStyle w:val="Text"/>
        </w:rPr>
        <w:t>dává Buoh najvětšímu bláznu, to jest člověku. Nebo mezi zvířaty není větčího blázna nežli člověk</w:t>
      </w:r>
      <w:r>
        <w:rPr>
          <w:rStyle w:val="Text"/>
        </w:rPr>
        <w:t xml:space="preserve">, jakož David dí: „Člověk, když ve cti bíše, nechtil </w:t>
      </w:r>
      <w:r>
        <w:rPr>
          <w:rStyle w:val="hyperlemma"/>
        </w:rPr>
        <w:t xml:space="preserve">chtieti </w:t>
      </w:r>
      <w:r>
        <w:rPr>
          <w:rStyle w:val="internipoznamka"/>
        </w:rPr>
        <w:t xml:space="preserve">v rkp. „nechtil“ - OK </w:t>
      </w:r>
      <w:r>
        <w:rPr>
          <w:rStyle w:val="Text"/>
        </w:rPr>
        <w:t xml:space="preserve">rozuměti: přirovnán jest hovadóm nemúdrým, a roven jim učiněn jest.“ Ale králem že bývá volen, to jest proto, aby zpravoval své tělo i svú duši. A ví to každý, že více nemá </w:t>
      </w:r>
      <w:r>
        <w:rPr>
          <w:rStyle w:val="Text"/>
        </w:rPr>
        <w:t xml:space="preserve">kralovati, jedno do roka, to jest malý čásek a krátký </w:t>
      </w:r>
      <w:r>
        <w:rPr>
          <w:rStyle w:val="foliace"/>
        </w:rPr>
        <w:t xml:space="preserve">90v </w:t>
      </w:r>
      <w:r>
        <w:rPr>
          <w:rStyle w:val="Text"/>
        </w:rPr>
        <w:t>proti věčnosti. A nadto neví, by mohl živ býti netoliko do roka, ale za jednu hodinu. A však věda to každý člověk, nikdyž nepřestane pracovati ve dne i v noci o zemských věcech, a vždy přikládá hříc</w:t>
      </w:r>
      <w:r>
        <w:rPr>
          <w:rStyle w:val="Text"/>
        </w:rPr>
        <w:t>h k hříchu, a nepomní na to, že když umře, všeho toho bude zbaven, což nachoval, a náh se do země vrátí</w:t>
      </w:r>
      <w:r>
        <w:rPr>
          <w:rStyle w:val="emendace"/>
        </w:rPr>
        <w:t xml:space="preserve">vrátí </w:t>
      </w:r>
      <w:r>
        <w:rPr>
          <w:rStyle w:val="pramen"/>
        </w:rPr>
        <w:t>wratiſs</w:t>
      </w:r>
      <w:r>
        <w:rPr>
          <w:rStyle w:val="Text"/>
        </w:rPr>
        <w:t>. Protož každý z nás učiň, jako tento král učinil: ač Pán Buoh komu z nás zlatého jablka popřeje, to jest zboží tohoto světa, posílaj před s</w:t>
      </w:r>
      <w:r>
        <w:rPr>
          <w:rStyle w:val="Text"/>
        </w:rPr>
        <w:t>ebú, dávaje almužny podlé rady Jezukristovy: „Čiňte sobě přátely ze zlého zboží, abyšte, když by neměli, přijali vás do věčných příbytkóv.“ Nebo jakožto voda přihašuje oheň, takéž almužna stojí proti hříchuom. A blahoslavení milosrdní, nebo ti milosrdenstv</w:t>
      </w:r>
      <w:r>
        <w:rPr>
          <w:rStyle w:val="Text"/>
        </w:rPr>
        <w:t>í dojdú, to jest v nebeském království.</w:t>
      </w:r>
    </w:p>
    <w:p w:rsidR="00B0057E" w:rsidRDefault="00B0057E">
      <w:pPr>
        <w:pStyle w:val="Volnyradek"/>
      </w:pPr>
    </w:p>
    <w:p w:rsidR="00B0057E" w:rsidRDefault="009821DA">
      <w:r>
        <w:rPr>
          <w:rStyle w:val="internipoznamka"/>
        </w:rPr>
        <w:t xml:space="preserve">LXVIII </w:t>
      </w:r>
      <w:r>
        <w:rPr>
          <w:rStyle w:val="Text"/>
        </w:rPr>
        <w:t xml:space="preserve">Bieše </w:t>
      </w:r>
      <w:r>
        <w:rPr>
          <w:rStyle w:val="internipoznamka"/>
        </w:rPr>
        <w:t xml:space="preserve">Resurectionis Christi* </w:t>
      </w:r>
      <w:r>
        <w:rPr>
          <w:rStyle w:val="Text"/>
        </w:rPr>
        <w:t xml:space="preserve">některaké město podlé moře, jenž ot hovad jedovatých </w:t>
      </w:r>
      <w:r>
        <w:rPr>
          <w:rStyle w:val="emendace"/>
        </w:rPr>
        <w:t xml:space="preserve">jedovatých </w:t>
      </w:r>
      <w:r>
        <w:rPr>
          <w:rStyle w:val="pramen"/>
        </w:rPr>
        <w:t xml:space="preserve">gedowawatych </w:t>
      </w:r>
      <w:r>
        <w:rPr>
          <w:rStyle w:val="Text"/>
        </w:rPr>
        <w:t>mnoho přékazy mějíše. Mezi jinými hovady bíše drak velmi ukrutný, jenž na každý den do města přišel, a</w:t>
      </w:r>
      <w:r>
        <w:rPr>
          <w:rStyle w:val="Text"/>
        </w:rPr>
        <w:t xml:space="preserve"> ti jistí měštěné na každý den jedno zvíře a neb dobytče musili jemu dáti k jeho snědku. A mezi tím radili se v té tesknosti, kterak by mohli své město od jedovatých hovad a zvláště od toho draka vysvoboditi, až tak </w:t>
      </w:r>
      <w:r>
        <w:rPr>
          <w:rStyle w:val="foliace"/>
        </w:rPr>
        <w:t xml:space="preserve">91r </w:t>
      </w:r>
      <w:r>
        <w:rPr>
          <w:rStyle w:val="Text"/>
        </w:rPr>
        <w:t>dlúho, že naposledy přišel k nim jed</w:t>
      </w:r>
      <w:r>
        <w:rPr>
          <w:rStyle w:val="Text"/>
        </w:rPr>
        <w:t xml:space="preserve">en z dalekých vlastí a dal jim takú radu, aby lapíce lva, na vysokém dřevě jej pověsili. Protož když </w:t>
      </w:r>
      <w:r>
        <w:rPr>
          <w:rStyle w:val="doplnenytext"/>
        </w:rPr>
        <w:t xml:space="preserve">by </w:t>
      </w:r>
      <w:r>
        <w:rPr>
          <w:rStyle w:val="poznamka"/>
        </w:rPr>
        <w:t xml:space="preserve">doplněno podle rkp. GestaU </w:t>
      </w:r>
      <w:r>
        <w:rPr>
          <w:rStyle w:val="internipoznamka"/>
        </w:rPr>
        <w:t xml:space="preserve">GestaB chybí - OK </w:t>
      </w:r>
      <w:r>
        <w:rPr>
          <w:rStyle w:val="Text"/>
        </w:rPr>
        <w:t>jej uzřela ta jistá hovada jedovatá a zvláště drak, ihned by se pryč brali odtud a víc by se zase nenavráti</w:t>
      </w:r>
      <w:r>
        <w:rPr>
          <w:rStyle w:val="Text"/>
        </w:rPr>
        <w:t xml:space="preserve">li. Uslyševše tu radu měštěné, náhodú lva popadli a mrtvého přibivše hřebíky k vysokému dřevu, nahoru vysoko zvedli, tak že po všem městě mohl dobře viděti. Tak </w:t>
      </w:r>
      <w:r>
        <w:rPr>
          <w:rStyle w:val="emendace"/>
        </w:rPr>
        <w:t xml:space="preserve">Tak </w:t>
      </w:r>
      <w:r>
        <w:rPr>
          <w:rStyle w:val="pramen"/>
        </w:rPr>
        <w:t xml:space="preserve">Ta </w:t>
      </w:r>
      <w:r>
        <w:rPr>
          <w:rStyle w:val="internipoznamka"/>
        </w:rPr>
        <w:t xml:space="preserve">Oesterley 200, s. 612: Quod cum, GestaB: A tak - OK </w:t>
      </w:r>
      <w:r>
        <w:rPr>
          <w:rStyle w:val="Text"/>
        </w:rPr>
        <w:t>drak, přišed do města, uzřev lva pov</w:t>
      </w:r>
      <w:r>
        <w:rPr>
          <w:rStyle w:val="Text"/>
        </w:rPr>
        <w:t>ěšeného, ihned se bral z města a víc se tam nepostál, a jiná hovada jedovatá za ním. A tak město bylo svobodné.</w:t>
      </w:r>
    </w:p>
    <w:p w:rsidR="00B0057E" w:rsidRDefault="009821DA">
      <w:r>
        <w:rPr>
          <w:rStyle w:val="Text"/>
        </w:rPr>
        <w:t>Najmilejší! Toto město jest tento svět, jenž mnoho let od ďábluov mnoho zlého trpěl pro hřích Adamóv, otce našeho. A drak, to jest ďábel, netoli</w:t>
      </w:r>
      <w:r>
        <w:rPr>
          <w:rStyle w:val="Text"/>
        </w:rPr>
        <w:t xml:space="preserve">ko jedno zvíře, to jest jednu duši, ale všecky duše před božím umučením do pekla s sebú bral, dokudž lev z pokolení Juda, to jest Kristus, na kříži nebyl pověšen. A jakž brzo byl pověšen a umřel, ihned ďábel moci neměl nad dobrými až do dnešního dne. </w:t>
      </w:r>
      <w:r>
        <w:rPr>
          <w:rStyle w:val="internipoznamka"/>
        </w:rPr>
        <w:t xml:space="preserve">LXIX </w:t>
      </w:r>
      <w:r>
        <w:rPr>
          <w:rStyle w:val="internipoznamka"/>
        </w:rPr>
        <w:t>chybí, jen GestaU</w:t>
      </w:r>
    </w:p>
    <w:p w:rsidR="00B0057E" w:rsidRDefault="00B0057E">
      <w:pPr>
        <w:pStyle w:val="Volnyradek"/>
      </w:pPr>
    </w:p>
    <w:p w:rsidR="00B0057E" w:rsidRDefault="009821DA">
      <w:pPr>
        <w:pStyle w:val="Nadpis"/>
      </w:pPr>
      <w:r>
        <w:rPr>
          <w:rStyle w:val="internipoznamka"/>
        </w:rPr>
        <w:t xml:space="preserve">LXX </w:t>
      </w:r>
      <w:r>
        <w:rPr>
          <w:rStyle w:val="Text"/>
        </w:rPr>
        <w:t>O jednom pacholku</w:t>
      </w:r>
      <w:r>
        <w:rPr>
          <w:rStyle w:val="internipoznamka"/>
        </w:rPr>
        <w:t>Dominica quarta post s[ancte] Trin[itatis] apud divu[m] Petru[m] An[n]o [15]78*</w:t>
      </w:r>
    </w:p>
    <w:p w:rsidR="00B0057E" w:rsidRDefault="009821DA">
      <w:r>
        <w:rPr>
          <w:rStyle w:val="Text"/>
        </w:rPr>
        <w:t xml:space="preserve">Bíše některaký rytíř veliký zběh; a ten mějíše pacholka věrného. </w:t>
      </w:r>
      <w:r>
        <w:rPr>
          <w:rStyle w:val="foliace"/>
        </w:rPr>
        <w:t xml:space="preserve">91v </w:t>
      </w:r>
      <w:r>
        <w:rPr>
          <w:rStyle w:val="Text"/>
        </w:rPr>
        <w:t xml:space="preserve">Událo se v jeden den, když přes jeden les jedíchu, že ten jistý </w:t>
      </w:r>
      <w:r>
        <w:rPr>
          <w:rStyle w:val="Text"/>
        </w:rPr>
        <w:t>rytíř, napřed jeda, ztratil dvadceti hřiven peněz. A když učil, že peněz nemá, jal se svého pacholka tázati, nalezl li jest po něm ty peníze. Tedy pacholek jal se přisáhati, že nic o nich neví. Ale ten jistý rytíř nic se na to neobrátil, z domnívaní uťal j</w:t>
      </w:r>
      <w:r>
        <w:rPr>
          <w:rStyle w:val="Text"/>
        </w:rPr>
        <w:t>emu nohu pravú. A nechav jeho v lese, jel domóv a pacholek po něm jal se volati. Blíž ottud bíše někaký pústeník podlé té cesty. Uslyšav hlas člověčí, ihned tam přiběhl a s ním mluvil a zpovídal jeho. A když urozuměl, že jest nevinen, nesl jej do svého pok</w:t>
      </w:r>
      <w:r>
        <w:rPr>
          <w:rStyle w:val="Text"/>
        </w:rPr>
        <w:t xml:space="preserve">oje. A všed do své kaply, jal se Bohu z toho porokovati, že jest na toho pacholka přepustil, aby bez viny nohu ztratil. A když se tak tím déle modléše, přišel k němu anjel a řka: „Náhle nemluv proti Bohu, ani jemu pro toho pacholka přimlúvaj. Zajisté věz, </w:t>
      </w:r>
      <w:r>
        <w:rPr>
          <w:rStyle w:val="Text"/>
        </w:rPr>
        <w:t>že tento člověk ztratil pravú nohu pro starý hřích, nebo již jest tomu dávná chvíle, jakž ten jistý člověk tú jistú nohú máteř svú s voza strčil zlostně, a za to ižádného pokání neučinil. Protož mlč a Bohu nepřimlúvaj, neb věz to, žeť jest spravedlivý súdc</w:t>
      </w:r>
      <w:r>
        <w:rPr>
          <w:rStyle w:val="Text"/>
        </w:rPr>
        <w:t>e, jakož o něm David dí: „Hospodin jest spravedlivý súdce, silný a trpědlivý, dlúho čeká a vždy milosrdný jest.“</w:t>
      </w:r>
    </w:p>
    <w:p w:rsidR="00B0057E" w:rsidRDefault="009821DA">
      <w:r>
        <w:rPr>
          <w:rStyle w:val="foliace"/>
        </w:rPr>
        <w:t xml:space="preserve">92r </w:t>
      </w:r>
      <w:r>
        <w:rPr>
          <w:rStyle w:val="Text"/>
        </w:rPr>
        <w:t>Najmilejší! Rytíř tento móž řečen býti Adam, první člověk, jenž poklad ztratil, to jest ráj, z něhož vyhnán byl. Sluha jeho móž řečeno býti</w:t>
      </w:r>
      <w:r>
        <w:rPr>
          <w:rStyle w:val="Text"/>
        </w:rPr>
        <w:t xml:space="preserve"> </w:t>
      </w:r>
      <w:r>
        <w:rPr>
          <w:rStyle w:val="emendace"/>
        </w:rPr>
        <w:t xml:space="preserve">býti </w:t>
      </w:r>
      <w:r>
        <w:rPr>
          <w:rStyle w:val="pramen"/>
        </w:rPr>
        <w:t xml:space="preserve">by </w:t>
      </w:r>
      <w:r>
        <w:rPr>
          <w:rStyle w:val="Text"/>
        </w:rPr>
        <w:t xml:space="preserve">všecko pokolení lidské, jenž od něho pošlo. Adam hledal pokladu a nenalezl, dokudž Kristus svú smrtí nás s Bohem Otcem nesmieřil. Adam </w:t>
      </w:r>
      <w:r>
        <w:rPr>
          <w:rStyle w:val="Text"/>
        </w:rPr>
        <w:lastRenderedPageBreak/>
        <w:t>svému pacholku, to jest lidskému všemu pokolení, pravú nohu uťal, když pro jeho hřích všickni z života v hřích u</w:t>
      </w:r>
      <w:r>
        <w:rPr>
          <w:rStyle w:val="Text"/>
        </w:rPr>
        <w:t>padli. Protož pravá noha, to jest nesmrtedlnost, od nás</w:t>
      </w:r>
      <w:r>
        <w:rPr>
          <w:rStyle w:val="Text"/>
          <w:rFonts w:eastAsia="Arial Unicode MS"/>
        </w:rPr>
        <w:t xml:space="preserve"> jest odjata skrze jeho hřích. Pústeník jest cérkev svatá bojovná, kterážto hříšného skrze svatý křest přijímá a dobrými skutky krmí. Ale chudý nalezl ty peníze a ten poklad ztracený, to jest náš Pán J</w:t>
      </w:r>
      <w:r>
        <w:rPr>
          <w:rStyle w:val="Text"/>
          <w:rFonts w:eastAsia="Arial Unicode MS"/>
        </w:rPr>
        <w:t>ežíš Kristus, jenž se chudě narodil, nalezl nám ráj, otevřel svú svatú krví a mezi nás dělí, tak jakož na kom vidí, ne pro naši zásluhu, ale podlé svého milosrdenství.</w:t>
      </w:r>
    </w:p>
    <w:p w:rsidR="00B0057E" w:rsidRDefault="00B0057E">
      <w:pPr>
        <w:pStyle w:val="Volnyradek"/>
      </w:pPr>
    </w:p>
    <w:p w:rsidR="00B0057E" w:rsidRDefault="009821DA">
      <w:pPr>
        <w:pStyle w:val="Nadpis"/>
      </w:pPr>
      <w:r>
        <w:rPr>
          <w:rStyle w:val="internipoznamka"/>
        </w:rPr>
        <w:t xml:space="preserve">LXXI </w:t>
      </w:r>
      <w:r>
        <w:rPr>
          <w:rStyle w:val="Text"/>
        </w:rPr>
        <w:t xml:space="preserve">Velmě pěkná o několika osobách </w:t>
      </w:r>
      <w:r>
        <w:rPr>
          <w:rStyle w:val="cizijazyk"/>
        </w:rPr>
        <w:t>etc.</w:t>
      </w:r>
    </w:p>
    <w:p w:rsidR="00B0057E" w:rsidRDefault="009821DA">
      <w:r>
        <w:rPr>
          <w:rStyle w:val="Text"/>
        </w:rPr>
        <w:t xml:space="preserve">Domicianus v Římě kralováše múdrý velmi, jenž </w:t>
      </w:r>
      <w:r>
        <w:rPr>
          <w:rStyle w:val="Text"/>
        </w:rPr>
        <w:t>mějíše krásnú ženu a velmi ji milováše. Stalo se, že císařová počela a krásného syna porodila, jemuž jméno dachu</w:t>
      </w:r>
      <w:r>
        <w:rPr>
          <w:rStyle w:val="Text"/>
          <w:rFonts w:eastAsia="Arial Unicode MS"/>
        </w:rPr>
        <w:t xml:space="preserve"> Dioklecianus. A když to jisté dítě v sedmi letech bíše, mátě toho jistého dítěte až na smrt roznemóže se. Uzřevši, že jí nelze dlúho živu býti,</w:t>
      </w:r>
      <w:r>
        <w:rPr>
          <w:rStyle w:val="Text"/>
          <w:rFonts w:eastAsia="Arial Unicode MS"/>
        </w:rPr>
        <w:t xml:space="preserve"> césaře k sobě zavolati kázala </w:t>
      </w:r>
      <w:r>
        <w:rPr>
          <w:rStyle w:val="foliace"/>
          <w:rFonts w:eastAsia="Arial Unicode MS"/>
        </w:rPr>
        <w:t xml:space="preserve">92v </w:t>
      </w:r>
      <w:r>
        <w:rPr>
          <w:rStyle w:val="Text"/>
          <w:rFonts w:eastAsia="Arial Unicode MS"/>
        </w:rPr>
        <w:t xml:space="preserve">i vece jemu: „Pane, z této nemoci, věz, jáť nevstanu. Protož za jednu prozbu prosím, aby mě milostivě uslyšal, dříve </w:t>
      </w:r>
      <w:r>
        <w:rPr>
          <w:rStyle w:val="emendace"/>
          <w:rFonts w:eastAsia="Arial Unicode MS"/>
        </w:rPr>
        <w:t xml:space="preserve">dříve </w:t>
      </w:r>
      <w:r>
        <w:rPr>
          <w:rStyle w:val="pramen"/>
          <w:rFonts w:eastAsia="Arial Unicode MS"/>
        </w:rPr>
        <w:t xml:space="preserve">drzywie </w:t>
      </w:r>
      <w:r>
        <w:rPr>
          <w:rStyle w:val="Text"/>
          <w:rFonts w:eastAsia="Arial Unicode MS"/>
        </w:rPr>
        <w:t>než umru.</w:t>
      </w:r>
      <w:r>
        <w:rPr>
          <w:rStyle w:val="Text"/>
        </w:rPr>
        <w:t>“</w:t>
      </w:r>
      <w:r>
        <w:rPr>
          <w:rStyle w:val="Text"/>
          <w:rFonts w:eastAsia="Arial Unicode MS"/>
        </w:rPr>
        <w:t xml:space="preserve"> Vece císař: „Pros</w:t>
      </w:r>
      <w:r>
        <w:rPr>
          <w:rStyle w:val="internipoznamka"/>
          <w:rFonts w:eastAsia="Arial Unicode MS"/>
        </w:rPr>
        <w:t>v rkp. „Proſs“ - OK</w:t>
      </w:r>
      <w:r>
        <w:rPr>
          <w:rStyle w:val="Text"/>
          <w:rFonts w:eastAsia="Arial Unicode MS"/>
        </w:rPr>
        <w:t>, zač chceš, hotov sem vše naplniti.</w:t>
      </w:r>
      <w:r>
        <w:rPr>
          <w:rStyle w:val="Text"/>
        </w:rPr>
        <w:t>“</w:t>
      </w:r>
      <w:r>
        <w:rPr>
          <w:rStyle w:val="Text"/>
          <w:rFonts w:eastAsia="Arial Unicode MS"/>
        </w:rPr>
        <w:t xml:space="preserve"> Ona v</w:t>
      </w:r>
      <w:r>
        <w:rPr>
          <w:rStyle w:val="Text"/>
          <w:rFonts w:eastAsia="Arial Unicode MS"/>
        </w:rPr>
        <w:t>ece: „Dobře to vím, že po mé smrti jinú ženu pojmeš. I prosím, když se to stane, aby ta jistá žena nad mým synem moci neměla, ale aby někde jinde od ní daleko chován byl.</w:t>
      </w:r>
      <w:r>
        <w:rPr>
          <w:rStyle w:val="Text"/>
        </w:rPr>
        <w:t xml:space="preserve">“ </w:t>
      </w:r>
      <w:r>
        <w:rPr>
          <w:rStyle w:val="Text"/>
          <w:rFonts w:eastAsia="Arial Unicode MS"/>
        </w:rPr>
        <w:t>Odpovědě císař: „Staň se vóle tvá.</w:t>
      </w:r>
      <w:r>
        <w:rPr>
          <w:rStyle w:val="Text"/>
        </w:rPr>
        <w:t>“</w:t>
      </w:r>
      <w:r>
        <w:rPr>
          <w:rStyle w:val="Text"/>
          <w:rFonts w:eastAsia="Arial Unicode MS"/>
        </w:rPr>
        <w:t xml:space="preserve"> A ihned duši pustila.</w:t>
      </w:r>
    </w:p>
    <w:p w:rsidR="00B0057E" w:rsidRDefault="009821DA">
      <w:r>
        <w:rPr>
          <w:rStyle w:val="Text"/>
          <w:rFonts w:eastAsia="Arial Unicode MS"/>
        </w:rPr>
        <w:t>Císař potom dlúhý čas její</w:t>
      </w:r>
      <w:r>
        <w:rPr>
          <w:rStyle w:val="Text"/>
          <w:rFonts w:eastAsia="Arial Unicode MS"/>
        </w:rPr>
        <w:t xml:space="preserve"> smrti plakáše a ženy pojíti nechtíše. Až tak dlúho jednú v noci mysléše sám v sobě o svém synu, by jej na učení dal. Vstav ráno, kázal své rady zavolati a s nimi se pilně raditi, kam by svého syna najmilejšího na učení dal. Tedy oni vecechu: „Pane, v Římě</w:t>
      </w:r>
      <w:r>
        <w:rPr>
          <w:rStyle w:val="Text"/>
          <w:rFonts w:eastAsia="Arial Unicode MS"/>
        </w:rPr>
        <w:t xml:space="preserve"> sedm mudrcuov jest, jenž svú múdrostí všecky mudrce tohoto světa předešli. Buď jeden z nich nebo všickni zavolán a tomu nebo těm syna svého na učení daj.</w:t>
      </w:r>
      <w:r>
        <w:rPr>
          <w:rStyle w:val="Text"/>
        </w:rPr>
        <w:t>“ Císař to uslyšev, ihned po ty mudrce poslal, aby ihned beze všeho meškání k němu přišli. A když před</w:t>
      </w:r>
      <w:r>
        <w:rPr>
          <w:rStyle w:val="Text"/>
        </w:rPr>
        <w:t xml:space="preserve"> císařem byli, císař jim vece: „Víte li, proč sem po vás poslal?“ Tedy oni vecechu: „Pane, nevíme.“ Císař vece: „Toliko jediného syna mám, jakož vám to dobře svědomo jest, jehož vám </w:t>
      </w:r>
      <w:r>
        <w:rPr>
          <w:rStyle w:val="foliace"/>
        </w:rPr>
        <w:t xml:space="preserve">93r </w:t>
      </w:r>
      <w:r>
        <w:rPr>
          <w:rStyle w:val="Text"/>
        </w:rPr>
        <w:t>na učení dáti chci, aby skrze vaši radu i vaše  naučení mohl hodně říš</w:t>
      </w:r>
      <w:r>
        <w:rPr>
          <w:rStyle w:val="Text"/>
        </w:rPr>
        <w:t>i po mé smrti zpravovati.“ Prvý vece: „Pane, daj mi jej na učení, ať já jeho chovám i učím, a jáť jej tomu naučiti chci, cožť sám umím i všickni tovařiší moji, v sedmi letech.“ A tomu Tantilus říkáchu, jako z nich nejmenší. Druhý vece, jemuž jmě Lvík bíše:</w:t>
      </w:r>
      <w:r>
        <w:rPr>
          <w:rStyle w:val="Text"/>
        </w:rPr>
        <w:t xml:space="preserve"> „Pane, ot dávnať jsem slúžil a nikdy nic od tebe nebral sem; protož nic jiného za otplatu neprosím, jedno aby mi syna svého k chování a k učení dal. A jáť jej tomu všemu, cožť sám umím i všickni tovařiší moji, v šesti letech naučiti chci.“ A tak všickni t</w:t>
      </w:r>
      <w:r>
        <w:rPr>
          <w:rStyle w:val="Text"/>
        </w:rPr>
        <w:t>ovařiší i mistři, každý z nich zvláště císaře prosíše, aby jemu syna svého k chování i k naučení dal. A každý jeden rok srazil, až tak sedmý mistr řekl, že v jednom roce tomu všemu, co sám umí i všickni tovařiší jeho, naučiti chce. Césař to uslyšev, z toho</w:t>
      </w:r>
      <w:r>
        <w:rPr>
          <w:rStyle w:val="Text"/>
        </w:rPr>
        <w:t xml:space="preserve"> se velmě děkovati jal, že každý z nich zvláště, aby syna jeho choval a učil, žádáše. A oni všickni césaři díky vzdavše, syna jeho s sebú vzevše, k domu se obrátili. A když domóv přijeli, zvláštní jemu pokoj učiniti kázali a po všech stěnách toho jistého p</w:t>
      </w:r>
      <w:r>
        <w:rPr>
          <w:rStyle w:val="Text"/>
        </w:rPr>
        <w:t xml:space="preserve">okoje sedmero umění, jenž umění svobodné slove, napsali sú, aby to jisté dítě </w:t>
      </w:r>
      <w:r>
        <w:rPr>
          <w:rStyle w:val="foliace"/>
        </w:rPr>
        <w:t xml:space="preserve">93v </w:t>
      </w:r>
      <w:r>
        <w:rPr>
          <w:rStyle w:val="Text"/>
        </w:rPr>
        <w:t xml:space="preserve">v každý čas jako na knihách  dobře se z častého vidění mohlo učiti. I ti jistí mistři každý z nich velmi snažně na každý den ustavičně plných sedm </w:t>
      </w:r>
      <w:r>
        <w:rPr>
          <w:rStyle w:val="Text"/>
        </w:rPr>
        <w:lastRenderedPageBreak/>
        <w:t xml:space="preserve">let učichu. A když se bíše </w:t>
      </w:r>
      <w:r>
        <w:rPr>
          <w:rStyle w:val="Text"/>
        </w:rPr>
        <w:t xml:space="preserve">VII let dokonalo, mistři mezi sebú jali se mluviti řkúce: „Dobré jest, abychom již učedlníka našeho pokusili, mnoho li umí.“ První z nich vece: „Kterak jeho pokusiti chcem?“ Druhý vece: „Když spáti bude, pod každý roh lože jeho jeden bukový list položme.“ </w:t>
      </w:r>
      <w:r>
        <w:rPr>
          <w:rStyle w:val="Text"/>
        </w:rPr>
        <w:t>A tak se stalo. Ale když bíše procítil, oči své v strop toho pokoje jistého, v němž odpočíváše, upřel bíše. Uzřevše to mistři, řekli k němu: „Pane, proč tak vzdycháš?“ Odpovědě jim: „Divím se, že nebo roh tohoto pokoje sklonil se jest, a nebo země vyzdvihl</w:t>
      </w:r>
      <w:r>
        <w:rPr>
          <w:rStyle w:val="Text"/>
        </w:rPr>
        <w:t>a se pode mnú jest.“ Uslyševše to mistři, mezi sebú řekli: „Bude li toto dítě živo, něco velikého bude.“</w:t>
      </w:r>
    </w:p>
    <w:p w:rsidR="00B0057E" w:rsidRDefault="009821DA">
      <w:pPr>
        <w:rPr>
          <w:rFonts w:eastAsia="Arial Unicode MS"/>
        </w:rPr>
      </w:pPr>
      <w:r>
        <w:rPr>
          <w:rStyle w:val="Text"/>
          <w:rFonts w:eastAsia="Arial Unicode MS"/>
        </w:rPr>
        <w:t>A mezitím rada i páni té říše řekli sú císařovi: „Pane, toliko jednoho syna máš a móž se to státi, že zhyne. Hodné jest, by Tvá Milost oženil se, aby ř</w:t>
      </w:r>
      <w:r>
        <w:rPr>
          <w:rStyle w:val="Text"/>
          <w:rFonts w:eastAsia="Arial Unicode MS"/>
        </w:rPr>
        <w:t>íše dědice neztratila.</w:t>
      </w:r>
      <w:r>
        <w:rPr>
          <w:rStyle w:val="Text"/>
        </w:rPr>
        <w:t>“</w:t>
      </w:r>
      <w:r>
        <w:rPr>
          <w:rStyle w:val="Text"/>
          <w:rFonts w:eastAsia="Arial Unicode MS"/>
        </w:rPr>
        <w:t xml:space="preserve"> Vece k nim césař: „Poněvadž to tak jest, dievky panny krásné mi pohledajte, ať ji sobě ze ženu vezmu.</w:t>
      </w:r>
      <w:r>
        <w:rPr>
          <w:rStyle w:val="Text"/>
        </w:rPr>
        <w:t>“</w:t>
      </w:r>
      <w:r>
        <w:rPr>
          <w:rStyle w:val="Text"/>
          <w:rFonts w:eastAsia="Arial Unicode MS"/>
        </w:rPr>
        <w:t xml:space="preserve"> Tedy oni ihned jali se hledati, až i jednoho krále dceru nalezli. A když s ní přebýváše, všechna žalost první ženy od něho odstúp</w:t>
      </w:r>
      <w:r>
        <w:rPr>
          <w:rStyle w:val="Text"/>
          <w:rFonts w:eastAsia="Arial Unicode MS"/>
        </w:rPr>
        <w:t>ila. A tak u veliké kratochvíli spolu přebý</w:t>
      </w:r>
      <w:r>
        <w:rPr>
          <w:rStyle w:val="foliace"/>
          <w:rFonts w:eastAsia="Arial Unicode MS"/>
        </w:rPr>
        <w:t>94r</w:t>
      </w:r>
      <w:r>
        <w:rPr>
          <w:rStyle w:val="Text"/>
          <w:rFonts w:eastAsia="Arial Unicode MS"/>
        </w:rPr>
        <w:t xml:space="preserve">váchu, jediné že císařová plodu mieti nemohla. Z toho velikú žalost </w:t>
      </w:r>
      <w:r>
        <w:rPr>
          <w:rStyle w:val="emendace"/>
          <w:rFonts w:eastAsia="Arial Unicode MS"/>
        </w:rPr>
        <w:t xml:space="preserve">žalost </w:t>
      </w:r>
      <w:r>
        <w:rPr>
          <w:rStyle w:val="pramen"/>
          <w:rFonts w:eastAsia="Arial Unicode MS"/>
        </w:rPr>
        <w:t xml:space="preserve">zialoloſt </w:t>
      </w:r>
      <w:r>
        <w:rPr>
          <w:rStyle w:val="Text"/>
          <w:rFonts w:eastAsia="Arial Unicode MS"/>
        </w:rPr>
        <w:t>na svém srdci mějíše. A když bíše uslyšala, že císař toliko jednoho syna v daleké vlasti mějíše, jala se mysliti, kterak by m</w:t>
      </w:r>
      <w:r>
        <w:rPr>
          <w:rStyle w:val="Text"/>
          <w:rFonts w:eastAsia="Arial Unicode MS"/>
        </w:rPr>
        <w:t>ohla jeho zahubiti. Stalo se jedné noci, když spolu odpočíváchu, vece císařová: „Pane, prosím tebe, uslyš mne v maléj prozbě.</w:t>
      </w:r>
      <w:r>
        <w:rPr>
          <w:rStyle w:val="Text"/>
        </w:rPr>
        <w:t>“</w:t>
      </w:r>
      <w:r>
        <w:rPr>
          <w:rStyle w:val="Text"/>
          <w:rFonts w:eastAsia="Arial Unicode MS"/>
        </w:rPr>
        <w:t xml:space="preserve"> Tedy on vece: „Kteréj?</w:t>
      </w:r>
      <w:r>
        <w:rPr>
          <w:rStyle w:val="Text"/>
        </w:rPr>
        <w:t>“</w:t>
      </w:r>
      <w:r>
        <w:rPr>
          <w:rStyle w:val="Text"/>
          <w:rFonts w:eastAsia="Arial Unicode MS"/>
        </w:rPr>
        <w:t xml:space="preserve"> Tedy ona vece: „Pane milý, dobře víš, že ještě sem nepočela, protož velmě sem zarmúcena. Ale slyším, že j</w:t>
      </w:r>
      <w:r>
        <w:rPr>
          <w:rStyle w:val="Text"/>
          <w:rFonts w:eastAsia="Arial Unicode MS"/>
        </w:rPr>
        <w:t>ednoho syna v daleké vlasti máš, a toho si sedmi mudrcóm poručil. Prosím tebe, pošli mi poň, ať asi jemu, dokudž Buoh mě nenavštíví, těšiti se budu.</w:t>
      </w:r>
      <w:r>
        <w:rPr>
          <w:rStyle w:val="Text"/>
        </w:rPr>
        <w:t>“</w:t>
      </w:r>
      <w:r>
        <w:rPr>
          <w:rStyle w:val="Text"/>
          <w:rFonts w:eastAsia="Arial Unicode MS"/>
        </w:rPr>
        <w:t xml:space="preserve"> Císař vece: „Staň se vóle tvá, neb sem jeho dávno neviděl.</w:t>
      </w:r>
      <w:r>
        <w:rPr>
          <w:rStyle w:val="Text"/>
        </w:rPr>
        <w:t>“</w:t>
      </w:r>
    </w:p>
    <w:p w:rsidR="00B0057E" w:rsidRDefault="009821DA">
      <w:r>
        <w:rPr>
          <w:rStyle w:val="Text"/>
          <w:rFonts w:eastAsia="Arial Unicode MS"/>
        </w:rPr>
        <w:t>A ihned nazajtří těm jistým mudrcóm psal, aby,</w:t>
      </w:r>
      <w:r>
        <w:rPr>
          <w:rStyle w:val="Text"/>
          <w:rFonts w:eastAsia="Arial Unicode MS"/>
        </w:rPr>
        <w:t xml:space="preserve"> jakž </w:t>
      </w:r>
      <w:r>
        <w:rPr>
          <w:rStyle w:val="Text"/>
        </w:rPr>
        <w:t>brzo listy uzří, ihned syna jeho k němu přivedli, ač chtí jeho milost zachovati a s svými životy ostati. Kdy mistři listy přečtli bíchu, toho večera jali se na hvězdy patřiti, hodné li by bylo podlé přikázaní císařova v tu</w:t>
      </w:r>
      <w:r>
        <w:rPr>
          <w:rStyle w:val="Text"/>
          <w:rFonts w:eastAsia="Arial Unicode MS"/>
        </w:rPr>
        <w:t xml:space="preserve"> </w:t>
      </w:r>
      <w:r>
        <w:rPr>
          <w:rStyle w:val="Text"/>
        </w:rPr>
        <w:t>míru syna jemu dovésti. A t</w:t>
      </w:r>
      <w:r>
        <w:rPr>
          <w:rStyle w:val="Text"/>
        </w:rPr>
        <w:t xml:space="preserve">ak zjevně viděli, že nepřivedú li jeho, všickni mistři bez hlavy budú; pakli přivedú, ten jistý mládenec zahuben bude. Uzřevše to, velmi sú se zarmútili. A v tu míru tomu jistému mládenci uda se z pokoje vyjíti. Uzřev </w:t>
      </w:r>
      <w:r>
        <w:rPr>
          <w:rStyle w:val="foliace"/>
        </w:rPr>
        <w:t xml:space="preserve">94v </w:t>
      </w:r>
      <w:r>
        <w:rPr>
          <w:rStyle w:val="Text"/>
        </w:rPr>
        <w:t>je, jal se jich tázati, proč by ta</w:t>
      </w:r>
      <w:r>
        <w:rPr>
          <w:rStyle w:val="Text"/>
        </w:rPr>
        <w:t>k smutni</w:t>
      </w:r>
      <w:r>
        <w:rPr>
          <w:rStyle w:val="Text"/>
          <w:rFonts w:eastAsia="Arial Unicode MS"/>
        </w:rPr>
        <w:t xml:space="preserve"> </w:t>
      </w:r>
      <w:r>
        <w:rPr>
          <w:rStyle w:val="Text"/>
        </w:rPr>
        <w:t>byli. Vecechu jemu: „Pane, posel přijel, abychom tě tvému otci dovedli; na to sme hvězdy opatrovali, na nichž sme jasně viděli, dáme li tě otci tvému v ten čas, jakož on chce, ku prvnímu slovu, kteréž promluvíš, umřeš; pakli toho neučiníme, své ži</w:t>
      </w:r>
      <w:r>
        <w:rPr>
          <w:rStyle w:val="Text"/>
        </w:rPr>
        <w:t>voty ztratíme.“ Vece k nim ten jistý mládenec: „Druhú noc já chci hvězdy opatřiti.“ A když opatřil, viděl na hvězdách, že mistři pravdu pravichu. A když se jal pilně hleděti, v jedné malé hvězdě viděl, že bude li za sedm dní, když k otci přijede, mlčeti us</w:t>
      </w:r>
      <w:r>
        <w:rPr>
          <w:rStyle w:val="Text"/>
        </w:rPr>
        <w:t xml:space="preserve">tavičně, a mistři jeho budú se zaň snažně přimlúvati, kakžkoli na každý den </w:t>
      </w:r>
      <w:r>
        <w:rPr>
          <w:rStyle w:val="doplnenytext"/>
        </w:rPr>
        <w:t xml:space="preserve">na smrt </w:t>
      </w:r>
      <w:r>
        <w:rPr>
          <w:rStyle w:val="poznamka"/>
        </w:rPr>
        <w:t xml:space="preserve">doplněno podle rkp. GestaB, GestaU </w:t>
      </w:r>
      <w:r>
        <w:rPr>
          <w:rStyle w:val="internipoznamka"/>
        </w:rPr>
        <w:t xml:space="preserve">s. 97 ř. 23, s. 216 ř. 26 - OK </w:t>
      </w:r>
      <w:r>
        <w:rPr>
          <w:rStyle w:val="Text"/>
        </w:rPr>
        <w:t>veden bude, živ</w:t>
      </w:r>
      <w:r>
        <w:rPr>
          <w:rStyle w:val="Text"/>
          <w:rFonts w:eastAsia="Arial Unicode MS"/>
        </w:rPr>
        <w:t xml:space="preserve"> </w:t>
      </w:r>
      <w:r>
        <w:rPr>
          <w:rStyle w:val="Text"/>
        </w:rPr>
        <w:t>ostane. Uzřev to, zavolal svých mistróv, jal se jim ukazovati a řka: „Aj, tato hvězda malá</w:t>
      </w:r>
      <w:r>
        <w:rPr>
          <w:rStyle w:val="Text"/>
        </w:rPr>
        <w:t xml:space="preserve"> zjevně ukazuje, že budu li mlčeti a vaši snažnú přímluvu mieti, živ ostanu. Nebo vás jest sedm a každý z vás svú múdrostí jeden den od smrti móž mě vysvoboditi.“ A když mistři na téj hvězdě též shlédáchu, v jeden hlas vecechu: „Buď Buoh pochválen, že múdr</w:t>
      </w:r>
      <w:r>
        <w:rPr>
          <w:rStyle w:val="Text"/>
        </w:rPr>
        <w:t xml:space="preserve">ost učedlníka našeho nás v našem umění přemáhá!“ I první mistr k němu vece: „Pane, snázeť bych hrdlo své ztratil, než bych prvý den tebe nevysvobodil.“ A tak jiní </w:t>
      </w:r>
      <w:r>
        <w:rPr>
          <w:rStyle w:val="foliace"/>
        </w:rPr>
        <w:t xml:space="preserve">95r </w:t>
      </w:r>
      <w:r>
        <w:rPr>
          <w:rStyle w:val="Text"/>
        </w:rPr>
        <w:t>všickni pravichu.</w:t>
      </w:r>
    </w:p>
    <w:p w:rsidR="00B0057E" w:rsidRDefault="009821DA">
      <w:pPr>
        <w:rPr>
          <w:rFonts w:eastAsia="Arial Unicode MS"/>
        </w:rPr>
      </w:pPr>
      <w:r>
        <w:rPr>
          <w:rStyle w:val="Text"/>
        </w:rPr>
        <w:lastRenderedPageBreak/>
        <w:t>A když tu řeč dokonachu, s velikým zástupem k císařovi se bráchu. A kdy to císař zvěděl, proti němu vyjel. A když se sjedechu, císař syna přitúliv, jeho poceloval a řka: „Ó kterak sem tebe dávno neviděl!“ Ale on toliko hlavy jemu poklonil a nic nemluvil. T</w:t>
      </w:r>
      <w:r>
        <w:rPr>
          <w:rStyle w:val="Text"/>
        </w:rPr>
        <w:t xml:space="preserve">omu se císař velmi divíše. A když na sien přišli bíchu, císařová v krásné přípravě s svými pannami jej přivítala, a potom ihned do svého pokoje vedla a všem ven jíti kázala. A toho mládence vzevši, podlé sebe jej posadila a řkúc jemu: „Ó milý Diokleciáne, </w:t>
      </w:r>
      <w:r>
        <w:rPr>
          <w:rStyle w:val="Text"/>
        </w:rPr>
        <w:t xml:space="preserve">věz to, žeť sem já po tě tvému otci poslati kázala, abych se s tebú radovala, a nad to své sem panenctví </w:t>
      </w:r>
      <w:r>
        <w:rPr>
          <w:rStyle w:val="internipoznamka"/>
        </w:rPr>
        <w:t xml:space="preserve">v rkp. „panencztwij“ - OK </w:t>
      </w:r>
      <w:r>
        <w:rPr>
          <w:rStyle w:val="Text"/>
        </w:rPr>
        <w:t>tobě zachovala, aby ty jeho požíval. Protož mluv se mnú, abychva spolu vesela byla.“ Ale mládenec jednoho slova neodpovědě. U</w:t>
      </w:r>
      <w:r>
        <w:rPr>
          <w:rStyle w:val="Text"/>
        </w:rPr>
        <w:t>zřevši to ta jistá císařová, opět k němu vece: „Ó milý Diokleciáne, věz to, jediné leč tebe tělesně nepoznám, život za to dáti musím.“ A řekši to, přitulivši jej, chtěla jej pocelovati. Ale on svú tvář od ní obrátil. Opět ona vece: „Ó milý synu, proč tak č</w:t>
      </w:r>
      <w:r>
        <w:rPr>
          <w:rStyle w:val="Text"/>
        </w:rPr>
        <w:t xml:space="preserve">iníš? Aj, však nás ižádný nevidí, poznajva se tělesně.“ Ale on vždy od ní </w:t>
      </w:r>
      <w:r>
        <w:rPr>
          <w:rStyle w:val="Text"/>
          <w:rFonts w:eastAsia="Arial Unicode MS"/>
        </w:rPr>
        <w:t>hlavy odtahováše. Avšak přesto ona své prsi obnaživši jemu uka</w:t>
      </w:r>
      <w:r>
        <w:rPr>
          <w:rStyle w:val="foliace"/>
          <w:rFonts w:eastAsia="Arial Unicode MS"/>
        </w:rPr>
        <w:t>95v</w:t>
      </w:r>
      <w:r>
        <w:rPr>
          <w:rStyle w:val="Text"/>
          <w:rFonts w:eastAsia="Arial Unicode MS"/>
        </w:rPr>
        <w:t>zováše řkúc: „Aj, kterak rozkošné tělo a tobě sem je zachovala.</w:t>
      </w:r>
      <w:r>
        <w:rPr>
          <w:rStyle w:val="Text"/>
        </w:rPr>
        <w:t>“</w:t>
      </w:r>
      <w:r>
        <w:rPr>
          <w:rStyle w:val="Text"/>
          <w:rFonts w:eastAsia="Arial Unicode MS"/>
        </w:rPr>
        <w:t xml:space="preserve"> Ale on vždy od ní se trháše a ižádným znamením jí sv</w:t>
      </w:r>
      <w:r>
        <w:rPr>
          <w:rStyle w:val="Text"/>
          <w:rFonts w:eastAsia="Arial Unicode MS"/>
        </w:rPr>
        <w:t xml:space="preserve">é milosti k její libosti neukáza. To ona uzřevši, dcku </w:t>
      </w:r>
      <w:r>
        <w:rPr>
          <w:rStyle w:val="internipoznamka"/>
          <w:rFonts w:eastAsia="Arial Unicode MS"/>
        </w:rPr>
        <w:t xml:space="preserve">v rkp. „Dczku“ - OK </w:t>
      </w:r>
      <w:r>
        <w:rPr>
          <w:rStyle w:val="Text"/>
          <w:rFonts w:eastAsia="Arial Unicode MS"/>
        </w:rPr>
        <w:t>jemu davši, vece: „Nechceš li se mnú mluviti, ale piš mi a zjev svú vóli.</w:t>
      </w:r>
      <w:r>
        <w:rPr>
          <w:rStyle w:val="Text"/>
        </w:rPr>
        <w:t>“</w:t>
      </w:r>
      <w:r>
        <w:rPr>
          <w:rStyle w:val="Text"/>
          <w:rFonts w:eastAsia="Arial Unicode MS"/>
        </w:rPr>
        <w:t xml:space="preserve"> Tedy on jal se psáti a řka: „Buoh toho nedaj, paní milá, bych štěpnici otce svého porušil a shřešil, i upa</w:t>
      </w:r>
      <w:r>
        <w:rPr>
          <w:rStyle w:val="Text"/>
          <w:rFonts w:eastAsia="Arial Unicode MS"/>
        </w:rPr>
        <w:t>dl bych v zlořečenství otcovo. Protož potom nikdy mne k takovému skutku nepopuzuoj.</w:t>
      </w:r>
      <w:r>
        <w:rPr>
          <w:rStyle w:val="Text"/>
        </w:rPr>
        <w:t>“</w:t>
      </w:r>
      <w:r>
        <w:rPr>
          <w:rStyle w:val="Text"/>
          <w:rFonts w:eastAsia="Arial Unicode MS"/>
        </w:rPr>
        <w:t xml:space="preserve"> Vzevši ona to jisté písmo, jala se jeho čísti a zuby kúsati. A rúcho své až do pasu roztrhla a tvář svú nehty až do krve zedrala a všecky rúchy i s čepcem s své hlavy smet</w:t>
      </w:r>
      <w:r>
        <w:rPr>
          <w:rStyle w:val="Text"/>
          <w:rFonts w:eastAsia="Arial Unicode MS"/>
        </w:rPr>
        <w:t>ala a jala se křičeti a řkúc: „Pomozte mi pro Buoh, dokadž mne tento diábel nepodáví!</w:t>
      </w:r>
      <w:r>
        <w:rPr>
          <w:rStyle w:val="Text"/>
        </w:rPr>
        <w:t>“</w:t>
      </w:r>
    </w:p>
    <w:p w:rsidR="00B0057E" w:rsidRDefault="009821DA">
      <w:r>
        <w:rPr>
          <w:rStyle w:val="Text"/>
        </w:rPr>
        <w:t>Uslyšev císař, nebo na sieni bíše, křik, k císařové</w:t>
      </w:r>
      <w:r>
        <w:rPr>
          <w:rStyle w:val="Text"/>
          <w:rFonts w:eastAsia="Arial Unicode MS"/>
        </w:rPr>
        <w:t xml:space="preserve"> </w:t>
      </w:r>
      <w:r>
        <w:rPr>
          <w:rStyle w:val="Text"/>
        </w:rPr>
        <w:t>prudkým během vnide do komory a čeled jeho po něm. I vece k ní císař: „Milá, coť jest?“ Tedy ona vece: „Milý pane, sm</w:t>
      </w:r>
      <w:r>
        <w:rPr>
          <w:rStyle w:val="Text"/>
        </w:rPr>
        <w:t>iluoj se nade mnú a zbav mě tohoto diábla; neboť není tvój syn, když mě k hříchu ze vší své síly chtěl připraviti. A že sem jemu povoliti nechtěla, násilím mě podáviti chtěl.“ A ukázala jemu rúcho i tvář. Uzřev to císař, rozhněval se, kázal jej svým služeb</w:t>
      </w:r>
      <w:r>
        <w:rPr>
          <w:rStyle w:val="Text"/>
        </w:rPr>
        <w:t xml:space="preserve">níkóm ihned odpraviti. Vecechu k němu knížata: „Pane, </w:t>
      </w:r>
      <w:r>
        <w:rPr>
          <w:rStyle w:val="foliace"/>
        </w:rPr>
        <w:t xml:space="preserve">96r </w:t>
      </w:r>
      <w:r>
        <w:rPr>
          <w:rStyle w:val="Text"/>
        </w:rPr>
        <w:t>toliko jediného syna máš. Nebylo by dobré, by jej tak snadně odpravil, dokudž prvé neodsúdíš, aby neřekli: Aj, král</w:t>
      </w:r>
      <w:r>
        <w:rPr>
          <w:rStyle w:val="Text"/>
          <w:rFonts w:eastAsia="Arial Unicode MS"/>
        </w:rPr>
        <w:t xml:space="preserve"> </w:t>
      </w:r>
      <w:r>
        <w:rPr>
          <w:rStyle w:val="Text"/>
        </w:rPr>
        <w:t>bez súdu v svéj náhlosti jedinkého syna svého kázal zahubiti.“ Uslyšev to, kázal j</w:t>
      </w:r>
      <w:r>
        <w:rPr>
          <w:rStyle w:val="Text"/>
        </w:rPr>
        <w:t xml:space="preserve">ej v žalář vsaditi a nazajtří kázal před sebú súd osaditi. A tak se stalo, že nazajtří ten jistý mládenec súzen byl i otsúzen. A když na popravu s trubači podlé vlaského obyčeje veden bíše, aj, veliký křik od lidu stal se: „Buď toho Bohu žel, že jedinkého </w:t>
      </w:r>
      <w:r>
        <w:rPr>
          <w:rStyle w:val="Text"/>
        </w:rPr>
        <w:t>syna císařova na smrt vedú!“ A když jej tak vedíchu, aj, první mistr proti němu jdíše. Uzřev jej mládenec, hlavy jemu poklonil, jako by řekl: „Pomni na mě, když před otce mého přijdeš. Ej, toť mě na popravu vedú.“ Uzřev jej ten jistý mistr, vece k němu, je</w:t>
      </w:r>
      <w:r>
        <w:rPr>
          <w:rStyle w:val="Text"/>
        </w:rPr>
        <w:t xml:space="preserve">nž jej vedíše: „Nekvapte s ním; naději se s boží pomocí, že jej dnes od smrti zprostím.“ Vecechu všickni: „Ó milý mistře, pospěš a zprosť od smrti učedlníka svého.“ Přišed ten mistr před císaře, poklekl, pozdravil jeho. Vece jemu císař: „Zda sem já tobě i </w:t>
      </w:r>
      <w:r>
        <w:rPr>
          <w:rStyle w:val="Text"/>
        </w:rPr>
        <w:t xml:space="preserve">tvým tovařišóm svého syna dal, an mluvil, a již něm jest. A nadto ještě huoře se stalo, že on mú ženu podáviti chtěl. Protož má dnes umřéti, a vy všickni zlú smrtí máte sníti.“ I vece mistr: „Ku prvnímu odpoviedám </w:t>
      </w:r>
      <w:r>
        <w:rPr>
          <w:rStyle w:val="emendace"/>
        </w:rPr>
        <w:t xml:space="preserve">odpoviedám </w:t>
      </w:r>
      <w:r>
        <w:rPr>
          <w:rStyle w:val="pramen"/>
        </w:rPr>
        <w:t>odpoiedam</w:t>
      </w:r>
      <w:r>
        <w:rPr>
          <w:rStyle w:val="internipoznamka"/>
        </w:rPr>
        <w:t>Geb. Hláskosloví s. 43</w:t>
      </w:r>
      <w:r>
        <w:rPr>
          <w:rStyle w:val="internipoznamka"/>
        </w:rPr>
        <w:t>7: v se vynechává mezi dvěma souhláskami - OK</w:t>
      </w:r>
      <w:r>
        <w:rPr>
          <w:rStyle w:val="Text"/>
        </w:rPr>
        <w:t xml:space="preserve">: To Buoh </w:t>
      </w:r>
      <w:r>
        <w:rPr>
          <w:rStyle w:val="foliace"/>
        </w:rPr>
        <w:t xml:space="preserve">96v </w:t>
      </w:r>
      <w:r>
        <w:rPr>
          <w:rStyle w:val="Text"/>
        </w:rPr>
        <w:t xml:space="preserve">ví, že v našem tovařiství až do této chvíle dobře mluvil. Ale proč by nyní nemluvil, </w:t>
      </w:r>
      <w:r>
        <w:rPr>
          <w:rStyle w:val="Text"/>
        </w:rPr>
        <w:lastRenderedPageBreak/>
        <w:t>toť Buoh ví dobře, jemuž všecko svědomo jest. O druhém, totiž o císařové, to Buoh ví, že těch plných sedm let, c</w:t>
      </w:r>
      <w:r>
        <w:rPr>
          <w:rStyle w:val="Text"/>
        </w:rPr>
        <w:t xml:space="preserve">ož s námi přebýval, nic sme takového naň neviděli. Ale, milý pane, jedno zajisté chci pověděti. Zahubíš li svého syna jediného pro řeč své ženy, hóřeť se přihodí, nežli onomu rytíři, jenž vyželce svého příliš milého pro slovo ženy své zahubil, jehož potom </w:t>
      </w:r>
      <w:r>
        <w:rPr>
          <w:rStyle w:val="Text"/>
        </w:rPr>
        <w:t>mnoho s hrozným pláčem želel.“ Císař vece: „Pověz mi to, kerak se to stalo!“ Mistr vece: „Nebuduť praviti. Neb dříve, nežli bych dokonal, mládenec mohl by odpraven býti a ten příklad za nic by</w:t>
      </w:r>
      <w:r>
        <w:rPr>
          <w:rStyle w:val="Text"/>
          <w:rFonts w:eastAsia="Arial Unicode MS"/>
        </w:rPr>
        <w:t xml:space="preserve"> </w:t>
      </w:r>
      <w:r>
        <w:rPr>
          <w:rStyle w:val="Text"/>
        </w:rPr>
        <w:t>nestál. Ale chceš li, ať praviti budu, kaž syna svého zase navr</w:t>
      </w:r>
      <w:r>
        <w:rPr>
          <w:rStyle w:val="Text"/>
        </w:rPr>
        <w:t>átiti a do žaláře až do zajtří vsaditi.“ A ihned když se to stalo, ten jistý mistr jal se praviti a řka:</w:t>
      </w:r>
    </w:p>
    <w:p w:rsidR="00B0057E" w:rsidRDefault="009821DA">
      <w:r>
        <w:rPr>
          <w:rStyle w:val="Text"/>
        </w:rPr>
        <w:t xml:space="preserve">„Bíše </w:t>
      </w:r>
      <w:r>
        <w:rPr>
          <w:rStyle w:val="internipoznamka"/>
        </w:rPr>
        <w:t xml:space="preserve">M G* </w:t>
      </w:r>
      <w:r>
        <w:rPr>
          <w:rStyle w:val="Text"/>
        </w:rPr>
        <w:t xml:space="preserve">některaký rytíř udatný, jenž jednoho syna mějíše jako Tvá Milost. A tak jej velmě miloval, až jemu tři chovačky zjednal bíše: prvá aby jeho </w:t>
      </w:r>
      <w:r>
        <w:rPr>
          <w:rStyle w:val="Text"/>
        </w:rPr>
        <w:t xml:space="preserve">krmila, druhá aby jej myla, třetí aby jej povíjala. K tomu také mějíše jednoho vyželce a jednoho sokola, jenž také je velmě milováše. Ale ten jistý </w:t>
      </w:r>
      <w:r>
        <w:rPr>
          <w:rStyle w:val="Text"/>
          <w:rFonts w:eastAsia="Arial Unicode MS"/>
        </w:rPr>
        <w:t xml:space="preserve"> </w:t>
      </w:r>
      <w:r>
        <w:rPr>
          <w:rStyle w:val="Text"/>
        </w:rPr>
        <w:t>vyžlec takú moc do sebe mějíše, že když kterú zvěř uhonil, bez škody ji držal, až i jeho pán přišel. Druhé,</w:t>
      </w:r>
      <w:r>
        <w:rPr>
          <w:rStyle w:val="Text"/>
        </w:rPr>
        <w:t xml:space="preserve"> když pán jeho měl kam </w:t>
      </w:r>
      <w:r>
        <w:rPr>
          <w:rStyle w:val="foliace"/>
        </w:rPr>
        <w:t xml:space="preserve">97r </w:t>
      </w:r>
      <w:r>
        <w:rPr>
          <w:rStyle w:val="Text"/>
        </w:rPr>
        <w:t>na vojnu jeti a měl pobití obdržeti, tedy ten jistý vyžlec před svým pánem, když chtěl na kóň vsésti, učinil tři a nebo čtyři skoky na znamení, že pánu jeho</w:t>
      </w:r>
      <w:r>
        <w:rPr>
          <w:rStyle w:val="Text"/>
          <w:rFonts w:eastAsia="Arial Unicode MS"/>
        </w:rPr>
        <w:t xml:space="preserve"> </w:t>
      </w:r>
      <w:r>
        <w:rPr>
          <w:rStyle w:val="Text"/>
        </w:rPr>
        <w:t>dobře se zvede. Pakli by mělo se jemu zle zvésti, tedy ten jistý vyžlec,</w:t>
      </w:r>
      <w:r>
        <w:rPr>
          <w:rStyle w:val="Text"/>
        </w:rPr>
        <w:t xml:space="preserve"> když pán jeho chtěl na kóň vsésti, chopě se ocasu koňského, jal se výti. A tak ten jistý rytíř skrze tě dvě znamení věděl, kdy má na vojnu jeti a kdy nic. Stalo se,</w:t>
      </w:r>
      <w:r>
        <w:rPr>
          <w:rStyle w:val="Text"/>
          <w:rFonts w:eastAsia="Arial Unicode MS"/>
        </w:rPr>
        <w:t xml:space="preserve"> že ten jistý rytíř jel k turnaj, ostaviv toho vyželce doma. Potom v jeden čas přihodilo se</w:t>
      </w:r>
      <w:r>
        <w:rPr>
          <w:rStyle w:val="Text"/>
          <w:rFonts w:eastAsia="Arial Unicode MS"/>
        </w:rPr>
        <w:t>, že ony tři chovačky z domu vyšly a dítěte samého na sieni nechaly, a toho jistého vyželce podlé kolébky ležíce, odešly; a sokol na bidle sedíše. V tu chvíli vyšed had na sien a upřímo chtíše k kolébce, aby dítě zahubil. Uzřev to sokol, trhl se i udeřil n</w:t>
      </w:r>
      <w:r>
        <w:rPr>
          <w:rStyle w:val="Text"/>
          <w:rFonts w:eastAsia="Arial Unicode MS"/>
        </w:rPr>
        <w:t>a psa, jako by řekl: „Vstaň, nespi, pomoz dítěti!</w:t>
      </w:r>
      <w:r>
        <w:rPr>
          <w:rStyle w:val="Text"/>
        </w:rPr>
        <w:t>“</w:t>
      </w:r>
      <w:r>
        <w:rPr>
          <w:rStyle w:val="Text"/>
          <w:rFonts w:eastAsia="Arial Unicode MS"/>
        </w:rPr>
        <w:t xml:space="preserve"> A ihned pes vztyčiv se jal se s sokolem spolu na hada bíti. Ale had velmi toho jistého psa ukusil, že mnoho z něho krve vyšlo okolo vší kolébky po zemi. A až dotud bili se, že vždy vyžlec hada zahubil a ko</w:t>
      </w:r>
      <w:r>
        <w:rPr>
          <w:rStyle w:val="Text"/>
          <w:rFonts w:eastAsia="Arial Unicode MS"/>
        </w:rPr>
        <w:t xml:space="preserve">lébku mezi tím tepúce se převrátili. Ale jakž Buoh ráčil, dítěti se nic škodného nestalo. Učiniv to pes, šed k stěně lehl a své rány lízal. Potom brzo přišly ty jisté chovačky. </w:t>
      </w:r>
      <w:r>
        <w:rPr>
          <w:rStyle w:val="foliace"/>
          <w:rFonts w:eastAsia="Arial Unicode MS"/>
        </w:rPr>
        <w:t xml:space="preserve">97v </w:t>
      </w:r>
      <w:r>
        <w:rPr>
          <w:rStyle w:val="Text"/>
          <w:rFonts w:eastAsia="Arial Unicode MS"/>
        </w:rPr>
        <w:t>Uzřevše, ano kolébka převrácena a krev okolo kolébky a psa krvavého, mněly,</w:t>
      </w:r>
      <w:r>
        <w:rPr>
          <w:rStyle w:val="Text"/>
          <w:rFonts w:eastAsia="Arial Unicode MS"/>
        </w:rPr>
        <w:t xml:space="preserve"> by dítě zahubeno bylo. Neopatřivše, kterak by se stalo, daly se na běh. A když ven vybižechu</w:t>
      </w:r>
      <w:r>
        <w:rPr>
          <w:rStyle w:val="hyperlemma"/>
          <w:rFonts w:eastAsia="Arial Unicode MS"/>
        </w:rPr>
        <w:t>vyběžěti</w:t>
      </w:r>
      <w:r>
        <w:rPr>
          <w:rStyle w:val="poznamka"/>
          <w:rFonts w:eastAsia="Arial Unicode MS"/>
        </w:rPr>
        <w:t>tak v rkp.</w:t>
      </w:r>
      <w:r>
        <w:rPr>
          <w:rStyle w:val="internipoznamka"/>
          <w:rFonts w:eastAsia="Arial Unicode MS"/>
        </w:rPr>
        <w:t>v rkp. „wybizechu“ - OK</w:t>
      </w:r>
      <w:r>
        <w:rPr>
          <w:rStyle w:val="Text"/>
          <w:rFonts w:eastAsia="Arial Unicode MS"/>
        </w:rPr>
        <w:t>, paní je střetla i vece jim: „Co činíte, kam chcete</w:t>
      </w:r>
      <w:r>
        <w:rPr>
          <w:rStyle w:val="emendace"/>
          <w:rFonts w:eastAsia="Arial Unicode MS"/>
        </w:rPr>
        <w:t xml:space="preserve">chcete </w:t>
      </w:r>
      <w:r>
        <w:rPr>
          <w:rStyle w:val="pramen"/>
          <w:rFonts w:eastAsia="Arial Unicode MS"/>
        </w:rPr>
        <w:t>chczte</w:t>
      </w:r>
      <w:r>
        <w:rPr>
          <w:rStyle w:val="Text"/>
          <w:rFonts w:eastAsia="Arial Unicode MS"/>
        </w:rPr>
        <w:t>?</w:t>
      </w:r>
      <w:r>
        <w:rPr>
          <w:rStyle w:val="Text"/>
        </w:rPr>
        <w:t>“</w:t>
      </w:r>
      <w:r>
        <w:rPr>
          <w:rStyle w:val="Text"/>
          <w:rFonts w:eastAsia="Arial Unicode MS"/>
        </w:rPr>
        <w:t xml:space="preserve"> Odpověděchu jí: „Ó milá paní, běda nám i tobě! Ten pes</w:t>
      </w:r>
      <w:r>
        <w:rPr>
          <w:rStyle w:val="Text"/>
          <w:rFonts w:eastAsia="Arial Unicode MS"/>
        </w:rPr>
        <w:t>, jakož jeho pán miluje, dietě tvé zahubil, a všecka země okolo kolébky ve krvi jest.</w:t>
      </w:r>
      <w:r>
        <w:rPr>
          <w:rStyle w:val="Text"/>
        </w:rPr>
        <w:t>“</w:t>
      </w:r>
      <w:r>
        <w:rPr>
          <w:rStyle w:val="Text"/>
          <w:rFonts w:eastAsia="Arial Unicode MS"/>
        </w:rPr>
        <w:t xml:space="preserve"> Uslyševši to paní, lekši se k zemi padla plačíci a křičéci: „Běda mně, běda mně, co sobě učiním, zbavena sem svého syna jedinkého!</w:t>
      </w:r>
      <w:r>
        <w:rPr>
          <w:rStyle w:val="Text"/>
        </w:rPr>
        <w:t>“</w:t>
      </w:r>
      <w:r>
        <w:rPr>
          <w:rStyle w:val="Text"/>
          <w:rFonts w:eastAsia="Arial Unicode MS"/>
        </w:rPr>
        <w:t xml:space="preserve"> V tu chvíli pán její rytíř domóv přij</w:t>
      </w:r>
      <w:r>
        <w:rPr>
          <w:rStyle w:val="Text"/>
          <w:rFonts w:eastAsia="Arial Unicode MS"/>
        </w:rPr>
        <w:t>el. A když paní vždy ustavičně křičíše, otázal jí, proč by tak ustavičně velmi plakala. Tedy ona vece: „Ó milý pane, běda nám! Tvój pes milostný našeho syna milého a jedinkého zahubil, a hyn u stěny leží, krve syna našeho se naleptav!</w:t>
      </w:r>
      <w:r>
        <w:rPr>
          <w:rStyle w:val="Text"/>
        </w:rPr>
        <w:t>“</w:t>
      </w:r>
      <w:r>
        <w:rPr>
          <w:rStyle w:val="Text"/>
          <w:rFonts w:eastAsia="Arial Unicode MS"/>
        </w:rPr>
        <w:t xml:space="preserve"> Ten jistý rytíř to u</w:t>
      </w:r>
      <w:r>
        <w:rPr>
          <w:rStyle w:val="Text"/>
          <w:rFonts w:eastAsia="Arial Unicode MS"/>
        </w:rPr>
        <w:t>slyšev ot své ženy, unáhlil se, a všed na sín, uzřev psa svého milostného, an naň skáče, jakož dříve obyčej měl, vytrhl svój meč, jednú ranú jemu hlavu sťal. Učiniv to, k kolébce šel i s svú ženú, chtě věděti, kterak by se stalo. Pozdvih kolébky, uzřev, an</w:t>
      </w:r>
      <w:r>
        <w:rPr>
          <w:rStyle w:val="Text"/>
          <w:rFonts w:eastAsia="Arial Unicode MS"/>
        </w:rPr>
        <w:t xml:space="preserve">o dítěti nic není, ale hada velikého zabitého podlé kolébky najdú. A tak po těch znameních roztíka, </w:t>
      </w:r>
      <w:r>
        <w:rPr>
          <w:rStyle w:val="foliace"/>
          <w:rFonts w:eastAsia="Arial Unicode MS"/>
        </w:rPr>
        <w:t xml:space="preserve">98r </w:t>
      </w:r>
      <w:r>
        <w:rPr>
          <w:rStyle w:val="Text"/>
          <w:rFonts w:eastAsia="Arial Unicode MS"/>
        </w:rPr>
        <w:t xml:space="preserve">že by pes, bráně dítěte toho, hada zahubil. Jme se velikým hlasem křičeti, zedrav na sobě rúchu a řka: „Běda mně, že pro řeč </w:t>
      </w:r>
      <w:r>
        <w:rPr>
          <w:rStyle w:val="Text"/>
          <w:rFonts w:eastAsia="Arial Unicode MS"/>
        </w:rPr>
        <w:lastRenderedPageBreak/>
        <w:t xml:space="preserve">ženy </w:t>
      </w:r>
      <w:r>
        <w:rPr>
          <w:rStyle w:val="Text"/>
        </w:rPr>
        <w:t>své psa milostného bez</w:t>
      </w:r>
      <w:r>
        <w:rPr>
          <w:rStyle w:val="Text"/>
        </w:rPr>
        <w:t xml:space="preserve"> viny sem zahubil!“ A ihned své kopí na tré přerazil a potom k Božímu hrobu bosú nohú šel a tam v dobrém svój život dokonal.“</w:t>
      </w:r>
    </w:p>
    <w:p w:rsidR="00B0057E" w:rsidRDefault="009821DA">
      <w:r>
        <w:rPr>
          <w:rStyle w:val="Text"/>
        </w:rPr>
        <w:t>Dokonav tu řeč, mistr vece k císařovi: „Slyšel li s’, císaři, kam se ta řeč chýlí?“ I vece císař: „Velmě dobře. Dobrý s’ mi příkla</w:t>
      </w:r>
      <w:r>
        <w:rPr>
          <w:rStyle w:val="Text"/>
        </w:rPr>
        <w:t>d dal, proňž mój syn dnes neumře.“ A tak na každý den každý mistr svú múdrostí od smrti jemu pomohl. A osmý den jal se ten jistý mládenec mluviti, své mistry vyvadil a macechu kázal upáliti.</w:t>
      </w:r>
    </w:p>
    <w:p w:rsidR="00B0057E" w:rsidRDefault="009821DA">
      <w:r>
        <w:rPr>
          <w:rStyle w:val="Text"/>
        </w:rPr>
        <w:t xml:space="preserve">Najmilejší! Skrze tohoto císaře máme znamenati každého křesťana, </w:t>
      </w:r>
      <w:r>
        <w:rPr>
          <w:rStyle w:val="Text"/>
        </w:rPr>
        <w:t xml:space="preserve">jenž má jednoho syna, to jest svú duši najmilejší. Tu má dáti sedmi mudrcóm, to jest sedmeru milosrdenství: lačného nakrmiti, žíznivého napojiti, pocestného v svój duom přijíti, nemocného navštieviti, žalářného utěšiti,  mrtvého k hrobu přepraviti, nahého </w:t>
      </w:r>
      <w:r>
        <w:rPr>
          <w:rStyle w:val="Text"/>
        </w:rPr>
        <w:t xml:space="preserve">odieti. Ale macecha, to jesti tělo, prosí, aby dítě domóv se vrátilo, nebo tělo vždy proti duši žádá. Ale duše má mlčením, to jest nepřivolením, přemoci s pomocí sedmero milosrdenství, jenž </w:t>
      </w:r>
      <w:r>
        <w:rPr>
          <w:rStyle w:val="foliace"/>
        </w:rPr>
        <w:t xml:space="preserve">98v </w:t>
      </w:r>
      <w:r>
        <w:rPr>
          <w:rStyle w:val="Text"/>
        </w:rPr>
        <w:t xml:space="preserve">k Bohu </w:t>
      </w:r>
      <w:r>
        <w:rPr>
          <w:rStyle w:val="doplnenytext"/>
        </w:rPr>
        <w:t xml:space="preserve">se </w:t>
      </w:r>
      <w:r>
        <w:rPr>
          <w:rStyle w:val="poznamka"/>
        </w:rPr>
        <w:t xml:space="preserve">doplněno podle rkp. GestaB, GestaU </w:t>
      </w:r>
      <w:r>
        <w:rPr>
          <w:rStyle w:val="Text"/>
        </w:rPr>
        <w:t>zaň přimlúvá, a t</w:t>
      </w:r>
      <w:r>
        <w:rPr>
          <w:rStyle w:val="Text"/>
        </w:rPr>
        <w:t>o za sedm dní, totiž dokudž přebývá v tomto životě až do smrti. Osmý den, to jest v radosti nebeské, má promluviti – Boha s anjely na věky chváliti. Amen.</w:t>
      </w:r>
    </w:p>
    <w:p w:rsidR="00B0057E" w:rsidRDefault="00B0057E">
      <w:pPr>
        <w:pStyle w:val="Volnyradek"/>
      </w:pPr>
    </w:p>
    <w:p w:rsidR="00B0057E" w:rsidRDefault="009821DA">
      <w:pPr>
        <w:pStyle w:val="Nadpis"/>
      </w:pPr>
      <w:r>
        <w:rPr>
          <w:rStyle w:val="internipoznamka"/>
        </w:rPr>
        <w:t xml:space="preserve">LXXII </w:t>
      </w:r>
      <w:r>
        <w:rPr>
          <w:rStyle w:val="Text"/>
        </w:rPr>
        <w:t>O jednom vepři</w:t>
      </w:r>
      <w:r>
        <w:rPr>
          <w:rStyle w:val="internipoznamka"/>
        </w:rPr>
        <w:t>De pastore R. t.*</w:t>
      </w:r>
    </w:p>
    <w:p w:rsidR="00B0057E" w:rsidRDefault="009821DA">
      <w:r>
        <w:rPr>
          <w:rStyle w:val="Text"/>
        </w:rPr>
        <w:t xml:space="preserve">Bíše některaký císař, jenž mějíše jeden háj, v němžto bíše divoký vepř; a ten mnoho lidí zhubil bíše. Césař velikú tesknost toho mějíše. I kázal bíše volati, ktož by koli toho jistého vepře zahubil, svú dceru i se vším královstvím po svéj smrti jemu chtěl </w:t>
      </w:r>
      <w:r>
        <w:rPr>
          <w:rStyle w:val="Text"/>
        </w:rPr>
        <w:t xml:space="preserve">by dáti. Bíše v tu chvíli někaký pastýř; ten chtě vepře zabiti, všel v háj </w:t>
      </w:r>
      <w:r>
        <w:rPr>
          <w:rStyle w:val="doplnenytext"/>
        </w:rPr>
        <w:t xml:space="preserve">… </w:t>
      </w:r>
      <w:r>
        <w:rPr>
          <w:rStyle w:val="poznamka"/>
        </w:rPr>
        <w:t xml:space="preserve">chybějící text </w:t>
      </w:r>
      <w:r>
        <w:rPr>
          <w:rStyle w:val="Text"/>
        </w:rPr>
        <w:t xml:space="preserve">Vepř počal dřevo kúsati, že zdáše se pastýřovi, by měl brzo upadnúti. Na dřevě bíše dobré ovoce a toho ovoce vepři metáše. Vepř jedl to ovoce a nasycen byl a počal </w:t>
      </w:r>
      <w:r>
        <w:rPr>
          <w:rStyle w:val="Text"/>
        </w:rPr>
        <w:t>spáti. Uzřev to pastýř, tajně nóž vyňal a jeho zabil a dceru césařovu za ženu pojal.</w:t>
      </w:r>
    </w:p>
    <w:p w:rsidR="00B0057E" w:rsidRDefault="009821DA">
      <w:r>
        <w:rPr>
          <w:rStyle w:val="Text"/>
        </w:rPr>
        <w:t>Najmilejší! Císař tento jest Pán náš Ježíš Kristus. Háj jest svět, vepř jest diábel. Vepř tento mnohé zbil před narozením božím, s sebú do pekla uvedl. Pastýř jest Syn bož</w:t>
      </w:r>
      <w:r>
        <w:rPr>
          <w:rStyle w:val="Text"/>
        </w:rPr>
        <w:t xml:space="preserve">í, jenž tělo z blahoslavené panny přijal jest, když on řekl: „Já sem pastýř dobrý.“ I vzel jest huol, když na dřevo svatého kříže vstúpil, skrze kteréžto on diábla </w:t>
      </w:r>
      <w:r>
        <w:rPr>
          <w:rStyle w:val="foliace"/>
        </w:rPr>
        <w:t xml:space="preserve">99r </w:t>
      </w:r>
      <w:r>
        <w:rPr>
          <w:rStyle w:val="Text"/>
        </w:rPr>
        <w:t>zabil. Ovoce dřeva toho zajisté jest krev Jezukristova, skrze kterúžto krev diábel utekl</w:t>
      </w:r>
      <w:r>
        <w:rPr>
          <w:rStyle w:val="Text"/>
        </w:rPr>
        <w:t xml:space="preserve"> jest. A on Kristus dceru krále, totižto duši svatú, Bohu připravil jest a do věčného příbytku vedl.</w:t>
      </w:r>
    </w:p>
    <w:p w:rsidR="00B0057E" w:rsidRDefault="00B0057E">
      <w:pPr>
        <w:pStyle w:val="Volnyradek"/>
      </w:pPr>
    </w:p>
    <w:p w:rsidR="00B0057E" w:rsidRDefault="009821DA">
      <w:r>
        <w:rPr>
          <w:rStyle w:val="internipoznamka"/>
        </w:rPr>
        <w:t xml:space="preserve">LXXIII </w:t>
      </w:r>
      <w:r>
        <w:rPr>
          <w:rStyle w:val="Text"/>
        </w:rPr>
        <w:t xml:space="preserve">Bíše </w:t>
      </w:r>
      <w:r>
        <w:rPr>
          <w:rStyle w:val="internipoznamka"/>
        </w:rPr>
        <w:t xml:space="preserve">a P.* </w:t>
      </w:r>
      <w:r>
        <w:rPr>
          <w:rStyle w:val="Text"/>
        </w:rPr>
        <w:t>některaký vladař z Říma, kterýžto v zahradě své měl pinni</w:t>
      </w:r>
      <w:r>
        <w:rPr>
          <w:rStyle w:val="poznamka"/>
        </w:rPr>
        <w:t>nejisté čtení slova</w:t>
      </w:r>
      <w:r>
        <w:rPr>
          <w:rStyle w:val="internipoznamka"/>
        </w:rPr>
        <w:t>v rkp. „pynny“, interpretace podle -ja-kmenů „dušě“, GestaB,</w:t>
      </w:r>
      <w:r>
        <w:rPr>
          <w:rStyle w:val="internipoznamka"/>
        </w:rPr>
        <w:t xml:space="preserve"> GestaU - pinu, StčS: ˣpína¹, -y f.; k lat. pinus, pinie, středomořská borovice (Pinus pinea L.), MSS: Pina, f. ?. OK</w:t>
      </w:r>
      <w:r>
        <w:rPr>
          <w:rStyle w:val="Text"/>
        </w:rPr>
        <w:t>, totiž to dřevo rozkošné, kteréžto ovoce jednak každýho léta proti rozličným nemocem rostlo jest.</w:t>
      </w:r>
    </w:p>
    <w:p w:rsidR="00B0057E" w:rsidRDefault="009821DA">
      <w:r>
        <w:rPr>
          <w:rStyle w:val="Text"/>
        </w:rPr>
        <w:t xml:space="preserve">Najmilejší! Tento </w:t>
      </w:r>
      <w:r>
        <w:rPr>
          <w:rStyle w:val="cizijazyk"/>
        </w:rPr>
        <w:t xml:space="preserve">burgensis </w:t>
      </w:r>
      <w:r>
        <w:rPr>
          <w:rStyle w:val="Text"/>
        </w:rPr>
        <w:t>móž řečen bý</w:t>
      </w:r>
      <w:r>
        <w:rPr>
          <w:rStyle w:val="Text"/>
        </w:rPr>
        <w:t xml:space="preserve">ti všelikaký člověk, kterýž má zahradu, totižto srdce skrze křest umyto, v kterémžto Buoh má býti. Dřevo rozkošné plno ovoce: lásky, viery a naděje. A </w:t>
      </w:r>
      <w:r>
        <w:rPr>
          <w:rStyle w:val="Text"/>
        </w:rPr>
        <w:lastRenderedPageBreak/>
        <w:t xml:space="preserve">nebo jinak: </w:t>
      </w:r>
      <w:r>
        <w:rPr>
          <w:rStyle w:val="cizijazyk"/>
        </w:rPr>
        <w:t xml:space="preserve">burgensis </w:t>
      </w:r>
      <w:r>
        <w:rPr>
          <w:rStyle w:val="Text"/>
        </w:rPr>
        <w:t>tento móž nazván býti Adam, kterýž má zahradu pěknú, totižto ráj, v kteréžto zahrad</w:t>
      </w:r>
      <w:r>
        <w:rPr>
          <w:rStyle w:val="Text"/>
        </w:rPr>
        <w:t xml:space="preserve">ě bylo jest dřevo rozkošné, totiž dřevo umění a ovoce rozkošné. Ale dievka rostúci bylo jest lakomství první ženy, kteráž jest žádala, aby byla druhý Buoh. Zahradník u podobenství hadovém, totiž diábelském, skrze kteréžto zarcování </w:t>
      </w:r>
      <w:r>
        <w:rPr>
          <w:rStyle w:val="poznamka"/>
        </w:rPr>
        <w:t xml:space="preserve">tak rkp. </w:t>
      </w:r>
      <w:r>
        <w:rPr>
          <w:rStyle w:val="internipoznamka"/>
        </w:rPr>
        <w:t>v rkp. „zarczow</w:t>
      </w:r>
      <w:r>
        <w:rPr>
          <w:rStyle w:val="internipoznamka"/>
        </w:rPr>
        <w:t xml:space="preserve">anij“; GestRomB: ztazovánie, GestaU ztazování, Oesterley tento článek nemá. - OK </w:t>
      </w:r>
      <w:r>
        <w:rPr>
          <w:rStyle w:val="Text"/>
        </w:rPr>
        <w:t xml:space="preserve">moci, kteréžto první náš otec měl jest, ztratil i jeho zrušil zvláště. Ale dievka přišlá rostúci jest před dřevem, jest každý, kterýž miení vieru křesťanskú zkaziti. </w:t>
      </w:r>
      <w:r>
        <w:rPr>
          <w:rStyle w:val="poznamka"/>
        </w:rPr>
        <w:t>zjevně ch</w:t>
      </w:r>
      <w:r>
        <w:rPr>
          <w:rStyle w:val="poznamka"/>
        </w:rPr>
        <w:t xml:space="preserve">ybný zápis věty </w:t>
      </w:r>
      <w:r>
        <w:rPr>
          <w:rStyle w:val="Text"/>
        </w:rPr>
        <w:t>Často tací mievají přátely i obránce, tiť sú mnozí zlořečení Adamové.</w:t>
      </w:r>
    </w:p>
    <w:p w:rsidR="00B0057E" w:rsidRDefault="00B0057E">
      <w:pPr>
        <w:pStyle w:val="Volnyradek"/>
      </w:pPr>
    </w:p>
    <w:p w:rsidR="00B0057E" w:rsidRDefault="009821DA">
      <w:r>
        <w:rPr>
          <w:rStyle w:val="foliace"/>
        </w:rPr>
        <w:t xml:space="preserve">99v </w:t>
      </w:r>
      <w:r>
        <w:rPr>
          <w:rStyle w:val="internipoznamka"/>
        </w:rPr>
        <w:t>LXXIV.</w:t>
      </w:r>
      <w:r>
        <w:rPr>
          <w:rStyle w:val="Text"/>
        </w:rPr>
        <w:t xml:space="preserve">Od </w:t>
      </w:r>
      <w:r>
        <w:rPr>
          <w:rStyle w:val="emendace"/>
        </w:rPr>
        <w:t xml:space="preserve">Od </w:t>
      </w:r>
      <w:r>
        <w:rPr>
          <w:rStyle w:val="pramen"/>
        </w:rPr>
        <w:t xml:space="preserve">O </w:t>
      </w:r>
      <w:r>
        <w:rPr>
          <w:rStyle w:val="internipoznamka"/>
        </w:rPr>
        <w:t xml:space="preserve">M D* </w:t>
      </w:r>
      <w:r>
        <w:rPr>
          <w:rStyle w:val="Text"/>
        </w:rPr>
        <w:t xml:space="preserve">dávna bíše v jednom městě rytíř starý, kterýž měl jednu ženu mladičkú, kterúž jest velmě miloval. A ten na každú noc dveře domu svého sám zavíral </w:t>
      </w:r>
      <w:r>
        <w:rPr>
          <w:rStyle w:val="Text"/>
        </w:rPr>
        <w:t>a klíče pod hlavu podkladl. V tom městě</w:t>
      </w:r>
      <w:r>
        <w:rPr>
          <w:rStyle w:val="Text"/>
          <w:rFonts w:eastAsia="Arial Unicode MS"/>
        </w:rPr>
        <w:t xml:space="preserve"> </w:t>
      </w:r>
      <w:r>
        <w:rPr>
          <w:rStyle w:val="Text"/>
        </w:rPr>
        <w:t>bíše přikázaní, když v jeden zvon bíše zvoněno, když kto po tom zvonění chodil v noci a ot strážných byl by jat, aby celú noc v žaláři byl a zajtra na pranéř vsazen. Rytíř tento ženy nemožíše utěšiti, což se jí líbil</w:t>
      </w:r>
      <w:r>
        <w:rPr>
          <w:rStyle w:val="Text"/>
        </w:rPr>
        <w:t>o k žádosti těla, a protož jest jiného milovala. A na každú noc, když jest muž usnul, klíče ode dveří vzala a dveře otevřela a k frejíři šla a tajně se k muži vrátila. A ona jednu noc vstala jest a k milovníku šla tajně a brzce a potom rytíř ze sna probudi</w:t>
      </w:r>
      <w:r>
        <w:rPr>
          <w:rStyle w:val="Text"/>
        </w:rPr>
        <w:t>l se a ženy jest nenalezl. Vstal jest a dveře domu i komory otevřeny nalezl jest. Dveře zavřel a na žoléř domu vstúpil a v okně seděl. Potom od puolnoci přišla žena a ťukla</w:t>
      </w:r>
      <w:r>
        <w:rPr>
          <w:rStyle w:val="internipoznamka"/>
        </w:rPr>
        <w:t>tukla“ VW nemá, GestRomB: tlúkla - OK</w:t>
      </w:r>
      <w:r>
        <w:rPr>
          <w:rStyle w:val="Text"/>
        </w:rPr>
        <w:t>. Řekl rytíř: „Ó zlořečená ženo, již došel sem,</w:t>
      </w:r>
      <w:r>
        <w:rPr>
          <w:rStyle w:val="Text"/>
        </w:rPr>
        <w:t xml:space="preserve"> že s’ cizoložstvie učinila. Zajisté pravi tobě, že vně ostaneš; až strážní přijdú, ať tě v žalář vsadí.“ I dí ona: „O pane, proč to činíš? Já pravdu pravím tobě: když jsem byla s tebú na loži, přišla dievka ot mateře mé, abych ji bez meškání navštívila; n</w:t>
      </w:r>
      <w:r>
        <w:rPr>
          <w:rStyle w:val="Text"/>
        </w:rPr>
        <w:t>echtěla sem tebe ze sna probuditi, a protož sem tajně vyšla.“ Ale to kurva čistě selha.</w:t>
      </w:r>
      <w:r>
        <w:rPr>
          <w:rStyle w:val="poznamka"/>
        </w:rPr>
        <w:t>poslední věta je lineární přípisek rubrikátora</w:t>
      </w:r>
      <w:r>
        <w:rPr>
          <w:rStyle w:val="internipoznamka"/>
        </w:rPr>
        <w:t>selha, aor. tesati: tesach, tesa, tesa - tvar OK.</w:t>
      </w:r>
    </w:p>
    <w:p w:rsidR="00B0057E" w:rsidRDefault="009821DA">
      <w:r>
        <w:rPr>
          <w:rStyle w:val="foliace"/>
        </w:rPr>
        <w:t xml:space="preserve">100r </w:t>
      </w:r>
      <w:r>
        <w:rPr>
          <w:rStyle w:val="Text"/>
        </w:rPr>
        <w:t>Najmilejší! Rytíř tento jest Pán náš Ježíš Kristus, kterýž duši naši</w:t>
      </w:r>
      <w:r>
        <w:rPr>
          <w:rStyle w:val="Text"/>
        </w:rPr>
        <w:t xml:space="preserve"> v chot sobě přijal a ji tak velmi miloval, že ji na své lože pokládal. A protož v Kantikách praví: „Rozkoši sú mé byly s syny člověčími</w:t>
      </w:r>
      <w:r>
        <w:rPr>
          <w:rStyle w:val="internipoznamka"/>
        </w:rPr>
        <w:t>Přísloví 8,31 - OK</w:t>
      </w:r>
      <w:r>
        <w:rPr>
          <w:rStyle w:val="Text"/>
        </w:rPr>
        <w:t>.“ Rytíř dveře zavírá a klíče pod hlavu pokládá. A tak Kristus dveře naše zavírá i otvírá, když nám pr</w:t>
      </w:r>
      <w:r>
        <w:rPr>
          <w:rStyle w:val="Text"/>
        </w:rPr>
        <w:t>o lásku svú dveře království nebeského otvírá. Ale pohříchu často hříšný klíče ukrádá, když proti božímu přikázaní činí, i přikázaní božská ruší a z hříchu do hříchu chodí. Zákon jest ustaven, aby v zvon bylo zvoněno, po kterémž zvonění ač by kto v noci ch</w:t>
      </w:r>
      <w:r>
        <w:rPr>
          <w:rStyle w:val="Text"/>
        </w:rPr>
        <w:t>odil, v žalář by byl vsazen. Zvon nic jiného není, jediné chovati božího přikázaní. A ktož proti tomu činí slovem nebo skutkem a zevnitř dveří domových, totižto z církve svaté, nalezen bude, skrze strážné, totižto diábly, duši jeho popadnúc, do žaláře peke</w:t>
      </w:r>
      <w:r>
        <w:rPr>
          <w:rStyle w:val="Text"/>
        </w:rPr>
        <w:t>lného uvedú.</w:t>
      </w:r>
    </w:p>
    <w:p w:rsidR="00B0057E" w:rsidRDefault="00B0057E">
      <w:pPr>
        <w:pStyle w:val="Volnyradek"/>
      </w:pPr>
    </w:p>
    <w:p w:rsidR="00B0057E" w:rsidRDefault="009821DA">
      <w:pPr>
        <w:rPr>
          <w:rFonts w:eastAsia="Arial Unicode MS"/>
        </w:rPr>
      </w:pPr>
      <w:r>
        <w:rPr>
          <w:rStyle w:val="internipoznamka"/>
        </w:rPr>
        <w:t xml:space="preserve">LXXV </w:t>
      </w:r>
      <w:r>
        <w:rPr>
          <w:rStyle w:val="Text"/>
        </w:rPr>
        <w:t xml:space="preserve">Zdávna </w:t>
      </w:r>
      <w:r>
        <w:rPr>
          <w:rStyle w:val="internipoznamka"/>
        </w:rPr>
        <w:t xml:space="preserve">LR e* </w:t>
      </w:r>
      <w:r>
        <w:rPr>
          <w:rStyle w:val="Text"/>
        </w:rPr>
        <w:t>bíše v městě římském některaký rytíř, kterýžto dvě dcery a jednoho syna měl jest. Rytíř tento všecko své utratil. Bíše času toho císař Octavianus tak řečený, kterýž na jednéj věži veliký poklad mějíše. Rytíř dříve řečený k v</w:t>
      </w:r>
      <w:r>
        <w:rPr>
          <w:rStyle w:val="Text"/>
        </w:rPr>
        <w:t xml:space="preserve">eliké chudobě přišel jest, </w:t>
      </w:r>
      <w:r>
        <w:rPr>
          <w:rStyle w:val="foliace"/>
        </w:rPr>
        <w:t xml:space="preserve">100v </w:t>
      </w:r>
      <w:r>
        <w:rPr>
          <w:rStyle w:val="Text"/>
        </w:rPr>
        <w:t xml:space="preserve">až </w:t>
      </w:r>
      <w:r>
        <w:rPr>
          <w:rStyle w:val="poznamka"/>
        </w:rPr>
        <w:t xml:space="preserve">nejisté čtení verzálky </w:t>
      </w:r>
      <w:r>
        <w:rPr>
          <w:rStyle w:val="Text"/>
        </w:rPr>
        <w:t xml:space="preserve">všecko dědičství své prodal jest. I řekl k synu svému: „Aj, císař má veliký poklad na onéj věži. V noci díru učiníme do věže a zlata vezmeme, což budeme chtieti.“ Oba v noci vstala, díru </w:t>
      </w:r>
      <w:r>
        <w:rPr>
          <w:rStyle w:val="Text"/>
        </w:rPr>
        <w:lastRenderedPageBreak/>
        <w:t>širokú učin</w:t>
      </w:r>
      <w:r>
        <w:rPr>
          <w:rStyle w:val="Text"/>
        </w:rPr>
        <w:t>ila a do věže oba vešla, a tak veliký poklad vzala, že oba nésti nemohla. Rytíř jako prvé jal se nezřízeně utracovati. Strážný věže, když viděl, že veliký poklad jest otnesen, pověděl císařovi. Tedy císař řekl: „Zdali sem tebe strážného neustavil pokladu m</w:t>
      </w:r>
      <w:r>
        <w:rPr>
          <w:rStyle w:val="Text"/>
        </w:rPr>
        <w:t>ého? Mně o zlatu otpovíš!“</w:t>
      </w:r>
    </w:p>
    <w:p w:rsidR="00B0057E" w:rsidRDefault="009821DA">
      <w:r>
        <w:rPr>
          <w:rStyle w:val="Text"/>
        </w:rPr>
        <w:t>On jest do věže všel a podlé díry kotel naplnil smoly, ač by kto více všel do díry, aby v kotel upadl a vstáti nemohl. Učiniv to, věži zavřel a ven vyšel. Skoro potom rytíř opět počal chud býti; přišed k synu, řekl: „Ó synu, utra</w:t>
      </w:r>
      <w:r>
        <w:rPr>
          <w:rStyle w:val="Text"/>
        </w:rPr>
        <w:t>til sem všecko</w:t>
      </w:r>
      <w:r>
        <w:rPr>
          <w:rStyle w:val="Text"/>
          <w:rFonts w:eastAsia="Arial Unicode MS"/>
        </w:rPr>
        <w:t xml:space="preserve"> </w:t>
      </w:r>
      <w:r>
        <w:rPr>
          <w:rStyle w:val="Text"/>
        </w:rPr>
        <w:t>a již sem chud.“ I řekl syn: „Poďme do věže jako prvé a zlata v hojnosti vezmem.“ V noci vstali sú a do věže vešli. Otec prvé všel a až do hrdla v kotel upadl a velikým hlasem zvolal jest: „Syne milý, neroď se přiblížiti, nebo utéci nemóžeš.</w:t>
      </w:r>
      <w:r>
        <w:rPr>
          <w:rStyle w:val="Text"/>
        </w:rPr>
        <w:t>“ A on jemu řekl:</w:t>
      </w:r>
      <w:r>
        <w:rPr>
          <w:rStyle w:val="Text"/>
          <w:rFonts w:eastAsia="Arial Unicode MS"/>
        </w:rPr>
        <w:t xml:space="preserve"> </w:t>
      </w:r>
      <w:r>
        <w:rPr>
          <w:rStyle w:val="Text"/>
        </w:rPr>
        <w:t xml:space="preserve">„Zajistéť toběť pomohu.“ I řekl otec: „Bože, nedaj, aby kto zvěděl, kteraký sem já. Ihned vyjmi meč svój a setni hlavu mú, a tak ižádný známosti mé nebude mieti, a tak ty i dcery mé ujdú hanby </w:t>
      </w:r>
      <w:r>
        <w:rPr>
          <w:rStyle w:val="foliace"/>
        </w:rPr>
        <w:t xml:space="preserve">101r </w:t>
      </w:r>
      <w:r>
        <w:rPr>
          <w:rStyle w:val="Text"/>
        </w:rPr>
        <w:t>světské.“ A ihned hlavu otci sťal a v ně</w:t>
      </w:r>
      <w:r>
        <w:rPr>
          <w:rStyle w:val="Text"/>
        </w:rPr>
        <w:t xml:space="preserve">kakú jámu vrhl a sestrám </w:t>
      </w:r>
      <w:r>
        <w:rPr>
          <w:rStyle w:val="Text"/>
          <w:rFonts w:eastAsia="Arial Unicode MS"/>
        </w:rPr>
        <w:t xml:space="preserve">svým </w:t>
      </w:r>
      <w:r>
        <w:rPr>
          <w:rStyle w:val="Text"/>
        </w:rPr>
        <w:t>zvěstoval o smrti otcově. A když sú uslyšely, plakání a vzdychání vypustily sú. Strážný potom do věže všel a tělo člověčí bez hlavy nalezl; divil se jest. Císař řekl: „Toto tělo k ocasóm koňským přivěž a po ulicech vlač až k š</w:t>
      </w:r>
      <w:r>
        <w:rPr>
          <w:rStyle w:val="Text"/>
        </w:rPr>
        <w:t>ibenici. A v kterémž domu pláč a křik uslyšíš, toho domu pán jest tento; a ty všecky vezmi na šibenici oběs.“ Strážný to učinil. A když tak po ulicech vlečen jest, až před dóm jeho přišli sú, dcery jeho, když to viděly, v domu křik veliký vypustily sú řkúc</w:t>
      </w:r>
      <w:r>
        <w:rPr>
          <w:rStyle w:val="Text"/>
        </w:rPr>
        <w:t>e: „Běda nám!“ Syn když uslyšal od sestr křik, sám se sekyrú v ledví potil</w:t>
      </w:r>
      <w:r>
        <w:rPr>
          <w:rStyle w:val="internipoznamka"/>
        </w:rPr>
        <w:t>participium -l-ové též -i-; Geb. Časování s. 182 - OK</w:t>
      </w:r>
      <w:r>
        <w:rPr>
          <w:rStyle w:val="Text"/>
        </w:rPr>
        <w:t>, že krev velmi tekla jest. Tedy služebníci císařovi, když sú volání uslyšeli, opustivše tělo, v duom sú vešli a příčiny volání t</w:t>
      </w:r>
      <w:r>
        <w:rPr>
          <w:rStyle w:val="Text"/>
        </w:rPr>
        <w:t xml:space="preserve">ázali sú. Tedy syn dí: „Sestry mé volají, že příhodú těžce sem se v ledví poťal. Poďte </w:t>
      </w:r>
      <w:r>
        <w:rPr>
          <w:rStyle w:val="emendace"/>
        </w:rPr>
        <w:t xml:space="preserve">poďte </w:t>
      </w:r>
      <w:r>
        <w:rPr>
          <w:rStyle w:val="pramen"/>
        </w:rPr>
        <w:t xml:space="preserve">podtie </w:t>
      </w:r>
      <w:r>
        <w:rPr>
          <w:rStyle w:val="Text"/>
        </w:rPr>
        <w:t>a vizte ránu mú!“ Služebníci, když sú ránu viděli, řeči sú věřili. A tak oklamáni vyšli sú a tělo rytířovo na šibenici oběsili sú.</w:t>
      </w:r>
    </w:p>
    <w:p w:rsidR="00B0057E" w:rsidRDefault="00B0057E">
      <w:pPr>
        <w:pStyle w:val="Volnyradek"/>
      </w:pPr>
    </w:p>
    <w:p w:rsidR="00B0057E" w:rsidRDefault="009821DA">
      <w:pPr>
        <w:pStyle w:val="Nadpis"/>
      </w:pPr>
      <w:r>
        <w:rPr>
          <w:rStyle w:val="internipoznamka"/>
        </w:rPr>
        <w:t>LXXVI</w:t>
      </w:r>
      <w:r>
        <w:rPr>
          <w:rStyle w:val="Text"/>
        </w:rPr>
        <w:t xml:space="preserve">O strace a nevěrné </w:t>
      </w:r>
      <w:r>
        <w:rPr>
          <w:rStyle w:val="Text"/>
        </w:rPr>
        <w:t>ženě</w:t>
      </w:r>
      <w:r>
        <w:rPr>
          <w:rStyle w:val="internipoznamka"/>
        </w:rPr>
        <w:t>ff M*</w:t>
      </w:r>
    </w:p>
    <w:p w:rsidR="00B0057E" w:rsidRDefault="009821DA">
      <w:r>
        <w:rPr>
          <w:rStyle w:val="Text"/>
        </w:rPr>
        <w:t xml:space="preserve">Bohatec některaký bíše v městě římském, kterýžto mějíše straku, ješto dobře mluvíše to, což jest slyšela a viděla. Ten mějíše ženu mladú, jako ty, </w:t>
      </w:r>
      <w:r>
        <w:rPr>
          <w:rStyle w:val="foliace"/>
        </w:rPr>
        <w:t xml:space="preserve">101v </w:t>
      </w:r>
      <w:r>
        <w:rPr>
          <w:rStyle w:val="Text"/>
        </w:rPr>
        <w:t xml:space="preserve">ciesaři, máš, ale muže svého nemilovala, nebo dluhu tělesného jí navrátiti </w:t>
      </w:r>
      <w:r>
        <w:rPr>
          <w:rStyle w:val="emendace"/>
        </w:rPr>
        <w:t xml:space="preserve">navrátiti </w:t>
      </w:r>
      <w:r>
        <w:rPr>
          <w:rStyle w:val="pramen"/>
        </w:rPr>
        <w:t xml:space="preserve">nawrati </w:t>
      </w:r>
      <w:r>
        <w:rPr>
          <w:rStyle w:val="Text"/>
        </w:rPr>
        <w:t>n</w:t>
      </w:r>
      <w:r>
        <w:rPr>
          <w:rStyle w:val="Text"/>
        </w:rPr>
        <w:t>emožíše, kolikrát jest chtěla žena. Ona jest jiného milovala. A když muže doma nebíše, neb po své potřebě jezdíše, ona na každú noc po milovníka svého posláše, aby s ní spal. Straka, když jest to uslyšela, všecko pánu svému pověděla. Muž ji často trestáše.</w:t>
      </w:r>
      <w:r>
        <w:rPr>
          <w:rStyle w:val="Text"/>
        </w:rPr>
        <w:t xml:space="preserve"> Ona zapřela a řekla jest: „Ty věříš strace své zlořečené.“ I řekl on: „Straka má neumí lháti.“ Stalo se jest, že muž do krajin dalekých jel jest. A ona k milovníku svému poslala jest. A on v noci přišel a řekl jest ku paní: „Straka ta zlořečená obžaluje n</w:t>
      </w:r>
      <w:r>
        <w:rPr>
          <w:rStyle w:val="Text"/>
        </w:rPr>
        <w:t xml:space="preserve">ás.“ A když skrze sien jdíše, tu kdež straka bíše, straka jeho slyšela jest mluvíce tuto řeč: „Ó milá paní, více než věřiti móžeš, straky se onéno </w:t>
      </w:r>
      <w:r>
        <w:rPr>
          <w:rStyle w:val="internipoznamka"/>
        </w:rPr>
        <w:t xml:space="preserve">zesilovací -no; Geb. Skladba s. 242 - OK </w:t>
      </w:r>
      <w:r>
        <w:rPr>
          <w:rStyle w:val="Text"/>
        </w:rPr>
        <w:t xml:space="preserve">bojíš.“ Odpověděla straka: „Ač tebe nevidím, hlas tvój slyším. Však </w:t>
      </w:r>
      <w:r>
        <w:rPr>
          <w:rStyle w:val="Text"/>
        </w:rPr>
        <w:t>vždy nespravedlivě činíš, že s ženú pána mého chceš spáti. Věz to, žeť všecko pánu svému povím.“ Ale paní řekla: „Neroď se báti, noci této budem pomštěni nad strakú.“</w:t>
      </w:r>
    </w:p>
    <w:p w:rsidR="00B0057E" w:rsidRDefault="009821DA">
      <w:r>
        <w:rPr>
          <w:rStyle w:val="Text"/>
        </w:rPr>
        <w:lastRenderedPageBreak/>
        <w:t xml:space="preserve">Od puolnoci paní vstala jest a dievky zavolala a řekla: „Vezměme </w:t>
      </w:r>
      <w:r>
        <w:rPr>
          <w:rStyle w:val="emendace"/>
        </w:rPr>
        <w:t xml:space="preserve">Vezměme </w:t>
      </w:r>
      <w:r>
        <w:rPr>
          <w:rStyle w:val="pramen"/>
        </w:rPr>
        <w:t xml:space="preserve">wiezmieme </w:t>
      </w:r>
      <w:r>
        <w:rPr>
          <w:rStyle w:val="Text"/>
        </w:rPr>
        <w:t>řebřík</w:t>
      </w:r>
      <w:r>
        <w:rPr>
          <w:rStyle w:val="Text"/>
        </w:rPr>
        <w:t xml:space="preserve"> a na dóm vstupme</w:t>
      </w:r>
      <w:r>
        <w:rPr>
          <w:rStyle w:val="emendace"/>
        </w:rPr>
        <w:t xml:space="preserve">vstupme </w:t>
      </w:r>
      <w:r>
        <w:rPr>
          <w:rStyle w:val="pramen"/>
        </w:rPr>
        <w:t>wſtupnne</w:t>
      </w:r>
      <w:r>
        <w:rPr>
          <w:rStyle w:val="Text"/>
        </w:rPr>
        <w:t xml:space="preserve">.“ I vstúpily sú na tu skrýši, tu kdež straka bíše, díru sobě udělaly a kameníčko malé, písek a vodu, to troje přes </w:t>
      </w:r>
      <w:r>
        <w:rPr>
          <w:rStyle w:val="foliace"/>
        </w:rPr>
        <w:t xml:space="preserve">102r </w:t>
      </w:r>
      <w:r>
        <w:rPr>
          <w:rStyle w:val="Text"/>
        </w:rPr>
        <w:t xml:space="preserve">celú noc na straku sú metaly až tak, že straka jednak </w:t>
      </w:r>
      <w:r>
        <w:rPr>
          <w:rStyle w:val="internipoznamka"/>
        </w:rPr>
        <w:t xml:space="preserve">„jednak“ ve významu „skoro“ - OK </w:t>
      </w:r>
      <w:r>
        <w:rPr>
          <w:rStyle w:val="Text"/>
        </w:rPr>
        <w:t>umřela jest. Dr</w:t>
      </w:r>
      <w:r>
        <w:rPr>
          <w:rStyle w:val="Text"/>
        </w:rPr>
        <w:t>uhý den přišel jest pán a řekl jest: „Ó strako, kterak jest tobě?“ A ona dí: „Paní tvá opět s jiným spala v jízdu tvú a nikdy sem tak zle se neměla jako tuto noc, nebo jednak sem umřela. Nebo krúpy, sníh a déšť přes celú noc na mě padaly sú, a jednak odpol</w:t>
      </w:r>
      <w:r>
        <w:rPr>
          <w:rStyle w:val="Text"/>
        </w:rPr>
        <w:t xml:space="preserve">u sem umřela.“ Paní, když to uslyše, řekla: „Přes celý rok nebylo noci tak tiché jako tato.“ Muž od súsedóv vztázavše, kteříž sú též řekli. Tedy paní řekla muži: „Dosti zjevně rozuměti móžeš, že straka selhala jest.“ Hospodář šel k strace i řekl: „Proč si </w:t>
      </w:r>
      <w:r>
        <w:rPr>
          <w:rStyle w:val="Text"/>
        </w:rPr>
        <w:t>ty skrze lež ženu mú pohaněla?“ Odpovědě straka: „Ví Bóh, že já lháti neumím.“ „A zdali s’ mi neřekla, že tuto noc krúpy, snieh a dešť byly? Ale súsedé všecko mi jinak řekli.“</w:t>
      </w:r>
    </w:p>
    <w:p w:rsidR="00B0057E" w:rsidRDefault="009821DA">
      <w:r>
        <w:rPr>
          <w:rStyle w:val="Text"/>
        </w:rPr>
        <w:t>A tak straku zabil. Když straku zabil jest, vezřev na vysokost domu i uzřel díru</w:t>
      </w:r>
      <w:r>
        <w:rPr>
          <w:rStyle w:val="Text"/>
        </w:rPr>
        <w:t xml:space="preserve"> a řebřík. A ihned po tom řebří nahoru jest všel a na střeše sud plný vody a malé kameníčko a písek nalezl jest. A tu ihned poznal své ženy lest a hlasem velikým voláše a řka: „Běda mně, že skrze slovo ženy mú milú straku sem zabil, ješto jest byla mé utěš</w:t>
      </w:r>
      <w:r>
        <w:rPr>
          <w:rStyle w:val="Text"/>
        </w:rPr>
        <w:t>ení!“ A ihned do jiné země jel a víc se k své ženě nevrátil.</w:t>
      </w:r>
    </w:p>
    <w:p w:rsidR="00B0057E" w:rsidRDefault="00B0057E">
      <w:pPr>
        <w:pStyle w:val="Volnyradek"/>
      </w:pPr>
    </w:p>
    <w:p w:rsidR="00B0057E" w:rsidRDefault="009821DA">
      <w:pPr>
        <w:pStyle w:val="Nadpis"/>
      </w:pPr>
      <w:r>
        <w:rPr>
          <w:rStyle w:val="internipoznamka"/>
        </w:rPr>
        <w:t xml:space="preserve">LXXVII </w:t>
      </w:r>
      <w:r>
        <w:rPr>
          <w:rStyle w:val="Text"/>
        </w:rPr>
        <w:t>O jedné ženě, jenž mínila jiného milovati</w:t>
      </w:r>
      <w:r>
        <w:rPr>
          <w:rStyle w:val="internipoznamka"/>
        </w:rPr>
        <w:t>M G*</w:t>
      </w:r>
    </w:p>
    <w:p w:rsidR="00B0057E" w:rsidRDefault="009821DA">
      <w:r>
        <w:rPr>
          <w:rStyle w:val="Text"/>
        </w:rPr>
        <w:t xml:space="preserve">Rytíř některaký starý, ale spravedlivý, </w:t>
      </w:r>
      <w:r>
        <w:rPr>
          <w:rStyle w:val="foliace"/>
        </w:rPr>
        <w:t xml:space="preserve">102v </w:t>
      </w:r>
      <w:r>
        <w:rPr>
          <w:rStyle w:val="Text"/>
        </w:rPr>
        <w:t>pannu mladú a pěknú za ženu pojal. Stalo se jest, že tři léta spolu byli a nižádného plodu neměl</w:t>
      </w:r>
      <w:r>
        <w:rPr>
          <w:rStyle w:val="Text"/>
        </w:rPr>
        <w:t>i. Tedy jeden den stalo se, když tato mladá paní do kostela šla jest, mátě její ji potkala a řekla jí: „Ó milá dci, kterakť jest tobě?“ A ona odpovědě: „Zle. Tolikéž by mi se líbilo podlé špalku spáti nebo ležeti jako podlé muže mého; neb ižádného veselí n</w:t>
      </w:r>
      <w:r>
        <w:rPr>
          <w:rStyle w:val="Text"/>
        </w:rPr>
        <w:t xml:space="preserve">emám ot něho; a protož jiného chci milovati.“ I dí jí mátě: „Ó milá dci, já i otec tvój dlúhé </w:t>
      </w:r>
      <w:r>
        <w:rPr>
          <w:rStyle w:val="doplnenytext"/>
        </w:rPr>
        <w:t xml:space="preserve">časy  </w:t>
      </w:r>
      <w:r>
        <w:rPr>
          <w:rStyle w:val="poznamka"/>
        </w:rPr>
        <w:t xml:space="preserve">doplněno podle rkp. GestaB, GestaU </w:t>
      </w:r>
      <w:r>
        <w:rPr>
          <w:rStyle w:val="Text"/>
        </w:rPr>
        <w:t xml:space="preserve">sme spolu byli, a nikdy takého bláznovství sem se nedopustila.“ A dci odpovědě: „Nebyl jest div, neb sta byla oba mláda. </w:t>
      </w:r>
      <w:r>
        <w:rPr>
          <w:rStyle w:val="Text"/>
        </w:rPr>
        <w:t>Ale jiné jest o muži mém, že jest starý, studený a nemocný.“ Odpovědě mátě: „Pověz mi, koho chceš milovati?“ Ona odpovědě: „Zajisté kněze tohoto města, neb tajemství mého zjeviti nesmí. Ale když bych jiného milovala, ten by tovařišóm pověděl, a tak že by m</w:t>
      </w:r>
      <w:r>
        <w:rPr>
          <w:rStyle w:val="Text"/>
        </w:rPr>
        <w:t>i se posmívali. A protož chci kněze milovati.“ Odpovědě jí mátě: „Poslúchaj rady mé. Staříť sú velmě ukrutní, když se hněvati počnú. Pokus muže svého</w:t>
      </w:r>
      <w:r>
        <w:rPr>
          <w:rStyle w:val="Text"/>
          <w:rFonts w:eastAsia="Arial Unicode MS"/>
        </w:rPr>
        <w:t xml:space="preserve"> najprvé; bude </w:t>
      </w:r>
      <w:r>
        <w:rPr>
          <w:rStyle w:val="emendace"/>
          <w:rFonts w:eastAsia="Arial Unicode MS"/>
        </w:rPr>
        <w:t xml:space="preserve">bude </w:t>
      </w:r>
      <w:r>
        <w:rPr>
          <w:rStyle w:val="pramen"/>
          <w:rFonts w:eastAsia="Arial Unicode MS"/>
        </w:rPr>
        <w:t xml:space="preserve">nebude </w:t>
      </w:r>
      <w:r>
        <w:rPr>
          <w:rStyle w:val="Text"/>
          <w:rFonts w:eastAsia="Arial Unicode MS"/>
        </w:rPr>
        <w:t>liť to moci projíti, kněze miluoj.</w:t>
      </w:r>
      <w:r>
        <w:rPr>
          <w:rStyle w:val="Text"/>
        </w:rPr>
        <w:t>“</w:t>
      </w:r>
      <w:r>
        <w:rPr>
          <w:rStyle w:val="Text"/>
          <w:rFonts w:eastAsia="Arial Unicode MS"/>
        </w:rPr>
        <w:t xml:space="preserve"> A ona odpovědě: „Pro tě to chci učiniti. Ale</w:t>
      </w:r>
      <w:r>
        <w:rPr>
          <w:rStyle w:val="Text"/>
          <w:rFonts w:eastAsia="Arial Unicode MS"/>
        </w:rPr>
        <w:t xml:space="preserve"> rci mi, na čem jeho pokusím?</w:t>
      </w:r>
      <w:r>
        <w:rPr>
          <w:rStyle w:val="Text"/>
        </w:rPr>
        <w:t>“</w:t>
      </w:r>
      <w:r>
        <w:rPr>
          <w:rStyle w:val="Text"/>
          <w:rFonts w:eastAsia="Arial Unicode MS"/>
        </w:rPr>
        <w:t xml:space="preserve"> A ona odpovědě: „Dřevo, kteréž on vnově štěpoval: podrub je a v oheň vlož.</w:t>
      </w:r>
      <w:r>
        <w:rPr>
          <w:rStyle w:val="Text"/>
        </w:rPr>
        <w:t>“</w:t>
      </w:r>
      <w:r>
        <w:rPr>
          <w:rStyle w:val="Text"/>
          <w:rFonts w:eastAsia="Arial Unicode MS"/>
        </w:rPr>
        <w:t xml:space="preserve"> A dci dí: </w:t>
      </w:r>
      <w:r>
        <w:rPr>
          <w:rStyle w:val="foliace"/>
          <w:rFonts w:eastAsia="Arial Unicode MS"/>
        </w:rPr>
        <w:t xml:space="preserve">103r </w:t>
      </w:r>
      <w:r>
        <w:rPr>
          <w:rStyle w:val="Text"/>
          <w:rFonts w:eastAsia="Arial Unicode MS"/>
        </w:rPr>
        <w:t>„Já to chci učiniti.</w:t>
      </w:r>
      <w:r>
        <w:rPr>
          <w:rStyle w:val="Text"/>
        </w:rPr>
        <w:t>“</w:t>
      </w:r>
    </w:p>
    <w:p w:rsidR="00B0057E" w:rsidRDefault="009821DA">
      <w:r>
        <w:rPr>
          <w:rStyle w:val="Text"/>
          <w:rFonts w:eastAsia="Arial Unicode MS"/>
        </w:rPr>
        <w:t xml:space="preserve">Potom rytíř na lov jel. Paní řekla zahradníkovi: „Aj, </w:t>
      </w:r>
      <w:r>
        <w:rPr>
          <w:rStyle w:val="Text"/>
        </w:rPr>
        <w:t xml:space="preserve">pán mój, když přijede, bude studen. Poďme do zahrady a </w:t>
      </w:r>
      <w:r>
        <w:rPr>
          <w:rStyle w:val="Text"/>
        </w:rPr>
        <w:t>někaké dřevo setni a oheň učiň, aby se pán mój mohl zhřéti.“ Zahradník sekyru vzel, i zde i onde hledaje v zahradě. Nakrátce ona sekyru vzela a dřevo srúbila a</w:t>
      </w:r>
      <w:r>
        <w:rPr>
          <w:rStyle w:val="Text"/>
          <w:rFonts w:eastAsia="Arial Unicode MS"/>
        </w:rPr>
        <w:t xml:space="preserve"> </w:t>
      </w:r>
      <w:r>
        <w:rPr>
          <w:rStyle w:val="Text"/>
        </w:rPr>
        <w:t>v oheň vrhla. Druhý den opět ji mátě její potkala; i dí k mateři: „Ó milá matko, milovati chci k</w:t>
      </w:r>
      <w:r>
        <w:rPr>
          <w:rStyle w:val="Text"/>
        </w:rPr>
        <w:t xml:space="preserve">něze, učinilať sem, jakož s’ mi kázala.“ I dí mátě: „Ó dci milá! Ještě pro lásku otce tvého jednú jeho pokus!“ A ona opět odpovie: „Na čem jeho mám pokusiti?“ A ona odpovědě: „Malého psíka má, kteréhož velmi miluje; toho </w:t>
      </w:r>
      <w:r>
        <w:rPr>
          <w:rStyle w:val="Text"/>
        </w:rPr>
        <w:lastRenderedPageBreak/>
        <w:t>jemu zabí, a budeš li pak ujíti moc</w:t>
      </w:r>
      <w:r>
        <w:rPr>
          <w:rStyle w:val="Text"/>
        </w:rPr>
        <w:t>i, tedy kněze miluoj.“ Když se noc přiblíži a lože zlatohlavem a hedvábím okrášleno bíše, tedy psík do komory vjide a na lože vskoči, jakož jest byl přivykl. Paní jeho za nohy zadní vzela a o stěnu jím udeřila,</w:t>
      </w:r>
      <w:r>
        <w:rPr>
          <w:rStyle w:val="Text"/>
          <w:rFonts w:eastAsia="Arial Unicode MS"/>
        </w:rPr>
        <w:t xml:space="preserve"> </w:t>
      </w:r>
      <w:r>
        <w:rPr>
          <w:rStyle w:val="Text"/>
        </w:rPr>
        <w:t>až i umřel. Rytíř to uzřev, řekl jest: „Ó neš</w:t>
      </w:r>
      <w:r>
        <w:rPr>
          <w:rStyle w:val="Text"/>
        </w:rPr>
        <w:t>lechetná ženo, proč s</w:t>
      </w:r>
      <w:bookmarkStart w:id="1" w:name="OLE_LINK1"/>
      <w:bookmarkStart w:id="2" w:name="OLE_LINK2"/>
      <w:r>
        <w:rPr>
          <w:rStyle w:val="Text"/>
        </w:rPr>
        <w:t>’</w:t>
      </w:r>
      <w:bookmarkEnd w:id="1"/>
      <w:bookmarkEnd w:id="2"/>
      <w:r>
        <w:rPr>
          <w:rStyle w:val="Text"/>
        </w:rPr>
        <w:t xml:space="preserve"> psíka přede mnú zabila?“ A ona odpoví: „Dobře vidíš, že lože naše jest z drahého rúcha okrášleno, psík z bláta přišel a rúcho naše zblátil.“ A ona počala plakati. Rytíř řekl jí: „Plakání přestaň</w:t>
      </w:r>
      <w:r>
        <w:rPr>
          <w:rStyle w:val="poznamka"/>
        </w:rPr>
        <w:t>tak v rkp.</w:t>
      </w:r>
      <w:r>
        <w:rPr>
          <w:rStyle w:val="internipoznamka"/>
        </w:rPr>
        <w:t xml:space="preserve">v GestaB: „přestaň plakati“, </w:t>
      </w:r>
      <w:r>
        <w:rPr>
          <w:rStyle w:val="internipoznamka"/>
        </w:rPr>
        <w:t>GestaU: „plakání přestaň, Oesterley článek nemá - OK</w:t>
      </w:r>
      <w:r>
        <w:rPr>
          <w:rStyle w:val="Text"/>
        </w:rPr>
        <w:t>, toběť</w:t>
      </w:r>
      <w:r>
        <w:rPr>
          <w:rStyle w:val="Text"/>
          <w:rFonts w:eastAsia="Arial Unicode MS"/>
        </w:rPr>
        <w:t xml:space="preserve"> </w:t>
      </w:r>
      <w:r>
        <w:rPr>
          <w:rStyle w:val="Text"/>
        </w:rPr>
        <w:t xml:space="preserve">nyní odpúštím.“ Třetí </w:t>
      </w:r>
      <w:r>
        <w:rPr>
          <w:rStyle w:val="foliace"/>
        </w:rPr>
        <w:t xml:space="preserve">103v </w:t>
      </w:r>
      <w:r>
        <w:rPr>
          <w:rStyle w:val="Text"/>
        </w:rPr>
        <w:t xml:space="preserve">přišla k mateři a řkúci: „Ó milá matko, mně jest muka veliká přes tak dlúhý čas bez kněze mi býti; neb s’ mi řekla i slíbila, že mě více nebudeš tresktati. Pověz mi, na </w:t>
      </w:r>
      <w:r>
        <w:rPr>
          <w:rStyle w:val="Text"/>
        </w:rPr>
        <w:t xml:space="preserve">čem bych jeho potřetí vzkusila?“ A ona dí: „V neděli chce muž tvój mieti hody a mnoho vládyk zuove, mužuov i žen; budem tu všickni. A když všichni tu budem ssazeni a stuol bude pln krmí a pití, tedy tajně klíč svój na konci ubrusi </w:t>
      </w:r>
      <w:r>
        <w:rPr>
          <w:rStyle w:val="poznamka"/>
        </w:rPr>
        <w:t xml:space="preserve">vyšinutí z větné vazby </w:t>
      </w:r>
      <w:r>
        <w:rPr>
          <w:rStyle w:val="internipoznamka"/>
        </w:rPr>
        <w:t xml:space="preserve">v </w:t>
      </w:r>
      <w:r>
        <w:rPr>
          <w:rStyle w:val="internipoznamka"/>
        </w:rPr>
        <w:t xml:space="preserve">rkp. „vbruſy“. ubrus GestaB „ubrusa“, GestaU „ubrusa“ - OK </w:t>
      </w:r>
      <w:r>
        <w:rPr>
          <w:rStyle w:val="Text"/>
        </w:rPr>
        <w:t>přivěž a rci ta slova: Aj, kterak zlé paměti já sem! Nože svého v komoře sem nechala. A s stolice své chutně vstaň a ubrus se všemi krměmi i s pitím doluov strhni. A když pak tu bití ujdeš, tepruov</w:t>
      </w:r>
      <w:r>
        <w:rPr>
          <w:rStyle w:val="Text"/>
        </w:rPr>
        <w:t xml:space="preserve"> kněze, nebo kteréhožkolivěk chceš, miluoj.“ Tedy ona, když všickni za stolem posazeni biechu a krmě i vína postavena byla sú, a ona brzo vstala a všecko na zem strhla; koflíky zlaté i stříbrné i jiné nádobie na zemi ležalo jest i krmě. Rytíř zajisté zamút</w:t>
      </w:r>
      <w:r>
        <w:rPr>
          <w:rStyle w:val="Text"/>
        </w:rPr>
        <w:t xml:space="preserve">il se </w:t>
      </w:r>
      <w:r>
        <w:rPr>
          <w:rStyle w:val="doplnenytext"/>
        </w:rPr>
        <w:t>viece</w:t>
      </w:r>
      <w:r>
        <w:rPr>
          <w:rStyle w:val="poznamka"/>
        </w:rPr>
        <w:t>doplněno podle rkp. GestaB, GestaU</w:t>
      </w:r>
      <w:r>
        <w:rPr>
          <w:rStyle w:val="Text"/>
        </w:rPr>
        <w:t xml:space="preserve">, než by řéci mohl, a hanbu velikú trpěl jest. A ihned nový ubrus i jiné všecko nové kázal přinésti a s velikú radostí všecky obveselil jest </w:t>
      </w:r>
      <w:r>
        <w:rPr>
          <w:rStyle w:val="doplnenytext"/>
        </w:rPr>
        <w:t xml:space="preserve">a prose </w:t>
      </w:r>
      <w:r>
        <w:rPr>
          <w:rStyle w:val="poznamka"/>
        </w:rPr>
        <w:t>doplněno podle rkp. GestaB</w:t>
      </w:r>
      <w:r>
        <w:rPr>
          <w:rStyle w:val="internipoznamka"/>
        </w:rPr>
        <w:t>GestaU chybí - OK</w:t>
      </w:r>
      <w:r>
        <w:rPr>
          <w:rStyle w:val="Text"/>
        </w:rPr>
        <w:t>, aby krmě štědře b</w:t>
      </w:r>
      <w:r>
        <w:rPr>
          <w:rStyle w:val="Text"/>
        </w:rPr>
        <w:t xml:space="preserve">rali a pili. A tak všickni byli sú veseli a všickni nasyceni. Dokonání hoduov </w:t>
      </w:r>
      <w:r>
        <w:rPr>
          <w:rStyle w:val="poznamka"/>
        </w:rPr>
        <w:t xml:space="preserve">tak v rkp. </w:t>
      </w:r>
      <w:r>
        <w:rPr>
          <w:rStyle w:val="Text"/>
        </w:rPr>
        <w:t>všickni dieku rytíři tomu vzdali sú.</w:t>
      </w:r>
    </w:p>
    <w:p w:rsidR="00B0057E" w:rsidRDefault="009821DA">
      <w:r>
        <w:rPr>
          <w:rStyle w:val="Text"/>
        </w:rPr>
        <w:t xml:space="preserve">Když bylo ráno, pobyv u mše, domóv šel </w:t>
      </w:r>
      <w:r>
        <w:rPr>
          <w:rStyle w:val="foliace"/>
        </w:rPr>
        <w:t xml:space="preserve">104r </w:t>
      </w:r>
      <w:r>
        <w:rPr>
          <w:rStyle w:val="Text"/>
        </w:rPr>
        <w:t>a zavolati kázal holiče a řekl jemu: „Následuj mne!“ A do komory všel a k loži, kdež p</w:t>
      </w:r>
      <w:r>
        <w:rPr>
          <w:rStyle w:val="Text"/>
        </w:rPr>
        <w:t>aní ležela, přistúpil a řekl jest: „Vstaň brzo!“ A ona dí: „Není hodiny třetí, pane, k čemu vstáti mám?“ A on odpovědě: „Chci, aby krev púštěla z obú paží.“ A ona odpoví: „Pane, nikdy sem nepúštěla.“ A on dí: „Pravda jest. A protož bláznicie jsi. A zdali n</w:t>
      </w:r>
      <w:r>
        <w:rPr>
          <w:rStyle w:val="Text"/>
        </w:rPr>
        <w:t>epomníš</w:t>
      </w:r>
      <w:r>
        <w:rPr>
          <w:rStyle w:val="emendace"/>
        </w:rPr>
        <w:t xml:space="preserve">nepomníš </w:t>
      </w:r>
      <w:r>
        <w:rPr>
          <w:rStyle w:val="pramen"/>
        </w:rPr>
        <w:t>nepomiſs</w:t>
      </w:r>
      <w:r>
        <w:rPr>
          <w:rStyle w:val="Text"/>
        </w:rPr>
        <w:t xml:space="preserve">, co si mně učinila? Najprvé dřevo s’ mi srúbila, druhé psa zabila a včerajšího dne na hanbu s’ mi ubrus strhla s stolu. A počátek jest porušení krve tvé. A protož to porušení vypustiti chci, aby mne ani sebe potom nepohaněla.“ Ona </w:t>
      </w:r>
      <w:r>
        <w:rPr>
          <w:rStyle w:val="Text"/>
        </w:rPr>
        <w:t>plačíc vstala a ruce zdvihnúc řekla: „Pane, smiluoj se nade mnú!“ On odpovie: „Neroď milosrdenství prositi, jediné spěšně paži zdvihni, krev srdce tvého budu mieti.“ Ona paži zdvihla; rytíř dí lazebníkovi: „Udeř dosti hluboko!“ On velikú ránu jí dal, že ba</w:t>
      </w:r>
      <w:r>
        <w:rPr>
          <w:rStyle w:val="Text"/>
        </w:rPr>
        <w:t xml:space="preserve">rva tvárnosti proměnila se jest jí pro množství krve. A to učiniv, rytíř řekl: „Uvěž paži!“ I dí k ní: „Zdvihni druhú paži!“ A ona opět dí: „Ó pane, smiluoj se nade mnu, aj, již umru!“ A on dí: „To si pomnieti měla, když s’ to zlé učinila.“ Ona druhú paži </w:t>
      </w:r>
      <w:r>
        <w:rPr>
          <w:rStyle w:val="Text"/>
        </w:rPr>
        <w:t xml:space="preserve">zdvihla a druhé udeřil a krev vyšla, že jednak i na poly mrtva byla. A paži uvázati kázal </w:t>
      </w:r>
      <w:r>
        <w:rPr>
          <w:rStyle w:val="foliace"/>
        </w:rPr>
        <w:t xml:space="preserve">104v </w:t>
      </w:r>
      <w:r>
        <w:rPr>
          <w:rStyle w:val="Text"/>
        </w:rPr>
        <w:t xml:space="preserve">a řekl: „Do lože svého jdi a potom </w:t>
      </w:r>
      <w:r>
        <w:rPr>
          <w:rStyle w:val="Text"/>
          <w:rFonts w:eastAsia="Arial Unicode MS"/>
        </w:rPr>
        <w:t>pomni se polepšiti!</w:t>
      </w:r>
      <w:r>
        <w:rPr>
          <w:rStyle w:val="Text"/>
        </w:rPr>
        <w:t>“</w:t>
      </w:r>
      <w:r>
        <w:rPr>
          <w:rStyle w:val="Text"/>
          <w:rFonts w:eastAsia="Arial Unicode MS"/>
        </w:rPr>
        <w:t xml:space="preserve"> Ona po máteř svú poslala. A když uslyšela, radovala se jest a přišla ke dceři. A dcera, když uzřela máteř</w:t>
      </w:r>
      <w:r>
        <w:rPr>
          <w:rStyle w:val="Text"/>
          <w:rFonts w:eastAsia="Arial Unicode MS"/>
        </w:rPr>
        <w:t>, řekla jest: „Ó matko milá, jednak sem umřela.</w:t>
      </w:r>
      <w:r>
        <w:rPr>
          <w:rStyle w:val="Text"/>
        </w:rPr>
        <w:t>“</w:t>
      </w:r>
      <w:r>
        <w:rPr>
          <w:rStyle w:val="Text"/>
          <w:rFonts w:eastAsia="Arial Unicode MS"/>
        </w:rPr>
        <w:t xml:space="preserve"> Tedy řekla mátě její: „Řekla sem tobě, že staří sú ukrutni. Nikdy potom nechtěj milovati kněze.</w:t>
      </w:r>
      <w:r>
        <w:rPr>
          <w:rStyle w:val="Text"/>
        </w:rPr>
        <w:t>“</w:t>
      </w:r>
      <w:r>
        <w:rPr>
          <w:rStyle w:val="Text"/>
          <w:rFonts w:eastAsia="Arial Unicode MS"/>
        </w:rPr>
        <w:t xml:space="preserve"> A ona odpovie: „Potom nižádného nebudu milovati, jedno pána mého.</w:t>
      </w:r>
      <w:r>
        <w:rPr>
          <w:rStyle w:val="Text"/>
        </w:rPr>
        <w:t>“</w:t>
      </w:r>
      <w:r>
        <w:rPr>
          <w:rStyle w:val="internipoznamka"/>
        </w:rPr>
        <w:t>chybí výklad - OK</w:t>
      </w:r>
    </w:p>
    <w:p w:rsidR="00B0057E" w:rsidRDefault="00B0057E">
      <w:pPr>
        <w:pStyle w:val="Volnyradek"/>
      </w:pPr>
    </w:p>
    <w:p w:rsidR="00B0057E" w:rsidRDefault="009821DA">
      <w:pPr>
        <w:pStyle w:val="Nadpis"/>
        <w:rPr>
          <w:rFonts w:eastAsia="Arial Unicode MS"/>
        </w:rPr>
      </w:pPr>
      <w:r>
        <w:rPr>
          <w:rStyle w:val="internipoznamka"/>
          <w:rFonts w:eastAsia="Arial Unicode MS"/>
        </w:rPr>
        <w:lastRenderedPageBreak/>
        <w:t xml:space="preserve">LXXVIII. </w:t>
      </w:r>
      <w:r>
        <w:rPr>
          <w:rStyle w:val="Text"/>
          <w:rFonts w:eastAsia="Arial Unicode MS"/>
        </w:rPr>
        <w:t xml:space="preserve">Tuto znamenaj o rozličných věcech a o některých chytrostech </w:t>
      </w:r>
      <w:r>
        <w:rPr>
          <w:rStyle w:val="cizijazyk"/>
          <w:rFonts w:eastAsia="Arial Unicode MS"/>
        </w:rPr>
        <w:t>etc.</w:t>
      </w:r>
    </w:p>
    <w:p w:rsidR="00B0057E" w:rsidRDefault="009821DA">
      <w:pPr>
        <w:rPr>
          <w:rFonts w:eastAsia="Arial Unicode MS"/>
        </w:rPr>
      </w:pPr>
      <w:r>
        <w:rPr>
          <w:rStyle w:val="Text"/>
          <w:rFonts w:eastAsia="Arial Unicode MS"/>
        </w:rPr>
        <w:t xml:space="preserve">Octavianus v Římě kraloval bohatý velmi, a však skúpý, kterýž zlata nade všecko jiné žádáše. V ten čas bíše v městě římském mistr Virgilius, dokonalý v umění čáruov. </w:t>
      </w:r>
      <w:r>
        <w:rPr>
          <w:rStyle w:val="Text"/>
        </w:rPr>
        <w:t>Měštěné</w:t>
      </w:r>
      <w:r>
        <w:rPr>
          <w:rStyle w:val="Text"/>
          <w:rFonts w:eastAsia="Arial Unicode MS"/>
        </w:rPr>
        <w:t xml:space="preserve"> sú jeho otázali</w:t>
      </w:r>
      <w:r>
        <w:rPr>
          <w:rStyle w:val="Text"/>
        </w:rPr>
        <w:t xml:space="preserve">, </w:t>
      </w:r>
      <w:r>
        <w:rPr>
          <w:rStyle w:val="Text"/>
        </w:rPr>
        <w:t xml:space="preserve">aby něco složil, kterak by ot nepřátel vystřeženi býti mohli. Ten mistr chytrostí svú věži ustavil na výsosti a okolo ní tolik obrazuov učinil, kolikož jest bylo mudrcóv </w:t>
      </w:r>
      <w:r>
        <w:rPr>
          <w:rStyle w:val="poznamka"/>
        </w:rPr>
        <w:t xml:space="preserve">J. V. Novák: omyl překladatele, v lat. „suem [...] pro equo“, prase </w:t>
      </w:r>
      <w:r>
        <w:rPr>
          <w:rStyle w:val="Text"/>
        </w:rPr>
        <w:t>na světě. A v pros</w:t>
      </w:r>
      <w:r>
        <w:rPr>
          <w:rStyle w:val="Text"/>
        </w:rPr>
        <w:t xml:space="preserve">tředku učinil obraz, kterýž jablko zlaté v ruce držíše. Každý obraz tvář svú </w:t>
      </w:r>
      <w:r>
        <w:rPr>
          <w:rStyle w:val="doplnenytext"/>
        </w:rPr>
        <w:t xml:space="preserve">k </w:t>
      </w:r>
      <w:r>
        <w:rPr>
          <w:rStyle w:val="Text"/>
        </w:rPr>
        <w:t xml:space="preserve">krajině jemu dané obracováše. A když kolivěk která krajina proti městu římskému </w:t>
      </w:r>
      <w:r>
        <w:rPr>
          <w:rStyle w:val="emendace"/>
        </w:rPr>
        <w:t xml:space="preserve">římskému </w:t>
      </w:r>
      <w:r>
        <w:rPr>
          <w:rStyle w:val="pramen"/>
        </w:rPr>
        <w:t xml:space="preserve">Rzymſkem </w:t>
      </w:r>
      <w:r>
        <w:rPr>
          <w:rStyle w:val="Text"/>
        </w:rPr>
        <w:t xml:space="preserve">protiviti se chtěla, tedy obraz krajině té daný v zvon </w:t>
      </w:r>
      <w:r>
        <w:rPr>
          <w:rStyle w:val="emendace"/>
        </w:rPr>
        <w:t xml:space="preserve">zvon </w:t>
      </w:r>
      <w:r>
        <w:rPr>
          <w:rStyle w:val="pramen"/>
        </w:rPr>
        <w:t xml:space="preserve">zon </w:t>
      </w:r>
      <w:r>
        <w:rPr>
          <w:rStyle w:val="Text"/>
        </w:rPr>
        <w:t>zvonil i všecky</w:t>
      </w:r>
      <w:r>
        <w:rPr>
          <w:rStyle w:val="Text"/>
        </w:rPr>
        <w:t xml:space="preserve"> jiní. </w:t>
      </w:r>
      <w:r>
        <w:rPr>
          <w:rStyle w:val="poznamka"/>
        </w:rPr>
        <w:t xml:space="preserve">zjevně chybný zápis věty </w:t>
      </w:r>
      <w:r>
        <w:rPr>
          <w:rStyle w:val="internipoznamka"/>
        </w:rPr>
        <w:t xml:space="preserve">obdobně GestaB - OK </w:t>
      </w:r>
      <w:r>
        <w:rPr>
          <w:rStyle w:val="Text"/>
        </w:rPr>
        <w:t xml:space="preserve">Římené to slyšíce, všichni sú se připravili a s velikým lidem </w:t>
      </w:r>
      <w:r>
        <w:rPr>
          <w:rStyle w:val="foliace"/>
        </w:rPr>
        <w:t xml:space="preserve">105r </w:t>
      </w:r>
      <w:r>
        <w:rPr>
          <w:rStyle w:val="Text"/>
        </w:rPr>
        <w:t>k téj krajině jeli. A tak nižádná krajina nemohla skryta býti, by se nad</w:t>
      </w:r>
      <w:r>
        <w:rPr>
          <w:rStyle w:val="Text"/>
          <w:rFonts w:eastAsia="Arial Unicode MS"/>
        </w:rPr>
        <w:t xml:space="preserve"> Římany mohla mstíti, by skrze obraz krajiny </w:t>
      </w:r>
      <w:r>
        <w:rPr>
          <w:rStyle w:val="emendace"/>
          <w:rFonts w:eastAsia="Arial Unicode MS"/>
        </w:rPr>
        <w:t xml:space="preserve">krajiny </w:t>
      </w:r>
      <w:r>
        <w:rPr>
          <w:rStyle w:val="pramen"/>
          <w:rFonts w:eastAsia="Arial Unicode MS"/>
        </w:rPr>
        <w:t xml:space="preserve">kragyne </w:t>
      </w:r>
      <w:r>
        <w:rPr>
          <w:rStyle w:val="Text"/>
          <w:rFonts w:eastAsia="Arial Unicode MS"/>
        </w:rPr>
        <w:t>té n</w:t>
      </w:r>
      <w:r>
        <w:rPr>
          <w:rStyle w:val="Text"/>
          <w:rFonts w:eastAsia="Arial Unicode MS"/>
        </w:rPr>
        <w:t xml:space="preserve">ebyla zrazena. Potom mistr Virgilius k utěšení chudým učinil oheň veliký na některakém místě, aby chudí mohli se shřéti, a podlé toho ohně jednu vodu z některaké studnice vycházející, aby všickni </w:t>
      </w:r>
      <w:r>
        <w:rPr>
          <w:rStyle w:val="emendace"/>
          <w:rFonts w:eastAsia="Arial Unicode MS"/>
        </w:rPr>
        <w:t xml:space="preserve">všickni </w:t>
      </w:r>
      <w:r>
        <w:rPr>
          <w:rStyle w:val="pramen"/>
          <w:rFonts w:eastAsia="Arial Unicode MS"/>
        </w:rPr>
        <w:t xml:space="preserve">wſſiczkn </w:t>
      </w:r>
      <w:r>
        <w:rPr>
          <w:rStyle w:val="Text"/>
          <w:rFonts w:eastAsia="Arial Unicode MS"/>
        </w:rPr>
        <w:t xml:space="preserve">chudí tu žížeň </w:t>
      </w:r>
      <w:r>
        <w:rPr>
          <w:rStyle w:val="internipoznamka"/>
          <w:rFonts w:eastAsia="Arial Unicode MS"/>
        </w:rPr>
        <w:t>Geb. Hláskosloví s. 495: ovš</w:t>
      </w:r>
      <w:r>
        <w:rPr>
          <w:rStyle w:val="internipoznamka"/>
          <w:rFonts w:eastAsia="Arial Unicode MS"/>
        </w:rPr>
        <w:t xml:space="preserve">em nejisté - OK </w:t>
      </w:r>
      <w:r>
        <w:rPr>
          <w:rStyle w:val="Text"/>
          <w:rFonts w:eastAsia="Arial Unicode MS"/>
        </w:rPr>
        <w:t>uhasili a nebo aby se myli. Podlé toho ohně a podlé té vody učinil jeden obraz stojatý, a na čele jeho bíše psáno: „Kto mě bude bíti, pomstu brzkú nad ním učiním a vezmu.</w:t>
      </w:r>
      <w:r>
        <w:rPr>
          <w:rStyle w:val="Text"/>
        </w:rPr>
        <w:t>“</w:t>
      </w:r>
    </w:p>
    <w:p w:rsidR="00B0057E" w:rsidRDefault="009821DA">
      <w:r>
        <w:rPr>
          <w:rStyle w:val="Text"/>
        </w:rPr>
        <w:t>Ten obraz za mnohá léta tu jest stál. Tedy přišel jeden a nápis je č</w:t>
      </w:r>
      <w:r>
        <w:rPr>
          <w:rStyle w:val="Text"/>
        </w:rPr>
        <w:t>etl: „Ktož mě bude bíti, pomstu brzkú nad ním</w:t>
      </w:r>
      <w:r>
        <w:rPr>
          <w:rStyle w:val="Text"/>
          <w:rFonts w:eastAsia="Arial Unicode MS"/>
        </w:rPr>
        <w:t xml:space="preserve"> </w:t>
      </w:r>
      <w:r>
        <w:rPr>
          <w:rStyle w:val="Text"/>
        </w:rPr>
        <w:t xml:space="preserve">vezmu.“ Ten jest myslil: „Kterak se budeš mstíti ty? Lépe by věřeno bylo, bych já tobě dal políček, abych pod tvýma nohama v zemi poklad nalezel. A protož ty býti neroď </w:t>
      </w:r>
      <w:r>
        <w:rPr>
          <w:rStyle w:val="doplnenytext"/>
        </w:rPr>
        <w:t xml:space="preserve">ten </w:t>
      </w:r>
      <w:r>
        <w:rPr>
          <w:rStyle w:val="poznamka"/>
        </w:rPr>
        <w:t xml:space="preserve">doplněno podle rkp. GestaB </w:t>
      </w:r>
      <w:r>
        <w:rPr>
          <w:rStyle w:val="internipoznamka"/>
        </w:rPr>
        <w:t>GestaU chy</w:t>
      </w:r>
      <w:r>
        <w:rPr>
          <w:rStyle w:val="internipoznamka"/>
        </w:rPr>
        <w:t>bí - OK</w:t>
      </w:r>
      <w:r>
        <w:rPr>
          <w:rStyle w:val="Text"/>
        </w:rPr>
        <w:t>, by tě kto udeřil.“ Žák ten políček jemu dal, až obraz na zemi padl a uhasil oheň, a zahynula voda, a ižádného pokladu nenalezl. Chudí pro pád obraza zamútili sú se velmi řkúce: „Zahyň ten, ktož jest obraz pro svú skúpost zkazil a nás velikého utěš</w:t>
      </w:r>
      <w:r>
        <w:rPr>
          <w:rStyle w:val="Text"/>
        </w:rPr>
        <w:t>ení zbavil.“</w:t>
      </w:r>
    </w:p>
    <w:p w:rsidR="00B0057E" w:rsidRDefault="009821DA">
      <w:r>
        <w:rPr>
          <w:rStyle w:val="Text"/>
        </w:rPr>
        <w:t xml:space="preserve">Potom sešli sú </w:t>
      </w:r>
      <w:r>
        <w:rPr>
          <w:rStyle w:val="doplnenytext"/>
        </w:rPr>
        <w:t xml:space="preserve">se </w:t>
      </w:r>
      <w:r>
        <w:rPr>
          <w:rStyle w:val="poznamka"/>
        </w:rPr>
        <w:t xml:space="preserve">doplněno podle rkp. GestaB, GestaU </w:t>
      </w:r>
      <w:r>
        <w:rPr>
          <w:rStyle w:val="Text"/>
        </w:rPr>
        <w:t xml:space="preserve">tří králi, kterýmž sú Římené mnoho nevěry učinili, a mezi sebú řekli: „Kterak bychom se nad Římany pomstiti mohli?“ I řekli sú: „Nadarmo pracujem; dokudž </w:t>
      </w:r>
      <w:r>
        <w:rPr>
          <w:rStyle w:val="foliace"/>
        </w:rPr>
        <w:t xml:space="preserve">105v </w:t>
      </w:r>
      <w:r>
        <w:rPr>
          <w:rStyle w:val="Text"/>
        </w:rPr>
        <w:t>věže s těmi obrazy stojí, nic p</w:t>
      </w:r>
      <w:r>
        <w:rPr>
          <w:rStyle w:val="Text"/>
        </w:rPr>
        <w:t>roti nim nebudem moci učiniti.“ Tedy vstali sú tří rytíři a řekli sú: „Co nám bude dáno, abychom věži s obrazy zrušili?“ Králi sú řekli: „Co a mnoho li žádáte?“ A oni sú řekli: „Čtyři kádi plny zlata.“ A oni sú řekli: „Buď vuole vaše!“</w:t>
      </w:r>
      <w:r>
        <w:rPr>
          <w:rStyle w:val="Text"/>
          <w:rFonts w:eastAsia="Arial Unicode MS"/>
        </w:rPr>
        <w:t xml:space="preserve"> </w:t>
      </w:r>
      <w:r>
        <w:rPr>
          <w:rStyle w:val="Text"/>
        </w:rPr>
        <w:t>Tito tří rytíři pení</w:t>
      </w:r>
      <w:r>
        <w:rPr>
          <w:rStyle w:val="Text"/>
        </w:rPr>
        <w:t>ze sú vzeli, totižto čtyři kádi plné zlata, a k Římu sú jeli. Ku první bráně zevnitř hlubokú sú jámu udělali a jednu kád plnú zlata tu zakopali a potom k druhé bráně druhú kád. Učinivše to, dosti tajně do města sú vešli. A ihned císař se s nimi potkal a je</w:t>
      </w:r>
      <w:r>
        <w:rPr>
          <w:rStyle w:val="Text"/>
        </w:rPr>
        <w:t xml:space="preserve"> pozdravil řka: „Odkud ste?“ A oni jemu řekli: „Z daleké země a hadači sme nazváni a nic jiného hádati neumíme, jediné kdež zlato skryto jest. A slyšeli sme o vaší šlechetnosti, a protož sme k vám přijeli, zdali naší služby žádáte.“ A on dí: „Zkusím vás.“ </w:t>
      </w:r>
      <w:r>
        <w:rPr>
          <w:rStyle w:val="Text"/>
        </w:rPr>
        <w:t>A oni sú řekli: „Nic jiného neprosíme za odplatu, jediné puol strany nalezené</w:t>
      </w:r>
      <w:r>
        <w:rPr>
          <w:rStyle w:val="poznamka"/>
        </w:rPr>
        <w:t>tak v rkp.</w:t>
      </w:r>
      <w:r>
        <w:rPr>
          <w:rStyle w:val="internipoznamka"/>
        </w:rPr>
        <w:t>Novák v lat. „dimidiam partem“, polovici nálezu - OK</w:t>
      </w:r>
      <w:r>
        <w:rPr>
          <w:rStyle w:val="Text"/>
        </w:rPr>
        <w:t>.“ A on vece: „Dobře pravíte.“ A šli sú po césařovi až do sieně.</w:t>
      </w:r>
    </w:p>
    <w:p w:rsidR="00B0057E" w:rsidRDefault="009821DA">
      <w:r>
        <w:rPr>
          <w:rStyle w:val="Text"/>
        </w:rPr>
        <w:lastRenderedPageBreak/>
        <w:t>Po večeři řekli sú králi: „Pane, ačť se líbí, my bud</w:t>
      </w:r>
      <w:r>
        <w:rPr>
          <w:rStyle w:val="Text"/>
        </w:rPr>
        <w:t xml:space="preserve">eme spáti, a najstarší z nás který sen bude mieti tuto noc, zajtra vám povíme.“ A on jest řekl: „Jděte ve jméno </w:t>
      </w:r>
      <w:r>
        <w:rPr>
          <w:rStyle w:val="internipoznamka"/>
        </w:rPr>
        <w:t xml:space="preserve">v rkp. „waygmeno“ - OK </w:t>
      </w:r>
      <w:r>
        <w:rPr>
          <w:rStyle w:val="Text"/>
        </w:rPr>
        <w:t xml:space="preserve">boží, daj vám Buoh dobrý sen.“ A oni sú šli a noc tu </w:t>
      </w:r>
      <w:r>
        <w:rPr>
          <w:rStyle w:val="foliace"/>
        </w:rPr>
        <w:t xml:space="preserve">106r </w:t>
      </w:r>
      <w:r>
        <w:rPr>
          <w:rStyle w:val="Text"/>
        </w:rPr>
        <w:t>s radostí a s smíchem sú přespali. Ráno sú k králi přišli, i dí</w:t>
      </w:r>
      <w:r>
        <w:rPr>
          <w:rStyle w:val="Text"/>
        </w:rPr>
        <w:t xml:space="preserve"> najstarší: „Pane, sen sem měl, že před branú první města jest jáma pod zemí, v kteréžto jest kád plná zlata skryta.“</w:t>
      </w:r>
    </w:p>
    <w:p w:rsidR="00B0057E" w:rsidRDefault="009821DA">
      <w:pPr>
        <w:rPr>
          <w:rFonts w:eastAsia="Arial Unicode MS"/>
        </w:rPr>
      </w:pPr>
      <w:r>
        <w:rPr>
          <w:rStyle w:val="Text"/>
        </w:rPr>
        <w:t>I řekl král: „Poďme v noci a uzříme, jest li pravda, což pravíte.“ Když sú k bráně přišli, kád, kterúž sú vložili, vyněli sú. Král, když t</w:t>
      </w:r>
      <w:r>
        <w:rPr>
          <w:rStyle w:val="Text"/>
        </w:rPr>
        <w:t>o uzřel, radoval se velmě a polovici jim zlata dal. I řekl jest druhý: „Já sen noc tuto budu mieti.“ A on ráno dí: „Snilo mi se u druhé</w:t>
      </w:r>
      <w:r>
        <w:rPr>
          <w:rStyle w:val="Text"/>
          <w:rFonts w:eastAsia="Arial Unicode MS"/>
        </w:rPr>
        <w:t xml:space="preserve"> brány o kádi plné zlata.</w:t>
      </w:r>
      <w:r>
        <w:rPr>
          <w:rStyle w:val="Text"/>
        </w:rPr>
        <w:t>“</w:t>
      </w:r>
      <w:r>
        <w:rPr>
          <w:rStyle w:val="Text"/>
          <w:rFonts w:eastAsia="Arial Unicode MS"/>
        </w:rPr>
        <w:t xml:space="preserve"> Také třetí rytíř řekl: „Třetí noc že mi se bude díti </w:t>
      </w:r>
      <w:r>
        <w:rPr>
          <w:rStyle w:val="internipoznamka"/>
          <w:rFonts w:eastAsia="Arial Unicode MS"/>
        </w:rPr>
        <w:t xml:space="preserve">význam: sníti MSS - OK </w:t>
      </w:r>
      <w:r>
        <w:rPr>
          <w:rStyle w:val="Text"/>
          <w:rFonts w:eastAsia="Arial Unicode MS"/>
        </w:rPr>
        <w:t>o třetí bráně.</w:t>
      </w:r>
      <w:r>
        <w:rPr>
          <w:rStyle w:val="Text"/>
        </w:rPr>
        <w:t>“</w:t>
      </w:r>
      <w:r>
        <w:rPr>
          <w:rStyle w:val="Text"/>
          <w:rFonts w:eastAsia="Arial Unicode MS"/>
        </w:rPr>
        <w:t xml:space="preserve"> A </w:t>
      </w:r>
      <w:r>
        <w:rPr>
          <w:rStyle w:val="Text"/>
          <w:rFonts w:eastAsia="Arial Unicode MS"/>
        </w:rPr>
        <w:t>čvrtý o čtvrtéj. A u každé brány jednu kád zlata plnú nalezli sú, neb sú tu byli kádi položili. Tedy všickni tří sú řekli: „Pane, noci této bude se nám všem sníti a nadějeme se více zlata naleznúti.</w:t>
      </w:r>
      <w:r>
        <w:rPr>
          <w:rStyle w:val="Text"/>
        </w:rPr>
        <w:t>“</w:t>
      </w:r>
      <w:r>
        <w:rPr>
          <w:rStyle w:val="Text"/>
          <w:rFonts w:eastAsia="Arial Unicode MS"/>
        </w:rPr>
        <w:t xml:space="preserve"> I řekl král: „Buoh daj vám dobrý sen a užitečný.</w:t>
      </w:r>
      <w:r>
        <w:rPr>
          <w:rStyle w:val="Text"/>
        </w:rPr>
        <w:t>“</w:t>
      </w:r>
      <w:r>
        <w:rPr>
          <w:rStyle w:val="Text"/>
          <w:rFonts w:eastAsia="Arial Unicode MS"/>
        </w:rPr>
        <w:t xml:space="preserve"> Ráno s</w:t>
      </w:r>
      <w:r>
        <w:rPr>
          <w:rStyle w:val="Text"/>
          <w:rFonts w:eastAsia="Arial Unicode MS"/>
        </w:rPr>
        <w:t>ú králi řekli: „Ó pane, o dobrém sme sny měli.</w:t>
      </w:r>
      <w:r>
        <w:rPr>
          <w:rStyle w:val="Text"/>
        </w:rPr>
        <w:t>“</w:t>
      </w:r>
      <w:r>
        <w:rPr>
          <w:rStyle w:val="Text"/>
          <w:rFonts w:eastAsia="Arial Unicode MS"/>
        </w:rPr>
        <w:t xml:space="preserve"> I řekl král: „Povězte mi!</w:t>
      </w:r>
      <w:r>
        <w:rPr>
          <w:rStyle w:val="Text"/>
        </w:rPr>
        <w:t>“</w:t>
      </w:r>
      <w:r>
        <w:rPr>
          <w:rStyle w:val="Text"/>
          <w:rFonts w:eastAsia="Arial Unicode MS"/>
        </w:rPr>
        <w:t xml:space="preserve"> I řekli sú jemu: „Nám se všem snilo, že pod základem věže, tu kdež sú obrazové, tak mnoho leží zlata čistého, že všichni koni tvoji neuvezli by.</w:t>
      </w:r>
      <w:r>
        <w:rPr>
          <w:rStyle w:val="Text"/>
        </w:rPr>
        <w:t>“</w:t>
      </w:r>
      <w:r>
        <w:rPr>
          <w:rStyle w:val="Text"/>
          <w:rFonts w:eastAsia="Arial Unicode MS"/>
        </w:rPr>
        <w:t xml:space="preserve"> I dí král: „Buoh nedaj, bych věži zrušil pro zlato s obrazy, skrze které ot nepřátel našich jsme všichni vystřeženi</w:t>
      </w:r>
      <w:r>
        <w:rPr>
          <w:rStyle w:val="emendace"/>
          <w:rFonts w:eastAsia="Arial Unicode MS"/>
        </w:rPr>
        <w:t xml:space="preserve">vystřeženi  </w:t>
      </w:r>
      <w:r>
        <w:rPr>
          <w:rStyle w:val="pramen"/>
          <w:rFonts w:eastAsia="Arial Unicode MS"/>
        </w:rPr>
        <w:t>wyſtrzeni</w:t>
      </w:r>
      <w:r>
        <w:rPr>
          <w:rStyle w:val="Text"/>
          <w:rFonts w:eastAsia="Arial Unicode MS"/>
        </w:rPr>
        <w:t>!</w:t>
      </w:r>
      <w:r>
        <w:rPr>
          <w:rStyle w:val="Text"/>
        </w:rPr>
        <w:t>“</w:t>
      </w:r>
      <w:r>
        <w:rPr>
          <w:rStyle w:val="Text"/>
          <w:rFonts w:eastAsia="Arial Unicode MS"/>
        </w:rPr>
        <w:t xml:space="preserve"> A oni sú řekli: „My v ruce </w:t>
      </w:r>
      <w:r>
        <w:rPr>
          <w:rStyle w:val="poznamka"/>
        </w:rPr>
        <w:t xml:space="preserve">J. V. Novák: omyl překladatele, v lat. „mane sumemus“, ale přeloženo „manu“ </w:t>
      </w:r>
      <w:r>
        <w:rPr>
          <w:rStyle w:val="Text"/>
          <w:rFonts w:eastAsia="Arial Unicode MS"/>
        </w:rPr>
        <w:t>vezmeme zákla</w:t>
      </w:r>
      <w:r>
        <w:rPr>
          <w:rStyle w:val="Text"/>
          <w:rFonts w:eastAsia="Arial Unicode MS"/>
        </w:rPr>
        <w:t xml:space="preserve">d věže, tak múdře kopajíce, že věže pevněji stane </w:t>
      </w:r>
      <w:r>
        <w:rPr>
          <w:rStyle w:val="foliace"/>
          <w:rFonts w:eastAsia="Arial Unicode MS"/>
        </w:rPr>
        <w:t xml:space="preserve">106v </w:t>
      </w:r>
      <w:r>
        <w:rPr>
          <w:rStyle w:val="Text"/>
          <w:rFonts w:eastAsia="Arial Unicode MS"/>
        </w:rPr>
        <w:t>a zlato všecko budem mieti. Ale musí to v noci býti, aby lidé nám nepřekáželi.</w:t>
      </w:r>
      <w:r>
        <w:rPr>
          <w:rStyle w:val="Text"/>
        </w:rPr>
        <w:t>“</w:t>
      </w:r>
      <w:r>
        <w:rPr>
          <w:rStyle w:val="Text"/>
          <w:rFonts w:eastAsia="Arial Unicode MS"/>
        </w:rPr>
        <w:t xml:space="preserve"> I řekl král: „Jděte ve jméno boží a zajtra s více koňmi k vám přijedu.</w:t>
      </w:r>
      <w:r>
        <w:rPr>
          <w:rStyle w:val="Text"/>
        </w:rPr>
        <w:t>“</w:t>
      </w:r>
      <w:r>
        <w:rPr>
          <w:rStyle w:val="Text"/>
          <w:rFonts w:eastAsia="Arial Unicode MS"/>
        </w:rPr>
        <w:t xml:space="preserve"> A oni sú šli radujíce se. A v noci počali sú kopa</w:t>
      </w:r>
      <w:r>
        <w:rPr>
          <w:rStyle w:val="Text"/>
          <w:rFonts w:eastAsia="Arial Unicode MS"/>
        </w:rPr>
        <w:t>ti, dokudž jest nebyla hotova padnúti. Jedva sú od místa byli v míli, až věže s obrazy padla. A tak sú obrazové padli zrušeni.</w:t>
      </w:r>
    </w:p>
    <w:p w:rsidR="00B0057E" w:rsidRDefault="009821DA">
      <w:pPr>
        <w:rPr>
          <w:rFonts w:eastAsia="Arial Unicode MS"/>
        </w:rPr>
      </w:pPr>
      <w:r>
        <w:rPr>
          <w:rStyle w:val="Text"/>
        </w:rPr>
        <w:t>Ráno sú přišli měšťané římští a věži s obrazy zrušenu uzřeli sú. Více než můž věřiti býti, želeli sú a králi sú řekli. A on veške</w:t>
      </w:r>
      <w:r>
        <w:rPr>
          <w:rStyle w:val="Text"/>
        </w:rPr>
        <w:t>n úmysl o oněch třech ry</w:t>
      </w:r>
      <w:r>
        <w:rPr>
          <w:rStyle w:val="Text"/>
          <w:rFonts w:eastAsia="Arial Unicode MS"/>
        </w:rPr>
        <w:t>tířích jim pověděl. A měštěné sú řekli: „Skrze tvú skúpost zbaveni sme věže i obrazóv. A protož tvá skúpost na tobě se sveze!</w:t>
      </w:r>
      <w:r>
        <w:rPr>
          <w:rStyle w:val="Text"/>
        </w:rPr>
        <w:t>“</w:t>
      </w:r>
      <w:r>
        <w:rPr>
          <w:rStyle w:val="Text"/>
          <w:rFonts w:eastAsia="Arial Unicode MS"/>
        </w:rPr>
        <w:t xml:space="preserve"> A ihned sú jeho vzeli a usta jeho zlata naplnili, a jeho sú živého jsú v zemi pokopali.</w:t>
      </w:r>
    </w:p>
    <w:p w:rsidR="00B0057E" w:rsidRDefault="009821DA">
      <w:r>
        <w:rPr>
          <w:rStyle w:val="Text"/>
          <w:rFonts w:eastAsia="Arial Unicode MS"/>
        </w:rPr>
        <w:t>Najmilejší! Císař</w:t>
      </w:r>
      <w:r>
        <w:rPr>
          <w:rStyle w:val="Text"/>
          <w:rFonts w:eastAsia="Arial Unicode MS"/>
        </w:rPr>
        <w:t xml:space="preserve"> tento móž nazván býti každý člověk, skrze křest omytý, kterýž má nade všecko zdraví duše své </w:t>
      </w:r>
      <w:r>
        <w:rPr>
          <w:rStyle w:val="Text"/>
        </w:rPr>
        <w:t>žádati, a věži, totižto srdce zkrúšené, k Bohu pozdvihnúti, a obrazy, totižto užitky smyslův svých, k boží službě připraviti. Obraz prostřed věže jest duše, která</w:t>
      </w:r>
      <w:r>
        <w:rPr>
          <w:rStyle w:val="Text"/>
        </w:rPr>
        <w:t xml:space="preserve">ž má držeti jablko zlaté v ruce, totižto lásku v protivných a v svatých </w:t>
      </w:r>
      <w:r>
        <w:rPr>
          <w:rStyle w:val="doplnenytext"/>
        </w:rPr>
        <w:t>věcech</w:t>
      </w:r>
      <w:r>
        <w:rPr>
          <w:rStyle w:val="poznamka"/>
        </w:rPr>
        <w:t>doplněno podle rkp. GestaB</w:t>
      </w:r>
      <w:r>
        <w:rPr>
          <w:rStyle w:val="internipoznamka"/>
        </w:rPr>
        <w:t>GestaU jinak - OK</w:t>
      </w:r>
      <w:r>
        <w:rPr>
          <w:rStyle w:val="Text"/>
        </w:rPr>
        <w:t xml:space="preserve">. Také každý obraz má zvon ten mieti k zvonění proti nepřátelóm, totižto každý těch pět smyslóv </w:t>
      </w:r>
      <w:r>
        <w:rPr>
          <w:rStyle w:val="emendace"/>
        </w:rPr>
        <w:t xml:space="preserve">smyslóv </w:t>
      </w:r>
      <w:r>
        <w:rPr>
          <w:rStyle w:val="pramen"/>
        </w:rPr>
        <w:t xml:space="preserve">ſmy ſmyſlow </w:t>
      </w:r>
      <w:r>
        <w:rPr>
          <w:rStyle w:val="poznamka"/>
        </w:rPr>
        <w:t xml:space="preserve">na přelomu řádků </w:t>
      </w:r>
      <w:r>
        <w:rPr>
          <w:rStyle w:val="Text"/>
        </w:rPr>
        <w:t>má</w:t>
      </w:r>
      <w:r>
        <w:rPr>
          <w:rStyle w:val="Text"/>
        </w:rPr>
        <w:t xml:space="preserve"> pozdvihnúti skrze přikázaní </w:t>
      </w:r>
      <w:r>
        <w:rPr>
          <w:rStyle w:val="foliace"/>
        </w:rPr>
        <w:t xml:space="preserve">107r </w:t>
      </w:r>
      <w:r>
        <w:rPr>
          <w:rStyle w:val="Text"/>
        </w:rPr>
        <w:t xml:space="preserve">boží proti hrózám nepřátelským a diábelským skrze zvon zvonění. A tak budem vystřeženi proti nepřátelóm, totižto diáblóm těla i světa. Virgilius mistr učinil obraz, na kterémžto psáno bylo: „Ktož mě bude bíti </w:t>
      </w:r>
      <w:r>
        <w:rPr>
          <w:rStyle w:val="cizijazyk"/>
        </w:rPr>
        <w:t>etc.</w:t>
      </w:r>
      <w:r>
        <w:rPr>
          <w:rStyle w:val="Text"/>
        </w:rPr>
        <w:t>“ Obraz t</w:t>
      </w:r>
      <w:r>
        <w:rPr>
          <w:rStyle w:val="Text"/>
        </w:rPr>
        <w:t>ento móž řečen býti Adam, kterýž měl studnici milosrdenství, i milost nesmrtedlnosti jemu odjata bíše, když všecko pokolení lidské zrušil. Skrze tři rytíře znamenává se troje věc, totižto pýcha, žádost očí a žádost těla, skrze kteréžto člověk často oklamán</w:t>
      </w:r>
      <w:r>
        <w:rPr>
          <w:rStyle w:val="Text"/>
        </w:rPr>
        <w:t xml:space="preserve"> bývá. První pokládá kád v bráně; kádi sú srdce bohatých neb mocných v zemi skrytá, když pýcha jich zhyne a sejde. A protož hráli sú, jedli sú, pili sú a zemřeli sú a do pekel sú stúpili. Druhá kád jest lakomství, kteréž skryto </w:t>
      </w:r>
      <w:r>
        <w:rPr>
          <w:rStyle w:val="Text"/>
        </w:rPr>
        <w:lastRenderedPageBreak/>
        <w:t xml:space="preserve">jest v lakomých, kteříž tak </w:t>
      </w:r>
      <w:r>
        <w:rPr>
          <w:rStyle w:val="emendace"/>
        </w:rPr>
        <w:t xml:space="preserve">tak </w:t>
      </w:r>
      <w:r>
        <w:rPr>
          <w:rStyle w:val="pramen"/>
        </w:rPr>
        <w:t xml:space="preserve">ak </w:t>
      </w:r>
      <w:r>
        <w:rPr>
          <w:rStyle w:val="poznamka"/>
        </w:rPr>
        <w:t>nečitelný text</w:t>
      </w:r>
      <w:r>
        <w:rPr>
          <w:rStyle w:val="Text"/>
        </w:rPr>
        <w:t>mnoho žádají, že tak sami se zrazují, jakož jest ukázáno na Adamovi a na Luciperovi. Třetí kád jest lakota. A protož tací, což kolivěk dobudú, všecko u břicho vpustí. A protož Apoštol praví: „Jich buoh břicho jest.“ Čtvrtá kád jest smi</w:t>
      </w:r>
      <w:r>
        <w:rPr>
          <w:rStyle w:val="Text"/>
        </w:rPr>
        <w:t>lstvo, skrze kteréžto zahynují silní, bohatí i smilní. Skrze tyto čtyři kádi mnozí zahynují a zahynuli sú.</w:t>
      </w:r>
    </w:p>
    <w:p w:rsidR="00B0057E" w:rsidRDefault="00B0057E">
      <w:pPr>
        <w:pStyle w:val="Volnyradek"/>
      </w:pPr>
    </w:p>
    <w:p w:rsidR="00B0057E" w:rsidRDefault="009821DA">
      <w:r>
        <w:rPr>
          <w:rStyle w:val="internipoznamka"/>
        </w:rPr>
        <w:t xml:space="preserve">LXXIX. </w:t>
      </w:r>
      <w:r>
        <w:rPr>
          <w:rStyle w:val="Text"/>
        </w:rPr>
        <w:t xml:space="preserve">Král některaký bíše divným obyčejem nadut a ten mysléše těla svatých </w:t>
      </w:r>
      <w:r>
        <w:rPr>
          <w:rStyle w:val="foliace"/>
        </w:rPr>
        <w:t xml:space="preserve">107v </w:t>
      </w:r>
      <w:r>
        <w:rPr>
          <w:rStyle w:val="Text"/>
        </w:rPr>
        <w:t>Petra a Pavla z Říma mocí otnésti. A pohan bieše. Když na cestě odp</w:t>
      </w:r>
      <w:r>
        <w:rPr>
          <w:rStyle w:val="Text"/>
        </w:rPr>
        <w:t>očíval v jednom městě, i řekl jest služebníku svému: „Nalezni mi pěknú ženu, ať se mnú spí tuto noc, a což bude chtieti, dám jí.“ Služebník to uslyšev, uskúpil se jest na peníze a ženu svú proti vuoli jeho v noci na lože královo jest vedl. A ráno jest řekl</w:t>
      </w:r>
      <w:r>
        <w:rPr>
          <w:rStyle w:val="Text"/>
        </w:rPr>
        <w:t xml:space="preserve"> služebníkovi svému: „Otevři okno, ať opatřím krásu její tvárnosti, ženy této, a tepruv dáš jí tisíc zlatých.“ Když jest král uzřel, že žena služebníka byla jest, i řekl jest: „Ó nešlechetný, proč </w:t>
      </w:r>
      <w:r>
        <w:rPr>
          <w:rStyle w:val="emendace"/>
        </w:rPr>
        <w:t xml:space="preserve">proč </w:t>
      </w:r>
      <w:r>
        <w:rPr>
          <w:rStyle w:val="pramen"/>
        </w:rPr>
        <w:t xml:space="preserve">pro </w:t>
      </w:r>
      <w:r>
        <w:rPr>
          <w:rStyle w:val="poznamka"/>
        </w:rPr>
        <w:t xml:space="preserve">nečitelný text </w:t>
      </w:r>
      <w:r>
        <w:rPr>
          <w:rStyle w:val="Text"/>
        </w:rPr>
        <w:t>pro taký peníz ženu si svú pohaněl?</w:t>
      </w:r>
      <w:r>
        <w:rPr>
          <w:rStyle w:val="Text"/>
        </w:rPr>
        <w:t xml:space="preserve"> Neb s’ mi ji dal bez mého vědomí. Vyjdi brzo z království </w:t>
      </w:r>
      <w:r>
        <w:rPr>
          <w:rStyle w:val="emendace"/>
        </w:rPr>
        <w:t xml:space="preserve">království </w:t>
      </w:r>
      <w:r>
        <w:rPr>
          <w:rStyle w:val="pramen"/>
        </w:rPr>
        <w:t xml:space="preserve">kralowſtij </w:t>
      </w:r>
      <w:r>
        <w:rPr>
          <w:rStyle w:val="Text"/>
        </w:rPr>
        <w:t>mého, nebo budeš li déle přebývati, smrtí ohavnú</w:t>
      </w:r>
      <w:r>
        <w:rPr>
          <w:rStyle w:val="Text"/>
          <w:rFonts w:eastAsia="Arial Unicode MS"/>
        </w:rPr>
        <w:t xml:space="preserve"> zatratím tě.</w:t>
      </w:r>
      <w:r>
        <w:rPr>
          <w:rStyle w:val="Text"/>
        </w:rPr>
        <w:t>“</w:t>
      </w:r>
      <w:r>
        <w:rPr>
          <w:rStyle w:val="Text"/>
          <w:rFonts w:eastAsia="Arial Unicode MS"/>
        </w:rPr>
        <w:t xml:space="preserve"> On uslyšev to, z království jest vyšel. Král, dokudž jest živ byl, ženu jeho jest v čest měl a s radostí ji drže</w:t>
      </w:r>
      <w:r>
        <w:rPr>
          <w:rStyle w:val="Text"/>
          <w:rFonts w:eastAsia="Arial Unicode MS"/>
        </w:rPr>
        <w:t>l.</w:t>
      </w:r>
    </w:p>
    <w:p w:rsidR="00B0057E" w:rsidRDefault="009821DA">
      <w:r>
        <w:rPr>
          <w:rStyle w:val="Text"/>
        </w:rPr>
        <w:t>Potom dříveřečený král veliký zástup sebral a Řím oblehl tak dlúho, že Římené chtěli sou jemu dáti těla svatých Petra a Pavla, aby otjel ot města. Bíše toho času v městě římském sedm mudrcóv. Přišli sú měštěné k nim i řekli sú: „Co učiníme? Město jest v</w:t>
      </w:r>
      <w:r>
        <w:rPr>
          <w:rStyle w:val="Text"/>
        </w:rPr>
        <w:t xml:space="preserve"> nebezpečném ztracení, ale musíme těla vydati jim.“ Řekl jest první mudřec: „Zachovám město i těla za jeden den.“ Řekl</w:t>
      </w:r>
      <w:r>
        <w:rPr>
          <w:rStyle w:val="Text"/>
          <w:rFonts w:eastAsia="Arial Unicode MS"/>
        </w:rPr>
        <w:t xml:space="preserve"> </w:t>
      </w:r>
      <w:r>
        <w:rPr>
          <w:rStyle w:val="Text"/>
        </w:rPr>
        <w:t xml:space="preserve">druhý mudřec: „Také já zachovám druhý den.“ A tak </w:t>
      </w:r>
      <w:r>
        <w:rPr>
          <w:rStyle w:val="foliace"/>
        </w:rPr>
        <w:t xml:space="preserve">108r </w:t>
      </w:r>
      <w:r>
        <w:rPr>
          <w:rStyle w:val="Text"/>
        </w:rPr>
        <w:t>všickyni řekli sú pořád. Král počína se městu protiviti. První mistr počal o pokoj</w:t>
      </w:r>
      <w:r>
        <w:rPr>
          <w:rStyle w:val="Text"/>
        </w:rPr>
        <w:t>i mluviti, a tak múdře počal o pokoji mluviti, že ten den opustil boj. A tak každý den jeden po druhém, až na posledního</w:t>
      </w:r>
      <w:r>
        <w:rPr>
          <w:rStyle w:val="Text"/>
          <w:rFonts w:eastAsia="Arial Unicode MS"/>
        </w:rPr>
        <w:t xml:space="preserve"> </w:t>
      </w:r>
      <w:r>
        <w:rPr>
          <w:rStyle w:val="Text"/>
        </w:rPr>
        <w:t>přišlo. Tedy přišli sú měšťané k tomu jistému mudrci řkúce: „Ó milý mistře, král přisáhl, že zajtra chce město mieti, nebo všickni zemř</w:t>
      </w:r>
      <w:r>
        <w:rPr>
          <w:rStyle w:val="Text"/>
        </w:rPr>
        <w:t>eme. Zprosť nás, jakož sú tvoji tovařiší učinili.“ A on řekl jest: „Neroďte se báti. Zajtřejší den učiním, že král s svým zástupem uteče.“ Mistr některakú sukni nalezl velmi divnú, maje na sukni peří pávové a malé zvonečky a jiné peří ptákóv jiných a ocasy</w:t>
      </w:r>
      <w:r>
        <w:rPr>
          <w:rStyle w:val="Text"/>
        </w:rPr>
        <w:t xml:space="preserve"> sviňské. A také se dvěma mečoma čistýma na najvyšší věži města vstúpil, tu kdež král se vším zástupem jeho viděti mohl. Počal se i sem i tam hýbati a divným obyčejem stkvíše se peří a dva meče v ustech držal. Někteří to z zástupa králova uzřevše, řekli sú</w:t>
      </w:r>
      <w:r>
        <w:rPr>
          <w:rStyle w:val="Text"/>
        </w:rPr>
        <w:t xml:space="preserve"> králi: „Ó králi, i zdali nevidíte na vysokosti věže jednu divnú věc?“ A on odpovědě: „Dobře vizi, ale co by bylo, zajisté nevím.“ A oni sú řekli: „Buoh křesťanský jest, kterýž jest s nebe stúpil, kterýž těma dvěma mečoma nás všecky</w:t>
      </w:r>
      <w:r>
        <w:rPr>
          <w:rStyle w:val="Text"/>
          <w:rFonts w:eastAsia="Arial Unicode MS"/>
        </w:rPr>
        <w:t xml:space="preserve"> </w:t>
      </w:r>
      <w:r>
        <w:rPr>
          <w:rStyle w:val="Text"/>
        </w:rPr>
        <w:t>ztepe, budeme li zde dé</w:t>
      </w:r>
      <w:r>
        <w:rPr>
          <w:rStyle w:val="Text"/>
        </w:rPr>
        <w:t xml:space="preserve">le.“ Král uslyšev </w:t>
      </w:r>
      <w:r>
        <w:rPr>
          <w:rStyle w:val="doplnenytext"/>
        </w:rPr>
        <w:t>to</w:t>
      </w:r>
      <w:r>
        <w:rPr>
          <w:rStyle w:val="poznamka"/>
        </w:rPr>
        <w:t>doplněno podle rkp. GestaB, GestaU</w:t>
      </w:r>
      <w:r>
        <w:rPr>
          <w:rStyle w:val="Text"/>
        </w:rPr>
        <w:t xml:space="preserve">, bál se a řekl jest: „Co učiníme?“ A oni odpověděli: </w:t>
      </w:r>
      <w:r>
        <w:rPr>
          <w:rStyle w:val="foliace"/>
        </w:rPr>
        <w:t xml:space="preserve">108v </w:t>
      </w:r>
      <w:r>
        <w:rPr>
          <w:rStyle w:val="Text"/>
        </w:rPr>
        <w:t>„Neníť našeho jednoho dne zde odpočinutie</w:t>
      </w:r>
      <w:r>
        <w:rPr>
          <w:rStyle w:val="emendace"/>
        </w:rPr>
        <w:t xml:space="preserve">odpočinutie </w:t>
      </w:r>
      <w:r>
        <w:rPr>
          <w:rStyle w:val="pramen"/>
        </w:rPr>
        <w:t>Odpoczinucze</w:t>
      </w:r>
      <w:r>
        <w:rPr>
          <w:rStyle w:val="internipoznamka"/>
        </w:rPr>
        <w:t>Geb. Hláskosloví s. 388: ť se mění v c, chybí „i“; jiný výklad: transgresiv „z</w:t>
      </w:r>
      <w:r>
        <w:rPr>
          <w:rStyle w:val="internipoznamka"/>
        </w:rPr>
        <w:t>de odpočinúce“ - OK</w:t>
      </w:r>
      <w:r>
        <w:rPr>
          <w:rStyle w:val="Text"/>
        </w:rPr>
        <w:t>, jedno všichni s tohoto místa odjeďme, aby Buoh jich nás všech nezabil těmato dvěma mečoma.“ Král se vším svým zástupem otjel jest. Římené to uzřevše a připravivše se, jeli sú po nich a krále sú zabili i mnohé jiné. A tak skrze chytrost</w:t>
      </w:r>
      <w:r>
        <w:rPr>
          <w:rStyle w:val="Text"/>
        </w:rPr>
        <w:t xml:space="preserve"> mudrcóv král přemožen jest.</w:t>
      </w:r>
    </w:p>
    <w:p w:rsidR="00B0057E" w:rsidRDefault="009821DA">
      <w:r>
        <w:rPr>
          <w:rStyle w:val="Text"/>
        </w:rPr>
        <w:lastRenderedPageBreak/>
        <w:t>Najmilejší! Král tento nadutý jest diábel, kterýž pro</w:t>
      </w:r>
      <w:r>
        <w:rPr>
          <w:rStyle w:val="Text"/>
          <w:rFonts w:eastAsia="Arial Unicode MS"/>
        </w:rPr>
        <w:t xml:space="preserve"> </w:t>
      </w:r>
      <w:r>
        <w:rPr>
          <w:rStyle w:val="Text"/>
        </w:rPr>
        <w:t>pýchu s nebes stržen jest a pro pýchu nechce se Bohu pokořiti, a velmi mnoho, že dá ženu, totižto duši ku podobenství božskému stvořenú</w:t>
      </w:r>
      <w:r>
        <w:rPr>
          <w:rStyle w:val="emendace"/>
        </w:rPr>
        <w:t xml:space="preserve">stvořenú </w:t>
      </w:r>
      <w:r>
        <w:rPr>
          <w:rStyle w:val="pramen"/>
        </w:rPr>
        <w:t>ſtworzenych</w:t>
      </w:r>
      <w:r>
        <w:rPr>
          <w:rStyle w:val="Text"/>
        </w:rPr>
        <w:t>. A duše mnoho nen</w:t>
      </w:r>
      <w:r>
        <w:rPr>
          <w:rStyle w:val="Text"/>
        </w:rPr>
        <w:t xml:space="preserve">ávidí hróz. Ale diábel skrze zástup mužský </w:t>
      </w:r>
      <w:r>
        <w:rPr>
          <w:rStyle w:val="poznamka"/>
        </w:rPr>
        <w:t>J. V. Novák: omyl překladatele, v lat. „turba vitiorum“, ale přeloženo „virorum“</w:t>
      </w:r>
      <w:r>
        <w:rPr>
          <w:rStyle w:val="Text"/>
        </w:rPr>
        <w:t>, v kterých se člověk kochá, jakožto jest pýcha, lakomství, lakota, smilstvuo. A s tím zástupem chce</w:t>
      </w:r>
      <w:r>
        <w:rPr>
          <w:rStyle w:val="Text"/>
          <w:rFonts w:eastAsia="Arial Unicode MS"/>
        </w:rPr>
        <w:t xml:space="preserve"> </w:t>
      </w:r>
      <w:r>
        <w:rPr>
          <w:rStyle w:val="Text"/>
        </w:rPr>
        <w:t xml:space="preserve">otjíti těla svatých Petra a Pavla, totižto srdce dobrých lidí, aby v lónu svém spálili. </w:t>
      </w:r>
      <w:r>
        <w:rPr>
          <w:rStyle w:val="poznamka"/>
        </w:rPr>
        <w:t xml:space="preserve">zjevně chybný zápis </w:t>
      </w:r>
      <w:r>
        <w:rPr>
          <w:rStyle w:val="Text"/>
        </w:rPr>
        <w:t>Co má člověk učiniti? Zavolati sedm mudrcóv, totižto sedm skutkuov milosrdných, skrze kteréžto člověk móž jeho přemoci. A protož jest mudřec, totižt</w:t>
      </w:r>
      <w:r>
        <w:rPr>
          <w:rStyle w:val="Text"/>
        </w:rPr>
        <w:t xml:space="preserve">o almužna; obleče se v rúcho, totiž s postem a modlitvú. Dva meče stkvúcí - skrze tyto meče znamenaj milost boží a bližního svého, skrze které diábel otehnán. A máme vysoko vstúpiti, totižto skrze ctnost, a máme se hýbati sem i tam, totižto z jedné </w:t>
      </w:r>
      <w:r>
        <w:rPr>
          <w:rStyle w:val="foliace"/>
        </w:rPr>
        <w:t xml:space="preserve">109r </w:t>
      </w:r>
      <w:r>
        <w:rPr>
          <w:rStyle w:val="Text"/>
        </w:rPr>
        <w:t>ct</w:t>
      </w:r>
      <w:r>
        <w:rPr>
          <w:rStyle w:val="Text"/>
        </w:rPr>
        <w:t>nosti do druhé. A tak život věčný budem mieti.</w:t>
      </w:r>
    </w:p>
    <w:p w:rsidR="00B0057E" w:rsidRDefault="00B0057E">
      <w:pPr>
        <w:pStyle w:val="Volnyradek"/>
      </w:pPr>
    </w:p>
    <w:p w:rsidR="00B0057E" w:rsidRDefault="009821DA">
      <w:pPr>
        <w:pStyle w:val="Nadpis"/>
      </w:pPr>
      <w:r>
        <w:rPr>
          <w:rStyle w:val="internipoznamka"/>
        </w:rPr>
        <w:t xml:space="preserve">LXXX </w:t>
      </w:r>
      <w:r>
        <w:rPr>
          <w:rStyle w:val="Text"/>
        </w:rPr>
        <w:t>O sedmi mudrcích a o dietěti</w:t>
      </w:r>
      <w:r>
        <w:rPr>
          <w:rStyle w:val="internipoznamka"/>
        </w:rPr>
        <w:t>R g*</w:t>
      </w:r>
    </w:p>
    <w:p w:rsidR="00B0057E" w:rsidRDefault="009821DA">
      <w:r>
        <w:rPr>
          <w:rStyle w:val="Text"/>
        </w:rPr>
        <w:t>Některaký césař římský kraloval jest, kterýž s sebú měl sedm mudrcuov, skrze kteréžto všecko císařství jest zpravováno. A těchto sedm mudrcóv skrze čáry zjednali sú,</w:t>
      </w:r>
      <w:r>
        <w:rPr>
          <w:rStyle w:val="Text"/>
          <w:rFonts w:eastAsia="Arial Unicode MS"/>
        </w:rPr>
        <w:t xml:space="preserve"> že c</w:t>
      </w:r>
      <w:r>
        <w:rPr>
          <w:rStyle w:val="Text"/>
          <w:rFonts w:eastAsia="Arial Unicode MS"/>
        </w:rPr>
        <w:t xml:space="preserve">ísař v sieni jasně a dobře viděti mohl, a zevnitř síně aby nic neviděl, ale slep jest byl. Těchto sedm mudrcóv zjednali sú pod pokutú ustavení, aby ktožkolivěk sen by viděl, aby k nim přišel s hřivnú zlata a z výkladu snu od nich obdržal. </w:t>
      </w:r>
      <w:r>
        <w:rPr>
          <w:rStyle w:val="poznamka"/>
          <w:rFonts w:eastAsia="Arial Unicode MS"/>
        </w:rPr>
        <w:t>zjevně chybný záp</w:t>
      </w:r>
      <w:r>
        <w:rPr>
          <w:rStyle w:val="poznamka"/>
          <w:rFonts w:eastAsia="Arial Unicode MS"/>
        </w:rPr>
        <w:t xml:space="preserve">is </w:t>
      </w:r>
      <w:r>
        <w:rPr>
          <w:rStyle w:val="internipoznamka"/>
          <w:rFonts w:eastAsia="Arial Unicode MS"/>
        </w:rPr>
        <w:t xml:space="preserve">význam „z snu výklad“ - atrakce - OK </w:t>
      </w:r>
      <w:r>
        <w:rPr>
          <w:rStyle w:val="Text"/>
          <w:rFonts w:eastAsia="Arial Unicode MS"/>
        </w:rPr>
        <w:t>A tak na téj cestě větčí hojnost měli sú nežli císař. Tedy jeden den císař s císařovú za stolem seděl jest a plakal jest ukrutně. I dí císařová jemu: „Ó císaři, pro kterú věc zamútila se jest duše tvá?“ A on jí řekl:</w:t>
      </w:r>
      <w:r>
        <w:rPr>
          <w:rStyle w:val="Text"/>
          <w:rFonts w:eastAsia="Arial Unicode MS"/>
        </w:rPr>
        <w:t xml:space="preserve"> „Ó paní, zdali mi není těžká příčina, že jedno v sieni viděti </w:t>
      </w:r>
      <w:r>
        <w:rPr>
          <w:rStyle w:val="emendace"/>
          <w:rFonts w:eastAsia="Arial Unicode MS"/>
        </w:rPr>
        <w:t xml:space="preserve">viděti </w:t>
      </w:r>
      <w:r>
        <w:rPr>
          <w:rStyle w:val="pramen"/>
          <w:rFonts w:eastAsia="Arial Unicode MS"/>
        </w:rPr>
        <w:t xml:space="preserve">wiedieti </w:t>
      </w:r>
      <w:r>
        <w:rPr>
          <w:rStyle w:val="Text"/>
          <w:rFonts w:eastAsia="Arial Unicode MS"/>
        </w:rPr>
        <w:t xml:space="preserve">mohu?“ A ona řekla: „Ó císaři, sedm mudrcóv v svém království </w:t>
      </w:r>
      <w:r>
        <w:rPr>
          <w:rStyle w:val="emendace"/>
          <w:rFonts w:eastAsia="Arial Unicode MS"/>
        </w:rPr>
        <w:t xml:space="preserve">království </w:t>
      </w:r>
      <w:r>
        <w:rPr>
          <w:rStyle w:val="pramen"/>
          <w:rFonts w:eastAsia="Arial Unicode MS"/>
        </w:rPr>
        <w:t xml:space="preserve">kalowſtwij </w:t>
      </w:r>
      <w:r>
        <w:rPr>
          <w:rStyle w:val="Text"/>
          <w:rFonts w:eastAsia="Arial Unicode MS"/>
        </w:rPr>
        <w:t>máš, skrze kteréžto všecko se zpravuje království. Pošli po ně a nemoc svú jim pověz, pod pok</w:t>
      </w:r>
      <w:r>
        <w:rPr>
          <w:rStyle w:val="Text"/>
          <w:rFonts w:eastAsia="Arial Unicode MS"/>
        </w:rPr>
        <w:t xml:space="preserve">utú </w:t>
      </w:r>
      <w:r>
        <w:rPr>
          <w:rStyle w:val="emendace"/>
          <w:rFonts w:eastAsia="Arial Unicode MS"/>
        </w:rPr>
        <w:t xml:space="preserve">pokutú </w:t>
      </w:r>
      <w:r>
        <w:rPr>
          <w:rStyle w:val="pramen"/>
          <w:rFonts w:eastAsia="Arial Unicode MS"/>
        </w:rPr>
        <w:t xml:space="preserve">pokuty </w:t>
      </w:r>
      <w:r>
        <w:rPr>
          <w:rStyle w:val="internipoznamka"/>
          <w:rFonts w:eastAsia="Arial Unicode MS"/>
        </w:rPr>
        <w:t xml:space="preserve">nebo vlivem atrakce - OK </w:t>
      </w:r>
      <w:r>
        <w:rPr>
          <w:rStyle w:val="Text"/>
          <w:rFonts w:eastAsia="Arial Unicode MS"/>
        </w:rPr>
        <w:t>smrti jim přikáže</w:t>
      </w:r>
      <w:r>
        <w:rPr>
          <w:rStyle w:val="internipoznamka"/>
          <w:rFonts w:eastAsia="Arial Unicode MS"/>
        </w:rPr>
        <w:t>Geb. Časování s. 359 - OK</w:t>
      </w:r>
      <w:r>
        <w:rPr>
          <w:rStyle w:val="Text"/>
          <w:rFonts w:eastAsia="Arial Unicode MS"/>
        </w:rPr>
        <w:t>, aby múdrost svú přiložili, aby zevnitř séni tak jasně viděl jako vnitř. A tak, jakož mi se zdá, že zrak svój budeš mieti.“</w:t>
      </w:r>
    </w:p>
    <w:p w:rsidR="00B0057E" w:rsidRDefault="009821DA">
      <w:pPr>
        <w:rPr>
          <w:rFonts w:eastAsia="Arial Unicode MS"/>
        </w:rPr>
      </w:pPr>
      <w:r>
        <w:rPr>
          <w:rStyle w:val="Text"/>
          <w:rFonts w:eastAsia="Arial Unicode MS"/>
        </w:rPr>
        <w:t>A on ihned po sedm mudrcóv poslal a oni sú ihn</w:t>
      </w:r>
      <w:r>
        <w:rPr>
          <w:rStyle w:val="Text"/>
          <w:rFonts w:eastAsia="Arial Unicode MS"/>
        </w:rPr>
        <w:t xml:space="preserve">ed přišli. Řekl jim císař: „Svědomo vám jest, že vnitř </w:t>
      </w:r>
      <w:r>
        <w:rPr>
          <w:rStyle w:val="foliace"/>
          <w:rFonts w:eastAsia="Arial Unicode MS"/>
        </w:rPr>
        <w:t xml:space="preserve">109v </w:t>
      </w:r>
      <w:r>
        <w:rPr>
          <w:rStyle w:val="Text"/>
          <w:rFonts w:eastAsia="Arial Unicode MS"/>
        </w:rPr>
        <w:t>sieně dobře vidím, ale zevnitř slep sem. A protož jděte pod uložením smrti života vašeho, abych zrak svój zevnitř sieni já mohl mieti, nebo smrtí ohavnú vás potupím.“ A oni sú řekli: „Pane, nesnad</w:t>
      </w:r>
      <w:r>
        <w:rPr>
          <w:rStyle w:val="Text"/>
          <w:rFonts w:eastAsia="Arial Unicode MS"/>
        </w:rPr>
        <w:t xml:space="preserve">né věci žádáš, a však daj nám za deset dní prodlení a desátý den odpovíme.“ A on řekl: „Dobře mi se to líbí.“ A oni sami v sobě myslili sú, a nikterak nemohli sú vymysliti, aby král mohl viděti zevnitř síni. Po císařství </w:t>
      </w:r>
      <w:r>
        <w:rPr>
          <w:rStyle w:val="emendace"/>
          <w:rFonts w:eastAsia="Arial Unicode MS"/>
        </w:rPr>
        <w:t xml:space="preserve">císařství </w:t>
      </w:r>
      <w:r>
        <w:rPr>
          <w:rStyle w:val="pramen"/>
          <w:rFonts w:eastAsia="Arial Unicode MS"/>
        </w:rPr>
        <w:t xml:space="preserve">czyſarzſtw </w:t>
      </w:r>
      <w:r>
        <w:rPr>
          <w:rStyle w:val="poznamka"/>
          <w:rFonts w:eastAsia="Arial Unicode MS"/>
        </w:rPr>
        <w:t>nečitelný text</w:t>
      </w:r>
      <w:r>
        <w:rPr>
          <w:rStyle w:val="poznamka"/>
          <w:rFonts w:eastAsia="Arial Unicode MS"/>
        </w:rPr>
        <w:t xml:space="preserve"> </w:t>
      </w:r>
      <w:r>
        <w:rPr>
          <w:rStyle w:val="Text"/>
          <w:rFonts w:eastAsia="Arial Unicode MS"/>
        </w:rPr>
        <w:t>počeli sú choditi zde i onde, zda by koho mohli naleznúti, kto by jim tomu poraditi uměl.</w:t>
      </w:r>
    </w:p>
    <w:p w:rsidR="00B0057E" w:rsidRDefault="009821DA">
      <w:r>
        <w:rPr>
          <w:rStyle w:val="Text"/>
          <w:rFonts w:eastAsia="Arial Unicode MS"/>
        </w:rPr>
        <w:t>S</w:t>
      </w:r>
      <w:r>
        <w:rPr>
          <w:rStyle w:val="Text"/>
        </w:rPr>
        <w:t xml:space="preserve">talo se jest, že u některakého města přišli sú, a děti na ulici stojíce a hrajíce </w:t>
      </w:r>
      <w:r>
        <w:rPr>
          <w:rStyle w:val="internipoznamka"/>
        </w:rPr>
        <w:t xml:space="preserve">Geb. Skloňování s. 299, par. 269 - part. -ce v acc. pl. je absolutivum - OK </w:t>
      </w:r>
      <w:r>
        <w:rPr>
          <w:rStyle w:val="Text"/>
        </w:rPr>
        <w:t>nalezl</w:t>
      </w:r>
      <w:r>
        <w:rPr>
          <w:rStyle w:val="Text"/>
        </w:rPr>
        <w:t>i sú a viděli sú, že člověk některaký z hřivnú zlata k mudrcóm přišel jest a řekl: „Ó milí mistři! Sen tuto noc měl sem a ten mi vyložte a vám zlata podlé ustavení dám.“ Některaké dítě, když jest to uslyšalo, řeklo jemu: „Neroď jim zlata dáti, ale pověz mi</w:t>
      </w:r>
      <w:r>
        <w:rPr>
          <w:rStyle w:val="Text"/>
        </w:rPr>
        <w:t xml:space="preserve"> sen a jáť jej tobě vyložím.“ A on jest řekl: „Tuto noc viděl sem, že uprostřed sadu </w:t>
      </w:r>
      <w:r>
        <w:rPr>
          <w:rStyle w:val="Text"/>
        </w:rPr>
        <w:lastRenderedPageBreak/>
        <w:t xml:space="preserve">mého studnice se ukázala, ot kteréžto toliko potokóv teklo jest, že vešken </w:t>
      </w:r>
      <w:r>
        <w:rPr>
          <w:rStyle w:val="emendace"/>
        </w:rPr>
        <w:t xml:space="preserve">vešken </w:t>
      </w:r>
      <w:r>
        <w:rPr>
          <w:rStyle w:val="pramen"/>
        </w:rPr>
        <w:t xml:space="preserve">weſſke </w:t>
      </w:r>
      <w:r>
        <w:rPr>
          <w:rStyle w:val="poznamka"/>
        </w:rPr>
        <w:t xml:space="preserve">nečitelný text </w:t>
      </w:r>
      <w:r>
        <w:rPr>
          <w:rStyle w:val="Text"/>
        </w:rPr>
        <w:t>sad mój byl jest pln vody.“ Řeklo jemu dítě: „Jdi do domu svého a v</w:t>
      </w:r>
      <w:r>
        <w:rPr>
          <w:rStyle w:val="Text"/>
        </w:rPr>
        <w:t xml:space="preserve">ezmi motyku a na tom jistém místě kopaj </w:t>
      </w:r>
      <w:r>
        <w:rPr>
          <w:rStyle w:val="internipoznamka"/>
        </w:rPr>
        <w:t xml:space="preserve">imp. dělaj, po přehlásce -ej - OK </w:t>
      </w:r>
      <w:r>
        <w:rPr>
          <w:rStyle w:val="Text"/>
        </w:rPr>
        <w:t xml:space="preserve">a tak veliký poklad nalezneš, že ty i vešken rod tvój bohatí </w:t>
      </w:r>
      <w:r>
        <w:rPr>
          <w:rStyle w:val="internipoznamka"/>
        </w:rPr>
        <w:t xml:space="preserve">v rkp „ij“ - OK </w:t>
      </w:r>
      <w:r>
        <w:rPr>
          <w:rStyle w:val="Text"/>
        </w:rPr>
        <w:t>budete.“ On jest domóv jel a tak velmi veliký poklad nalezl, že on i všickni jeho přítelé byli sú bohati.</w:t>
      </w:r>
      <w:r>
        <w:rPr>
          <w:rStyle w:val="Text"/>
        </w:rPr>
        <w:t xml:space="preserve"> A on dietěti </w:t>
      </w:r>
      <w:r>
        <w:rPr>
          <w:rStyle w:val="foliace"/>
        </w:rPr>
        <w:t xml:space="preserve">110r </w:t>
      </w:r>
      <w:r>
        <w:rPr>
          <w:rStyle w:val="Text"/>
        </w:rPr>
        <w:t>hřivnu zlata dal jest. A on řekl jest: „Bože, nedaj, bych peníze vzel. Jdi a pros Boha za mne.“</w:t>
      </w:r>
    </w:p>
    <w:p w:rsidR="00B0057E" w:rsidRDefault="009821DA">
      <w:r>
        <w:rPr>
          <w:rStyle w:val="Text"/>
        </w:rPr>
        <w:t>Mudrci, když sú to uslyšeli, řekli sú dítěti: „Ó milé děťátko, které jest jméno tvé?“ A ono jest řeklo: „Mertlin mi dějí.“ A oni řekli: „Dobř</w:t>
      </w:r>
      <w:r>
        <w:rPr>
          <w:rStyle w:val="Text"/>
        </w:rPr>
        <w:t>e sme viděli, že veliká</w:t>
      </w:r>
      <w:r>
        <w:rPr>
          <w:rStyle w:val="Text"/>
          <w:rFonts w:eastAsia="Arial Unicode MS"/>
        </w:rPr>
        <w:t xml:space="preserve"> </w:t>
      </w:r>
      <w:r>
        <w:rPr>
          <w:rStyle w:val="Text"/>
        </w:rPr>
        <w:t xml:space="preserve">múdrost jest v tobě, jedno bychom tobě rádi pověděli, by nám mohlo pravdu pověděti.“ A ono řeklo: „Propovězte!“ „Pán náš císař, dokadž v sieni bydlí, dobře vidí, ale zevnitř sieni slep jest. By věděl příčinu této slepoty pověděti a </w:t>
      </w:r>
      <w:r>
        <w:rPr>
          <w:rStyle w:val="Text"/>
        </w:rPr>
        <w:t>lékařství přiložiti, otplatu podobnú dali bychme tobě.“ A on řekl: „Oboje vím dobře.“ A jeho sú k císaři přivedli. Řekl císař dítěti: „Umíš li ty mně lékařství mé slepoty dáti?“ A on řekl: „I ovšem, pane.“ I řekl k ciesařovi: „Tajně do komory vejděme, ty a</w:t>
      </w:r>
      <w:r>
        <w:rPr>
          <w:rStyle w:val="Text"/>
        </w:rPr>
        <w:t xml:space="preserve"> já a císařová, a vám povím, co máte učiniti.“</w:t>
      </w:r>
      <w:r>
        <w:rPr>
          <w:rStyle w:val="Text"/>
          <w:rFonts w:eastAsia="Arial Unicode MS"/>
        </w:rPr>
        <w:t xml:space="preserve"> </w:t>
      </w:r>
      <w:r>
        <w:rPr>
          <w:rStyle w:val="Text"/>
        </w:rPr>
        <w:t xml:space="preserve">V komoru sú vešli, mudrci zevnitř sieni stachu. Když dietě lože císařovo uzřelo jest, zavolalo jest služebníkóv a řeklo jest k nim: „Brzo lože všecko otneste a divné uzříte.“ Když lože bylo jest otneseno, pod </w:t>
      </w:r>
      <w:r>
        <w:rPr>
          <w:rStyle w:val="Text"/>
        </w:rPr>
        <w:t>ložem byla jest studnice některaká, majíci sedm pramenóv vrúcích. „Aj, kterak dlúho tato studnice pod ložem vaším bude, zraku svého zevnitř sieni nikdy nebudeš mieti.“ Císař divil se jest dítěti a řekl jest: „Čím tato studnice móž zatracena býti?“ A on řek</w:t>
      </w:r>
      <w:r>
        <w:rPr>
          <w:rStyle w:val="Text"/>
        </w:rPr>
        <w:t xml:space="preserve">l: „Toliko skrze </w:t>
      </w:r>
      <w:r>
        <w:rPr>
          <w:rStyle w:val="foliace"/>
        </w:rPr>
        <w:t xml:space="preserve">110v </w:t>
      </w:r>
      <w:r>
        <w:rPr>
          <w:rStyle w:val="Text"/>
        </w:rPr>
        <w:t xml:space="preserve">jednu věc, a jinak nic.“ Řekl císař: „Pověz mi, kterým obyčejem?“ Řeklo dítě: „Sedm pramenóv vrúcích, nemohú jinak uhašeni býti, jedne jediným obyčejem a chytrostí těchto sedm </w:t>
      </w:r>
      <w:r>
        <w:rPr>
          <w:rStyle w:val="poznamka"/>
        </w:rPr>
        <w:t xml:space="preserve">tak v rkp. </w:t>
      </w:r>
      <w:r>
        <w:rPr>
          <w:rStyle w:val="Text"/>
        </w:rPr>
        <w:t>mudrcóv, kteréž máte, tito zlým obyčejem a chyt</w:t>
      </w:r>
      <w:r>
        <w:rPr>
          <w:rStyle w:val="Text"/>
        </w:rPr>
        <w:t xml:space="preserve">rostí, čáry vás zevnitř sieni sú učinili slepa a lékarství přiložiti neumějí. Ač chcete uhasiti prameny, kažte stieti hlavu prvnímu mistrovi a uzříte, že první pramen bude uhašen. Potom druhého mistra, až tak všecky pořád. Až všecky jich hlavy budú sťaty, </w:t>
      </w:r>
      <w:r>
        <w:rPr>
          <w:rStyle w:val="Text"/>
        </w:rPr>
        <w:t>když to učiníte, všickni pramenové se zkazí a studnice zhyne.“ A když se to stalo, řeklo řeklo dítě: „Již na kóň vseďte a ven z sieni vyjedeme.“ Když sú ven vyjeli, čistý jest zrak měl, radoval se jest a dítěti dceru svú za ženu dal.</w:t>
      </w:r>
    </w:p>
    <w:p w:rsidR="00B0057E" w:rsidRDefault="009821DA">
      <w:r>
        <w:rPr>
          <w:rStyle w:val="Text"/>
          <w:rFonts w:eastAsia="Arial Unicode MS"/>
        </w:rPr>
        <w:t>Najmilejší! Skrze tyto</w:t>
      </w:r>
      <w:r>
        <w:rPr>
          <w:rStyle w:val="Text"/>
          <w:rFonts w:eastAsia="Arial Unicode MS"/>
        </w:rPr>
        <w:t xml:space="preserve"> mudrce znamenaj sedm hříchóv, kteříž oslepují člověka a pohanějí království tak tělestně, jakož duchovně. Co má učiniti člověk</w:t>
      </w:r>
      <w:r>
        <w:rPr>
          <w:rStyle w:val="emendace"/>
          <w:rFonts w:eastAsia="Arial Unicode MS"/>
        </w:rPr>
        <w:t xml:space="preserve">člověk </w:t>
      </w:r>
      <w:r>
        <w:rPr>
          <w:rStyle w:val="pramen"/>
          <w:rFonts w:eastAsia="Arial Unicode MS"/>
        </w:rPr>
        <w:t>czlowie</w:t>
      </w:r>
      <w:r>
        <w:rPr>
          <w:rStyle w:val="poznamka"/>
          <w:rFonts w:eastAsia="Arial Unicode MS"/>
        </w:rPr>
        <w:t>nečitelný text</w:t>
      </w:r>
      <w:r>
        <w:rPr>
          <w:rStyle w:val="Text"/>
          <w:rFonts w:eastAsia="Arial Unicode MS"/>
        </w:rPr>
        <w:t>? Má plakati, jakož jest učinil císař, i želeti. A jakožto Marklinus tak řečený jemu zrak navrátil, t</w:t>
      </w:r>
      <w:r>
        <w:rPr>
          <w:rStyle w:val="Text"/>
          <w:rFonts w:eastAsia="Arial Unicode MS"/>
        </w:rPr>
        <w:t>akéž rozumný zpovědlník, kterýž má vjíti v komoru srdce tvého a lože života zlého skrze pokání odehnati. Také nalezne studnici, totižto diábla, s prameny sedmi v</w:t>
      </w:r>
      <w:r>
        <w:rPr>
          <w:rStyle w:val="foliace"/>
          <w:rFonts w:eastAsia="Arial Unicode MS"/>
        </w:rPr>
        <w:t>111r</w:t>
      </w:r>
      <w:r>
        <w:rPr>
          <w:rStyle w:val="Text"/>
          <w:rFonts w:eastAsia="Arial Unicode MS"/>
        </w:rPr>
        <w:t>rúcími, totižto s sedmi smrtedlnými hříchy přebývajícího. Což má učiněno býti? Zajisté stít</w:t>
      </w:r>
      <w:r>
        <w:rPr>
          <w:rStyle w:val="Text"/>
          <w:rFonts w:eastAsia="Arial Unicode MS"/>
        </w:rPr>
        <w:t xml:space="preserve">i hlavu prvnímu mistrovi, totižto hlavu pejchy </w:t>
      </w:r>
      <w:r>
        <w:rPr>
          <w:rStyle w:val="internipoznamka"/>
          <w:rFonts w:eastAsia="Arial Unicode MS"/>
        </w:rPr>
        <w:t xml:space="preserve">v rkp. „peychy“ - OK </w:t>
      </w:r>
      <w:r>
        <w:rPr>
          <w:rStyle w:val="Text"/>
          <w:rFonts w:eastAsia="Arial Unicode MS"/>
        </w:rPr>
        <w:t>skrze meč pokory, hlavu smilství skrze meč čistoty, potom hlavu lakomství skrze meč almužny, a tak o jiných hříších. Když to učiníš, bez pochybení studnice s sedmi prameny zahyne. A tak ja</w:t>
      </w:r>
      <w:r>
        <w:rPr>
          <w:rStyle w:val="Text"/>
          <w:rFonts w:eastAsia="Arial Unicode MS"/>
        </w:rPr>
        <w:t>sný zrak budeš mieti a vezmeš život věčný.</w:t>
      </w:r>
    </w:p>
    <w:p w:rsidR="00B0057E" w:rsidRDefault="00B0057E">
      <w:pPr>
        <w:pStyle w:val="Volnyradek"/>
      </w:pPr>
    </w:p>
    <w:p w:rsidR="00B0057E" w:rsidRDefault="009821DA">
      <w:pPr>
        <w:pStyle w:val="Nadpis"/>
      </w:pPr>
      <w:r>
        <w:rPr>
          <w:rStyle w:val="internipoznamka"/>
        </w:rPr>
        <w:t xml:space="preserve">LXXXI. </w:t>
      </w:r>
      <w:r>
        <w:rPr>
          <w:rStyle w:val="Text"/>
        </w:rPr>
        <w:t>O jednom sluze</w:t>
      </w:r>
      <w:r>
        <w:rPr>
          <w:rStyle w:val="internipoznamka"/>
        </w:rPr>
        <w:t>Trinitatis u s[vatého] Petra sem kázal [15]78*</w:t>
      </w:r>
    </w:p>
    <w:p w:rsidR="00B0057E" w:rsidRDefault="009821DA">
      <w:r>
        <w:rPr>
          <w:rStyle w:val="Text"/>
        </w:rPr>
        <w:lastRenderedPageBreak/>
        <w:t xml:space="preserve">Byl jest některaký césař, kterýž ustavil za zákon, že ktož kolivěk chtěl by jemu slúžiti, měl by tři rány na sienné dveře udeřiti a jeho by císař v službu pojal neb přijal. Přišel některaký Abibas tak řečený k dveřem </w:t>
      </w:r>
      <w:r>
        <w:rPr>
          <w:rStyle w:val="internipoznamka"/>
        </w:rPr>
        <w:t>původní dativ, Geb. Skloňování s. 364 -</w:t>
      </w:r>
      <w:r>
        <w:rPr>
          <w:rStyle w:val="internipoznamka"/>
        </w:rPr>
        <w:t xml:space="preserve"> OK </w:t>
      </w:r>
      <w:r>
        <w:rPr>
          <w:rStyle w:val="Text"/>
        </w:rPr>
        <w:t>sienným a tři rány učinil. Vrátný pustil jeho, kterýž jest od císaře služby prosil.</w:t>
      </w:r>
    </w:p>
    <w:p w:rsidR="00B0057E" w:rsidRDefault="009821DA">
      <w:pPr>
        <w:rPr>
          <w:rFonts w:eastAsia="Arial Unicode MS"/>
        </w:rPr>
      </w:pPr>
      <w:r>
        <w:rPr>
          <w:rStyle w:val="Text"/>
        </w:rPr>
        <w:t xml:space="preserve">Vece císař: „Čím ty mi slúžiti umíš?“ A on řekl jest: „Pane, pěti službami. První, že umiem bdieti, když jiní spí; druháť jest, že umím poznati dobré pití; třetí jest, </w:t>
      </w:r>
      <w:r>
        <w:rPr>
          <w:rStyle w:val="Text"/>
        </w:rPr>
        <w:t xml:space="preserve">že umím lidí pozvati </w:t>
      </w:r>
      <w:r>
        <w:rPr>
          <w:rStyle w:val="internipoznamka"/>
        </w:rPr>
        <w:t xml:space="preserve">pozvati koho gen. - OK </w:t>
      </w:r>
      <w:r>
        <w:rPr>
          <w:rStyle w:val="Text"/>
        </w:rPr>
        <w:t>na hody; a čtvrté, že umiem oheň učiniti bez dýmu; páté jest, že umím lidi naučiti, že bez strachu puojdú do země Svaté a vrátí se.“ Řekl císař: „Toť sú dobré služby, ty ostaneš se mnú.“ Ustavil jeho vladařem své</w:t>
      </w:r>
      <w:r>
        <w:rPr>
          <w:rStyle w:val="Text"/>
        </w:rPr>
        <w:t xml:space="preserve">ho království. A on létě, cožkoli potřebí </w:t>
      </w:r>
      <w:r>
        <w:rPr>
          <w:rStyle w:val="emendace"/>
        </w:rPr>
        <w:t xml:space="preserve">potřebí </w:t>
      </w:r>
      <w:r>
        <w:rPr>
          <w:rStyle w:val="pramen"/>
        </w:rPr>
        <w:t xml:space="preserve">potrzbij </w:t>
      </w:r>
      <w:r>
        <w:rPr>
          <w:rStyle w:val="foliace"/>
        </w:rPr>
        <w:t xml:space="preserve">111v </w:t>
      </w:r>
      <w:r>
        <w:rPr>
          <w:rStyle w:val="Text"/>
        </w:rPr>
        <w:t xml:space="preserve">bylo, v zimě, </w:t>
      </w:r>
      <w:r>
        <w:rPr>
          <w:rStyle w:val="poznamka"/>
        </w:rPr>
        <w:t xml:space="preserve">zjevně chybný zápis </w:t>
      </w:r>
      <w:r>
        <w:rPr>
          <w:rStyle w:val="Text"/>
        </w:rPr>
        <w:t>když sú jiní spali a otpočívali, vždy dělal. A cožkoli potřebí</w:t>
      </w:r>
      <w:r>
        <w:rPr>
          <w:rStyle w:val="Text"/>
          <w:rFonts w:eastAsia="Arial Unicode MS"/>
        </w:rPr>
        <w:t xml:space="preserve"> </w:t>
      </w:r>
      <w:r>
        <w:rPr>
          <w:rStyle w:val="Text"/>
        </w:rPr>
        <w:t>bylo v zimě, když sú jiní dělali, on odpočíval. Císař to uzřev, zavolal jednoho z komorníkóv sv</w:t>
      </w:r>
      <w:r>
        <w:rPr>
          <w:rStyle w:val="Text"/>
        </w:rPr>
        <w:t xml:space="preserve">ých a řekl: „Vezmi koflík mój a vlí veň octa, vína a mstu </w:t>
      </w:r>
      <w:r>
        <w:rPr>
          <w:rStyle w:val="internipoznamka"/>
        </w:rPr>
        <w:t xml:space="preserve">mest, msta, mstu - tzn. mošt - OK </w:t>
      </w:r>
      <w:r>
        <w:rPr>
          <w:rStyle w:val="Text"/>
        </w:rPr>
        <w:t>a daj jemu píti a uzřímeť, coť dí.“  Když jest okusil, řekl: „Bylo jest dobré, jest dobré a bude dobré, to jest: dobrý ocet času svého byl jest, ale víno jest velmi</w:t>
      </w:r>
      <w:r>
        <w:rPr>
          <w:rStyle w:val="Text"/>
        </w:rPr>
        <w:t xml:space="preserve"> dobré a mest bude dobrý.“ Císař řekl: „Jdi, pozóveš mnohé přátely naše, ať nyní tuto neděli budú s námi jísti.“ A on jest jediné pozval nepřátel císařových a naplněna jest sien; avšak sú nebyli úhlavnie nepřítelé, ale císařovi sú vždycky utrhali a nebyli </w:t>
      </w:r>
      <w:r>
        <w:rPr>
          <w:rStyle w:val="Text"/>
        </w:rPr>
        <w:t xml:space="preserve">sú hotovi v službu jemu. A když císař uzřel, rozhněval </w:t>
      </w:r>
      <w:r>
        <w:rPr>
          <w:rStyle w:val="emendace"/>
        </w:rPr>
        <w:t xml:space="preserve">rozhněval </w:t>
      </w:r>
      <w:r>
        <w:rPr>
          <w:rStyle w:val="pramen"/>
        </w:rPr>
        <w:t xml:space="preserve">rozhn </w:t>
      </w:r>
      <w:r>
        <w:rPr>
          <w:rStyle w:val="poznamka"/>
        </w:rPr>
        <w:t xml:space="preserve">nečitelný text </w:t>
      </w:r>
      <w:r>
        <w:rPr>
          <w:rStyle w:val="Text"/>
        </w:rPr>
        <w:t xml:space="preserve">se jest a zavolal </w:t>
      </w:r>
      <w:r>
        <w:rPr>
          <w:rStyle w:val="cizijazyk"/>
        </w:rPr>
        <w:t xml:space="preserve">Abibam </w:t>
      </w:r>
      <w:r>
        <w:rPr>
          <w:rStyle w:val="Text"/>
        </w:rPr>
        <w:t>a řekl jemu: „A zdali s’ ty mi neřekl, že by uměl hosti zváti na hody? A řekl sem, aby pozval přátel!“ A on řekl: „Pane, pane, na každý den příte</w:t>
      </w:r>
      <w:r>
        <w:rPr>
          <w:rStyle w:val="Text"/>
        </w:rPr>
        <w:t>lé vaši k vám přijedú, ne tak o nepřáteléch vašich. A protož sem je pozval pro dobré hody tvé, z nepřátel tvých budú přátelé tvoji.“ A tak se stalo; kteříž sú tu byli, potom ve všem královi byli hotovi.</w:t>
      </w:r>
    </w:p>
    <w:p w:rsidR="00B0057E" w:rsidRDefault="009821DA">
      <w:r>
        <w:rPr>
          <w:rStyle w:val="Text"/>
        </w:rPr>
        <w:t>I řekl: „Naplň čtvrtú službu!“ A on jemu řekl: „Hotov</w:t>
      </w:r>
      <w:r>
        <w:rPr>
          <w:rStyle w:val="Text"/>
        </w:rPr>
        <w:t xml:space="preserve"> sem.“ Mějíše drva sluncem sušená, tak kterak brzo oheň naložil byl, jasný </w:t>
      </w:r>
      <w:r>
        <w:rPr>
          <w:rStyle w:val="emendace"/>
        </w:rPr>
        <w:t xml:space="preserve">jasný </w:t>
      </w:r>
      <w:r>
        <w:rPr>
          <w:rStyle w:val="pramen"/>
        </w:rPr>
        <w:t xml:space="preserve">yaſn </w:t>
      </w:r>
      <w:r>
        <w:rPr>
          <w:rStyle w:val="poznamka"/>
        </w:rPr>
        <w:t xml:space="preserve">nečitelný text </w:t>
      </w:r>
      <w:r>
        <w:rPr>
          <w:rStyle w:val="Text"/>
        </w:rPr>
        <w:t xml:space="preserve">oheň byl jest a bez dýmu, tak že císař dobře </w:t>
      </w:r>
      <w:r>
        <w:rPr>
          <w:rStyle w:val="foliace"/>
        </w:rPr>
        <w:t xml:space="preserve">112r </w:t>
      </w:r>
      <w:r>
        <w:rPr>
          <w:rStyle w:val="Text"/>
        </w:rPr>
        <w:t>se zhřél s služebníky svými i s přátely.</w:t>
      </w:r>
    </w:p>
    <w:p w:rsidR="00B0057E" w:rsidRDefault="009821DA">
      <w:r>
        <w:rPr>
          <w:rStyle w:val="Text"/>
        </w:rPr>
        <w:t>Potom řekl Abibas: „Kterýžkolivěk chtí jeti do země Svaté, násle</w:t>
      </w:r>
      <w:r>
        <w:rPr>
          <w:rStyle w:val="Text"/>
        </w:rPr>
        <w:t>dujte mne k břehu mořskému.“ Mnozí sú jeho následovali. A když sú k moři přišli, řekl jest k lidu: „Najmilejší! Vidíte li, co já vidím?“ A oni řekli: „Nevidíme.“ A on jim řekl: „Aj, diera veliká v onom</w:t>
      </w:r>
      <w:r>
        <w:rPr>
          <w:rStyle w:val="Text"/>
          <w:rFonts w:eastAsia="Arial Unicode MS"/>
        </w:rPr>
        <w:t xml:space="preserve"> březe </w:t>
      </w:r>
      <w:r>
        <w:rPr>
          <w:rStyle w:val="emendace"/>
          <w:rFonts w:eastAsia="Arial Unicode MS"/>
        </w:rPr>
        <w:t xml:space="preserve">březe </w:t>
      </w:r>
      <w:r>
        <w:rPr>
          <w:rStyle w:val="pramen"/>
          <w:rFonts w:eastAsia="Arial Unicode MS"/>
        </w:rPr>
        <w:t xml:space="preserve">brze </w:t>
      </w:r>
      <w:r>
        <w:rPr>
          <w:rStyle w:val="Text"/>
          <w:rFonts w:eastAsia="Arial Unicode MS"/>
        </w:rPr>
        <w:t>jest, v kterémžto pták vždycky odpočí</w:t>
      </w:r>
      <w:r>
        <w:rPr>
          <w:rStyle w:val="Text"/>
          <w:rFonts w:eastAsia="Arial Unicode MS"/>
        </w:rPr>
        <w:t>vá v hnízdě svém. Přirození ptáka toho jest, že dokavadž sedí v hnízdě, všecko moře jest u pokoji, tedy každý móž jíti přes moře bezpečně. Ale když pták vyletí, všecko moře zamútí.</w:t>
      </w:r>
      <w:r>
        <w:rPr>
          <w:rStyle w:val="Text"/>
        </w:rPr>
        <w:t>“</w:t>
      </w:r>
      <w:r>
        <w:rPr>
          <w:rStyle w:val="Text"/>
          <w:rFonts w:eastAsia="Arial Unicode MS"/>
        </w:rPr>
        <w:t xml:space="preserve"> A oni sú řekli: „Kterak budem moci viděti, když pták jest v hnízdě, nebo v</w:t>
      </w:r>
      <w:r>
        <w:rPr>
          <w:rStyle w:val="Text"/>
          <w:rFonts w:eastAsia="Arial Unicode MS"/>
        </w:rPr>
        <w:t>en z hnízda?</w:t>
      </w:r>
      <w:r>
        <w:rPr>
          <w:rStyle w:val="Text"/>
        </w:rPr>
        <w:t>“</w:t>
      </w:r>
      <w:r>
        <w:rPr>
          <w:rStyle w:val="Text"/>
          <w:rFonts w:eastAsia="Arial Unicode MS"/>
        </w:rPr>
        <w:t xml:space="preserve"> A on jest jim řekl: „Pták, kterýž jest nepřítel tohoto, nanečistí hnízdo jeho; a když nečisté hnízdo uzří, z hnízda vyletí.</w:t>
      </w:r>
      <w:r>
        <w:rPr>
          <w:rStyle w:val="Text"/>
        </w:rPr>
        <w:t>“</w:t>
      </w:r>
      <w:r>
        <w:rPr>
          <w:rStyle w:val="Text"/>
          <w:rFonts w:eastAsia="Arial Unicode MS"/>
        </w:rPr>
        <w:t xml:space="preserve"> A oni sú řekli: „Kterak móžem toho ptáka brániti?</w:t>
      </w:r>
      <w:r>
        <w:rPr>
          <w:rStyle w:val="Text"/>
        </w:rPr>
        <w:t>“</w:t>
      </w:r>
      <w:r>
        <w:rPr>
          <w:rStyle w:val="Text"/>
          <w:rFonts w:eastAsia="Arial Unicode MS"/>
        </w:rPr>
        <w:t xml:space="preserve"> A on dí: „Nepřítelský pták varuje se beránkové krve. A když hnízdo</w:t>
      </w:r>
      <w:r>
        <w:rPr>
          <w:rStyle w:val="Text"/>
          <w:rFonts w:eastAsia="Arial Unicode MS"/>
        </w:rPr>
        <w:t xml:space="preserve"> pokropeno bude krví beránkovú, kterak dlúho jest v hnízdě jedna krópě, nepřátelský pták nesmí nikdy přistúpiti.</w:t>
      </w:r>
      <w:r>
        <w:rPr>
          <w:rStyle w:val="Text"/>
        </w:rPr>
        <w:t>“</w:t>
      </w:r>
      <w:r>
        <w:rPr>
          <w:rStyle w:val="Text"/>
          <w:rFonts w:eastAsia="Arial Unicode MS"/>
        </w:rPr>
        <w:t xml:space="preserve"> A to sú učinili a tak bezpečni šli sú i vrátili se. Císař když </w:t>
      </w:r>
      <w:r>
        <w:rPr>
          <w:rStyle w:val="doplnenytext"/>
          <w:rFonts w:eastAsia="Arial Unicode MS"/>
        </w:rPr>
        <w:t xml:space="preserve">jeho </w:t>
      </w:r>
      <w:r>
        <w:rPr>
          <w:rStyle w:val="poznamka"/>
        </w:rPr>
        <w:t xml:space="preserve">doplněno podle rkp. GestaB </w:t>
      </w:r>
      <w:r>
        <w:rPr>
          <w:rStyle w:val="internipoznamka"/>
        </w:rPr>
        <w:t xml:space="preserve">GestaU „to“ - OK </w:t>
      </w:r>
      <w:r>
        <w:rPr>
          <w:rStyle w:val="Text"/>
          <w:rFonts w:eastAsia="Arial Unicode MS"/>
        </w:rPr>
        <w:t>uzřel, jeho rytířem učinil.</w:t>
      </w:r>
    </w:p>
    <w:p w:rsidR="00B0057E" w:rsidRDefault="009821DA">
      <w:r>
        <w:rPr>
          <w:rStyle w:val="Text"/>
        </w:rPr>
        <w:lastRenderedPageBreak/>
        <w:t>Na</w:t>
      </w:r>
      <w:r>
        <w:rPr>
          <w:rStyle w:val="Text"/>
        </w:rPr>
        <w:t xml:space="preserve">jmilejší! Tento císař jest Otec nebeský, kterýž jest tento zákon ustavil, že ktož kolivěk k vratóm přišel a třikrát udeřil, totižto modlidby a půst a almužnu </w:t>
      </w:r>
      <w:r>
        <w:rPr>
          <w:rStyle w:val="foliace"/>
        </w:rPr>
        <w:t xml:space="preserve">112v </w:t>
      </w:r>
      <w:r>
        <w:rPr>
          <w:rStyle w:val="Text"/>
        </w:rPr>
        <w:t>moh by v království</w:t>
      </w:r>
      <w:r>
        <w:rPr>
          <w:rStyle w:val="Text"/>
          <w:rFonts w:eastAsia="Arial Unicode MS"/>
        </w:rPr>
        <w:t xml:space="preserve"> boží vníti, ustavičně slúžiti. Ale tento chudý Abibas tak řečený jest člo</w:t>
      </w:r>
      <w:r>
        <w:rPr>
          <w:rStyle w:val="Text"/>
          <w:rFonts w:eastAsia="Arial Unicode MS"/>
        </w:rPr>
        <w:t>věk nahý, vyšed na tento svět, kterýž na křtu slíbil Bohu pět služb. Najprvé jest bdieti v dobrých skutcích, když jiní spí v hříších. Jakož čtení dí: „Bděte, nebo nevíte, v kterú hodinu</w:t>
      </w:r>
      <w:r>
        <w:rPr>
          <w:rStyle w:val="Text"/>
        </w:rPr>
        <w:t>“</w:t>
      </w:r>
      <w:r>
        <w:rPr>
          <w:rStyle w:val="Text"/>
          <w:rFonts w:eastAsia="Arial Unicode MS"/>
        </w:rPr>
        <w:t xml:space="preserve"> </w:t>
      </w:r>
      <w:r>
        <w:rPr>
          <w:rStyle w:val="cizijazyk"/>
          <w:rFonts w:eastAsia="Arial Unicode MS"/>
        </w:rPr>
        <w:t xml:space="preserve">etc. </w:t>
      </w:r>
      <w:r>
        <w:rPr>
          <w:rStyle w:val="Text"/>
          <w:rFonts w:eastAsia="Arial Unicode MS"/>
        </w:rPr>
        <w:t>Ale spáti máme, totižto od hříchóv přestati, když jiní bdí ve zl</w:t>
      </w:r>
      <w:r>
        <w:rPr>
          <w:rStyle w:val="Text"/>
          <w:rFonts w:eastAsia="Arial Unicode MS"/>
        </w:rPr>
        <w:t>ých skutcích, jakožto zlodějí</w:t>
      </w:r>
      <w:r>
        <w:rPr>
          <w:rStyle w:val="internipoznamka"/>
          <w:rFonts w:eastAsia="Arial Unicode MS"/>
        </w:rPr>
        <w:t>Geb. Skloňování s. 105 - OK</w:t>
      </w:r>
      <w:r>
        <w:rPr>
          <w:rStyle w:val="Text"/>
          <w:rFonts w:eastAsia="Arial Unicode MS"/>
        </w:rPr>
        <w:t xml:space="preserve">, lotři, smilníci. Druhá služba jest pokusiti </w:t>
      </w:r>
      <w:r>
        <w:rPr>
          <w:rStyle w:val="emendace"/>
          <w:rFonts w:eastAsia="Arial Unicode MS"/>
        </w:rPr>
        <w:t xml:space="preserve">pokusiti </w:t>
      </w:r>
      <w:r>
        <w:rPr>
          <w:rStyle w:val="pramen"/>
          <w:rFonts w:eastAsia="Arial Unicode MS"/>
        </w:rPr>
        <w:t xml:space="preserve">Pokoſyti </w:t>
      </w:r>
      <w:r>
        <w:rPr>
          <w:rStyle w:val="Text"/>
          <w:rFonts w:eastAsia="Arial Unicode MS"/>
        </w:rPr>
        <w:t>dobrého pití; jest pokání svaté. Dobré jest těm, kteříž sú zde činili pokání za které hříchy; již v nebesích radují se i kralují. A dobr</w:t>
      </w:r>
      <w:r>
        <w:rPr>
          <w:rStyle w:val="Text"/>
          <w:rFonts w:eastAsia="Arial Unicode MS"/>
        </w:rPr>
        <w:t xml:space="preserve">é, že kterak dlúho sme v tomto životě, </w:t>
      </w:r>
      <w:r>
        <w:rPr>
          <w:rStyle w:val="Text"/>
        </w:rPr>
        <w:t>máme činiti pokání, skrze kteréžto mohli bychom přijíti do království nebeského. Dobréť bude, když tělo v den súdný bude oslaveno i s duší. Třetí zváti lidi, to jest dobrý příklad učiti a kázati i nutiti k dobrému živ</w:t>
      </w:r>
      <w:r>
        <w:rPr>
          <w:rStyle w:val="Text"/>
        </w:rPr>
        <w:t>otu. Čtvrtá služba, učiniti oheň bez dýmu, to jest láska, kterúž každý člověk dlužen jest držeti bez dýmu hněvu</w:t>
      </w:r>
      <w:r>
        <w:rPr>
          <w:rStyle w:val="emendace"/>
        </w:rPr>
        <w:t xml:space="preserve">hněvu </w:t>
      </w:r>
      <w:r>
        <w:rPr>
          <w:rStyle w:val="pramen"/>
        </w:rPr>
        <w:t xml:space="preserve">hniwu </w:t>
      </w:r>
      <w:r>
        <w:rPr>
          <w:rStyle w:val="poznamka"/>
        </w:rPr>
        <w:t>nečitelný text</w:t>
      </w:r>
      <w:r>
        <w:rPr>
          <w:rStyle w:val="Text"/>
        </w:rPr>
        <w:t xml:space="preserve">, aby neřekl v ustech: „Miluji svého bližního“, ale v srdci hněv leží. Pátá služba jest ukazovati cestu do země Svaté, </w:t>
      </w:r>
      <w:r>
        <w:rPr>
          <w:rStyle w:val="Text"/>
        </w:rPr>
        <w:t xml:space="preserve">totižto do příbytku nebeského. Moře jest svět tento. Nebo jakžto moře vždycky jest v hnutí, takéž svět tento </w:t>
      </w:r>
      <w:r>
        <w:rPr>
          <w:rStyle w:val="emendace"/>
        </w:rPr>
        <w:t xml:space="preserve">tento </w:t>
      </w:r>
      <w:r>
        <w:rPr>
          <w:rStyle w:val="pramen"/>
        </w:rPr>
        <w:t xml:space="preserve">ten </w:t>
      </w:r>
      <w:r>
        <w:rPr>
          <w:rStyle w:val="poznamka"/>
        </w:rPr>
        <w:t xml:space="preserve">nečitelný text </w:t>
      </w:r>
      <w:r>
        <w:rPr>
          <w:rStyle w:val="Text"/>
        </w:rPr>
        <w:t>jednak bohatý, jednak chudý, jednak zdravý, jednak nezdravý. Břeh jest tělo člověčí. Ale hnízdo jest srdce člověčí. Pták n</w:t>
      </w:r>
      <w:r>
        <w:rPr>
          <w:rStyle w:val="Text"/>
        </w:rPr>
        <w:t xml:space="preserve">a hnízdě </w:t>
      </w:r>
      <w:r>
        <w:rPr>
          <w:rStyle w:val="foliace"/>
        </w:rPr>
        <w:t xml:space="preserve">113r </w:t>
      </w:r>
      <w:r>
        <w:rPr>
          <w:rStyle w:val="Text"/>
        </w:rPr>
        <w:t>jest Duch svatý, kteréhož s’ na křstu vzel. Nebo kterak dlúho Duch svatý s tebú přebývá, bezpečně móžeš do života věčného dojíti. Ale pták, kterýž jest nepřítel, jest diábel, kterýž po vše časy myslí naprzniti hnízdo, srdce, skrze zlá myšlení</w:t>
      </w:r>
      <w:r>
        <w:rPr>
          <w:rStyle w:val="Text"/>
        </w:rPr>
        <w:t xml:space="preserve"> mysli a účinku. Tedy pták, totižto Duch svatý, zevnitř hnízda, srdce tvého, vyletí. Což jest pak učiniti? Zajisté pokropiti hniezda, srdce tvého, krví beránkovú, totižto aby vždy umučení boží i svatý kříž měl na paměti. A tak potom nikdy diábel nebude moc</w:t>
      </w:r>
      <w:r>
        <w:rPr>
          <w:rStyle w:val="Text"/>
        </w:rPr>
        <w:t>i přijíti k tobě. A tak přijdeš do života věčného, do kteréhož on nás dovede.</w:t>
      </w:r>
    </w:p>
    <w:p w:rsidR="00B0057E" w:rsidRDefault="00B0057E">
      <w:pPr>
        <w:pStyle w:val="Volnyradek"/>
      </w:pPr>
    </w:p>
    <w:p w:rsidR="00B0057E" w:rsidRDefault="009821DA">
      <w:r>
        <w:rPr>
          <w:rStyle w:val="internipoznamka"/>
        </w:rPr>
        <w:t xml:space="preserve">LXXXII. </w:t>
      </w:r>
      <w:r>
        <w:rPr>
          <w:rStyle w:val="Text"/>
        </w:rPr>
        <w:t>Některaký chudý byl v jednéj vsi, kterýž chodil rozličné dni po dříví do jednoho lesa velikého. A tak se stalo, že všel u velikú húšť toho lesu a upadl v jednu hlubokú jámu a širokú, z kteréž nikoli nemohl vyjíti. A v té jámě při jedné straně byl jest hroz</w:t>
      </w:r>
      <w:r>
        <w:rPr>
          <w:rStyle w:val="Text"/>
        </w:rPr>
        <w:t xml:space="preserve">ný had </w:t>
      </w:r>
      <w:r>
        <w:rPr>
          <w:rStyle w:val="poznamka"/>
        </w:rPr>
        <w:t xml:space="preserve">Oesterley č. 114 s. 456: „draco horribilis“ </w:t>
      </w:r>
      <w:r>
        <w:rPr>
          <w:rStyle w:val="internipoznamka"/>
        </w:rPr>
        <w:t xml:space="preserve">Dick 18 „draco horribilis“, GestaB „had“, GestaU „had“ - OK </w:t>
      </w:r>
      <w:r>
        <w:rPr>
          <w:rStyle w:val="Text"/>
        </w:rPr>
        <w:t>a z boku strany druhé byli sú mnozí hadové. A na každý den hadové sešli sú se v jednu jámu k jednomu kameni, kterýž jest byl uprostřed té jámy. A</w:t>
      </w:r>
      <w:r>
        <w:rPr>
          <w:rStyle w:val="Text"/>
        </w:rPr>
        <w:t xml:space="preserve"> tak jeden po druhém kámen lízali sú. Tedy sú ven vyšli pořád. Potom had lízáše kámen, a tak přes celý den odpočíval jest. Chudý, když to viděl, myslil jest a řka: „Já jísti ani píti nemám co, a tak umru. </w:t>
      </w:r>
      <w:r>
        <w:rPr>
          <w:rStyle w:val="foliace"/>
        </w:rPr>
        <w:t xml:space="preserve">113v </w:t>
      </w:r>
      <w:r>
        <w:rPr>
          <w:rStyle w:val="Text"/>
        </w:rPr>
        <w:t xml:space="preserve">Pójdu také lízati kamene toho.“ Šel </w:t>
      </w:r>
      <w:r>
        <w:rPr>
          <w:rStyle w:val="doplnenytext"/>
        </w:rPr>
        <w:t xml:space="preserve">k </w:t>
      </w:r>
      <w:r>
        <w:rPr>
          <w:rStyle w:val="Text"/>
        </w:rPr>
        <w:t>kameni a</w:t>
      </w:r>
      <w:r>
        <w:rPr>
          <w:rStyle w:val="Text"/>
        </w:rPr>
        <w:t xml:space="preserve"> počal lízati a nalezl všicku chut, kterúž jest žádal. A tak</w:t>
      </w:r>
      <w:r>
        <w:rPr>
          <w:rStyle w:val="Text"/>
          <w:rFonts w:eastAsia="Arial Unicode MS"/>
        </w:rPr>
        <w:t xml:space="preserve"> posilnil se, jako by všech krmí byl nasycen. Třetí den slyšel hřímaní </w:t>
      </w:r>
      <w:r>
        <w:rPr>
          <w:rStyle w:val="emendace"/>
          <w:rFonts w:eastAsia="Arial Unicode MS"/>
        </w:rPr>
        <w:t xml:space="preserve">hřímaní </w:t>
      </w:r>
      <w:r>
        <w:rPr>
          <w:rStyle w:val="pramen"/>
          <w:rFonts w:eastAsia="Arial Unicode MS"/>
        </w:rPr>
        <w:t xml:space="preserve">hrzymenij </w:t>
      </w:r>
      <w:r>
        <w:rPr>
          <w:rStyle w:val="Text"/>
          <w:rFonts w:eastAsia="Arial Unicode MS"/>
        </w:rPr>
        <w:t>veliké a hrozné, tak že všichni hadové z jámy vyšli sú. A drak po nich z jámy leťal jest. Chudý to vida, ch</w:t>
      </w:r>
      <w:r>
        <w:rPr>
          <w:rStyle w:val="Text"/>
          <w:rFonts w:eastAsia="Arial Unicode MS"/>
        </w:rPr>
        <w:t>ytil se ocasu drakova. A tak tento drak jeho z jámy vynesl a jeho z veliké nesnáze vyvrhl. I počal volati; k kterémužto volání lidé přišli sú a jeho z lesu vyvedli.</w:t>
      </w:r>
    </w:p>
    <w:p w:rsidR="00B0057E" w:rsidRDefault="009821DA">
      <w:r>
        <w:rPr>
          <w:rStyle w:val="Text"/>
        </w:rPr>
        <w:t>Najmilejší! Tento chudý jest člověk, jenž náh vyšel z břicha mateře své v les, totižto na t</w:t>
      </w:r>
      <w:r>
        <w:rPr>
          <w:rStyle w:val="Text"/>
        </w:rPr>
        <w:t>ento svět, a upadne v duol</w:t>
      </w:r>
      <w:r>
        <w:rPr>
          <w:rStyle w:val="Text"/>
          <w:rFonts w:eastAsia="Arial Unicode MS"/>
        </w:rPr>
        <w:t xml:space="preserve"> hluboký, kterak brzo učiní hřích smrtedlný, kdež leží u veliké strasti a nebo v moci diábelské. Ale hadové, jenž </w:t>
      </w:r>
      <w:r>
        <w:rPr>
          <w:rStyle w:val="internipoznamka"/>
          <w:rFonts w:eastAsia="Arial Unicode MS"/>
        </w:rPr>
        <w:t xml:space="preserve">v rkp. „gez“ s ligaturou: Geb. Skloň. s. 480 - OK </w:t>
      </w:r>
      <w:r>
        <w:rPr>
          <w:rStyle w:val="Text"/>
          <w:rFonts w:eastAsia="Arial Unicode MS"/>
        </w:rPr>
        <w:t xml:space="preserve">s námi leží, totižto </w:t>
      </w:r>
      <w:r>
        <w:rPr>
          <w:rStyle w:val="Text"/>
          <w:rFonts w:eastAsia="Arial Unicode MS"/>
        </w:rPr>
        <w:lastRenderedPageBreak/>
        <w:t>všichni naši smyslové, jedové hříchu. Ale dra</w:t>
      </w:r>
      <w:r>
        <w:rPr>
          <w:rStyle w:val="Text"/>
          <w:rFonts w:eastAsia="Arial Unicode MS"/>
        </w:rPr>
        <w:t>k jest boží moc, ješto obraňuje hříšného člověka, aby diáblové jeho nemučili. Jakož praví svatý David: „S ním sem v zámutce.</w:t>
      </w:r>
      <w:r>
        <w:rPr>
          <w:rStyle w:val="Text"/>
        </w:rPr>
        <w:t>“</w:t>
      </w:r>
      <w:r>
        <w:rPr>
          <w:rStyle w:val="Text"/>
          <w:rFonts w:eastAsia="Arial Unicode MS"/>
        </w:rPr>
        <w:t xml:space="preserve"> Ale leží kámen v prostředce, to jest Kristus, na kterémž všecka vóně i sladkost nalezena bývá, když času zamúceného a smutného úto</w:t>
      </w:r>
      <w:r>
        <w:rPr>
          <w:rStyle w:val="Text"/>
          <w:rFonts w:eastAsia="Arial Unicode MS"/>
        </w:rPr>
        <w:t xml:space="preserve">čiště máme mieti k kameni tomuto, totiž k Kristovi, a toho lízati, totiž nazývati s dobrú a s nábožnú modlitbú. Ale hřímaní </w:t>
      </w:r>
      <w:r>
        <w:rPr>
          <w:rStyle w:val="emendace"/>
          <w:rFonts w:eastAsia="Arial Unicode MS"/>
        </w:rPr>
        <w:t xml:space="preserve">hřímaní </w:t>
      </w:r>
      <w:r>
        <w:rPr>
          <w:rStyle w:val="pramen"/>
          <w:rFonts w:eastAsia="Arial Unicode MS"/>
        </w:rPr>
        <w:t xml:space="preserve">hrymnij </w:t>
      </w:r>
      <w:r>
        <w:rPr>
          <w:rStyle w:val="poznamka"/>
          <w:rFonts w:eastAsia="Arial Unicode MS"/>
        </w:rPr>
        <w:t xml:space="preserve">nečitelný text </w:t>
      </w:r>
      <w:r>
        <w:rPr>
          <w:rStyle w:val="Text"/>
          <w:rFonts w:eastAsia="Arial Unicode MS"/>
        </w:rPr>
        <w:t>jest zpověd čistá a plná před knězem, kteréhožto hřímaní</w:t>
      </w:r>
      <w:r>
        <w:rPr>
          <w:rStyle w:val="emendace"/>
          <w:rFonts w:eastAsia="Arial Unicode MS"/>
        </w:rPr>
        <w:t xml:space="preserve">hřímaní </w:t>
      </w:r>
      <w:r>
        <w:rPr>
          <w:rStyle w:val="pramen"/>
          <w:rFonts w:eastAsia="Arial Unicode MS"/>
        </w:rPr>
        <w:t>hrzymenij</w:t>
      </w:r>
      <w:r>
        <w:rPr>
          <w:rStyle w:val="internipoznamka"/>
          <w:rFonts w:eastAsia="Arial Unicode MS"/>
        </w:rPr>
        <w:t>Hláskosloví s. 122: za „a“ b</w:t>
      </w:r>
      <w:r>
        <w:rPr>
          <w:rStyle w:val="internipoznamka"/>
          <w:rFonts w:eastAsia="Arial Unicode MS"/>
        </w:rPr>
        <w:t>ývá „e“ mimo přehlásku, vs. GestaU „hřmění“ - OK</w:t>
      </w:r>
      <w:r>
        <w:rPr>
          <w:rStyle w:val="Text"/>
          <w:rFonts w:eastAsia="Arial Unicode MS"/>
        </w:rPr>
        <w:t xml:space="preserve">, zpovídaní, všickni hadové třasú </w:t>
      </w:r>
      <w:r>
        <w:rPr>
          <w:rStyle w:val="foliace"/>
          <w:rFonts w:eastAsia="Arial Unicode MS"/>
        </w:rPr>
        <w:t xml:space="preserve">114r </w:t>
      </w:r>
      <w:r>
        <w:rPr>
          <w:rStyle w:val="Text"/>
          <w:rFonts w:eastAsia="Arial Unicode MS"/>
        </w:rPr>
        <w:t xml:space="preserve">se, totiž všickni diáblové </w:t>
      </w:r>
      <w:r>
        <w:rPr>
          <w:rStyle w:val="doplnenytext"/>
          <w:rFonts w:eastAsia="Arial Unicode MS"/>
        </w:rPr>
        <w:t xml:space="preserve">se </w:t>
      </w:r>
      <w:r>
        <w:rPr>
          <w:rStyle w:val="poznamka"/>
        </w:rPr>
        <w:t xml:space="preserve">doplněno podle rkp. GestaB, GestaU </w:t>
      </w:r>
      <w:r>
        <w:rPr>
          <w:rStyle w:val="Text"/>
          <w:rFonts w:eastAsia="Arial Unicode MS"/>
        </w:rPr>
        <w:t xml:space="preserve">varují, všichni naši smyslové z prostředka smrtedlného hřícha vyvodí. A drak, totižto mocnost boží, nás </w:t>
      </w:r>
      <w:r>
        <w:rPr>
          <w:rStyle w:val="Text"/>
          <w:rFonts w:eastAsia="Arial Unicode MS"/>
        </w:rPr>
        <w:t>trhá zevnitř dolu, totižto z smrtedlného hřícha. Tedy prelátové kostelní vyvedú tě z lesa, totiž uvedú tě do věčného života.</w:t>
      </w:r>
    </w:p>
    <w:p w:rsidR="00B0057E" w:rsidRDefault="00B0057E">
      <w:pPr>
        <w:pStyle w:val="Volnyradek"/>
      </w:pPr>
    </w:p>
    <w:p w:rsidR="00B0057E" w:rsidRDefault="009821DA">
      <w:pPr>
        <w:pStyle w:val="Nadpis"/>
      </w:pPr>
      <w:r>
        <w:rPr>
          <w:rStyle w:val="internipoznamka"/>
        </w:rPr>
        <w:t xml:space="preserve">LXXXIII. </w:t>
      </w:r>
      <w:r>
        <w:rPr>
          <w:rStyle w:val="Text"/>
        </w:rPr>
        <w:t>O jednorožci</w:t>
      </w:r>
    </w:p>
    <w:p w:rsidR="00B0057E" w:rsidRDefault="009821DA">
      <w:r>
        <w:rPr>
          <w:rStyle w:val="Text"/>
        </w:rPr>
        <w:t xml:space="preserve">Bieše některaký císař, jenž mějíše jeden háj, v kterémžto bíše jednorožec, </w:t>
      </w:r>
      <w:r>
        <w:rPr>
          <w:rStyle w:val="doplnenytext"/>
        </w:rPr>
        <w:t xml:space="preserve">k </w:t>
      </w:r>
      <w:r>
        <w:rPr>
          <w:rStyle w:val="Text"/>
        </w:rPr>
        <w:t>kterémuž ižádný nesměl se přibl</w:t>
      </w:r>
      <w:r>
        <w:rPr>
          <w:rStyle w:val="Text"/>
        </w:rPr>
        <w:t>ížiti. Uslyšev to císař, na přirození jednorožcovo tázáše se. A oni jemu řekli za jisté, že jednorožec nahé panny a čisté velmě miluje a v zpívaní jich velmě se veselí. Césař ihned kázal hledati dvú pannú pěknú, kteréž by v císařství nalézti mohli. Tehdy n</w:t>
      </w:r>
      <w:r>
        <w:rPr>
          <w:rStyle w:val="Text"/>
        </w:rPr>
        <w:t>alezeně sta dvě najpěknější panně a obě v háj vešle</w:t>
      </w:r>
      <w:r>
        <w:rPr>
          <w:rStyle w:val="emendace"/>
        </w:rPr>
        <w:t xml:space="preserve">vešle </w:t>
      </w:r>
      <w:r>
        <w:rPr>
          <w:rStyle w:val="pramen"/>
        </w:rPr>
        <w:t>weſſe</w:t>
      </w:r>
      <w:r>
        <w:rPr>
          <w:rStyle w:val="Text"/>
        </w:rPr>
        <w:t xml:space="preserve">, dokonce obnažené, jedna medenici a druhá meč majíc. A počely sladce zpievati po háji. Uslyšev to jednorožec, přišel k nima a počel prsi </w:t>
      </w:r>
      <w:r>
        <w:rPr>
          <w:rStyle w:val="emendace"/>
        </w:rPr>
        <w:t xml:space="preserve">prsi </w:t>
      </w:r>
      <w:r>
        <w:rPr>
          <w:rStyle w:val="pramen"/>
        </w:rPr>
        <w:t xml:space="preserve">prſyy </w:t>
      </w:r>
      <w:r>
        <w:rPr>
          <w:rStyle w:val="internipoznamka"/>
        </w:rPr>
        <w:t>GestaB. GestaU: „prsi“, vazba ssáti co: s aku</w:t>
      </w:r>
      <w:r>
        <w:rPr>
          <w:rStyle w:val="internipoznamka"/>
        </w:rPr>
        <w:t xml:space="preserve">zativem. genitiv pl. „prsí“ či du. lok. „prsí“ (Geb. má jediný doklad) (1. „z prsí“, 2. prsi“, 3. „prsí“: VýklKrum 194B1: sſale uel sſuczie prfij) - OK </w:t>
      </w:r>
      <w:r>
        <w:rPr>
          <w:rStyle w:val="Text"/>
        </w:rPr>
        <w:t>jich sáti. Tě panně toliko odpočíváchu</w:t>
      </w:r>
      <w:r>
        <w:rPr>
          <w:rStyle w:val="poznamka"/>
        </w:rPr>
        <w:t>J. V. Novák: omyl překladatele, v lat. „concinnabant“, prozpěvoval</w:t>
      </w:r>
      <w:r>
        <w:rPr>
          <w:rStyle w:val="poznamka"/>
        </w:rPr>
        <w:t>y</w:t>
      </w:r>
      <w:r>
        <w:rPr>
          <w:rStyle w:val="Text"/>
        </w:rPr>
        <w:t xml:space="preserve">, až i jednorožec odpočíval na lóně jednéj panně, kteráž medenici nesla. Ale panna druhá, vidúci jednorožce </w:t>
      </w:r>
      <w:r>
        <w:rPr>
          <w:rStyle w:val="emendace"/>
        </w:rPr>
        <w:t xml:space="preserve">jednorožce </w:t>
      </w:r>
      <w:r>
        <w:rPr>
          <w:rStyle w:val="pramen"/>
        </w:rPr>
        <w:t xml:space="preserve">gedorozcze </w:t>
      </w:r>
      <w:r>
        <w:rPr>
          <w:rStyle w:val="Text"/>
        </w:rPr>
        <w:t>spíce, mečem jeho zabila. Ale druhá děvečka krev jeho na medenici vzala a té krve král pustil na purpuru, také rúcho.</w:t>
      </w:r>
    </w:p>
    <w:p w:rsidR="00B0057E" w:rsidRDefault="009821DA">
      <w:r>
        <w:rPr>
          <w:rStyle w:val="Text"/>
        </w:rPr>
        <w:t>Najmile</w:t>
      </w:r>
      <w:r>
        <w:rPr>
          <w:rStyle w:val="Text"/>
        </w:rPr>
        <w:t xml:space="preserve">jší! Tento císař jest Otec nebeský, jednorožec jest Pán náš </w:t>
      </w:r>
      <w:r>
        <w:rPr>
          <w:rStyle w:val="foliace"/>
        </w:rPr>
        <w:t xml:space="preserve">114v </w:t>
      </w:r>
      <w:r>
        <w:rPr>
          <w:rStyle w:val="Text"/>
        </w:rPr>
        <w:t>Ježíš Kristus, kterýž bíše před narozením svým velmě ukrutný. Dvě panně Eva a Maria, kteréž bíšta obě nahé ote všeho hřícha, Eva na počátku, Maria v životě byla jest svatá. Eva meč nesla, tot</w:t>
      </w:r>
      <w:r>
        <w:rPr>
          <w:rStyle w:val="Text"/>
        </w:rPr>
        <w:t>ižto hřích</w:t>
      </w:r>
      <w:r>
        <w:rPr>
          <w:rStyle w:val="emendace"/>
        </w:rPr>
        <w:t xml:space="preserve">hřích </w:t>
      </w:r>
      <w:r>
        <w:rPr>
          <w:rStyle w:val="pramen"/>
        </w:rPr>
        <w:t>hrzy</w:t>
      </w:r>
      <w:r>
        <w:rPr>
          <w:rStyle w:val="pramen"/>
          <w:rFonts w:eastAsia="Arial Unicode MS"/>
        </w:rPr>
        <w:t xml:space="preserve"> </w:t>
      </w:r>
      <w:r>
        <w:rPr>
          <w:rStyle w:val="poznamka"/>
          <w:rFonts w:eastAsia="Arial Unicode MS"/>
        </w:rPr>
        <w:t>nečitelný text</w:t>
      </w:r>
      <w:r>
        <w:rPr>
          <w:rStyle w:val="Text"/>
        </w:rPr>
        <w:t>, skrze kterýžto Kristus umřel jest. Ale Maria držela jest medenici, totiž živótek, v kterémžto jest počat Kristus, a člověčí přirození přijal jest. Jednorožec, totižto Kristus, sál jest jich prsi. Skrze prsi máme znamena</w:t>
      </w:r>
      <w:r>
        <w:rPr>
          <w:rStyle w:val="Text"/>
        </w:rPr>
        <w:t>ti zákon Starý a Nový. Kristus sál, totižto naplnil. Kristus prolil krev, z kteréžto krve duše naše učiněny sú čisté jakožto purpura k životu věčnému.</w:t>
      </w:r>
    </w:p>
    <w:p w:rsidR="00B0057E" w:rsidRDefault="00B0057E">
      <w:pPr>
        <w:pStyle w:val="Volnyradek"/>
      </w:pPr>
    </w:p>
    <w:p w:rsidR="00B0057E" w:rsidRDefault="009821DA">
      <w:r>
        <w:rPr>
          <w:rStyle w:val="internipoznamka"/>
        </w:rPr>
        <w:t xml:space="preserve">LXXXIV. </w:t>
      </w:r>
      <w:r>
        <w:rPr>
          <w:rStyle w:val="Text"/>
        </w:rPr>
        <w:t>Daniel viděl slúp, kteréhožto hlava z zlata čistého, prsi a rámě stříbrná, břicho a ledvie měděn</w:t>
      </w:r>
      <w:r>
        <w:rPr>
          <w:rStyle w:val="Text"/>
        </w:rPr>
        <w:t xml:space="preserve">é, cecíky železné, noha jedne strana složena. </w:t>
      </w:r>
      <w:r>
        <w:rPr>
          <w:rStyle w:val="poznamka"/>
        </w:rPr>
        <w:t xml:space="preserve">zjevně chybný zápis; J. V. Novák: omyl překladatele, v lat. „fictilis“, hlíněná </w:t>
      </w:r>
      <w:r>
        <w:rPr>
          <w:rStyle w:val="Text"/>
        </w:rPr>
        <w:t xml:space="preserve">Daniel tento slúp viděl, i otjat jest kámen bez rukú, až byl slúp na nohách železných a složených, a potřel jest je a vešken slúp </w:t>
      </w:r>
      <w:r>
        <w:rPr>
          <w:rStyle w:val="Text"/>
        </w:rPr>
        <w:t>zlámal.</w:t>
      </w:r>
    </w:p>
    <w:p w:rsidR="00B0057E" w:rsidRDefault="009821DA">
      <w:r>
        <w:rPr>
          <w:rStyle w:val="Text"/>
        </w:rPr>
        <w:lastRenderedPageBreak/>
        <w:t xml:space="preserve">Najmilejší! Tento slúp znamená lidi zlé a křivé tohoto světa, v rozličných stavích posazené. Hlava slúpu byla jest zlata dobrého, skrze kteréžto znamenaj pyšná knížata a přátely tohoto světa. Skrze </w:t>
      </w:r>
      <w:r>
        <w:rPr>
          <w:rStyle w:val="emendace"/>
        </w:rPr>
        <w:t xml:space="preserve">Skrze </w:t>
      </w:r>
      <w:r>
        <w:rPr>
          <w:rStyle w:val="pramen"/>
        </w:rPr>
        <w:t xml:space="preserve">S </w:t>
      </w:r>
      <w:r>
        <w:rPr>
          <w:rStyle w:val="poznamka"/>
          <w:rFonts w:eastAsia="Arial Unicode MS"/>
        </w:rPr>
        <w:t xml:space="preserve">nečitelný text </w:t>
      </w:r>
      <w:r>
        <w:rPr>
          <w:rStyle w:val="Text"/>
        </w:rPr>
        <w:t>prsi znamenaj pokrytce a po</w:t>
      </w:r>
      <w:r>
        <w:rPr>
          <w:rStyle w:val="Text"/>
        </w:rPr>
        <w:t xml:space="preserve">chlebníky. </w:t>
      </w:r>
      <w:r>
        <w:rPr>
          <w:rStyle w:val="foliace"/>
        </w:rPr>
        <w:t xml:space="preserve">115r </w:t>
      </w:r>
      <w:r>
        <w:rPr>
          <w:rStyle w:val="Text"/>
        </w:rPr>
        <w:t xml:space="preserve">Také skrze prsi móže se znamenati člověčenství nebo svědomí člověčí. Skrze rámě skutkovie </w:t>
      </w:r>
      <w:r>
        <w:rPr>
          <w:rStyle w:val="internipoznamka"/>
        </w:rPr>
        <w:t xml:space="preserve">v rkp. „ſkutkowie“; Geb. Skloňování s. 49: nom. pl. též ovie - OK </w:t>
      </w:r>
      <w:r>
        <w:rPr>
          <w:rStyle w:val="Text"/>
        </w:rPr>
        <w:t>pokryčští</w:t>
      </w:r>
      <w:r>
        <w:rPr>
          <w:rStyle w:val="internipoznamka"/>
        </w:rPr>
        <w:t>v rkp. „po/kryczſſtij“ - OK</w:t>
      </w:r>
      <w:r>
        <w:rPr>
          <w:rStyle w:val="Text"/>
        </w:rPr>
        <w:t xml:space="preserve">, nebo mají prsi a rámě z stříbra, neboť volají </w:t>
      </w:r>
      <w:r>
        <w:rPr>
          <w:rStyle w:val="Text"/>
        </w:rPr>
        <w:t>a káží a chlubí se mieti skutky dobré a svaté, ano v nich nižádného není. Skrze břicho a ledví znamenaj lidi poddané lakotě a smilství, jichž buoh břicho jest. Tacíť mají břichy měděné, kteříž jedva a nebo nikdy sú nasyceni v svých nečistotách. Skrze cecík</w:t>
      </w:r>
      <w:r>
        <w:rPr>
          <w:rStyle w:val="Text"/>
        </w:rPr>
        <w:t>y železné znamenaj tvrdé, skúpé a lakomé, přemožené v chudobě. Bohatí nazváni sú cecky, nebo jakožto právě slúp nový měl by chudé zakládati. Ale oniť sú železní a velmi tvrdí skrze skúpost a lakomství. Skrze strany noh železných a stranu složených znamenaj</w:t>
      </w:r>
      <w:r>
        <w:rPr>
          <w:rStyle w:val="Text"/>
        </w:rPr>
        <w:t xml:space="preserve"> zlé preláty a zlé kazatele. Nebo noha jest poslední úd člověčí, a protož znamenává milost. A protož skrze nohy znamenávajíť se prelátové a kazatelé, kteříž nad jiné lidi mají mieti znamení milosti a pokory, jiným ukazujíce. Kámen s hóry bez ruky přesekaný</w:t>
      </w:r>
      <w:r>
        <w:rPr>
          <w:rStyle w:val="Text"/>
        </w:rPr>
        <w:t>, jenž jest Kristus, z blahoslavené panny narozený bez semene mužského. Neboť on takové ztepe i zkazí v den súdný smrtí věčnú. A protož učme se s velikú snažností ode všeho skutku zlého hříchu varovati se, aby kámen tento nás nezkazil a neporazil smrtí věč</w:t>
      </w:r>
      <w:r>
        <w:rPr>
          <w:rStyle w:val="Text"/>
        </w:rPr>
        <w:t>nú.</w:t>
      </w:r>
    </w:p>
    <w:p w:rsidR="00B0057E" w:rsidRDefault="00B0057E">
      <w:pPr>
        <w:pStyle w:val="Volnyradek"/>
      </w:pPr>
    </w:p>
    <w:p w:rsidR="00B0057E" w:rsidRDefault="009821DA">
      <w:pPr>
        <w:pStyle w:val="Nadpis"/>
      </w:pPr>
      <w:r>
        <w:rPr>
          <w:rStyle w:val="internipoznamka"/>
        </w:rPr>
        <w:t xml:space="preserve">LXXXV. </w:t>
      </w:r>
      <w:r>
        <w:rPr>
          <w:rStyle w:val="Text"/>
        </w:rPr>
        <w:t xml:space="preserve">O jednom rytíři, o nevěrné panně </w:t>
      </w:r>
      <w:r>
        <w:rPr>
          <w:rStyle w:val="cizijazyk"/>
        </w:rPr>
        <w:t>etc.</w:t>
      </w:r>
    </w:p>
    <w:p w:rsidR="00B0057E" w:rsidRDefault="009821DA">
      <w:r>
        <w:rPr>
          <w:rStyle w:val="foliace"/>
        </w:rPr>
        <w:t xml:space="preserve">115v </w:t>
      </w:r>
      <w:r>
        <w:rPr>
          <w:rStyle w:val="Text"/>
        </w:rPr>
        <w:t xml:space="preserve">Bustinus v městě římském kraloval, kterýž ustavil za zákon, ktož by kolivěk </w:t>
      </w:r>
      <w:r>
        <w:rPr>
          <w:rStyle w:val="emendace"/>
        </w:rPr>
        <w:t xml:space="preserve">kolivěk </w:t>
      </w:r>
      <w:r>
        <w:rPr>
          <w:rStyle w:val="pramen"/>
        </w:rPr>
        <w:t xml:space="preserve">kolywi </w:t>
      </w:r>
      <w:r>
        <w:rPr>
          <w:rStyle w:val="poznamka"/>
          <w:rFonts w:eastAsia="Arial Unicode MS"/>
        </w:rPr>
        <w:t xml:space="preserve">nečitelný text </w:t>
      </w:r>
      <w:r>
        <w:rPr>
          <w:rStyle w:val="Text"/>
        </w:rPr>
        <w:t>kterú pannu polapil a když by kto ji z rukú násilníka zprostil, aby ji sobě za ženu pojal,</w:t>
      </w:r>
      <w:r>
        <w:rPr>
          <w:rStyle w:val="Text"/>
          <w:rFonts w:eastAsia="Arial Unicode MS"/>
        </w:rPr>
        <w:t xml:space="preserve"> </w:t>
      </w:r>
      <w:r>
        <w:rPr>
          <w:rStyle w:val="Text"/>
        </w:rPr>
        <w:t>ač b</w:t>
      </w:r>
      <w:r>
        <w:rPr>
          <w:rStyle w:val="Text"/>
        </w:rPr>
        <w:t>y mu se líbilo. Stalo se jest, že některaký násilník lapil jednu pannu a vedl ji do jednoho háje a ji porušil. Učiniv to, chtěl ji zabiti. Ale ona vysokým hlasem zvolala. Rytíř náhodú skrze dříve řečený háj jedíše a hlas dievky uslyšev, k ní se přiblížil a</w:t>
      </w:r>
      <w:r>
        <w:rPr>
          <w:rStyle w:val="Text"/>
        </w:rPr>
        <w:t xml:space="preserve"> příčinu volání od dievky tázal. A ona řekla: „Ó milý pane, pro milost boží pomoz mi! Tento mi násilé učinil, mne polapiv, a ještě chce huoře učiniti, mě zabiti zamyslil</w:t>
      </w:r>
      <w:r>
        <w:rPr>
          <w:rStyle w:val="emendace"/>
        </w:rPr>
        <w:t xml:space="preserve">zamyslil </w:t>
      </w:r>
      <w:r>
        <w:rPr>
          <w:rStyle w:val="pramen"/>
        </w:rPr>
        <w:t>zamylyl</w:t>
      </w:r>
      <w:r>
        <w:rPr>
          <w:rStyle w:val="Text"/>
        </w:rPr>
        <w:t>.“ Řekl ten dračka: „Pane, žena má jest a ote mne utekla pro cizoložstv</w:t>
      </w:r>
      <w:r>
        <w:rPr>
          <w:rStyle w:val="Text"/>
        </w:rPr>
        <w:t xml:space="preserve">í, a protož ji zabiti chci.“ A ihned sta v boj vstúpila a veliké rány sobě </w:t>
      </w:r>
      <w:r>
        <w:rPr>
          <w:rStyle w:val="emendace"/>
        </w:rPr>
        <w:t xml:space="preserve">sobě </w:t>
      </w:r>
      <w:r>
        <w:rPr>
          <w:rStyle w:val="pramen"/>
        </w:rPr>
        <w:t xml:space="preserve">ſobi </w:t>
      </w:r>
      <w:r>
        <w:rPr>
          <w:rStyle w:val="poznamka"/>
          <w:rFonts w:eastAsia="Arial Unicode MS"/>
        </w:rPr>
        <w:t xml:space="preserve">nečitelný text </w:t>
      </w:r>
      <w:r>
        <w:rPr>
          <w:rStyle w:val="Text"/>
        </w:rPr>
        <w:t xml:space="preserve">dávala. Ale rytíř vítězství obdržal, a však </w:t>
      </w:r>
      <w:r>
        <w:rPr>
          <w:rStyle w:val="emendace"/>
        </w:rPr>
        <w:t xml:space="preserve">však </w:t>
      </w:r>
      <w:r>
        <w:rPr>
          <w:rStyle w:val="pramen"/>
        </w:rPr>
        <w:t xml:space="preserve">wſſ </w:t>
      </w:r>
      <w:r>
        <w:rPr>
          <w:rStyle w:val="poznamka"/>
          <w:rFonts w:eastAsia="Arial Unicode MS"/>
        </w:rPr>
        <w:t xml:space="preserve">nečitelný text </w:t>
      </w:r>
      <w:r>
        <w:rPr>
          <w:rStyle w:val="Text"/>
        </w:rPr>
        <w:t>velmi raněn. Obdržev vítězství, řekl rytíř ženě: „zdali se tobě líbí, abych tě za ženu p</w:t>
      </w:r>
      <w:r>
        <w:rPr>
          <w:rStyle w:val="Text"/>
        </w:rPr>
        <w:t>ojal, a tě s velikým veselím pojmu.“ A ona řekla</w:t>
      </w:r>
      <w:r>
        <w:rPr>
          <w:rStyle w:val="emendace"/>
        </w:rPr>
        <w:t xml:space="preserve">řekla </w:t>
      </w:r>
      <w:r>
        <w:rPr>
          <w:rStyle w:val="pramen"/>
        </w:rPr>
        <w:t xml:space="preserve">rzekl </w:t>
      </w:r>
      <w:r>
        <w:rPr>
          <w:rStyle w:val="poznamka"/>
          <w:rFonts w:eastAsia="Arial Unicode MS"/>
        </w:rPr>
        <w:t>nečitelný text</w:t>
      </w:r>
      <w:r>
        <w:rPr>
          <w:rStyle w:val="Text"/>
        </w:rPr>
        <w:t xml:space="preserve">: „I toti, pane. Na to víru svú vám slibuji.“ Davši ruku, řekl rytíř: „Na hradě mém za několiko dní budeš přebývati, nebo ku přátelóm svým </w:t>
      </w:r>
      <w:r>
        <w:rPr>
          <w:rStyle w:val="emendace"/>
        </w:rPr>
        <w:t xml:space="preserve">svým </w:t>
      </w:r>
      <w:r>
        <w:rPr>
          <w:rStyle w:val="pramen"/>
        </w:rPr>
        <w:t xml:space="preserve">ſw </w:t>
      </w:r>
      <w:r>
        <w:rPr>
          <w:rStyle w:val="poznamka"/>
          <w:rFonts w:eastAsia="Arial Unicode MS"/>
        </w:rPr>
        <w:t xml:space="preserve">nečitelný text </w:t>
      </w:r>
      <w:r>
        <w:rPr>
          <w:rStyle w:val="Text"/>
        </w:rPr>
        <w:t>pojedu a o všech pot</w:t>
      </w:r>
      <w:r>
        <w:rPr>
          <w:rStyle w:val="Text"/>
        </w:rPr>
        <w:t xml:space="preserve">řebách svatby opatřím.“ </w:t>
      </w:r>
      <w:r>
        <w:rPr>
          <w:rStyle w:val="poznamka"/>
        </w:rPr>
        <w:t xml:space="preserve">tak v rkp. </w:t>
      </w:r>
      <w:r>
        <w:rPr>
          <w:rStyle w:val="internipoznamka"/>
        </w:rPr>
        <w:t xml:space="preserve">nebo kontaminace vazeb (postarati se o - opatřiti co) - OK </w:t>
      </w:r>
      <w:r>
        <w:rPr>
          <w:rStyle w:val="Text"/>
        </w:rPr>
        <w:t xml:space="preserve">Kteráž řekla: „Hotovať sem k vóli tvé na všem poslúchati.“ Rytíř ji požehnal a ona na hrad </w:t>
      </w:r>
      <w:r>
        <w:rPr>
          <w:rStyle w:val="emendace"/>
        </w:rPr>
        <w:t xml:space="preserve">hrad </w:t>
      </w:r>
      <w:r>
        <w:rPr>
          <w:rStyle w:val="pramen"/>
        </w:rPr>
        <w:t xml:space="preserve">hra </w:t>
      </w:r>
      <w:r>
        <w:rPr>
          <w:rStyle w:val="poznamka"/>
          <w:rFonts w:eastAsia="Arial Unicode MS"/>
        </w:rPr>
        <w:t xml:space="preserve">nečitelný text </w:t>
      </w:r>
      <w:r>
        <w:rPr>
          <w:rStyle w:val="Text"/>
        </w:rPr>
        <w:t>jeho jela.</w:t>
      </w:r>
    </w:p>
    <w:p w:rsidR="00B0057E" w:rsidRDefault="009821DA">
      <w:r>
        <w:rPr>
          <w:rStyle w:val="Text"/>
        </w:rPr>
        <w:t xml:space="preserve">Když jest rytíře nebylo, po přátely </w:t>
      </w:r>
      <w:r>
        <w:rPr>
          <w:rStyle w:val="foliace"/>
        </w:rPr>
        <w:t xml:space="preserve">116r </w:t>
      </w:r>
      <w:r>
        <w:rPr>
          <w:rStyle w:val="Text"/>
        </w:rPr>
        <w:t xml:space="preserve">jeho poslala, aby hody připravila. Ukrutník k hradu rytířovu přistúpil, na kterémž dievka bíše, a potlúkl. A ona pustiti jeho nechtě. Ukrutník počal jí mnoho slibovati, a ji za ženu </w:t>
      </w:r>
      <w:r>
        <w:rPr>
          <w:rStyle w:val="doplnenytext"/>
        </w:rPr>
        <w:t xml:space="preserve">že chce </w:t>
      </w:r>
      <w:r>
        <w:rPr>
          <w:rStyle w:val="poznamka"/>
        </w:rPr>
        <w:t xml:space="preserve">doplněno podle rkp. GestaB </w:t>
      </w:r>
      <w:r>
        <w:rPr>
          <w:rStyle w:val="internipoznamka"/>
        </w:rPr>
        <w:t>GestaU chybí  - OK</w:t>
      </w:r>
      <w:r>
        <w:rPr>
          <w:rStyle w:val="Text"/>
        </w:rPr>
        <w:t>počestně pojíti.</w:t>
      </w:r>
      <w:r>
        <w:rPr>
          <w:rStyle w:val="Text"/>
        </w:rPr>
        <w:t xml:space="preserve"> A ona řeči jeho uvěřila a na hrad jeho pustila, a oba tu noc spolu spala. Rytíř po jednom </w:t>
      </w:r>
      <w:r>
        <w:rPr>
          <w:rStyle w:val="Text"/>
        </w:rPr>
        <w:lastRenderedPageBreak/>
        <w:t>měsíci navrátil se a na vrata hradu potlúkl. Dievka jemu neodpověděla. On uzřev to, podivil se a řekl: „Ó milá dievko, otevři a ukaž mi tvář svú.“ A ona otevřela jed</w:t>
      </w:r>
      <w:r>
        <w:rPr>
          <w:rStyle w:val="Text"/>
        </w:rPr>
        <w:t>no okno a řekla: „Aj, jáť sem. Již pověz mi, coť se líbí.“ Rytíř řekl: „Divím se tobě, že nepomníš, co a kterak sem pro tě mnoho učinil, že když sem rány mé pro tě přijal.“ A rúcho složiv, řekl: „Aj, najmilejší, rány rozličné, kteréž za život tvój přijal s</w:t>
      </w:r>
      <w:r>
        <w:rPr>
          <w:rStyle w:val="Text"/>
        </w:rPr>
        <w:t>em. A protož otevři mi vrata, abych tě sobě vzel za ženu.“ Ona jest tvář svú ot něho odvrátila a vrát neotevřela.</w:t>
      </w:r>
    </w:p>
    <w:p w:rsidR="00B0057E" w:rsidRDefault="009821DA">
      <w:r>
        <w:rPr>
          <w:rStyle w:val="Text"/>
        </w:rPr>
        <w:t>Rytíř, když to uslyšal, rychtářovi jest žaloval a zákon ustavený vypověděl řka: „Uchvácenú zprostil, tu pojal za ženu, ač chce; jáť sem ji zpr</w:t>
      </w:r>
      <w:r>
        <w:rPr>
          <w:rStyle w:val="Text"/>
        </w:rPr>
        <w:t xml:space="preserve">ostil z rukú dráčovú. A prosím ji za ženu.“ Rychtář to uslyšev po ženu </w:t>
      </w:r>
      <w:r>
        <w:rPr>
          <w:rStyle w:val="emendace"/>
        </w:rPr>
        <w:t xml:space="preserve">ženu </w:t>
      </w:r>
      <w:r>
        <w:rPr>
          <w:rStyle w:val="pramen"/>
        </w:rPr>
        <w:t xml:space="preserve">Rytirze </w:t>
      </w:r>
      <w:r>
        <w:rPr>
          <w:rStyle w:val="poznamka"/>
        </w:rPr>
        <w:t xml:space="preserve">chybně též v rkp. GestaB, GestaU </w:t>
      </w:r>
      <w:r>
        <w:rPr>
          <w:rStyle w:val="Text"/>
        </w:rPr>
        <w:t xml:space="preserve">a po dráče poslal. A když sú přišli, řekl rychtář: „Milý, proč s’ tuto ženu pojal, a tento rytíř z rukú tvú ji zprostil?“ A on dí: „Takéť, </w:t>
      </w:r>
      <w:r>
        <w:rPr>
          <w:rStyle w:val="Text"/>
        </w:rPr>
        <w:t xml:space="preserve">pane, a protož vedlé zákona </w:t>
      </w:r>
      <w:r>
        <w:rPr>
          <w:rStyle w:val="foliace"/>
        </w:rPr>
        <w:t xml:space="preserve">116v </w:t>
      </w:r>
      <w:r>
        <w:rPr>
          <w:rStyle w:val="Text"/>
        </w:rPr>
        <w:t>jest žena jeho.“ „A proč s’ se v cizí ženu uvázal, když s’ v hrad jeho všel?“ A on jest oněměl. A obrátiv se rychtář, k ženě řekl: „Ó ty, dievko, z práva dvojího jeho si žena byla: prvé, že z rukú lapkovú tě zprostil, druhé</w:t>
      </w:r>
      <w:r>
        <w:rPr>
          <w:rStyle w:val="Text"/>
        </w:rPr>
        <w:t>, že s’ jemu víru slíbila. A protož proč s’ jemu vrát hradových neotevřela?“ A ona nemohla odpověděti. Rychtář jim odsúzení dal, aby oba na šibenici odsúzena byla a oběšena. A tak se stalo. Všickni rychtáře chváléchu</w:t>
      </w:r>
      <w:r>
        <w:rPr>
          <w:rStyle w:val="emendace"/>
        </w:rPr>
        <w:t xml:space="preserve">chváléchu </w:t>
      </w:r>
      <w:r>
        <w:rPr>
          <w:rStyle w:val="pramen"/>
        </w:rPr>
        <w:t>chwechu</w:t>
      </w:r>
      <w:r>
        <w:rPr>
          <w:rStyle w:val="Text"/>
        </w:rPr>
        <w:t xml:space="preserve">, kterýž také odsúzení </w:t>
      </w:r>
      <w:r>
        <w:rPr>
          <w:rStyle w:val="Text"/>
        </w:rPr>
        <w:t>dal.</w:t>
      </w:r>
    </w:p>
    <w:p w:rsidR="00B0057E" w:rsidRDefault="009821DA">
      <w:r>
        <w:rPr>
          <w:rStyle w:val="Text"/>
        </w:rPr>
        <w:t>Najmilejší! Tento císař jest sám Buoh, kterýž tento zákon ustavil. Žena jatá jest dušička, lapka jest diábel, kterýžto netoliko ji skrze hřích poruší, ale také věčně ji zabiti chce. Ale ona voláše, když oleje milosrdenství jest prosila, řkúci: „Vypusť</w:t>
      </w:r>
      <w:r>
        <w:rPr>
          <w:rStyle w:val="Text"/>
        </w:rPr>
        <w:t xml:space="preserve"> nám, pane, pána z země.“ Kterýžto volání uslyšal některaký rytíř urozený, totižto Syn boží, když jest jel na koni člověčenství. Tento Syn boží vstúpil v háj tohoto světa a boj proti diáblu za pokolení lidské přijal. V kterémžto boji rány rozličné přijal, </w:t>
      </w:r>
      <w:r>
        <w:rPr>
          <w:rStyle w:val="Text"/>
        </w:rPr>
        <w:t xml:space="preserve">od kterých umřel jest podlé člověčenství. Oba biešta raněna, totižto Kristus na těle a diábel v moci, jakož dí Izaiáš: „Silný na silného a oba </w:t>
      </w:r>
      <w:r>
        <w:rPr>
          <w:rStyle w:val="foliace"/>
        </w:rPr>
        <w:t xml:space="preserve">117r </w:t>
      </w:r>
      <w:r>
        <w:rPr>
          <w:rStyle w:val="Text"/>
        </w:rPr>
        <w:t>spadla.“ Kristus ustavil cierkev svatú skrze křest a víru, na kterýchžto dává duši a víru, když se diábla od</w:t>
      </w:r>
      <w:r>
        <w:rPr>
          <w:rStyle w:val="Text"/>
        </w:rPr>
        <w:t xml:space="preserve">řiče </w:t>
      </w:r>
      <w:r>
        <w:rPr>
          <w:rStyle w:val="hyperlemma"/>
        </w:rPr>
        <w:t>otřéci sě</w:t>
      </w:r>
      <w:r>
        <w:rPr>
          <w:rStyle w:val="internipoznamka"/>
        </w:rPr>
        <w:t xml:space="preserve">v rkp.  „odrzycze“, GestaB „odřečí“ - OK </w:t>
      </w:r>
      <w:r>
        <w:rPr>
          <w:rStyle w:val="Text"/>
        </w:rPr>
        <w:t>a jeho pýchy, aby se Boha držela skrze jiné cnosti, kteréž vzela na křtu, z kterýchžto bývá hrad proti diáblu. A potom Bóh vstúpil na nebe ku připravení svatby nám, abychom v chvále věčné jemu se spoji</w:t>
      </w:r>
      <w:r>
        <w:rPr>
          <w:rStyle w:val="Text"/>
        </w:rPr>
        <w:t>li, podlé oné řeči: „Jdu připravovat vám místa.“ Ale když sme v hradu těla zde, tehdy lapka, totižto diábel, k ženě, totižto k duši, přistúpí, kdyžto ji skrze marnost světa přelstí a k ní se navrátí. Ale Kristus, ač ne tělesně, ale duchovně, říká: „Aj, sto</w:t>
      </w:r>
      <w:r>
        <w:rPr>
          <w:rStyle w:val="Text"/>
        </w:rPr>
        <w:t>jím já u dveří a tluka.“ Ale často duše jeho nepoznává. A protož ukazuje tobě rány na kříži, aby se hnulo srdce tvé. Ale kteříž nevděčni sú, nejsúť hodni Syna božího na duši přijíti. A protož súdce nebeský v den súdný dá proti těm otsúzení věčné.</w:t>
      </w:r>
    </w:p>
    <w:p w:rsidR="00B0057E" w:rsidRDefault="00B0057E">
      <w:pPr>
        <w:pStyle w:val="Volnyradek"/>
      </w:pPr>
    </w:p>
    <w:p w:rsidR="00B0057E" w:rsidRDefault="009821DA">
      <w:r>
        <w:rPr>
          <w:rStyle w:val="internipoznamka"/>
        </w:rPr>
        <w:t xml:space="preserve">LXXXVI. </w:t>
      </w:r>
      <w:r>
        <w:rPr>
          <w:rStyle w:val="Text"/>
        </w:rPr>
        <w:t xml:space="preserve">Praví, že zákon byl, aby bratr starší dělil a mlazší </w:t>
      </w:r>
      <w:r>
        <w:rPr>
          <w:rStyle w:val="emendace"/>
        </w:rPr>
        <w:t xml:space="preserve">mlazší </w:t>
      </w:r>
      <w:r>
        <w:rPr>
          <w:rStyle w:val="pramen"/>
        </w:rPr>
        <w:t xml:space="preserve">malzſſij </w:t>
      </w:r>
      <w:r>
        <w:rPr>
          <w:rStyle w:val="Text"/>
        </w:rPr>
        <w:t xml:space="preserve">zvolil. Kteréhožto rozumu bieše, že větčí jest múdrosti děliti nežli zvoliti, starší má múdřejší býti. Jiný zákon byl, že sluší na syna z dievky dědičství vzéti, jakož synové urození. </w:t>
      </w:r>
      <w:r>
        <w:rPr>
          <w:rStyle w:val="internipoznamka"/>
        </w:rPr>
        <w:t>Oes</w:t>
      </w:r>
      <w:r>
        <w:rPr>
          <w:rStyle w:val="internipoznamka"/>
        </w:rPr>
        <w:t xml:space="preserve">terley 90 s. 417: „Alia lex fuit, quod liceret filium ex ancilla hereditatem accipere, sicut et filii liberi“ - OK </w:t>
      </w:r>
      <w:r>
        <w:rPr>
          <w:rStyle w:val="Text"/>
        </w:rPr>
        <w:t xml:space="preserve">Přihodilo se dvěma bratroma, jednomu z urozené a druhému z ženimy neb z dievky, dědičství. Starší tak dělil, z </w:t>
      </w:r>
      <w:r>
        <w:rPr>
          <w:rStyle w:val="Text"/>
        </w:rPr>
        <w:lastRenderedPageBreak/>
        <w:t>jednoho dědičství stranu všeck</w:t>
      </w:r>
      <w:r>
        <w:rPr>
          <w:rStyle w:val="Text"/>
        </w:rPr>
        <w:t xml:space="preserve">u </w:t>
      </w:r>
      <w:r>
        <w:rPr>
          <w:rStyle w:val="foliace"/>
        </w:rPr>
        <w:t xml:space="preserve">117v </w:t>
      </w:r>
      <w:r>
        <w:rPr>
          <w:rStyle w:val="Text"/>
        </w:rPr>
        <w:t>dědičství položil, a z druhé máteř bratra svého. Bratr zvolil máteř, dědičství opustil, doufaje sobě z šlechetnosti bratra svého něco mieti ot něho, nic neobdržal. Přistúpil k rychtářovi na bratra žaloval, že jeho od dědičství odlúčil. Odpověděl bra</w:t>
      </w:r>
      <w:r>
        <w:rPr>
          <w:rStyle w:val="Text"/>
        </w:rPr>
        <w:t>tr jeho a řekl, že jest jeho neotlúčil, ale že on tak sobě zvolil.</w:t>
      </w:r>
    </w:p>
    <w:p w:rsidR="00B0057E" w:rsidRDefault="009821DA">
      <w:r>
        <w:rPr>
          <w:rStyle w:val="Text"/>
        </w:rPr>
        <w:t>Najmilejší! Tento otec jest Buoh Otec, kterýž má dva syny, jednoho z urozené a druhého z dievky. Z urozené má Krista, kterýž jest též podstaty, jemu podobný a věčný, ale z dievky člověka, n</w:t>
      </w:r>
      <w:r>
        <w:rPr>
          <w:rStyle w:val="Text"/>
        </w:rPr>
        <w:t xml:space="preserve">ebo jelikožto k tělu z země jest pošel. A tento jest mlazší, nebo on jest pošel </w:t>
      </w:r>
      <w:r>
        <w:rPr>
          <w:rStyle w:val="doplnenytext"/>
        </w:rPr>
        <w:t>od otce</w:t>
      </w:r>
      <w:r>
        <w:rPr>
          <w:rStyle w:val="poznamka"/>
        </w:rPr>
        <w:t>doplněno podle rkp. GestaB</w:t>
      </w:r>
      <w:r>
        <w:rPr>
          <w:rStyle w:val="internipoznamka"/>
        </w:rPr>
        <w:t>GestaU chybí - OK</w:t>
      </w:r>
      <w:r>
        <w:rPr>
          <w:rStyle w:val="Text"/>
        </w:rPr>
        <w:t>, ale Kristus jest starší a dědičství dělil. I kterak? Zajisté máteř, totižto zemi a zemské položil s jedné strany a z druhé s</w:t>
      </w:r>
      <w:r>
        <w:rPr>
          <w:rStyle w:val="Text"/>
        </w:rPr>
        <w:t>trany dědičství nebeské, a zvolení člověku dal jest, že když máteř zvolil, aby dědičství neměl. Ale zajisté shřešiv smrtedlně, dědičstvím nebeským zhrzel, ani na Krista moci bude žalovati. Kterak ne ten, ješto dělí, ale kterýž zvolí, popisuje. A protož zje</w:t>
      </w:r>
      <w:r>
        <w:rPr>
          <w:rStyle w:val="Text"/>
        </w:rPr>
        <w:t>vno jest, že v smrtedlném hříchu jsa, život věčný ani z práva ani z milosti boží bude moci obdržeti. A protož radím, abychom mateře nezvolili, totižto svět, ale žádajme, abychom životem věčným vládli.</w:t>
      </w:r>
    </w:p>
    <w:p w:rsidR="00B0057E" w:rsidRDefault="00B0057E">
      <w:pPr>
        <w:pStyle w:val="Volnyradek"/>
      </w:pPr>
    </w:p>
    <w:p w:rsidR="00B0057E" w:rsidRDefault="009821DA">
      <w:r>
        <w:rPr>
          <w:rStyle w:val="foliace"/>
        </w:rPr>
        <w:t xml:space="preserve">118r </w:t>
      </w:r>
      <w:r>
        <w:rPr>
          <w:rStyle w:val="internipoznamka"/>
        </w:rPr>
        <w:t>LXXXVII.</w:t>
      </w:r>
      <w:r>
        <w:rPr>
          <w:rStyle w:val="Text"/>
        </w:rPr>
        <w:t xml:space="preserve">Některaký knieže byl, jménem Deonius </w:t>
      </w:r>
      <w:r>
        <w:rPr>
          <w:rStyle w:val="internipoznamka"/>
        </w:rPr>
        <w:t xml:space="preserve">Oesterley 152 s. 510: „Cleonitus“ - OK </w:t>
      </w:r>
      <w:r>
        <w:rPr>
          <w:rStyle w:val="Text"/>
        </w:rPr>
        <w:t xml:space="preserve">tak řečený, jehož lid v městě jednom zavřen byl obsazený. Chtě tajně poraditi lidu svému, co by jim bylo úžitečnějí, přikázal, aby jeden z rytířóv jeho k tomu obležení </w:t>
      </w:r>
      <w:r>
        <w:rPr>
          <w:rStyle w:val="emendace"/>
        </w:rPr>
        <w:t xml:space="preserve">obležení </w:t>
      </w:r>
      <w:r>
        <w:rPr>
          <w:rStyle w:val="pramen"/>
        </w:rPr>
        <w:t xml:space="preserve">oblezeznij </w:t>
      </w:r>
      <w:r>
        <w:rPr>
          <w:rStyle w:val="Text"/>
        </w:rPr>
        <w:t>přistúpil, kterýž by obleženc</w:t>
      </w:r>
      <w:r>
        <w:rPr>
          <w:rStyle w:val="Text"/>
        </w:rPr>
        <w:t xml:space="preserve">óm dal a zjednal, že na šípích a na kopích chytře bylo psáno: „Posilňte </w:t>
      </w:r>
      <w:r>
        <w:rPr>
          <w:rStyle w:val="internipoznamka"/>
        </w:rPr>
        <w:t xml:space="preserve">Geb. Skloňování s. 305: 2. os. pl. - prosite n. proste - OK </w:t>
      </w:r>
      <w:r>
        <w:rPr>
          <w:rStyle w:val="Text"/>
        </w:rPr>
        <w:t>se u Boze a budeť věrný v obležení, skoro k vám přijedu a obležení odejmu.“</w:t>
      </w:r>
    </w:p>
    <w:p w:rsidR="00B0057E" w:rsidRDefault="009821DA">
      <w:r>
        <w:rPr>
          <w:rStyle w:val="Text"/>
        </w:rPr>
        <w:t>Najmilejší! Kníže toto Krista znamená, lid oblež</w:t>
      </w:r>
      <w:r>
        <w:rPr>
          <w:rStyle w:val="Text"/>
        </w:rPr>
        <w:t xml:space="preserve">ený, město, hříšný lid na tomto světě, kterýž od diábla obklíčen jest, kterýmuž </w:t>
      </w:r>
      <w:r>
        <w:rPr>
          <w:rStyle w:val="emendace"/>
        </w:rPr>
        <w:t xml:space="preserve">kterýmuž </w:t>
      </w:r>
      <w:r>
        <w:rPr>
          <w:rStyle w:val="pramen"/>
        </w:rPr>
        <w:t xml:space="preserve">kterymz </w:t>
      </w:r>
      <w:r>
        <w:rPr>
          <w:rStyle w:val="Text"/>
        </w:rPr>
        <w:t xml:space="preserve">duchovně neodolá duše naše, zabije ji. Rytíř poslaný znamená kazatele. A protož Apoštol k Timoteovi die: „Pracuoj jako dobrý rytíř Kristóv.“ Kopí střála </w:t>
      </w:r>
      <w:r>
        <w:rPr>
          <w:rStyle w:val="internipoznamka"/>
        </w:rPr>
        <w:t>Geb. H</w:t>
      </w:r>
      <w:r>
        <w:rPr>
          <w:rStyle w:val="internipoznamka"/>
        </w:rPr>
        <w:t xml:space="preserve">láskoskoví s. 466: střieci, střáhl - „h“ se odsouvá z „hl“ - OK </w:t>
      </w:r>
      <w:r>
        <w:rPr>
          <w:rStyle w:val="Text"/>
        </w:rPr>
        <w:t>slova ostrá, jednak proti lakotě, jednak proti smilství, jednak proti lakomství.</w:t>
      </w:r>
      <w:r>
        <w:rPr>
          <w:rStyle w:val="internipoznamka"/>
        </w:rPr>
        <w:t>Novák v lat. „cristus lanceam signat cum acutis verbis“; Oesterley 152 s. 510: „Ille miles in exteriori apparent</w:t>
      </w:r>
      <w:r>
        <w:rPr>
          <w:rStyle w:val="internipoznamka"/>
        </w:rPr>
        <w:t>ia quasi adversarium peccatoribus ostendit, quia lanceam sagittam et insultus prebet, dum acuta verba nunc contra gulosos nunc contra luxuriosos et sic de ceteris proponit, sed pro certo amicus noster est, quia plus valent verbera diligentis, quam oscula b</w:t>
      </w:r>
      <w:r>
        <w:rPr>
          <w:rStyle w:val="internipoznamka"/>
        </w:rPr>
        <w:t>landientis.“, „GestaB: „&lt;Kristus znamená kopí s ostrými slovy&gt; jednak proti smilství, jednak proti lakomství. - OK</w:t>
      </w:r>
    </w:p>
    <w:p w:rsidR="00B0057E" w:rsidRDefault="00B0057E">
      <w:pPr>
        <w:pStyle w:val="Volnyradek"/>
      </w:pPr>
    </w:p>
    <w:p w:rsidR="00B0057E" w:rsidRDefault="009821DA">
      <w:r>
        <w:rPr>
          <w:rStyle w:val="internipoznamka"/>
        </w:rPr>
        <w:t xml:space="preserve">LXXXVIII. </w:t>
      </w:r>
      <w:r>
        <w:rPr>
          <w:rStyle w:val="Text"/>
        </w:rPr>
        <w:t>Praví svatý Augustin, že obyčej byl za starých lidí, že srdce císařská po smrti byla sú spálena a vlasy v čistém místě položili sú</w:t>
      </w:r>
      <w:r>
        <w:rPr>
          <w:rStyle w:val="Text"/>
        </w:rPr>
        <w:t xml:space="preserve">. Stalo se jest, že některaký císař umřel, jeho srdce když sú na oheň vložili, nemohlo shořeti, mnozí se tomu divíchu. A protož všecky mudrce sezvali sú té krajiny a jich sú otázali. Tedy sú oni řekli, že císař byl jest tráven a pro jed nemohlo jest </w:t>
      </w:r>
      <w:r>
        <w:rPr>
          <w:rStyle w:val="foliace"/>
        </w:rPr>
        <w:t xml:space="preserve">118v </w:t>
      </w:r>
      <w:r>
        <w:rPr>
          <w:rStyle w:val="Text"/>
        </w:rPr>
        <w:t>s</w:t>
      </w:r>
      <w:r>
        <w:rPr>
          <w:rStyle w:val="Text"/>
        </w:rPr>
        <w:t xml:space="preserve">rdce </w:t>
      </w:r>
      <w:r>
        <w:rPr>
          <w:rStyle w:val="Text"/>
        </w:rPr>
        <w:lastRenderedPageBreak/>
        <w:t xml:space="preserve">jeho shořeti. Tedy vyněmše srdce z ohně, dryjákem otehnali sú jed od srdce a opět srdce na oheň vložili. A ihned srdce </w:t>
      </w:r>
      <w:r>
        <w:rPr>
          <w:rStyle w:val="emendace"/>
        </w:rPr>
        <w:t xml:space="preserve">srdce </w:t>
      </w:r>
      <w:r>
        <w:rPr>
          <w:rStyle w:val="pramen"/>
        </w:rPr>
        <w:t xml:space="preserve">ſrdcz </w:t>
      </w:r>
      <w:r>
        <w:rPr>
          <w:rStyle w:val="Text"/>
        </w:rPr>
        <w:t>v popel obrátilo se jest.</w:t>
      </w:r>
    </w:p>
    <w:p w:rsidR="00B0057E" w:rsidRDefault="009821DA">
      <w:r>
        <w:rPr>
          <w:rStyle w:val="Text"/>
        </w:rPr>
        <w:t xml:space="preserve">Najmilejší! Takéž duchovně o lidech jedem </w:t>
      </w:r>
      <w:r>
        <w:rPr>
          <w:rStyle w:val="emendace"/>
        </w:rPr>
        <w:t xml:space="preserve">jedem </w:t>
      </w:r>
      <w:r>
        <w:rPr>
          <w:rStyle w:val="pramen"/>
        </w:rPr>
        <w:t xml:space="preserve">ged </w:t>
      </w:r>
      <w:r>
        <w:rPr>
          <w:rStyle w:val="Text"/>
        </w:rPr>
        <w:t>smrtedlného hříchu otrávených; nepodobno j</w:t>
      </w:r>
      <w:r>
        <w:rPr>
          <w:rStyle w:val="Text"/>
        </w:rPr>
        <w:t>est srdce jich oheň Ducha svatého zapáliti, jediné skrze zpověd poškvrna hříchu shlazena bude.</w:t>
      </w:r>
    </w:p>
    <w:p w:rsidR="00B0057E" w:rsidRDefault="00B0057E">
      <w:pPr>
        <w:pStyle w:val="Volnyradek"/>
      </w:pPr>
    </w:p>
    <w:p w:rsidR="00B0057E" w:rsidRDefault="009821DA">
      <w:r>
        <w:rPr>
          <w:rStyle w:val="internipoznamka"/>
        </w:rPr>
        <w:t xml:space="preserve">LXXXIX. </w:t>
      </w:r>
      <w:r>
        <w:rPr>
          <w:rStyle w:val="Text"/>
        </w:rPr>
        <w:t>Králová některaká počala syna z sluhy hlúpého v cizoložství, kterýžto syn potom hlúpě se měl před králem. Král zajisté znamenav hlúpost jeho, myslil, že</w:t>
      </w:r>
      <w:r>
        <w:rPr>
          <w:rStyle w:val="Text"/>
        </w:rPr>
        <w:t xml:space="preserve"> by nebyl syn jeho. A pilně od králové ztazováše, zdali by syn jeho byl, slíbil a přisahal králové, že by se na ně nechtěl hněvati, a ona potom aby se varovala. Potom ona pověděla jest, že by nebyl syn jeho. A však král nechtě jeho zbaviti království, po s</w:t>
      </w:r>
      <w:r>
        <w:rPr>
          <w:rStyle w:val="Text"/>
        </w:rPr>
        <w:t>mrti jemu království dal, ale tak zpořídil, že rúcho své, kterak dlúho živ bude, aby jemu učiněno bylo z rozličného sukna a polovici z drahého sukna, aby, když by na škaredé sukno vzezřel, a by z pýchy a z hříchu kteréhožkolivěk vytržen byl, a když by na s</w:t>
      </w:r>
      <w:r>
        <w:rPr>
          <w:rStyle w:val="Text"/>
        </w:rPr>
        <w:t>ukno drahé vezřel, aby se nepříliš pokoren čil. Kdežto praví: „Buď pokoren prostředně</w:t>
      </w:r>
      <w:r>
        <w:rPr>
          <w:rStyle w:val="emendace"/>
        </w:rPr>
        <w:t xml:space="preserve">prostředně </w:t>
      </w:r>
      <w:r>
        <w:rPr>
          <w:rStyle w:val="pramen"/>
        </w:rPr>
        <w:t>proſtrz</w:t>
      </w:r>
      <w:r>
        <w:rPr>
          <w:rStyle w:val="pramen"/>
          <w:rFonts w:eastAsia="Arial Unicode MS"/>
        </w:rPr>
        <w:t xml:space="preserve"> </w:t>
      </w:r>
      <w:r>
        <w:rPr>
          <w:rStyle w:val="poznamka"/>
          <w:rFonts w:eastAsia="Arial Unicode MS"/>
        </w:rPr>
        <w:t>nečitelný text</w:t>
      </w:r>
      <w:r>
        <w:rPr>
          <w:rStyle w:val="Text"/>
          <w:rFonts w:eastAsia="Arial Unicode MS"/>
        </w:rPr>
        <w:t xml:space="preserve">, </w:t>
      </w:r>
      <w:r>
        <w:rPr>
          <w:rStyle w:val="Text"/>
        </w:rPr>
        <w:t xml:space="preserve">a přieliš </w:t>
      </w:r>
      <w:r>
        <w:rPr>
          <w:rStyle w:val="emendace"/>
        </w:rPr>
        <w:t xml:space="preserve">přieliš </w:t>
      </w:r>
      <w:r>
        <w:rPr>
          <w:rStyle w:val="pramen"/>
        </w:rPr>
        <w:t xml:space="preserve">przlyš </w:t>
      </w:r>
      <w:r>
        <w:rPr>
          <w:rStyle w:val="Text"/>
        </w:rPr>
        <w:t>se varuoj.“ Neb ktož příliš jest pokoren, ten za blázna jmien bývá</w:t>
      </w:r>
      <w:r>
        <w:rPr>
          <w:rStyle w:val="emendace"/>
        </w:rPr>
        <w:t xml:space="preserve">bývá </w:t>
      </w:r>
      <w:r>
        <w:rPr>
          <w:rStyle w:val="pramen"/>
        </w:rPr>
        <w:t xml:space="preserve">by </w:t>
      </w:r>
      <w:r>
        <w:rPr>
          <w:rStyle w:val="poznamka"/>
          <w:rFonts w:eastAsia="Arial Unicode MS"/>
        </w:rPr>
        <w:t>nečitelný text</w:t>
      </w:r>
      <w:r>
        <w:rPr>
          <w:rStyle w:val="Text"/>
        </w:rPr>
        <w:t>.</w:t>
      </w:r>
    </w:p>
    <w:p w:rsidR="00B0057E" w:rsidRDefault="009821DA">
      <w:r>
        <w:rPr>
          <w:rStyle w:val="foliace"/>
        </w:rPr>
        <w:t xml:space="preserve">119r </w:t>
      </w:r>
      <w:r>
        <w:rPr>
          <w:rStyle w:val="Text"/>
        </w:rPr>
        <w:t>Najmilejší! Také</w:t>
      </w:r>
      <w:r>
        <w:rPr>
          <w:rStyle w:val="Text"/>
        </w:rPr>
        <w:t>ž tělo naše skrze obyčej ženy tělesné pyšné chce nás zdržeti, abychme nepřišli do země slíbené. Rúcho máme mieti z mrzkého sukna, nebo synové sme hlúpí, totiž z země. Jedna strana sukna jest tělo naše mrzuté, když znamenáme jeho mrzkosti. Druhá strana sukn</w:t>
      </w:r>
      <w:r>
        <w:rPr>
          <w:rStyle w:val="Text"/>
        </w:rPr>
        <w:t xml:space="preserve">a drahého to jest duše, mysliti máme její šlechetnosti a nebýti příliš pokorným, totižto abychom se nepoddali hříchóm. A protož to dvé podlé přirození svého chtili </w:t>
      </w:r>
      <w:r>
        <w:rPr>
          <w:rStyle w:val="doplnenytext"/>
        </w:rPr>
        <w:t xml:space="preserve">li  </w:t>
      </w:r>
      <w:r>
        <w:rPr>
          <w:rStyle w:val="poznamka"/>
        </w:rPr>
        <w:t xml:space="preserve">doplněno podle rkp. GestaB </w:t>
      </w:r>
      <w:r>
        <w:rPr>
          <w:rStyle w:val="internipoznamka"/>
        </w:rPr>
        <w:t xml:space="preserve">GestaU chybí, jinak - OK </w:t>
      </w:r>
      <w:r>
        <w:rPr>
          <w:rStyle w:val="Text"/>
        </w:rPr>
        <w:t>bychom zachovati, a příbytku nebeské</w:t>
      </w:r>
      <w:r>
        <w:rPr>
          <w:rStyle w:val="Text"/>
        </w:rPr>
        <w:t>ho nemohli bychom dojíti. Kteréhož nás doveď Otec, Syn i Duch svatý. Amen.</w:t>
      </w:r>
    </w:p>
    <w:p w:rsidR="00B0057E" w:rsidRDefault="00B0057E">
      <w:pPr>
        <w:pStyle w:val="Volnyradek"/>
      </w:pPr>
    </w:p>
    <w:p w:rsidR="00B0057E" w:rsidRDefault="009821DA">
      <w:pPr>
        <w:rPr>
          <w:rFonts w:eastAsia="Arial Unicode MS"/>
        </w:rPr>
      </w:pPr>
      <w:r>
        <w:rPr>
          <w:rStyle w:val="internipoznamka"/>
        </w:rPr>
        <w:t xml:space="preserve">XC. </w:t>
      </w:r>
      <w:r>
        <w:rPr>
          <w:rStyle w:val="Text"/>
        </w:rPr>
        <w:t xml:space="preserve">Čte se o jednom muži, jdúce v jeden háj, viděl jednoho hada uvázaného za ocas k dřevu. Kterýžto </w:t>
      </w:r>
      <w:r>
        <w:rPr>
          <w:rStyle w:val="emendace"/>
        </w:rPr>
        <w:t xml:space="preserve">Kterýžto </w:t>
      </w:r>
      <w:r>
        <w:rPr>
          <w:rStyle w:val="pramen"/>
        </w:rPr>
        <w:t xml:space="preserve">kteyzto </w:t>
      </w:r>
      <w:r>
        <w:rPr>
          <w:rStyle w:val="Text"/>
        </w:rPr>
        <w:t xml:space="preserve">slitoval se nad ním a jeho otvázal a v lóno vložil. Tedy když se shřél v lóně, počal muže štípati. On dí: „Co </w:t>
      </w:r>
      <w:r>
        <w:rPr>
          <w:rStyle w:val="Text"/>
          <w:rFonts w:eastAsia="Arial Unicode MS"/>
        </w:rPr>
        <w:t xml:space="preserve"> </w:t>
      </w:r>
      <w:r>
        <w:rPr>
          <w:rStyle w:val="Text"/>
        </w:rPr>
        <w:t>činíš? Proč zlé za dobré vracuješ?“ I dí had: „Co přirození dalo jest, ižádný otjíti nemóž, totižto odvésti</w:t>
      </w:r>
      <w:r>
        <w:rPr>
          <w:rStyle w:val="emendace"/>
        </w:rPr>
        <w:t xml:space="preserve">odvésti </w:t>
      </w:r>
      <w:r>
        <w:rPr>
          <w:rStyle w:val="pramen"/>
        </w:rPr>
        <w:t>odwedeſs</w:t>
      </w:r>
      <w:r>
        <w:rPr>
          <w:rStyle w:val="Text"/>
        </w:rPr>
        <w:t>. A protož podlé přiro</w:t>
      </w:r>
      <w:r>
        <w:rPr>
          <w:rStyle w:val="Text"/>
        </w:rPr>
        <w:t xml:space="preserve">zení činím.“ Ihned tento člověk šel k jednomu múdrému člověku a jemu všecken úmysl pověděl. Kterýž řekl: „Ó téj při skrze slyšení neumím súditi, ale chci, aby had byl uvázán jako dříve, a tepruov súd dám.“ A tak jest učiněno. Tedy dí mudřec: „Had, móž li </w:t>
      </w:r>
      <w:r>
        <w:rPr>
          <w:rStyle w:val="foliace"/>
        </w:rPr>
        <w:t>1</w:t>
      </w:r>
      <w:r>
        <w:rPr>
          <w:rStyle w:val="foliace"/>
        </w:rPr>
        <w:t xml:space="preserve">19v </w:t>
      </w:r>
      <w:r>
        <w:rPr>
          <w:rStyle w:val="Text"/>
        </w:rPr>
        <w:t>ujíti, ujdi. A ty, milý příteli, neroď usilovati potom, aby hada zprostil, neb vždycky činí, což přirození dalo.“</w:t>
      </w:r>
    </w:p>
    <w:p w:rsidR="00B0057E" w:rsidRDefault="009821DA">
      <w:r>
        <w:rPr>
          <w:rStyle w:val="Text"/>
        </w:rPr>
        <w:t xml:space="preserve">Najmilejší! Tento člověk móž řečen býti každý křesťan, kterýž nalezl diábla svázaného proti němu, kterak dlúho přebývá v životě čistoty. </w:t>
      </w:r>
      <w:r>
        <w:rPr>
          <w:rStyle w:val="poznamka"/>
        </w:rPr>
        <w:t>z</w:t>
      </w:r>
      <w:r>
        <w:rPr>
          <w:rStyle w:val="poznamka"/>
        </w:rPr>
        <w:t xml:space="preserve">jevně chybný zápis </w:t>
      </w:r>
      <w:r>
        <w:rPr>
          <w:rStyle w:val="internipoznamka"/>
        </w:rPr>
        <w:t>Oesterley opisuje: 174 s. 573: „Serpens est diabolus, qui per Christi passionem intantum est ligatus, quod nihil  potuit nisi permissive, hoc est inquantum homo, qui est libere voluntatis, eum temptare permittit et ei consentit.“, GestaB</w:t>
      </w:r>
      <w:r>
        <w:rPr>
          <w:rStyle w:val="internipoznamka"/>
        </w:rPr>
        <w:t xml:space="preserve">: „v čistotě živuota“ - OK </w:t>
      </w:r>
      <w:r>
        <w:rPr>
          <w:rStyle w:val="Text"/>
        </w:rPr>
        <w:t xml:space="preserve">Ale diábla zprostil, kterak brzo k hříchu povolil, a v </w:t>
      </w:r>
      <w:r>
        <w:rPr>
          <w:rStyle w:val="Text"/>
        </w:rPr>
        <w:lastRenderedPageBreak/>
        <w:t xml:space="preserve">lóno srdce svého vložil, kterak dlúho v hříše smrtedlném jest. Tento </w:t>
      </w:r>
      <w:r>
        <w:rPr>
          <w:rStyle w:val="emendace"/>
        </w:rPr>
        <w:t xml:space="preserve">Tento </w:t>
      </w:r>
      <w:r>
        <w:rPr>
          <w:rStyle w:val="pramen"/>
        </w:rPr>
        <w:t xml:space="preserve">Tanto </w:t>
      </w:r>
      <w:r>
        <w:rPr>
          <w:rStyle w:val="Text"/>
        </w:rPr>
        <w:t>leže tak, tak těžce duši kúsá. Co jest učiniti? Zajisté jíti k múdrému, totižto k rozumnému s</w:t>
      </w:r>
      <w:r>
        <w:rPr>
          <w:rStyle w:val="Text"/>
        </w:rPr>
        <w:t xml:space="preserve">povědlníku, kterýž dá tobě duchovní radu, že skrze účinky milosrdné diábel opět svázán bude, ani potom skrze hřích rozvázán bude. Nebo ot jeho přirození zlé duši činí. Když tak budeš oddělen, neroď se zase navrátiti. Nebo jakož se čte, hříšný, kterýž </w:t>
      </w:r>
      <w:r>
        <w:rPr>
          <w:rStyle w:val="emendace"/>
        </w:rPr>
        <w:t>který</w:t>
      </w:r>
      <w:r>
        <w:rPr>
          <w:rStyle w:val="emendace"/>
        </w:rPr>
        <w:t xml:space="preserve">ž </w:t>
      </w:r>
      <w:r>
        <w:rPr>
          <w:rStyle w:val="pramen"/>
        </w:rPr>
        <w:t xml:space="preserve">kteyz </w:t>
      </w:r>
      <w:r>
        <w:rPr>
          <w:rStyle w:val="Text"/>
        </w:rPr>
        <w:t xml:space="preserve">se navracuje na cesty své zlé, jakožto pes </w:t>
      </w:r>
      <w:r>
        <w:rPr>
          <w:rStyle w:val="doplnenytext"/>
        </w:rPr>
        <w:t xml:space="preserve">jest, kterýž  </w:t>
      </w:r>
      <w:r>
        <w:rPr>
          <w:rStyle w:val="poznamka"/>
        </w:rPr>
        <w:t xml:space="preserve">doplněno podle rkp. GestaB </w:t>
      </w:r>
      <w:r>
        <w:rPr>
          <w:rStyle w:val="internipoznamka"/>
        </w:rPr>
        <w:t xml:space="preserve">GestaU chybí - OK </w:t>
      </w:r>
      <w:r>
        <w:rPr>
          <w:rStyle w:val="Text"/>
        </w:rPr>
        <w:t xml:space="preserve">navracuje se k ztracení </w:t>
      </w:r>
      <w:r>
        <w:rPr>
          <w:rStyle w:val="internipoznamka"/>
        </w:rPr>
        <w:t xml:space="preserve">Novák: v lat. „ad vomitum suum“ - OK </w:t>
      </w:r>
      <w:r>
        <w:rPr>
          <w:rStyle w:val="Text"/>
        </w:rPr>
        <w:t>svému.</w:t>
      </w:r>
    </w:p>
    <w:p w:rsidR="00B0057E" w:rsidRDefault="00B0057E">
      <w:pPr>
        <w:pStyle w:val="Volnyradek"/>
      </w:pPr>
    </w:p>
    <w:p w:rsidR="00B0057E" w:rsidRDefault="009821DA">
      <w:pPr>
        <w:pStyle w:val="Nadpis"/>
      </w:pPr>
      <w:r>
        <w:rPr>
          <w:rStyle w:val="internipoznamka"/>
        </w:rPr>
        <w:t xml:space="preserve">XCI. </w:t>
      </w:r>
      <w:r>
        <w:rPr>
          <w:rStyle w:val="Text"/>
        </w:rPr>
        <w:t>O vrátném</w:t>
      </w:r>
    </w:p>
    <w:p w:rsidR="00B0057E" w:rsidRDefault="009821DA">
      <w:r>
        <w:rPr>
          <w:rStyle w:val="Text"/>
        </w:rPr>
        <w:t>Někaký pán byl, kterýž měl jednoho vrátného, kterýž pána svého prosil, aby v městě svém, kteréž má, vrátného jej učinil jeden měsíc, tak že od každého hrbovatého, jednookého, prašivého, rukú a uší nemajícého aby jeden haléř měl. Pán jemu povolil a pečet př</w:t>
      </w:r>
      <w:r>
        <w:rPr>
          <w:rStyle w:val="Text"/>
        </w:rPr>
        <w:t xml:space="preserve">iložil. Když úřad přijal, stál v bráně </w:t>
      </w:r>
      <w:r>
        <w:rPr>
          <w:rStyle w:val="foliace"/>
        </w:rPr>
        <w:t xml:space="preserve">120r </w:t>
      </w:r>
      <w:r>
        <w:rPr>
          <w:rStyle w:val="Text"/>
        </w:rPr>
        <w:t>městské, aby viděl jdúcé a jedúcé, aby zisk úřadu svého mohl mieti. Tedy uda se, že jeden hrbovatý dobře okuklený v bránu všel. Vrátný přišel, a když ot něho žádal záplaty páně toho města přikázaním, ale hrbovatý</w:t>
      </w:r>
      <w:r>
        <w:rPr>
          <w:rStyle w:val="Text"/>
        </w:rPr>
        <w:t xml:space="preserve"> dáti jemu nechtěl. Vrátný rukú jeho udeřil a kuklu jemu strhnúti chtěl. Nalezl jeho jednookého. Ihned vrátný dvú haléří požádal ot něho. A on dáti nechtěl, ale utéci chtěl. Tedy vrátný jemu kuklu strhl a on prašivý ostal. Vrátný ot něho tří haléřuov požád</w:t>
      </w:r>
      <w:r>
        <w:rPr>
          <w:rStyle w:val="Text"/>
        </w:rPr>
        <w:t xml:space="preserve">al. Prašivý počal se jemu protiviti a s nahú hlavú stál a také uší neměl. Vrátný čtyř haléřóv požádal. Když se bránil, kuklu a plášť jemu vzel a ten jedné ruky neměl. Pět haléřóv chtěl ot něho mieti. A tak se stalo, kterýž jednoho haléře nechtěl dáti, pět </w:t>
      </w:r>
      <w:r>
        <w:rPr>
          <w:rStyle w:val="Text"/>
        </w:rPr>
        <w:t>bezděky musil dáti.</w:t>
      </w:r>
    </w:p>
    <w:p w:rsidR="00B0057E" w:rsidRDefault="009821DA">
      <w:r>
        <w:rPr>
          <w:rStyle w:val="Text"/>
        </w:rPr>
        <w:t xml:space="preserve">Najmilejší! Pán tento jest Pán náš Ježíš Kristus. Vrátný jest múdrý zpovědlník, jež má státi, totižto kázati u vratech města lidí, v kterémž jest pět oken, skrze kterážto smrt vchodí. Ale skrze tohoto hrbovatého, prašivého </w:t>
      </w:r>
      <w:r>
        <w:rPr>
          <w:rStyle w:val="cizijazyk"/>
        </w:rPr>
        <w:t xml:space="preserve">etc. </w:t>
      </w:r>
      <w:r>
        <w:rPr>
          <w:rStyle w:val="Text"/>
        </w:rPr>
        <w:t>máme roz</w:t>
      </w:r>
      <w:r>
        <w:rPr>
          <w:rStyle w:val="Text"/>
        </w:rPr>
        <w:t xml:space="preserve">uměti člověka plna hříchóv, kterýž v sedm smrtedlných hříchóv jest obalen, jenž za každý dlužen jest, aby chtěl nebo nechtěl, dáti haléře, totižto učiniti pokání, ač žádá obdržeti </w:t>
      </w:r>
      <w:r>
        <w:rPr>
          <w:rStyle w:val="foliace"/>
        </w:rPr>
        <w:t xml:space="preserve">120v </w:t>
      </w:r>
      <w:r>
        <w:rPr>
          <w:rStyle w:val="Text"/>
        </w:rPr>
        <w:t>radost věčnú, do kteréž nás doveď Otec, Syn i Duch svatý. Amen.</w:t>
      </w:r>
    </w:p>
    <w:p w:rsidR="00B0057E" w:rsidRDefault="00B0057E">
      <w:pPr>
        <w:pStyle w:val="Volnyradek"/>
      </w:pPr>
    </w:p>
    <w:p w:rsidR="00B0057E" w:rsidRDefault="009821DA">
      <w:r>
        <w:rPr>
          <w:rStyle w:val="internipoznamka"/>
        </w:rPr>
        <w:t xml:space="preserve">XCII. </w:t>
      </w:r>
      <w:r>
        <w:rPr>
          <w:rStyle w:val="Text"/>
        </w:rPr>
        <w:t>Čte se v Školním položení</w:t>
      </w:r>
      <w:r>
        <w:rPr>
          <w:rStyle w:val="poznamka"/>
        </w:rPr>
        <w:t>J. V. Novák: omyl překladatele, v lat. „in scholastica historia“</w:t>
      </w:r>
      <w:r>
        <w:rPr>
          <w:rStyle w:val="Text"/>
        </w:rPr>
        <w:t>, že v Jeruzalemě byl jest některaký slúp měděný, na jehožto vysokosti bíše obraz Spasitele, maje podolky obyčejuov židovských. A ot nohy slúpa některaký kořen rostíše</w:t>
      </w:r>
      <w:r>
        <w:rPr>
          <w:rStyle w:val="Text"/>
        </w:rPr>
        <w:t>, že vysok se zdvihl tak velmi, že obrazu se dotýkáše. A každý nemoci byl jest lék.</w:t>
      </w:r>
    </w:p>
    <w:p w:rsidR="00B0057E" w:rsidRDefault="009821DA">
      <w:r>
        <w:rPr>
          <w:rStyle w:val="Text"/>
        </w:rPr>
        <w:t xml:space="preserve">Najmilejší! Skrze ten slúp máme znamenati každého věrného člověka podlé tohoto: „Dal sem tě v slúp.“ </w:t>
      </w:r>
      <w:r>
        <w:rPr>
          <w:rStyle w:val="internipoznamka"/>
        </w:rPr>
        <w:t xml:space="preserve">Novák: v lat. „redite columnam in sancta cruce“ - OK </w:t>
      </w:r>
      <w:r>
        <w:rPr>
          <w:rStyle w:val="Text"/>
        </w:rPr>
        <w:t>Obraz tohotu slúpu</w:t>
      </w:r>
      <w:r>
        <w:rPr>
          <w:rStyle w:val="Text"/>
        </w:rPr>
        <w:t xml:space="preserve"> na vysokosti, maje podolky, jest Syn boží vtělený. Podolek jest dolní strana rúcha. Skrze kteréžto znamenává se člověčenství na Kristu, kteréž jest nižší božství. Nebo podlé člověčenství ukřižován byl na svatém kříži. Tento obraz postaven byl vrch strany </w:t>
      </w:r>
      <w:r>
        <w:rPr>
          <w:rStyle w:val="Text"/>
        </w:rPr>
        <w:t>slúpu</w:t>
      </w:r>
      <w:r>
        <w:rPr>
          <w:rStyle w:val="internipoznamka"/>
        </w:rPr>
        <w:t>Novák: v lat. „in superiore parte columnae“ - OK</w:t>
      </w:r>
      <w:r>
        <w:rPr>
          <w:rStyle w:val="Text"/>
        </w:rPr>
        <w:t xml:space="preserve">. A protož Kristovo umučení vždy na paměti máme mieti. Ale noha toho slúpu jest milost lidská. </w:t>
      </w:r>
      <w:r>
        <w:rPr>
          <w:rStyle w:val="Text"/>
        </w:rPr>
        <w:lastRenderedPageBreak/>
        <w:t xml:space="preserve">Skrze kořen, kterýž jest ukrutný, má </w:t>
      </w:r>
      <w:r>
        <w:rPr>
          <w:rStyle w:val="doplnenytext"/>
        </w:rPr>
        <w:t xml:space="preserve">se </w:t>
      </w:r>
      <w:r>
        <w:rPr>
          <w:rStyle w:val="poznamka"/>
        </w:rPr>
        <w:t xml:space="preserve">doplněno podle rkp. GestaB </w:t>
      </w:r>
      <w:r>
        <w:rPr>
          <w:rStyle w:val="internipoznamka"/>
        </w:rPr>
        <w:t xml:space="preserve">GestaU chybí - OK </w:t>
      </w:r>
      <w:r>
        <w:rPr>
          <w:rStyle w:val="Text"/>
        </w:rPr>
        <w:t xml:space="preserve">znamenati zkrúšení </w:t>
      </w:r>
      <w:r>
        <w:rPr>
          <w:rStyle w:val="internipoznamka"/>
        </w:rPr>
        <w:t>vedl</w:t>
      </w:r>
      <w:r>
        <w:rPr>
          <w:rStyle w:val="internipoznamka"/>
        </w:rPr>
        <w:t xml:space="preserve">e stč. vz- je též z-, Geb. Hláskosloví s. 434 - OK </w:t>
      </w:r>
      <w:r>
        <w:rPr>
          <w:rStyle w:val="Text"/>
        </w:rPr>
        <w:t>člověčí nebo bolest. Tehdy kořen z nohy slúpu vyšel, když z horlivé lásky, kterúž má člověk mieti k Bohu, vstane bolest srdec hříšných, a tak se rozmnoží a zroste, že kterak dlúho dotkne se jeho milosrdens</w:t>
      </w:r>
      <w:r>
        <w:rPr>
          <w:rStyle w:val="Text"/>
        </w:rPr>
        <w:t xml:space="preserve">tví, nakloně se. </w:t>
      </w:r>
      <w:r>
        <w:rPr>
          <w:rStyle w:val="poznamka"/>
        </w:rPr>
        <w:t xml:space="preserve">zjevně chybný zápis věty </w:t>
      </w:r>
      <w:r>
        <w:rPr>
          <w:rStyle w:val="internipoznamka"/>
        </w:rPr>
        <w:t>Oesterley 214 s. 624: „(et intantum augmentatur et crescit,) quod quasi deum tangit ad misericordiam eum inclinans, (et contrario morbo peccati dedit medelam et peccatori vitam eternam.)“, GestaB: „kterak dlúho k m</w:t>
      </w:r>
      <w:r>
        <w:rPr>
          <w:rStyle w:val="internipoznamka"/>
        </w:rPr>
        <w:t xml:space="preserve">ilosrdenství nakloně se dotkne se jeho“ - OK </w:t>
      </w:r>
      <w:r>
        <w:rPr>
          <w:rStyle w:val="Text"/>
        </w:rPr>
        <w:t xml:space="preserve">A tak proti všem bolestem hříchu dál dí svatý Řehoř: „Čtyři věci sú, kteréžto člověku zkrúšení činí: </w:t>
      </w:r>
      <w:r>
        <w:rPr>
          <w:rStyle w:val="foliace"/>
        </w:rPr>
        <w:t xml:space="preserve">121r </w:t>
      </w:r>
      <w:r>
        <w:rPr>
          <w:rStyle w:val="Text"/>
        </w:rPr>
        <w:t>Prvé, své zlé zpomínaje mysli, kde jest byl. Druhé, súd boží znamenaje, kde bude. Třetí, s dobrým svrchní</w:t>
      </w:r>
      <w:r>
        <w:rPr>
          <w:rStyle w:val="Text"/>
        </w:rPr>
        <w:t xml:space="preserve">ho života zdychaje, pláče </w:t>
      </w:r>
      <w:r>
        <w:rPr>
          <w:rStyle w:val="internipoznamka"/>
        </w:rPr>
        <w:t xml:space="preserve">part. -nt - OK </w:t>
      </w:r>
      <w:r>
        <w:rPr>
          <w:rStyle w:val="Text"/>
        </w:rPr>
        <w:t>a patře, kde není. Čtvrté, z zlým budúcého života slyše, znamenaje, kde již jest.“ Kdyby člověk srozuměl přirození, zkrúšení by nalezl.</w:t>
      </w:r>
    </w:p>
    <w:p w:rsidR="00B0057E" w:rsidRDefault="00B0057E">
      <w:pPr>
        <w:pStyle w:val="Volnyradek"/>
      </w:pPr>
    </w:p>
    <w:p w:rsidR="00B0057E" w:rsidRDefault="009821DA">
      <w:pPr>
        <w:pStyle w:val="Nadpis"/>
      </w:pPr>
      <w:r>
        <w:rPr>
          <w:rStyle w:val="internipoznamka"/>
        </w:rPr>
        <w:t xml:space="preserve">XCIII. </w:t>
      </w:r>
      <w:r>
        <w:rPr>
          <w:rStyle w:val="Text"/>
        </w:rPr>
        <w:t>Výpis člověka</w:t>
      </w:r>
    </w:p>
    <w:p w:rsidR="00B0057E" w:rsidRDefault="009821DA">
      <w:r>
        <w:rPr>
          <w:rStyle w:val="Text"/>
        </w:rPr>
        <w:t>Hubený člověk si, hleď počátku svého, prostředku a skonán</w:t>
      </w:r>
      <w:r>
        <w:rPr>
          <w:rStyle w:val="Text"/>
        </w:rPr>
        <w:t xml:space="preserve">í. A tak nalezneš, že pln si zlostí a bídy a psoty, jakož dí Job: „Člověk narodiv se z ženy“ </w:t>
      </w:r>
      <w:r>
        <w:rPr>
          <w:rStyle w:val="cizijazyk"/>
        </w:rPr>
        <w:t xml:space="preserve">etc. </w:t>
      </w:r>
      <w:r>
        <w:rPr>
          <w:rStyle w:val="Text"/>
        </w:rPr>
        <w:t>Ač hledíš počátku, uzříš se chuda a nedostatečna; když prostředního, nalezneš se bídného a smutného neb truchlého; a když konec, v zemi tě přijatého. A protož</w:t>
      </w:r>
      <w:r>
        <w:rPr>
          <w:rStyle w:val="Text"/>
        </w:rPr>
        <w:t xml:space="preserve"> se čte, že některaký král hledal všech otázek. A jednomu mistrovi prvá otázka byla: „Co jest člověk?“ Druhá otázka byla: „Komu podoben jest člověk?“ Třetí, kde jest člověk?“ Čtvrtá: „S kterými tovařiši jest člověk?“</w:t>
      </w:r>
    </w:p>
    <w:p w:rsidR="00B0057E" w:rsidRDefault="009821DA">
      <w:r>
        <w:rPr>
          <w:rStyle w:val="Text"/>
        </w:rPr>
        <w:t>Tedy odpovědě mistr ku první otázce, to</w:t>
      </w:r>
      <w:r>
        <w:rPr>
          <w:rStyle w:val="Text"/>
        </w:rPr>
        <w:t xml:space="preserve">tižto co jest člověk: „Rukotržný smrti, hospodář miesta, počestně </w:t>
      </w:r>
      <w:r>
        <w:rPr>
          <w:rStyle w:val="internipoznamka"/>
        </w:rPr>
        <w:t xml:space="preserve">v rkp. „poczieſtny“, s přepisem „nie“; GestaB: pocestný jda, Oesterley 36 s. 335: viator transiens; navíc je koncovka korigována - OK </w:t>
      </w:r>
      <w:r>
        <w:rPr>
          <w:rStyle w:val="Text"/>
        </w:rPr>
        <w:t>jda.“ Rukotržný smrti řečeno jest, nebo smrti ujíti nemó</w:t>
      </w:r>
      <w:r>
        <w:rPr>
          <w:rStyle w:val="Text"/>
        </w:rPr>
        <w:t xml:space="preserve">ž, nebo smrt všecko úsilé jeho i dni popadá. A podlé toho, jakž jest zaslúžil, bude mieti odplatu nebo pokuty. Také člověk hospodář jest miesta, nebo brzo k zapomenutí dán bude. Opět </w:t>
      </w:r>
      <w:r>
        <w:rPr>
          <w:rStyle w:val="foliace"/>
        </w:rPr>
        <w:t xml:space="preserve">121v </w:t>
      </w:r>
      <w:r>
        <w:rPr>
          <w:rStyle w:val="Text"/>
        </w:rPr>
        <w:t xml:space="preserve">počestný </w:t>
      </w:r>
      <w:r>
        <w:rPr>
          <w:rStyle w:val="internipoznamka"/>
        </w:rPr>
        <w:t>v rkp. „Poczieſtny“; GestaB: „pocestný jda“, Oesterley 36 s</w:t>
      </w:r>
      <w:r>
        <w:rPr>
          <w:rStyle w:val="internipoznamka"/>
        </w:rPr>
        <w:t xml:space="preserve">. 335: „viator transiens“ - OK </w:t>
      </w:r>
      <w:r>
        <w:rPr>
          <w:rStyle w:val="Text"/>
        </w:rPr>
        <w:t>jda, nebo spě nebo bdě, neb jeda nebo co čině jiného, vždycky k smrti táhne. A protož máme opatřiti okrmy, skrze cestu z účinkóv milosrdných.</w:t>
      </w:r>
    </w:p>
    <w:p w:rsidR="00B0057E" w:rsidRDefault="009821DA">
      <w:r>
        <w:rPr>
          <w:rStyle w:val="Text"/>
        </w:rPr>
        <w:t xml:space="preserve">Druhá otázka jeho jest: „K komu podoben jest člověk?“ Odpovie mistr: „Ledu, kterýž </w:t>
      </w:r>
      <w:r>
        <w:rPr>
          <w:rStyle w:val="Text"/>
        </w:rPr>
        <w:t>skrze horko brzo rozpustí se. Také člověk, z země a z živlóv stvořený, skrze horkost nemoci brzo se rozpustí a porušen bude.“</w:t>
      </w:r>
    </w:p>
    <w:p w:rsidR="00B0057E" w:rsidRDefault="009821DA">
      <w:r>
        <w:rPr>
          <w:rStyle w:val="Text"/>
        </w:rPr>
        <w:t xml:space="preserve">Třetí otázaní: „Kde jest člověk?“ </w:t>
      </w:r>
      <w:r>
        <w:rPr>
          <w:rStyle w:val="doplnenytext"/>
        </w:rPr>
        <w:t xml:space="preserve">... </w:t>
      </w:r>
      <w:r>
        <w:rPr>
          <w:rStyle w:val="poznamka"/>
        </w:rPr>
        <w:t xml:space="preserve">chybějící text </w:t>
      </w:r>
      <w:r>
        <w:rPr>
          <w:rStyle w:val="Text"/>
        </w:rPr>
        <w:t>Odpoví mistr: „</w:t>
      </w:r>
      <w:r>
        <w:rPr>
          <w:rStyle w:val="doplnenytext"/>
        </w:rPr>
        <w:t xml:space="preserve">S </w:t>
      </w:r>
      <w:r>
        <w:rPr>
          <w:rStyle w:val="Text"/>
        </w:rPr>
        <w:t>sedmi tovařiši, kteříž jeho ustavičně hněvají, totižto hlad,</w:t>
      </w:r>
      <w:r>
        <w:rPr>
          <w:rStyle w:val="Text"/>
        </w:rPr>
        <w:t xml:space="preserve"> žíznivost, horko, zima, pečlivost, nemoc a smrt.“ A protož tvá duše proti diáblu, proti světu a proti tělu, kteráž pokušení sú rozličná; a protož k rozličným věcem připraviti se má duše, aby jim odolala. </w:t>
      </w:r>
      <w:r>
        <w:rPr>
          <w:rStyle w:val="internipoznamka"/>
        </w:rPr>
        <w:t xml:space="preserve">tak i Oesterley - OK </w:t>
      </w:r>
      <w:r>
        <w:rPr>
          <w:rStyle w:val="Text"/>
        </w:rPr>
        <w:t>Tělo nás pokúší skrze smilstvo</w:t>
      </w:r>
      <w:r>
        <w:rPr>
          <w:rStyle w:val="Text"/>
        </w:rPr>
        <w:t xml:space="preserve"> vóle </w:t>
      </w:r>
      <w:r>
        <w:rPr>
          <w:rStyle w:val="poznamka"/>
        </w:rPr>
        <w:t xml:space="preserve">zjevně chybný zápis  </w:t>
      </w:r>
      <w:r>
        <w:rPr>
          <w:rStyle w:val="internipoznamka"/>
        </w:rPr>
        <w:t>GestaB: vuoli smilstva. Oesterley 36 s. 335: per luxuriam et voluptatem - OK</w:t>
      </w:r>
      <w:r>
        <w:rPr>
          <w:rStyle w:val="Text"/>
        </w:rPr>
        <w:t xml:space="preserve">, svět skrze zboží marnosti, diábel skrze pejchu mrzkosti. A protož když tebe tělo pokúší, tento přilož </w:t>
      </w:r>
      <w:r>
        <w:rPr>
          <w:rStyle w:val="Text"/>
        </w:rPr>
        <w:lastRenderedPageBreak/>
        <w:t xml:space="preserve">lék: Měj na paměti, že tělo, kteréž tě zbuzuje k </w:t>
      </w:r>
      <w:r>
        <w:rPr>
          <w:rStyle w:val="Text"/>
        </w:rPr>
        <w:t>hříchu, obrátí se v popel dne i času nevědomého, a duše tvá pro jeho opuštění v muku věčnú vržena bude. A protož se píše v knihách Múdrosti: „Uhašeno jest spěšně srdce naše.“ A zajisté ižádný bude mieti pamět účinkóv našich ani skutkóv. Druhé, ač svět pokú</w:t>
      </w:r>
      <w:r>
        <w:rPr>
          <w:rStyle w:val="Text"/>
        </w:rPr>
        <w:t xml:space="preserve">ší nás skrze marnost, přilož tento lék: Znamenaj pilně </w:t>
      </w:r>
      <w:r>
        <w:rPr>
          <w:rStyle w:val="foliace"/>
        </w:rPr>
        <w:t xml:space="preserve">122r </w:t>
      </w:r>
      <w:r>
        <w:rPr>
          <w:rStyle w:val="Text"/>
        </w:rPr>
        <w:t>nevděčenství a faleš náš. Tak nevděčen jest svět, aby všém životem jemu slúžil, a nic s sebú že neponeseš, jedno hřích. Třetí, když diábel tebe pokúší, tento přilož lék: Měj na paměti jeho umučení</w:t>
      </w:r>
      <w:r>
        <w:rPr>
          <w:rStyle w:val="Text"/>
        </w:rPr>
        <w:t xml:space="preserve">, skrze kteréžto hrdý </w:t>
      </w:r>
      <w:r>
        <w:rPr>
          <w:rStyle w:val="doplnenytext"/>
        </w:rPr>
        <w:t xml:space="preserve">diábel </w:t>
      </w:r>
      <w:r>
        <w:rPr>
          <w:rStyle w:val="poznamka"/>
        </w:rPr>
        <w:t xml:space="preserve">doplněno podle rkp. GestaB </w:t>
      </w:r>
      <w:r>
        <w:rPr>
          <w:rStyle w:val="internipoznamka"/>
        </w:rPr>
        <w:t xml:space="preserve">GestaU chybí - OK </w:t>
      </w:r>
      <w:r>
        <w:rPr>
          <w:rStyle w:val="Text"/>
        </w:rPr>
        <w:t xml:space="preserve">upadl jest, a budeš mieti moc, jakož dí Apoštol: „Oblecte se v uodění boží.“ Také praví Solinus o divích světa: Když Alexander měl někaký kóň, kteréhož bíše taký obyčej, že když byl </w:t>
      </w:r>
      <w:r>
        <w:rPr>
          <w:rStyle w:val="Text"/>
        </w:rPr>
        <w:t>oděn a připraven k boji, jakož koni připraveni bývají k boji, tedy ižádnému nedal na se vsésti, jedno Alexandrovi. Pakli naň kdy vsedl kto jiný, ihned jej dolóv svrhl. Týž kuoň, když nebyl oděn nebo přikryt, tedy rynéřóm otpustil na se vsésti. Takéž člověk</w:t>
      </w:r>
      <w:r>
        <w:rPr>
          <w:rStyle w:val="Text"/>
        </w:rPr>
        <w:t xml:space="preserve"> oděním, božím umučením, nižádného nevezme v srdce své, jediné císaře, totižto Boha.</w:t>
      </w:r>
    </w:p>
    <w:p w:rsidR="00B0057E" w:rsidRDefault="009821DA">
      <w:r>
        <w:rPr>
          <w:rStyle w:val="Text"/>
        </w:rPr>
        <w:t xml:space="preserve">Když které pokušení na srdce </w:t>
      </w:r>
      <w:r>
        <w:rPr>
          <w:rStyle w:val="emendace"/>
        </w:rPr>
        <w:t xml:space="preserve">srdce </w:t>
      </w:r>
      <w:r>
        <w:rPr>
          <w:rStyle w:val="pramen"/>
        </w:rPr>
        <w:t xml:space="preserve">ſrdcz </w:t>
      </w:r>
      <w:r>
        <w:rPr>
          <w:rStyle w:val="Text"/>
        </w:rPr>
        <w:t>jeho diábelské vsésti chce, ihned má moc uměním božím svrci je. A když nemá člověk tohoto odění, ihned přihotován jest ke všemu zl</w:t>
      </w:r>
      <w:r>
        <w:rPr>
          <w:rStyle w:val="Text"/>
        </w:rPr>
        <w:t>ému myšlení a pokušení k vzetí.</w:t>
      </w:r>
    </w:p>
    <w:p w:rsidR="00B0057E" w:rsidRDefault="00B0057E">
      <w:pPr>
        <w:pStyle w:val="Volnyradek"/>
      </w:pPr>
    </w:p>
    <w:p w:rsidR="00B0057E" w:rsidRDefault="009821DA">
      <w:r>
        <w:rPr>
          <w:rStyle w:val="internipoznamka"/>
        </w:rPr>
        <w:t xml:space="preserve">XCIV. </w:t>
      </w:r>
      <w:r>
        <w:rPr>
          <w:rStyle w:val="Text"/>
        </w:rPr>
        <w:t xml:space="preserve">Praví Plinius, že orlice na vysokosti se hnízdí, jejímž dětem hrozí had. Kterýž vida, že se nemóž k dětem jejím přiblížiti pro vysokost, tedy u povětří jedu napustí, a by je zmořil. Ale orlice, to vidúci, </w:t>
      </w:r>
      <w:r>
        <w:rPr>
          <w:rStyle w:val="foliace"/>
        </w:rPr>
        <w:t xml:space="preserve">122v </w:t>
      </w:r>
      <w:r>
        <w:rPr>
          <w:rStyle w:val="Text"/>
        </w:rPr>
        <w:t>přinese</w:t>
      </w:r>
      <w:r>
        <w:rPr>
          <w:rStyle w:val="Text"/>
        </w:rPr>
        <w:t xml:space="preserve"> kámen, ješto slove achates, a vloží v hnízdo a tento kámen mocí svú otžene povětří a vítr napuštěný jedu hada toho, aby se k dětem nepřiblížil. A tak uzdraveny </w:t>
      </w:r>
      <w:r>
        <w:rPr>
          <w:rStyle w:val="emendace"/>
        </w:rPr>
        <w:t xml:space="preserve">uzdraveny </w:t>
      </w:r>
      <w:r>
        <w:rPr>
          <w:rStyle w:val="pramen"/>
        </w:rPr>
        <w:t xml:space="preserve">vzdrawni </w:t>
      </w:r>
      <w:r>
        <w:rPr>
          <w:rStyle w:val="Text"/>
        </w:rPr>
        <w:t>sú děti, aby nebyly ztráveny.</w:t>
      </w:r>
    </w:p>
    <w:p w:rsidR="00B0057E" w:rsidRDefault="009821DA">
      <w:r>
        <w:rPr>
          <w:rStyle w:val="Text"/>
        </w:rPr>
        <w:t xml:space="preserve">Najmilejší! Skrz orlici, kteráž vysoko a jest </w:t>
      </w:r>
      <w:r>
        <w:rPr>
          <w:rStyle w:val="Text"/>
        </w:rPr>
        <w:t>ostrého zraku, člověka znamenává, kteréhožto život a žádost má ot zemských věcí zdvihnúti. A protož dí Apoštol: „Naše obcování v nebesích jest.“ V tom obcování tej výsosti máme znamenati děti, totižto skutky naše dobré položiti. Ale had starý, totižto diáb</w:t>
      </w:r>
      <w:r>
        <w:rPr>
          <w:rStyle w:val="Text"/>
        </w:rPr>
        <w:t>el, myslí je zbíti skrze dopuštění některakého smrtedlného hříchu. Ale on snad bezpečně položení svého nemóž naplniti. Tedy jde diábel a pokúší se, chtě je zbíti jedem pýchy tedy, když chválu světskú jim omlúvá, kteráž často přichází mužóm dobrým, že pro ž</w:t>
      </w:r>
      <w:r>
        <w:rPr>
          <w:rStyle w:val="Text"/>
        </w:rPr>
        <w:t>ádost chvály dobré skutky činí, a umírají jakožto děti k zaslúžení. A protož vezměme opuku, totižto Krista, a položme ji mezi skutky naše a jedem marné chvály, totižto abychom poslali skutky dobré k Bohu, a bude nám odplata veliká.</w:t>
      </w:r>
    </w:p>
    <w:p w:rsidR="00B0057E" w:rsidRDefault="00B0057E">
      <w:pPr>
        <w:pStyle w:val="Volnyradek"/>
      </w:pPr>
    </w:p>
    <w:p w:rsidR="00B0057E" w:rsidRDefault="009821DA">
      <w:r>
        <w:rPr>
          <w:rStyle w:val="internipoznamka"/>
        </w:rPr>
        <w:t xml:space="preserve">XCV. </w:t>
      </w:r>
      <w:r>
        <w:rPr>
          <w:rStyle w:val="Text"/>
        </w:rPr>
        <w:t>Čte se v Kronikách</w:t>
      </w:r>
      <w:r>
        <w:rPr>
          <w:rStyle w:val="Text"/>
        </w:rPr>
        <w:t xml:space="preserve"> římských, že mezi dvěma bratroma byl tak veliký svár, že jednak jeden všecky země zkazil. </w:t>
      </w:r>
      <w:r>
        <w:rPr>
          <w:rStyle w:val="foliace"/>
        </w:rPr>
        <w:t xml:space="preserve">123r </w:t>
      </w:r>
      <w:r>
        <w:rPr>
          <w:rStyle w:val="Text"/>
        </w:rPr>
        <w:t xml:space="preserve">Uslyšev to Julius císař, těžce bojoval proti bratru a utrhači a on uražení císařovo uslyšev, přišel k bratru svému, kterémužto mnoho zlého učinil bíše, prose milosrdenství ot něho, najprvé aby mezi ním a mezi císařem </w:t>
      </w:r>
      <w:r>
        <w:rPr>
          <w:rStyle w:val="emendace"/>
        </w:rPr>
        <w:t xml:space="preserve">císařem </w:t>
      </w:r>
      <w:r>
        <w:rPr>
          <w:rStyle w:val="pramen"/>
        </w:rPr>
        <w:t xml:space="preserve">czyſarzem aby </w:t>
      </w:r>
      <w:r>
        <w:rPr>
          <w:rStyle w:val="Text"/>
        </w:rPr>
        <w:t>pokoj učinil. Oko</w:t>
      </w:r>
      <w:r>
        <w:rPr>
          <w:rStyle w:val="Text"/>
        </w:rPr>
        <w:t xml:space="preserve">lo stojíce, řekli sú: „Nezaslúžil toho, ale utrpení.“ Kterýmž bratr odpověděl: „Nemá milováno býti kníže, kteréž u boji pokorné jest jakžto beránek, ale v nepokoji ukrutné jako lev. Ač bratr proti mně nezaslúžil, a </w:t>
      </w:r>
      <w:r>
        <w:rPr>
          <w:rStyle w:val="Text"/>
        </w:rPr>
        <w:lastRenderedPageBreak/>
        <w:t>však jeho smieřím, budu li moci. Nebo pro</w:t>
      </w:r>
      <w:r>
        <w:rPr>
          <w:rStyle w:val="Text"/>
        </w:rPr>
        <w:t>tivenství, kteréž mi jest učinil, dosti jest pomštěno nad ním.“ A tak císaře i sám se, bratra smieřil a pokoj jemu navrátil.</w:t>
      </w:r>
      <w:r>
        <w:rPr>
          <w:rStyle w:val="internipoznamka"/>
        </w:rPr>
        <w:t xml:space="preserve">Oesterley jinak:  39 s. 339: „Et sic inter imperatorem offensum et fratrem suum pacem reformavit.“, GestaB: „A tak ciesaři i sám se </w:t>
      </w:r>
      <w:r>
        <w:rPr>
          <w:rStyle w:val="internipoznamka"/>
        </w:rPr>
        <w:t>a bratra smieřil“ - OK</w:t>
      </w:r>
    </w:p>
    <w:p w:rsidR="00B0057E" w:rsidRDefault="009821DA">
      <w:r>
        <w:rPr>
          <w:rStyle w:val="Text"/>
        </w:rPr>
        <w:t xml:space="preserve">Najmilejší! Tato dva bratry jsta Syn boží a člověk, mezi kterými stává se často nesnáz veliká. Nebo kdy člověk dopustí se smrtedlného hříchu, tedy protiví se Synu božímu, bratru svému, nebo kdy člověk činí to, proč jest Kristus smrt </w:t>
      </w:r>
      <w:r>
        <w:rPr>
          <w:rStyle w:val="Text"/>
        </w:rPr>
        <w:t xml:space="preserve">přijal, což v něm jest nebo na něm, k smrti Syna božího dává. A tedy uražen bývá najvyšší císař, Otec nebeský. A protož přistupme k bratru našemu, totižto k Kristovi, a prosme milosrdenství ot něho zkrúšeným srdcem a on to </w:t>
      </w:r>
      <w:r>
        <w:rPr>
          <w:rStyle w:val="doplnenytext"/>
        </w:rPr>
        <w:t xml:space="preserve">s </w:t>
      </w:r>
      <w:r>
        <w:rPr>
          <w:rStyle w:val="poznamka"/>
        </w:rPr>
        <w:t xml:space="preserve">doplněno podle rkp. GestaB </w:t>
      </w:r>
      <w:r>
        <w:rPr>
          <w:rStyle w:val="internipoznamka"/>
        </w:rPr>
        <w:t>Gest</w:t>
      </w:r>
      <w:r>
        <w:rPr>
          <w:rStyle w:val="internipoznamka"/>
        </w:rPr>
        <w:t xml:space="preserve">aU chybí - OK </w:t>
      </w:r>
      <w:r>
        <w:rPr>
          <w:rStyle w:val="Text"/>
        </w:rPr>
        <w:t xml:space="preserve">žádostí učinění přijme a nám naši vinu odpustí a pokoj mezi </w:t>
      </w:r>
      <w:r>
        <w:rPr>
          <w:rStyle w:val="foliace"/>
        </w:rPr>
        <w:t xml:space="preserve">123v </w:t>
      </w:r>
      <w:r>
        <w:rPr>
          <w:rStyle w:val="Text"/>
        </w:rPr>
        <w:t xml:space="preserve">námi učiní a s Otcem nebeským milostivě smieří. A protož bojíš li ty se jeho spravedlnosti, utec se </w:t>
      </w:r>
      <w:r>
        <w:rPr>
          <w:rStyle w:val="doplnenytext"/>
        </w:rPr>
        <w:t xml:space="preserve">k </w:t>
      </w:r>
      <w:r>
        <w:rPr>
          <w:rStyle w:val="poznamka"/>
        </w:rPr>
        <w:t xml:space="preserve">doplněno podle rkp. GestaB, GestaU </w:t>
      </w:r>
      <w:r>
        <w:rPr>
          <w:rStyle w:val="Text"/>
        </w:rPr>
        <w:t>jeho milosrdenství, kteréž věčí jest než</w:t>
      </w:r>
      <w:r>
        <w:rPr>
          <w:rStyle w:val="Text"/>
        </w:rPr>
        <w:t>li naši hříchové. A protož David dí: „Smilování jeho nade všecky skutky jeho.“ A týž: „Milosrdenství boží na věky budu chváliti.“</w:t>
      </w:r>
    </w:p>
    <w:p w:rsidR="00B0057E" w:rsidRDefault="00B0057E">
      <w:pPr>
        <w:pStyle w:val="Volnyradek"/>
      </w:pPr>
    </w:p>
    <w:p w:rsidR="00B0057E" w:rsidRDefault="009821DA">
      <w:r>
        <w:rPr>
          <w:rStyle w:val="internipoznamka"/>
        </w:rPr>
        <w:t xml:space="preserve">XCVI. </w:t>
      </w:r>
      <w:r>
        <w:rPr>
          <w:rStyle w:val="Text"/>
        </w:rPr>
        <w:t xml:space="preserve">Cozdras </w:t>
      </w:r>
      <w:r>
        <w:rPr>
          <w:rStyle w:val="internipoznamka"/>
        </w:rPr>
        <w:t xml:space="preserve">Resurectionis Christi* </w:t>
      </w:r>
      <w:r>
        <w:rPr>
          <w:rStyle w:val="Text"/>
        </w:rPr>
        <w:t>císař bojovný proti nepřátelóm svým na boj přišel. Radí se s Apolonem tak řečeným; které</w:t>
      </w:r>
      <w:r>
        <w:rPr>
          <w:rStyle w:val="Text"/>
        </w:rPr>
        <w:t xml:space="preserve">muž odpovědieno jest, že jinak nepřemóže nepřítel svých, jedno leč by on prvé ot meče nepřátelského sšel. Nepřítelé to uslyševše, řekli sú, aby ižádný z nich uražen byl jediné tělo krále Kozdrasa. </w:t>
      </w:r>
      <w:r>
        <w:rPr>
          <w:rStyle w:val="poznamka"/>
        </w:rPr>
        <w:t xml:space="preserve">zjevně chybný zápis </w:t>
      </w:r>
      <w:r>
        <w:rPr>
          <w:rStyle w:val="internipoznamka"/>
        </w:rPr>
        <w:t>Oesterley srozumitelný 40 s. 340: “Dore</w:t>
      </w:r>
      <w:r>
        <w:rPr>
          <w:rStyle w:val="internipoznamka"/>
        </w:rPr>
        <w:t xml:space="preserve">nses hoc audito dixerunt, ne quis lederet corpus regis Cosdri“, GestaB emendují: „ Nepřietelé tu uslyševše řekli jsú, aby ižádný z nich &lt;neurazil tělo krále Cozdrase&gt;“; Novák: v lat: „ne aliquis laederet corpus regis Cosdrae“ - OK </w:t>
      </w:r>
      <w:r>
        <w:rPr>
          <w:rStyle w:val="Text"/>
        </w:rPr>
        <w:t>Když tomu Kozdras srozumě</w:t>
      </w:r>
      <w:r>
        <w:rPr>
          <w:rStyle w:val="Text"/>
        </w:rPr>
        <w:t>l, proměniv královský oděv, vzal odění a zástup přemohl. Uzřev to jeden z rytířóv, jeho kopím proklál až do srdce. A tak skrze svú smrt lid svój z rukú nepřátelskú zprostil.</w:t>
      </w:r>
    </w:p>
    <w:p w:rsidR="00B0057E" w:rsidRDefault="009821DA">
      <w:r>
        <w:rPr>
          <w:rStyle w:val="Text"/>
        </w:rPr>
        <w:t>Najmilejší! Takéž náš milý Kristus, jenž poradiv se z Bohem Otcem, přišel, chtě bo</w:t>
      </w:r>
      <w:r>
        <w:rPr>
          <w:rStyle w:val="Text"/>
        </w:rPr>
        <w:t>jovati proti diáblu. Zvěděv, že by poznán byl, proměnil oděv svój, přirození člověčí přijal. Než když by ho byli Židé poznali, nikdy by jeho neukřižovali. A protož když jest den nastával k boji, jeden z rytířóv stoje podlé kříže, kopím jej až do srdce prok</w:t>
      </w:r>
      <w:r>
        <w:rPr>
          <w:rStyle w:val="Text"/>
        </w:rPr>
        <w:t xml:space="preserve">lál. Tak skrze smrt svú všecko pokolení </w:t>
      </w:r>
      <w:r>
        <w:rPr>
          <w:rStyle w:val="foliace"/>
        </w:rPr>
        <w:t xml:space="preserve">124r </w:t>
      </w:r>
      <w:r>
        <w:rPr>
          <w:rStyle w:val="Text"/>
        </w:rPr>
        <w:t>lidské od smrti věčné vykúpil.</w:t>
      </w:r>
    </w:p>
    <w:p w:rsidR="00B0057E" w:rsidRDefault="00B0057E">
      <w:pPr>
        <w:pStyle w:val="Volnyradek"/>
      </w:pPr>
    </w:p>
    <w:p w:rsidR="00B0057E" w:rsidRDefault="009821DA">
      <w:r>
        <w:rPr>
          <w:rStyle w:val="internipoznamka"/>
        </w:rPr>
        <w:t xml:space="preserve">XCVII. </w:t>
      </w:r>
      <w:r>
        <w:rPr>
          <w:rStyle w:val="Text"/>
        </w:rPr>
        <w:t>Bíše některaký člověk, kterýž mějíše jíti z jednoho království do druhého. Přišel k jednomu mostu, přes kterýžto jíti měl. Ale před sebú uzřel jest s pravé strany lva ukrut</w:t>
      </w:r>
      <w:r>
        <w:rPr>
          <w:rStyle w:val="Text"/>
        </w:rPr>
        <w:t xml:space="preserve">ného, uzřel z druhé strany levé draka a moře. Když jest tuto věc troji uzřel, nesměl dále jíti, i chtěl se domóv vrátiti. Aj, anjel boží stáše proti němu na cestě, maje meč a korunu v rukú svú, i řekl: „Zhrzej, odolaj, </w:t>
      </w:r>
      <w:r>
        <w:rPr>
          <w:rStyle w:val="doplnenytext"/>
        </w:rPr>
        <w:t xml:space="preserve">… </w:t>
      </w:r>
      <w:r>
        <w:rPr>
          <w:rStyle w:val="poznamka"/>
        </w:rPr>
        <w:t xml:space="preserve">chybějící text </w:t>
      </w:r>
      <w:r>
        <w:rPr>
          <w:rStyle w:val="internipoznamka"/>
        </w:rPr>
        <w:t>nemá ani GestaB, Ges</w:t>
      </w:r>
      <w:r>
        <w:rPr>
          <w:rStyle w:val="internipoznamka"/>
        </w:rPr>
        <w:t xml:space="preserve">taU - OK </w:t>
      </w:r>
      <w:r>
        <w:rPr>
          <w:rStyle w:val="Text"/>
        </w:rPr>
        <w:t xml:space="preserve">otplatu tobě dám bez pochybení. Štěstí moře, hněv zvěři, lest hadova hubenie činie.“ </w:t>
      </w:r>
      <w:r>
        <w:rPr>
          <w:rStyle w:val="internipoznamka"/>
        </w:rPr>
        <w:t xml:space="preserve">Dick  93 „Sperne, resiste, tere! Sertum dabo, siue ferire. Sors maris, ira fere, dolus anguis sag[i]unt miserere“ - OK </w:t>
      </w:r>
      <w:r>
        <w:rPr>
          <w:rStyle w:val="Text"/>
        </w:rPr>
        <w:t xml:space="preserve">Ihned, když jest člověk anjela </w:t>
      </w:r>
      <w:r>
        <w:rPr>
          <w:rStyle w:val="Text"/>
        </w:rPr>
        <w:lastRenderedPageBreak/>
        <w:t>viděl a tyto</w:t>
      </w:r>
      <w:r>
        <w:rPr>
          <w:rStyle w:val="Text"/>
        </w:rPr>
        <w:t xml:space="preserve"> všecky věci </w:t>
      </w:r>
      <w:r>
        <w:rPr>
          <w:rStyle w:val="doplnenytext"/>
        </w:rPr>
        <w:t>uslyšel</w:t>
      </w:r>
      <w:r>
        <w:rPr>
          <w:rStyle w:val="poznamka"/>
        </w:rPr>
        <w:t>doplněno podle rkp. GestaU</w:t>
      </w:r>
      <w:r>
        <w:rPr>
          <w:rStyle w:val="internipoznamka"/>
        </w:rPr>
        <w:t>GestaB „učinil“, Oesterley 191 s. 597: „audisset“ - OK</w:t>
      </w:r>
      <w:r>
        <w:rPr>
          <w:rStyle w:val="Text"/>
        </w:rPr>
        <w:t>, nebezpečnosti utekl. Nebo jest lva a diábla zabil a korunu ot anjela obdržal.</w:t>
      </w:r>
    </w:p>
    <w:p w:rsidR="00B0057E" w:rsidRDefault="009821DA">
      <w:r>
        <w:rPr>
          <w:rStyle w:val="Text"/>
        </w:rPr>
        <w:t xml:space="preserve">Najmilejší! Skrze tohoto člověka máme znamenati každého z nás, kterýž má na </w:t>
      </w:r>
      <w:r>
        <w:rPr>
          <w:rStyle w:val="Text"/>
        </w:rPr>
        <w:t>každý den jíti k nebeské krajině přes most. Most jest tento život, kterýž jest velmi křehký. Ale bez pochybení lev jest diábel. Drak, totižto tělo, moře, totižto svět, nám překážejí, což mohú.  Ale slyšte, nechcete li proti těmto bojovati, Buoh drží meč, t</w:t>
      </w:r>
      <w:r>
        <w:rPr>
          <w:rStyle w:val="Text"/>
        </w:rPr>
        <w:t>otižto moc svú, těť zabije věčně</w:t>
      </w:r>
      <w:r>
        <w:rPr>
          <w:rStyle w:val="internipoznamka"/>
        </w:rPr>
        <w:t>v rkp. „wieczne“ - OK</w:t>
      </w:r>
      <w:r>
        <w:rPr>
          <w:rStyle w:val="Text"/>
        </w:rPr>
        <w:t xml:space="preserve">. Ale budeš li dobře bojovati, korunu života věčného obdržíš. Věděti máš, kterak máš </w:t>
      </w:r>
      <w:r>
        <w:rPr>
          <w:rStyle w:val="foliace"/>
        </w:rPr>
        <w:t xml:space="preserve">124v </w:t>
      </w:r>
      <w:r>
        <w:rPr>
          <w:rStyle w:val="Text"/>
        </w:rPr>
        <w:t xml:space="preserve">bojovati. Zajisté viz, kterak jest anjel řekl: „zhrzej“, totižto svět, „odolaj“ diáblu, „ukroť“ tělo, „odplatu“, </w:t>
      </w:r>
      <w:r>
        <w:rPr>
          <w:rStyle w:val="Text"/>
        </w:rPr>
        <w:t>totižto korunu, dáť tobě Pán Buoh, ač to naplníš. K kteréžto koruně dopomáhaj nám Buoh.</w:t>
      </w:r>
    </w:p>
    <w:p w:rsidR="00B0057E" w:rsidRDefault="00B0057E">
      <w:pPr>
        <w:pStyle w:val="Volnyradek"/>
      </w:pPr>
    </w:p>
    <w:p w:rsidR="00B0057E" w:rsidRDefault="009821DA">
      <w:r>
        <w:rPr>
          <w:rStyle w:val="internipoznamka"/>
        </w:rPr>
        <w:t xml:space="preserve">XCVIII. </w:t>
      </w:r>
      <w:r>
        <w:rPr>
          <w:rStyle w:val="Text"/>
        </w:rPr>
        <w:t xml:space="preserve">Jakož praví Isiodorus v knihách Etikorum tak řečených, že v Silicí sta dvě studnici, kterýchž jedna jalové plodí, druhá druhú jalovú činí. Skrze prvú má </w:t>
      </w:r>
      <w:r>
        <w:rPr>
          <w:rStyle w:val="Text"/>
        </w:rPr>
        <w:t>znamenati Krista, kterýž činí jalového,</w:t>
      </w:r>
      <w:r>
        <w:rPr>
          <w:rStyle w:val="Text"/>
          <w:rFonts w:eastAsia="Arial Unicode MS"/>
        </w:rPr>
        <w:t xml:space="preserve"> </w:t>
      </w:r>
      <w:r>
        <w:rPr>
          <w:rStyle w:val="Text"/>
        </w:rPr>
        <w:t>totižto hříšného, plodného skrze skutky dobré. Druhá studnice jest diábel, kterýž protivné věci činí, nebo často dobrého člověka k zlému konci přivodí.</w:t>
      </w:r>
    </w:p>
    <w:p w:rsidR="00B0057E" w:rsidRDefault="009821DA">
      <w:r>
        <w:rPr>
          <w:rStyle w:val="Text"/>
        </w:rPr>
        <w:t>V Italí jest studnice, kteráž světlost neb zrak očí uzdravuje. V</w:t>
      </w:r>
      <w:r>
        <w:rPr>
          <w:rStyle w:val="Text"/>
        </w:rPr>
        <w:t xml:space="preserve">e dne se stkvie a v noci hoří. Takéž Kristus hříšných rány uzdravuje. Ve dne se stkvie, totižto v životě tomto skutky milosrdné ukazuje, ale v noci pravie, by hořala, totižto svědomí proti hříchu. </w:t>
      </w:r>
      <w:r>
        <w:rPr>
          <w:rStyle w:val="poznamka"/>
        </w:rPr>
        <w:t xml:space="preserve">zjevně chybný zápis věty </w:t>
      </w:r>
      <w:r>
        <w:rPr>
          <w:rStyle w:val="Text"/>
        </w:rPr>
        <w:t>V Efiru jest studnice, kteráž hoří</w:t>
      </w:r>
      <w:r>
        <w:rPr>
          <w:rStyle w:val="Text"/>
        </w:rPr>
        <w:t>cí pochodně uhašuje a uhašené zapaluje. Takéž Kristus hořící pochodně, totižto mudrce světa a pány,</w:t>
      </w:r>
      <w:r>
        <w:rPr>
          <w:rStyle w:val="Text"/>
          <w:rFonts w:eastAsia="Arial Unicode MS"/>
        </w:rPr>
        <w:t xml:space="preserve"> </w:t>
      </w:r>
      <w:r>
        <w:rPr>
          <w:rStyle w:val="Text"/>
        </w:rPr>
        <w:t xml:space="preserve">uháší a uhašené, totižto chudé, kteříž sú uhašeni na světě, zapaluje. </w:t>
      </w:r>
      <w:r>
        <w:rPr>
          <w:rStyle w:val="cizijazyk"/>
        </w:rPr>
        <w:t xml:space="preserve">In Idumea </w:t>
      </w:r>
      <w:r>
        <w:rPr>
          <w:rStyle w:val="Text"/>
        </w:rPr>
        <w:t xml:space="preserve">jest studnice, kteráž čtyřkrát v roce barvu mění, za tři měsiece čísta. </w:t>
      </w:r>
      <w:r>
        <w:rPr>
          <w:rStyle w:val="poznamka"/>
        </w:rPr>
        <w:t>zjev</w:t>
      </w:r>
      <w:r>
        <w:rPr>
          <w:rStyle w:val="poznamka"/>
        </w:rPr>
        <w:t xml:space="preserve">ně chybný zápis věty </w:t>
      </w:r>
      <w:r>
        <w:rPr>
          <w:rStyle w:val="Text"/>
        </w:rPr>
        <w:t xml:space="preserve">Tato studnice </w:t>
      </w:r>
      <w:r>
        <w:rPr>
          <w:rStyle w:val="foliace"/>
        </w:rPr>
        <w:t xml:space="preserve">125r </w:t>
      </w:r>
      <w:r>
        <w:rPr>
          <w:rStyle w:val="Text"/>
        </w:rPr>
        <w:t xml:space="preserve">Krista znamenává, kterýž netoliko jednú, ale častokrát za pokolení lidské trpěl jest, a podobenství jeho proměnilo se jest. V narození svém narodil se jest v studenosti, obřezán osmý den, plakal na kříži. </w:t>
      </w:r>
      <w:r>
        <w:rPr>
          <w:rStyle w:val="cizijazyk"/>
        </w:rPr>
        <w:t xml:space="preserve">In Boecia </w:t>
      </w:r>
      <w:r>
        <w:rPr>
          <w:rStyle w:val="Text"/>
        </w:rPr>
        <w:t>j</w:t>
      </w:r>
      <w:r>
        <w:rPr>
          <w:rStyle w:val="Text"/>
        </w:rPr>
        <w:t>sta dvě studnici: jedna činí člověka vtipného a dobré paměti, druhá činí člověka nepamětlivého. První studnice znamenává Krista, kterýž dává člověku ctnosti, druhá jest diábel, kterýž člověka činí nepamětlivého všech dobrých skutkóv, kteréž jest od Boha vz</w:t>
      </w:r>
      <w:r>
        <w:rPr>
          <w:rStyle w:val="Text"/>
        </w:rPr>
        <w:t>el. V Kampaní jsta dvě studnici, jedna mužské nezdraví otjímá, druhá jalovost ženskú otjímá. První znamenává Krista, kterýž nezdraví hříchóv otjímá, druhá jest nábožná modlitba.</w:t>
      </w:r>
    </w:p>
    <w:p w:rsidR="00B0057E" w:rsidRDefault="00B0057E">
      <w:pPr>
        <w:pStyle w:val="Volnyradek"/>
      </w:pPr>
    </w:p>
    <w:p w:rsidR="00B0057E" w:rsidRDefault="009821DA">
      <w:r>
        <w:rPr>
          <w:rStyle w:val="internipoznamka"/>
        </w:rPr>
        <w:t xml:space="preserve">XCIX. </w:t>
      </w:r>
      <w:r>
        <w:rPr>
          <w:rStyle w:val="Text"/>
        </w:rPr>
        <w:t>Praví mudřec v knihách o zvěři: Budeš li chtieti učiniti, že havran, kd</w:t>
      </w:r>
      <w:r>
        <w:rPr>
          <w:rStyle w:val="Text"/>
        </w:rPr>
        <w:t>yž se bude hniezditi na dřevě, aby nikdy z vajec nemohl ptáčat vyvésti a vyseděti, polož popel skleničný mezi dřevem a kuorú. A dokavadž tu popel bude, nikdy dětí nebude moci vyvésti a vyseděti.</w:t>
      </w:r>
    </w:p>
    <w:p w:rsidR="00B0057E" w:rsidRDefault="009821DA">
      <w:r>
        <w:rPr>
          <w:rStyle w:val="Text"/>
        </w:rPr>
        <w:t>Najmilejší! Havran tento znamenává diábla, hnízdo jest přebýv</w:t>
      </w:r>
      <w:r>
        <w:rPr>
          <w:rStyle w:val="Text"/>
        </w:rPr>
        <w:t xml:space="preserve">aní v srdci skrze pomyšlení hříchu. Skrze stklenici, kteráž v rozličných barvách bývá, tělo člověčí znamená se. Skrze popel stklenný pamět </w:t>
      </w:r>
      <w:r>
        <w:rPr>
          <w:rStyle w:val="foliace"/>
        </w:rPr>
        <w:t xml:space="preserve">125v </w:t>
      </w:r>
      <w:r>
        <w:rPr>
          <w:rStyle w:val="Text"/>
        </w:rPr>
        <w:t>smrti, nebo stklo z popela bývá a v popel se navracuje. Takéž právě člověk popel jest a v popel se obrátí. A pro</w:t>
      </w:r>
      <w:r>
        <w:rPr>
          <w:rStyle w:val="Text"/>
        </w:rPr>
        <w:t>tož pamět smrti mezi dřevo a kuoru, mezi duši a tělo. Tělo jest přikrytí duše. A tak diábel nikdy nevydá úžitku nebo kuře nečisté paměti.</w:t>
      </w:r>
    </w:p>
    <w:p w:rsidR="00B0057E" w:rsidRDefault="00B0057E">
      <w:pPr>
        <w:pStyle w:val="Volnyradek"/>
      </w:pPr>
    </w:p>
    <w:p w:rsidR="00B0057E" w:rsidRDefault="009821DA">
      <w:r>
        <w:rPr>
          <w:rStyle w:val="internipoznamka"/>
        </w:rPr>
        <w:t xml:space="preserve">C. </w:t>
      </w:r>
      <w:r>
        <w:rPr>
          <w:rStyle w:val="Text"/>
        </w:rPr>
        <w:t xml:space="preserve">Plinius </w:t>
      </w:r>
      <w:r>
        <w:rPr>
          <w:rStyle w:val="internipoznamka"/>
        </w:rPr>
        <w:t xml:space="preserve">Oesterley 46 s. 344: „Julius“ - OK </w:t>
      </w:r>
      <w:r>
        <w:rPr>
          <w:rStyle w:val="Text"/>
        </w:rPr>
        <w:t>některaký mistr praví, že vyšel v měsíc máj, chtě jíti v jeden háj. V k</w:t>
      </w:r>
      <w:r>
        <w:rPr>
          <w:rStyle w:val="Text"/>
        </w:rPr>
        <w:t xml:space="preserve">terémžto stálo jest sedm dřev, plných listí, a libého dívaní, a toliko ratolestí sebral jest, že nésti nemohl. Přišli sú tří  </w:t>
      </w:r>
      <w:r>
        <w:rPr>
          <w:rStyle w:val="internipoznamka"/>
        </w:rPr>
        <w:t xml:space="preserve">Nom. M. tří, Vážný s. 147 - OK </w:t>
      </w:r>
      <w:r>
        <w:rPr>
          <w:rStyle w:val="Text"/>
        </w:rPr>
        <w:t xml:space="preserve">muží a jeho z háje vyvedli jsú. Ale když sú z háje vycházeli, upadl v jámu a utopil se pro těžkost </w:t>
      </w:r>
      <w:r>
        <w:rPr>
          <w:rStyle w:val="Text"/>
        </w:rPr>
        <w:t>břemene.</w:t>
      </w:r>
    </w:p>
    <w:p w:rsidR="00B0057E" w:rsidRDefault="009821DA">
      <w:r>
        <w:rPr>
          <w:rStyle w:val="Text"/>
        </w:rPr>
        <w:t xml:space="preserve">Najmilejší! Tento háj jest tento svět plný, rozličným dřívím přikryt. A protož v tomto háji, totižto v tomto světě, jest sedm dřev, kteráž znamenají sedm smrtedlných hříchóv, s každého člověk činí a zbierá břímě, že </w:t>
      </w:r>
      <w:r>
        <w:rPr>
          <w:rStyle w:val="doplnenytext"/>
        </w:rPr>
        <w:t xml:space="preserve">ho </w:t>
      </w:r>
      <w:r>
        <w:rPr>
          <w:rStyle w:val="poznamka"/>
        </w:rPr>
        <w:t xml:space="preserve">doplněno podle rkp. GestaB </w:t>
      </w:r>
      <w:r>
        <w:rPr>
          <w:rStyle w:val="internipoznamka"/>
        </w:rPr>
        <w:t>G</w:t>
      </w:r>
      <w:r>
        <w:rPr>
          <w:rStyle w:val="internipoznamka"/>
        </w:rPr>
        <w:t>estaU chybí - OK</w:t>
      </w:r>
      <w:r>
        <w:rPr>
          <w:rStyle w:val="Text"/>
        </w:rPr>
        <w:t xml:space="preserve">nésti nemóž ani zdvihnúti, totižto k milosti boží přijíti, dokavadž v hříchu přebývá. Ale aj, přijdú tří muží strážní </w:t>
      </w:r>
      <w:r>
        <w:rPr>
          <w:rStyle w:val="emendace"/>
        </w:rPr>
        <w:t xml:space="preserve">strážní </w:t>
      </w:r>
      <w:r>
        <w:rPr>
          <w:rStyle w:val="pramen"/>
        </w:rPr>
        <w:t xml:space="preserve">ſtrany </w:t>
      </w:r>
      <w:r>
        <w:rPr>
          <w:rStyle w:val="internipoznamka"/>
        </w:rPr>
        <w:t xml:space="preserve">GestaB: „strážní“, GestaU „strany“; Oesterley 46 s. 344: „custodes“ - OK </w:t>
      </w:r>
      <w:r>
        <w:rPr>
          <w:rStyle w:val="Text"/>
        </w:rPr>
        <w:t xml:space="preserve">háje, kteříž sú tří nepřítelé, </w:t>
      </w:r>
      <w:r>
        <w:rPr>
          <w:rStyle w:val="Text"/>
        </w:rPr>
        <w:t>totižto svět, tělo a diábel, a pomáhají člověku rozličnými hříchy, osidlami, až do východu duše od těla. A tedy utopen bývá v hlubokosti pekelné pro množství hříchóv svých.</w:t>
      </w:r>
    </w:p>
    <w:p w:rsidR="00B0057E" w:rsidRDefault="00B0057E">
      <w:pPr>
        <w:pStyle w:val="Volnyradek"/>
      </w:pPr>
    </w:p>
    <w:p w:rsidR="00B0057E" w:rsidRDefault="009821DA">
      <w:r>
        <w:rPr>
          <w:rStyle w:val="foliace"/>
        </w:rPr>
        <w:t xml:space="preserve">126r </w:t>
      </w:r>
      <w:r>
        <w:rPr>
          <w:rStyle w:val="internipoznamka"/>
        </w:rPr>
        <w:t xml:space="preserve">CI. </w:t>
      </w:r>
      <w:r>
        <w:rPr>
          <w:rStyle w:val="Text"/>
        </w:rPr>
        <w:t>Některaký král měl tři syny a kámen jeden drahý. Ti synové mezi sebú jist</w:t>
      </w:r>
      <w:r>
        <w:rPr>
          <w:rStyle w:val="Text"/>
        </w:rPr>
        <w:t xml:space="preserve">ili sú. </w:t>
      </w:r>
      <w:r>
        <w:rPr>
          <w:rStyle w:val="poznamka"/>
        </w:rPr>
        <w:t xml:space="preserve">tak v rkp. </w:t>
      </w:r>
      <w:r>
        <w:rPr>
          <w:rStyle w:val="internipoznamka"/>
        </w:rPr>
        <w:t xml:space="preserve">Oesterley 210 s. 619: „Hi inter se certaverunt“, GestaB: „k sobě podobni jsú byli“; Novák: v lat. „inter se certaverunt“ - OK </w:t>
      </w:r>
      <w:r>
        <w:rPr>
          <w:rStyle w:val="Text"/>
        </w:rPr>
        <w:t>Ale jednoho syna miloval nad jiné. A protož učinil tři prsteny rovné a dva kameny stklená, podobné k drahému ka</w:t>
      </w:r>
      <w:r>
        <w:rPr>
          <w:rStyle w:val="Text"/>
        </w:rPr>
        <w:t xml:space="preserve">meni. A rozličným prstenóm rozličné kamení kázal položiti, aby nebyl oklamán. Kázal zavolati synóv svých před se a každému prsten dal. A synu, kteréhož miloval, dal jemu najlepší </w:t>
      </w:r>
      <w:r>
        <w:rPr>
          <w:rStyle w:val="pripisekmarginalnisoucasny"/>
        </w:rPr>
        <w:t xml:space="preserve">Potom když otec otšel, každý se měl mieti najlepší </w:t>
      </w:r>
      <w:r>
        <w:rPr>
          <w:rStyle w:val="poznamka"/>
        </w:rPr>
        <w:t>přípisek druhého černého k</w:t>
      </w:r>
      <w:r>
        <w:rPr>
          <w:rStyle w:val="poznamka"/>
        </w:rPr>
        <w:t xml:space="preserve">orektora </w:t>
      </w:r>
      <w:r>
        <w:rPr>
          <w:rStyle w:val="Text"/>
        </w:rPr>
        <w:t>prsten s kamenem drahým. Uslyšev to některý mudřec, řekl: „Ujistiti chceme, který prsten vyhnati móž nemoc, a ten najdražší jest.“ Učinili tak. Dva prsteny nic neučinila, ale třetí nemoci uzdravoval</w:t>
      </w:r>
      <w:r>
        <w:rPr>
          <w:rStyle w:val="emendace"/>
        </w:rPr>
        <w:t xml:space="preserve">uzdravoval </w:t>
      </w:r>
      <w:r>
        <w:rPr>
          <w:rStyle w:val="pramen"/>
        </w:rPr>
        <w:t>vzdrawowowal</w:t>
      </w:r>
      <w:r>
        <w:rPr>
          <w:rStyle w:val="Text"/>
        </w:rPr>
        <w:t>. Protož zjevněji pokládá</w:t>
      </w:r>
      <w:r>
        <w:rPr>
          <w:rStyle w:val="poznamka"/>
        </w:rPr>
        <w:t>J</w:t>
      </w:r>
      <w:r>
        <w:rPr>
          <w:rStyle w:val="poznamka"/>
        </w:rPr>
        <w:t>. V. Novák: omyl překladatele, v lat. „manifeste patuit“, ale přeloženo „putavit“</w:t>
      </w:r>
      <w:r>
        <w:rPr>
          <w:rStyle w:val="Text"/>
        </w:rPr>
        <w:t>, kteréhož otec najvíce miloval.</w:t>
      </w:r>
    </w:p>
    <w:p w:rsidR="00B0057E" w:rsidRDefault="009821DA">
      <w:r>
        <w:rPr>
          <w:rStyle w:val="Text"/>
        </w:rPr>
        <w:t xml:space="preserve">Najmilejší! Tito tří bratří jest trój lid, totižto synové boží skrze stvoření, totižto křesťané, židé a pohané. A protož však zjevno jest, že </w:t>
      </w:r>
      <w:r>
        <w:rPr>
          <w:rStyle w:val="doplnenytext"/>
        </w:rPr>
        <w:t xml:space="preserve">Otec Buoh nebeský </w:t>
      </w:r>
      <w:r>
        <w:rPr>
          <w:rStyle w:val="poznamka"/>
        </w:rPr>
        <w:t xml:space="preserve">doplněno podle rkp. GestaB </w:t>
      </w:r>
      <w:r>
        <w:rPr>
          <w:rStyle w:val="internipoznamka"/>
        </w:rPr>
        <w:t xml:space="preserve">GestaU chybí - OK </w:t>
      </w:r>
      <w:r>
        <w:rPr>
          <w:rStyle w:val="Text"/>
        </w:rPr>
        <w:t>lid křesťanský více miluje. A protož prsten jemu ostavil, kterýž slepé osvěcuje, mrtvé vzkřešuje, neduživé uzdravuje. Ale v nevěřících nebývá znamení ani moci. A protož David dí: „Znamení našic</w:t>
      </w:r>
      <w:r>
        <w:rPr>
          <w:rStyle w:val="Text"/>
        </w:rPr>
        <w:t>h neviděli sme.“</w:t>
      </w:r>
    </w:p>
    <w:p w:rsidR="00B0057E" w:rsidRDefault="00B0057E">
      <w:pPr>
        <w:pStyle w:val="Volnyradek"/>
      </w:pPr>
    </w:p>
    <w:p w:rsidR="00B0057E" w:rsidRDefault="009821DA">
      <w:r>
        <w:rPr>
          <w:rStyle w:val="internipoznamka"/>
        </w:rPr>
        <w:t xml:space="preserve">CII. </w:t>
      </w:r>
      <w:r>
        <w:rPr>
          <w:rStyle w:val="Text"/>
        </w:rPr>
        <w:t xml:space="preserve">Praví </w:t>
      </w:r>
      <w:r>
        <w:rPr>
          <w:rStyle w:val="internipoznamka"/>
        </w:rPr>
        <w:t xml:space="preserve">Dominica 12 Trinitatis apud divu[m] Petrum [15]78* </w:t>
      </w:r>
      <w:r>
        <w:rPr>
          <w:rStyle w:val="Text"/>
        </w:rPr>
        <w:t xml:space="preserve">Valerius v knihách pátých, že některaký volajíc </w:t>
      </w:r>
      <w:r>
        <w:rPr>
          <w:rStyle w:val="poznamka"/>
        </w:rPr>
        <w:t xml:space="preserve">tak rkp. </w:t>
      </w:r>
      <w:r>
        <w:rPr>
          <w:rStyle w:val="Text"/>
        </w:rPr>
        <w:t xml:space="preserve">nebo biřic </w:t>
      </w:r>
      <w:r>
        <w:rPr>
          <w:rStyle w:val="foliace"/>
        </w:rPr>
        <w:t xml:space="preserve">126v </w:t>
      </w:r>
      <w:r>
        <w:rPr>
          <w:rStyle w:val="Text"/>
        </w:rPr>
        <w:t>vladyku jednu popadl v cizoložství, úhlavním súdem odsúdil ji a do žaláře dal; tu jest hladem mořena. K</w:t>
      </w:r>
      <w:r>
        <w:rPr>
          <w:rStyle w:val="Text"/>
        </w:rPr>
        <w:t xml:space="preserve">teréžto ženy žalářnie ne ihned zahubil, ale milosrdenstvím jsa hnut, dojití a vchodu dceři její, ženy snúbené, požičil, a tak aby nic pokrmu mateři nenesla ani dala, aby tak hladem umřela. Po mnohých dnech biřic divil se, odkud by žena v žaláři živa byla. </w:t>
      </w:r>
      <w:r>
        <w:rPr>
          <w:rStyle w:val="Text"/>
        </w:rPr>
        <w:t xml:space="preserve">Srozuměl jest, že dcera máteř svých prsí mlékem zdržela jest. Kteréž potřebě svrchního víra neuslyšaná v hněvě súdce k milosrdenství nakloněn sa, a té ženy milost </w:t>
      </w:r>
      <w:r>
        <w:rPr>
          <w:rStyle w:val="Text"/>
        </w:rPr>
        <w:lastRenderedPageBreak/>
        <w:t>obdržal.</w:t>
      </w:r>
      <w:r>
        <w:rPr>
          <w:rStyle w:val="internipoznamka"/>
        </w:rPr>
        <w:t>Oesterley 214 s. 624: „que necessitas sive fidelitas inaudita iram praeconis ad pieta</w:t>
      </w:r>
      <w:r>
        <w:rPr>
          <w:rStyle w:val="internipoznamka"/>
        </w:rPr>
        <w:t>tem inclinavit et ipsi femine veniam impetravit.“, GestaB: „Kteréž potřebě svrchního viera neuslyšaná v hněvě súdce k milosti nakloněn jsa, té ženě milost obdržal.“ - OK</w:t>
      </w:r>
    </w:p>
    <w:p w:rsidR="00B0057E" w:rsidRDefault="009821DA">
      <w:r>
        <w:rPr>
          <w:rStyle w:val="Text"/>
        </w:rPr>
        <w:t>Najmilejší, tento volající jest otec nebeský, kterýž potupil lidské pokolení pro hřích</w:t>
      </w:r>
      <w:r>
        <w:rPr>
          <w:rStyle w:val="Text"/>
        </w:rPr>
        <w:t xml:space="preserve"> a žaláři pekelnému otsúdil, aby tu zahynulo a těžkým mukám tresktáno bylo. Ale žalářný, totižto Pán náš Ježíš Kristus, hnut sa milostí, přepustil dceru, totižto milosrdenství své, k lidskému pokolení dojíti a jemu mléko svého umučení dal, aby věčně neumře</w:t>
      </w:r>
      <w:r>
        <w:rPr>
          <w:rStyle w:val="Text"/>
        </w:rPr>
        <w:t>lo. A tak Otce narozením svým hněv jeho ukrotil a jemu hříchy otpustil.</w:t>
      </w:r>
    </w:p>
    <w:p w:rsidR="00B0057E" w:rsidRDefault="00B0057E">
      <w:pPr>
        <w:pStyle w:val="Volnyradek"/>
      </w:pPr>
    </w:p>
    <w:p w:rsidR="00B0057E" w:rsidRDefault="009821DA">
      <w:r>
        <w:rPr>
          <w:rStyle w:val="internipoznamka"/>
        </w:rPr>
        <w:t xml:space="preserve">CIII. </w:t>
      </w:r>
      <w:r>
        <w:rPr>
          <w:rStyle w:val="Text"/>
        </w:rPr>
        <w:t xml:space="preserve">Fridrich císař Druhý jednu bránu mramorovú ustavil, na kterúž studnici vody tekúcí vedl. Na kterej bráně </w:t>
      </w:r>
      <w:r>
        <w:rPr>
          <w:rStyle w:val="foliace"/>
        </w:rPr>
        <w:t xml:space="preserve">127r </w:t>
      </w:r>
      <w:r>
        <w:rPr>
          <w:rStyle w:val="Text"/>
        </w:rPr>
        <w:t xml:space="preserve">císař vyryt byl v moci svéj se dvěma vlastníma súdcoma. A prostřed </w:t>
      </w:r>
      <w:r>
        <w:rPr>
          <w:rStyle w:val="Text"/>
        </w:rPr>
        <w:t>okrlška hlavy pravé rukú súdce tu byl verš napsán</w:t>
      </w:r>
      <w:r>
        <w:rPr>
          <w:rStyle w:val="internipoznamka"/>
        </w:rPr>
        <w:t>Oesterley 54 s. 350: „In semicirculo capitis dextri judicis hic versus scriptus fuit“ - OK</w:t>
      </w:r>
      <w:r>
        <w:rPr>
          <w:rStyle w:val="Text"/>
        </w:rPr>
        <w:t>: „Vchoďte bezpečně, kteříž chtí živi býti právě.“ Vprostředce okršlka hlavy levé ruky súdce tu byl verš napsán</w:t>
      </w:r>
      <w:r>
        <w:rPr>
          <w:rStyle w:val="internipoznamka"/>
        </w:rPr>
        <w:t>Oester</w:t>
      </w:r>
      <w:r>
        <w:rPr>
          <w:rStyle w:val="internipoznamka"/>
        </w:rPr>
        <w:t>ley 54 s. 350: „In semicirculo capitis sinistri judicis fuit scriptus hic versus“ - OK</w:t>
      </w:r>
      <w:r>
        <w:rPr>
          <w:rStyle w:val="Text"/>
        </w:rPr>
        <w:t>: „Závistivý otjatu býti boj se neb žalářem držen býti.“ Vprostřed prostředku hlavy císařovy verš byl napsán: „Kterak hubené činím, kteréž proměniti umím.“ Vprostřed okrš</w:t>
      </w:r>
      <w:r>
        <w:rPr>
          <w:rStyle w:val="Text"/>
        </w:rPr>
        <w:t xml:space="preserve">lka nad branú napsán verš byl: „Císařovým přikázaním </w:t>
      </w:r>
      <w:r>
        <w:rPr>
          <w:rStyle w:val="torzo"/>
        </w:rPr>
        <w:t xml:space="preserve">potvr… </w:t>
      </w:r>
      <w:r>
        <w:rPr>
          <w:rStyle w:val="poznamka"/>
        </w:rPr>
        <w:t xml:space="preserve">nečitelný text </w:t>
      </w:r>
      <w:r>
        <w:rPr>
          <w:rStyle w:val="Text"/>
        </w:rPr>
        <w:t>stráže království.“</w:t>
      </w:r>
      <w:r>
        <w:rPr>
          <w:rStyle w:val="poznamka"/>
        </w:rPr>
        <w:t>nejistý slovosled kvůli písařským korekturám</w:t>
      </w:r>
    </w:p>
    <w:p w:rsidR="00B0057E" w:rsidRDefault="009821DA">
      <w:r>
        <w:rPr>
          <w:rStyle w:val="Text"/>
        </w:rPr>
        <w:t>Najmilejší! Tento césař jest Pán náš Ježíš Kristus. Ale brána mramorová jest svatá cierkev, skrze kterúžto bránu my m</w:t>
      </w:r>
      <w:r>
        <w:rPr>
          <w:rStyle w:val="Text"/>
        </w:rPr>
        <w:t>áme vjíti do nebeského království. A ten slúp nad mostem vody tekúcí, kterýžto jest vždycky v hnutí, jakožto voda tekúcí. Nad kterúžto branú vyryt jest obraz Pána našeho Jezukrista se dvěma vlastníma, totižto se Pannú Marijí a s svatým Janem; skrze kteréžt</w:t>
      </w:r>
      <w:r>
        <w:rPr>
          <w:rStyle w:val="Text"/>
        </w:rPr>
        <w:t xml:space="preserve">o máme </w:t>
      </w:r>
      <w:r>
        <w:rPr>
          <w:rStyle w:val="Text"/>
          <w:rFonts w:eastAsia="Arial Unicode MS"/>
        </w:rPr>
        <w:t xml:space="preserve"> </w:t>
      </w:r>
      <w:r>
        <w:rPr>
          <w:rStyle w:val="Text"/>
        </w:rPr>
        <w:t xml:space="preserve">znamenati jeho milosrdenství a spravedlnost. Tedy napsán jest verš: „Vchoďte bezpečně, křesťané, pohané, židé, kteříž prosie“, totiž kteříž žádají živi býti čistě, totiž čísti od hříchu jakožto nevinní. Druhý </w:t>
      </w:r>
      <w:r>
        <w:rPr>
          <w:rStyle w:val="foliace"/>
        </w:rPr>
        <w:t xml:space="preserve">127v </w:t>
      </w:r>
      <w:r>
        <w:rPr>
          <w:rStyle w:val="Text"/>
        </w:rPr>
        <w:t>verš: „Závistivý boj se otvržen bý</w:t>
      </w:r>
      <w:r>
        <w:rPr>
          <w:rStyle w:val="Text"/>
        </w:rPr>
        <w:t xml:space="preserve">ti“, totižto hříšný v hříše jsa, boj se otlúčen býti ot kostela vítězujícího, a tak v žalář pekelný uvržen </w:t>
      </w:r>
      <w:r>
        <w:rPr>
          <w:rStyle w:val="emendace"/>
        </w:rPr>
        <w:t xml:space="preserve">uvržen </w:t>
      </w:r>
      <w:r>
        <w:rPr>
          <w:rStyle w:val="pramen"/>
        </w:rPr>
        <w:t xml:space="preserve">vwrzena </w:t>
      </w:r>
      <w:r>
        <w:rPr>
          <w:rStyle w:val="Text"/>
        </w:rPr>
        <w:t>býti. Nad hlavú psáno bíše: „Kterak hubené činím“, totiž kterak hubeni jsú, kteříž se odchylují od cest spravedlnosti. Opět jiný verš:</w:t>
      </w:r>
      <w:r>
        <w:rPr>
          <w:rStyle w:val="Text"/>
        </w:rPr>
        <w:t xml:space="preserve"> „Císařovým přikázaním“, totižto přikázaním našeho Pána Ježíše Krista, bude přikázaní a duom náš věčný a svatý, ač dobře slúžili sme.</w:t>
      </w:r>
    </w:p>
    <w:p w:rsidR="00B0057E" w:rsidRDefault="00B0057E">
      <w:pPr>
        <w:pStyle w:val="Volnyradek"/>
      </w:pPr>
    </w:p>
    <w:p w:rsidR="00B0057E" w:rsidRDefault="009821DA">
      <w:r>
        <w:rPr>
          <w:rStyle w:val="internipoznamka"/>
        </w:rPr>
        <w:t xml:space="preserve">CIV. </w:t>
      </w:r>
      <w:r>
        <w:rPr>
          <w:rStyle w:val="Text"/>
        </w:rPr>
        <w:t>Čte se, že tři ochechule na jednom ostrově byly sú a sladké zpívaní rozličnými obyčeji zpievaly sú. Jedna zpívala hl</w:t>
      </w:r>
      <w:r>
        <w:rPr>
          <w:rStyle w:val="Text"/>
        </w:rPr>
        <w:t xml:space="preserve">asem člověčím, druhá na píšťalku, třetí na střmen hudla jest. Ty jisté mějíchu tváři ženské, křídla a nehty ptačí; všechny lodí ztopily sú a všeckny obtížené snem ztrhaly sú. Tedy vódce řečený Ulixses </w:t>
      </w:r>
      <w:r>
        <w:rPr>
          <w:rStyle w:val="internipoznamka"/>
        </w:rPr>
        <w:t xml:space="preserve">v rkp. „vlyxſes“ - OK </w:t>
      </w:r>
      <w:r>
        <w:rPr>
          <w:rStyle w:val="Text"/>
        </w:rPr>
        <w:t xml:space="preserve">potřebí měl tudy vézti </w:t>
      </w:r>
      <w:r>
        <w:rPr>
          <w:rStyle w:val="emendace"/>
        </w:rPr>
        <w:t xml:space="preserve">vézti </w:t>
      </w:r>
      <w:r>
        <w:rPr>
          <w:rStyle w:val="pramen"/>
        </w:rPr>
        <w:t>wzet</w:t>
      </w:r>
      <w:r>
        <w:rPr>
          <w:rStyle w:val="pramen"/>
        </w:rPr>
        <w:t xml:space="preserve">i </w:t>
      </w:r>
      <w:r>
        <w:rPr>
          <w:rStyle w:val="doplnenytext"/>
        </w:rPr>
        <w:t>se</w:t>
      </w:r>
      <w:r>
        <w:rPr>
          <w:rStyle w:val="poznamka"/>
        </w:rPr>
        <w:t>doplněno podle rkp. GestaB, GestaU</w:t>
      </w:r>
      <w:r>
        <w:rPr>
          <w:rStyle w:val="Text"/>
        </w:rPr>
        <w:t xml:space="preserve">, kázal se k zlé </w:t>
      </w:r>
      <w:r>
        <w:rPr>
          <w:rStyle w:val="poznamka"/>
        </w:rPr>
        <w:t xml:space="preserve">J. V. Novák: omyl překladatele, v lat. „ad malum navis“, k stěžni lodnímu </w:t>
      </w:r>
      <w:r>
        <w:rPr>
          <w:rStyle w:val="Text"/>
        </w:rPr>
        <w:t xml:space="preserve">lodí přivázati a v uši jeho ovšem </w:t>
      </w:r>
      <w:r>
        <w:rPr>
          <w:rStyle w:val="poznamka"/>
        </w:rPr>
        <w:t xml:space="preserve">J. V. Novák: omyl překladatele, v lat. „cera </w:t>
      </w:r>
      <w:r>
        <w:rPr>
          <w:rStyle w:val="poznamka"/>
        </w:rPr>
        <w:lastRenderedPageBreak/>
        <w:t xml:space="preserve">firmare“, voskem zacpati, ale přeloženo „certe“ </w:t>
      </w:r>
      <w:r>
        <w:rPr>
          <w:rStyle w:val="Text"/>
        </w:rPr>
        <w:t xml:space="preserve">utvrditi, a bez škody s svými všel a ty jisté ochechule vlnami </w:t>
      </w:r>
      <w:r>
        <w:rPr>
          <w:rStyle w:val="emendace"/>
        </w:rPr>
        <w:t xml:space="preserve">vlnami </w:t>
      </w:r>
      <w:r>
        <w:rPr>
          <w:rStyle w:val="pramen"/>
        </w:rPr>
        <w:t xml:space="preserve">wlhnami </w:t>
      </w:r>
      <w:r>
        <w:rPr>
          <w:rStyle w:val="Text"/>
        </w:rPr>
        <w:t>ztopil.</w:t>
      </w:r>
    </w:p>
    <w:p w:rsidR="00B0057E" w:rsidRDefault="009821DA">
      <w:r>
        <w:rPr>
          <w:rStyle w:val="Text"/>
        </w:rPr>
        <w:t xml:space="preserve">Najmilejší! Skrze ochechule mořské svět tento znamená se, kterýž ustavičným zamúcením vlnami </w:t>
      </w:r>
      <w:r>
        <w:rPr>
          <w:rStyle w:val="emendace"/>
        </w:rPr>
        <w:t xml:space="preserve">vlnami </w:t>
      </w:r>
      <w:r>
        <w:rPr>
          <w:rStyle w:val="pramen"/>
        </w:rPr>
        <w:t xml:space="preserve">wlhnami </w:t>
      </w:r>
      <w:r>
        <w:rPr>
          <w:rStyle w:val="Text"/>
        </w:rPr>
        <w:t>se hýbá. Tři ochechule, kterýž sladkým zpívaním plavíce se, ob</w:t>
      </w:r>
      <w:r>
        <w:rPr>
          <w:rStyle w:val="Text"/>
        </w:rPr>
        <w:t xml:space="preserve">měkčujíce v sen člověka uvodí, sú tři rozkoši, kteréž v hřích člověka připravují a srdce </w:t>
      </w:r>
      <w:r>
        <w:rPr>
          <w:rStyle w:val="foliace"/>
        </w:rPr>
        <w:t xml:space="preserve">128r </w:t>
      </w:r>
      <w:r>
        <w:rPr>
          <w:rStyle w:val="Text"/>
        </w:rPr>
        <w:t>lidská v sen smrti uvodí. Kteráž zpívala jest člověčím hlasem, jest lakomství, kteréž svým posluchačóm tohoto světa zpívá zpívaní „Mnohé musíš sebrati, abychom mo</w:t>
      </w:r>
      <w:r>
        <w:rPr>
          <w:rStyle w:val="Text"/>
        </w:rPr>
        <w:t>hli ctnost tvého jména rozšířiti“, takým zlým zpívaním srdce lakomého oklamáno bývá, až jeho smrt zajde. A tedy tělo jeho roztrhá, kteráž zpívá v píšťalku. Píšťalka jest chlúba, kteráž svým vydává toto zpívaní: „Mladý si a krásný, máš se krásen všem ukázat</w:t>
      </w:r>
      <w:r>
        <w:rPr>
          <w:rStyle w:val="Text"/>
        </w:rPr>
        <w:t xml:space="preserve">i, ižádnému </w:t>
      </w:r>
      <w:r>
        <w:rPr>
          <w:rStyle w:val="emendace"/>
        </w:rPr>
        <w:t xml:space="preserve">ižádnému </w:t>
      </w:r>
      <w:r>
        <w:rPr>
          <w:rStyle w:val="pramen"/>
        </w:rPr>
        <w:t xml:space="preserve">iziadneho </w:t>
      </w:r>
      <w:r>
        <w:rPr>
          <w:rStyle w:val="Text"/>
        </w:rPr>
        <w:t>neotpúštěje, ale všecky potlač, kteréž přemoci móžeš. Když zabíš někoho, dějíť, že si dobrý rytíř, tedy budeš poctivý a ode všech dobrý budeš nazván.“ Kteráž ochechule zpívá na střmen: střmen ta hudba jest smilstvo, kteréž sv</w:t>
      </w:r>
      <w:r>
        <w:rPr>
          <w:rStyle w:val="Text"/>
        </w:rPr>
        <w:t>ým následujícím také vydává zpívanie: „Mladec si silný, z děvečkami hraj, potom v starosti budeš tresktati ženy.“ Nebo nic více úmysl člověčí nevzdaluje od Boha než milost ženská. Křídla měly sú ptačí, nebo vždycky sú v neustavičnosti žádosti světské. Neht</w:t>
      </w:r>
      <w:r>
        <w:rPr>
          <w:rStyle w:val="Text"/>
        </w:rPr>
        <w:t xml:space="preserve">y také mějíchu ptačí, neb kteréž k hříchu připravují nebo přitrhují, k pekelným mukám popadují. Ulixes jest múdrý člověk, kterýž čistý na tomto světě plaví se bázní božskú, k dřevu konci lodí přivazuje </w:t>
      </w:r>
      <w:r>
        <w:rPr>
          <w:rStyle w:val="doplnenytext"/>
        </w:rPr>
        <w:t>se</w:t>
      </w:r>
      <w:r>
        <w:rPr>
          <w:rStyle w:val="poznamka"/>
        </w:rPr>
        <w:t>doplněno podle rkp. GestaB, GestaU</w:t>
      </w:r>
      <w:r>
        <w:rPr>
          <w:rStyle w:val="Text"/>
        </w:rPr>
        <w:t xml:space="preserve">, totiž k kříži Kristovu, a uši ot hříchóv otvracuje, aby jediné nebeského žádal. Tehdy ochechule potopeny budú. Nebo žádosti skrze Ducha svatého ot něho otlúčeny </w:t>
      </w:r>
      <w:r>
        <w:rPr>
          <w:rStyle w:val="doplnenytext"/>
        </w:rPr>
        <w:t xml:space="preserve">… </w:t>
      </w:r>
      <w:r>
        <w:rPr>
          <w:rStyle w:val="poznamka"/>
        </w:rPr>
        <w:t>v rukopise článek není dokončen</w:t>
      </w:r>
    </w:p>
    <w:p w:rsidR="00B0057E" w:rsidRDefault="00B0057E">
      <w:pPr>
        <w:pStyle w:val="Volnyradek"/>
      </w:pPr>
    </w:p>
    <w:p w:rsidR="00B0057E" w:rsidRDefault="009821DA">
      <w:r>
        <w:rPr>
          <w:rStyle w:val="foliace"/>
        </w:rPr>
        <w:t xml:space="preserve">128v </w:t>
      </w:r>
      <w:r>
        <w:rPr>
          <w:rStyle w:val="internipoznamka"/>
        </w:rPr>
        <w:t>chybí celá kapitola CV. a začátek CVI.</w:t>
      </w:r>
      <w:r>
        <w:rPr>
          <w:rStyle w:val="poznamka"/>
        </w:rPr>
        <w:t xml:space="preserve"> chybí celý nás</w:t>
      </w:r>
      <w:r>
        <w:rPr>
          <w:rStyle w:val="poznamka"/>
        </w:rPr>
        <w:t xml:space="preserve">ledující článek a začátek dalšího </w:t>
      </w:r>
      <w:r>
        <w:rPr>
          <w:rStyle w:val="doplnenytext"/>
        </w:rPr>
        <w:t>…</w:t>
      </w:r>
      <w:r>
        <w:rPr>
          <w:rStyle w:val="Text"/>
        </w:rPr>
        <w:t>odění, když by odění jeho vzel, a s nimi by bojovati mohl a nás by od smrti mohl zprostiti.“ On to uslyšev, k hrobu mrtvého jel a odění jeho vzel a se oblekl. To učiniv, sám k boji jel a vítězství obdržal a nepřátely oteh</w:t>
      </w:r>
      <w:r>
        <w:rPr>
          <w:rStyle w:val="Text"/>
        </w:rPr>
        <w:t>nal a město</w:t>
      </w:r>
      <w:r>
        <w:rPr>
          <w:rStyle w:val="Text"/>
          <w:rFonts w:eastAsia="Arial Unicode MS"/>
        </w:rPr>
        <w:t xml:space="preserve"> </w:t>
      </w:r>
      <w:r>
        <w:rPr>
          <w:rStyle w:val="Text"/>
        </w:rPr>
        <w:t>ode vší nebezpečnosti vyzprostil. To učiniv, odění mrtvého, odkudž vzel, navrátil.</w:t>
      </w:r>
    </w:p>
    <w:p w:rsidR="00B0057E" w:rsidRDefault="009821DA">
      <w:r>
        <w:rPr>
          <w:rStyle w:val="Text"/>
        </w:rPr>
        <w:t xml:space="preserve">Nepřátelé v nenávist sú hnuti, že tak statečně bojoval jest, jeho sú k súdci obžalovali, že proti zákonu </w:t>
      </w:r>
      <w:r>
        <w:rPr>
          <w:rStyle w:val="emendace"/>
        </w:rPr>
        <w:t xml:space="preserve">zákonu </w:t>
      </w:r>
      <w:r>
        <w:rPr>
          <w:rStyle w:val="pramen"/>
        </w:rPr>
        <w:t xml:space="preserve">zakona </w:t>
      </w:r>
      <w:r>
        <w:rPr>
          <w:rStyle w:val="Text"/>
        </w:rPr>
        <w:t>jest zhřešil, když jest mrtvého z odění ob</w:t>
      </w:r>
      <w:r>
        <w:rPr>
          <w:rStyle w:val="Text"/>
        </w:rPr>
        <w:t>lúpil. Súdce</w:t>
      </w:r>
      <w:r>
        <w:rPr>
          <w:rStyle w:val="Text"/>
          <w:rFonts w:eastAsia="Arial Unicode MS"/>
        </w:rPr>
        <w:t xml:space="preserve"> </w:t>
      </w:r>
      <w:r>
        <w:rPr>
          <w:rStyle w:val="Text"/>
        </w:rPr>
        <w:t>jeho zavolal a jemu jest řekl, že jest proti zákonu učinil, že jest odění mrtvého vzel. A on vece: „Pane, mám odpověděti, ze dvého zlého menší zlé má zvoliti. Zlé jest bylo proti zákonu učiniti, a však věčí zlé bylo jest město ztratiti a skrze</w:t>
      </w:r>
      <w:r>
        <w:rPr>
          <w:rStyle w:val="Text"/>
        </w:rPr>
        <w:t xml:space="preserve"> něho od meče zahynúti. Já pro ztracení města toho sem učinil, abych ne tak sprostně mrtvého odění zbavil, ale abych městu spomohl. A protož učiniv vítězství na témž místě odění sem položil. A když bych mrtvého oblúpiti mínil, odění bych zase nepoložil. A </w:t>
      </w:r>
      <w:r>
        <w:rPr>
          <w:rStyle w:val="Text"/>
        </w:rPr>
        <w:t xml:space="preserve">protož toť znamení vědomé jest, že sem to pro obecné dobré učinil a ne pro škodu mrtvého.“ Súdce řekl: „Odpověd tato místa nemá. A to jest příčina: Zloděj jda k krádeži a dóm podkopá“ </w:t>
      </w:r>
      <w:r>
        <w:rPr>
          <w:rStyle w:val="doplnenytext"/>
          <w:rFonts w:eastAsia="Arial Unicode MS"/>
        </w:rPr>
        <w:t xml:space="preserve">… </w:t>
      </w:r>
      <w:r>
        <w:rPr>
          <w:rStyle w:val="poznamka"/>
          <w:rFonts w:eastAsia="Arial Unicode MS"/>
        </w:rPr>
        <w:t>chybějící text</w:t>
      </w:r>
    </w:p>
    <w:p w:rsidR="00B0057E" w:rsidRDefault="00B0057E">
      <w:pPr>
        <w:pStyle w:val="Volnyradek"/>
      </w:pPr>
    </w:p>
    <w:p w:rsidR="00B0057E" w:rsidRDefault="009821DA">
      <w:pPr>
        <w:rPr>
          <w:rFonts w:eastAsia="Arial Unicode MS"/>
        </w:rPr>
      </w:pPr>
      <w:r>
        <w:rPr>
          <w:rStyle w:val="foliace"/>
        </w:rPr>
        <w:t xml:space="preserve">131r </w:t>
      </w:r>
      <w:r>
        <w:rPr>
          <w:rStyle w:val="poznamka"/>
        </w:rPr>
        <w:t>v rukopise chybí dva listy s textem, místo nich v</w:t>
      </w:r>
      <w:r>
        <w:rPr>
          <w:rStyle w:val="poznamka"/>
        </w:rPr>
        <w:t>loženy dva listy prázdné: chybí dokončení článku a začátek nového</w:t>
      </w:r>
      <w:r>
        <w:rPr>
          <w:rStyle w:val="poznamka"/>
          <w:rFonts w:eastAsia="Arial Unicode MS"/>
        </w:rPr>
        <w:t xml:space="preserve"> </w:t>
      </w:r>
      <w:r>
        <w:rPr>
          <w:rStyle w:val="internipoznamka"/>
          <w:rFonts w:eastAsia="Arial Unicode MS"/>
        </w:rPr>
        <w:t xml:space="preserve">CVII. </w:t>
      </w:r>
      <w:r>
        <w:rPr>
          <w:rStyle w:val="Text"/>
          <w:rFonts w:eastAsia="Arial Unicode MS"/>
        </w:rPr>
        <w:t xml:space="preserve"> </w:t>
      </w:r>
      <w:r>
        <w:rPr>
          <w:rStyle w:val="doplnenytext"/>
          <w:rFonts w:eastAsia="Arial Unicode MS"/>
        </w:rPr>
        <w:t xml:space="preserve">… </w:t>
      </w:r>
      <w:r>
        <w:rPr>
          <w:rStyle w:val="poznamka"/>
          <w:rFonts w:eastAsia="Arial Unicode MS"/>
        </w:rPr>
        <w:t xml:space="preserve">chybějící text </w:t>
      </w:r>
      <w:r>
        <w:rPr>
          <w:rStyle w:val="Text"/>
          <w:rFonts w:eastAsia="Arial Unicode MS"/>
        </w:rPr>
        <w:t>ležal.</w:t>
      </w:r>
    </w:p>
    <w:p w:rsidR="00B0057E" w:rsidRDefault="009821DA">
      <w:r>
        <w:rPr>
          <w:rStyle w:val="Text"/>
          <w:rFonts w:eastAsia="Arial Unicode MS"/>
        </w:rPr>
        <w:lastRenderedPageBreak/>
        <w:t>Tedy potom, již zdráv sa, šel s oslem do lesa dřívie zbierat jako dříve. A had ten, kteréhož byl z jámy vytáhl, v cestu jemu šel, v ustech nesa kamének malý, t</w:t>
      </w:r>
      <w:r>
        <w:rPr>
          <w:rStyle w:val="Text"/>
          <w:rFonts w:eastAsia="Arial Unicode MS"/>
        </w:rPr>
        <w:t>rojí barvú okrášle</w:t>
      </w:r>
      <w:r>
        <w:rPr>
          <w:rStyle w:val="Text"/>
        </w:rPr>
        <w:t>ný: s jedné strany bíše černý, z druhé bílý, s třetí červený; a před Gidem jej položil. Gido kámen vzel a nevěda jeho moci, šel k jednomu mudrci, kterýž moci kamení znal. Otázal jeho, aby jemu moc kamene toho pověděl. A on když kámen uzře</w:t>
      </w:r>
      <w:r>
        <w:rPr>
          <w:rStyle w:val="Text"/>
        </w:rPr>
        <w:t>l, řekl jest: „Tobě dám za kámen sto zlatých.“ A on nechtěl kamene prodati. I dí jemu</w:t>
      </w:r>
      <w:r>
        <w:rPr>
          <w:rStyle w:val="Text"/>
          <w:rFonts w:eastAsia="Arial Unicode MS"/>
        </w:rPr>
        <w:t xml:space="preserve"> </w:t>
      </w:r>
      <w:r>
        <w:rPr>
          <w:rStyle w:val="Text"/>
        </w:rPr>
        <w:t xml:space="preserve">mudřec: „Ktožkolivěk tento kámen má, troji věc obdrží a přebohatý bude; ač kámen prodá za menšie penieze, než stojí, kámen se k němu navrátí a rozmoha </w:t>
      </w:r>
      <w:r>
        <w:rPr>
          <w:rStyle w:val="emendace"/>
        </w:rPr>
        <w:t xml:space="preserve">rozmoha </w:t>
      </w:r>
      <w:r>
        <w:rPr>
          <w:rStyle w:val="pramen"/>
        </w:rPr>
        <w:t xml:space="preserve">rozmaha </w:t>
      </w:r>
      <w:r>
        <w:rPr>
          <w:rStyle w:val="Text"/>
        </w:rPr>
        <w:t xml:space="preserve">se </w:t>
      </w:r>
      <w:r>
        <w:rPr>
          <w:rStyle w:val="Text"/>
        </w:rPr>
        <w:t>v zboží a ve cti a vzácný bude Bohu i lidem.“ Gido to uslyšev, radoval se. A nakrátce skrz moc kamene země, vládařství</w:t>
      </w:r>
      <w:r>
        <w:rPr>
          <w:rStyle w:val="Text"/>
          <w:rFonts w:eastAsia="Arial Unicode MS"/>
        </w:rPr>
        <w:t xml:space="preserve"> </w:t>
      </w:r>
      <w:r>
        <w:rPr>
          <w:rStyle w:val="Text"/>
        </w:rPr>
        <w:t>a mnoho dobrého dobude; a potom rytířem byl a bohatšího v království nebylo.</w:t>
      </w:r>
    </w:p>
    <w:p w:rsidR="00B0057E" w:rsidRDefault="009821DA">
      <w:r>
        <w:rPr>
          <w:rStyle w:val="Text"/>
        </w:rPr>
        <w:t>Císař, když jest tomu srozuměl, že tak skrze moc jednoho kam</w:t>
      </w:r>
      <w:r>
        <w:rPr>
          <w:rStyle w:val="Text"/>
        </w:rPr>
        <w:t>ene obohatěl jest, k němu i přijel. A když přijel, řekl jemu císař: „Muoj milý, slyšel sem, že</w:t>
      </w:r>
      <w:r>
        <w:rPr>
          <w:rStyle w:val="Text"/>
          <w:rFonts w:eastAsia="Arial Unicode MS"/>
        </w:rPr>
        <w:t xml:space="preserve"> </w:t>
      </w:r>
      <w:r>
        <w:rPr>
          <w:rStyle w:val="Text"/>
        </w:rPr>
        <w:t xml:space="preserve">drahý kámen máš. Prosím, aby mi jej prodal.“ A on jemu dí: „Bože, nedaj, bych já to učinil, nebo skrze ten bohat sem.“ A císař vece: „Zvol ze dvú jedno: nebo mi </w:t>
      </w:r>
      <w:r>
        <w:rPr>
          <w:rStyle w:val="Text"/>
        </w:rPr>
        <w:t xml:space="preserve">prodaj kámen, </w:t>
      </w:r>
      <w:r>
        <w:rPr>
          <w:rStyle w:val="foliace"/>
        </w:rPr>
        <w:t xml:space="preserve">131v </w:t>
      </w:r>
      <w:r>
        <w:rPr>
          <w:rStyle w:val="Text"/>
        </w:rPr>
        <w:t>anebo tě z císařství vyženu.“ Gido to uslyšev řekl: „Pane, když tak jest, kámen tobě prodám. Ale toť vám poviem: Nedáš li mi toho, začť kámen stojí, kámen se ke mně navrátí.“ Césař řekl: „Když tak jest, třidceti tisícóv tobě dám zlatých.</w:t>
      </w:r>
      <w:r>
        <w:rPr>
          <w:rStyle w:val="Text"/>
        </w:rPr>
        <w:t xml:space="preserve">“ Gido peníze vzal a císařovi kámen položil a dal. Jeden den císař Gidovi tajně řekl: </w:t>
      </w:r>
      <w:r>
        <w:rPr>
          <w:rStyle w:val="Text"/>
          <w:rFonts w:eastAsia="Arial Unicode MS"/>
        </w:rPr>
        <w:t xml:space="preserve"> </w:t>
      </w:r>
      <w:r>
        <w:rPr>
          <w:rStyle w:val="Text"/>
        </w:rPr>
        <w:t>„Kde s’ kámen tento vzel?“ A on jest řekl: „Kde jest kámen, kterýž sem vám prodal?“ Řekl císař: „Ten sem schoval i položil podlé mého pokladu drahého dobře zavřeného u m</w:t>
      </w:r>
      <w:r>
        <w:rPr>
          <w:rStyle w:val="Text"/>
        </w:rPr>
        <w:t>é skrýši.“ Gido řekl: „Není tak. Aj, jáť sem vám pověděl, žeť se ke mně vrátí, když bych jeho zaplacena neměl; a tak ke mně se navrátil a jej sem dnes v truhle nalezl. A aj, vám jej dávám, nic více nežádaje. A tak kámen u vás ostane, a jinak nic.“</w:t>
      </w:r>
    </w:p>
    <w:p w:rsidR="00B0057E" w:rsidRDefault="009821DA">
      <w:r>
        <w:rPr>
          <w:rStyle w:val="Text"/>
        </w:rPr>
        <w:t xml:space="preserve">I počal </w:t>
      </w:r>
      <w:r>
        <w:rPr>
          <w:rStyle w:val="Text"/>
        </w:rPr>
        <w:t>císařovi praviti všecko, kterak se stalo, od</w:t>
      </w:r>
      <w:r>
        <w:rPr>
          <w:rStyle w:val="Text"/>
          <w:rFonts w:eastAsia="Arial Unicode MS"/>
        </w:rPr>
        <w:t xml:space="preserve"> </w:t>
      </w:r>
      <w:r>
        <w:rPr>
          <w:rStyle w:val="Text"/>
        </w:rPr>
        <w:t>počátku až do konce, kterak maršálek do jámy upadl s hadem a kterak jeho velmi bíti kázal a že od hada za mzdu kámen vzel. Císař když to uslyšel, zamútila sú se všecka třeva jeho proti maršálkovi i řekl: „S</w:t>
      </w:r>
      <w:r>
        <w:rPr>
          <w:rStyle w:val="Text"/>
          <w:rFonts w:eastAsia="Arial Unicode MS"/>
        </w:rPr>
        <w:t>lyšíš</w:t>
      </w:r>
      <w:r>
        <w:rPr>
          <w:rStyle w:val="Text"/>
          <w:rFonts w:eastAsia="Arial Unicode MS"/>
        </w:rPr>
        <w:t xml:space="preserve"> li, co Gido o tobě praví?“ A on přéti nemohl. I řekl císař: „Ó nešlechetný, dobře následuješ jména tvého Nevděčný, a tys byl nevděčen. Aj, kteraká </w:t>
      </w:r>
      <w:r>
        <w:rPr>
          <w:rStyle w:val="foliace"/>
          <w:rFonts w:eastAsia="Arial Unicode MS"/>
        </w:rPr>
        <w:t xml:space="preserve">132r </w:t>
      </w:r>
      <w:r>
        <w:rPr>
          <w:rStyle w:val="Text"/>
          <w:rFonts w:eastAsia="Arial Unicode MS"/>
        </w:rPr>
        <w:t xml:space="preserve">vděčnost jest tobě býti, kdyžť tě z bídy smrti zprostil, a ty si jeho bil jednak až do smrti, hubenče. </w:t>
      </w:r>
      <w:r>
        <w:rPr>
          <w:rStyle w:val="Text"/>
          <w:rFonts w:eastAsia="Arial Unicode MS"/>
        </w:rPr>
        <w:t xml:space="preserve">A zvíře nerozumné, totižto had, jemu odplatu dal, a ty sa rozumný, jemu proti dobrému zlé si zaplatil a navrátil. A protož všecko tvé dobré, i nábytky i úřad tvój, dám Gidovi a jeho maršálkem místo tebe učiním a tě dnes na šibenici oběsiti káži.“ A tak se </w:t>
      </w:r>
      <w:r>
        <w:rPr>
          <w:rStyle w:val="Text"/>
          <w:rFonts w:eastAsia="Arial Unicode MS"/>
        </w:rPr>
        <w:t>stalo, že všickni lidé císařství toho, urození i neurození, uslyševše ten súd, velmi se jim líbilo. Gido velmi múdře císařství zpravoval a ote všech milován byl a život svój u pokoji dokonal.</w:t>
      </w:r>
    </w:p>
    <w:p w:rsidR="00B0057E" w:rsidRDefault="009821DA">
      <w:r>
        <w:rPr>
          <w:rStyle w:val="Text"/>
          <w:rFonts w:eastAsia="Arial Unicode MS"/>
        </w:rPr>
        <w:t>Najmilejší! Tento císař jest Buoh, kterýž všeckno vidí. Ale chud</w:t>
      </w:r>
      <w:r>
        <w:rPr>
          <w:rStyle w:val="Text"/>
          <w:rFonts w:eastAsia="Arial Unicode MS"/>
        </w:rPr>
        <w:t>ý tento nevděčný jest člověk, z země stvořený, nic od sebe nemá, jakož dí Job: „Náh vyšel sem.“ Ale Buoh toho chudého zvolil, a jeho pána ráje i světa učinil, aby všecko jeho poslúchalo. Jakož David dí: „Všecko podložil si pod nohy jeho.“ Les znamená tento</w:t>
      </w:r>
      <w:r>
        <w:rPr>
          <w:rStyle w:val="Text"/>
          <w:rFonts w:eastAsia="Arial Unicode MS"/>
        </w:rPr>
        <w:t xml:space="preserve"> svět, kterýž jest pln jam, totižto běd. Ale člověk povyšoval se, a protož v duol upadl, když proti přikázaní božímu jablka okusil, a dobře móž řečen býti nevděčný. Had také v jámu upadl a znamená múdrého zpovědlníka pro dvoji věc. Nebo </w:t>
      </w:r>
      <w:r>
        <w:rPr>
          <w:rStyle w:val="foliace"/>
          <w:rFonts w:eastAsia="Arial Unicode MS"/>
        </w:rPr>
        <w:t xml:space="preserve">132v </w:t>
      </w:r>
      <w:r>
        <w:rPr>
          <w:rStyle w:val="Text"/>
          <w:rFonts w:eastAsia="Arial Unicode MS"/>
        </w:rPr>
        <w:t xml:space="preserve">had nese na </w:t>
      </w:r>
      <w:r>
        <w:rPr>
          <w:rStyle w:val="Text"/>
          <w:rFonts w:eastAsia="Arial Unicode MS"/>
        </w:rPr>
        <w:lastRenderedPageBreak/>
        <w:t>ja</w:t>
      </w:r>
      <w:r>
        <w:rPr>
          <w:rStyle w:val="Text"/>
          <w:rFonts w:eastAsia="Arial Unicode MS"/>
        </w:rPr>
        <w:t xml:space="preserve">zyku drahú mast proti jedu. Také zpovědlník nese v ustech slovo boží, hříšného člověka nauče a k dobrému stavu dovodě. V ocase nese had jed pokání. Takéž zpovědlník jed - pokání konečné má dáti hříšnému. Nebo pokání některým lidem zdá se jed, kteréž tělu </w:t>
      </w:r>
      <w:r>
        <w:rPr>
          <w:rStyle w:val="emendace"/>
          <w:rFonts w:eastAsia="Arial Unicode MS"/>
        </w:rPr>
        <w:t>t</w:t>
      </w:r>
      <w:r>
        <w:rPr>
          <w:rStyle w:val="emendace"/>
          <w:rFonts w:eastAsia="Arial Unicode MS"/>
        </w:rPr>
        <w:t xml:space="preserve">ělu </w:t>
      </w:r>
      <w:r>
        <w:rPr>
          <w:rStyle w:val="pramen"/>
          <w:rFonts w:eastAsia="Arial Unicode MS"/>
        </w:rPr>
        <w:t xml:space="preserve">tielo </w:t>
      </w:r>
      <w:r>
        <w:rPr>
          <w:rStyle w:val="Text"/>
          <w:rFonts w:eastAsia="Arial Unicode MS"/>
        </w:rPr>
        <w:t xml:space="preserve">utrpení činí, ale duši jasnu učiní. Ale Gido, </w:t>
      </w:r>
      <w:r>
        <w:rPr>
          <w:rStyle w:val="Text"/>
        </w:rPr>
        <w:t>totižto Kristus, vytrhl maršálka z jámy, když srdce jeho umučení pamatuje. Ale hubený člověk nevděčen jest Pánu našemu Jezukristovi, a to když zákon boží zrušuje. Gido byl bit; takéž Kristus bit bývá,</w:t>
      </w:r>
      <w:r>
        <w:rPr>
          <w:rStyle w:val="Text"/>
        </w:rPr>
        <w:t xml:space="preserve"> když člověk smrtedlně zhřeší, nebo tedy opět Krista křižuje. Had dal kámen trojí</w:t>
      </w:r>
      <w:r>
        <w:rPr>
          <w:rStyle w:val="Text"/>
          <w:rFonts w:eastAsia="Arial Unicode MS"/>
        </w:rPr>
        <w:t xml:space="preserve"> </w:t>
      </w:r>
      <w:r>
        <w:rPr>
          <w:rStyle w:val="Text"/>
        </w:rPr>
        <w:t>barvú okrášlený, totižto dobrý kazatel nebo zpovědlník skrze dobré naučení svatého Písma dává kámen, totižto Krista člověka. Nebo jakožto kámen troji barvu jmějíše, takéž Kri</w:t>
      </w:r>
      <w:r>
        <w:rPr>
          <w:rStyle w:val="Text"/>
        </w:rPr>
        <w:t xml:space="preserve">stus najprvé byl bílý a pěkný, jakož David dí: „Překrásné tváři nad syny člověčí.“ Opět černý skrze umučení, jakožto se píše: „Viděli sme jeho nemajíce tvárnosti.“ </w:t>
      </w:r>
      <w:r>
        <w:rPr>
          <w:rStyle w:val="internipoznamka"/>
        </w:rPr>
        <w:t xml:space="preserve">Geb. Skloňování s. 299, par. 269 - part. -ce v acc. pl. je absolutivum. taktéž GestaB. Izai </w:t>
      </w:r>
      <w:r>
        <w:rPr>
          <w:rStyle w:val="internipoznamka"/>
        </w:rPr>
        <w:t xml:space="preserve">53,2 (BiblOl: „nenie tvárnost jemu ani krása“) - OK </w:t>
      </w:r>
      <w:r>
        <w:rPr>
          <w:rStyle w:val="Text"/>
        </w:rPr>
        <w:t xml:space="preserve">Opět Kristus byl červený, a to pro krve prolití. A protož ktožkolivěk kámen tento v sirdci </w:t>
      </w:r>
      <w:r>
        <w:rPr>
          <w:rStyle w:val="internipoznamka"/>
        </w:rPr>
        <w:t xml:space="preserve">v rkp. „ſyrdczy“ - OK </w:t>
      </w:r>
      <w:r>
        <w:rPr>
          <w:rStyle w:val="Text"/>
        </w:rPr>
        <w:t xml:space="preserve">čistém nositi bude, bude vzácen před Bohem i před anjely, a slávú </w:t>
      </w:r>
      <w:r>
        <w:rPr>
          <w:rStyle w:val="foliace"/>
        </w:rPr>
        <w:t xml:space="preserve">133r </w:t>
      </w:r>
      <w:r>
        <w:rPr>
          <w:rStyle w:val="Text"/>
        </w:rPr>
        <w:t xml:space="preserve">i ctností korunován </w:t>
      </w:r>
      <w:r>
        <w:rPr>
          <w:rStyle w:val="Text"/>
        </w:rPr>
        <w:t xml:space="preserve">bude a věčný život mieti bude. Ale tento kámen, totižto Krista, nižádný nemóž prodati sám od sebe, dokoduž </w:t>
      </w:r>
      <w:r>
        <w:rPr>
          <w:rStyle w:val="internipoznamka"/>
        </w:rPr>
        <w:t xml:space="preserve">Geb. Skladba s. 685 - OK </w:t>
      </w:r>
      <w:r>
        <w:rPr>
          <w:rStyle w:val="Text"/>
        </w:rPr>
        <w:t xml:space="preserve">přebývá v dobrém životě. A protož, ktož bude </w:t>
      </w:r>
      <w:r>
        <w:rPr>
          <w:rStyle w:val="emendace"/>
        </w:rPr>
        <w:t xml:space="preserve">bude </w:t>
      </w:r>
      <w:r>
        <w:rPr>
          <w:rStyle w:val="pramen"/>
        </w:rPr>
        <w:t xml:space="preserve">bubude </w:t>
      </w:r>
      <w:r>
        <w:rPr>
          <w:rStyle w:val="Text"/>
        </w:rPr>
        <w:t xml:space="preserve">chtieti Giduov život následovati, neskonané dobré nalezne, ale nevděčný a </w:t>
      </w:r>
      <w:r>
        <w:rPr>
          <w:rStyle w:val="emendace"/>
        </w:rPr>
        <w:t xml:space="preserve">a </w:t>
      </w:r>
      <w:r>
        <w:rPr>
          <w:rStyle w:val="pramen"/>
        </w:rPr>
        <w:t xml:space="preserve">aa </w:t>
      </w:r>
      <w:r>
        <w:rPr>
          <w:rStyle w:val="Text"/>
        </w:rPr>
        <w:t>nešlechetný na šibenici v pekle oběšen bude.</w:t>
      </w:r>
    </w:p>
    <w:p w:rsidR="00B0057E" w:rsidRDefault="00B0057E">
      <w:pPr>
        <w:pStyle w:val="Volnyradek"/>
      </w:pPr>
    </w:p>
    <w:p w:rsidR="00B0057E" w:rsidRDefault="009821DA">
      <w:pPr>
        <w:pStyle w:val="Nadpis"/>
      </w:pPr>
      <w:r>
        <w:rPr>
          <w:rStyle w:val="internipoznamka"/>
        </w:rPr>
        <w:t xml:space="preserve">CVIII. </w:t>
      </w:r>
      <w:r>
        <w:rPr>
          <w:rStyle w:val="Text"/>
        </w:rPr>
        <w:t>O jednom kupci</w:t>
      </w:r>
    </w:p>
    <w:p w:rsidR="00B0057E" w:rsidRDefault="009821DA">
      <w:r>
        <w:rPr>
          <w:rStyle w:val="Text"/>
        </w:rPr>
        <w:t>Domicianus kraloval múdrý velmi, ve všem spravedlivý a ižádnému neotpustíše. Stalo se, když u stolu seděl, přišel jeden k bráně a potlúkl. Vrátný přišel a otázal, co by chtěl a kto by byl. Řekl ten: „Kupec sem a některé mám prodati kupečství ku potřebě cís</w:t>
      </w:r>
      <w:r>
        <w:rPr>
          <w:rStyle w:val="Text"/>
        </w:rPr>
        <w:t>ařově.“ Vrátný to uslyšev, jeho pustil. Řekl jemu císař: „Milý, co máš prodati k užitku mému?“ A on odpovědě: „Pane, tři múdrosti.“ Vece císař: „A kterak mi každú múdrost dáš?“ A on vece: „Za tři sta zlatých.“ Tedy císař dí: „A nebudú li mi múdrosti prospě</w:t>
      </w:r>
      <w:r>
        <w:rPr>
          <w:rStyle w:val="Text"/>
        </w:rPr>
        <w:t xml:space="preserve">šny, peníze ztratím.“ Dí kupec: „Pane, u vašem království vždy přebývám; ač se mé múdrosti tobě nehodí, vraťte </w:t>
      </w:r>
      <w:r>
        <w:rPr>
          <w:rStyle w:val="emendace"/>
        </w:rPr>
        <w:t xml:space="preserve">vraťte </w:t>
      </w:r>
      <w:r>
        <w:rPr>
          <w:rStyle w:val="pramen"/>
        </w:rPr>
        <w:t xml:space="preserve">wrate </w:t>
      </w:r>
      <w:r>
        <w:rPr>
          <w:rStyle w:val="Text"/>
        </w:rPr>
        <w:t>mi múdrosti mé a já vám peníze vrátím</w:t>
      </w:r>
      <w:r>
        <w:rPr>
          <w:rStyle w:val="Text"/>
          <w:rFonts w:eastAsia="Arial Unicode MS"/>
        </w:rPr>
        <w:t xml:space="preserve">.“ Císař vece: „Dobře pravíš.“ A vece: „Pověz mi, které sú to múdrosti, kteréž mi </w:t>
      </w:r>
      <w:r>
        <w:rPr>
          <w:rStyle w:val="foliace"/>
          <w:rFonts w:eastAsia="Arial Unicode MS"/>
        </w:rPr>
        <w:t xml:space="preserve">133v </w:t>
      </w:r>
      <w:r>
        <w:rPr>
          <w:rStyle w:val="Text"/>
          <w:rFonts w:eastAsia="Arial Unicode MS"/>
        </w:rPr>
        <w:t xml:space="preserve">prodati </w:t>
      </w:r>
      <w:r>
        <w:rPr>
          <w:rStyle w:val="Text"/>
          <w:rFonts w:eastAsia="Arial Unicode MS"/>
        </w:rPr>
        <w:t>chceš?“ A on dí: „Pane, první jest múdrost tato: Co činíš, múdře čiň a hlédaj skonání. Druhá múdrost jest tato: Nikdy neschoď s pravé cesty pro stezku, ač miluješ život svój. Třetí jest tato: Nikdy noclehem nebývaj v tom domu, kdež jest hospodář starý a ml</w:t>
      </w:r>
      <w:r>
        <w:rPr>
          <w:rStyle w:val="Text"/>
          <w:rFonts w:eastAsia="Arial Unicode MS"/>
        </w:rPr>
        <w:t>adá žena. Tyto tři věci měj na paměti, a dobře se tobě stane.“</w:t>
      </w:r>
    </w:p>
    <w:p w:rsidR="00B0057E" w:rsidRDefault="009821DA">
      <w:pPr>
        <w:rPr>
          <w:rFonts w:eastAsia="Arial Unicode MS"/>
        </w:rPr>
      </w:pPr>
      <w:r>
        <w:rPr>
          <w:rStyle w:val="Text"/>
          <w:rFonts w:eastAsia="Arial Unicode MS"/>
        </w:rPr>
        <w:t xml:space="preserve">Císař dal jemu za každú múdrost tři sta zlatých. A první: „Co činíš, múdře čiň a hledaj skonání“, tu múdrost kázal všady psáti, v sieni, v komoře i po stěnách, po ubruscích i na rúše, latíně i </w:t>
      </w:r>
      <w:r>
        <w:rPr>
          <w:rStyle w:val="Text"/>
          <w:rFonts w:eastAsia="Arial Unicode MS"/>
        </w:rPr>
        <w:t>obecnú řečí. Potom pro jeho spravedlivost mnozí sú se smlúvali, aby ho tajně zabili. Tedy s jedním holičem sú umluvili na penězích, že když by bradu jeho holil, aby jemu hrdlo zřezal. Vzev peníze, slíbil. Stalo se, když holiti měl, přišel holič, umyl bradu</w:t>
      </w:r>
      <w:r>
        <w:rPr>
          <w:rStyle w:val="Text"/>
          <w:rFonts w:eastAsia="Arial Unicode MS"/>
        </w:rPr>
        <w:t xml:space="preserve">, počal holiti, uzřel na ubrusci napsáno: „Cokolivěk činíš, múdře čiň a hlédaj skonání.“ A byl literát. I myslil: „Ač jeho zabiji, konec muoj bude ukrutný, nebo smrtí ohavnú potupen budu. A protož dobré jest, abych toho konce hlédal a ot </w:t>
      </w:r>
      <w:r>
        <w:rPr>
          <w:rStyle w:val="Text"/>
          <w:rFonts w:eastAsia="Arial Unicode MS"/>
        </w:rPr>
        <w:lastRenderedPageBreak/>
        <w:t>zlého účinku přest</w:t>
      </w:r>
      <w:r>
        <w:rPr>
          <w:rStyle w:val="Text"/>
          <w:rFonts w:eastAsia="Arial Unicode MS"/>
        </w:rPr>
        <w:t xml:space="preserve">al.“ A tak stál jest, lek se, tak že břitva jemu upadla z rukú. Císař vece: „Milý, co je </w:t>
      </w:r>
      <w:r>
        <w:rPr>
          <w:rStyle w:val="foliace"/>
          <w:rFonts w:eastAsia="Arial Unicode MS"/>
        </w:rPr>
        <w:t xml:space="preserve">134r </w:t>
      </w:r>
      <w:r>
        <w:rPr>
          <w:rStyle w:val="Text"/>
          <w:rFonts w:eastAsia="Arial Unicode MS"/>
        </w:rPr>
        <w:t xml:space="preserve">tobě?“ A on odpovědě: „Ó pane, smiluoj se nade mnú!“ A počal jemu všecko pořád praviti. I řekl císař: „Potom buď věren, toběť to otpustím.“ A zpomenul, že „první </w:t>
      </w:r>
      <w:r>
        <w:rPr>
          <w:rStyle w:val="Text"/>
          <w:rFonts w:eastAsia="Arial Unicode MS"/>
        </w:rPr>
        <w:t>múdrost život mój spasila“. A potom mnohé zrádce na šibenici oběsil.</w:t>
      </w:r>
    </w:p>
    <w:p w:rsidR="00B0057E" w:rsidRDefault="009821DA">
      <w:r>
        <w:rPr>
          <w:rStyle w:val="Text"/>
        </w:rPr>
        <w:t>Opět jiní císařovi nepřítelé jemu záviděli a myslili sú, aby jeho zahubili. A vespolek řekli sú: „Toho dne</w:t>
      </w:r>
      <w:r>
        <w:rPr>
          <w:rStyle w:val="Text"/>
          <w:rFonts w:eastAsia="Arial Unicode MS"/>
        </w:rPr>
        <w:t xml:space="preserve"> </w:t>
      </w:r>
      <w:r>
        <w:rPr>
          <w:rStyle w:val="Text"/>
        </w:rPr>
        <w:t>pojede do takého města; schovajmež se v lese, přes kterýž on pojede stezkú, a tu</w:t>
      </w:r>
      <w:r>
        <w:rPr>
          <w:rStyle w:val="Text"/>
        </w:rPr>
        <w:t xml:space="preserve"> jeho tajně zabieme.“ Císař ten den připravil se, a když jest jel obecnú a širokú cestú, řekli sú někteří služebníci jeho, s ním jedúce: „Pane, dobréť jest stezkú jeti, nebo blíže </w:t>
      </w:r>
      <w:r>
        <w:rPr>
          <w:rStyle w:val="internipoznamka"/>
        </w:rPr>
        <w:t xml:space="preserve">GestaB „nebo bližšie jest cesta“, GestaU „nebo blíže jest a čistší cesta“ - </w:t>
      </w:r>
      <w:r>
        <w:rPr>
          <w:rStyle w:val="internipoznamka"/>
        </w:rPr>
        <w:t xml:space="preserve">OK </w:t>
      </w:r>
      <w:r>
        <w:rPr>
          <w:rStyle w:val="Text"/>
        </w:rPr>
        <w:t>jest cesta.“ Císař sám v sobě myslil: „Druhá múdrost jest, že cesty pravé pro stezku nenechám, ale cestú širokú pojedu; vy pro toto, kteříž chcete, stezkú jeďte a všecko připravte, jáť brzo přijedu.“ Ti, kteříž sú stezkú jeli, sú od těch zbiti, ješto cí</w:t>
      </w:r>
      <w:r>
        <w:rPr>
          <w:rStyle w:val="Text"/>
        </w:rPr>
        <w:t>sařovi hrozili, neb sú mněli, by tu také král byl mezi nimi. Císař, když to uslyšel, myslil jest a řekl: „Aj, toť jest múdrost druhá, kteráž jest život mój spasila.“</w:t>
      </w:r>
    </w:p>
    <w:p w:rsidR="00B0057E" w:rsidRDefault="009821DA">
      <w:r>
        <w:rPr>
          <w:rStyle w:val="Text"/>
        </w:rPr>
        <w:t xml:space="preserve">Ti jistí viděvše se zklamáni, smluvili sú se, kterak </w:t>
      </w:r>
      <w:r>
        <w:rPr>
          <w:rStyle w:val="emendace"/>
        </w:rPr>
        <w:t xml:space="preserve">kterak </w:t>
      </w:r>
      <w:r>
        <w:rPr>
          <w:rStyle w:val="pramen"/>
        </w:rPr>
        <w:t xml:space="preserve">kteak </w:t>
      </w:r>
      <w:r>
        <w:rPr>
          <w:rStyle w:val="Text"/>
        </w:rPr>
        <w:t>by jeho zabili. Tedy řek</w:t>
      </w:r>
      <w:r>
        <w:rPr>
          <w:rStyle w:val="Text"/>
        </w:rPr>
        <w:t xml:space="preserve">l jeden z nich: „Tento den bude nocovati </w:t>
      </w:r>
      <w:r>
        <w:rPr>
          <w:rStyle w:val="emendace"/>
        </w:rPr>
        <w:t xml:space="preserve">nocovati </w:t>
      </w:r>
      <w:r>
        <w:rPr>
          <w:rStyle w:val="pramen"/>
        </w:rPr>
        <w:t xml:space="preserve">noczowawati </w:t>
      </w:r>
      <w:r>
        <w:rPr>
          <w:rStyle w:val="Text"/>
        </w:rPr>
        <w:t xml:space="preserve">v tom městě v jedné hospodě, v kteréž všickni mocní </w:t>
      </w:r>
      <w:r>
        <w:rPr>
          <w:rStyle w:val="foliace"/>
        </w:rPr>
        <w:t xml:space="preserve">134v </w:t>
      </w:r>
      <w:r>
        <w:rPr>
          <w:rStyle w:val="Text"/>
        </w:rPr>
        <w:t>nocují. Umluvme s hospodářem, ať z ženú za peníze lehne. A když císař spáti bude, a by jeho zabili a rytíře, kteříž s ním v komoře v komo</w:t>
      </w:r>
      <w:r>
        <w:rPr>
          <w:rStyle w:val="Text"/>
        </w:rPr>
        <w:t>ře spáti budú.“ Tehdy když císař do města přijel a v hospodě téj se stavil, nepřítelé jeho smluvili sú s hospodářem i s ženú jeho, když by císař</w:t>
      </w:r>
      <w:r>
        <w:rPr>
          <w:rStyle w:val="Text"/>
          <w:rFonts w:eastAsia="Arial Unicode MS"/>
        </w:rPr>
        <w:t xml:space="preserve"> </w:t>
      </w:r>
      <w:r>
        <w:rPr>
          <w:rStyle w:val="Text"/>
        </w:rPr>
        <w:t>spal, aby jeho zahubili; a veliký jim peníz slíbili dáti. Tehdy císař kázal k sobě zavolati hospodáře toho domu</w:t>
      </w:r>
      <w:r>
        <w:rPr>
          <w:rStyle w:val="Text"/>
        </w:rPr>
        <w:t>.</w:t>
      </w:r>
    </w:p>
    <w:p w:rsidR="00B0057E" w:rsidRDefault="009821DA">
      <w:r>
        <w:rPr>
          <w:rStyle w:val="Text"/>
        </w:rPr>
        <w:t>A když byl zavolán, i zdál se jemu stár. Řekl jemu císař: „Zdali máš ženu?“ A on vece: „I ovšem, pane!“ Císař řekl: „Ukaž mi ji!“ A když ji jest císař opatřil, zdála se jemu mláda, majíc let sedmnácet. Císař po večeři zavolal komorníka svého a řekl jemu:</w:t>
      </w:r>
      <w:r>
        <w:rPr>
          <w:rStyle w:val="Text"/>
        </w:rPr>
        <w:t xml:space="preserve"> „Brzo jinde připrav mi tajně posteli, nebo zde nikakež nelehnu.“ A tak tajně císař do jiné hospody šel a tu spal. A sedm rytířóv v komoře ležalo jest a hospodář i žena nevěděli sú, by císař ven vyšel, ale mněli sú, by s rytíři v komoře spal. A o puolnoci </w:t>
      </w:r>
      <w:r>
        <w:rPr>
          <w:rStyle w:val="Text"/>
        </w:rPr>
        <w:t xml:space="preserve">nepřátelé sú v komoru vešli a sedm rytířóv sú zabili. A když ráno bylo, císař po rytíře poslal a do té hospody přišel, kdež sú rytíři spali. Stařec řekl: „Pane, dávnoť sú rytíři vstali a kams sú jeli.“ A když jest to hospodář uzřel, divil se, nebo </w:t>
      </w:r>
      <w:r>
        <w:rPr>
          <w:rStyle w:val="foliace"/>
        </w:rPr>
        <w:t xml:space="preserve">135r </w:t>
      </w:r>
      <w:r>
        <w:rPr>
          <w:rStyle w:val="Text"/>
        </w:rPr>
        <w:t>mně</w:t>
      </w:r>
      <w:r>
        <w:rPr>
          <w:rStyle w:val="Text"/>
        </w:rPr>
        <w:t>l jeho zabita. Císař se na rytíře tázal. A když jest je zbity nalezl, zamútil se velmě a sám v sobě myslil: „Již třetí múdrost spasila život mój; dobrá hodina byla, v kterúž peníz mój dal sem za tyto múdrosti.“ A ihned starce toho z ženú i se vší čeledí na</w:t>
      </w:r>
      <w:r>
        <w:rPr>
          <w:rStyle w:val="Text"/>
        </w:rPr>
        <w:t xml:space="preserve"> šibenici oběsil. Císař dlúho živ byl a ty tři múdrosti s sebú choval, a život svój v dobrém skonal </w:t>
      </w:r>
      <w:r>
        <w:rPr>
          <w:rStyle w:val="cizijazyk"/>
        </w:rPr>
        <w:t>etc.</w:t>
      </w:r>
    </w:p>
    <w:p w:rsidR="00B0057E" w:rsidRDefault="009821DA">
      <w:r>
        <w:rPr>
          <w:rStyle w:val="Text"/>
          <w:rFonts w:eastAsia="Arial Unicode MS"/>
        </w:rPr>
        <w:t xml:space="preserve">Najmilejší! Císař tento móž nazván býti každý křesťan, kterýž má císařství srdce svého zpravovati i duše své. Vrátný u </w:t>
      </w:r>
      <w:r>
        <w:rPr>
          <w:rStyle w:val="internipoznamka"/>
          <w:rFonts w:eastAsia="Arial Unicode MS"/>
        </w:rPr>
        <w:t xml:space="preserve">v rkp. „v“ - OK </w:t>
      </w:r>
      <w:r>
        <w:rPr>
          <w:rStyle w:val="Text"/>
          <w:rFonts w:eastAsia="Arial Unicode MS"/>
        </w:rPr>
        <w:t>bráně jest dobro</w:t>
      </w:r>
      <w:r>
        <w:rPr>
          <w:rStyle w:val="Text"/>
          <w:rFonts w:eastAsia="Arial Unicode MS"/>
        </w:rPr>
        <w:t xml:space="preserve">volná vóle. Kupec, kterýž přišel k vratóm, jest Pán náš Ježíš Kristus podlé oné řeči: „Aj, já stojím k vratóm </w:t>
      </w:r>
      <w:r>
        <w:rPr>
          <w:rStyle w:val="poznamka"/>
          <w:rFonts w:eastAsia="Arial Unicode MS"/>
        </w:rPr>
        <w:t xml:space="preserve">tak v rkp. </w:t>
      </w:r>
      <w:r>
        <w:rPr>
          <w:rStyle w:val="internipoznamka"/>
          <w:rFonts w:eastAsia="Arial Unicode MS"/>
        </w:rPr>
        <w:t xml:space="preserve">GestaB: u vrat - OK </w:t>
      </w:r>
      <w:r>
        <w:rPr>
          <w:rStyle w:val="Text"/>
          <w:rFonts w:eastAsia="Arial Unicode MS"/>
        </w:rPr>
        <w:t xml:space="preserve">srdce tvého a tluku.“ Kterýž přišel, chtě tři múdrosti prodati za tři sta zlatých, totižto za duši tvú. Nebo zlaty </w:t>
      </w:r>
      <w:r>
        <w:rPr>
          <w:rStyle w:val="Text"/>
          <w:rFonts w:eastAsia="Arial Unicode MS"/>
        </w:rPr>
        <w:t xml:space="preserve">sú cnosti duše tvé. První múdrost jest: „Cožkolivěk činíš, múdře čiň a hlédaj konce.“ To jest, </w:t>
      </w:r>
      <w:r>
        <w:rPr>
          <w:rStyle w:val="Text"/>
          <w:rFonts w:eastAsia="Arial Unicode MS"/>
        </w:rPr>
        <w:lastRenderedPageBreak/>
        <w:t xml:space="preserve">cožkolivěk dobrého činíš, múdře čiň; to prvé a zvláště má býti pro Buoh a ke cti jeho; a ve všem skutku tvém znamenaj konec podlé </w:t>
      </w:r>
      <w:r>
        <w:rPr>
          <w:rStyle w:val="emendace"/>
          <w:rFonts w:eastAsia="Arial Unicode MS"/>
        </w:rPr>
        <w:t xml:space="preserve">podlé </w:t>
      </w:r>
      <w:r>
        <w:rPr>
          <w:rStyle w:val="pramen"/>
          <w:rFonts w:eastAsia="Arial Unicode MS"/>
        </w:rPr>
        <w:t xml:space="preserve">pole </w:t>
      </w:r>
      <w:r>
        <w:rPr>
          <w:rStyle w:val="Text"/>
          <w:rFonts w:eastAsia="Arial Unicode MS"/>
        </w:rPr>
        <w:t>oné řeči: „Rozpomína</w:t>
      </w:r>
      <w:r>
        <w:rPr>
          <w:rStyle w:val="Text"/>
          <w:rFonts w:eastAsia="Arial Unicode MS"/>
        </w:rPr>
        <w:t xml:space="preserve">j se na budúcí tvé a na věky nezhřešíš.“ Druhá múdrost: „Neroď cesty obecné pro stezku opustiti.“ Cista </w:t>
      </w:r>
      <w:r>
        <w:rPr>
          <w:rStyle w:val="hyperlemma"/>
          <w:rFonts w:eastAsia="Arial Unicode MS"/>
        </w:rPr>
        <w:t xml:space="preserve">ciesta </w:t>
      </w:r>
      <w:r>
        <w:rPr>
          <w:rStyle w:val="poznamka"/>
          <w:rFonts w:eastAsia="Arial Unicode MS"/>
        </w:rPr>
        <w:t xml:space="preserve">tak v rkp. </w:t>
      </w:r>
      <w:r>
        <w:rPr>
          <w:rStyle w:val="internipoznamka"/>
          <w:rFonts w:eastAsia="Arial Unicode MS"/>
        </w:rPr>
        <w:t xml:space="preserve">v rkp. „Czyſta“- OK </w:t>
      </w:r>
      <w:r>
        <w:rPr>
          <w:rStyle w:val="Text"/>
          <w:rFonts w:eastAsia="Arial Unicode MS"/>
        </w:rPr>
        <w:t xml:space="preserve">obecná jest cesta desatera božího přikázaní, kteréž máš vždycky chovati až do smrti, a nikdy po stezce </w:t>
      </w:r>
      <w:r>
        <w:rPr>
          <w:rStyle w:val="foliace"/>
          <w:rFonts w:eastAsia="Arial Unicode MS"/>
        </w:rPr>
        <w:t xml:space="preserve">135v </w:t>
      </w:r>
      <w:r>
        <w:rPr>
          <w:rStyle w:val="Text"/>
          <w:rFonts w:eastAsia="Arial Unicode MS"/>
        </w:rPr>
        <w:t xml:space="preserve">zlého </w:t>
      </w:r>
      <w:r>
        <w:rPr>
          <w:rStyle w:val="Text"/>
          <w:rFonts w:eastAsia="Arial Unicode MS"/>
        </w:rPr>
        <w:t>života nechoditi, jakož to činí kacéři; neb tu bývají lotři, totižto mnohé nebezpečenství, kteráž sú proti duše spasení. Třetí múdrost jest: „Nemáš odpočívati v domu starého.“ Stařec jest tento svět, kterýž má mladú ženu, totiž marnost. Nebo budeš li v svě</w:t>
      </w:r>
      <w:r>
        <w:rPr>
          <w:rStyle w:val="Text"/>
          <w:rFonts w:eastAsia="Arial Unicode MS"/>
        </w:rPr>
        <w:t>tě odpočívati, máš se báti smrti. Nebo ižádný nemóž Bohu a světu slúžiti. Nepřítelé, kteříž se proti císařovi smluvují, totiž proti Kristu, sú diábli, kteříž vždycky člověka míní zabiti, a nemohú li, tajně najmú holiče brady, totižto tělo. Nebo jakožto hol</w:t>
      </w:r>
      <w:r>
        <w:rPr>
          <w:rStyle w:val="Text"/>
          <w:rFonts w:eastAsia="Arial Unicode MS"/>
        </w:rPr>
        <w:t xml:space="preserve">ič holí vlasy, takéž tělo tvé odjímá od tebe všecky ctnosti, kteréž s’ na křtu vzel. Ale když by myslil o skončení, totižto o smrti, nebo nevíme, kdy nebo kterak neb kterú smrtí máme sníti, a když by člověk tak myslil, otešli </w:t>
      </w:r>
      <w:r>
        <w:rPr>
          <w:rStyle w:val="internipoznamka"/>
          <w:rFonts w:eastAsia="Arial Unicode MS"/>
        </w:rPr>
        <w:t xml:space="preserve">oteſſly - OK </w:t>
      </w:r>
      <w:r>
        <w:rPr>
          <w:rStyle w:val="Text"/>
          <w:rFonts w:eastAsia="Arial Unicode MS"/>
        </w:rPr>
        <w:t>by od něho všickn</w:t>
      </w:r>
      <w:r>
        <w:rPr>
          <w:rStyle w:val="Text"/>
          <w:rFonts w:eastAsia="Arial Unicode MS"/>
        </w:rPr>
        <w:t xml:space="preserve">i zlí skutkové. A protož učme se těchto tří múdrostí chovati: prvé, abychom ve všech skutcích našich konec vzeli, druhé, abychme po cestě zjevné chodili desatera božího přikázaní, třetí, </w:t>
      </w:r>
      <w:r>
        <w:rPr>
          <w:rStyle w:val="Text"/>
        </w:rPr>
        <w:t>abychom v světě marnosti nepovolili. A učiníme li tak, život náš v do</w:t>
      </w:r>
      <w:r>
        <w:rPr>
          <w:rStyle w:val="Text"/>
        </w:rPr>
        <w:t>brém konci dokonáme.</w:t>
      </w:r>
    </w:p>
    <w:p w:rsidR="00B0057E" w:rsidRDefault="00B0057E">
      <w:pPr>
        <w:pStyle w:val="Volnyradek"/>
      </w:pPr>
    </w:p>
    <w:p w:rsidR="00B0057E" w:rsidRDefault="009821DA">
      <w:pPr>
        <w:pStyle w:val="Nadpis"/>
      </w:pPr>
      <w:r>
        <w:rPr>
          <w:rStyle w:val="internipoznamka"/>
        </w:rPr>
        <w:t xml:space="preserve">CIX </w:t>
      </w:r>
      <w:r>
        <w:rPr>
          <w:rStyle w:val="Text"/>
        </w:rPr>
        <w:t>O jednom hrobu</w:t>
      </w:r>
    </w:p>
    <w:p w:rsidR="00B0057E" w:rsidRDefault="009821DA">
      <w:r>
        <w:rPr>
          <w:rStyle w:val="Text"/>
        </w:rPr>
        <w:t xml:space="preserve">Adrianus v Římě kraloval bohatý </w:t>
      </w:r>
      <w:r>
        <w:rPr>
          <w:rStyle w:val="foliace"/>
        </w:rPr>
        <w:t xml:space="preserve">136r </w:t>
      </w:r>
      <w:r>
        <w:rPr>
          <w:rStyle w:val="Text"/>
        </w:rPr>
        <w:t>velmi, kterýž sobě pokoj ustavil</w:t>
      </w:r>
      <w:r>
        <w:rPr>
          <w:rStyle w:val="emendace"/>
        </w:rPr>
        <w:t xml:space="preserve">ustavil </w:t>
      </w:r>
      <w:r>
        <w:rPr>
          <w:rStyle w:val="pramen"/>
        </w:rPr>
        <w:t>vſtwil</w:t>
      </w:r>
      <w:r>
        <w:rPr>
          <w:rStyle w:val="Text"/>
        </w:rPr>
        <w:t>. A pod krumfeštem kopajíce nalezli sú zlatý hrob, třmi obruči zlatými obklíčen. A takéžto bíše napsání: „Vrátil sem, dal sem, schov</w:t>
      </w:r>
      <w:r>
        <w:rPr>
          <w:rStyle w:val="Text"/>
        </w:rPr>
        <w:t xml:space="preserve">al sem, měl sem, mám, ztratil sem. Což sem vrátil, měl sem; což sem dal, to mám.“ A ten hrob s tím napsáním císař jest vzel </w:t>
      </w:r>
      <w:r>
        <w:rPr>
          <w:rStyle w:val="cizijazyk"/>
        </w:rPr>
        <w:t>etc.</w:t>
      </w:r>
    </w:p>
    <w:p w:rsidR="00B0057E" w:rsidRDefault="009821DA">
      <w:r>
        <w:rPr>
          <w:rStyle w:val="Text"/>
        </w:rPr>
        <w:t>Najmilejší! Tento císař móž nazván býti každý dobrý křesťan, kterýž má ustaviti duom, totižto srdce Bohu připravené, aby jeho v</w:t>
      </w:r>
      <w:r>
        <w:rPr>
          <w:rStyle w:val="Text"/>
        </w:rPr>
        <w:t>uoli vždycky plnil, a kopati skrze cestu zkrúšení; a tak nalézti budeš moci hrob zlatý, totižto srdce plné ctností skrze božskú milost, ze třmi obruči zlatými, totiž s věrú, nadějí a láskú. Tu bíše psáno: „Vrátil sem.“ Pověz mi, což s’ vrátil nebo dal? Odp</w:t>
      </w:r>
      <w:r>
        <w:rPr>
          <w:rStyle w:val="Text"/>
        </w:rPr>
        <w:t>ověz dobrý křesťan: „Tělo i duši v službě boží.“ Druhé bylo jest psáno: „Zachoval sem.“ Pověz mi, co s’ zachoval? Odpověz: „Duši svú v dobrých skutcích.“ Potom píše se: „Dal sem.“ Co s’ dal? „Milost Bohu a bližnímu svému.“ Nebo v těchto věcech záleží veške</w:t>
      </w:r>
      <w:r>
        <w:rPr>
          <w:rStyle w:val="Text"/>
        </w:rPr>
        <w:t>n zákon i proroci.  Potom píše se: „Měl sem.“ Pověz mi, co s’ měl? Odpověděl: „Hubený život, nebo v hříchu sem počat.“ Potom píše se: „Mám.“ Co máš? „Zajisté učiněn sem rytíř boží, a prvé sem byl sluha diábluov.“ Potom píše se: „Ztratil sem.“ Což s’ ztrati</w:t>
      </w:r>
      <w:r>
        <w:rPr>
          <w:rStyle w:val="Text"/>
        </w:rPr>
        <w:t xml:space="preserve">l? „Zajisté </w:t>
      </w:r>
      <w:r>
        <w:rPr>
          <w:rStyle w:val="foliace"/>
        </w:rPr>
        <w:t xml:space="preserve">136v </w:t>
      </w:r>
      <w:r>
        <w:rPr>
          <w:rStyle w:val="Text"/>
        </w:rPr>
        <w:t>skrze zpověd všecky hříchy své.“ Potom se píše: „Trpím“, totižto utrpení mám skrze pokání za své hříchy, a protivenství rád trpím zde nebo v očistci. Potom píše se: „Co sem vrátil</w:t>
      </w:r>
      <w:r>
        <w:rPr>
          <w:rStyle w:val="emendace"/>
        </w:rPr>
        <w:t xml:space="preserve">vrátil </w:t>
      </w:r>
      <w:r>
        <w:rPr>
          <w:rStyle w:val="pramen"/>
        </w:rPr>
        <w:t>vtratil</w:t>
      </w:r>
      <w:r>
        <w:rPr>
          <w:rStyle w:val="internipoznamka"/>
        </w:rPr>
        <w:t xml:space="preserve">jedná se o chybnou opravu korektora, původně  </w:t>
      </w:r>
      <w:r>
        <w:rPr>
          <w:rStyle w:val="internipoznamka"/>
        </w:rPr>
        <w:t>bylo v textu „vrátil“- OK</w:t>
      </w:r>
      <w:r>
        <w:rPr>
          <w:rStyle w:val="Text"/>
        </w:rPr>
        <w:t xml:space="preserve">, to mám“, totiž co sem vrátil </w:t>
      </w:r>
      <w:r>
        <w:rPr>
          <w:rStyle w:val="emendace"/>
        </w:rPr>
        <w:t xml:space="preserve">vrátil </w:t>
      </w:r>
      <w:r>
        <w:rPr>
          <w:rStyle w:val="pramen"/>
        </w:rPr>
        <w:t xml:space="preserve">vtratil </w:t>
      </w:r>
      <w:r>
        <w:rPr>
          <w:rStyle w:val="internipoznamka"/>
        </w:rPr>
        <w:t xml:space="preserve">jedná se o chybnou opravu korektora, původně bylo v textu „vrátil“- OK </w:t>
      </w:r>
      <w:r>
        <w:rPr>
          <w:rStyle w:val="Text"/>
        </w:rPr>
        <w:t xml:space="preserve">v dobrých skutcích, toho sem sám od sebe </w:t>
      </w:r>
      <w:r>
        <w:rPr>
          <w:rStyle w:val="emendace"/>
        </w:rPr>
        <w:t xml:space="preserve">sebe </w:t>
      </w:r>
      <w:r>
        <w:rPr>
          <w:rStyle w:val="pramen"/>
        </w:rPr>
        <w:t xml:space="preserve">ſobe </w:t>
      </w:r>
      <w:r>
        <w:rPr>
          <w:rStyle w:val="internipoznamka"/>
        </w:rPr>
        <w:t>jedině sebe (Geb. Skloň. s. 522), Zubatý Listy Filol. 1886, 369</w:t>
      </w:r>
      <w:r>
        <w:rPr>
          <w:rStyle w:val="internipoznamka"/>
        </w:rPr>
        <w:t xml:space="preserve">) </w:t>
      </w:r>
      <w:r>
        <w:rPr>
          <w:rStyle w:val="Text"/>
        </w:rPr>
        <w:t xml:space="preserve">nejměl, ale ot Buoha mého, kterýž mě vykúpil. Potom se píše: „Dal sem, což mám“, totiž což sem v tomto životě dal skrze skutky </w:t>
      </w:r>
      <w:r>
        <w:rPr>
          <w:rStyle w:val="Text"/>
        </w:rPr>
        <w:lastRenderedPageBreak/>
        <w:t>milosrdné, již v nebeském království mám po tom životě radost věčnú. A tak srdce naše s tímto písmem bude li moci nalezeno býti</w:t>
      </w:r>
      <w:r>
        <w:rPr>
          <w:rStyle w:val="Text"/>
        </w:rPr>
        <w:t>, život věčný vezme</w:t>
      </w:r>
      <w:r>
        <w:rPr>
          <w:rStyle w:val="emendace"/>
        </w:rPr>
        <w:t xml:space="preserve">vezme </w:t>
      </w:r>
      <w:r>
        <w:rPr>
          <w:rStyle w:val="pramen"/>
        </w:rPr>
        <w:t>wez</w:t>
      </w:r>
      <w:r>
        <w:rPr>
          <w:rStyle w:val="Text"/>
        </w:rPr>
        <w:t>.</w:t>
      </w:r>
    </w:p>
    <w:p w:rsidR="00B0057E" w:rsidRDefault="00B0057E">
      <w:pPr>
        <w:pStyle w:val="Volnyradek"/>
      </w:pPr>
    </w:p>
    <w:p w:rsidR="00B0057E" w:rsidRDefault="009821DA">
      <w:pPr>
        <w:pStyle w:val="Nadpis"/>
      </w:pPr>
      <w:r>
        <w:rPr>
          <w:rStyle w:val="internipoznamka"/>
        </w:rPr>
        <w:t xml:space="preserve">CX </w:t>
      </w:r>
      <w:r>
        <w:rPr>
          <w:rStyle w:val="Text"/>
        </w:rPr>
        <w:t xml:space="preserve">O jedné arcibezectné ženě </w:t>
      </w:r>
      <w:r>
        <w:rPr>
          <w:rStyle w:val="cizijazyk"/>
        </w:rPr>
        <w:t>etc.</w:t>
      </w:r>
    </w:p>
    <w:p w:rsidR="00B0057E" w:rsidRDefault="009821DA">
      <w:r>
        <w:rPr>
          <w:rStyle w:val="Text"/>
        </w:rPr>
        <w:t xml:space="preserve">Ptolomeus v Římě kraloval bohatý velmě, v jehožto království jeden rytíř nábožný a velmi milosrdný byl, kterýž pěknú ženu mějíše, ale </w:t>
      </w:r>
      <w:r>
        <w:rPr>
          <w:rStyle w:val="doplnenytext"/>
        </w:rPr>
        <w:t xml:space="preserve">ona </w:t>
      </w:r>
      <w:r>
        <w:rPr>
          <w:rStyle w:val="poznamka"/>
        </w:rPr>
        <w:t xml:space="preserve">doplněno podle rkp. GestaB </w:t>
      </w:r>
      <w:r>
        <w:rPr>
          <w:rStyle w:val="internipoznamka"/>
        </w:rPr>
        <w:t xml:space="preserve">GestaU chybí - OK </w:t>
      </w:r>
      <w:r>
        <w:rPr>
          <w:rStyle w:val="Text"/>
        </w:rPr>
        <w:t>cizoložs</w:t>
      </w:r>
      <w:r>
        <w:rPr>
          <w:rStyle w:val="Text"/>
        </w:rPr>
        <w:t>tví ostati nechtíše. Rytíř to uznamenav, velmi se zamútil, i do země Svaté jíti zamyslil, aby žena jeho život svój v lepší proměnila. I řekl k ní: „Má najmilejší! Do země Svaté jíti míním; a sama se opatruoj a šlechetnost tvú tobě porúčím.“</w:t>
      </w:r>
    </w:p>
    <w:p w:rsidR="00B0057E" w:rsidRDefault="009821DA">
      <w:r>
        <w:rPr>
          <w:rStyle w:val="Text"/>
        </w:rPr>
        <w:t xml:space="preserve">A když jest na </w:t>
      </w:r>
      <w:r>
        <w:rPr>
          <w:rStyle w:val="Text"/>
        </w:rPr>
        <w:t xml:space="preserve">pút šel, paní jiného dobře učeného milovala a s ním cizoložila. Ona k němu řekla: „Když by jednu věc mohl učiniti, mě by za ženu se vším mým zbožím měl.“ A on </w:t>
      </w:r>
      <w:r>
        <w:rPr>
          <w:rStyle w:val="foliace"/>
        </w:rPr>
        <w:t xml:space="preserve">137r </w:t>
      </w:r>
      <w:r>
        <w:rPr>
          <w:rStyle w:val="Text"/>
        </w:rPr>
        <w:t>řekl: „To já dobře učiním, tedy žena má budeš.“ Kteráž řekla: „Toť úplně tobě slibuji.“ A on</w:t>
      </w:r>
      <w:r>
        <w:rPr>
          <w:rStyle w:val="Text"/>
        </w:rPr>
        <w:t xml:space="preserve"> některaký obraz rytířovým jménem učinil a jakžto stěnu před očima svýma ustavil a za tři dni chytrostí čáróv zaklel, kteréžto tělo rytířovo všecko zlé zdržalo. </w:t>
      </w:r>
      <w:r>
        <w:rPr>
          <w:rStyle w:val="poznamka"/>
        </w:rPr>
        <w:t>zjevně chybný zápis</w:t>
      </w:r>
      <w:r>
        <w:rPr>
          <w:rStyle w:val="internipoznamka"/>
        </w:rPr>
        <w:t>Oesterley 102 s. 429 nemá, Dick 167 s. 140: „ymaginem coniurauiet, ut tamqua</w:t>
      </w:r>
      <w:r>
        <w:rPr>
          <w:rStyle w:val="internipoznamka"/>
        </w:rPr>
        <w:t>m corpus militis omnia sustineret“, GestaB „a za tři dny svú chytrostí a čáry obraz zaklel, kterýžto tělo rytieřovuo všecko zlé zdržalo“, GestaU „za tři dny chytrostí čáruov obraz zaklel, kterakžto tělo rytieřovo všecko zlé držalo“</w:t>
      </w:r>
      <w:r>
        <w:rPr>
          <w:rStyle w:val="Text"/>
        </w:rPr>
        <w:t>Tehdy rytíř některakú uli</w:t>
      </w:r>
      <w:r>
        <w:rPr>
          <w:rStyle w:val="Text"/>
        </w:rPr>
        <w:t xml:space="preserve">cí šel. Mistr Virgilius jej potkal, kterýž naň pilně patřil a k němu řekl: „Milý, tajemství mám tobě pověděti.“ A on řekl: „Mistře, pověz, co se tobě líbí.“ A on vece: „Dnes syn </w:t>
      </w:r>
      <w:r>
        <w:rPr>
          <w:rStyle w:val="emendace"/>
        </w:rPr>
        <w:t xml:space="preserve">syn </w:t>
      </w:r>
      <w:r>
        <w:rPr>
          <w:rStyle w:val="pramen"/>
        </w:rPr>
        <w:t xml:space="preserve">ſy </w:t>
      </w:r>
      <w:r>
        <w:rPr>
          <w:rStyle w:val="Text"/>
        </w:rPr>
        <w:t xml:space="preserve">smrti si, jedno ač </w:t>
      </w:r>
      <w:r>
        <w:rPr>
          <w:rStyle w:val="internipoznamka"/>
        </w:rPr>
        <w:t xml:space="preserve">„jedno ač“ je ve významu „jestli ne-“ - OK </w:t>
      </w:r>
      <w:r>
        <w:rPr>
          <w:rStyle w:val="Text"/>
        </w:rPr>
        <w:t>spomoc od</w:t>
      </w:r>
      <w:r>
        <w:rPr>
          <w:rStyle w:val="Text"/>
        </w:rPr>
        <w:t xml:space="preserve">e mne budeš mieti. Žena tvá jest kurva a o smrti tvé s cizoložníkem jest zpuosobila.“ </w:t>
      </w:r>
      <w:r>
        <w:rPr>
          <w:rStyle w:val="poznamka"/>
        </w:rPr>
        <w:t xml:space="preserve">tak v rkp. </w:t>
      </w:r>
      <w:r>
        <w:rPr>
          <w:rStyle w:val="internipoznamka"/>
        </w:rPr>
        <w:t>Oesterley 102 s. 429 „de morte tua ordinavit“ (Oesterley 102 s. 429 „uxor tua est meretrix et de morte tua ordinavit“), GestaB: a o smrti tvé s cizoložníkem je</w:t>
      </w:r>
      <w:r>
        <w:rPr>
          <w:rStyle w:val="internipoznamka"/>
        </w:rPr>
        <w:t>st o tobě uložila“ GestaU „a o smrti tvéj s cizoložníkem jest zpósobila“?</w:t>
      </w:r>
      <w:r>
        <w:rPr>
          <w:rStyle w:val="Text"/>
        </w:rPr>
        <w:t>Rytíř to uslyšev, že o ženě jeho pravdu pověděl, ihned se jeho přidržel a řekl: „Ó milý mistře, spas život mój a mzduť tobě určenú dám.“ Kterýžto dí: „Rád tě uzdravím.“</w:t>
      </w:r>
    </w:p>
    <w:p w:rsidR="00B0057E" w:rsidRDefault="009821DA">
      <w:r>
        <w:rPr>
          <w:rStyle w:val="Text"/>
        </w:rPr>
        <w:t>Mistr jemu láz</w:t>
      </w:r>
      <w:r>
        <w:rPr>
          <w:rStyle w:val="Text"/>
        </w:rPr>
        <w:t xml:space="preserve">nu z vody horké u veliké kádi připraviti kázal. A když to učinil, kázal se jemu svléci a v lázni vníti, a zrcadlo jemu v ruce dal. I řekl jemu: „Pilně v zrcadlo hleď a divné věci uzříš.“ Rytíř když v zrcadlo hleděl, mistr Virgilius v lázni v čářích četl a </w:t>
      </w:r>
      <w:r>
        <w:rPr>
          <w:rStyle w:val="Text"/>
        </w:rPr>
        <w:t xml:space="preserve">k rytíři řekl: „Milý, pověz mi, co vidíš!“ A on řekl: „Některakého muže v domu mém vidím, kterýž obraz z vosku ke mně podobný na stěně položil.“ Ale on dí: „Co pak činí?“ A on vece: „Již lučiště vzel a střelu </w:t>
      </w:r>
      <w:r>
        <w:rPr>
          <w:rStyle w:val="foliace"/>
        </w:rPr>
        <w:t xml:space="preserve">137v </w:t>
      </w:r>
      <w:r>
        <w:rPr>
          <w:rStyle w:val="Text"/>
        </w:rPr>
        <w:t>ostrú vkládá a chce na obraz střéleti.“ Te</w:t>
      </w:r>
      <w:r>
        <w:rPr>
          <w:rStyle w:val="Text"/>
        </w:rPr>
        <w:t xml:space="preserve">hdy Virgilius dí: „Ač ty život </w:t>
      </w:r>
      <w:r>
        <w:rPr>
          <w:rStyle w:val="emendace"/>
        </w:rPr>
        <w:t xml:space="preserve">život </w:t>
      </w:r>
      <w:r>
        <w:rPr>
          <w:rStyle w:val="pramen"/>
        </w:rPr>
        <w:t xml:space="preserve">ziwt </w:t>
      </w:r>
      <w:r>
        <w:rPr>
          <w:rStyle w:val="Text"/>
        </w:rPr>
        <w:t xml:space="preserve">svój miluješ, když uzříš střelu k obrazu letěti, všecko tělo své u vodě schovaj, dokudž tobě nepovím.“ Tedy rytíř, když jeho lučiště táhnúce </w:t>
      </w:r>
      <w:r>
        <w:rPr>
          <w:rStyle w:val="internipoznamka"/>
        </w:rPr>
        <w:t>v rkp. „tahnucze“; GestaB: „an luczziſſtie napyna“; GestaU „vzrzel geho l</w:t>
      </w:r>
      <w:r>
        <w:rPr>
          <w:rStyle w:val="internipoznamka"/>
        </w:rPr>
        <w:t>ucziſſce tahnuce“, Oesterley č. 102 s. 429: „Miles cum hoc audisset et vidisset sagittam moveri“, Dick č. 167 s. 140 „Miles vero cum vidisset eum arcum trahere“. Geb. Skloňování s. 297 par. 265 -ce: absolutivum, nikoli participium s vazbou kongruentní - OK</w:t>
      </w:r>
      <w:r>
        <w:rPr>
          <w:rStyle w:val="internipoznamka"/>
        </w:rPr>
        <w:t xml:space="preserve"> </w:t>
      </w:r>
      <w:r>
        <w:rPr>
          <w:rStyle w:val="Text"/>
        </w:rPr>
        <w:t xml:space="preserve">uzřel, všecko tělo své pod vodu </w:t>
      </w:r>
      <w:r>
        <w:rPr>
          <w:rStyle w:val="Text"/>
        </w:rPr>
        <w:lastRenderedPageBreak/>
        <w:t>schoval. Řek jemu mistr: „Svú hlavu zdvihni a v zrcadlo vezři.“ Když to učinil, mistr k němu řekl: „Co již v zrcadle vidíš?“ A on dí: „Obrazu jest nezastřelil, ale střela v stranu šla, a protož toho velmi želé.“ I dí mistr:</w:t>
      </w:r>
      <w:r>
        <w:rPr>
          <w:rStyle w:val="Text"/>
        </w:rPr>
        <w:t xml:space="preserve"> „Již v zrcadlo vezři, co činí.“ A on dí: „Již k obrazu blíže jde a střelu na lučiště nakládá a chtě k obrazu udeřiti.“ I dí mistr: „Učiň jako prvé, ač život svój miluješ.“ Rytíř, když cizoložníka uzřel lučiště táhnúti, všecko tělo své potopil. Mistr jemu </w:t>
      </w:r>
      <w:r>
        <w:rPr>
          <w:rStyle w:val="Text"/>
        </w:rPr>
        <w:t>řekl: „Hleď, co nyní vidíš.“ Kdy uzřel, mistrovi řekl: „Divným obyčejem želé</w:t>
      </w:r>
      <w:r>
        <w:rPr>
          <w:rStyle w:val="emendace"/>
        </w:rPr>
        <w:t xml:space="preserve">želé </w:t>
      </w:r>
      <w:r>
        <w:rPr>
          <w:rStyle w:val="pramen"/>
        </w:rPr>
        <w:t>zelye</w:t>
      </w:r>
      <w:r>
        <w:rPr>
          <w:rStyle w:val="Text"/>
        </w:rPr>
        <w:t xml:space="preserve">, že obraza neuhodil, a ženě řekl: Když po třetí obraza nevohodím, syn smrti sem. A již velmi blízko k obrazu jde, tak mi se zdá, že by se neměl oklamati, kdyžť na obraz </w:t>
      </w:r>
      <w:r>
        <w:rPr>
          <w:rStyle w:val="Text"/>
        </w:rPr>
        <w:t xml:space="preserve">udeří.“ Mistr dí: „Skrý se jako dříve, dokudž tobě nepovím.“ A když se stalo, rytíř v zrcadlo vezřel, viděl, že cizoložník obrazu neuhodil, ale střela se navrátivši, jeho mezi plíce a žaludek </w:t>
      </w:r>
      <w:r>
        <w:rPr>
          <w:rStyle w:val="foliace"/>
        </w:rPr>
        <w:t xml:space="preserve">138r </w:t>
      </w:r>
      <w:r>
        <w:rPr>
          <w:rStyle w:val="Text"/>
        </w:rPr>
        <w:t>udeřila a ihned jest umřel. „A žena má pod ložem mým jemu j</w:t>
      </w:r>
      <w:r>
        <w:rPr>
          <w:rStyle w:val="Text"/>
        </w:rPr>
        <w:t>ámu učinila a tu jeho pochovala.“</w:t>
      </w:r>
      <w:r>
        <w:rPr>
          <w:rStyle w:val="Text"/>
          <w:rFonts w:eastAsia="Arial Unicode MS"/>
        </w:rPr>
        <w:t xml:space="preserve"> Tehdy dí mistr: „Vstaň brzo a oblec se v rúcho své a pros za mě Boha a jinéť odplaty od tebe nechci, a potom zlé ženy se varuoj.“</w:t>
      </w:r>
    </w:p>
    <w:p w:rsidR="00B0057E" w:rsidRDefault="009821DA">
      <w:r>
        <w:rPr>
          <w:rStyle w:val="Text"/>
        </w:rPr>
        <w:t>A on Bohu dieky vzdal a do své se země vrátil. Tedy když domóv přišel, žena jeho ochotně jej</w:t>
      </w:r>
      <w:r>
        <w:rPr>
          <w:rStyle w:val="Text"/>
        </w:rPr>
        <w:t xml:space="preserve"> přivítala, a on t</w:t>
      </w:r>
      <w:r>
        <w:rPr>
          <w:rStyle w:val="Text"/>
          <w:rFonts w:eastAsia="Arial Unicode MS"/>
        </w:rPr>
        <w:t xml:space="preserve">o všecko po několiko dnech obnovil. Potom po otce a po jiné přátely poslal a mezi všemi dí: „Najmilejší, tatoť příčina jest, proč </w:t>
      </w:r>
      <w:r>
        <w:rPr>
          <w:rStyle w:val="emendace"/>
          <w:rFonts w:eastAsia="Arial Unicode MS"/>
        </w:rPr>
        <w:t xml:space="preserve">proč </w:t>
      </w:r>
      <w:r>
        <w:rPr>
          <w:rStyle w:val="pramen"/>
          <w:rFonts w:eastAsia="Arial Unicode MS"/>
        </w:rPr>
        <w:t xml:space="preserve">proczs </w:t>
      </w:r>
      <w:r>
        <w:rPr>
          <w:rStyle w:val="Text"/>
          <w:rFonts w:eastAsia="Arial Unicode MS"/>
        </w:rPr>
        <w:t>sem po vás poslal. Aj, žena má smilství často činila jest, a ještě huoře, že jest smrti mé hléda</w:t>
      </w:r>
      <w:r>
        <w:rPr>
          <w:rStyle w:val="Text"/>
          <w:rFonts w:eastAsia="Arial Unicode MS"/>
        </w:rPr>
        <w:t>la.“ Tedy ona pod přísahú přela jest. A rytíř vešken účinek smilstva jim jest pravil a řka: „Nevěříte li mi, poďte a místo vizte, kdež jest ten pochován.“ A oni sú do komory vešli a pod ložem pochovaného nalezli. A ihned súdce zavolán a otsúzení dal, aby o</w:t>
      </w:r>
      <w:r>
        <w:rPr>
          <w:rStyle w:val="Text"/>
          <w:rFonts w:eastAsia="Arial Unicode MS"/>
        </w:rPr>
        <w:t>na upálena byla. A tak se stalo a všecky kosti její na prach sú spáleny a prach zlořečený u povětří jest rozsypán. A rytíř počestnú pannu za ženu pojal a v dobrých skutcích život svój dokonal.</w:t>
      </w:r>
    </w:p>
    <w:p w:rsidR="00B0057E" w:rsidRDefault="009821DA">
      <w:r>
        <w:rPr>
          <w:rStyle w:val="Text"/>
        </w:rPr>
        <w:t xml:space="preserve">Najmilejší! Císař tento jest Pán náš Ježíš Kristus. Rytíř jest </w:t>
      </w:r>
      <w:r>
        <w:rPr>
          <w:rStyle w:val="Text"/>
        </w:rPr>
        <w:t xml:space="preserve">každý </w:t>
      </w:r>
      <w:r>
        <w:rPr>
          <w:rStyle w:val="foliace"/>
        </w:rPr>
        <w:t xml:space="preserve">138v </w:t>
      </w:r>
      <w:r>
        <w:rPr>
          <w:rStyle w:val="Text"/>
        </w:rPr>
        <w:t xml:space="preserve">člověk, žena jest tělo tvé vlastní, kteréž kolikrát hřích smrtelný činí, tolikrát cizoloží. </w:t>
      </w:r>
      <w:r>
        <w:rPr>
          <w:rStyle w:val="poznamka"/>
        </w:rPr>
        <w:t xml:space="preserve">zjevně chybný zápis </w:t>
      </w:r>
      <w:r>
        <w:rPr>
          <w:rStyle w:val="internipoznamka"/>
        </w:rPr>
        <w:t xml:space="preserve">GestaU tolikrát hřeší, kolikrát“ GestaB „tolikrát hřeší, kolikrát - OK </w:t>
      </w:r>
      <w:r>
        <w:rPr>
          <w:rStyle w:val="Text"/>
        </w:rPr>
        <w:t xml:space="preserve">Člověk to věda, má odjíti do Svaté země, totižto skrze skutky </w:t>
      </w:r>
      <w:r>
        <w:rPr>
          <w:rStyle w:val="Text"/>
        </w:rPr>
        <w:t>dobré do nebe. A na cestěť tě potká mistr Virgius, totižto šlechetný zpovědlník, kterýž hříšné má naučiti. Ale cizoložník jest diábel. Ten pozdvihuje obrazu, totižto duše, skrze světskú pýchu, béře lučiště, totižto svět. Střela ostrá jest lakomství, pýcha,</w:t>
      </w:r>
      <w:r>
        <w:rPr>
          <w:rStyle w:val="Text"/>
        </w:rPr>
        <w:t xml:space="preserve"> skrze kterúžto střelu mnozí zbiti bývají, jakožto jest ukázáno na Luciperovi, když střela k němu se jest obrátila a jeho zabila. Obraz duše móž dobře býti z vosku. Neb jakožto vosk rozpúští se od horkosti ohně, takéž hříšný od obličeje božího skrze hřích.</w:t>
      </w:r>
      <w:r>
        <w:rPr>
          <w:rStyle w:val="Text"/>
        </w:rPr>
        <w:t xml:space="preserve"> A protož což jest učiněno, aby nás diábel nezastřelil? Zajisté vejďem do lázně. Tato lázně jest zpověd pravá, skrze kterúž má očištěn býti ode vší mrzkosti hříchu. Ale dlužni sme držeti zrcadlo v ruce, totižto svaté Písmo a slovo boží ustavené, a tak stře</w:t>
      </w:r>
      <w:r>
        <w:rPr>
          <w:rStyle w:val="Text"/>
        </w:rPr>
        <w:t xml:space="preserve">ly diáblovy ujdem. Tedy když lučiště diáblovo neb svět shýbáno bude proti duši tvé, tehdy střela pýchy nebo lakomství nebo smilství vložena bude. </w:t>
      </w:r>
      <w:r>
        <w:rPr>
          <w:rStyle w:val="poznamka"/>
        </w:rPr>
        <w:t xml:space="preserve">zjevně chybný zápis </w:t>
      </w:r>
      <w:r>
        <w:rPr>
          <w:rStyle w:val="internipoznamka"/>
        </w:rPr>
        <w:t xml:space="preserve">má být: mine tě. GestaB místo „vložena bude“ má „mine tě“, GestaU: nemá ani jedno sloveso </w:t>
      </w:r>
      <w:r>
        <w:rPr>
          <w:rStyle w:val="internipoznamka"/>
        </w:rPr>
        <w:t>z obou, Oesterley 102 s. 431 nemá tuto hlavní větu: Ecce cum arcus diabolicus contra animam tuam per aliquam temptacionem tetendit, involve totum corpus tuum i. e. quidquid fecisti cogitando, delectando, consenciendo in balneo confessionis et peccatum evan</w:t>
      </w:r>
      <w:r>
        <w:rPr>
          <w:rStyle w:val="internipoznamka"/>
        </w:rPr>
        <w:t xml:space="preserve">escit“ </w:t>
      </w:r>
      <w:r>
        <w:rPr>
          <w:rStyle w:val="Text"/>
        </w:rPr>
        <w:t xml:space="preserve">A tehdy všecko své tělo vlož v lázni zpovědi a všecko </w:t>
      </w:r>
      <w:r>
        <w:rPr>
          <w:rStyle w:val="foliace"/>
        </w:rPr>
        <w:lastRenderedPageBreak/>
        <w:t xml:space="preserve">139r </w:t>
      </w:r>
      <w:r>
        <w:rPr>
          <w:rStyle w:val="Text"/>
        </w:rPr>
        <w:t>zhyne a nikdy neurazí obrazu duše tvé. A když tak budeš očištěn, tedy cizoložník, totižto diábel, zahyne. A oblec se v rúcho, totižto v cnosti, kteréž si na křstu přijal, a jdi do domu srdce</w:t>
      </w:r>
      <w:r>
        <w:rPr>
          <w:rStyle w:val="Text"/>
        </w:rPr>
        <w:t xml:space="preserve"> tvého a vytáhni tělo cizoložníka pokopaného, totižto zlé žádosti. Potom ženu svú spal, totižto tělo, ohněm pokání, aby kosti zpopelely, totižto zastaralí hříši zahynuli. A tak skrze náhlý vítr z srdce horkosti vyžeň. Potom pojmi pannu, totižto tělo nových</w:t>
      </w:r>
      <w:r>
        <w:rPr>
          <w:rStyle w:val="Text"/>
        </w:rPr>
        <w:t xml:space="preserve"> ctností dobudeš, a tak věčný život budeš mieti.</w:t>
      </w:r>
    </w:p>
    <w:p w:rsidR="00B0057E" w:rsidRDefault="00B0057E">
      <w:pPr>
        <w:pStyle w:val="Volnyradek"/>
      </w:pPr>
    </w:p>
    <w:p w:rsidR="00B0057E" w:rsidRDefault="009821DA">
      <w:pPr>
        <w:pStyle w:val="Nadpis"/>
      </w:pPr>
      <w:r>
        <w:rPr>
          <w:rStyle w:val="internipoznamka"/>
        </w:rPr>
        <w:t xml:space="preserve">CXI </w:t>
      </w:r>
      <w:r>
        <w:rPr>
          <w:rStyle w:val="Text"/>
        </w:rPr>
        <w:t>O dvú věrných v manželství</w:t>
      </w:r>
    </w:p>
    <w:p w:rsidR="00B0057E" w:rsidRDefault="009821DA">
      <w:r>
        <w:rPr>
          <w:rStyle w:val="Text"/>
        </w:rPr>
        <w:t>Bíše jeden rytíř, jménem Líbezný, dosti pořádný, kterýž ženu krásnú jmějíše a dva syny. Přihodilo se jednú, že na lov jel. A zdaleka velikého jelena a mezi rohy kříž zlatý uzř</w:t>
      </w:r>
      <w:r>
        <w:rPr>
          <w:rStyle w:val="Text"/>
        </w:rPr>
        <w:t>el. A jelen, obrátiv se k němu, řekl: „Co mi se protivíš? Já sem Kristus na kříži pro tě ukřižovaný.“ A on to uslyšev, ihned s koně ssedl a na zemi kolenoma klekl a milosti prosil. Jelen řekl: „Jedno ze dvého sobě vybeř: nebo v mladosti nebo v starosti pro</w:t>
      </w:r>
      <w:r>
        <w:rPr>
          <w:rStyle w:val="Text"/>
        </w:rPr>
        <w:t xml:space="preserve"> jméno mé musíš mnohá protivenství trpěti.“ Kterýžto dí: „Pane, v mladosti buď vuole tvá.“ To řekl, jelen zmizal. Líbezný domóv jel. A ihned s svú ženú a se dvěma synoma </w:t>
      </w:r>
      <w:r>
        <w:rPr>
          <w:rStyle w:val="foliace"/>
        </w:rPr>
        <w:t xml:space="preserve">139v </w:t>
      </w:r>
      <w:r>
        <w:rPr>
          <w:rStyle w:val="Text"/>
        </w:rPr>
        <w:t>křest přijal a Eustachius řečen jest.</w:t>
      </w:r>
    </w:p>
    <w:p w:rsidR="00B0057E" w:rsidRDefault="009821DA">
      <w:r>
        <w:rPr>
          <w:rStyle w:val="Text"/>
        </w:rPr>
        <w:t>To učiniv, všecko opustil jest a žebrat šli</w:t>
      </w:r>
      <w:r>
        <w:rPr>
          <w:rStyle w:val="Text"/>
        </w:rPr>
        <w:t xml:space="preserve"> a děti s sebú nesli. A k přívozu u některaké vody přišli. A když přišli, přívozník od nich za přívoz záplatě chtěl, a on čím by zaplatil, neměl. Přívozník řekl: „Zaplatiž mi, zajistéť dím.“ A on počal jeho prositi, aby jemu pro Buoh odpustil. Ale přívozní</w:t>
      </w:r>
      <w:r>
        <w:rPr>
          <w:rStyle w:val="Text"/>
        </w:rPr>
        <w:t>k jemu odpustiti neměl. Tedy Eustachius řekl: „Aj, dvě děťátce moje, z těch jedno sobě vezmi.“ Přívozník řekl: „Ižádného dítěte vzéti nechci, ale ženy mi zde necháš, kteráž dosti pěkna jest.“ Eustachius, ač nerad, ženy tu nechal a děti s sebú, jedno pod pa</w:t>
      </w:r>
      <w:r>
        <w:rPr>
          <w:rStyle w:val="Text"/>
        </w:rPr>
        <w:t>ží, druhé na pleci vzel a tak smuten odšel.</w:t>
      </w:r>
    </w:p>
    <w:p w:rsidR="00B0057E" w:rsidRDefault="009821DA">
      <w:r>
        <w:rPr>
          <w:rStyle w:val="Text"/>
        </w:rPr>
        <w:t>A opět k veliké vodě přišel, přes kterúž jíti měl, a pro hlubokost vody jednoho dítěte tu na břehu nechal a druhé přes vodu na druhú stranu nesl. A když se navrátil, aby druhé přenesl, ale když v prostřed vody by</w:t>
      </w:r>
      <w:r>
        <w:rPr>
          <w:rStyle w:val="Text"/>
        </w:rPr>
        <w:t>l, lev přišed, to dítě vzel, dříve nežli jest k němu přijíti mohl. A on velmě smuten sa, k druhému dítěti šel. Ale dříve nežli k němu přišel, nedvěd je polapiv, do lesa běžel. Rytíř velmi plakal a řekl: „Běda mně! V neščastný den, kterýž sem se narodil! Sv</w:t>
      </w:r>
      <w:r>
        <w:rPr>
          <w:rStyle w:val="Text"/>
        </w:rPr>
        <w:t>ú ženu a dva mládence ztratil sem.“</w:t>
      </w:r>
    </w:p>
    <w:p w:rsidR="00B0057E" w:rsidRDefault="009821DA">
      <w:r>
        <w:rPr>
          <w:rStyle w:val="Text"/>
        </w:rPr>
        <w:t xml:space="preserve">Vstal pláče </w:t>
      </w:r>
      <w:r>
        <w:rPr>
          <w:rStyle w:val="internipoznamka"/>
        </w:rPr>
        <w:t xml:space="preserve">part. -nt - OK </w:t>
      </w:r>
      <w:r>
        <w:rPr>
          <w:rStyle w:val="Text"/>
        </w:rPr>
        <w:t xml:space="preserve">a smuten sa a šel cestú tři dni, až do některakého království přišel, </w:t>
      </w:r>
      <w:r>
        <w:rPr>
          <w:rStyle w:val="foliace"/>
        </w:rPr>
        <w:t xml:space="preserve">140r </w:t>
      </w:r>
      <w:r>
        <w:rPr>
          <w:rStyle w:val="Text"/>
        </w:rPr>
        <w:t>kteréhožto král ustavičnú válku proti jinému králi mějíše. Uzřev král Eustachia statečného rytíře, s ním smluvil, aby s nim ostal. A on boje strojíše a ke všemu jest hotov byl, tak že statečnost jeho všudy se rozmáhala. Král jeho statečnost uzřev, hajtmane</w:t>
      </w:r>
      <w:r>
        <w:rPr>
          <w:rStyle w:val="Text"/>
        </w:rPr>
        <w:t xml:space="preserve">m neb mistrem jej nade vším zástupem učinil a on se ve všech věcech dosti opatrně měl. Přihodilo se, že jednú do jednoho </w:t>
      </w:r>
      <w:r>
        <w:rPr>
          <w:rStyle w:val="emendace"/>
        </w:rPr>
        <w:t xml:space="preserve">jednoho </w:t>
      </w:r>
      <w:r>
        <w:rPr>
          <w:rStyle w:val="pramen"/>
        </w:rPr>
        <w:t xml:space="preserve">gedno </w:t>
      </w:r>
      <w:r>
        <w:rPr>
          <w:rStyle w:val="Text"/>
        </w:rPr>
        <w:t>města jel se svým zástupem, v kterémžto odpočinúti měl.</w:t>
      </w:r>
    </w:p>
    <w:p w:rsidR="00B0057E" w:rsidRDefault="009821DA">
      <w:r>
        <w:rPr>
          <w:rStyle w:val="Text"/>
        </w:rPr>
        <w:t xml:space="preserve">Aj, některaká žena z </w:t>
      </w:r>
      <w:r>
        <w:rPr>
          <w:rStyle w:val="emendace"/>
        </w:rPr>
        <w:t xml:space="preserve">z </w:t>
      </w:r>
      <w:r>
        <w:rPr>
          <w:rStyle w:val="pramen"/>
        </w:rPr>
        <w:t xml:space="preserve">za </w:t>
      </w:r>
      <w:r>
        <w:rPr>
          <w:rStyle w:val="Text"/>
        </w:rPr>
        <w:t xml:space="preserve">krajin dalekých v tem </w:t>
      </w:r>
      <w:r>
        <w:rPr>
          <w:rStyle w:val="internipoznamka"/>
        </w:rPr>
        <w:t>sg. lok. m. „tem“</w:t>
      </w:r>
      <w:r>
        <w:rPr>
          <w:rStyle w:val="internipoznamka"/>
        </w:rPr>
        <w:t xml:space="preserve"> - podle kmenů měkkých, Geb. Skloň. s. 444 - OK </w:t>
      </w:r>
      <w:r>
        <w:rPr>
          <w:rStyle w:val="Text"/>
        </w:rPr>
        <w:t xml:space="preserve">městě v jednom domu odpočíváše a po ní dva mládence náhodú přišla a v témž </w:t>
      </w:r>
      <w:r>
        <w:rPr>
          <w:rStyle w:val="Text"/>
        </w:rPr>
        <w:lastRenderedPageBreak/>
        <w:t>domě hospodú byla a ižádný jeden druhého neznal jest. Když sú spolu u veselí tato dva mládence seděla mezi sebú, o mnohých věcech mlu</w:t>
      </w:r>
      <w:r>
        <w:rPr>
          <w:rStyle w:val="Text"/>
        </w:rPr>
        <w:t>vila, tak že jeden druhého, odkud by byl, tázal. A on odpověděl: „Z daleké země, jakož mi se zdá, sem. Malý sem byl, když sem do této země všel. A všakť tobě jedno povím, že otec mój byl jest rytířem, kterýž lodí najel</w:t>
      </w:r>
      <w:r>
        <w:rPr>
          <w:rStyle w:val="internipoznamka"/>
        </w:rPr>
        <w:t xml:space="preserve">v rkp. „nagel“ participium l-ové -e-, </w:t>
      </w:r>
      <w:r>
        <w:rPr>
          <w:rStyle w:val="internipoznamka"/>
        </w:rPr>
        <w:t>Geb. Časování S. 182 - OK</w:t>
      </w:r>
      <w:r>
        <w:rPr>
          <w:rStyle w:val="Text"/>
        </w:rPr>
        <w:t xml:space="preserve">, na kteréž on i mátě </w:t>
      </w:r>
      <w:r>
        <w:rPr>
          <w:rStyle w:val="emendace"/>
        </w:rPr>
        <w:t xml:space="preserve">mátě </w:t>
      </w:r>
      <w:r>
        <w:rPr>
          <w:rStyle w:val="pramen"/>
        </w:rPr>
        <w:t xml:space="preserve">matie matie </w:t>
      </w:r>
      <w:r>
        <w:rPr>
          <w:rStyle w:val="Text"/>
        </w:rPr>
        <w:t>má s bratrem mým byli sme. Ale tak jest chudý byl, že máteř mú od přívozu dal v základě, neb neměl, čím by zaplatil. Protož otec mój mě a bratra mého s sebú vzel. A když k jedné vodě přišel, m</w:t>
      </w:r>
      <w:r>
        <w:rPr>
          <w:rStyle w:val="Text"/>
        </w:rPr>
        <w:t xml:space="preserve">ne na břehu nechal, aby bratra mého mlazšího přenesl. </w:t>
      </w:r>
      <w:r>
        <w:rPr>
          <w:rStyle w:val="foliace"/>
        </w:rPr>
        <w:t xml:space="preserve">140v </w:t>
      </w:r>
      <w:r>
        <w:rPr>
          <w:rStyle w:val="Text"/>
        </w:rPr>
        <w:t xml:space="preserve">A když jest jeho na oné straně posadil a navrátil se, aby mě také přenesl přes vodu, a dříve než jest ke mně přešel, lev mě jest polapil a do lesa běžev. Pastýři to uzřevše, se psy sú lva honili a </w:t>
      </w:r>
      <w:r>
        <w:rPr>
          <w:rStyle w:val="Text"/>
        </w:rPr>
        <w:t>on mě z ust povrhl. A ot toho času v tomto městě chován sem. Víceť tobě praviti neumím o svém pokolení.“</w:t>
      </w:r>
    </w:p>
    <w:p w:rsidR="00B0057E" w:rsidRDefault="009821DA">
      <w:r>
        <w:rPr>
          <w:rStyle w:val="Text"/>
        </w:rPr>
        <w:t>Žena ta neznámá, ješto také do toho města byla přišla jest, tu jest hospodú byla, mátě jich jest byla a žena Eustachiova; kterážto když jest uslyšela t</w:t>
      </w:r>
      <w:r>
        <w:rPr>
          <w:rStyle w:val="Text"/>
        </w:rPr>
        <w:t>uto řeč, s velikú snažností ji jest tajila, dokovadž by druhého mládence mluviti neslyšela. Potom druhý mládenec k tovařiši svému mluviti počal řka: „Milý, tak s’ mi pověděl o příhodě své a též se jest stalo o otci a o mateři a o bratru mém jediném. Když j</w:t>
      </w:r>
      <w:r>
        <w:rPr>
          <w:rStyle w:val="Text"/>
        </w:rPr>
        <w:t>est otec mój mě přes vodu přenesl a k bratru mému se jest navrátil, jeho jest lev vzel. A když se jest ke mně vrátil, dříve než jest přišel, nedvěd mě jest lapil a pastýři sú za ním běželi a nedvěd mě z ust vypustil. A v této ulici, v tomto městě a domě se</w:t>
      </w:r>
      <w:r>
        <w:rPr>
          <w:rStyle w:val="Text"/>
        </w:rPr>
        <w:t>m otchován. A co se jest stalo o otci a o mateři mé, o tom o všem nic nevím.“</w:t>
      </w:r>
    </w:p>
    <w:p w:rsidR="00B0057E" w:rsidRDefault="009821DA">
      <w:r>
        <w:rPr>
          <w:rStyle w:val="Text"/>
        </w:rPr>
        <w:t xml:space="preserve">Mátě, když jest to uslyšela, zavolala jich a řekla: „Moji milí, já sem ta žena ve mzdě plavci ostavená a vy jste synové </w:t>
      </w:r>
      <w:r>
        <w:rPr>
          <w:rStyle w:val="doplnenytext"/>
        </w:rPr>
        <w:t xml:space="preserve">… </w:t>
      </w:r>
      <w:r>
        <w:rPr>
          <w:rStyle w:val="poznamka"/>
        </w:rPr>
        <w:t>chybí část textu (dokončení příběhu, moralizace)</w:t>
      </w:r>
    </w:p>
    <w:p w:rsidR="00B0057E" w:rsidRDefault="00B0057E">
      <w:pPr>
        <w:pStyle w:val="Volnyradek"/>
      </w:pPr>
    </w:p>
    <w:p w:rsidR="00B0057E" w:rsidRDefault="009821DA">
      <w:r>
        <w:rPr>
          <w:rStyle w:val="foliace"/>
        </w:rPr>
        <w:t xml:space="preserve">141r </w:t>
      </w:r>
      <w:r>
        <w:rPr>
          <w:rStyle w:val="internipoznamka"/>
        </w:rPr>
        <w:t xml:space="preserve">CXII </w:t>
      </w:r>
      <w:r>
        <w:rPr>
          <w:rStyle w:val="poznamka"/>
        </w:rPr>
        <w:t>chybí část textu</w:t>
      </w:r>
      <w:r>
        <w:rPr>
          <w:rStyle w:val="doplnenytext"/>
        </w:rPr>
        <w:t xml:space="preserve">… </w:t>
      </w:r>
      <w:r>
        <w:rPr>
          <w:rStyle w:val="Text"/>
          <w:rFonts w:eastAsia="Arial Unicode MS"/>
        </w:rPr>
        <w:t>Ale psa bez uvázaní dobře choval a ostříhal.</w:t>
      </w:r>
    </w:p>
    <w:p w:rsidR="00B0057E" w:rsidRDefault="009821DA">
      <w:pPr>
        <w:rPr>
          <w:rFonts w:eastAsia="Arial Unicode MS"/>
        </w:rPr>
      </w:pPr>
      <w:r>
        <w:rPr>
          <w:rStyle w:val="Text"/>
        </w:rPr>
        <w:t>Stalo se jest, že přišly sú řeči, že císař se má navrátiti. Maršálek to uslyšev, velmi se lekl, myslil a řekl: „Nemóž býti, bych já nebyl obžalován ku pánu mému od dcery</w:t>
      </w:r>
      <w:r>
        <w:rPr>
          <w:rStyle w:val="Text"/>
          <w:rFonts w:eastAsia="Arial Unicode MS"/>
        </w:rPr>
        <w:t xml:space="preserve"> jeho a rytířóv a o</w:t>
      </w:r>
      <w:r>
        <w:rPr>
          <w:rStyle w:val="Text"/>
          <w:rFonts w:eastAsia="Arial Unicode MS"/>
        </w:rPr>
        <w:t xml:space="preserve"> mnohém jiném přestúpení, kteréž sem učinil. Lépe jest mně samému předstúpiti a na se žalovati a milosti prositi.“ A svlékl sám s sebe všecko rúcho své kromě košile a rúšce bílého a u pravú ruku tři osidla vzal a císařovi v cestu šel. Císař, když jeho zdal</w:t>
      </w:r>
      <w:r>
        <w:rPr>
          <w:rStyle w:val="Text"/>
          <w:rFonts w:eastAsia="Arial Unicode MS"/>
        </w:rPr>
        <w:t>eka uzřel, divil se, proč v takém oděvě proti němu vyšel. Ale když se přiblížil, klekl na kolenú, císaře přivítal. Řekl k němu císař: „Milý, proč si v takém rúše nebo oděvu proti mně vyšel? Pověz mi, co to jest?“ A on řekl: „Pane, nemohuť vám prvé pověděti</w:t>
      </w:r>
      <w:r>
        <w:rPr>
          <w:rStyle w:val="Text"/>
          <w:rFonts w:eastAsia="Arial Unicode MS"/>
        </w:rPr>
        <w:t>, jedno prvé váš úmysl zvím. A nade všecko jiné prvé milosti prosím. Nebo pro milosrdenství jsem přišel sem a pracoval pod tímto podobenstvím.“ A císař dí: „Proč neseš tyto tři provazy?“ A on odpověděl: „Prvý provaz k svázaní mých rukú a noh, dokavad nevyn</w:t>
      </w:r>
      <w:r>
        <w:rPr>
          <w:rStyle w:val="Text"/>
          <w:rFonts w:eastAsia="Arial Unicode MS"/>
        </w:rPr>
        <w:t xml:space="preserve">de </w:t>
      </w:r>
      <w:r>
        <w:rPr>
          <w:rStyle w:val="doplnenytext"/>
        </w:rPr>
        <w:t xml:space="preserve">… </w:t>
      </w:r>
      <w:r>
        <w:rPr>
          <w:rStyle w:val="poznamka"/>
          <w:rFonts w:eastAsia="Arial Unicode MS"/>
        </w:rPr>
        <w:t xml:space="preserve">chybí část textu </w:t>
      </w:r>
      <w:r>
        <w:rPr>
          <w:rStyle w:val="poznamka"/>
        </w:rPr>
        <w:t>(dokončení příběhu, začátek moralizace)</w:t>
      </w:r>
    </w:p>
    <w:p w:rsidR="00B0057E" w:rsidRDefault="009821DA">
      <w:r>
        <w:rPr>
          <w:rStyle w:val="foliace"/>
          <w:rFonts w:eastAsia="Arial Unicode MS"/>
        </w:rPr>
        <w:t xml:space="preserve">141v </w:t>
      </w:r>
      <w:r>
        <w:rPr>
          <w:rStyle w:val="Text"/>
        </w:rPr>
        <w:t>slyše nešlechetné a slova lživá, nepočestná a utrhavá, a tak o jiných. Ale psa, totižto tělo, o kterémž Buoh méně dbá, to dobře krmí, kdežto od smrti, totižto v temnostech tohoto světa, ote</w:t>
      </w:r>
      <w:r>
        <w:rPr>
          <w:rStyle w:val="Text"/>
        </w:rPr>
        <w:t xml:space="preserve"> všech hříchóv měli by zproštěni býti, aby mohli proti hříchóm často štěkati ve dne, proti marnostem </w:t>
      </w:r>
      <w:r>
        <w:rPr>
          <w:rStyle w:val="Text"/>
        </w:rPr>
        <w:lastRenderedPageBreak/>
        <w:t xml:space="preserve">tohoto světa ukrotiti. Ale často svázaní své, totižto boží přikázaní, zruší, kolikrátž smrtedlný hřích učiní. Ale nyní tak to jest, když císař příští jest </w:t>
      </w:r>
      <w:r>
        <w:rPr>
          <w:rStyle w:val="Text"/>
        </w:rPr>
        <w:t>k súdu. Ale ač múdři budeme, máme učiniti tak, jako jest učinil maršálek: složiti všeckno rúcho, totižto starý život, kromě košile, totižto víry, naděje a lásky; a tři provazy s sebú vezmi a s ním se potkaj. A neučiníme li toho, zajisté naši protivníci, to</w:t>
      </w:r>
      <w:r>
        <w:rPr>
          <w:rStyle w:val="Text"/>
        </w:rPr>
        <w:t>tižto hříchové a diábel, na nás žalují zvláštním svědomím. A protož potkaj</w:t>
      </w:r>
      <w:r>
        <w:rPr>
          <w:rStyle w:val="Text"/>
          <w:rFonts w:eastAsia="Arial Unicode MS"/>
        </w:rPr>
        <w:t xml:space="preserve">me jej, kterak sme dlúho na tomto světě, se třmi provazy. První provaz k nám přivázán jest zkrúšení, kteréž má srdce naše přivázati i projíti, že krev, totižto hřích, se všech strán </w:t>
      </w:r>
      <w:r>
        <w:rPr>
          <w:rStyle w:val="Text"/>
          <w:rFonts w:eastAsia="Arial Unicode MS"/>
        </w:rPr>
        <w:t xml:space="preserve">vynde. A protož zkrúšení pravé s úmyslem dosti učinění </w:t>
      </w:r>
      <w:r>
        <w:rPr>
          <w:rStyle w:val="foliace"/>
          <w:rFonts w:eastAsia="Arial Unicode MS"/>
        </w:rPr>
        <w:t xml:space="preserve">143r </w:t>
      </w:r>
      <w:r>
        <w:rPr>
          <w:rStyle w:val="Text"/>
          <w:rFonts w:eastAsia="Arial Unicode MS"/>
        </w:rPr>
        <w:t>vešken hřích shladí. Provaz druhý k vytržení nás jest zpověd, kteráž má nás vytrhnúti od počátka života našeho až do těla tolik, že maso žádostí rozdělí se od kostí, totiž ot nás. Třetí provaz k o</w:t>
      </w:r>
      <w:r>
        <w:rPr>
          <w:rStyle w:val="Text"/>
          <w:rFonts w:eastAsia="Arial Unicode MS"/>
        </w:rPr>
        <w:t xml:space="preserve">běšení nás na šibenici tak dlúho, dokudž ptáci nebeščí, totiž anjelé, budú námi nasycení, jakož svatý Matúš svědčí: „Radost jest anjelóm božím“ </w:t>
      </w:r>
      <w:r>
        <w:rPr>
          <w:rStyle w:val="cizijazyk"/>
          <w:rFonts w:eastAsia="Arial Unicode MS"/>
        </w:rPr>
        <w:t xml:space="preserve">etc. </w:t>
      </w:r>
      <w:r>
        <w:rPr>
          <w:rStyle w:val="Text"/>
          <w:rFonts w:eastAsia="Arial Unicode MS"/>
        </w:rPr>
        <w:t xml:space="preserve">Toť jest nakrmiti, totiž svrchování </w:t>
      </w:r>
      <w:r>
        <w:rPr>
          <w:rStyle w:val="internipoznamka"/>
          <w:rFonts w:eastAsia="Arial Unicode MS"/>
        </w:rPr>
        <w:t xml:space="preserve">dativ příčiny; Geb. Skladba s. 385 - OK </w:t>
      </w:r>
      <w:r>
        <w:rPr>
          <w:rStyle w:val="Text"/>
          <w:rFonts w:eastAsia="Arial Unicode MS"/>
        </w:rPr>
        <w:t>se radovati. Ač tak učiníme, Bu</w:t>
      </w:r>
      <w:r>
        <w:rPr>
          <w:rStyle w:val="Text"/>
          <w:rFonts w:eastAsia="Arial Unicode MS"/>
        </w:rPr>
        <w:t>oh nám hněv svój odpustí. A tedy móžem dceru pojíti, totiž duši k spasení, a obléci se v najlepší rúcho, totiž v dobré ctnosti, a rytíře, totiž pět smysluov, skrze pokání odvolati. Ale psa, totiž tělo, mějme vždycky pod metlú. A když to učiníme, život věčn</w:t>
      </w:r>
      <w:r>
        <w:rPr>
          <w:rStyle w:val="Text"/>
          <w:rFonts w:eastAsia="Arial Unicode MS"/>
        </w:rPr>
        <w:t>ý obdržíme. K kterémuž nás doveď Buoh Otec i Syn i Duch svat. Amen.</w:t>
      </w:r>
    </w:p>
    <w:p w:rsidR="00B0057E" w:rsidRDefault="00B0057E">
      <w:pPr>
        <w:pStyle w:val="Volnyradek"/>
      </w:pPr>
    </w:p>
    <w:p w:rsidR="00B0057E" w:rsidRDefault="00B0057E">
      <w:pPr>
        <w:rPr>
          <w:rFonts w:eastAsia="Arial Unicode MS"/>
        </w:rPr>
      </w:pPr>
    </w:p>
    <w:p w:rsidR="00B0057E" w:rsidRDefault="009821DA">
      <w:pPr>
        <w:pStyle w:val="Vers"/>
      </w:pPr>
      <w:r>
        <w:rPr>
          <w:rStyle w:val="foliace"/>
        </w:rPr>
        <w:t xml:space="preserve">143v </w:t>
      </w:r>
      <w:r>
        <w:rPr>
          <w:rStyle w:val="cizijazyk"/>
        </w:rPr>
        <w:t>Hic liber explicit; per quem, noscere qui gliscit,</w:t>
      </w:r>
    </w:p>
    <w:p w:rsidR="00B0057E" w:rsidRDefault="009821DA">
      <w:pPr>
        <w:pStyle w:val="Vers"/>
      </w:pPr>
      <w:r>
        <w:rPr>
          <w:rStyle w:val="cizijazyk"/>
        </w:rPr>
        <w:t>oret hanc infra, per quem, unde, noscet intra,</w:t>
      </w:r>
    </w:p>
    <w:p w:rsidR="00B0057E" w:rsidRDefault="009821DA">
      <w:pPr>
        <w:pStyle w:val="Vers"/>
      </w:pPr>
      <w:r>
        <w:rPr>
          <w:rStyle w:val="cizijazyk"/>
        </w:rPr>
        <w:t>nomen pandit prima dictionis litera huius orationis:</w:t>
      </w:r>
    </w:p>
    <w:p w:rsidR="00B0057E" w:rsidRDefault="009821DA">
      <w:pPr>
        <w:pStyle w:val="Vers"/>
      </w:pPr>
      <w:r>
        <w:rPr>
          <w:rStyle w:val="cizijazyk"/>
        </w:rPr>
        <w:t xml:space="preserve">Ihesu Omnium Honorabilissime, </w:t>
      </w:r>
      <w:r>
        <w:rPr>
          <w:rStyle w:val="cizijazyk"/>
        </w:rPr>
        <w:t>Amoris Nutrimento</w:t>
      </w:r>
    </w:p>
    <w:p w:rsidR="00B0057E" w:rsidRDefault="009821DA">
      <w:pPr>
        <w:pStyle w:val="Vers"/>
      </w:pPr>
      <w:r>
        <w:rPr>
          <w:rStyle w:val="cizijazyk"/>
        </w:rPr>
        <w:t>Nobis Eternaliter Sucurre, Dapibus Esu-</w:t>
      </w:r>
    </w:p>
    <w:p w:rsidR="00B0057E" w:rsidRDefault="009821DA">
      <w:pPr>
        <w:pStyle w:val="Vers"/>
      </w:pPr>
      <w:r>
        <w:rPr>
          <w:rStyle w:val="cizijazyk"/>
        </w:rPr>
        <w:t>rientes Poculis Reffice Et Šicientes</w:t>
      </w:r>
    </w:p>
    <w:p w:rsidR="00B0057E" w:rsidRDefault="009821DA">
      <w:pPr>
        <w:pStyle w:val="Vers"/>
      </w:pPr>
      <w:r>
        <w:rPr>
          <w:rStyle w:val="cizijazyk"/>
        </w:rPr>
        <w:t>Tue Insignissime Clemencie. Amen.</w:t>
      </w:r>
    </w:p>
    <w:p w:rsidR="00B0057E" w:rsidRDefault="009821DA">
      <w:pPr>
        <w:pStyle w:val="Vers"/>
      </w:pPr>
      <w:r>
        <w:rPr>
          <w:rStyle w:val="cizijazyk"/>
        </w:rPr>
        <w:t>Hujus ffecit finem feria vi post purificationem,</w:t>
      </w:r>
    </w:p>
    <w:p w:rsidR="00B0057E" w:rsidRDefault="009821DA">
      <w:pPr>
        <w:pStyle w:val="Vers"/>
      </w:pPr>
      <w:r>
        <w:rPr>
          <w:rStyle w:val="cizijazyk"/>
        </w:rPr>
        <w:t>anni ab incarnacione continentur in hac oratione:</w:t>
      </w:r>
    </w:p>
    <w:p w:rsidR="00B0057E" w:rsidRDefault="009821DA">
      <w:pPr>
        <w:pStyle w:val="Vers"/>
      </w:pPr>
      <w:r>
        <w:rPr>
          <w:rStyle w:val="cizijazyk"/>
        </w:rPr>
        <w:t>celici cetus Cristum pro nob</w:t>
      </w:r>
      <w:r>
        <w:rPr>
          <w:rStyle w:val="cizijazyk"/>
        </w:rPr>
        <w:t>is exorate;orom?</w:t>
      </w:r>
    </w:p>
    <w:p w:rsidR="00B0057E" w:rsidRDefault="009821DA">
      <w:pPr>
        <w:pStyle w:val="Vers"/>
      </w:pPr>
      <w:r>
        <w:rPr>
          <w:rStyle w:val="cizijazyk"/>
        </w:rPr>
        <w:t>unum tamen si i auferes. Finis certissima res.</w:t>
      </w:r>
    </w:p>
    <w:p w:rsidR="00B0057E" w:rsidRDefault="009821DA">
      <w:pPr>
        <w:pStyle w:val="Vers"/>
      </w:pPr>
      <w:r>
        <w:rPr>
          <w:rStyle w:val="cizijazyk"/>
        </w:rPr>
        <w:t>Vicia excuset figura locucionis.</w:t>
      </w:r>
    </w:p>
    <w:p w:rsidR="00B0057E" w:rsidRDefault="009821DA">
      <w:pPr>
        <w:pStyle w:val="Vers"/>
      </w:pPr>
      <w:r>
        <w:rPr>
          <w:rStyle w:val="cizijazyk"/>
        </w:rPr>
        <w:lastRenderedPageBreak/>
        <w:t>Obiit dominica reminiscere anno 1502.</w:t>
      </w:r>
      <w:r>
        <w:rPr>
          <w:rStyle w:val="poznamka"/>
        </w:rPr>
        <w:t>marginální přípisky zde nejsou vypsány</w:t>
      </w:r>
    </w:p>
    <w:sectPr w:rsidR="00B0057E">
      <w:headerReference w:type="default" r:id="rId8"/>
      <w:pgSz w:w="11906" w:h="16838"/>
      <w:pgMar w:top="1134" w:right="1134" w:bottom="1134" w:left="1134" w:header="709" w:footer="709" w:gutter="0"/>
      <w:cols w:space="708"/>
      <w:formProt w:val="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1DA" w:rsidRDefault="009821DA">
      <w:r>
        <w:separator/>
      </w:r>
    </w:p>
  </w:endnote>
  <w:endnote w:type="continuationSeparator" w:id="0">
    <w:p w:rsidR="009821DA" w:rsidRDefault="0098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Times">
    <w:panose1 w:val="02020603050405020304"/>
    <w:charset w:val="EE"/>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1DA" w:rsidRDefault="009821DA">
      <w:r>
        <w:separator/>
      </w:r>
    </w:p>
  </w:footnote>
  <w:footnote w:type="continuationSeparator" w:id="0">
    <w:p w:rsidR="009821DA" w:rsidRDefault="009821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57E" w:rsidRDefault="009821DA">
    <w:pPr>
      <w:pStyle w:val="Zhlav"/>
      <w:tabs>
        <w:tab w:val="clear" w:pos="9072"/>
        <w:tab w:val="right" w:pos="9639"/>
      </w:tabs>
    </w:pPr>
    <w:r>
      <w:fldChar w:fldCharType="begin"/>
    </w:r>
    <w:r>
      <w:instrText xml:space="preserve"> FILENAME \p </w:instrText>
    </w:r>
    <w:r>
      <w:fldChar w:fldCharType="separate"/>
    </w:r>
    <w:r>
      <w:t>H:\UJC\Digitalizace\GestRomM\GestRomM1.doc</w:t>
    </w:r>
    <w:r>
      <w:fldChar w:fldCharType="end"/>
    </w:r>
    <w:r>
      <w:tab/>
    </w:r>
    <w:r>
      <w:rPr>
        <w:rStyle w:val="slostrnky"/>
      </w:rPr>
      <w:fldChar w:fldCharType="begin"/>
    </w:r>
    <w:r>
      <w:rPr>
        <w:rStyle w:val="slostrnky"/>
      </w:rPr>
      <w:instrText xml:space="preserve"> PAGE </w:instrText>
    </w:r>
    <w:r>
      <w:rPr>
        <w:rStyle w:val="slostrnky"/>
      </w:rPr>
      <w:fldChar w:fldCharType="separate"/>
    </w:r>
    <w:r w:rsidR="00BD66C9">
      <w:rPr>
        <w:rStyle w:val="slostrnky"/>
        <w:noProof/>
      </w:rPr>
      <w:t>1</w:t>
    </w:r>
    <w:r>
      <w:rPr>
        <w:rStyle w:val="slostrnky"/>
      </w:rPr>
      <w:fldChar w:fldCharType="end"/>
    </w:r>
    <w:r>
      <w:rPr>
        <w:rStyle w:val="slostrnky"/>
      </w:rPr>
      <w:t>/</w:t>
    </w:r>
    <w:r>
      <w:rPr>
        <w:rStyle w:val="slostrnky"/>
      </w:rPr>
      <w:fldChar w:fldCharType="begin"/>
    </w:r>
    <w:r>
      <w:rPr>
        <w:rStyle w:val="slostrnky"/>
      </w:rPr>
      <w:instrText xml:space="preserve"> NUMPAGES </w:instrText>
    </w:r>
    <w:r>
      <w:rPr>
        <w:rStyle w:val="slostrnky"/>
      </w:rPr>
      <w:fldChar w:fldCharType="separate"/>
    </w:r>
    <w:r w:rsidR="00BD66C9">
      <w:rPr>
        <w:rStyle w:val="slostrnky"/>
        <w:noProof/>
      </w:rPr>
      <w:t>104</w:t>
    </w:r>
    <w:r>
      <w:rPr>
        <w:rStyle w:val="slostrnky"/>
      </w:rPr>
      <w:fldChar w:fldCharType="end"/>
    </w:r>
    <w:r>
      <w:rPr>
        <w:rStyle w:val="slostrnky"/>
      </w:rPr>
      <w:tab/>
    </w:r>
    <w:r>
      <w:rPr>
        <w:rStyle w:val="slostrnky"/>
      </w:rPr>
      <w:fldChar w:fldCharType="begin"/>
    </w:r>
    <w:r>
      <w:rPr>
        <w:rStyle w:val="slostrnky"/>
      </w:rPr>
      <w:instrText xml:space="preserve"> PRINTDATE \@ "d.M.yyyy H:mm:ss" </w:instrText>
    </w:r>
    <w:r>
      <w:rPr>
        <w:rStyle w:val="slostrnky"/>
      </w:rPr>
      <w:fldChar w:fldCharType="separate"/>
    </w:r>
    <w:r>
      <w:rPr>
        <w:rStyle w:val="slostrnky"/>
      </w:rPr>
      <w:t>27.12.2011 16:47:00</w:t>
    </w:r>
    <w:r>
      <w:rPr>
        <w:rStyle w:val="slostrnky"/>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abstractNum w:abstractNumId="10">
    <w:nsid w:val="0698686A"/>
    <w:multiLevelType w:val="singleLevel"/>
    <w:tmpl w:val="0F6E6EDD"/>
    <w:lvl w:ilvl="0">
      <w:numFmt w:val="bullet"/>
      <w:lvlText w:val="o"/>
      <w:lvlJc w:val="left"/>
      <w:pPr>
        <w:tabs>
          <w:tab w:val="num" w:pos="288"/>
        </w:tabs>
      </w:pPr>
      <w:rPr>
        <w:rFonts w:ascii="Courier New" w:hAnsi="Courier New"/>
        <w:snapToGrid/>
        <w:spacing w:val="7"/>
        <w:sz w:val="21"/>
      </w:rPr>
    </w:lvl>
  </w:abstractNum>
  <w:abstractNum w:abstractNumId="11">
    <w:nsid w:val="06B808E5"/>
    <w:multiLevelType w:val="singleLevel"/>
    <w:tmpl w:val="60A0E095"/>
    <w:lvl w:ilvl="0">
      <w:numFmt w:val="bullet"/>
      <w:lvlText w:val="ü"/>
      <w:lvlJc w:val="left"/>
      <w:pPr>
        <w:tabs>
          <w:tab w:val="num" w:pos="288"/>
        </w:tabs>
      </w:pPr>
      <w:rPr>
        <w:rFonts w:ascii="Wingdings" w:hAnsi="Wingdings"/>
        <w:snapToGrid/>
        <w:spacing w:val="14"/>
        <w:sz w:val="21"/>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1"/>
    <w:lvlOverride w:ilvl="0">
      <w:lvl w:ilvl="0">
        <w:numFmt w:val="bullet"/>
        <w:lvlText w:val="ü"/>
        <w:lvlJc w:val="left"/>
        <w:pPr>
          <w:tabs>
            <w:tab w:val="num" w:pos="288"/>
          </w:tabs>
        </w:pPr>
        <w:rPr>
          <w:rFonts w:ascii="Wingdings" w:hAnsi="Wingdings"/>
          <w:snapToGrid/>
          <w:spacing w:val="17"/>
          <w:sz w:val="21"/>
        </w:rPr>
      </w:lvl>
    </w:lvlOverride>
  </w:num>
  <w:num w:numId="13">
    <w:abstractNumId w:val="10"/>
  </w:num>
  <w:num w:numId="14">
    <w:abstractNumId w:val="11"/>
    <w:lvlOverride w:ilvl="0">
      <w:lvl w:ilvl="0">
        <w:numFmt w:val="bullet"/>
        <w:lvlText w:val="ü"/>
        <w:lvlJc w:val="left"/>
        <w:pPr>
          <w:tabs>
            <w:tab w:val="num" w:pos="288"/>
          </w:tabs>
        </w:pPr>
        <w:rPr>
          <w:rFonts w:ascii="Wingdings" w:hAnsi="Wingdings"/>
          <w:snapToGrid/>
          <w:spacing w:val="11"/>
          <w:sz w:val="21"/>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oNotTrackFormatting/>
  <w:documentProtection w:formatting="1" w:enforcement="0"/>
  <w:defaultTabStop w:val="709"/>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057E"/>
    <w:rsid w:val="009821DA"/>
    <w:rsid w:val="00B0057E"/>
    <w:rsid w:val="00BD66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semiHidden="0" w:uiPriority="0" w:unhideWhenUsed="0"/>
    <w:lsdException w:name="footer" w:semiHidden="0" w:uiPriority="0" w:unhideWhenUsed="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iPriority="0" w:unhideWhenUsed="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1"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semiHidden="0" w:uiPriority="0" w:unhideWhenUsed="0"/>
    <w:lsdException w:name="HTML Bottom of Form" w:semiHidden="0" w:uiPriority="0" w:unhideWhenUsed="0"/>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uiPriority="0" w:unhideWhenUsed="0"/>
    <w:lsdException w:name="annotation subject" w:locked="1"/>
    <w:lsdException w:name="No List" w:semiHidden="0" w:unhideWhenUsed="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semiHidden="0" w:uiPriority="0" w:unhideWhenUsed="0"/>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uiPriority="0"/>
    <w:lsdException w:name="Table Grid" w:locked="1"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rsid w:val="00BD66C9"/>
    <w:pPr>
      <w:spacing w:after="240" w:line="312" w:lineRule="auto"/>
      <w:ind w:firstLine="170"/>
      <w:jc w:val="both"/>
    </w:pPr>
    <w:rPr>
      <w:sz w:val="24"/>
    </w:rPr>
  </w:style>
  <w:style w:type="character" w:default="1" w:styleId="Standardnpsmoodstavce">
    <w:name w:val="Default Paragraph Font"/>
    <w:uiPriority w:val="1"/>
    <w:semiHidden/>
    <w:unhideWhenUsed/>
    <w:rsid w:val="00BD66C9"/>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rsid w:val="00BD66C9"/>
  </w:style>
  <w:style w:type="paragraph" w:styleId="Textbubliny">
    <w:name w:val="Balloon Text"/>
    <w:basedOn w:val="Normln"/>
    <w:link w:val="TextbublinyChar"/>
    <w:semiHidden/>
    <w:unhideWhenUsed/>
    <w:rsid w:val="00BD66C9"/>
    <w:pPr>
      <w:spacing w:after="0" w:line="240" w:lineRule="auto"/>
    </w:pPr>
    <w:rPr>
      <w:rFonts w:ascii="Tahoma" w:hAnsi="Tahoma" w:cs="Tahoma"/>
      <w:sz w:val="16"/>
      <w:szCs w:val="16"/>
    </w:rPr>
  </w:style>
  <w:style w:type="character" w:customStyle="1" w:styleId="TextbublinyChar">
    <w:name w:val="Text bubliny Char"/>
    <w:link w:val="Textbubliny"/>
    <w:semiHidden/>
    <w:rsid w:val="00BD66C9"/>
    <w:rPr>
      <w:rFonts w:ascii="Tahoma" w:hAnsi="Tahoma" w:cs="Tahoma"/>
      <w:sz w:val="16"/>
      <w:szCs w:val="16"/>
    </w:rPr>
  </w:style>
  <w:style w:type="character" w:customStyle="1" w:styleId="biblecislokapitoly">
    <w:name w:val="bible_cislo_kapitoly"/>
    <w:rsid w:val="00BD66C9"/>
    <w:rPr>
      <w:b/>
      <w:color w:val="0000FF"/>
      <w:bdr w:val="none" w:sz="0" w:space="0" w:color="auto"/>
      <w:shd w:val="clear" w:color="auto" w:fill="CCFFCC"/>
      <w:vertAlign w:val="superscript"/>
    </w:rPr>
  </w:style>
  <w:style w:type="character" w:customStyle="1" w:styleId="biblecisloverse">
    <w:name w:val="bible_cislo_verse"/>
    <w:rsid w:val="00BD66C9"/>
    <w:rPr>
      <w:b/>
      <w:noProof/>
      <w:color w:val="FFFFFF"/>
      <w:bdr w:val="none" w:sz="0" w:space="0" w:color="auto"/>
      <w:shd w:val="clear" w:color="auto" w:fill="666666"/>
      <w:vertAlign w:val="superscript"/>
    </w:rPr>
  </w:style>
  <w:style w:type="character" w:customStyle="1" w:styleId="foliace">
    <w:name w:val="foliace"/>
    <w:rsid w:val="00BD66C9"/>
    <w:rPr>
      <w:rFonts w:ascii="Times New Roman" w:hAnsi="Times New Roman"/>
      <w:b/>
      <w:noProof/>
      <w:bdr w:val="single" w:sz="4" w:space="0" w:color="auto"/>
      <w:shd w:val="clear" w:color="auto" w:fill="FFCC99"/>
    </w:rPr>
  </w:style>
  <w:style w:type="paragraph" w:styleId="Zhlav">
    <w:name w:val="header"/>
    <w:basedOn w:val="Normln"/>
    <w:link w:val="ZhlavChar"/>
    <w:semiHidden/>
    <w:unhideWhenUsed/>
    <w:locked/>
    <w:rsid w:val="00BD66C9"/>
    <w:pPr>
      <w:tabs>
        <w:tab w:val="center" w:pos="4536"/>
        <w:tab w:val="right" w:pos="9072"/>
      </w:tabs>
      <w:ind w:firstLine="0"/>
    </w:pPr>
    <w:rPr>
      <w:b/>
      <w:sz w:val="16"/>
    </w:rPr>
  </w:style>
  <w:style w:type="character" w:customStyle="1" w:styleId="ZhlavChar">
    <w:name w:val="Záhlaví Char"/>
    <w:link w:val="Zhlav"/>
    <w:semiHidden/>
    <w:locked/>
    <w:rPr>
      <w:b/>
      <w:sz w:val="16"/>
    </w:rPr>
  </w:style>
  <w:style w:type="character" w:customStyle="1" w:styleId="internipoznamka">
    <w:name w:val="interni_poznamka"/>
    <w:rsid w:val="00BD66C9"/>
    <w:rPr>
      <w:color w:val="auto"/>
      <w:bdr w:val="single" w:sz="4" w:space="0" w:color="auto"/>
      <w:shd w:val="clear" w:color="auto" w:fill="99FF66"/>
    </w:rPr>
  </w:style>
  <w:style w:type="paragraph" w:customStyle="1" w:styleId="Podnadpis">
    <w:name w:val="Podnadpis"/>
    <w:basedOn w:val="Normln"/>
    <w:next w:val="Normln"/>
    <w:rsid w:val="00BD66C9"/>
    <w:rPr>
      <w:rFonts w:ascii="Arial" w:hAnsi="Arial"/>
      <w:b/>
      <w:noProof/>
    </w:rPr>
  </w:style>
  <w:style w:type="character" w:customStyle="1" w:styleId="kod">
    <w:name w:val="kod"/>
    <w:rsid w:val="00BD66C9"/>
    <w:rPr>
      <w:bdr w:val="none" w:sz="0" w:space="0" w:color="auto"/>
      <w:shd w:val="pct15" w:color="auto" w:fill="auto"/>
    </w:rPr>
  </w:style>
  <w:style w:type="character" w:styleId="slostrnky">
    <w:name w:val="page number"/>
    <w:semiHidden/>
    <w:unhideWhenUsed/>
    <w:locked/>
    <w:rsid w:val="00BD66C9"/>
  </w:style>
  <w:style w:type="paragraph" w:customStyle="1" w:styleId="Vers">
    <w:name w:val="Vers"/>
    <w:basedOn w:val="Normln"/>
    <w:rsid w:val="00BD66C9"/>
    <w:pPr>
      <w:pBdr>
        <w:left w:val="wave" w:sz="6" w:space="4" w:color="auto"/>
      </w:pBdr>
    </w:pPr>
    <w:rPr>
      <w:noProof/>
    </w:rPr>
  </w:style>
  <w:style w:type="character" w:customStyle="1" w:styleId="cizijazyk">
    <w:name w:val="cizi_jazyk"/>
    <w:rsid w:val="00BD66C9"/>
    <w:rPr>
      <w:bdr w:val="single" w:sz="2" w:space="0" w:color="auto" w:shadow="1"/>
      <w:shd w:val="clear" w:color="auto" w:fill="auto"/>
    </w:rPr>
  </w:style>
  <w:style w:type="character" w:customStyle="1" w:styleId="pripisek">
    <w:name w:val="pripisek"/>
    <w:locked/>
    <w:rsid w:val="00BD66C9"/>
    <w:rPr>
      <w:bdr w:val="none" w:sz="0" w:space="0" w:color="auto"/>
      <w:shd w:val="clear" w:color="auto" w:fill="FFCC00"/>
    </w:rPr>
  </w:style>
  <w:style w:type="character" w:customStyle="1" w:styleId="emendace">
    <w:name w:val="emendace"/>
    <w:rsid w:val="00BD66C9"/>
    <w:rPr>
      <w:color w:val="993300"/>
      <w:bdr w:val="none" w:sz="0" w:space="0" w:color="auto"/>
      <w:shd w:val="clear" w:color="auto" w:fill="CCCCCC"/>
    </w:rPr>
  </w:style>
  <w:style w:type="character" w:customStyle="1" w:styleId="Text">
    <w:name w:val="Text"/>
    <w:locked/>
    <w:rsid w:val="00BD66C9"/>
  </w:style>
  <w:style w:type="paragraph" w:customStyle="1" w:styleId="Hlavicka">
    <w:name w:val="Hlavicka"/>
    <w:basedOn w:val="Normln"/>
    <w:next w:val="Normln"/>
    <w:locked/>
    <w:rsid w:val="00BD66C9"/>
    <w:pPr>
      <w:pBdr>
        <w:left w:val="single" w:sz="12" w:space="4" w:color="FF0000"/>
      </w:pBdr>
      <w:spacing w:before="100" w:beforeAutospacing="1" w:after="100" w:afterAutospacing="1"/>
    </w:pPr>
    <w:rPr>
      <w:noProof/>
    </w:rPr>
  </w:style>
  <w:style w:type="character" w:customStyle="1" w:styleId="pramen">
    <w:name w:val="pramen"/>
    <w:rsid w:val="00BD66C9"/>
    <w:rPr>
      <w:color w:val="FFFFFF"/>
      <w:bdr w:val="none" w:sz="0" w:space="0" w:color="auto"/>
      <w:shd w:val="clear" w:color="auto" w:fill="0000FF"/>
    </w:rPr>
  </w:style>
  <w:style w:type="character" w:customStyle="1" w:styleId="poznamka">
    <w:name w:val="poznamka"/>
    <w:rsid w:val="00BD66C9"/>
    <w:rPr>
      <w:bdr w:val="none" w:sz="0" w:space="0" w:color="auto"/>
      <w:shd w:val="clear" w:color="auto" w:fill="CC99FF"/>
      <w:lang w:val="cs-CZ"/>
    </w:rPr>
  </w:style>
  <w:style w:type="paragraph" w:customStyle="1" w:styleId="Polozkarejstriku">
    <w:name w:val="Polozka_rejstriku"/>
    <w:basedOn w:val="Normln"/>
    <w:rsid w:val="00BD66C9"/>
    <w:pPr>
      <w:pBdr>
        <w:left w:val="single" w:sz="18" w:space="4" w:color="999999"/>
      </w:pBdr>
    </w:pPr>
    <w:rPr>
      <w:noProof/>
    </w:rPr>
  </w:style>
  <w:style w:type="table" w:styleId="Elegantntabulka">
    <w:name w:val="Table Elegant"/>
    <w:basedOn w:val="Normlntabulka"/>
    <w:locked/>
    <w:rsid w:val="00BD66C9"/>
    <w:rPr>
      <w:rFonts w:ascii="Times" w:hAnsi="Tim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link w:val="ZpatChar"/>
    <w:semiHidden/>
    <w:unhideWhenUsed/>
    <w:locked/>
    <w:rsid w:val="00BD66C9"/>
    <w:pPr>
      <w:tabs>
        <w:tab w:val="center" w:pos="4536"/>
        <w:tab w:val="right" w:pos="9072"/>
      </w:tabs>
    </w:pPr>
  </w:style>
  <w:style w:type="character" w:customStyle="1" w:styleId="ZpatChar">
    <w:name w:val="Zápatí Char"/>
    <w:link w:val="Zpat"/>
    <w:semiHidden/>
    <w:locked/>
    <w:rPr>
      <w:sz w:val="24"/>
    </w:rPr>
  </w:style>
  <w:style w:type="paragraph" w:customStyle="1" w:styleId="Titul">
    <w:name w:val="Titul"/>
    <w:basedOn w:val="Normln"/>
    <w:next w:val="Normln"/>
    <w:rsid w:val="00BD66C9"/>
    <w:pPr>
      <w:jc w:val="center"/>
    </w:pPr>
    <w:rPr>
      <w:rFonts w:ascii="Arial" w:hAnsi="Arial"/>
      <w:b/>
      <w:noProof/>
      <w:sz w:val="32"/>
    </w:rPr>
  </w:style>
  <w:style w:type="paragraph" w:customStyle="1" w:styleId="Nadpis">
    <w:name w:val="Nadpis"/>
    <w:basedOn w:val="Normln"/>
    <w:next w:val="Normln"/>
    <w:rsid w:val="00BD66C9"/>
    <w:rPr>
      <w:rFonts w:ascii="Arial" w:hAnsi="Arial"/>
      <w:b/>
      <w:noProof/>
      <w:sz w:val="28"/>
    </w:rPr>
  </w:style>
  <w:style w:type="character" w:customStyle="1" w:styleId="pripisekmarginalnisoucasny">
    <w:name w:val="pripisek_marginalni_soucasny"/>
    <w:uiPriority w:val="99"/>
    <w:rPr>
      <w:bdr w:val="double" w:sz="4" w:space="0" w:color="auto"/>
      <w:shd w:val="clear" w:color="auto" w:fill="FFCC00"/>
    </w:rPr>
  </w:style>
  <w:style w:type="character" w:customStyle="1" w:styleId="pripisekmarginalnimladsi">
    <w:name w:val="pripisek_marginalni_mladsi"/>
    <w:rsid w:val="00BD66C9"/>
    <w:rPr>
      <w:bdr w:val="double" w:sz="2" w:space="0" w:color="auto" w:shadow="1"/>
      <w:shd w:val="clear" w:color="auto" w:fill="FFCC00"/>
    </w:rPr>
  </w:style>
  <w:style w:type="character" w:customStyle="1" w:styleId="pripisekinterlinearnisoucasny">
    <w:name w:val="pripisek_interlinearni_soucasny"/>
    <w:uiPriority w:val="99"/>
    <w:rPr>
      <w:bdr w:val="dashed" w:sz="2" w:space="0" w:color="auto"/>
      <w:shd w:val="clear" w:color="auto" w:fill="FFCC00"/>
    </w:rPr>
  </w:style>
  <w:style w:type="character" w:customStyle="1" w:styleId="pripisekinterlinearnimladsi">
    <w:name w:val="pripisek_interlinearni_mladsi"/>
    <w:rsid w:val="00BD66C9"/>
    <w:rPr>
      <w:bdr w:val="dashed" w:sz="2" w:space="0" w:color="auto" w:shadow="1"/>
      <w:shd w:val="clear" w:color="auto" w:fill="FFCC00"/>
    </w:rPr>
  </w:style>
  <w:style w:type="character" w:customStyle="1" w:styleId="cisloverse">
    <w:name w:val="cislo_verse"/>
    <w:rsid w:val="00BD66C9"/>
    <w:rPr>
      <w:rFonts w:ascii="Times New Roman" w:hAnsi="Times New Roman"/>
      <w:b/>
      <w:noProof/>
      <w:bdr w:val="dotDotDash" w:sz="4" w:space="0" w:color="auto"/>
      <w:shd w:val="clear" w:color="auto" w:fill="FFCC99"/>
    </w:rPr>
  </w:style>
  <w:style w:type="character" w:customStyle="1" w:styleId="torzo">
    <w:name w:val="torzo"/>
    <w:rsid w:val="00BD66C9"/>
    <w:rPr>
      <w:strike/>
      <w:dstrike w:val="0"/>
      <w:noProof/>
    </w:rPr>
  </w:style>
  <w:style w:type="character" w:customStyle="1" w:styleId="doplnenytext">
    <w:name w:val="doplneny_text"/>
    <w:rsid w:val="00BD66C9"/>
    <w:rPr>
      <w:color w:val="FFFFFF"/>
      <w:bdr w:val="none" w:sz="0" w:space="0" w:color="auto"/>
      <w:shd w:val="clear" w:color="auto" w:fill="FF0000"/>
    </w:rPr>
  </w:style>
  <w:style w:type="character" w:customStyle="1" w:styleId="lemma">
    <w:name w:val="lemma"/>
    <w:rsid w:val="00BD66C9"/>
    <w:rPr>
      <w:rFonts w:ascii="Arial" w:hAnsi="Arial"/>
      <w:color w:val="800000"/>
    </w:rPr>
  </w:style>
  <w:style w:type="paragraph" w:customStyle="1" w:styleId="Volnyradek">
    <w:name w:val="Volny_radek"/>
    <w:next w:val="Normln"/>
    <w:rsid w:val="00BD66C9"/>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rFonts w:ascii="Times" w:hAnsi="Times"/>
      <w:sz w:val="16"/>
      <w:szCs w:val="24"/>
    </w:rPr>
  </w:style>
  <w:style w:type="character" w:customStyle="1" w:styleId="hyperlemma">
    <w:name w:val="hyperlemma"/>
    <w:rsid w:val="00BD66C9"/>
    <w:rPr>
      <w:rFonts w:ascii="Arial" w:hAnsi="Arial"/>
      <w:b/>
      <w:color w:val="800000"/>
      <w:bdr w:val="dotted" w:sz="4" w:space="0" w:color="auto"/>
    </w:rPr>
  </w:style>
  <w:style w:type="character" w:customStyle="1" w:styleId="biblezkratkaknihy">
    <w:name w:val="bible_zkratka_knihy"/>
    <w:rsid w:val="00BD66C9"/>
    <w:rPr>
      <w:b/>
      <w:bdr w:val="none" w:sz="0" w:space="0" w:color="auto"/>
      <w:shd w:val="clear" w:color="auto" w:fill="99CCFF"/>
    </w:rPr>
  </w:style>
  <w:style w:type="character" w:customStyle="1" w:styleId="transliterace">
    <w:name w:val="transliterace"/>
    <w:rsid w:val="00BD66C9"/>
    <w:rPr>
      <w:noProof/>
      <w:bdr w:val="dotted" w:sz="4" w:space="0" w:color="auto"/>
      <w:shd w:val="clear" w:color="auto" w:fill="00FFFF"/>
      <w:lang w:val="cs-CZ"/>
    </w:rPr>
  </w:style>
  <w:style w:type="character" w:customStyle="1" w:styleId="delimitatorekvivalentu">
    <w:name w:val="delimitator_ekvivalentu"/>
    <w:rsid w:val="00BD66C9"/>
    <w:rPr>
      <w:bdr w:val="none" w:sz="0" w:space="0" w:color="auto"/>
      <w:shd w:val="clear" w:color="auto" w:fill="00B0F0"/>
    </w:rPr>
  </w:style>
  <w:style w:type="character" w:customStyle="1" w:styleId="transliteracecizijazyk">
    <w:name w:val="transliterace_cizi_jazyk"/>
    <w:rsid w:val="00BD66C9"/>
    <w:rPr>
      <w:noProof/>
      <w:bdr w:val="single" w:sz="4" w:space="0" w:color="auto" w:shadow="1"/>
      <w:shd w:val="clear" w:color="auto" w:fill="00FFFF"/>
      <w:lang w:val="la-Latn"/>
    </w:rPr>
  </w:style>
  <w:style w:type="character" w:customStyle="1" w:styleId="ruznocteni">
    <w:name w:val="ruznocteni"/>
    <w:qFormat/>
    <w:rsid w:val="00BD66C9"/>
    <w:rPr>
      <w:u w:val="none" w:color="17365D"/>
      <w:bdr w:val="none" w:sz="0" w:space="0" w:color="auto"/>
      <w:shd w:val="clear" w:color="auto" w:fill="FBD4B4"/>
    </w:rPr>
  </w:style>
  <w:style w:type="character" w:customStyle="1" w:styleId="ruznocteniautor">
    <w:name w:val="ruznocteni_autor"/>
    <w:qFormat/>
    <w:rsid w:val="00BD66C9"/>
    <w:rPr>
      <w:u w:val="none" w:color="17365D"/>
      <w:bdr w:val="none" w:sz="0" w:space="0" w:color="auto"/>
      <w:shd w:val="clear" w:color="auto" w:fill="DBE5F1"/>
    </w:rPr>
  </w:style>
  <w:style w:type="character" w:customStyle="1" w:styleId="poznamkakurziva">
    <w:name w:val="poznamka_kurziva"/>
    <w:rsid w:val="00BD66C9"/>
    <w:rPr>
      <w:i/>
      <w:bdr w:val="none" w:sz="0" w:space="0" w:color="auto"/>
      <w:shd w:val="clear" w:color="auto" w:fill="CC99FF"/>
      <w:lang w:val="cs-CZ"/>
    </w:rPr>
  </w:style>
  <w:style w:type="character" w:customStyle="1" w:styleId="transliteracerozepsanizkratky">
    <w:name w:val="transliterace_rozepsani_zkratky"/>
    <w:rsid w:val="00BD66C9"/>
    <w:rPr>
      <w:i/>
      <w:noProof/>
      <w:bdr w:val="dotted" w:sz="4" w:space="0" w:color="auto"/>
      <w:shd w:val="clear" w:color="auto" w:fill="00FFFF"/>
      <w:lang w:val="cs-CZ"/>
    </w:rPr>
  </w:style>
  <w:style w:type="character" w:customStyle="1" w:styleId="znackovani">
    <w:name w:val="znackovani"/>
    <w:rsid w:val="00BD66C9"/>
    <w:rPr>
      <w:bdr w:val="dotDotDash" w:sz="4" w:space="0" w:color="auto"/>
      <w:shd w:val="clear" w:color="auto" w:fill="FFFF00"/>
    </w:rPr>
  </w:style>
  <w:style w:type="character" w:customStyle="1" w:styleId="poznamkapodcarou">
    <w:name w:val="poznamka_pod_carou"/>
    <w:qFormat/>
    <w:rsid w:val="00BD66C9"/>
    <w:rPr>
      <w:bdr w:val="dotted" w:sz="4" w:space="0" w:color="auto"/>
      <w:shd w:val="clear" w:color="auto" w:fill="BF93FF"/>
      <w:lang w:val="cs-CZ"/>
    </w:rPr>
  </w:style>
  <w:style w:type="character" w:customStyle="1" w:styleId="poznamkahorniindex">
    <w:name w:val="poznamka_horni_index"/>
    <w:qFormat/>
    <w:rsid w:val="00BD66C9"/>
    <w:rPr>
      <w:bdr w:val="none" w:sz="0" w:space="0" w:color="auto"/>
      <w:shd w:val="clear" w:color="auto" w:fill="CC99FF"/>
      <w:vertAlign w:val="superscript"/>
      <w:lang w:val="cs-CZ"/>
    </w:rPr>
  </w:style>
  <w:style w:type="character" w:customStyle="1" w:styleId="cizijazykhorniindex">
    <w:name w:val="cizi_jazyk_horni_index"/>
    <w:qFormat/>
    <w:rsid w:val="00BD66C9"/>
    <w:rPr>
      <w:bdr w:val="single" w:sz="2" w:space="0" w:color="auto" w:shadow="1"/>
      <w:shd w:val="clear" w:color="auto" w:fill="auto"/>
      <w:vertAlign w:val="superscript"/>
    </w:rPr>
  </w:style>
  <w:style w:type="character" w:customStyle="1" w:styleId="pramenhorniindex">
    <w:name w:val="pramen_horni_index"/>
    <w:qFormat/>
    <w:rsid w:val="00BD66C9"/>
    <w:rPr>
      <w:color w:val="FFFFFF"/>
      <w:bdr w:val="none" w:sz="0" w:space="0" w:color="auto"/>
      <w:shd w:val="clear" w:color="auto" w:fill="0000FF"/>
      <w:vertAlign w:val="superscript"/>
    </w:rPr>
  </w:style>
  <w:style w:type="paragraph" w:customStyle="1" w:styleId="Style1">
    <w:name w:val="Style 1"/>
    <w:basedOn w:val="Normln"/>
    <w:uiPriority w:val="99"/>
    <w:pPr>
      <w:widowControl w:val="0"/>
      <w:autoSpaceDE w:val="0"/>
      <w:autoSpaceDN w:val="0"/>
      <w:adjustRightInd w:val="0"/>
      <w:spacing w:after="0" w:line="240" w:lineRule="auto"/>
      <w:ind w:firstLine="0"/>
      <w:jc w:val="left"/>
    </w:pPr>
  </w:style>
  <w:style w:type="paragraph" w:customStyle="1" w:styleId="Style2">
    <w:name w:val="Style 2"/>
    <w:basedOn w:val="Normln"/>
    <w:uiPriority w:val="99"/>
    <w:pPr>
      <w:widowControl w:val="0"/>
      <w:autoSpaceDE w:val="0"/>
      <w:autoSpaceDN w:val="0"/>
      <w:spacing w:after="0" w:line="240" w:lineRule="auto"/>
      <w:ind w:left="288" w:right="72" w:hanging="216"/>
    </w:pPr>
    <w:rPr>
      <w:sz w:val="21"/>
      <w:szCs w:val="21"/>
    </w:rPr>
  </w:style>
  <w:style w:type="paragraph" w:customStyle="1" w:styleId="Style13">
    <w:name w:val="Style 13"/>
    <w:basedOn w:val="Normln"/>
    <w:uiPriority w:val="99"/>
    <w:pPr>
      <w:widowControl w:val="0"/>
      <w:autoSpaceDE w:val="0"/>
      <w:autoSpaceDN w:val="0"/>
      <w:spacing w:before="288" w:after="0" w:line="240" w:lineRule="auto"/>
      <w:ind w:left="2160" w:firstLine="0"/>
      <w:jc w:val="left"/>
    </w:pPr>
    <w:rPr>
      <w:rFonts w:ascii="Arial Unicode MS" w:eastAsia="Arial Unicode MS" w:cs="Arial Unicode MS"/>
      <w:sz w:val="13"/>
      <w:szCs w:val="13"/>
    </w:rPr>
  </w:style>
  <w:style w:type="paragraph" w:customStyle="1" w:styleId="Style12">
    <w:name w:val="Style 12"/>
    <w:basedOn w:val="Normln"/>
    <w:uiPriority w:val="99"/>
    <w:pPr>
      <w:widowControl w:val="0"/>
      <w:autoSpaceDE w:val="0"/>
      <w:autoSpaceDN w:val="0"/>
      <w:spacing w:after="0" w:line="156" w:lineRule="exact"/>
      <w:ind w:firstLine="0"/>
      <w:jc w:val="left"/>
    </w:pPr>
    <w:rPr>
      <w:rFonts w:ascii="Arial Unicode MS" w:eastAsia="Arial Unicode MS" w:cs="Arial Unicode MS"/>
      <w:b/>
      <w:bCs/>
      <w:sz w:val="17"/>
      <w:szCs w:val="17"/>
    </w:rPr>
  </w:style>
  <w:style w:type="paragraph" w:customStyle="1" w:styleId="Style17">
    <w:name w:val="Style 17"/>
    <w:basedOn w:val="Normln"/>
    <w:uiPriority w:val="99"/>
    <w:pPr>
      <w:widowControl w:val="0"/>
      <w:autoSpaceDE w:val="0"/>
      <w:autoSpaceDN w:val="0"/>
      <w:spacing w:after="0" w:line="208" w:lineRule="auto"/>
      <w:ind w:right="72" w:firstLine="0"/>
      <w:jc w:val="right"/>
    </w:pPr>
    <w:rPr>
      <w:sz w:val="6"/>
      <w:szCs w:val="6"/>
    </w:rPr>
  </w:style>
  <w:style w:type="paragraph" w:customStyle="1" w:styleId="Style5">
    <w:name w:val="Style 5"/>
    <w:basedOn w:val="Normln"/>
    <w:uiPriority w:val="99"/>
    <w:pPr>
      <w:widowControl w:val="0"/>
      <w:autoSpaceDE w:val="0"/>
      <w:autoSpaceDN w:val="0"/>
      <w:spacing w:after="0" w:line="204" w:lineRule="exact"/>
      <w:ind w:firstLine="0"/>
      <w:jc w:val="left"/>
    </w:pPr>
    <w:rPr>
      <w:rFonts w:ascii="Arial Unicode MS" w:eastAsia="Arial Unicode MS" w:cs="Arial Unicode MS"/>
      <w:sz w:val="17"/>
      <w:szCs w:val="17"/>
    </w:rPr>
  </w:style>
  <w:style w:type="paragraph" w:customStyle="1" w:styleId="Style14">
    <w:name w:val="Style 14"/>
    <w:basedOn w:val="Normln"/>
    <w:uiPriority w:val="99"/>
    <w:pPr>
      <w:widowControl w:val="0"/>
      <w:autoSpaceDE w:val="0"/>
      <w:autoSpaceDN w:val="0"/>
      <w:spacing w:after="0" w:line="213" w:lineRule="auto"/>
      <w:ind w:left="72" w:firstLine="0"/>
      <w:jc w:val="left"/>
    </w:pPr>
    <w:rPr>
      <w:rFonts w:ascii="Arial Unicode MS" w:eastAsia="Arial Unicode MS" w:cs="Arial Unicode MS"/>
      <w:sz w:val="12"/>
      <w:szCs w:val="12"/>
    </w:rPr>
  </w:style>
  <w:style w:type="paragraph" w:customStyle="1" w:styleId="Style20">
    <w:name w:val="Style 20"/>
    <w:basedOn w:val="Normln"/>
    <w:uiPriority w:val="99"/>
    <w:pPr>
      <w:widowControl w:val="0"/>
      <w:autoSpaceDE w:val="0"/>
      <w:autoSpaceDN w:val="0"/>
      <w:spacing w:after="0" w:line="108" w:lineRule="exact"/>
      <w:ind w:firstLine="0"/>
      <w:jc w:val="left"/>
    </w:pPr>
    <w:rPr>
      <w:rFonts w:ascii="Arial Unicode MS" w:eastAsia="Arial Unicode MS" w:cs="Arial Unicode MS"/>
      <w:b/>
      <w:bCs/>
      <w:sz w:val="12"/>
      <w:szCs w:val="12"/>
    </w:rPr>
  </w:style>
  <w:style w:type="paragraph" w:customStyle="1" w:styleId="Style22">
    <w:name w:val="Style 22"/>
    <w:basedOn w:val="Normln"/>
    <w:uiPriority w:val="99"/>
    <w:pPr>
      <w:widowControl w:val="0"/>
      <w:autoSpaceDE w:val="0"/>
      <w:autoSpaceDN w:val="0"/>
      <w:spacing w:before="288" w:after="0" w:line="240" w:lineRule="auto"/>
      <w:ind w:firstLine="0"/>
      <w:jc w:val="center"/>
    </w:pPr>
    <w:rPr>
      <w:sz w:val="21"/>
      <w:szCs w:val="21"/>
    </w:rPr>
  </w:style>
  <w:style w:type="paragraph" w:customStyle="1" w:styleId="Style6">
    <w:name w:val="Style 6"/>
    <w:basedOn w:val="Normln"/>
    <w:uiPriority w:val="99"/>
    <w:pPr>
      <w:widowControl w:val="0"/>
      <w:autoSpaceDE w:val="0"/>
      <w:autoSpaceDN w:val="0"/>
      <w:spacing w:after="0" w:line="480" w:lineRule="auto"/>
      <w:ind w:firstLine="0"/>
      <w:jc w:val="center"/>
    </w:pPr>
    <w:rPr>
      <w:sz w:val="21"/>
      <w:szCs w:val="21"/>
    </w:rPr>
  </w:style>
  <w:style w:type="paragraph" w:customStyle="1" w:styleId="Style33">
    <w:name w:val="Style 33"/>
    <w:basedOn w:val="Normln"/>
    <w:uiPriority w:val="99"/>
    <w:pPr>
      <w:widowControl w:val="0"/>
      <w:autoSpaceDE w:val="0"/>
      <w:autoSpaceDN w:val="0"/>
      <w:spacing w:before="936" w:after="0" w:line="240" w:lineRule="auto"/>
      <w:ind w:left="72" w:right="72" w:firstLine="0"/>
      <w:jc w:val="left"/>
    </w:pPr>
    <w:rPr>
      <w:b/>
      <w:bCs/>
      <w:sz w:val="21"/>
      <w:szCs w:val="21"/>
    </w:rPr>
  </w:style>
  <w:style w:type="paragraph" w:customStyle="1" w:styleId="Style15">
    <w:name w:val="Style 15"/>
    <w:basedOn w:val="Normln"/>
    <w:uiPriority w:val="99"/>
    <w:pPr>
      <w:widowControl w:val="0"/>
      <w:autoSpaceDE w:val="0"/>
      <w:autoSpaceDN w:val="0"/>
      <w:spacing w:after="0" w:line="156" w:lineRule="exact"/>
      <w:ind w:firstLine="0"/>
      <w:jc w:val="left"/>
    </w:pPr>
    <w:rPr>
      <w:rFonts w:ascii="Arial Unicode MS" w:eastAsia="Arial Unicode MS" w:cs="Arial Unicode MS"/>
      <w:sz w:val="15"/>
      <w:szCs w:val="15"/>
    </w:rPr>
  </w:style>
  <w:style w:type="paragraph" w:customStyle="1" w:styleId="Style7">
    <w:name w:val="Style 7"/>
    <w:basedOn w:val="Normln"/>
    <w:uiPriority w:val="99"/>
    <w:pPr>
      <w:widowControl w:val="0"/>
      <w:autoSpaceDE w:val="0"/>
      <w:autoSpaceDN w:val="0"/>
      <w:spacing w:before="396" w:after="0" w:line="420" w:lineRule="auto"/>
      <w:ind w:firstLine="0"/>
      <w:jc w:val="center"/>
    </w:pPr>
    <w:rPr>
      <w:b/>
      <w:bCs/>
      <w:sz w:val="21"/>
      <w:szCs w:val="21"/>
    </w:rPr>
  </w:style>
  <w:style w:type="paragraph" w:customStyle="1" w:styleId="Style24">
    <w:name w:val="Style 24"/>
    <w:basedOn w:val="Normln"/>
    <w:uiPriority w:val="99"/>
    <w:pPr>
      <w:widowControl w:val="0"/>
      <w:autoSpaceDE w:val="0"/>
      <w:autoSpaceDN w:val="0"/>
      <w:spacing w:after="0" w:line="156" w:lineRule="exact"/>
      <w:ind w:firstLine="0"/>
      <w:jc w:val="left"/>
    </w:pPr>
    <w:rPr>
      <w:sz w:val="18"/>
      <w:szCs w:val="18"/>
    </w:rPr>
  </w:style>
  <w:style w:type="paragraph" w:customStyle="1" w:styleId="Style8">
    <w:name w:val="Style 8"/>
    <w:basedOn w:val="Normln"/>
    <w:uiPriority w:val="99"/>
    <w:pPr>
      <w:widowControl w:val="0"/>
      <w:autoSpaceDE w:val="0"/>
      <w:autoSpaceDN w:val="0"/>
      <w:spacing w:before="288" w:after="0" w:line="480" w:lineRule="auto"/>
      <w:ind w:firstLine="0"/>
      <w:jc w:val="center"/>
    </w:pPr>
    <w:rPr>
      <w:b/>
      <w:bCs/>
      <w:sz w:val="21"/>
      <w:szCs w:val="21"/>
    </w:rPr>
  </w:style>
  <w:style w:type="paragraph" w:customStyle="1" w:styleId="Style26">
    <w:name w:val="Style 26"/>
    <w:basedOn w:val="Normln"/>
    <w:uiPriority w:val="99"/>
    <w:pPr>
      <w:widowControl w:val="0"/>
      <w:autoSpaceDE w:val="0"/>
      <w:autoSpaceDN w:val="0"/>
      <w:spacing w:before="468" w:after="0" w:line="480" w:lineRule="auto"/>
      <w:ind w:firstLine="0"/>
      <w:jc w:val="center"/>
    </w:pPr>
    <w:rPr>
      <w:b/>
      <w:bCs/>
    </w:rPr>
  </w:style>
  <w:style w:type="paragraph" w:customStyle="1" w:styleId="Style18">
    <w:name w:val="Style 18"/>
    <w:basedOn w:val="Normln"/>
    <w:uiPriority w:val="99"/>
    <w:pPr>
      <w:widowControl w:val="0"/>
      <w:autoSpaceDE w:val="0"/>
      <w:autoSpaceDN w:val="0"/>
      <w:spacing w:after="0" w:line="108" w:lineRule="exact"/>
      <w:ind w:firstLine="0"/>
      <w:jc w:val="left"/>
    </w:pPr>
    <w:rPr>
      <w:sz w:val="12"/>
      <w:szCs w:val="12"/>
    </w:rPr>
  </w:style>
  <w:style w:type="paragraph" w:customStyle="1" w:styleId="Style9">
    <w:name w:val="Style 9"/>
    <w:basedOn w:val="Normln"/>
    <w:uiPriority w:val="99"/>
    <w:pPr>
      <w:widowControl w:val="0"/>
      <w:autoSpaceDE w:val="0"/>
      <w:autoSpaceDN w:val="0"/>
      <w:spacing w:after="0" w:line="240" w:lineRule="auto"/>
      <w:ind w:left="72" w:firstLine="0"/>
      <w:jc w:val="left"/>
    </w:pPr>
    <w:rPr>
      <w:b/>
      <w:bCs/>
      <w:sz w:val="15"/>
      <w:szCs w:val="15"/>
    </w:rPr>
  </w:style>
  <w:style w:type="paragraph" w:customStyle="1" w:styleId="Style19">
    <w:name w:val="Style 19"/>
    <w:basedOn w:val="Normln"/>
    <w:uiPriority w:val="99"/>
    <w:pPr>
      <w:widowControl w:val="0"/>
      <w:autoSpaceDE w:val="0"/>
      <w:autoSpaceDN w:val="0"/>
      <w:spacing w:after="0" w:line="240" w:lineRule="auto"/>
      <w:ind w:firstLine="0"/>
      <w:jc w:val="right"/>
    </w:pPr>
    <w:rPr>
      <w:sz w:val="21"/>
      <w:szCs w:val="21"/>
    </w:rPr>
  </w:style>
  <w:style w:type="paragraph" w:customStyle="1" w:styleId="Style30">
    <w:name w:val="Style 30"/>
    <w:basedOn w:val="Normln"/>
    <w:uiPriority w:val="99"/>
    <w:pPr>
      <w:widowControl w:val="0"/>
      <w:autoSpaceDE w:val="0"/>
      <w:autoSpaceDN w:val="0"/>
      <w:spacing w:before="720" w:after="0" w:line="240" w:lineRule="auto"/>
      <w:ind w:left="216" w:right="144" w:firstLine="0"/>
    </w:pPr>
    <w:rPr>
      <w:sz w:val="21"/>
      <w:szCs w:val="21"/>
    </w:rPr>
  </w:style>
  <w:style w:type="paragraph" w:customStyle="1" w:styleId="Style25">
    <w:name w:val="Style 25"/>
    <w:basedOn w:val="Normln"/>
    <w:uiPriority w:val="99"/>
    <w:pPr>
      <w:widowControl w:val="0"/>
      <w:autoSpaceDE w:val="0"/>
      <w:autoSpaceDN w:val="0"/>
      <w:spacing w:after="0" w:line="240" w:lineRule="auto"/>
      <w:ind w:left="72" w:firstLine="0"/>
    </w:pPr>
  </w:style>
  <w:style w:type="paragraph" w:customStyle="1" w:styleId="Style29">
    <w:name w:val="Style 29"/>
    <w:basedOn w:val="Normln"/>
    <w:uiPriority w:val="99"/>
    <w:pPr>
      <w:widowControl w:val="0"/>
      <w:autoSpaceDE w:val="0"/>
      <w:autoSpaceDN w:val="0"/>
      <w:spacing w:after="396" w:line="223" w:lineRule="auto"/>
      <w:ind w:left="72" w:right="72" w:firstLine="216"/>
    </w:pPr>
    <w:rPr>
      <w:b/>
      <w:bCs/>
      <w:sz w:val="21"/>
      <w:szCs w:val="21"/>
    </w:rPr>
  </w:style>
  <w:style w:type="paragraph" w:customStyle="1" w:styleId="Style3">
    <w:name w:val="Style 3"/>
    <w:basedOn w:val="Normln"/>
    <w:uiPriority w:val="99"/>
    <w:pPr>
      <w:widowControl w:val="0"/>
      <w:autoSpaceDE w:val="0"/>
      <w:autoSpaceDN w:val="0"/>
      <w:spacing w:after="0" w:line="240" w:lineRule="auto"/>
      <w:ind w:left="72" w:firstLine="0"/>
      <w:jc w:val="left"/>
    </w:pPr>
    <w:rPr>
      <w:sz w:val="21"/>
      <w:szCs w:val="21"/>
    </w:rPr>
  </w:style>
  <w:style w:type="paragraph" w:customStyle="1" w:styleId="Style21">
    <w:name w:val="Style 21"/>
    <w:basedOn w:val="Normln"/>
    <w:uiPriority w:val="99"/>
    <w:pPr>
      <w:widowControl w:val="0"/>
      <w:autoSpaceDE w:val="0"/>
      <w:autoSpaceDN w:val="0"/>
      <w:spacing w:after="0" w:line="208" w:lineRule="auto"/>
      <w:ind w:left="1944" w:firstLine="0"/>
      <w:jc w:val="left"/>
    </w:pPr>
    <w:rPr>
      <w:sz w:val="21"/>
      <w:szCs w:val="21"/>
    </w:rPr>
  </w:style>
  <w:style w:type="paragraph" w:customStyle="1" w:styleId="Style23">
    <w:name w:val="Style 23"/>
    <w:basedOn w:val="Normln"/>
    <w:uiPriority w:val="99"/>
    <w:pPr>
      <w:widowControl w:val="0"/>
      <w:autoSpaceDE w:val="0"/>
      <w:autoSpaceDN w:val="0"/>
      <w:spacing w:after="0" w:line="156" w:lineRule="exact"/>
      <w:ind w:firstLine="0"/>
      <w:jc w:val="left"/>
    </w:pPr>
    <w:rPr>
      <w:sz w:val="19"/>
      <w:szCs w:val="19"/>
    </w:rPr>
  </w:style>
  <w:style w:type="paragraph" w:customStyle="1" w:styleId="Style10">
    <w:name w:val="Style 10"/>
    <w:basedOn w:val="Normln"/>
    <w:uiPriority w:val="99"/>
    <w:pPr>
      <w:widowControl w:val="0"/>
      <w:autoSpaceDE w:val="0"/>
      <w:autoSpaceDN w:val="0"/>
      <w:spacing w:after="0" w:line="156" w:lineRule="exact"/>
      <w:ind w:firstLine="0"/>
      <w:jc w:val="left"/>
    </w:pPr>
    <w:rPr>
      <w:b/>
      <w:bCs/>
      <w:sz w:val="19"/>
      <w:szCs w:val="19"/>
    </w:rPr>
  </w:style>
  <w:style w:type="paragraph" w:customStyle="1" w:styleId="Style11">
    <w:name w:val="Style 11"/>
    <w:basedOn w:val="Normln"/>
    <w:uiPriority w:val="99"/>
    <w:pPr>
      <w:widowControl w:val="0"/>
      <w:autoSpaceDE w:val="0"/>
      <w:autoSpaceDN w:val="0"/>
      <w:spacing w:after="0" w:line="240" w:lineRule="auto"/>
      <w:ind w:left="72" w:firstLine="0"/>
      <w:jc w:val="left"/>
    </w:pPr>
    <w:rPr>
      <w:b/>
      <w:bCs/>
      <w:sz w:val="21"/>
      <w:szCs w:val="21"/>
    </w:rPr>
  </w:style>
  <w:style w:type="paragraph" w:customStyle="1" w:styleId="Style27">
    <w:name w:val="Style 27"/>
    <w:basedOn w:val="Normln"/>
    <w:uiPriority w:val="99"/>
    <w:pPr>
      <w:widowControl w:val="0"/>
      <w:autoSpaceDE w:val="0"/>
      <w:autoSpaceDN w:val="0"/>
      <w:spacing w:after="468" w:line="240" w:lineRule="auto"/>
      <w:ind w:left="72" w:firstLine="216"/>
    </w:pPr>
    <w:rPr>
      <w:b/>
      <w:bCs/>
    </w:rPr>
  </w:style>
  <w:style w:type="paragraph" w:customStyle="1" w:styleId="Style31">
    <w:name w:val="Style 31"/>
    <w:basedOn w:val="Normln"/>
    <w:uiPriority w:val="99"/>
    <w:pPr>
      <w:widowControl w:val="0"/>
      <w:autoSpaceDE w:val="0"/>
      <w:autoSpaceDN w:val="0"/>
      <w:spacing w:after="288" w:line="240" w:lineRule="auto"/>
      <w:ind w:left="216" w:right="144" w:firstLine="216"/>
    </w:pPr>
    <w:rPr>
      <w:sz w:val="21"/>
      <w:szCs w:val="21"/>
    </w:rPr>
  </w:style>
  <w:style w:type="paragraph" w:customStyle="1" w:styleId="Style32">
    <w:name w:val="Style 32"/>
    <w:basedOn w:val="Normln"/>
    <w:uiPriority w:val="99"/>
    <w:pPr>
      <w:widowControl w:val="0"/>
      <w:autoSpaceDE w:val="0"/>
      <w:autoSpaceDN w:val="0"/>
      <w:spacing w:after="0" w:line="156" w:lineRule="exact"/>
      <w:ind w:firstLine="0"/>
      <w:jc w:val="left"/>
    </w:pPr>
    <w:rPr>
      <w:rFonts w:ascii="Arial Unicode MS" w:eastAsia="Arial Unicode MS" w:cs="Arial Unicode MS"/>
      <w:sz w:val="18"/>
      <w:szCs w:val="18"/>
    </w:rPr>
  </w:style>
  <w:style w:type="paragraph" w:customStyle="1" w:styleId="Style28">
    <w:name w:val="Style 28"/>
    <w:basedOn w:val="Normln"/>
    <w:uiPriority w:val="99"/>
    <w:pPr>
      <w:widowControl w:val="0"/>
      <w:autoSpaceDE w:val="0"/>
      <w:autoSpaceDN w:val="0"/>
      <w:spacing w:after="0" w:line="156" w:lineRule="exact"/>
      <w:ind w:firstLine="0"/>
      <w:jc w:val="left"/>
    </w:pPr>
  </w:style>
  <w:style w:type="paragraph" w:customStyle="1" w:styleId="Style34">
    <w:name w:val="Style 34"/>
    <w:basedOn w:val="Normln"/>
    <w:uiPriority w:val="99"/>
    <w:pPr>
      <w:widowControl w:val="0"/>
      <w:autoSpaceDE w:val="0"/>
      <w:autoSpaceDN w:val="0"/>
      <w:adjustRightInd w:val="0"/>
      <w:spacing w:after="0" w:line="240" w:lineRule="auto"/>
      <w:ind w:firstLine="0"/>
      <w:jc w:val="left"/>
    </w:pPr>
    <w:rPr>
      <w:sz w:val="13"/>
      <w:szCs w:val="13"/>
    </w:rPr>
  </w:style>
  <w:style w:type="paragraph" w:customStyle="1" w:styleId="Style16">
    <w:name w:val="Style 16"/>
    <w:basedOn w:val="Normln"/>
    <w:uiPriority w:val="99"/>
    <w:pPr>
      <w:widowControl w:val="0"/>
      <w:autoSpaceDE w:val="0"/>
      <w:autoSpaceDN w:val="0"/>
      <w:spacing w:after="0" w:line="240" w:lineRule="auto"/>
      <w:ind w:left="216" w:right="144" w:firstLine="144"/>
    </w:pPr>
    <w:rPr>
      <w:b/>
      <w:bCs/>
      <w:sz w:val="21"/>
      <w:szCs w:val="21"/>
    </w:rPr>
  </w:style>
  <w:style w:type="character" w:customStyle="1" w:styleId="CharacterStyle11">
    <w:name w:val="Character Style 11"/>
    <w:uiPriority w:val="99"/>
    <w:rPr>
      <w:rFonts w:ascii="Arial Unicode MS" w:eastAsia="Arial Unicode MS"/>
      <w:b/>
      <w:sz w:val="12"/>
    </w:rPr>
  </w:style>
  <w:style w:type="character" w:customStyle="1" w:styleId="CharacterStyle12">
    <w:name w:val="Character Style 12"/>
    <w:uiPriority w:val="99"/>
    <w:rPr>
      <w:sz w:val="18"/>
    </w:rPr>
  </w:style>
  <w:style w:type="character" w:customStyle="1" w:styleId="CharacterStyle4">
    <w:name w:val="Character Style 4"/>
    <w:uiPriority w:val="99"/>
    <w:rPr>
      <w:rFonts w:ascii="Arial Unicode MS" w:eastAsia="Arial Unicode MS"/>
      <w:b/>
      <w:sz w:val="17"/>
    </w:rPr>
  </w:style>
  <w:style w:type="character" w:customStyle="1" w:styleId="CharacterStyle5">
    <w:name w:val="Character Style 5"/>
    <w:uiPriority w:val="99"/>
    <w:rPr>
      <w:b/>
      <w:sz w:val="19"/>
    </w:rPr>
  </w:style>
  <w:style w:type="character" w:customStyle="1" w:styleId="CharacterStyle7">
    <w:name w:val="Character Style 7"/>
    <w:uiPriority w:val="99"/>
    <w:rPr>
      <w:rFonts w:ascii="Arial Unicode MS" w:eastAsia="Arial Unicode MS"/>
      <w:sz w:val="15"/>
    </w:rPr>
  </w:style>
  <w:style w:type="character" w:customStyle="1" w:styleId="CharacterStyle16">
    <w:name w:val="Character Style 16"/>
    <w:uiPriority w:val="99"/>
    <w:rPr>
      <w:rFonts w:ascii="Arial Unicode MS" w:eastAsia="Arial Unicode MS"/>
      <w:sz w:val="17"/>
    </w:rPr>
  </w:style>
  <w:style w:type="character" w:customStyle="1" w:styleId="CharacterStyle8">
    <w:name w:val="Character Style 8"/>
    <w:uiPriority w:val="99"/>
    <w:rPr>
      <w:sz w:val="19"/>
    </w:rPr>
  </w:style>
  <w:style w:type="character" w:customStyle="1" w:styleId="CharacterStyle15">
    <w:name w:val="Character Style 15"/>
    <w:uiPriority w:val="99"/>
    <w:rPr>
      <w:rFonts w:ascii="Arial Unicode MS" w:eastAsia="Arial Unicode MS"/>
      <w:sz w:val="18"/>
    </w:rPr>
  </w:style>
  <w:style w:type="character" w:customStyle="1" w:styleId="druhypreklad">
    <w:name w:val="druhy_preklad"/>
    <w:rsid w:val="00BD66C9"/>
    <w:rPr>
      <w:bdr w:val="dotted" w:sz="4" w:space="0" w:color="auto" w:shadow="1"/>
    </w:rPr>
  </w:style>
  <w:style w:type="paragraph" w:customStyle="1" w:styleId="BibleIncipit">
    <w:name w:val="Bible_Incipit"/>
    <w:basedOn w:val="Normln"/>
    <w:next w:val="Normln"/>
    <w:uiPriority w:val="99"/>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uiPriority w:val="99"/>
    <w:pPr>
      <w:pBdr>
        <w:left w:val="single" w:sz="2" w:space="4" w:color="auto"/>
        <w:bottom w:val="single" w:sz="2" w:space="1" w:color="auto"/>
        <w:right w:val="single" w:sz="2" w:space="4" w:color="auto"/>
      </w:pBdr>
      <w:spacing w:after="0" w:line="360" w:lineRule="auto"/>
      <w:ind w:left="567" w:right="1134" w:firstLine="397"/>
    </w:pPr>
    <w:rPr>
      <w:b/>
      <w:sz w:val="28"/>
    </w:rPr>
  </w:style>
  <w:style w:type="character" w:customStyle="1" w:styleId="bibleiniciala">
    <w:name w:val="bible_iniciala"/>
    <w:uiPriority w:val="99"/>
    <w:rPr>
      <w:b/>
      <w:shadow/>
      <w:noProof/>
      <w:color w:val="FF0000"/>
      <w:sz w:val="32"/>
    </w:rPr>
  </w:style>
  <w:style w:type="character" w:customStyle="1" w:styleId="soudobykorektor">
    <w:name w:val="soudoby_korektor"/>
    <w:qFormat/>
    <w:rsid w:val="00BD66C9"/>
    <w:rPr>
      <w:i/>
      <w:bdr w:val="none" w:sz="0" w:space="0" w:color="auto"/>
      <w:shd w:val="clear" w:color="auto" w:fill="D6E3BC"/>
    </w:rPr>
  </w:style>
  <w:style w:type="character" w:customStyle="1" w:styleId="relator">
    <w:name w:val="relator"/>
    <w:rsid w:val="00BD66C9"/>
    <w:rPr>
      <w:bdr w:val="dotted" w:sz="4" w:space="0" w:color="auto" w:shadow="1"/>
      <w:shd w:val="clear" w:color="auto" w:fill="8DB3E2"/>
    </w:rPr>
  </w:style>
  <w:style w:type="character" w:customStyle="1" w:styleId="snserif">
    <w:name w:val="snserif"/>
    <w:uiPriority w:val="99"/>
    <w:rPr>
      <w:rFonts w:cs="Times New Roman"/>
    </w:rPr>
  </w:style>
  <w:style w:type="character" w:customStyle="1" w:styleId="it">
    <w:name w:val="it"/>
    <w:uiPriority w:val="99"/>
    <w:rPr>
      <w:rFonts w:cs="Times New Roman"/>
    </w:rPr>
  </w:style>
  <w:style w:type="character" w:customStyle="1" w:styleId="bo">
    <w:name w:val="bo"/>
    <w:uiPriority w:val="99"/>
    <w:rPr>
      <w:rFonts w:cs="Times New Roman"/>
    </w:rPr>
  </w:style>
  <w:style w:type="character" w:customStyle="1" w:styleId="zvyrazneni">
    <w:name w:val="zvyrazneni"/>
    <w:uiPriority w:val="99"/>
    <w:rPr>
      <w:rFonts w:cs="Times New Roman"/>
    </w:rPr>
  </w:style>
  <w:style w:type="character" w:customStyle="1" w:styleId="pos">
    <w:name w:val="pos"/>
    <w:uiPriority w:val="99"/>
    <w:rPr>
      <w:rFonts w:cs="Times New Roman"/>
    </w:rPr>
  </w:style>
  <w:style w:type="character" w:styleId="Zvraznn">
    <w:name w:val="Emphasis"/>
    <w:uiPriority w:val="99"/>
    <w:qFormat/>
    <w:locked/>
    <w:rPr>
      <w:rFonts w:cs="Times New Roman"/>
      <w:i/>
    </w:rPr>
  </w:style>
  <w:style w:type="character" w:customStyle="1" w:styleId="apple-style-span">
    <w:name w:val="apple-style-span"/>
    <w:uiPriority w:val="99"/>
    <w:rPr>
      <w:rFonts w:cs="Times New Roman"/>
    </w:rPr>
  </w:style>
  <w:style w:type="character" w:customStyle="1" w:styleId="internipoznamkakurziva">
    <w:name w:val="interni_poznamka_kurziva"/>
    <w:rsid w:val="00BD66C9"/>
    <w:rPr>
      <w:i/>
      <w:color w:val="auto"/>
      <w:bdr w:val="single" w:sz="4" w:space="0" w:color="auto"/>
      <w:shd w:val="clear" w:color="auto" w:fill="99FF66"/>
    </w:rPr>
  </w:style>
  <w:style w:type="paragraph" w:customStyle="1" w:styleId="Edicnikomentar">
    <w:name w:val="Edicni_komentar"/>
    <w:basedOn w:val="Normln"/>
    <w:rsid w:val="00BD66C9"/>
    <w:pPr>
      <w:pBdr>
        <w:top w:val="single" w:sz="2" w:space="8" w:color="auto"/>
        <w:left w:val="single" w:sz="2" w:space="8" w:color="auto"/>
        <w:bottom w:val="single" w:sz="2" w:space="8" w:color="auto"/>
        <w:right w:val="single" w:sz="2" w:space="8" w:color="auto"/>
      </w:pBdr>
    </w:pPr>
    <w:rPr>
      <w:noProof/>
    </w:rPr>
  </w:style>
  <w:style w:type="character" w:customStyle="1" w:styleId="textovyorientator">
    <w:name w:val="textovy_orientator"/>
    <w:rsid w:val="00BD66C9"/>
    <w:rPr>
      <w:bdr w:val="wave" w:sz="6" w:space="0" w:color="auto"/>
      <w:shd w:val="clear" w:color="auto" w:fill="FFCC00"/>
    </w:rPr>
  </w:style>
  <w:style w:type="character" w:customStyle="1" w:styleId="kurziva">
    <w:name w:val="kurziva"/>
    <w:rsid w:val="00BD66C9"/>
    <w:rPr>
      <w:i/>
    </w:rPr>
  </w:style>
  <w:style w:type="paragraph" w:customStyle="1" w:styleId="Anotace">
    <w:name w:val="Anotace"/>
    <w:basedOn w:val="Normln"/>
    <w:rsid w:val="00BD66C9"/>
    <w:pPr>
      <w:pBdr>
        <w:top w:val="single" w:sz="18" w:space="6" w:color="244061" w:shadow="1"/>
        <w:left w:val="single" w:sz="18" w:space="6" w:color="244061" w:shadow="1"/>
        <w:bottom w:val="single" w:sz="18" w:space="6" w:color="244061" w:shadow="1"/>
        <w:right w:val="single" w:sz="18" w:space="6" w:color="244061" w:shadow="1"/>
      </w:pBdr>
    </w:pPr>
    <w:rPr>
      <w:noProof/>
    </w:rPr>
  </w:style>
  <w:style w:type="character" w:customStyle="1" w:styleId="zivezahlavi">
    <w:name w:val="zive_zahlavi"/>
    <w:rsid w:val="00BD66C9"/>
    <w:rPr>
      <w:bdr w:val="wave" w:sz="6" w:space="0" w:color="auto"/>
      <w:shd w:val="clear" w:color="auto" w:fill="FFFFCC"/>
    </w:rPr>
  </w:style>
  <w:style w:type="character" w:customStyle="1" w:styleId="morph">
    <w:name w:val="morph"/>
    <w:uiPriority w:val="99"/>
    <w:rPr>
      <w:rFonts w:cs="Times New Roman"/>
    </w:rPr>
  </w:style>
  <w:style w:type="character" w:customStyle="1" w:styleId="gloss">
    <w:name w:val="gloss"/>
    <w:uiPriority w:val="99"/>
    <w:rPr>
      <w:rFonts w:cs="Times New Roman"/>
    </w:rPr>
  </w:style>
  <w:style w:type="character" w:customStyle="1" w:styleId="abbr">
    <w:name w:val="abbr"/>
    <w:uiPriority w:val="99"/>
    <w:rPr>
      <w:rFonts w:cs="Times New Roman"/>
    </w:rPr>
  </w:style>
  <w:style w:type="character" w:customStyle="1" w:styleId="postooltip">
    <w:name w:val="pos tooltip"/>
    <w:uiPriority w:val="99"/>
    <w:rPr>
      <w:rFonts w:cs="Times New Roman"/>
    </w:rPr>
  </w:style>
  <w:style w:type="character" w:customStyle="1" w:styleId="pripisekmarginalnisoudoby">
    <w:name w:val="pripisek_marginalni_soudoby"/>
    <w:rsid w:val="00BD66C9"/>
    <w:rPr>
      <w:bdr w:val="double" w:sz="4" w:space="0" w:color="auto"/>
      <w:shd w:val="clear" w:color="auto" w:fill="FFCC00"/>
    </w:rPr>
  </w:style>
  <w:style w:type="character" w:customStyle="1" w:styleId="pripisekinterlinearnisoudoby">
    <w:name w:val="pripisek_interlinearni_soudoby"/>
    <w:rsid w:val="00BD66C9"/>
    <w:rPr>
      <w:bdr w:val="dashed" w:sz="2" w:space="0" w:color="auto"/>
      <w:shd w:val="clear" w:color="auto" w:fill="FFCC00"/>
    </w:rPr>
  </w:style>
  <w:style w:type="paragraph" w:customStyle="1" w:styleId="Incipit">
    <w:name w:val="Incipit"/>
    <w:basedOn w:val="Normln"/>
    <w:next w:val="Normln"/>
    <w:rsid w:val="00BD66C9"/>
    <w:pPr>
      <w:pBdr>
        <w:top w:val="single" w:sz="2" w:space="1" w:color="auto"/>
        <w:left w:val="single" w:sz="2" w:space="4" w:color="auto"/>
        <w:right w:val="single" w:sz="2" w:space="4" w:color="auto"/>
      </w:pBdr>
      <w:spacing w:before="240" w:line="360" w:lineRule="auto"/>
      <w:ind w:left="567" w:right="1134" w:firstLine="397"/>
    </w:pPr>
    <w:rPr>
      <w:b/>
      <w:noProof/>
      <w:sz w:val="28"/>
    </w:rPr>
  </w:style>
  <w:style w:type="paragraph" w:customStyle="1" w:styleId="Explicit">
    <w:name w:val="Explicit"/>
    <w:basedOn w:val="Normln"/>
    <w:next w:val="Normln"/>
    <w:rsid w:val="00BD66C9"/>
    <w:pPr>
      <w:pBdr>
        <w:left w:val="single" w:sz="2" w:space="4" w:color="auto"/>
        <w:bottom w:val="single" w:sz="2" w:space="1" w:color="auto"/>
        <w:right w:val="single" w:sz="2" w:space="4" w:color="auto"/>
      </w:pBdr>
      <w:spacing w:line="360" w:lineRule="auto"/>
      <w:ind w:left="567" w:right="1134" w:firstLine="397"/>
    </w:pPr>
    <w:rPr>
      <w:b/>
      <w:noProof/>
      <w:sz w:val="28"/>
    </w:rPr>
  </w:style>
  <w:style w:type="character" w:customStyle="1" w:styleId="iniciala">
    <w:name w:val="iniciala"/>
    <w:rsid w:val="00BD66C9"/>
    <w:rPr>
      <w:b/>
      <w:shadow/>
      <w:noProof/>
      <w:color w:val="FF0000"/>
      <w:sz w:val="32"/>
    </w:rPr>
  </w:style>
  <w:style w:type="paragraph" w:customStyle="1" w:styleId="Popisekobrazku">
    <w:name w:val="Popisek_obrazku"/>
    <w:basedOn w:val="Normln"/>
    <w:rsid w:val="00BD66C9"/>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sid w:val="00BD66C9"/>
    <w:rPr>
      <w:u w:val="double" w:color="0000FF"/>
    </w:rPr>
  </w:style>
  <w:style w:type="paragraph" w:customStyle="1" w:styleId="Doprava">
    <w:name w:val="Doprava"/>
    <w:basedOn w:val="Normln"/>
    <w:qFormat/>
    <w:rsid w:val="00BD66C9"/>
    <w:pPr>
      <w:jc w:val="right"/>
    </w:pPr>
    <w:rPr>
      <w:noProof/>
    </w:rPr>
  </w:style>
  <w:style w:type="paragraph" w:customStyle="1" w:styleId="Literatura">
    <w:name w:val="Literatura"/>
    <w:basedOn w:val="Normln"/>
    <w:autoRedefine/>
    <w:uiPriority w:val="99"/>
    <w:pPr>
      <w:spacing w:before="240"/>
      <w:ind w:left="709" w:hanging="709"/>
    </w:pPr>
  </w:style>
  <w:style w:type="paragraph" w:customStyle="1" w:styleId="Styl1">
    <w:name w:val="Styl1"/>
    <w:basedOn w:val="Normln"/>
    <w:autoRedefine/>
    <w:uiPriority w:val="99"/>
    <w:pPr>
      <w:jc w:val="center"/>
    </w:pPr>
    <w:rPr>
      <w:b/>
    </w:rPr>
  </w:style>
  <w:style w:type="paragraph" w:customStyle="1" w:styleId="Styl2">
    <w:name w:val="Styl2"/>
    <w:basedOn w:val="Normln"/>
    <w:autoRedefine/>
    <w:uiPriority w:val="99"/>
    <w:rPr>
      <w:b/>
    </w:rPr>
  </w:style>
  <w:style w:type="character" w:customStyle="1" w:styleId="refsourcetooltip">
    <w:name w:val="refsource tooltip"/>
    <w:uiPriority w:val="99"/>
    <w:rPr>
      <w:rFonts w:cs="Times New Roman"/>
    </w:rPr>
  </w:style>
  <w:style w:type="character" w:customStyle="1" w:styleId="location">
    <w:name w:val="location"/>
    <w:uiPriority w:val="99"/>
    <w:rPr>
      <w:rFonts w:cs="Times New Roman"/>
    </w:rPr>
  </w:style>
  <w:style w:type="paragraph" w:customStyle="1" w:styleId="Grantovapodpora">
    <w:name w:val="Grantova_podpora"/>
    <w:basedOn w:val="Edicnikomentar"/>
    <w:rsid w:val="00BD66C9"/>
    <w:pPr>
      <w:shd w:val="clear" w:color="auto" w:fill="DAEEF3"/>
    </w:pPr>
  </w:style>
  <w:style w:type="paragraph" w:customStyle="1" w:styleId="Komercnititul">
    <w:name w:val="Komercni_titul"/>
    <w:basedOn w:val="Edicnikomentar"/>
    <w:next w:val="Edicnikomentar"/>
    <w:rsid w:val="00BD66C9"/>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sid w:val="00BD66C9"/>
    <w:rPr>
      <w:bdr w:val="wave" w:sz="6" w:space="0" w:color="auto" w:shadow="1"/>
      <w:shd w:val="clear" w:color="auto" w:fill="FFCC00"/>
    </w:rPr>
  </w:style>
  <w:style w:type="character" w:customStyle="1" w:styleId="zivezahlavicizijazyk">
    <w:name w:val="zive_zahlavi_cizi_jazyk"/>
    <w:rsid w:val="00BD66C9"/>
    <w:rPr>
      <w:bdr w:val="wave" w:sz="6" w:space="0" w:color="auto" w:shadow="1"/>
      <w:shd w:val="clear" w:color="auto" w:fill="FFFFCC"/>
    </w:rPr>
  </w:style>
  <w:style w:type="character" w:customStyle="1" w:styleId="pripisekinterlinearnimladsicizijazyk">
    <w:name w:val="pripisek_interlinearni_mladsi_cizi_jazyk"/>
    <w:rsid w:val="00BD66C9"/>
    <w:rPr>
      <w:bdr w:val="dashed" w:sz="12" w:space="0" w:color="auto" w:shadow="1"/>
      <w:shd w:val="clear" w:color="auto" w:fill="FFCC00"/>
    </w:rPr>
  </w:style>
  <w:style w:type="character" w:customStyle="1" w:styleId="pripisekinterlinearnisoudobycizijazyk">
    <w:name w:val="pripisek_interlinearni_soudoby_cizi_jazyk"/>
    <w:rsid w:val="00BD66C9"/>
    <w:rPr>
      <w:bdr w:val="dashed" w:sz="12" w:space="0" w:color="auto"/>
      <w:shd w:val="clear" w:color="auto" w:fill="FFCC00"/>
    </w:rPr>
  </w:style>
  <w:style w:type="character" w:customStyle="1" w:styleId="pripisekmarginalnimladsicizijazyk">
    <w:name w:val="pripisek_marginalni_mladsi_cizi_jazyk"/>
    <w:rsid w:val="00BD66C9"/>
    <w:rPr>
      <w:bdr w:val="double" w:sz="12" w:space="0" w:color="auto" w:shadow="1"/>
      <w:shd w:val="clear" w:color="auto" w:fill="FFCC00"/>
    </w:rPr>
  </w:style>
  <w:style w:type="character" w:customStyle="1" w:styleId="pripisekmarginalnisoudobycizijazyk">
    <w:name w:val="pripisek_marginalni_soudoby_cizi_jazyk"/>
    <w:rsid w:val="00BD66C9"/>
    <w:rPr>
      <w:bdr w:val="double" w:sz="12" w:space="0" w:color="auto"/>
      <w:shd w:val="clear" w:color="auto" w:fill="FFCC00"/>
    </w:rPr>
  </w:style>
  <w:style w:type="character" w:customStyle="1" w:styleId="internipoznamkahorniindex">
    <w:name w:val="interni_poznamka_horni_index"/>
    <w:rsid w:val="00BD66C9"/>
    <w:rPr>
      <w:color w:val="auto"/>
      <w:bdr w:val="single" w:sz="4" w:space="0" w:color="auto"/>
      <w:shd w:val="clear" w:color="auto" w:fill="99FF66"/>
      <w:vertAlign w:val="superscript"/>
    </w:rPr>
  </w:style>
  <w:style w:type="character" w:customStyle="1" w:styleId="transliteracehorniindex">
    <w:name w:val="transliterace_horni_index"/>
    <w:rsid w:val="00BD66C9"/>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sid w:val="00BD66C9"/>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sid w:val="00BD66C9"/>
    <w:rPr>
      <w:bdr w:val="dashed" w:sz="12" w:space="0" w:color="auto" w:shadow="1"/>
      <w:shd w:val="clear" w:color="auto" w:fill="FFCC00"/>
      <w:vertAlign w:val="superscript"/>
    </w:rPr>
  </w:style>
  <w:style w:type="character" w:customStyle="1" w:styleId="pripisekinterlinearnisoudobyhorniindex">
    <w:name w:val="pripisek_interlinearni_soudoby_horni_index"/>
    <w:rsid w:val="00BD66C9"/>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sid w:val="00BD66C9"/>
    <w:rPr>
      <w:bdr w:val="dashed" w:sz="12" w:space="0" w:color="auto"/>
      <w:shd w:val="clear" w:color="auto" w:fill="FFCC00"/>
      <w:vertAlign w:val="superscript"/>
    </w:rPr>
  </w:style>
  <w:style w:type="character" w:customStyle="1" w:styleId="pripisekmarginalnimladsihorniindex">
    <w:name w:val="pripisek_marginalni_mladsi_horni_index"/>
    <w:rsid w:val="00BD66C9"/>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sid w:val="00BD66C9"/>
    <w:rPr>
      <w:bdr w:val="double" w:sz="12" w:space="0" w:color="auto" w:shadow="1"/>
      <w:shd w:val="clear" w:color="auto" w:fill="FFCC00"/>
      <w:vertAlign w:val="superscript"/>
    </w:rPr>
  </w:style>
  <w:style w:type="character" w:customStyle="1" w:styleId="pripisekmarginalnisoudobyhorniindex">
    <w:name w:val="pripisek_marginalni_soudoby_horni_index"/>
    <w:rsid w:val="00BD66C9"/>
    <w:rPr>
      <w:bdr w:val="double" w:sz="4" w:space="0" w:color="auto"/>
      <w:shd w:val="clear" w:color="auto" w:fill="FFCC00"/>
      <w:vertAlign w:val="superscript"/>
    </w:rPr>
  </w:style>
  <w:style w:type="character" w:customStyle="1" w:styleId="pripisekmarginalnisoudobycizijazykhorniindex">
    <w:name w:val="pripisek_marginalni_soudoby_cizi_jazyk_horni_index"/>
    <w:rsid w:val="00BD66C9"/>
    <w:rPr>
      <w:bdr w:val="double" w:sz="12" w:space="0" w:color="auto"/>
      <w:shd w:val="clear" w:color="auto" w:fill="FFCC00"/>
      <w:vertAlign w:val="superscript"/>
    </w:rPr>
  </w:style>
  <w:style w:type="character" w:customStyle="1" w:styleId="textovyorientatorhorniindex">
    <w:name w:val="textovy_orientator_horni_index"/>
    <w:rsid w:val="00BD66C9"/>
    <w:rPr>
      <w:bdr w:val="wave" w:sz="6" w:space="0" w:color="auto"/>
      <w:shd w:val="clear" w:color="auto" w:fill="FFCC00"/>
      <w:vertAlign w:val="superscript"/>
    </w:rPr>
  </w:style>
  <w:style w:type="character" w:customStyle="1" w:styleId="textovyorientatorcizijazykhorniindex">
    <w:name w:val="textovy_orientator_cizi_jazyk_horni_index"/>
    <w:rsid w:val="00BD66C9"/>
    <w:rPr>
      <w:bdr w:val="wave" w:sz="6" w:space="0" w:color="auto" w:shadow="1"/>
      <w:shd w:val="clear" w:color="auto" w:fill="FFCC00"/>
      <w:vertAlign w:val="superscript"/>
    </w:rPr>
  </w:style>
  <w:style w:type="character" w:customStyle="1" w:styleId="zivezahlavihorniindex">
    <w:name w:val="zive_zahlavi_horni_index"/>
    <w:rsid w:val="00BD66C9"/>
    <w:rPr>
      <w:bdr w:val="wave" w:sz="6" w:space="0" w:color="auto"/>
      <w:shd w:val="clear" w:color="auto" w:fill="FFFFCC"/>
      <w:vertAlign w:val="superscript"/>
    </w:rPr>
  </w:style>
  <w:style w:type="character" w:customStyle="1" w:styleId="zivezahlavicizijazykhorniindex">
    <w:name w:val="zive_zahlavi_cizi_jazyk_horni_index"/>
    <w:rsid w:val="00BD66C9"/>
    <w:rPr>
      <w:bdr w:val="wave" w:sz="6" w:space="0" w:color="auto" w:shadow="1"/>
      <w:shd w:val="clear" w:color="auto" w:fill="FFFFCC"/>
      <w:vertAlign w:val="superscript"/>
    </w:rPr>
  </w:style>
  <w:style w:type="character" w:customStyle="1" w:styleId="cizijazykdoplnenytext">
    <w:name w:val="cizi_jazyk_doplneny_text"/>
    <w:rsid w:val="00BD66C9"/>
    <w:rPr>
      <w:bdr w:val="single" w:sz="2" w:space="0" w:color="auto" w:shadow="1"/>
      <w:shd w:val="clear" w:color="auto" w:fill="FF0000"/>
    </w:rPr>
  </w:style>
  <w:style w:type="character" w:customStyle="1" w:styleId="popisekkobrazku">
    <w:name w:val="popisek_k_obrazku"/>
    <w:rsid w:val="00BD66C9"/>
    <w:rPr>
      <w:color w:val="auto"/>
      <w:u w:val="single" w:color="E36C0A"/>
      <w:bdr w:val="none" w:sz="0" w:space="0" w:color="auto"/>
      <w:shd w:val="clear" w:color="auto" w:fill="F2F2F2"/>
    </w:rPr>
  </w:style>
  <w:style w:type="character" w:customStyle="1" w:styleId="tucne">
    <w:name w:val="tucne"/>
    <w:rsid w:val="00BD66C9"/>
    <w:rPr>
      <w:b/>
    </w:rPr>
  </w:style>
  <w:style w:type="paragraph" w:customStyle="1" w:styleId="Hlavickastred">
    <w:name w:val="Hlavicka_stred"/>
    <w:basedOn w:val="Hlavicka"/>
    <w:rsid w:val="00BD66C9"/>
    <w:pPr>
      <w:jc w:val="center"/>
    </w:pPr>
  </w:style>
  <w:style w:type="character" w:customStyle="1" w:styleId="identifikator">
    <w:name w:val="identifikator"/>
    <w:rsid w:val="00BD66C9"/>
    <w:rPr>
      <w:bdr w:val="single" w:sz="12" w:space="0" w:color="365F91"/>
      <w:shd w:val="clear" w:color="auto" w:fill="DBE5F1"/>
    </w:rPr>
  </w:style>
  <w:style w:type="paragraph" w:customStyle="1" w:styleId="EdicnikomentarNadpis">
    <w:name w:val="Edicni_komentar_Nadpis"/>
    <w:basedOn w:val="Edicnikomentar"/>
    <w:next w:val="Edicnikomentar"/>
    <w:rsid w:val="00BD66C9"/>
    <w:pPr>
      <w:contextualSpacing/>
    </w:pPr>
    <w:rPr>
      <w:b/>
      <w:sz w:val="28"/>
    </w:rPr>
  </w:style>
  <w:style w:type="paragraph" w:customStyle="1" w:styleId="EdicnikomentarPodnadpis">
    <w:name w:val="Edicni_komentar_Podnadpis"/>
    <w:basedOn w:val="Edicnikomentar"/>
    <w:next w:val="Edicnikomentar"/>
    <w:rsid w:val="00BD66C9"/>
    <w:pPr>
      <w:contextualSpacing/>
    </w:pPr>
    <w:rPr>
      <w:b/>
    </w:rPr>
  </w:style>
  <w:style w:type="character" w:customStyle="1" w:styleId="skrt">
    <w:name w:val="skrt"/>
    <w:rsid w:val="00BD66C9"/>
    <w:rPr>
      <w:strike w:val="0"/>
      <w:dstrike/>
    </w:rPr>
  </w:style>
  <w:style w:type="character" w:customStyle="1" w:styleId="nahrazeni">
    <w:name w:val="nahrazeni"/>
    <w:rsid w:val="00BD66C9"/>
    <w:rPr>
      <w:bdr w:val="none" w:sz="0" w:space="0" w:color="auto"/>
      <w:shd w:val="clear" w:color="auto" w:fill="FFFF00"/>
    </w:rPr>
  </w:style>
  <w:style w:type="paragraph" w:customStyle="1" w:styleId="Versodsazeni1">
    <w:name w:val="Vers_odsazeni_1"/>
    <w:basedOn w:val="Vers"/>
    <w:rsid w:val="00BD66C9"/>
    <w:pPr>
      <w:ind w:firstLine="851"/>
    </w:pPr>
  </w:style>
  <w:style w:type="paragraph" w:customStyle="1" w:styleId="Versodsazeni2">
    <w:name w:val="Vers_odsazeni_2"/>
    <w:basedOn w:val="Vers"/>
    <w:rsid w:val="00BD66C9"/>
    <w:pPr>
      <w:ind w:firstLine="1701"/>
    </w:pPr>
  </w:style>
  <w:style w:type="character" w:customStyle="1" w:styleId="marginalnipoznamka">
    <w:name w:val="marginalni_poznamka"/>
    <w:rsid w:val="00BD66C9"/>
    <w:rPr>
      <w:bdr w:val="dotted" w:sz="2" w:space="0" w:color="92CDDC"/>
      <w:shd w:val="clear" w:color="auto" w:fill="B6DDE8"/>
    </w:rPr>
  </w:style>
  <w:style w:type="character" w:customStyle="1" w:styleId="marginalnipoznamkacizijazyk">
    <w:name w:val="marginalni_poznamka_cizi_jazyk"/>
    <w:rsid w:val="00BD66C9"/>
    <w:rPr>
      <w:bdr w:val="dashSmallGap" w:sz="4" w:space="0" w:color="auto" w:shadow="1"/>
      <w:shd w:val="clear" w:color="auto" w:fill="B6DDE8"/>
    </w:rPr>
  </w:style>
  <w:style w:type="character" w:customStyle="1" w:styleId="marginalnipoznamkahorniindex">
    <w:name w:val="marginalni_poznamka_horni_index"/>
    <w:rsid w:val="00BD66C9"/>
    <w:rPr>
      <w:bdr w:val="dotted" w:sz="2" w:space="0" w:color="92CDDC"/>
      <w:shd w:val="clear" w:color="auto" w:fill="B6DDE8"/>
      <w:vertAlign w:val="superscript"/>
    </w:rPr>
  </w:style>
  <w:style w:type="character" w:customStyle="1" w:styleId="marginalnipoznamkacizijazykhorniindex">
    <w:name w:val="marginalni_poznamka_cizi_jazyk_horni_index"/>
    <w:rsid w:val="00BD66C9"/>
    <w:rPr>
      <w:bdr w:val="dashSmallGap" w:sz="4" w:space="0" w:color="auto" w:shadow="1"/>
      <w:shd w:val="clear" w:color="auto" w:fill="B6DDE8"/>
      <w:vertAlign w:val="superscript"/>
    </w:rPr>
  </w:style>
  <w:style w:type="paragraph" w:customStyle="1" w:styleId="Marginalninadpis">
    <w:name w:val="Marginalni_nadpis"/>
    <w:basedOn w:val="Nadpis"/>
    <w:next w:val="Normln"/>
    <w:rsid w:val="00BD66C9"/>
    <w:pPr>
      <w:pBdr>
        <w:left w:val="single" w:sz="48" w:space="9" w:color="B6DDE8"/>
      </w:pBdr>
      <w:ind w:left="17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858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enacerna\Data%20aplikac&#237;\Microsoft\&#352;ablony\Manuscriptoriu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Manuscriptorium.dot</Template>
  <TotalTime>67</TotalTime>
  <Pages>1</Pages>
  <Words>59659</Words>
  <Characters>280399</Characters>
  <Application>Microsoft Office Word</Application>
  <DocSecurity>0</DocSecurity>
  <Lines>3841</Lines>
  <Paragraphs>517</Paragraphs>
  <ScaleCrop>false</ScaleCrop>
  <Company>Ústav pro jazyk český AV ČR</Company>
  <LinksUpToDate>false</LinksUpToDate>
  <CharactersWithSpaces>339541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[Gesta Romanorum]</dc:title>
  <dc:subject>Knihovna Národního muzea</dc:subject>
  <dc:creator>Hanzová, Barbora</dc:creator>
  <cp:keywords/>
  <dc:description>III E 48</dc:description>
  <cp:lastModifiedBy>  </cp:lastModifiedBy>
  <cp:revision>17</cp:revision>
  <cp:lastPrinted>2011-12-27T15:47:00Z</cp:lastPrinted>
  <dcterms:created xsi:type="dcterms:W3CDTF">2012-01-15T11:07:00Z</dcterms:created>
  <dcterms:modified xsi:type="dcterms:W3CDTF">2014-09-22T10:10:00Z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ns_id">
    <vt:lpwstr>{1196EAFE-30D0-44D5-8ADA-3D99D879595C}</vt:lpwstr>
  </property>
  <property fmtid="{D5CDD505-2E9C-101B-9397-08002B2CF9AE}" pid="3" name="mns_poslendiFolio">
    <vt:lpwstr>150r</vt:lpwstr>
  </property>
  <property fmtid="{D5CDD505-2E9C-101B-9397-08002B2CF9AE}" pid="4" name="mns_poslendiBiblickaKapitola">
    <vt:lpwstr>1</vt:lpwstr>
  </property>
  <property fmtid="{D5CDD505-2E9C-101B-9397-08002B2CF9AE}" pid="5" name="mns_poslendiBiblickyVers">
    <vt:lpwstr>6</vt:lpwstr>
  </property>
  <property fmtid="{D5CDD505-2E9C-101B-9397-08002B2CF9AE}" pid="6" name="mns_poslendiVersBasne">
    <vt:lpwstr>3</vt:lpwstr>
  </property>
  <property fmtid="{D5CDD505-2E9C-101B-9397-08002B2CF9AE}" pid="7" name="mns_zpusobFoliace">
    <vt:i4>0</vt:i4>
  </property>
</Properties>
</file>