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Ind w:w="-1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rsidR="00F147DF">
        <w:tc>
          <w:tcPr>
            <w:tcW w:w="2103" w:type="dxa"/>
            <w:tcBorders>
              <w:top w:val="double" w:sz="6" w:space="0" w:color="000000"/>
              <w:right w:val="single" w:sz="18" w:space="0" w:color="auto"/>
            </w:tcBorders>
            <w:shd w:val="clear" w:color="auto" w:fill="CCFFFF"/>
          </w:tcPr>
          <w:p w:rsidR="00F147DF" w:rsidRDefault="008C16DF">
            <w:pPr>
              <w:pStyle w:val="Hlavicka"/>
              <w:rPr>
                <w:b/>
                <w:bCs/>
              </w:rPr>
            </w:pPr>
            <w:r>
              <w:rPr>
                <w:b/>
                <w:bCs/>
              </w:rPr>
              <w:t>Autor</w:t>
            </w:r>
          </w:p>
        </w:tc>
        <w:tc>
          <w:tcPr>
            <w:tcW w:w="7664" w:type="dxa"/>
            <w:tcBorders>
              <w:top w:val="double" w:sz="6" w:space="0" w:color="000000"/>
              <w:left w:val="single" w:sz="18" w:space="0" w:color="auto"/>
            </w:tcBorders>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Titul</w:t>
            </w:r>
          </w:p>
        </w:tc>
        <w:tc>
          <w:tcPr>
            <w:tcW w:w="7664" w:type="dxa"/>
            <w:tcBorders>
              <w:left w:val="single" w:sz="18" w:space="0" w:color="auto"/>
            </w:tcBorders>
          </w:tcPr>
          <w:p w:rsidR="00F147DF" w:rsidRDefault="008C16DF">
            <w:pPr>
              <w:pStyle w:val="Hlavicka"/>
            </w:pPr>
            <w:r>
              <w:t>[prozaická povídka o Alexandru Velikém]</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Datace pramene</w:t>
            </w:r>
          </w:p>
        </w:tc>
        <w:tc>
          <w:tcPr>
            <w:tcW w:w="7664" w:type="dxa"/>
            <w:tcBorders>
              <w:left w:val="single" w:sz="18" w:space="0" w:color="auto"/>
            </w:tcBorders>
          </w:tcPr>
          <w:p w:rsidR="00F147DF" w:rsidRDefault="008C16DF">
            <w:pPr>
              <w:pStyle w:val="Hlavicka"/>
            </w:pPr>
            <w:r>
              <w:t>okolo roku 1445</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Tiskař</w:t>
            </w:r>
          </w:p>
        </w:tc>
        <w:tc>
          <w:tcPr>
            <w:tcW w:w="7664" w:type="dxa"/>
            <w:tcBorders>
              <w:left w:val="single" w:sz="18" w:space="0" w:color="auto"/>
            </w:tcBorders>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Místo</w:t>
            </w:r>
          </w:p>
        </w:tc>
        <w:tc>
          <w:tcPr>
            <w:tcW w:w="7664" w:type="dxa"/>
            <w:tcBorders>
              <w:left w:val="single" w:sz="18" w:space="0" w:color="auto"/>
            </w:tcBorders>
          </w:tcPr>
          <w:p w:rsidR="00F147DF" w:rsidRDefault="00F147DF">
            <w:pPr>
              <w:pStyle w:val="Hlavicka"/>
            </w:pPr>
          </w:p>
        </w:tc>
      </w:tr>
      <w:tr w:rsidR="00F147DF">
        <w:tc>
          <w:tcPr>
            <w:tcW w:w="9767" w:type="dxa"/>
            <w:gridSpan w:val="2"/>
            <w:shd w:val="clear" w:color="auto" w:fill="FF6600"/>
          </w:tcPr>
          <w:p w:rsidR="00F147DF" w:rsidRDefault="008C16DF">
            <w:pPr>
              <w:pStyle w:val="Hlavicka"/>
              <w:jc w:val="center"/>
            </w:pPr>
            <w:r>
              <w:rPr>
                <w:b/>
                <w:bCs/>
              </w:rPr>
              <w:t>Předloha přepisu</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Typ</w:t>
            </w:r>
          </w:p>
        </w:tc>
        <w:tc>
          <w:tcPr>
            <w:tcW w:w="7664" w:type="dxa"/>
            <w:tcBorders>
              <w:left w:val="single" w:sz="18" w:space="0" w:color="auto"/>
            </w:tcBorders>
          </w:tcPr>
          <w:p w:rsidR="00F147DF" w:rsidRDefault="008C16DF">
            <w:pPr>
              <w:pStyle w:val="Hlavicka"/>
            </w:pPr>
            <w:r>
              <w:t>rukopis</w:t>
            </w:r>
          </w:p>
        </w:tc>
      </w:tr>
      <w:tr w:rsidR="00F147DF">
        <w:tc>
          <w:tcPr>
            <w:tcW w:w="2103" w:type="dxa"/>
            <w:tcBorders>
              <w:right w:val="nil"/>
            </w:tcBorders>
            <w:shd w:val="clear" w:color="auto" w:fill="99CC00"/>
          </w:tcPr>
          <w:p w:rsidR="00F147DF" w:rsidRDefault="008C16DF">
            <w:pPr>
              <w:pStyle w:val="Hlavicka"/>
              <w:rPr>
                <w:b/>
                <w:bCs/>
              </w:rPr>
            </w:pPr>
            <w:r>
              <w:rPr>
                <w:b/>
                <w:bCs/>
              </w:rPr>
              <w:t>Uložení rkp/tisku</w:t>
            </w:r>
          </w:p>
        </w:tc>
        <w:tc>
          <w:tcPr>
            <w:tcW w:w="7664" w:type="dxa"/>
            <w:tcBorders>
              <w:left w:val="nil"/>
            </w:tcBorders>
            <w:shd w:val="clear" w:color="auto" w:fill="99CC00"/>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Země</w:t>
            </w:r>
          </w:p>
        </w:tc>
        <w:tc>
          <w:tcPr>
            <w:tcW w:w="7664" w:type="dxa"/>
            <w:tcBorders>
              <w:left w:val="single" w:sz="18" w:space="0" w:color="auto"/>
            </w:tcBorders>
          </w:tcPr>
          <w:p w:rsidR="00F147DF" w:rsidRDefault="008C16DF">
            <w:pPr>
              <w:pStyle w:val="Hlavicka"/>
            </w:pPr>
            <w:r>
              <w:t>Česko</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Město</w:t>
            </w:r>
          </w:p>
        </w:tc>
        <w:tc>
          <w:tcPr>
            <w:tcW w:w="7664" w:type="dxa"/>
            <w:tcBorders>
              <w:left w:val="single" w:sz="18" w:space="0" w:color="auto"/>
            </w:tcBorders>
          </w:tcPr>
          <w:p w:rsidR="00F147DF" w:rsidRDefault="008C16DF">
            <w:pPr>
              <w:pStyle w:val="Hlavicka"/>
            </w:pPr>
            <w:r>
              <w:t>Praha</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Instituce</w:t>
            </w:r>
          </w:p>
        </w:tc>
        <w:tc>
          <w:tcPr>
            <w:tcW w:w="7664" w:type="dxa"/>
            <w:tcBorders>
              <w:left w:val="single" w:sz="18" w:space="0" w:color="auto"/>
            </w:tcBorders>
          </w:tcPr>
          <w:p w:rsidR="00F147DF" w:rsidRDefault="008C16DF">
            <w:pPr>
              <w:pStyle w:val="Hlavicka"/>
            </w:pPr>
            <w:r>
              <w:t>Knihovna Národního muzea v Praze</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Signatura</w:t>
            </w:r>
          </w:p>
        </w:tc>
        <w:tc>
          <w:tcPr>
            <w:tcW w:w="7664" w:type="dxa"/>
            <w:tcBorders>
              <w:left w:val="single" w:sz="18" w:space="0" w:color="auto"/>
            </w:tcBorders>
          </w:tcPr>
          <w:p w:rsidR="00F147DF" w:rsidRDefault="008C16DF">
            <w:pPr>
              <w:pStyle w:val="Hlavicka"/>
            </w:pPr>
            <w:r>
              <w:t>II C 10</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Foliace/paginace</w:t>
            </w:r>
          </w:p>
        </w:tc>
        <w:tc>
          <w:tcPr>
            <w:tcW w:w="7664" w:type="dxa"/>
            <w:tcBorders>
              <w:left w:val="single" w:sz="18" w:space="0" w:color="auto"/>
            </w:tcBorders>
          </w:tcPr>
          <w:p w:rsidR="00F147DF" w:rsidRDefault="008C16DF">
            <w:pPr>
              <w:pStyle w:val="Hlavicka"/>
            </w:pPr>
            <w:r>
              <w:t>28r–84v</w:t>
            </w:r>
          </w:p>
        </w:tc>
      </w:tr>
      <w:tr w:rsidR="00F147DF">
        <w:tc>
          <w:tcPr>
            <w:tcW w:w="9767" w:type="dxa"/>
            <w:gridSpan w:val="2"/>
            <w:shd w:val="clear" w:color="auto" w:fill="99CC00"/>
          </w:tcPr>
          <w:p w:rsidR="00F147DF" w:rsidRDefault="008C16DF">
            <w:pPr>
              <w:pStyle w:val="Hlavicka"/>
            </w:pPr>
            <w:r>
              <w:rPr>
                <w:b/>
                <w:bCs/>
              </w:rPr>
              <w:t>Edice</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Titul</w:t>
            </w:r>
          </w:p>
        </w:tc>
        <w:tc>
          <w:tcPr>
            <w:tcW w:w="7664" w:type="dxa"/>
            <w:tcBorders>
              <w:left w:val="single" w:sz="18" w:space="0" w:color="auto"/>
            </w:tcBorders>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Editor</w:t>
            </w:r>
          </w:p>
        </w:tc>
        <w:tc>
          <w:tcPr>
            <w:tcW w:w="7664" w:type="dxa"/>
            <w:tcBorders>
              <w:left w:val="single" w:sz="18" w:space="0" w:color="auto"/>
            </w:tcBorders>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Místo vydání</w:t>
            </w:r>
          </w:p>
        </w:tc>
        <w:tc>
          <w:tcPr>
            <w:tcW w:w="7664" w:type="dxa"/>
            <w:tcBorders>
              <w:left w:val="single" w:sz="18" w:space="0" w:color="auto"/>
            </w:tcBorders>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Rok vydání</w:t>
            </w:r>
          </w:p>
        </w:tc>
        <w:tc>
          <w:tcPr>
            <w:tcW w:w="7664" w:type="dxa"/>
            <w:tcBorders>
              <w:left w:val="single" w:sz="18" w:space="0" w:color="auto"/>
            </w:tcBorders>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Strany</w:t>
            </w:r>
          </w:p>
        </w:tc>
        <w:tc>
          <w:tcPr>
            <w:tcW w:w="7664" w:type="dxa"/>
            <w:tcBorders>
              <w:left w:val="single" w:sz="18" w:space="0" w:color="auto"/>
            </w:tcBorders>
          </w:tcPr>
          <w:p w:rsidR="00F147DF" w:rsidRDefault="00F147DF">
            <w:pPr>
              <w:pStyle w:val="Hlavicka"/>
            </w:pPr>
          </w:p>
        </w:tc>
      </w:tr>
      <w:tr w:rsidR="00F147DF">
        <w:tc>
          <w:tcPr>
            <w:tcW w:w="9767" w:type="dxa"/>
            <w:gridSpan w:val="2"/>
            <w:shd w:val="clear" w:color="auto" w:fill="FF6600"/>
          </w:tcPr>
          <w:p w:rsidR="00F147DF" w:rsidRDefault="008C16DF">
            <w:pPr>
              <w:pStyle w:val="Hlavicka"/>
              <w:jc w:val="center"/>
            </w:pPr>
            <w:r>
              <w:rPr>
                <w:b/>
                <w:bCs/>
              </w:rPr>
              <w:t>Přepis</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Editor (1)</w:t>
            </w:r>
          </w:p>
        </w:tc>
        <w:tc>
          <w:tcPr>
            <w:tcW w:w="7664" w:type="dxa"/>
            <w:tcBorders>
              <w:left w:val="single" w:sz="18" w:space="0" w:color="auto"/>
            </w:tcBorders>
          </w:tcPr>
          <w:p w:rsidR="00F147DF" w:rsidRDefault="008C16DF">
            <w:pPr>
              <w:pStyle w:val="Hlavicka"/>
            </w:pPr>
            <w:r>
              <w:t xml:space="preserve">Šimek, Štěpán </w:t>
            </w: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Editor (2)</w:t>
            </w:r>
          </w:p>
        </w:tc>
        <w:tc>
          <w:tcPr>
            <w:tcW w:w="7664" w:type="dxa"/>
            <w:tcBorders>
              <w:left w:val="single" w:sz="18" w:space="0" w:color="auto"/>
            </w:tcBorders>
          </w:tcPr>
          <w:p w:rsidR="00F147DF" w:rsidRDefault="00F147DF">
            <w:pPr>
              <w:pStyle w:val="Hlavicka"/>
            </w:pPr>
          </w:p>
        </w:tc>
      </w:tr>
      <w:tr w:rsidR="00F147DF">
        <w:tc>
          <w:tcPr>
            <w:tcW w:w="2103" w:type="dxa"/>
            <w:tcBorders>
              <w:right w:val="single" w:sz="18" w:space="0" w:color="auto"/>
            </w:tcBorders>
            <w:shd w:val="clear" w:color="auto" w:fill="CCFFFF"/>
          </w:tcPr>
          <w:p w:rsidR="00F147DF" w:rsidRDefault="008C16DF">
            <w:pPr>
              <w:pStyle w:val="Hlavicka"/>
              <w:rPr>
                <w:b/>
                <w:bCs/>
              </w:rPr>
            </w:pPr>
            <w:r>
              <w:rPr>
                <w:b/>
                <w:bCs/>
              </w:rPr>
              <w:t>Editor (3)</w:t>
            </w:r>
          </w:p>
        </w:tc>
        <w:tc>
          <w:tcPr>
            <w:tcW w:w="7664" w:type="dxa"/>
            <w:tcBorders>
              <w:left w:val="single" w:sz="18" w:space="0" w:color="auto"/>
            </w:tcBorders>
          </w:tcPr>
          <w:p w:rsidR="00F147DF" w:rsidRDefault="00F147DF">
            <w:pPr>
              <w:pStyle w:val="Hlavicka"/>
            </w:pPr>
          </w:p>
        </w:tc>
      </w:tr>
      <w:tr w:rsidR="00F147DF">
        <w:tc>
          <w:tcPr>
            <w:tcW w:w="2103" w:type="dxa"/>
            <w:tcBorders>
              <w:bottom w:val="double" w:sz="6" w:space="0" w:color="000000"/>
              <w:right w:val="single" w:sz="18" w:space="0" w:color="auto"/>
            </w:tcBorders>
            <w:shd w:val="clear" w:color="auto" w:fill="CCFFFF"/>
          </w:tcPr>
          <w:p w:rsidR="00F147DF" w:rsidRDefault="008C16DF">
            <w:pPr>
              <w:pStyle w:val="Hlavicka"/>
              <w:rPr>
                <w:b/>
                <w:bCs/>
              </w:rPr>
            </w:pPr>
            <w:r>
              <w:rPr>
                <w:b/>
                <w:bCs/>
              </w:rPr>
              <w:t>Editor (4)</w:t>
            </w:r>
          </w:p>
        </w:tc>
        <w:tc>
          <w:tcPr>
            <w:tcW w:w="7664" w:type="dxa"/>
            <w:tcBorders>
              <w:left w:val="single" w:sz="18" w:space="0" w:color="auto"/>
            </w:tcBorders>
          </w:tcPr>
          <w:p w:rsidR="00F147DF" w:rsidRDefault="00F147DF">
            <w:pPr>
              <w:pStyle w:val="Hlavicka"/>
            </w:pPr>
          </w:p>
        </w:tc>
      </w:tr>
      <w:tr w:rsidR="00F147DF">
        <w:tc>
          <w:tcPr>
            <w:tcW w:w="9767" w:type="dxa"/>
            <w:gridSpan w:val="2"/>
            <w:tcBorders>
              <w:top w:val="double" w:sz="6" w:space="0" w:color="000000"/>
            </w:tcBorders>
            <w:shd w:val="clear" w:color="auto" w:fill="FF6600"/>
          </w:tcPr>
          <w:p w:rsidR="00F147DF" w:rsidRDefault="008C16DF">
            <w:pPr>
              <w:pStyle w:val="Hlavicka"/>
              <w:jc w:val="center"/>
            </w:pPr>
            <w:r>
              <w:rPr>
                <w:b/>
                <w:bCs/>
              </w:rPr>
              <w:t>Poznámky</w:t>
            </w:r>
          </w:p>
        </w:tc>
      </w:tr>
      <w:tr w:rsidR="00F147DF">
        <w:tc>
          <w:tcPr>
            <w:tcW w:w="9767" w:type="dxa"/>
            <w:gridSpan w:val="2"/>
            <w:tcBorders>
              <w:bottom w:val="double" w:sz="6" w:space="0" w:color="000000"/>
            </w:tcBorders>
          </w:tcPr>
          <w:p w:rsidR="00F147DF" w:rsidRDefault="008C16DF">
            <w:pPr>
              <w:pStyle w:val="Hlavicka"/>
            </w:pPr>
            <w:r>
              <w:t xml:space="preserve">Písař téměř důsledně grafémicky liší fonémy c (cz) a č (czz). C je psáno dvěma způsoby, </w:t>
            </w:r>
            <w:r>
              <w:rPr>
                <w:i/>
                <w:iCs/>
              </w:rPr>
              <w:t>cz</w:t>
            </w:r>
            <w:r>
              <w:t xml:space="preserve"> v slovech domácích a zdomácnělých, </w:t>
            </w:r>
            <w:r>
              <w:rPr>
                <w:i/>
                <w:iCs/>
              </w:rPr>
              <w:t>c</w:t>
            </w:r>
            <w:r>
              <w:t xml:space="preserve"> v slovech cizích, zvl. propriích (</w:t>
            </w:r>
            <w:r>
              <w:rPr>
                <w:i/>
                <w:iCs/>
              </w:rPr>
              <w:t>Occean</w:t>
            </w:r>
            <w:r>
              <w:t xml:space="preserve">, </w:t>
            </w:r>
            <w:r>
              <w:rPr>
                <w:i/>
                <w:iCs/>
              </w:rPr>
              <w:t>Macedonſky</w:t>
            </w:r>
            <w:r>
              <w:t xml:space="preserve">); ve slovech cizího původu, především propriích, přepisujeme </w:t>
            </w:r>
            <w:r>
              <w:rPr>
                <w:i/>
                <w:iCs/>
              </w:rPr>
              <w:t>c/C</w:t>
            </w:r>
            <w:r>
              <w:t xml:space="preserve"> (podle předpokládané fonetické platnosti) jako k/K v souladu s latinou, tedy všude kromě před předními vokály: </w:t>
            </w:r>
            <w:r>
              <w:rPr>
                <w:i/>
                <w:iCs/>
              </w:rPr>
              <w:t>Cilicie</w:t>
            </w:r>
            <w:r>
              <w:t xml:space="preserve">, </w:t>
            </w:r>
            <w:r>
              <w:rPr>
                <w:i/>
                <w:iCs/>
              </w:rPr>
              <w:t>Macedonský</w:t>
            </w:r>
            <w:r>
              <w:t xml:space="preserve">, ale </w:t>
            </w:r>
            <w:r>
              <w:rPr>
                <w:i/>
                <w:iCs/>
              </w:rPr>
              <w:t>Kandacis</w:t>
            </w:r>
            <w:r>
              <w:t>.</w:t>
            </w:r>
          </w:p>
          <w:p w:rsidR="00F147DF" w:rsidRDefault="008C16DF">
            <w:pPr>
              <w:pStyle w:val="Hlavicka"/>
            </w:pPr>
            <w:r>
              <w:t>Skupinu -</w:t>
            </w:r>
            <w:r>
              <w:rPr>
                <w:i/>
                <w:iCs/>
              </w:rPr>
              <w:t>ph</w:t>
            </w:r>
            <w:r>
              <w:t>- v předpokládané fonetické platnosti f přepisujeme f.</w:t>
            </w:r>
          </w:p>
          <w:p w:rsidR="00F147DF" w:rsidRDefault="008C16DF">
            <w:pPr>
              <w:pStyle w:val="Hlavicka"/>
            </w:pPr>
            <w:r>
              <w:t>Skupinu -</w:t>
            </w:r>
            <w:r>
              <w:rPr>
                <w:i/>
                <w:iCs/>
              </w:rPr>
              <w:t>th</w:t>
            </w:r>
            <w:r>
              <w:t>- ve předpokládané fonetické platnosti t přepisujeme t.</w:t>
            </w:r>
          </w:p>
          <w:p w:rsidR="00F147DF" w:rsidRDefault="008C16DF">
            <w:pPr>
              <w:pStyle w:val="Hlavicka"/>
            </w:pPr>
            <w:r>
              <w:t>Písař používá mladší spřežkový pravopis kombinovaný s diakritickým. Z odchylek od tohoto systému neemendujeme následující jevy (užívané písařem v podstatě systematicky):</w:t>
            </w:r>
          </w:p>
          <w:p w:rsidR="00F147DF" w:rsidRDefault="008C16DF">
            <w:pPr>
              <w:pStyle w:val="Hlavicka"/>
              <w:numPr>
                <w:ilvl w:val="0"/>
                <w:numId w:val="11"/>
              </w:numPr>
            </w:pPr>
            <w:r>
              <w:lastRenderedPageBreak/>
              <w:t xml:space="preserve">foném ň neznačený diakritickým znaménkem nebo grafémem i/y ve spojeních </w:t>
            </w:r>
            <w:r>
              <w:rPr>
                <w:i/>
                <w:iCs/>
              </w:rPr>
              <w:t>ni</w:t>
            </w:r>
            <w:r>
              <w:t xml:space="preserve">, </w:t>
            </w:r>
            <w:r>
              <w:rPr>
                <w:i/>
                <w:iCs/>
              </w:rPr>
              <w:t xml:space="preserve">ny </w:t>
            </w:r>
            <w:r>
              <w:t xml:space="preserve">s předpokládanou výslovností [ňi] (přestože se vyskytuje i zápis s ň značeným, sr. </w:t>
            </w:r>
            <w:r>
              <w:rPr>
                <w:i/>
                <w:iCs/>
              </w:rPr>
              <w:t>o</w:t>
            </w:r>
            <w:r>
              <w:rPr>
                <w:rFonts w:ascii="Tahoma" w:hAnsi="Tahoma" w:cs="Tahoma"/>
                <w:i/>
                <w:iCs/>
              </w:rPr>
              <w:t>ṅ</w:t>
            </w:r>
            <w:r>
              <w:rPr>
                <w:i/>
                <w:iCs/>
              </w:rPr>
              <w:t>y</w:t>
            </w:r>
            <w:r>
              <w:t xml:space="preserve"> ap.)</w:t>
            </w:r>
          </w:p>
          <w:p w:rsidR="00F147DF" w:rsidRDefault="008C16DF">
            <w:pPr>
              <w:pStyle w:val="Hlavicka"/>
              <w:numPr>
                <w:ilvl w:val="0"/>
                <w:numId w:val="11"/>
              </w:numPr>
            </w:pPr>
            <w:r>
              <w:t xml:space="preserve">fonémy š a ž psané jednoduchými </w:t>
            </w:r>
            <w:r>
              <w:rPr>
                <w:i/>
                <w:iCs/>
              </w:rPr>
              <w:t>ſ</w:t>
            </w:r>
            <w:r>
              <w:t xml:space="preserve"> a </w:t>
            </w:r>
            <w:r>
              <w:rPr>
                <w:i/>
                <w:iCs/>
              </w:rPr>
              <w:t>z</w:t>
            </w:r>
            <w:r>
              <w:t xml:space="preserve"> v ba) slovech cizího původu (</w:t>
            </w:r>
            <w:r>
              <w:rPr>
                <w:i/>
                <w:iCs/>
              </w:rPr>
              <w:t>baſiliſka</w:t>
            </w:r>
            <w:r>
              <w:t>), bb) v propriích, bc) ve skupině -šš-, bd) ve skupině -žš- (</w:t>
            </w:r>
            <w:r>
              <w:rPr>
                <w:i/>
                <w:iCs/>
              </w:rPr>
              <w:t>mnozſtwi, muzſky</w:t>
            </w:r>
            <w:r>
              <w:t xml:space="preserve">, </w:t>
            </w:r>
            <w:r>
              <w:rPr>
                <w:i/>
                <w:iCs/>
              </w:rPr>
              <w:t>bozſky</w:t>
            </w:r>
            <w:r>
              <w:t xml:space="preserve"> ap.), be) ve skupině -žž- (</w:t>
            </w:r>
            <w:r>
              <w:rPr>
                <w:i/>
                <w:iCs/>
              </w:rPr>
              <w:t>wyzzenu</w:t>
            </w:r>
            <w:r>
              <w:t xml:space="preserve"> vyžženú)</w:t>
            </w:r>
          </w:p>
          <w:p w:rsidR="00F147DF" w:rsidRDefault="008C16DF">
            <w:pPr>
              <w:pStyle w:val="Hlavicka"/>
            </w:pPr>
            <w:r>
              <w:t xml:space="preserve">V písmu zachováváme psaní s-, z- vzniklé spodobou podle originálu jen v rámci hranic slova, tj. zvl. u předpon; předložky emendujeme </w:t>
            </w:r>
            <w:r>
              <w:rPr>
                <w:rStyle w:val="internipoznamka"/>
              </w:rPr>
              <w:t>(lemma v takovém případě neuvádíme)</w:t>
            </w:r>
            <w:r>
              <w:t>.</w:t>
            </w:r>
          </w:p>
          <w:p w:rsidR="00F147DF" w:rsidRDefault="008C16DF">
            <w:pPr>
              <w:pStyle w:val="Hlavicka"/>
            </w:pPr>
            <w:r>
              <w:t xml:space="preserve">Geminátu -nn- v substantivu vina (v rkp. </w:t>
            </w:r>
            <w:r>
              <w:rPr>
                <w:i/>
                <w:iCs/>
              </w:rPr>
              <w:t>wynna/wyna</w:t>
            </w:r>
            <w:r>
              <w:t>) zjednodušujeme.</w:t>
            </w:r>
          </w:p>
          <w:p w:rsidR="00F147DF" w:rsidRDefault="008C16DF">
            <w:pPr>
              <w:pStyle w:val="Hlavicka"/>
            </w:pPr>
            <w:r>
              <w:t>Postponovanou přístavkovou konstrukci oddělujeme podle současných zvyklostí, výjimkou je však definující nerozvitý přístavek. Podobně všechny přechodníkové konstrukce oddělujeme, pokud jsou rozvité (tedy alespoň dvojčlenné)</w:t>
            </w:r>
            <w:r>
              <w:rPr>
                <w:rStyle w:val="internipoznamka"/>
              </w:rPr>
              <w:t>+ nebo rozvité větou závislou</w:t>
            </w:r>
            <w:r>
              <w:t>; výjimkou jsou konstrukce s objektem vyjádřeným zvratným zájmenem.</w:t>
            </w:r>
          </w:p>
          <w:p w:rsidR="00F147DF" w:rsidRDefault="008C16DF">
            <w:pPr>
              <w:pStyle w:val="Hlavicka"/>
            </w:pPr>
            <w:r>
              <w:t xml:space="preserve">Edice jiných redakcí textu sr. StčS, Úvodní stati sub AlexPov a Próza českého středověku, J. Kolár, M. Nedvědová (eds.) </w:t>
            </w:r>
            <w:r>
              <w:rPr>
                <w:rStyle w:val="internipoznamka"/>
              </w:rPr>
              <w:t>AlexPovB</w:t>
            </w:r>
          </w:p>
          <w:p w:rsidR="00F147DF" w:rsidRDefault="00F147DF">
            <w:pPr>
              <w:pStyle w:val="Hlavicka"/>
              <w:rPr>
                <w:rStyle w:val="internipoznamka"/>
              </w:rPr>
            </w:pPr>
          </w:p>
        </w:tc>
      </w:tr>
    </w:tbl>
    <w:p w:rsidR="00F147DF" w:rsidRDefault="00F147DF">
      <w:pPr>
        <w:pStyle w:val="Hlavicka"/>
      </w:pPr>
    </w:p>
    <w:p w:rsidR="00F147DF" w:rsidRDefault="008C16DF">
      <w:pPr>
        <w:pStyle w:val="Grantovapodpora"/>
      </w:pPr>
      <w:r>
        <w:rPr>
          <w:rStyle w:val="Text"/>
        </w:rPr>
        <w:t xml:space="preserve">Edice vznikla v rámci řešení projektu GA ČR č. P406/10/1140 </w:t>
      </w:r>
      <w:r>
        <w:rPr>
          <w:rStyle w:val="kurziva"/>
        </w:rPr>
        <w:t>Výzkum historické češtiny (na základě nových materiálových bází)</w:t>
      </w:r>
      <w:r>
        <w:rPr>
          <w:rStyle w:val="Text"/>
        </w:rPr>
        <w:t>.</w:t>
      </w:r>
    </w:p>
    <w:p w:rsidR="00F147DF" w:rsidRDefault="008C16DF">
      <w:pPr>
        <w:pStyle w:val="Nadpis"/>
      </w:pPr>
      <w:r>
        <w:rPr>
          <w:rStyle w:val="foliace"/>
        </w:rPr>
        <w:t xml:space="preserve">28r </w:t>
      </w:r>
      <w:r>
        <w:rPr>
          <w:rStyle w:val="Text"/>
        </w:rPr>
        <w:t>Tuto se počíná celá kronika o Velikém Alexandru</w:t>
      </w:r>
    </w:p>
    <w:p w:rsidR="00F147DF" w:rsidRDefault="008C16DF">
      <w:r>
        <w:rPr>
          <w:rStyle w:val="Text"/>
        </w:rPr>
        <w:t>Najmúdřejší zajisté Ejipští, umějíce mieru země a vody morské a znajíce řád nebeský, točíšto hvězdný běh a hnutie oblakóv, vydali jsú se všemu světu skrze výsost uměnie a skrze známost uměnie hvězdářského, neb tak pravie o Anaktabovi</w:t>
      </w:r>
      <w:r>
        <w:rPr>
          <w:rStyle w:val="emendace"/>
        </w:rPr>
        <w:t xml:space="preserve">Anaktabovi </w:t>
      </w:r>
      <w:r>
        <w:rPr>
          <w:rStyle w:val="pramen"/>
        </w:rPr>
        <w:t>Nattanarobow</w:t>
      </w:r>
      <w:r>
        <w:rPr>
          <w:rStyle w:val="Text"/>
        </w:rPr>
        <w:t xml:space="preserve">, králi ejipském, že jest byl člověk vtipný v hvězdářství anebo v čarování a u měřství a u počitedlném umění dospělý. Ale jeden den, když jemu bylo zvěstováno, že Xerses, král perský, s mocnú rukú nepřátelskú na něho tiehne, nehnul jest se s svým rytieřstvem ani vuojsky připravoval, ale šel jest sám do ložnice, sieni své. A vzem rakvici </w:t>
      </w:r>
      <w:r>
        <w:rPr>
          <w:rStyle w:val="internipoznamka"/>
        </w:rPr>
        <w:t xml:space="preserve">Kol in ed B: </w:t>
      </w:r>
      <w:r>
        <w:rPr>
          <w:rStyle w:val="internipoznamkakurziva"/>
        </w:rPr>
        <w:t xml:space="preserve">lakvici </w:t>
      </w:r>
      <w:r>
        <w:rPr>
          <w:rStyle w:val="internipoznamka"/>
        </w:rPr>
        <w:t xml:space="preserve">= </w:t>
      </w:r>
      <w:r>
        <w:rPr>
          <w:rStyle w:val="internipoznamkakurziva"/>
        </w:rPr>
        <w:t>lahvici</w:t>
      </w:r>
      <w:r>
        <w:rPr>
          <w:rStyle w:val="internipoznamka"/>
        </w:rPr>
        <w:t xml:space="preserve">, </w:t>
      </w:r>
      <w:r>
        <w:rPr>
          <w:rStyle w:val="internipoznamkakurziva"/>
        </w:rPr>
        <w:t>láhev</w:t>
      </w:r>
      <w:r>
        <w:rPr>
          <w:rStyle w:val="internipoznamka"/>
        </w:rPr>
        <w:t xml:space="preserve">, stč. nedolož. (!) sr. též Němec VP, zpětné postupy; rkp. D starší než B: vzájemný vztah? </w:t>
      </w:r>
      <w:r>
        <w:rPr>
          <w:rStyle w:val="internipoznamkakurziva"/>
        </w:rPr>
        <w:t xml:space="preserve">rakvicě </w:t>
      </w:r>
      <w:r>
        <w:rPr>
          <w:rStyle w:val="internipoznamka"/>
        </w:rPr>
        <w:t xml:space="preserve">= lastura, mladšímu písaři neznámá, odtud </w:t>
      </w:r>
      <w:r>
        <w:rPr>
          <w:rStyle w:val="internipoznamkakurziva"/>
        </w:rPr>
        <w:t xml:space="preserve">lahvice </w:t>
      </w:r>
      <w:r>
        <w:rPr>
          <w:rStyle w:val="internipoznamka"/>
        </w:rPr>
        <w:t xml:space="preserve">zkomolená na </w:t>
      </w:r>
      <w:r>
        <w:rPr>
          <w:rStyle w:val="internipoznamkakurziva"/>
        </w:rPr>
        <w:t>lak</w:t>
      </w:r>
      <w:r>
        <w:rPr>
          <w:rStyle w:val="internipoznamka"/>
        </w:rPr>
        <w:t xml:space="preserve">- (?) </w:t>
      </w:r>
      <w:r>
        <w:rPr>
          <w:rStyle w:val="Text"/>
        </w:rPr>
        <w:t xml:space="preserve">měděnú, vlil jest v ni vodu dšťovú. A drže v ruce prut měděný, skrze kúzedlné čarovánie svolal jest diábly. A v tom srozuměl jest na té rakvici, že množstvie lodí a bárek na něho tiehnú. A biechu posazeni v stráži kniežata rytieřstvie Anaktabova na pomezí perské vlasti. I přijide jeden z nich a řka: Najvěčí césaři Anaktabe, povstal jest proti tobě král perský s množstvím lidu nepřátelského bez čísla, nebť jsú tu také Partové, Médští, Perští, Syrští, </w:t>
      </w:r>
      <w:r>
        <w:rPr>
          <w:rStyle w:val="Text"/>
        </w:rPr>
        <w:lastRenderedPageBreak/>
        <w:t>Mezopotonští, Arabští, Argvétští, Kaldejští, Darští, Sateští</w:t>
      </w:r>
      <w:r>
        <w:rPr>
          <w:rStyle w:val="internipoznamka"/>
        </w:rPr>
        <w:t xml:space="preserve">B: </w:t>
      </w:r>
      <w:r>
        <w:rPr>
          <w:rStyle w:val="internipoznamkakurziva"/>
        </w:rPr>
        <w:t>Saretští</w:t>
      </w:r>
      <w:r>
        <w:rPr>
          <w:rStyle w:val="Text"/>
        </w:rPr>
        <w:t xml:space="preserve">, Uriánští, Agosajští </w:t>
      </w:r>
      <w:r>
        <w:rPr>
          <w:rStyle w:val="internipoznamka"/>
        </w:rPr>
        <w:t xml:space="preserve">B: </w:t>
      </w:r>
      <w:r>
        <w:rPr>
          <w:rStyle w:val="internipoznamkakurziva"/>
        </w:rPr>
        <w:t xml:space="preserve">Agonští </w:t>
      </w:r>
      <w:r>
        <w:rPr>
          <w:rStyle w:val="Text"/>
        </w:rPr>
        <w:t xml:space="preserve">a mnozí jiní lidé od východu slunce vycházející. A když to uslyše Anaktanabus král, zasměv se vece tomu, jenž tu řeč na něho vznesl: Stráži, kterúť sem tobě poručil, té buď pilen. Ale pravím tobě, však ne jako statečný rytieř dal jsi nám odpověd, ale mluvíš jako člověk báznivý, nebť moc nenie v množství lida, ale v síle umóv. I zda toho neviete, že jeden lev mnoho jelenóv zapúzie a zahánie a na útok obrátí? A to řek Anaktanabus, šel jest sám do ložnice, sieni své i učinil jest tu lodičku </w:t>
      </w:r>
      <w:r>
        <w:rPr>
          <w:rStyle w:val="foliace"/>
        </w:rPr>
        <w:t xml:space="preserve">28v </w:t>
      </w:r>
      <w:r>
        <w:rPr>
          <w:rStyle w:val="Text"/>
        </w:rPr>
        <w:t>u vuoštěné rakvici, jenž bieše plná vuody dšťové. A tak, drže v své ruce prut palmový a hledě na ten prut, i poče tu všemi silami kúzliti. A v tom vidieše, kterak Ejipští biechu velmi poraženi nátiskem těch mnohých králóv barbarských. A tak inhed tu Anaktanabus proměni rúcho své, a oholiv sobě bradu i hlavu, vzal jest s sebú zlata, to, což jest mohl unésti a což bieše potřebie jemu k hvězdářství a k zvykání řemeslóm čarodějným. I utekl jest z Ejipta blíž do vlasti, jenž slóve Pelazius</w:t>
      </w:r>
      <w:r>
        <w:rPr>
          <w:rStyle w:val="internipoznamka"/>
        </w:rPr>
        <w:t>Pelusium, egypt. město</w:t>
      </w:r>
      <w:r>
        <w:rPr>
          <w:rStyle w:val="Text"/>
        </w:rPr>
        <w:t xml:space="preserve">. A přišed do múřenínské země, oblékl se v plátennie </w:t>
      </w:r>
      <w:r>
        <w:rPr>
          <w:rStyle w:val="internipoznamka"/>
        </w:rPr>
        <w:t xml:space="preserve">StčS: pouze </w:t>
      </w:r>
      <w:r>
        <w:rPr>
          <w:rStyle w:val="internipoznamkakurziva"/>
        </w:rPr>
        <w:t>plátenný</w:t>
      </w:r>
      <w:r>
        <w:rPr>
          <w:rStyle w:val="internipoznamka"/>
        </w:rPr>
        <w:t>/</w:t>
      </w:r>
      <w:r>
        <w:rPr>
          <w:rStyle w:val="internipoznamkakurziva"/>
        </w:rPr>
        <w:t xml:space="preserve">plátněný </w:t>
      </w:r>
      <w:r>
        <w:rPr>
          <w:rStyle w:val="Text"/>
        </w:rPr>
        <w:t>rúcho jakožto prorok ejiptský. A tak po nevelikém času přišel jest do Macedonie i sede v neznámosti zevnie všem, jenž k němu chodiechu, kúzléše. Ale Ejipští, když jsú viděli, že Anaktanabus nemóž nalezen býti, brali jsú se k bohu svému najvětčému, jemužto jméno bieše Serafis</w:t>
      </w:r>
      <w:r>
        <w:rPr>
          <w:rStyle w:val="internipoznamka"/>
        </w:rPr>
        <w:t xml:space="preserve">psáno </w:t>
      </w:r>
      <w:r>
        <w:rPr>
          <w:rStyle w:val="internipoznamkakurziva"/>
        </w:rPr>
        <w:t>-ph-</w:t>
      </w:r>
      <w:r>
        <w:rPr>
          <w:rStyle w:val="internipoznamka"/>
        </w:rPr>
        <w:t xml:space="preserve">; B: </w:t>
      </w:r>
      <w:r>
        <w:rPr>
          <w:rStyle w:val="internipoznamkakurziva"/>
        </w:rPr>
        <w:t>Serapis</w:t>
      </w:r>
      <w:r>
        <w:rPr>
          <w:rStyle w:val="Text"/>
        </w:rPr>
        <w:t xml:space="preserve">, prosiece, aby jim o jich králi úplně dal odpověd. Ale Serafis odpovědě: Anaktanabus, král váš, bral se z Ejipta pro Xersa, krále perského, jenž vás všechny svému ciesařství podrobí. Ale po malém času vrátíť se k vám, svrha s sebe starost, a pomstíť vás nade všemi nepřátely, podrobě sobě je i vás. Tu odpověd přijemše Ejipští, inhed jsú učinili královský obraz z černého kamenie </w:t>
      </w:r>
      <w:r>
        <w:rPr>
          <w:rStyle w:val="internipoznamka"/>
        </w:rPr>
        <w:t xml:space="preserve">B: </w:t>
      </w:r>
      <w:r>
        <w:rPr>
          <w:rStyle w:val="internipoznamkakurziva"/>
        </w:rPr>
        <w:t xml:space="preserve">kamene </w:t>
      </w:r>
      <w:r>
        <w:rPr>
          <w:rStyle w:val="Text"/>
        </w:rPr>
        <w:t>ke cti Anaktabově a napsali sú k jeho nohám ty odpovědi, aby věčně u budúcích časiech bylo pamatováno. Ale Anaktanabus bydléše ústavně v Macedoní v neznámosti.</w:t>
      </w:r>
    </w:p>
    <w:p w:rsidR="00F147DF" w:rsidRDefault="008C16DF">
      <w:pPr>
        <w:pStyle w:val="Nadpis"/>
      </w:pPr>
      <w:r>
        <w:rPr>
          <w:rStyle w:val="Text"/>
        </w:rPr>
        <w:t>Kapitola II.</w:t>
      </w:r>
    </w:p>
    <w:p w:rsidR="00F147DF" w:rsidRDefault="008C16DF">
      <w:r>
        <w:rPr>
          <w:rStyle w:val="Text"/>
        </w:rPr>
        <w:t xml:space="preserve">Mezi tiem král macedonský Filip </w:t>
      </w:r>
      <w:r>
        <w:rPr>
          <w:rStyle w:val="internipoznamka"/>
        </w:rPr>
        <w:t xml:space="preserve">B: inverze apozice </w:t>
      </w:r>
      <w:r>
        <w:rPr>
          <w:rStyle w:val="Text"/>
        </w:rPr>
        <w:t xml:space="preserve">vyjel bieše na vojnu. Tehdy Anaktanabus všel jest na sieň, aby viděl královnu. A spatřiv její krásu, inhed jest zastřeleno srdce jeho a tak se zapálil v její žádosti. A drže ruku jejie, pozdravi jie a řka: Zdráva, královno macedonská. A nerodi ji </w:t>
      </w:r>
      <w:r>
        <w:rPr>
          <w:rStyle w:val="emendace"/>
        </w:rPr>
        <w:t xml:space="preserve">ji </w:t>
      </w:r>
      <w:r>
        <w:rPr>
          <w:rStyle w:val="pramen"/>
        </w:rPr>
        <w:t xml:space="preserve">gye </w:t>
      </w:r>
      <w:r>
        <w:rPr>
          <w:rStyle w:val="internipoznamka"/>
        </w:rPr>
        <w:t xml:space="preserve">Kol: chybně neemenduje </w:t>
      </w:r>
      <w:r>
        <w:rPr>
          <w:rStyle w:val="Text"/>
        </w:rPr>
        <w:t xml:space="preserve">nazvati paní. K tomu odpovědě královna a řkúc: Zdráv, přistup blíž a seď. A když sede, otáza jeho královna Olympias: Pravda li jest, že jsi Ejipský? Odpovědě jí Anaktanabus: </w:t>
      </w:r>
      <w:r>
        <w:rPr>
          <w:rStyle w:val="foliace"/>
        </w:rPr>
        <w:t xml:space="preserve">29r </w:t>
      </w:r>
      <w:r>
        <w:rPr>
          <w:rStyle w:val="Text"/>
        </w:rPr>
        <w:t xml:space="preserve">Královno, přepěkné a králové slovo jsi pověděla, když jsi Ejipt jmenovala, neb jsú Ejipští múdří i sny vykládají a zázraky ukazují a ptactvu rozumějí, tajnosti zvěstují a znají osudy těch, jenž se narozují, pravě. Ano, já smyslem vtipným jako prorok o těch znaji. A když to povědě, zhlede na ni žádostným přivolením. Tehdy vidúc Olympias, že tak na ni vzhlede, vece jemu: Mistře, co myslíš, na mě tak hledě? Odpovědě Anaktanabus: Zpomenul sem přepěkné odpovědi bohovy, neb jsem přijal odpověd, že mám hleděti na královnu. A to řek, inhed jest vyňal z svých nader dvornú dsku z drahého dřeva ebena a slovem zlatým ozdobenú a střiebrem, jenž mějieše na sobě tři okršlky. Prvý okršlek držéše na sobě dvanácte rozumností. Druhý okršlek mějieše dvanácte zvieřat, v třetiem měsiec a slunce stáše. Potom otevřel jest konvici slonovú a vyňal jest z nie sedm hvězd přestkvúcích, jimižto mohl hodiny rozeznati a narozenie člověčie. A sedm kamenóv rytých a dva </w:t>
      </w:r>
      <w:r>
        <w:rPr>
          <w:rStyle w:val="Text"/>
        </w:rPr>
        <w:lastRenderedPageBreak/>
        <w:t xml:space="preserve">kameny ustavena k zdraví lidskému. Vidúc ty věci králová Olympias, vece jemu: Mistře, chceš li, ať </w:t>
      </w:r>
      <w:r>
        <w:rPr>
          <w:rStyle w:val="emendace"/>
        </w:rPr>
        <w:t xml:space="preserve">ať </w:t>
      </w:r>
      <w:r>
        <w:rPr>
          <w:rStyle w:val="pramen"/>
        </w:rPr>
        <w:t xml:space="preserve">at </w:t>
      </w:r>
      <w:r>
        <w:rPr>
          <w:rStyle w:val="Text"/>
        </w:rPr>
        <w:t xml:space="preserve">bych věřila, pověz mi léto, den a hodinu narozenie králova. A když to povědě, vece jí: Královno, chceš li ode mne ještě jiné slyšeti? Odpovědě králová: Chci, pověz mi, co se má přihoditi mezi mnú a Filipem, mým králem. Neb pravie lidé, že vrátí li se Filip s vojny, zažene mě a jinú pojme </w:t>
      </w:r>
      <w:r>
        <w:rPr>
          <w:rStyle w:val="emendace"/>
        </w:rPr>
        <w:t xml:space="preserve">pojme </w:t>
      </w:r>
      <w:r>
        <w:rPr>
          <w:rStyle w:val="pramen"/>
        </w:rPr>
        <w:t xml:space="preserve">pogmye </w:t>
      </w:r>
      <w:r>
        <w:rPr>
          <w:rStyle w:val="Text"/>
        </w:rPr>
        <w:t xml:space="preserve">sobě za ženu. Vece jí Anaktanabus: Křivěť mluvie, ale dřéve, nežliť mine nemnoho časóv, staneť </w:t>
      </w:r>
      <w:r>
        <w:rPr>
          <w:rStyle w:val="emendace"/>
        </w:rPr>
        <w:t xml:space="preserve">staneť </w:t>
      </w:r>
      <w:r>
        <w:rPr>
          <w:rStyle w:val="pramen"/>
        </w:rPr>
        <w:t xml:space="preserve">ſtanet </w:t>
      </w:r>
      <w:r>
        <w:rPr>
          <w:rStyle w:val="Text"/>
        </w:rPr>
        <w:t xml:space="preserve">se to, co jsi řekla. A mezi tiem, chtěj nebo nechtěj, bude tě mieti Filip za ženu. K tomu vece králová: Prosím tebe, aby mi zjevil všicku pravdu. Odpovědě Anaktanabus: Jeden z najmocnějších bohóv ožení se tebú </w:t>
      </w:r>
      <w:r>
        <w:rPr>
          <w:rStyle w:val="internipoznamka"/>
        </w:rPr>
        <w:t xml:space="preserve">Kol: nenáležité doplnění </w:t>
      </w:r>
      <w:r>
        <w:rPr>
          <w:rStyle w:val="internipoznamkakurziva"/>
        </w:rPr>
        <w:t>s</w:t>
      </w:r>
      <w:r>
        <w:rPr>
          <w:rStyle w:val="internipoznamka"/>
        </w:rPr>
        <w:t xml:space="preserve">, stč. valence </w:t>
      </w:r>
      <w:r>
        <w:rPr>
          <w:rStyle w:val="internipoznamkakurziva"/>
        </w:rPr>
        <w:t>o</w:t>
      </w:r>
      <w:r>
        <w:rPr>
          <w:rStyle w:val="internipoznamka"/>
        </w:rPr>
        <w:t xml:space="preserve">. koho kým </w:t>
      </w:r>
      <w:r>
        <w:rPr>
          <w:rStyle w:val="Text"/>
        </w:rPr>
        <w:t xml:space="preserve">a pomóžť tobě ze všech protivností. Vece Olympias královna: Prosím tebe, mistře, kterú zpósobu má ten buoh. Odpovědě Anaktanabus: Ani jest mladý, ani starý, </w:t>
      </w:r>
      <w:r>
        <w:rPr>
          <w:rStyle w:val="foliace"/>
        </w:rPr>
        <w:t xml:space="preserve">29v </w:t>
      </w:r>
      <w:r>
        <w:rPr>
          <w:rStyle w:val="Text"/>
        </w:rPr>
        <w:t xml:space="preserve">ale střédmého jest věku, maje na čele dva rohy beranie a bradu s šedinami ozdobenú. A protoť pravím, líbí liť se jemu, buď jemu tuto noc hotova, neb uzříš jeho ve snách a lehneť </w:t>
      </w:r>
      <w:r>
        <w:rPr>
          <w:rStyle w:val="emendace"/>
        </w:rPr>
        <w:t xml:space="preserve">lehneť </w:t>
      </w:r>
      <w:r>
        <w:rPr>
          <w:rStyle w:val="pramen"/>
        </w:rPr>
        <w:t xml:space="preserve">lehnet </w:t>
      </w:r>
      <w:r>
        <w:rPr>
          <w:rStyle w:val="Text"/>
        </w:rPr>
        <w:t xml:space="preserve">s tebú. Vece královna: Uzřím li to, ne jako proroku, ale jako bohu chci se klaněti. A inhed Anaktanabus, požehnav královú, šel jest z sieni, a vyšed z města, jide inhed na pusté miesto, nabrav kořenie a zetřev je, pobral jest jich tuk a smiesil kúzlováním skrze diábelské potvory, aby tu noc Olympias boha Amona viděla s ní ležícieho a k ní mluvícieho a řka: Ženo, počala jsi obranitele svého. A když by ráno, procítivši králová Olympias ze sna, zavola k sobě Anaktanaba i povědě jemu sen, jenž bieše viděla. Tehdy on vece: Dáš li mi miesto na své sieni, toho boha tváří v tvář uzříš, neb ten buoh v uosobě drakové přijde a potom, člověčí tvárnost přijma, v mém podobenství ukážeť se. K tomu vece Olympias: Dobřes </w:t>
      </w:r>
      <w:r>
        <w:rPr>
          <w:rStyle w:val="lemma"/>
        </w:rPr>
        <w:t xml:space="preserve">dobřě </w:t>
      </w:r>
      <w:r>
        <w:rPr>
          <w:rStyle w:val="internipoznamka"/>
        </w:rPr>
        <w:t xml:space="preserve">lemmata k roku 1300? </w:t>
      </w:r>
      <w:r>
        <w:rPr>
          <w:rStyle w:val="Text"/>
        </w:rPr>
        <w:t xml:space="preserve">řekl, mistře. Vezmi sobě komoru na mé sieni a budeš moci právě toho dolíčiti a jakožto otce toho dietěte </w:t>
      </w:r>
      <w:r>
        <w:rPr>
          <w:rStyle w:val="emendace"/>
        </w:rPr>
        <w:t xml:space="preserve">dietěte </w:t>
      </w:r>
      <w:r>
        <w:rPr>
          <w:rStyle w:val="pramen"/>
        </w:rPr>
        <w:t xml:space="preserve">dyetete </w:t>
      </w:r>
      <w:r>
        <w:rPr>
          <w:rStyle w:val="Text"/>
        </w:rPr>
        <w:t xml:space="preserve">budu tě mieti. A to řekši, káza jemu dáti komoru na své sieni. Tehdy u první súmrak noční poče Anaktanabus skrze čarodějná kúzla proměňovati se v zpósobu v drakovú a sípě proti komoře králové přeletovati. A všed do komory, vstúpi na jejie lože i poče ji silně objímati a líbati a potom ji pozna. A když vsta od nie, udeři ji </w:t>
      </w:r>
      <w:r>
        <w:rPr>
          <w:rStyle w:val="emendace"/>
        </w:rPr>
        <w:t xml:space="preserve">ji </w:t>
      </w:r>
      <w:r>
        <w:rPr>
          <w:rStyle w:val="pramen"/>
        </w:rPr>
        <w:t xml:space="preserve">gye </w:t>
      </w:r>
      <w:r>
        <w:rPr>
          <w:rStyle w:val="internipoznamka"/>
        </w:rPr>
        <w:t xml:space="preserve">je možná G val.? </w:t>
      </w:r>
      <w:r>
        <w:rPr>
          <w:rStyle w:val="Text"/>
        </w:rPr>
        <w:t xml:space="preserve">po břiše i vece: To početie zkurvilé od ižádného nebuď dovedeno nikoli. A tak jest zklamána Olympias, že jest s člověkem jako s bohem ležela. Ale ráno šel jest </w:t>
      </w:r>
      <w:r>
        <w:rPr>
          <w:rStyle w:val="emendace"/>
        </w:rPr>
        <w:t xml:space="preserve">jest </w:t>
      </w:r>
      <w:r>
        <w:rPr>
          <w:rStyle w:val="pramen"/>
        </w:rPr>
        <w:t xml:space="preserve">giest </w:t>
      </w:r>
      <w:r>
        <w:rPr>
          <w:rStyle w:val="Text"/>
        </w:rPr>
        <w:t xml:space="preserve">Anaktanabus z </w:t>
      </w:r>
      <w:r>
        <w:rPr>
          <w:rStyle w:val="emendace"/>
        </w:rPr>
        <w:t xml:space="preserve">z </w:t>
      </w:r>
      <w:r>
        <w:rPr>
          <w:rStyle w:val="pramen"/>
        </w:rPr>
        <w:t xml:space="preserve">s </w:t>
      </w:r>
      <w:r>
        <w:rPr>
          <w:rStyle w:val="poznamka"/>
        </w:rPr>
        <w:t xml:space="preserve">v písmu zachováváme psaní s-, z- vzniklé spodobou podle originálu jen v rámci hranic slova, tj. zvl. u předpon; předložky emendujeme </w:t>
      </w:r>
      <w:r>
        <w:rPr>
          <w:rStyle w:val="Text"/>
        </w:rPr>
        <w:t>sieni a králová by těhotna. A když se poče břich její nadýmati, zavola k sobě Anaktanaba i vece k němu: Mistře, chciť, aby mi pověděl, co ze mne učiní Filip, až se vrátí. Odpovědě Anaktanabus: Neroď se lekati, pomóž tobě buoh Amon. A řek to, vyjide z sieni a z města na pusté miesto, a vyryv kořenie, ze</w:t>
      </w:r>
      <w:r>
        <w:rPr>
          <w:rStyle w:val="foliace"/>
        </w:rPr>
        <w:t>30r</w:t>
      </w:r>
      <w:r>
        <w:rPr>
          <w:rStyle w:val="Text"/>
        </w:rPr>
        <w:t xml:space="preserve">třel jest je a vzal tuk z nich a popad, poče z nich čarovati nad ní, maže to tukem z kořenie. A to činieše skrze diábelské stroje, aby oklamal krále Filipa skrze sen, a stalo se jest. A protož té noci zevi </w:t>
      </w:r>
      <w:r>
        <w:rPr>
          <w:rStyle w:val="lemma"/>
        </w:rPr>
        <w:t xml:space="preserve">zěviti </w:t>
      </w:r>
      <w:r>
        <w:rPr>
          <w:rStyle w:val="Text"/>
        </w:rPr>
        <w:t xml:space="preserve">se králi Filipovi Amon buoh ve snách leže s Olympiadú, jeho ženú. A po skutku jako by viděl břicho zašívati a prstenem zapečetiti. A v tom prstenu bieše kámen, na němžto bieše ryta hlava lvová a běh sluneční </w:t>
      </w:r>
      <w:r>
        <w:rPr>
          <w:rStyle w:val="internipoznamka"/>
        </w:rPr>
        <w:t xml:space="preserve">MSS: neuvádí, zde však </w:t>
      </w:r>
      <w:r>
        <w:rPr>
          <w:rStyle w:val="internipoznamkakurziva"/>
          <w:rFonts w:ascii="Tahoma" w:hAnsi="Tahoma" w:cs="Tahoma"/>
        </w:rPr>
        <w:t>ṅ</w:t>
      </w:r>
      <w:r>
        <w:rPr>
          <w:rStyle w:val="internipoznamka"/>
        </w:rPr>
        <w:t xml:space="preserve">; sr. však níže </w:t>
      </w:r>
      <w:r>
        <w:rPr>
          <w:rStyle w:val="internipoznamkakurziva"/>
        </w:rPr>
        <w:t>-ny</w:t>
      </w:r>
      <w:r>
        <w:rPr>
          <w:rStyle w:val="internipoznamka"/>
        </w:rPr>
        <w:t xml:space="preserve">, </w:t>
      </w:r>
      <w:r>
        <w:rPr>
          <w:rStyle w:val="internipoznamkakurziva"/>
        </w:rPr>
        <w:t xml:space="preserve">slunečného </w:t>
      </w:r>
      <w:r>
        <w:rPr>
          <w:rStyle w:val="Text"/>
        </w:rPr>
        <w:t>a meč ostrý, i vece k ní: Ženo, počela jsi obránci svého. A procítiv ze sna Filip, zavola k sobě hadače i povědě jemu sen. Odpovědě hadač: Filipe, ne od člověka, ale od boha počela jest chot tvá, neb hlava lvová, běh slunečný, meč ostrý takto se vykládá, že ten, jenž se z nie má naroditi, sáhne až do vschodu slunečného a mečem porobí sobě všecky krajiny i národy.</w:t>
      </w:r>
    </w:p>
    <w:p w:rsidR="00F147DF" w:rsidRDefault="008C16DF">
      <w:pPr>
        <w:pStyle w:val="Nadpis"/>
      </w:pPr>
      <w:r>
        <w:rPr>
          <w:rStyle w:val="Text"/>
        </w:rPr>
        <w:lastRenderedPageBreak/>
        <w:t>Kapitola III.</w:t>
      </w:r>
    </w:p>
    <w:p w:rsidR="00F147DF" w:rsidRDefault="008C16DF">
      <w:r>
        <w:rPr>
          <w:rStyle w:val="Text"/>
        </w:rPr>
        <w:t xml:space="preserve">Ale v ta doby král Filip bojoval jest i svítězil, nebo v tom boji zevil </w:t>
      </w:r>
      <w:r>
        <w:rPr>
          <w:rStyle w:val="lemma"/>
        </w:rPr>
        <w:t xml:space="preserve">zěviti </w:t>
      </w:r>
      <w:r>
        <w:rPr>
          <w:rStyle w:val="Text"/>
        </w:rPr>
        <w:t xml:space="preserve">se jemu drak, jenž chodieše před ním a jeho nepřátely porážéše </w:t>
      </w:r>
      <w:r>
        <w:rPr>
          <w:rStyle w:val="emendace"/>
        </w:rPr>
        <w:t>porážeš</w:t>
      </w:r>
      <w:r w:rsidR="00392176">
        <w:rPr>
          <w:rStyle w:val="emendace"/>
        </w:rPr>
        <w:t>e</w:t>
      </w:r>
      <w:r>
        <w:rPr>
          <w:rStyle w:val="emendace"/>
        </w:rPr>
        <w:t xml:space="preserve"> </w:t>
      </w:r>
      <w:r>
        <w:rPr>
          <w:rStyle w:val="pramen"/>
        </w:rPr>
        <w:t xml:space="preserve">porazeſſye </w:t>
      </w:r>
      <w:r>
        <w:rPr>
          <w:rStyle w:val="Text"/>
        </w:rPr>
        <w:t xml:space="preserve">před obličejem jeho. A když král Filip vráti se do Macedonie, střete jeho Olympias a pocelovala jest jeho. A vzhled na ni Filip i vece k ní: Komus </w:t>
      </w:r>
      <w:r>
        <w:rPr>
          <w:rStyle w:val="lemma"/>
        </w:rPr>
        <w:t xml:space="preserve">kto </w:t>
      </w:r>
      <w:r>
        <w:rPr>
          <w:rStyle w:val="Text"/>
        </w:rPr>
        <w:t xml:space="preserve">se dala oklamati, Olympias? Pravíť, shřešila jsi i nezhřešila, neb jsi násilé od boha trpěla. Ale jáť </w:t>
      </w:r>
      <w:r>
        <w:rPr>
          <w:rStyle w:val="emendace"/>
        </w:rPr>
        <w:t xml:space="preserve">jáť </w:t>
      </w:r>
      <w:r>
        <w:rPr>
          <w:rStyle w:val="pramen"/>
        </w:rPr>
        <w:t xml:space="preserve">yat </w:t>
      </w:r>
      <w:r>
        <w:rPr>
          <w:rStyle w:val="Text"/>
        </w:rPr>
        <w:t>sem to všecko, což se nad tebú dálo, viděl, protož ote mne i ote všech jiných nebudeš jmieti ižádného porokovánie.</w:t>
      </w:r>
      <w:bookmarkStart w:id="0" w:name="_GoBack"/>
      <w:bookmarkEnd w:id="0"/>
    </w:p>
    <w:p w:rsidR="00F147DF" w:rsidRDefault="008C16DF">
      <w:pPr>
        <w:pStyle w:val="Nadpis"/>
      </w:pPr>
      <w:r>
        <w:rPr>
          <w:rStyle w:val="Text"/>
        </w:rPr>
        <w:t>Kapitola IV.</w:t>
      </w:r>
    </w:p>
    <w:p w:rsidR="00F147DF" w:rsidRDefault="008C16DF">
      <w:r>
        <w:rPr>
          <w:rStyle w:val="Text"/>
        </w:rPr>
        <w:t>Jeden den hodováše král Filip s svými kniežaty a s Olympiadú, ženú svú. Tehdy Anaktanabus, oblek se v zpósobu drakovú a jda skrze sieň hodujících, tak velice sípieše, že všickni hodovníci velikým strachem byli jsú omámeni a zamúceni. A přiblíživ se k Olympiadě, položil na jejiem lóně hlavu svú a poceloval jest ji. Uzřev to Filip, i vece k Olympiadě: Toběť pravím i všem hodovníkóm, tohoto draka viděl sem v boji v tu chvíli, když sem potřel své ukrutné nepřátely.</w:t>
      </w:r>
    </w:p>
    <w:p w:rsidR="00F147DF" w:rsidRDefault="008C16DF">
      <w:pPr>
        <w:pStyle w:val="Nadpis"/>
      </w:pPr>
      <w:r>
        <w:rPr>
          <w:rStyle w:val="Text"/>
        </w:rPr>
        <w:t>Kapitola V.</w:t>
      </w:r>
    </w:p>
    <w:p w:rsidR="00F147DF" w:rsidRDefault="008C16DF">
      <w:r>
        <w:rPr>
          <w:rStyle w:val="foliace"/>
        </w:rPr>
        <w:t xml:space="preserve">30v </w:t>
      </w:r>
      <w:r>
        <w:rPr>
          <w:rStyle w:val="Text"/>
        </w:rPr>
        <w:t>Po nemnohých časiech sedieše král Filip na sieni své. I zjevi se jemu malý a krotký ptáček, a letěv do lóna jeho, urodil jest vajce. A to když pade na zemi, rozbi se a inhed vyleze z něho malitký hádek, a otočiv se okolo vajce, chtieše do něho jíti, a dřéve nežli do něho učini hlavu, inhed usleče</w:t>
      </w:r>
      <w:r>
        <w:rPr>
          <w:rStyle w:val="internipoznamka"/>
        </w:rPr>
        <w:t xml:space="preserve">- v Stč materiálu jediný doklad v Trist (?), na možné čtení vsleče doklad není; význam: k </w:t>
      </w:r>
      <w:r>
        <w:rPr>
          <w:rStyle w:val="internipoznamkakurziva"/>
        </w:rPr>
        <w:t>sléci</w:t>
      </w:r>
      <w:r>
        <w:rPr>
          <w:rStyle w:val="internipoznamka"/>
        </w:rPr>
        <w:t xml:space="preserve">, pozd. </w:t>
      </w:r>
      <w:r>
        <w:rPr>
          <w:rStyle w:val="internipoznamkakurziva"/>
        </w:rPr>
        <w:t xml:space="preserve">slehnúti </w:t>
      </w:r>
      <w:r>
        <w:rPr>
          <w:rStyle w:val="internipoznamka"/>
        </w:rPr>
        <w:t>(?); Kol. dtto</w:t>
      </w:r>
      <w:r>
        <w:rPr>
          <w:rStyle w:val="Text"/>
        </w:rPr>
        <w:t xml:space="preserve">. Uzřev to král Filip, zamúti se velmi. A zavolav hadače, jemu zázrak viděnie povědě. A on odpovědě a řka: Králi Filipe, narodíť se tobě syn, jenž kralovati bude po tvé smrti, a ten obejde veškeren svět a obdrží sobě všecky lidi. A prvé nežli se vrátí do země královstvie svého, smrtí rychlú on umře. Ale přibližováše se den narozenie jeho. Tehdy Olympias poče stonati, neb se hýbáše břich její. I káza přijíti k sobě Anaktanabovi i vece jemu: Břich muoj velikými mukami se mútí. Tehdy vece Anaktanabus: Pozdvihněte královny málo s jejie stolice, neb v tuto hodinu od slunce živlové zamúceni jsú. A po malém času vece Anaktanabus: Seď, královno. A sediec porodila jest. A inhed, když dietě padlo na zemi, třásla se jest země mocně a také hrom, blýskanie a zázrakové byli jsú po vší zemi i po všem světě. Tehdy v ta doba rozšířila se jest noc daleko na den, tehdy u Vlašiech opuky z oblakóv padaly sú. Viděv král Filip ta znamenie, lekl se jest a třásl se. I vjide k Olympiadě královně i vece jí: Myslil sem, aby toto dietě nikoli nebylo zachováno, neb nenie ote mne počato. A urozuměv, že je </w:t>
      </w:r>
      <w:r>
        <w:rPr>
          <w:rStyle w:val="emendace"/>
        </w:rPr>
        <w:t xml:space="preserve">je </w:t>
      </w:r>
      <w:r>
        <w:rPr>
          <w:rStyle w:val="pramen"/>
        </w:rPr>
        <w:t xml:space="preserve">gye </w:t>
      </w:r>
      <w:r>
        <w:rPr>
          <w:rStyle w:val="Text"/>
        </w:rPr>
        <w:t>od buoha stvořenie</w:t>
      </w:r>
      <w:r>
        <w:rPr>
          <w:rStyle w:val="internipoznamka"/>
        </w:rPr>
        <w:t xml:space="preserve">B: </w:t>
      </w:r>
      <w:r>
        <w:rPr>
          <w:rStyle w:val="internipoznamkakurziva"/>
        </w:rPr>
        <w:t>stvořené</w:t>
      </w:r>
      <w:r>
        <w:rPr>
          <w:rStyle w:val="Text"/>
        </w:rPr>
        <w:t xml:space="preserve">, aneb v jeho narození vidím živly změněny, však buď chován, jako by syn muoj byl, a na miesto syna, jehožto měl sem z jiné ženy, vzejdi. A když to vece, tehdy se vší pilností to dietě bylo jest chováno. Zpósoba jeho ani otcova, ani mateřina, mějieše obraz: kštice jeho ostrá jakožto lvová zdá se, oči jeho blýskáchu se </w:t>
      </w:r>
      <w:r>
        <w:rPr>
          <w:rStyle w:val="foliace"/>
        </w:rPr>
        <w:t xml:space="preserve">31r </w:t>
      </w:r>
      <w:r>
        <w:rPr>
          <w:rStyle w:val="Text"/>
        </w:rPr>
        <w:t xml:space="preserve">jako hvězdy, barvú rozličnú se stkvieše, jedno oko bieše žluté </w:t>
      </w:r>
      <w:r>
        <w:rPr>
          <w:rStyle w:val="emendace"/>
        </w:rPr>
        <w:t xml:space="preserve">žluté </w:t>
      </w:r>
      <w:r>
        <w:rPr>
          <w:rStyle w:val="pramen"/>
        </w:rPr>
        <w:t xml:space="preserve">zlute </w:t>
      </w:r>
      <w:r>
        <w:rPr>
          <w:rStyle w:val="Text"/>
        </w:rPr>
        <w:t xml:space="preserve">a druhé črné, zubové jeho biechu ostří, náhlost jeho horlivá jakožto lvová zpósoba, jeho moc a věhlasnost </w:t>
      </w:r>
      <w:r>
        <w:rPr>
          <w:rStyle w:val="emendace"/>
        </w:rPr>
        <w:t xml:space="preserve">věhlasnost </w:t>
      </w:r>
      <w:r>
        <w:rPr>
          <w:rStyle w:val="pramen"/>
        </w:rPr>
        <w:t xml:space="preserve">wihlaſnoſt </w:t>
      </w:r>
      <w:r>
        <w:rPr>
          <w:rStyle w:val="Text"/>
        </w:rPr>
        <w:t xml:space="preserve">ukazováše, kterúž jmějieše. A nazván jest od rodičóv Alexander. Tehdy ve škole, kdež </w:t>
      </w:r>
      <w:r>
        <w:rPr>
          <w:rStyle w:val="Text"/>
        </w:rPr>
        <w:lastRenderedPageBreak/>
        <w:t xml:space="preserve">sedieše, vždy bojováše s tovaryši tak v učení, jakožto v řeči i v skutku a v chytrosti, vždy obdržuje kniežetstvie. A když bieše dvanácti let, uče se bojování a chodieše přede všemi v odění. Jehožto rychlost spatřiv král Filip, chváléše jeho a vece jemu: Synu Alexandře, rychlost tvú a rozum umu tvého miluji skrze skutek, ale smuten sem, že zpósoba tvá jest ke mně nepodobná. Uslyševši to královna Olympias, lekši se, zavola Anaktanaba </w:t>
      </w:r>
      <w:r>
        <w:rPr>
          <w:rStyle w:val="emendace"/>
        </w:rPr>
        <w:t xml:space="preserve">Anaktanaba </w:t>
      </w:r>
      <w:r>
        <w:rPr>
          <w:rStyle w:val="pramen"/>
        </w:rPr>
        <w:t xml:space="preserve">Actanaba </w:t>
      </w:r>
      <w:r>
        <w:rPr>
          <w:rStyle w:val="Text"/>
        </w:rPr>
        <w:t xml:space="preserve">a vece jemu: Mistře, rozuměj, co o mně miení Filip, nebť jest řekl synu mému: Rychlost já tvú chválím a vtipnost, ale sem smuten, že zpósoba tvá nikoli ke mně se nepřirovnala. Anaktanabus poče mysliti a řka: Myšlenie královo nenie škodné ižádnému ani tobě. A obyčejně patře na nebe, znamenáše hvězdu, jenž lúčieše žádost Alexandrovu od něho. Ale uslyšev to Alexander, vece Anaktanabovi: Hvězdu, kterú počítáš, vidíš li na nebi? Odpovědě jemu Anaktanabus: Ovšem, synu, vizi. Vece Alexander: Móžeš li mi ji pokázati? Odpovědě Anaktanabus: Jdi po mně hodinu noční, ukážiť ji tobě. Vece Alexander: Jest ten účinek tobě svědom? Odpověděl Anaktanabus: Jest. Vece jemu Alexander: Žádám ten běh věděti. Odpovědě Anaktanabus: Zajisté, viem, že od syna mého mám vzieti smrt. A když to vece, jide z sieni a šel jest po něm Alexander v súmrak z města. A když jdiešta nad přékopem městským, vece Anaktanabus: Patřiž, synu, na hvězdu a opatř hvězdu Erkulešovu, kterak se zamucuje, ale Merkurius se raduje. Jováše </w:t>
      </w:r>
      <w:r>
        <w:rPr>
          <w:rStyle w:val="foliace"/>
        </w:rPr>
        <w:t xml:space="preserve">31v </w:t>
      </w:r>
      <w:r>
        <w:rPr>
          <w:rStyle w:val="Text"/>
        </w:rPr>
        <w:t>vidím stkvúcieho a súdové moji mně od syna mého brzkú smrtí hrozie. A když tak Anaktanabus hledieše, přistúpil jest k němu blíže Alexander i vstrči jeho do hlubokosti přékopa, tak jemu řka: Nešťastný, tak tobě slušie umřieti, poněvadž ty neuměje zemských</w:t>
      </w:r>
      <w:r>
        <w:rPr>
          <w:rStyle w:val="poznamka"/>
        </w:rPr>
        <w:t xml:space="preserve">chybějící text (?), sr. variantní rukopis Národní knihovny České republiky XVII B 6: </w:t>
      </w:r>
      <w:r>
        <w:rPr>
          <w:rStyle w:val="poznamkakurziva"/>
        </w:rPr>
        <w:t>„věcí“</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o nebeské jsi se pokusil. Jemužto vece Anaktanabus: Znamenie jest bylo, že takú mukú měl sem umřieti. I zdaliť sem tobě nepověděl, že muoj syn má mě umrtviti? Odpovědě Alexander: Tehdy já tvuoj syn sem. Vece Anaktanabus: Zajisté, jáť sem tě udělal. A to řka i pusti duši. Ale Alexander, jsa hnut otcovú dobrotivostí, zdvih hlavu jeho na své pleci, nese jeho na svú sien. A když uzře Olympias, mátě jeho, vece jemu: Synu, co jest to? Odpovědě Alexander: Tělo Anaktanabovo jest. Vece Olympias: Anaktanabus jest otec tvuoj. Vece Alexander: Jakožto tvé bláznovstvo učinilo jest, takéž se jest stalo. I káza jeho v hrob položiti.</w:t>
      </w:r>
    </w:p>
    <w:p w:rsidR="00F147DF" w:rsidRDefault="008C16DF">
      <w:pPr>
        <w:pStyle w:val="Nadpis"/>
      </w:pPr>
      <w:r>
        <w:rPr>
          <w:rStyle w:val="Text"/>
        </w:rPr>
        <w:t>Kapitola VI.</w:t>
      </w:r>
    </w:p>
    <w:p w:rsidR="00F147DF" w:rsidRDefault="008C16DF">
      <w:r>
        <w:rPr>
          <w:rStyle w:val="Text"/>
        </w:rPr>
        <w:t xml:space="preserve">Potom v těch časiech jedno knieže kapadocské </w:t>
      </w:r>
      <w:r>
        <w:rPr>
          <w:rStyle w:val="internipoznamka"/>
        </w:rPr>
        <w:t>vskutku (?), zkus vyslovit; ale ANO, nikoli již -</w:t>
      </w:r>
      <w:r>
        <w:rPr>
          <w:rStyle w:val="internipoznamkakurziva"/>
        </w:rPr>
        <w:t>čs</w:t>
      </w:r>
      <w:r>
        <w:rPr>
          <w:rStyle w:val="internipoznamka"/>
        </w:rPr>
        <w:t xml:space="preserve">-: systematické lišení c – </w:t>
      </w:r>
      <w:r>
        <w:rPr>
          <w:rStyle w:val="internipoznamkakurziva"/>
        </w:rPr>
        <w:t xml:space="preserve">cz </w:t>
      </w:r>
      <w:r>
        <w:rPr>
          <w:rStyle w:val="internipoznamka"/>
        </w:rPr>
        <w:t xml:space="preserve">od č – </w:t>
      </w:r>
      <w:r>
        <w:rPr>
          <w:rStyle w:val="internipoznamkakurziva"/>
        </w:rPr>
        <w:t>czz</w:t>
      </w:r>
      <w:r>
        <w:rPr>
          <w:rStyle w:val="internipoznamka"/>
        </w:rPr>
        <w:t xml:space="preserve">: -čs- v B spíše zásah editora (?) </w:t>
      </w:r>
      <w:r>
        <w:rPr>
          <w:rStyle w:val="Text"/>
        </w:rPr>
        <w:t xml:space="preserve">přivedl jest Filipovi kóň divuoký, života velikého a krásný přéliš. A bieše svázán se všech stran řetězy železnými, neb jedieše lidi. A řékáchu jemu Bucifal pro hroznost jeho zraku anebo pro znamenie, jenž jmějieše vyžženú hlavu býkovú a na čele miesta, jakožto róžkové vycháziechu. A protož když uzře král Filip toho koně krásu, vece sluhám svým: Udělajte jemu mřieži železnú, ať </w:t>
      </w:r>
      <w:r>
        <w:rPr>
          <w:rStyle w:val="emendace"/>
        </w:rPr>
        <w:t xml:space="preserve">ať </w:t>
      </w:r>
      <w:r>
        <w:rPr>
          <w:rStyle w:val="pramen"/>
        </w:rPr>
        <w:t xml:space="preserve">at </w:t>
      </w:r>
      <w:r>
        <w:rPr>
          <w:rStyle w:val="Text"/>
        </w:rPr>
        <w:t>lotrovstvo, jež podle zákona mají umřieti, od něho budú zahubeni.</w:t>
      </w:r>
    </w:p>
    <w:p w:rsidR="00F147DF" w:rsidRDefault="008C16DF">
      <w:pPr>
        <w:pStyle w:val="Nadpis"/>
      </w:pPr>
      <w:r>
        <w:rPr>
          <w:rStyle w:val="Text"/>
        </w:rPr>
        <w:t>Kapitola sedmá, VII.</w:t>
      </w:r>
    </w:p>
    <w:p w:rsidR="00F147DF" w:rsidRDefault="008C16DF">
      <w:r>
        <w:rPr>
          <w:rStyle w:val="Text"/>
        </w:rPr>
        <w:lastRenderedPageBreak/>
        <w:t>Mezi tiem vzal jest odpověd ve snách král Filip, že po smrti jeho ten bude kralovati, ktož na tom ukrutném koni bude jezditi. Ale když bieše Alexander ve dvanácti letech, byl jest silný, udatný, múdrý a rozumný, neb se byl naučil úplně sedmeru svobodnému naučení Aristotilešovu a Kas</w:t>
      </w:r>
      <w:r>
        <w:rPr>
          <w:rStyle w:val="foliace"/>
        </w:rPr>
        <w:t>32r</w:t>
      </w:r>
      <w:r>
        <w:rPr>
          <w:rStyle w:val="Text"/>
        </w:rPr>
        <w:t xml:space="preserve">tariášovu, těch mudrcóv. Ale jeden den, když jdieše Alexander mimo miesto, kdežto stáše ten kuoň divuoký a mezi železnými mřéžemi uvázán a před ním nohy a ruce člověčie ležie, divil se jest velmi. A inhed vskytl jest ruku svú skrze mřieži. Ale kóň, ztáh šíji svú, poče rukú jeho lízati a položi se před ním, složiv své nohy a pozdvih hlavy, poče silně hleděti na Alexandra. Srozuměv Alexander vuoli jeho, otevřev mřieži, šel jest k němu a poče po jeho hřbetu hladiti pravú rukú a inhed poče jemu kóň krotek býti a jakožto pes před pánem svým též kóň před Alexandrem poče krotek býti. Potom Alexander vsed naň i vyjede na něm ven. A když to uzře král Filip, vece k němu: Synu Alexandře, všecky odpovědi bohóv dokonány jsú na tobě, že po mé smrti všecka královstvie panováním tvým budú zpravována. Vece jemu Alexander: Otče, móž li to býti, ať sedu na voze mistrovském. Odpověděl král Filip: Vděčně to učiním. Vezmi sobě sto koní a sedmdesát šilinkóv zlatých a jeď u mocném rytieřství, jsa obklíčen. I sta se a vyjev Alexander s Efezem, mudrcem, přételem svým, a se dvanácti učedlníky a s služebníky svými, kteréž on bieše zvuolil. A vza s sebú rúcho a klénoty drahé, zlaté i přikáza svým rytieřóm, aby o koních svých pilnú péči měli. A když přijede Alexander do polopenské země, potka jeho Mikuláš, král té země, s vojskem, aby s ním bojoval. A přiblíživ se vece jemu: Kto jsi ty, pověz mi. Odpovědě Alexander: Já sem Alexander, syn krále Filipa Macedonského. Vece král Mikuláš: Koho ty mieníš? Vece jemu Alexander: Ty jsi král aridonský, avšak srdce tvé nepozvihuj se v zpupnost, žeť sem královskú čest dal, neboť mají vysoké věci obyčej padati do hlubokosti a úzké a malé věci až do nebe </w:t>
      </w:r>
      <w:r>
        <w:rPr>
          <w:rStyle w:val="foliace"/>
        </w:rPr>
        <w:t xml:space="preserve">32v </w:t>
      </w:r>
      <w:r>
        <w:rPr>
          <w:rStyle w:val="Text"/>
        </w:rPr>
        <w:t>se pozdvihují. Odpovědě Mikuláš: Dobře pravíš, spatř sám se. Vece Alexander: Odjeď ote mne, ó člověče, neb nic nemáš proti mně jednati. A uslyšev tu řeč Mikuláš, rozhněval se velmi a vece tak Alexandrovi: Hleďte</w:t>
      </w:r>
      <w:r>
        <w:rPr>
          <w:rStyle w:val="emendace"/>
        </w:rPr>
        <w:t xml:space="preserve">Hleďte </w:t>
      </w:r>
      <w:r>
        <w:rPr>
          <w:rStyle w:val="pramen"/>
        </w:rPr>
        <w:t>hledte</w:t>
      </w:r>
      <w:r>
        <w:rPr>
          <w:rStyle w:val="Text"/>
        </w:rPr>
        <w:t xml:space="preserve">, komuť mluvím skrze zdravie otce mého. Jestliže na marnosť </w:t>
      </w:r>
      <w:r>
        <w:rPr>
          <w:rStyle w:val="internipoznamka"/>
        </w:rPr>
        <w:t xml:space="preserve">B: </w:t>
      </w:r>
      <w:r>
        <w:rPr>
          <w:rStyle w:val="internipoznamkakurziva"/>
        </w:rPr>
        <w:t xml:space="preserve">naručest </w:t>
      </w:r>
      <w:r>
        <w:rPr>
          <w:rStyle w:val="Text"/>
        </w:rPr>
        <w:t>sliny mé v jeho tvář upustím, umřeť. A když to vece Mikuláš, plinu proti Alexandrovi a řka jemu: Vezmi, co na tě slušie, aby měl</w:t>
      </w:r>
      <w:r>
        <w:rPr>
          <w:rStyle w:val="internipoznamka"/>
        </w:rPr>
        <w:t>m</w:t>
      </w:r>
      <w:r>
        <w:rPr>
          <w:rStyle w:val="internipoznamka"/>
          <w:rFonts w:ascii="Tahoma" w:hAnsi="Tahoma" w:cs="Tahoma"/>
        </w:rPr>
        <w:t>ṅ</w:t>
      </w:r>
      <w:r>
        <w:rPr>
          <w:rStyle w:val="internipoznamka"/>
        </w:rPr>
        <w:t xml:space="preserve">yel </w:t>
      </w:r>
      <w:r>
        <w:rPr>
          <w:rStyle w:val="Text"/>
        </w:rPr>
        <w:t xml:space="preserve">, štěňátko, styď </w:t>
      </w:r>
      <w:r>
        <w:rPr>
          <w:rStyle w:val="emendace"/>
        </w:rPr>
        <w:t xml:space="preserve">styď </w:t>
      </w:r>
      <w:r>
        <w:rPr>
          <w:rStyle w:val="pramen"/>
        </w:rPr>
        <w:t xml:space="preserve">styd </w:t>
      </w:r>
      <w:r>
        <w:rPr>
          <w:rStyle w:val="Text"/>
        </w:rPr>
        <w:t>se. Ale Alexander, podlé naučenie urozenie svého čině, vece jemu: Že si mú malostí zhrdal, přísahámť skrze dobrotivuost otcovu a skrze břicho mé mateře, v němžto sem byl od buoha počat, že uzříš mě v své vlasti a jáť válku vedu a královstvie tvé mému příkázaní porobím, anebo sám budu poroben. I ustavili jsú mezi sebú den bojovánie a tu jsú se rozjeli.</w:t>
      </w:r>
    </w:p>
    <w:p w:rsidR="00F147DF" w:rsidRDefault="008C16DF">
      <w:pPr>
        <w:pStyle w:val="Nadpis"/>
      </w:pPr>
      <w:r>
        <w:rPr>
          <w:rStyle w:val="Text"/>
        </w:rPr>
        <w:t>Kapitola VIII.</w:t>
      </w:r>
    </w:p>
    <w:p w:rsidR="00F147DF" w:rsidRDefault="008C16DF">
      <w:r>
        <w:rPr>
          <w:rStyle w:val="Text"/>
        </w:rPr>
        <w:t xml:space="preserve">I vrátil se jest Alexander k králi Filipovi, a připraviv vojsku den ustavený, jel se jest s králem Mikulášem u pobitie. A protož, trúbiece v trúby vojenské s uobú stranú, zběhli </w:t>
      </w:r>
      <w:r>
        <w:rPr>
          <w:rStyle w:val="lemma"/>
        </w:rPr>
        <w:t xml:space="preserve">sběhnúti </w:t>
      </w:r>
      <w:r>
        <w:rPr>
          <w:rStyle w:val="Text"/>
        </w:rPr>
        <w:t xml:space="preserve">sú se nepřátelsky a ukrutně počechu bojovati. Potom obdrže Alexander a stě mečem hlavu krále Mikulášovu. Ten den doséhl jest Alexander převelikého vítězstvie. A tu podrobiv sobě královstvie Mikulášovo, chtěl odtud pryč jeti. Ale rytieři Alexandrovi vstavili jsú koni jeho korunu vítězstvie jeho a tak s vítěznú chválú vrátil se jest k otci svému. A naleze jej na svatebném hodování sediecého, neb bieše král Filip vyhnal Olympiadu a přitovařišil sobě byl Kleopatru. A protož všed </w:t>
      </w:r>
      <w:r>
        <w:rPr>
          <w:rStyle w:val="Text"/>
        </w:rPr>
        <w:lastRenderedPageBreak/>
        <w:t xml:space="preserve">na svatbu Alexander, takto promluvi: Otče, přijmi první korunu vítězstvie mého, avšak kdyžť </w:t>
      </w:r>
      <w:r>
        <w:rPr>
          <w:rStyle w:val="emendace"/>
        </w:rPr>
        <w:t xml:space="preserve">kdyžť </w:t>
      </w:r>
      <w:r>
        <w:rPr>
          <w:rStyle w:val="pramen"/>
        </w:rPr>
        <w:t xml:space="preserve">kdyżt </w:t>
      </w:r>
      <w:r>
        <w:rPr>
          <w:rStyle w:val="Text"/>
        </w:rPr>
        <w:t>budu slaviti svatbu mateře mé, přitovařišuje ji jinému králi, tebeť nikoli nepozovu, nebo ty, svatbu stroje, mne jsi nepovolal. Uslyšev to jeden, jenž tu sedieše, jménem Lizias</w:t>
      </w:r>
      <w:r>
        <w:rPr>
          <w:rStyle w:val="internipoznamka"/>
        </w:rPr>
        <w:t>B:</w:t>
      </w:r>
      <w:r>
        <w:rPr>
          <w:rStyle w:val="internipoznamkakurziva"/>
        </w:rPr>
        <w:t>Lyxias</w:t>
      </w:r>
      <w:r>
        <w:rPr>
          <w:rStyle w:val="Text"/>
        </w:rPr>
        <w:t xml:space="preserve">, vece králi Filipovi: Z Kleopatry syn, </w:t>
      </w:r>
      <w:r>
        <w:rPr>
          <w:rStyle w:val="foliace"/>
        </w:rPr>
        <w:t xml:space="preserve">33r </w:t>
      </w:r>
      <w:r>
        <w:rPr>
          <w:rStyle w:val="Text"/>
        </w:rPr>
        <w:t xml:space="preserve">kterýžť </w:t>
      </w:r>
      <w:r>
        <w:rPr>
          <w:rStyle w:val="emendace"/>
        </w:rPr>
        <w:t xml:space="preserve">kterýžť </w:t>
      </w:r>
      <w:r>
        <w:rPr>
          <w:rStyle w:val="pramen"/>
        </w:rPr>
        <w:t xml:space="preserve">kteryżt </w:t>
      </w:r>
      <w:r>
        <w:rPr>
          <w:rStyle w:val="Text"/>
        </w:rPr>
        <w:t xml:space="preserve">se narodí, budeť k tobě podobný a po tvé smrti budeť držeti tvé královstvie. Tehdy Alexander zamútil se jest velmi, posunuv se na Lizia a udeři jej v hlavu holí, kterúž držéše. A inhed Lizias umře. Uzřev to král Filip, zámutkem vztyči se a posunu se na Alexandra a chtě jemu mečem dáti. A inhed jest klesl a čím viece k němu se přibližováše, tiem viece klesáše na zemi jakožto strachem omámený. I vece jemu Alexander: Filipe, jenž jsi sobě podrobil zemi řecskú, proč nestojí moc v nohách tvých? A inhed se zruši kvas svatební, neb Alexander všech hodujících stoly jest vymetal a také Kleopatra hanebně z sieni jest vyhnána. A po několice dnech Filip král upadl jest v nemoc. Tehdy Alexander všel jest k němu, navštěvuje jeho. I vece jemu: Filipe králi, kakžkoli nedóstojno jest tě vlastním jménem jmenovati, avšak ne jako na syna slušie, ale jakožto na přétele tobě, přételi, mluvím. Směř se se mnú a s ženú a pro smrt Lizia nikoli se nezamucuj, nebť jest neslušalo tak nehodných a nešlechetných řečí přede mnú provolati. Nepodobněs </w:t>
      </w:r>
      <w:r>
        <w:rPr>
          <w:rStyle w:val="lemma"/>
        </w:rPr>
        <w:t xml:space="preserve">nepodobně </w:t>
      </w:r>
      <w:r>
        <w:rPr>
          <w:rStyle w:val="Text"/>
        </w:rPr>
        <w:t xml:space="preserve">učinil, chtě svuoj meč vstrčiti u mě. A když to mluvieše Alexander, poče král Filip plakati, jsa pohnut dobrotivostí. A tak vyjide Alexander a šel jest k Olympiadě, mateři své, i vece k ní: Neroď se lekati, aniž buď </w:t>
      </w:r>
      <w:r>
        <w:rPr>
          <w:rStyle w:val="emendace"/>
        </w:rPr>
        <w:t xml:space="preserve">buď </w:t>
      </w:r>
      <w:r>
        <w:rPr>
          <w:rStyle w:val="pramen"/>
        </w:rPr>
        <w:t xml:space="preserve">bud </w:t>
      </w:r>
      <w:r>
        <w:rPr>
          <w:rStyle w:val="Text"/>
        </w:rPr>
        <w:t>otci mému zlostna, neb poněvadž jest skryt hřiech tvuoj, nemáš býti kárána. A to řek, i vede ji k králi Filipovi. A když ji uzře Filip, přituli ji k sobě a políbi ji.</w:t>
      </w:r>
    </w:p>
    <w:p w:rsidR="00F147DF" w:rsidRDefault="008C16DF">
      <w:pPr>
        <w:pStyle w:val="Nadpis"/>
      </w:pPr>
      <w:r>
        <w:rPr>
          <w:rStyle w:val="Text"/>
        </w:rPr>
        <w:t>Kapitola IX.</w:t>
      </w:r>
    </w:p>
    <w:p w:rsidR="00F147DF" w:rsidRDefault="008C16DF">
      <w:r>
        <w:rPr>
          <w:rStyle w:val="Text"/>
        </w:rPr>
        <w:t xml:space="preserve">Potom přijeli jsú vladaři od Daria ciesaře, poslaní k králi Filipovi, úroky a dani obecné chtiece vzieti, jimžto vece Alexander: Povězte Dariovi, ciesaři vašemu: Poněvadžť jest syn Filipóv dospěl, slepice, jenž zlatá vajce nosieše, sešlať </w:t>
      </w:r>
      <w:r>
        <w:rPr>
          <w:rStyle w:val="emendace"/>
        </w:rPr>
        <w:t xml:space="preserve">sešlať </w:t>
      </w:r>
      <w:r>
        <w:rPr>
          <w:rStyle w:val="pramen"/>
        </w:rPr>
        <w:t xml:space="preserve">ſeſſlat </w:t>
      </w:r>
      <w:r>
        <w:rPr>
          <w:rStyle w:val="Text"/>
        </w:rPr>
        <w:t xml:space="preserve">jest jalovostí, ať </w:t>
      </w:r>
      <w:r>
        <w:rPr>
          <w:rStyle w:val="emendace"/>
        </w:rPr>
        <w:t xml:space="preserve">ať </w:t>
      </w:r>
      <w:r>
        <w:rPr>
          <w:rStyle w:val="pramen"/>
        </w:rPr>
        <w:t xml:space="preserve">at </w:t>
      </w:r>
      <w:r>
        <w:rPr>
          <w:rStyle w:val="Text"/>
        </w:rPr>
        <w:t xml:space="preserve">Darius úrokóv a daní jest zbaven. Uslyševše </w:t>
      </w:r>
      <w:r>
        <w:rPr>
          <w:rStyle w:val="foliace"/>
        </w:rPr>
        <w:t xml:space="preserve">33v </w:t>
      </w:r>
      <w:r>
        <w:rPr>
          <w:rStyle w:val="Text"/>
        </w:rPr>
        <w:t>to poslové Dariovi, divili jsú se velmi múdrosti a řečem jeho. A vrátili jsú se k Dariovi, králi perskému, a pověděli jsú jemu, co jsú slyšeli od Alexandra.</w:t>
      </w:r>
    </w:p>
    <w:p w:rsidR="00F147DF" w:rsidRDefault="008C16DF">
      <w:pPr>
        <w:pStyle w:val="Nadpis"/>
      </w:pPr>
      <w:r>
        <w:rPr>
          <w:rStyle w:val="Text"/>
        </w:rPr>
        <w:t>Kapitola X.</w:t>
      </w:r>
    </w:p>
    <w:p w:rsidR="00F147DF" w:rsidRDefault="008C16DF">
      <w:r>
        <w:rPr>
          <w:rStyle w:val="Text"/>
        </w:rPr>
        <w:t>Mezi tiem pověděno jest králi Filipovi, že armenská země zdvihla se jest proti němu, jenž bieše prvé jemu poddána. A připraviv vuojsko, poslal jest tam Alexandra, aby s nimi bojoval. Ale bieše v Macedoní jeden člověk v ta doba jménem Pansania</w:t>
      </w:r>
      <w:r>
        <w:rPr>
          <w:rStyle w:val="internipoznamka"/>
        </w:rPr>
        <w:t xml:space="preserve">B: </w:t>
      </w:r>
      <w:r>
        <w:rPr>
          <w:rStyle w:val="internipoznamkakurziva"/>
        </w:rPr>
        <w:t>Pausania</w:t>
      </w:r>
      <w:r>
        <w:rPr>
          <w:rStyle w:val="Text"/>
        </w:rPr>
        <w:t>, udatný a rychlý muž, syn Tesařóv</w:t>
      </w:r>
      <w:r>
        <w:rPr>
          <w:rStyle w:val="internipoznamkakurziva"/>
        </w:rPr>
        <w:t xml:space="preserve">césařóv </w:t>
      </w:r>
      <w:r>
        <w:rPr>
          <w:rStyle w:val="internipoznamka"/>
        </w:rPr>
        <w:t xml:space="preserve">- omyl písaře (?); B: </w:t>
      </w:r>
      <w:r>
        <w:rPr>
          <w:rStyle w:val="internipoznamkakurziva"/>
        </w:rPr>
        <w:t>Terastynuov</w:t>
      </w:r>
      <w:r>
        <w:rPr>
          <w:rStyle w:val="Text"/>
        </w:rPr>
        <w:t>, ale poddaný králi Filipovi. Ten když mnoho časóv Olympiady královny žádáše, učini smlúvu přísežnú s některými proti králi Filipovi. A sebrav lid, jedieše nepřátelsky proti králi Filipovi. Uslyšev to král Filip, potkal jest jeho na poli s malým lidem. A uzřev množstvie, v kterémžto vidieše Pansania, obrátiv se i da se na běh. Po němžto běže Pansania, pozdvih své kopie, i prohna jej</w:t>
      </w:r>
      <w:r>
        <w:rPr>
          <w:rStyle w:val="emendace"/>
        </w:rPr>
        <w:t xml:space="preserve">jej </w:t>
      </w:r>
      <w:r>
        <w:rPr>
          <w:rStyle w:val="pramen"/>
        </w:rPr>
        <w:t>gyey</w:t>
      </w:r>
      <w:r>
        <w:rPr>
          <w:rStyle w:val="Text"/>
        </w:rPr>
        <w:t xml:space="preserve">. Ale on, ač bieše velmi raněn, však jest neumřel, ale ležel jest na cestě napoly mrtev. I sta se veliké zamúcenie mezi Macedonskými, neb se nadějiechu, by umřel. A učiniv to Pansania, zdvihl se jest v zpupnost a všel jest směle na sieň, aby odtud Olympiadu s sebú vedl a měl ji za ženu. Ale v ta doby přihodi se, že Alexander přemohl </w:t>
      </w:r>
      <w:r>
        <w:rPr>
          <w:rStyle w:val="Text"/>
        </w:rPr>
        <w:lastRenderedPageBreak/>
        <w:t xml:space="preserve">Armenské, i jedieše s chválú vítěznú i naleze v království silný zámutek pro krále Filipa, otce svého. Ale Olympias, šedši v skryté miesto své sieni, uzřevši znamenie a korúhvy vítězné Alexandrovy, poče volati a řkúc: Synu muoj, Alexandře, kde jest osud </w:t>
      </w:r>
      <w:r>
        <w:rPr>
          <w:rStyle w:val="emendace"/>
        </w:rPr>
        <w:t xml:space="preserve">osud </w:t>
      </w:r>
      <w:r>
        <w:rPr>
          <w:rStyle w:val="pramen"/>
        </w:rPr>
        <w:t xml:space="preserve">odſud </w:t>
      </w:r>
      <w:r>
        <w:rPr>
          <w:rStyle w:val="Text"/>
        </w:rPr>
        <w:t>tvuoj, jenž jsi od bohóv přijal, aby vítězem byl, ale nepřemožený? Uslyšev Pansania příjezdu Alexandrovu, šel jest proti němu, jehožto když uzře Alexander, vnáhle vytrh meč i protasi jej, že inhed umře. Tehdy jeden z vojsky vece Alexandrovi: Filip, otec tvuoj, umřel jest napoly</w:t>
      </w:r>
      <w:r>
        <w:rPr>
          <w:rStyle w:val="internipoznamka"/>
        </w:rPr>
        <w:t xml:space="preserve">Kol. in B: </w:t>
      </w:r>
      <w:r>
        <w:rPr>
          <w:rStyle w:val="internipoznamkakurziva"/>
        </w:rPr>
        <w:t xml:space="preserve">na poli </w:t>
      </w:r>
      <w:r>
        <w:rPr>
          <w:rStyle w:val="internipoznamka"/>
        </w:rPr>
        <w:t>(sic! – nebo vychází z latiny??? /významově pravděpodobnější je adverbiale.../)</w:t>
      </w:r>
      <w:r>
        <w:rPr>
          <w:rStyle w:val="Text"/>
        </w:rPr>
        <w:t>. Uslyšev to Ale</w:t>
      </w:r>
      <w:r>
        <w:rPr>
          <w:rStyle w:val="foliace"/>
        </w:rPr>
        <w:t>34r</w:t>
      </w:r>
      <w:r>
        <w:rPr>
          <w:rStyle w:val="Text"/>
        </w:rPr>
        <w:t xml:space="preserve">xander, jel jest inhed k němu a nalezl jeho bliz k smrti táhnúti. I poče hořce plakati. Ale vzhled naň král Filip, vece jemu: Jižť vesele umru, nebs </w:t>
      </w:r>
      <w:r>
        <w:rPr>
          <w:rStyle w:val="lemma"/>
        </w:rPr>
        <w:t xml:space="preserve">neb </w:t>
      </w:r>
      <w:r>
        <w:rPr>
          <w:rStyle w:val="Text"/>
        </w:rPr>
        <w:t>ty, zabiv mého vraha, ostrú jsi vzal pomstu mé smrti. A to řka, inhed duši pusti. Ale Alexander plakáše velice smrti jeho a pochova jeho poctivě, jako na krále slušie.</w:t>
      </w:r>
    </w:p>
    <w:p w:rsidR="00F147DF" w:rsidRDefault="008C16DF">
      <w:pPr>
        <w:pStyle w:val="Nadpis"/>
      </w:pPr>
      <w:r>
        <w:rPr>
          <w:rStyle w:val="Text"/>
        </w:rPr>
        <w:t>Kapitola XI.</w:t>
      </w:r>
    </w:p>
    <w:p w:rsidR="00F147DF" w:rsidRDefault="008C16DF">
      <w:r>
        <w:rPr>
          <w:rStyle w:val="Text"/>
        </w:rPr>
        <w:t>Ten den sedieše král Alexander na stolici králové otce svého jakožto sudie. A svolav množstvie lidu, tak jest mluvil k nim: Mužie macedonští, Trácové a Tesalové anebo Řekové, vzhédněte na Alexandra a vzdálíť se strach od vás, ode všech lidí barbarských, ale, Řekové, chválú svého oděnie budete chváleni. Nemá li kto z vás oděnie, vezmi s mé sieni a připrav se k boji. Uslyševše to staří rytieři, odpověděchu řkúce: Králi, mnohoť sme již rytieřstvie vedli s králem Filipem, s tvým otcem, a jižť nemáme síly, abychom mohli snésti práce, kteréž k válkám slušejí, neb náš věk položen jest v starosti. A protož, ráčíš li, zvol sobě jiné, mladé k tomu a nás zbav toho rytieřstvie, jenž jsme dosavad vedli. Odpovědě Alexander a vece starcóm: Vieceť sobě zvolím starých těžkost nežli mladých neopatrnú rychlost, neb často mladí, v svú mladost úfajíce, smrt trpie, ale staří všecko činie s radú váhajíce. A když on to vece, všickni jednostajně chváléchu jeho múdrost a povolili jsú řeči jeho.</w:t>
      </w:r>
    </w:p>
    <w:p w:rsidR="00F147DF" w:rsidRDefault="008C16DF">
      <w:pPr>
        <w:pStyle w:val="Nadpis"/>
      </w:pPr>
      <w:r>
        <w:rPr>
          <w:rStyle w:val="Text"/>
        </w:rPr>
        <w:t>Kapitola XII.</w:t>
      </w:r>
    </w:p>
    <w:p w:rsidR="00F147DF" w:rsidRDefault="008C16DF">
      <w:r>
        <w:rPr>
          <w:rStyle w:val="Text"/>
        </w:rPr>
        <w:t xml:space="preserve">Po několiko dnech Alexander, sebrav vuosko a připraviv množstvie oděnie, poče na bárkách plúti do vlaské země. A přibrav se do Kalcedonie i dobýváše jie. Ale Kalcedonští, všedše na zdi městské, silně se jemu protivichu, jimžto vece Alexander: Praviť </w:t>
      </w:r>
      <w:r>
        <w:rPr>
          <w:rStyle w:val="internipoznamka"/>
        </w:rPr>
        <w:t xml:space="preserve">B: </w:t>
      </w:r>
      <w:r>
        <w:rPr>
          <w:rStyle w:val="internipoznamkakurziva"/>
        </w:rPr>
        <w:t xml:space="preserve">pravímť </w:t>
      </w:r>
      <w:r>
        <w:rPr>
          <w:rStyle w:val="Text"/>
        </w:rPr>
        <w:t>vám, Kalcedonští, anebo se mužsky braňte, anebo se poddajte moci těch, jenž vás dobývají, a protoť já Kalcedonie dobudu. A odtad plul jest po moři a přibra se do vlas</w:t>
      </w:r>
      <w:r>
        <w:rPr>
          <w:rStyle w:val="foliace"/>
        </w:rPr>
        <w:t>34v</w:t>
      </w:r>
      <w:r>
        <w:rPr>
          <w:rStyle w:val="Text"/>
        </w:rPr>
        <w:t xml:space="preserve">ké země, chtě římskú pýchu ukrotiti. Ale římští konšelé, uslyševše příjezdu jeho, velikým strachem jsú se přestrašili, a svolavše lid, poslali sú k němu šestdesáte </w:t>
      </w:r>
      <w:r>
        <w:rPr>
          <w:rStyle w:val="emendace"/>
        </w:rPr>
        <w:t xml:space="preserve">šestdesáte </w:t>
      </w:r>
      <w:r>
        <w:rPr>
          <w:rStyle w:val="pramen"/>
        </w:rPr>
        <w:t xml:space="preserve">ſſeſteſate </w:t>
      </w:r>
      <w:r>
        <w:rPr>
          <w:rStyle w:val="Text"/>
        </w:rPr>
        <w:t>hřiven zlata a sto korun zlatých prosiece, aby s nimi nikoli neválel Alexander. Ale on, vzem dan od Římenóv a ode všech bydlejících až do moře, jenž jest na západ slunce, jichžto krajina slóve Europa, nechal jest jich s pokojem. A odtad plul jest do krajiny Afrika, v nížto málo protivníkóv nalezl jest, a podrobil jest ji svému césařství. A vyjev z Afriky, přikáza svým rytieřóm, aby s ním vešli do korábu a brali se do ostrova, jenž slóve Foradites</w:t>
      </w:r>
      <w:r>
        <w:rPr>
          <w:rStyle w:val="internipoznamka"/>
        </w:rPr>
        <w:t xml:space="preserve">B: </w:t>
      </w:r>
      <w:r>
        <w:rPr>
          <w:rStyle w:val="internipoznamkakurziva"/>
        </w:rPr>
        <w:t>Facadites</w:t>
      </w:r>
      <w:r>
        <w:rPr>
          <w:rStyle w:val="Text"/>
        </w:rPr>
        <w:t xml:space="preserve">, aby radu vzeli od boha Amona. A když se bráchu do chrámu boha Amona, potka je jelen na cestě, jehožto Alexander přikáza rytieřóm svým zastřeliti. Ale oni mnoho naň střel vystřelivše, </w:t>
      </w:r>
      <w:r>
        <w:rPr>
          <w:rStyle w:val="Text"/>
        </w:rPr>
        <w:lastRenderedPageBreak/>
        <w:t xml:space="preserve">ižádný jeho nemohl zastřeliti. A když Alexander jednú naň vystřeli, inhed jeho uhodi a jej </w:t>
      </w:r>
      <w:r>
        <w:rPr>
          <w:rStyle w:val="emendace"/>
        </w:rPr>
        <w:t xml:space="preserve">jej </w:t>
      </w:r>
      <w:r>
        <w:rPr>
          <w:rStyle w:val="pramen"/>
        </w:rPr>
        <w:t xml:space="preserve">gyey </w:t>
      </w:r>
      <w:r>
        <w:rPr>
          <w:rStyle w:val="Text"/>
        </w:rPr>
        <w:t>rani. A od toho dne to miesto slóve Střelec. A všed Alexander do chrámu Amona, učinil jest obětovánie za vítězstvie, modle se, aby jemu buoh právě dal odpověd. Potom hnuv vuojskem, přibral se jest na miesto, jenž slóve Tofasen</w:t>
      </w:r>
      <w:r>
        <w:rPr>
          <w:rStyle w:val="internipoznamka"/>
        </w:rPr>
        <w:t xml:space="preserve">B: </w:t>
      </w:r>
      <w:r>
        <w:rPr>
          <w:rStyle w:val="internipoznamkakurziva"/>
        </w:rPr>
        <w:t xml:space="preserve">Topasen; </w:t>
      </w:r>
      <w:r>
        <w:rPr>
          <w:rStyle w:val="internipoznamka"/>
        </w:rPr>
        <w:t>vysv</w:t>
      </w:r>
      <w:r>
        <w:rPr>
          <w:rStyle w:val="internipoznamkakurziva"/>
        </w:rPr>
        <w:t>.</w:t>
      </w:r>
      <w:r>
        <w:rPr>
          <w:rStyle w:val="internipoznamka"/>
        </w:rPr>
        <w:t>: egypt. Tophoris</w:t>
      </w:r>
      <w:r>
        <w:rPr>
          <w:rStyle w:val="Text"/>
        </w:rPr>
        <w:t>, v němžto bieše patnácte vsí. A mějiechu řek dvanácte, kteréžto tekú u moře, a biechu tu brány zavřené a řetězy železnými skované. A tu Alexander obětoval jest bohóm. A protož té noci zjevil se jemu buoh, jenž slóve Serafis</w:t>
      </w:r>
      <w:r>
        <w:rPr>
          <w:rStyle w:val="internipoznamka"/>
        </w:rPr>
        <w:t xml:space="preserve">B: </w:t>
      </w:r>
      <w:r>
        <w:rPr>
          <w:rStyle w:val="internipoznamkakurziva"/>
        </w:rPr>
        <w:t>Serapis</w:t>
      </w:r>
      <w:r>
        <w:rPr>
          <w:rStyle w:val="Text"/>
        </w:rPr>
        <w:t xml:space="preserve">, u bielém rúše u velebném a v zpósobě velmi hrozné. I vece jemu: Alexandře, móžeš li hnúti túto horú a ji na svú pleci přinésti? Odpovědě Alexander: Kterak by kto mohl nésti ji? Odpovědě Serafis: Jakožto tato hora nebude hnuta na věky, též jméno tvé a skutek tvuoj bude pamatován na věky. K tomu poče se Alexander modliti a řka: Prosím tebe, Serafis, aby mi pověděl, kterú smrtí mám umřieti. Vece Serafis: Dobréť jest bez žalosti </w:t>
      </w:r>
      <w:r>
        <w:rPr>
          <w:rStyle w:val="foliace"/>
        </w:rPr>
        <w:t xml:space="preserve">35r </w:t>
      </w:r>
      <w:r>
        <w:rPr>
          <w:rStyle w:val="Text"/>
        </w:rPr>
        <w:t xml:space="preserve">poslednie muky nevěděti. Avšak žes </w:t>
      </w:r>
      <w:r>
        <w:rPr>
          <w:rStyle w:val="lemma"/>
        </w:rPr>
        <w:t xml:space="preserve">že </w:t>
      </w:r>
      <w:r>
        <w:rPr>
          <w:rStyle w:val="Text"/>
        </w:rPr>
        <w:t>mne prosil, toběť pravím, že po vypití nápoje okusíš smrti hořké, neb v mladosti skonáš dny své. Ale neroď času a hodiny tázati, nebo tobě nikoli nepoviem. A toběť bude osud tvuoj od bohóv, jež jsú na vschod slunce. A proto Alexander, vstav ze spánie, teskliv bieše velmi a přikázal bieše, aby diel vuojsky jeho bralo se do Askalanie a tu jeho čekali. Ale Alexander sedě přikáza dělati miesto pod svým jménem, jemuž dal to jméno Alexandria.</w:t>
      </w:r>
    </w:p>
    <w:p w:rsidR="00F147DF" w:rsidRDefault="008C16DF">
      <w:pPr>
        <w:pStyle w:val="Nadpis"/>
      </w:pPr>
      <w:r>
        <w:rPr>
          <w:rStyle w:val="Text"/>
        </w:rPr>
        <w:t>Kapitola XIII.</w:t>
      </w:r>
    </w:p>
    <w:p w:rsidR="00F147DF" w:rsidRDefault="008C16DF">
      <w:r>
        <w:rPr>
          <w:rStyle w:val="Text"/>
        </w:rPr>
        <w:t xml:space="preserve">Mezi tiem uslyševše Ejipští příjezdu Alexandrovu, vyšli sú proti němu a přijeli sú jeho poctivě do Ejipta. A všed Alexander do Ejipta, nalezl obraz královský, vyrytý z kamene černého. A spatřiv jej, Alexander vece: Čí jest toto obraz? Odpověděchu Ejipští: Ten obraz jest Anaktanabóv, krále ejipského, přemúdrého. Uslyšav to Alexander, vece: Anaktanabus byl jest otec muoj. A to řka, položil se jest na zemi a poče obraz líbati. Potom vzev rytieřstvo, všel jest do Sýrie. Ale Syrští mužsky se brániechu a bojovali sú s ním a mnoho rytieřóv jeho zbili sú, avšak jich dobyl. Potom po všem dobytí přitrhl jest k Damašku a tu také toho města udatně jest dobyl. A potom, dobyv země syrské, položil se s vuojskem svým nad tyrským městem, kdežto jsa Alexander svým vojskem mnoho jest nehod trpěl, neb tak velice tvrdé město bieše, že jest bylo mořem obklíčeno a velmi mocně uděláno a od přirozenie jeho položenie bieše nedobyté. Ale Alexander ustavil jest </w:t>
      </w:r>
      <w:r>
        <w:rPr>
          <w:rStyle w:val="emendace"/>
        </w:rPr>
        <w:t xml:space="preserve">jest </w:t>
      </w:r>
      <w:r>
        <w:rPr>
          <w:rStyle w:val="pramen"/>
        </w:rPr>
        <w:t xml:space="preserve">gieſt </w:t>
      </w:r>
      <w:r>
        <w:rPr>
          <w:rStyle w:val="Text"/>
        </w:rPr>
        <w:t>dielo mocné a veliké u moři, jenž tomu městu také nátisky činieše, že ižádné lodie k měsckému břehu nemóžiechu přistaviti. Ale mysléše Alexander, kterak by mohl město vztéci a jeho vojska mocen býti. A inhed Alexander posla listy k biskupu židovskému, jemuž jmě bieše Jadus</w:t>
      </w:r>
      <w:r>
        <w:rPr>
          <w:rStyle w:val="internipoznamka"/>
        </w:rPr>
        <w:t xml:space="preserve">Kol in B: </w:t>
      </w:r>
      <w:r>
        <w:rPr>
          <w:rStyle w:val="internipoznamkakurziva"/>
        </w:rPr>
        <w:t>Jaddus</w:t>
      </w:r>
      <w:r>
        <w:rPr>
          <w:rStyle w:val="Text"/>
        </w:rPr>
        <w:t xml:space="preserve">, napomínaje jeho, aby jemu pomoc dal </w:t>
      </w:r>
      <w:r>
        <w:rPr>
          <w:rStyle w:val="foliace"/>
        </w:rPr>
        <w:t xml:space="preserve">35v </w:t>
      </w:r>
      <w:r>
        <w:rPr>
          <w:rStyle w:val="Text"/>
        </w:rPr>
        <w:t>a špíži aby jemu připravil a daň, jenž dáváchu Židé Dariovi, aby jemu beze všeho prodlenie vydali, aby viece milovali přézeň Macedonských nežli Perských. Ale biskup židovský odpovědě poslóm, přísahaje, že jest daní Dariovi vydal a že nikdy nechce své brani pozdvihnúti, dokud jest živ Alexander, a že té přísahy nemóž proměniti. Uslyšev to Alexander, rozhněval se jesti velmi na biskupa židovského a řka: Takovú na Židy učiním pomstu, aby rozeznali, že přikázanie radějšé mají držeti. Avšak nechtieše odtrhnúti od Tyru, ale zvolil jest jednoho rytieře, jemužto jmě bieše Meligaus</w:t>
      </w:r>
      <w:r>
        <w:rPr>
          <w:rStyle w:val="internipoznamka"/>
        </w:rPr>
        <w:t xml:space="preserve">psáno nejednotně i s </w:t>
      </w:r>
      <w:r>
        <w:rPr>
          <w:rStyle w:val="internipoznamkakurziva"/>
        </w:rPr>
        <w:t xml:space="preserve">-ll-; </w:t>
      </w:r>
      <w:r>
        <w:rPr>
          <w:rStyle w:val="internipoznamka"/>
        </w:rPr>
        <w:t xml:space="preserve">B: </w:t>
      </w:r>
      <w:r>
        <w:rPr>
          <w:rStyle w:val="internipoznamkakurziva"/>
        </w:rPr>
        <w:t>Meliagrius</w:t>
      </w:r>
      <w:r>
        <w:rPr>
          <w:rStyle w:val="Text"/>
        </w:rPr>
        <w:t xml:space="preserve">, i da jemu rytieřstvo, aby jeli do údolé Jozafat, to jim přikáza, kdežto mnohý skot pasiechu židovský z města, </w:t>
      </w:r>
      <w:r>
        <w:rPr>
          <w:rStyle w:val="Text"/>
        </w:rPr>
        <w:lastRenderedPageBreak/>
        <w:t>jenž slóve Gadir. Ale Sampson bieše vuodčí jich, neb bieše svědom všech měst. A když vničechu do toho údolé a plen hnáchu bez čísla, potka je Teuzebius</w:t>
      </w:r>
      <w:r>
        <w:rPr>
          <w:rStyle w:val="internipoznamka"/>
        </w:rPr>
        <w:t xml:space="preserve">B: </w:t>
      </w:r>
      <w:r>
        <w:rPr>
          <w:rStyle w:val="internipoznamkakurziva"/>
        </w:rPr>
        <w:t>Theoselius</w:t>
      </w:r>
      <w:r>
        <w:rPr>
          <w:rStyle w:val="Text"/>
        </w:rPr>
        <w:t xml:space="preserve">, vévoda skotský, a mnoho z nich porazil jest. Ale Meliagaus, mocný v síle své brani, pobi všecky skotáče </w:t>
      </w:r>
      <w:r>
        <w:rPr>
          <w:rStyle w:val="internipoznamka"/>
        </w:rPr>
        <w:t xml:space="preserve">není v HesStčS (!) </w:t>
      </w:r>
      <w:r>
        <w:rPr>
          <w:rStyle w:val="Text"/>
        </w:rPr>
        <w:t xml:space="preserve">a Kaulus </w:t>
      </w:r>
      <w:r>
        <w:rPr>
          <w:rStyle w:val="internipoznamka"/>
        </w:rPr>
        <w:t xml:space="preserve">B: 0 </w:t>
      </w:r>
      <w:r>
        <w:rPr>
          <w:rStyle w:val="Text"/>
        </w:rPr>
        <w:t xml:space="preserve">vévodě skotského sťal </w:t>
      </w:r>
      <w:r>
        <w:rPr>
          <w:rStyle w:val="emendace"/>
        </w:rPr>
        <w:t xml:space="preserve">sťal </w:t>
      </w:r>
      <w:r>
        <w:rPr>
          <w:rStyle w:val="pramen"/>
        </w:rPr>
        <w:t xml:space="preserve">ſtal </w:t>
      </w:r>
      <w:r>
        <w:rPr>
          <w:rStyle w:val="Text"/>
        </w:rPr>
        <w:t>jest hlavu. A když se to vše sta, tehdy Butrio</w:t>
      </w:r>
      <w:r>
        <w:rPr>
          <w:rStyle w:val="poznamka"/>
        </w:rPr>
        <w:t xml:space="preserve">nejednotné, srov. níže </w:t>
      </w:r>
      <w:r>
        <w:rPr>
          <w:rStyle w:val="poznamkakurziva"/>
        </w:rPr>
        <w:t>„Burya“</w:t>
      </w:r>
      <w:r>
        <w:rPr>
          <w:rStyle w:val="poznamka"/>
        </w:rPr>
        <w:t xml:space="preserve">, </w:t>
      </w:r>
      <w:r>
        <w:rPr>
          <w:rStyle w:val="poznamkakurziva"/>
        </w:rPr>
        <w:t>„Bitria“</w:t>
      </w:r>
      <w:r>
        <w:rPr>
          <w:rStyle w:val="internipoznamka"/>
        </w:rPr>
        <w:t xml:space="preserve">B: </w:t>
      </w:r>
      <w:r>
        <w:rPr>
          <w:rStyle w:val="internipoznamkakurziva"/>
        </w:rPr>
        <w:t>Bitrio</w:t>
      </w:r>
      <w:r>
        <w:rPr>
          <w:rStyle w:val="Text"/>
        </w:rPr>
        <w:t xml:space="preserve">, zvěděv to, vyjel jest z města se třidceti tisící lidu branného. Tak zajisté veliké množstvie bieše oděncóv, že z přélišného křiku zdáše se, by se země třásla. To uzřevše Macedonští, zamútili sú se velmi. A proto chtieše Meliagaus poslati k Alexandrovi, aby jim na pomoc pospiešil, ale nechtieše ižádný cizí toho poselstvie jednati. A potom sta se pobitie mezi nimi a tu Sampson od Butria </w:t>
      </w:r>
      <w:r>
        <w:rPr>
          <w:rStyle w:val="emendace"/>
        </w:rPr>
        <w:t xml:space="preserve">Butria </w:t>
      </w:r>
      <w:r>
        <w:rPr>
          <w:rStyle w:val="pramen"/>
        </w:rPr>
        <w:t xml:space="preserve">Burya </w:t>
      </w:r>
      <w:r>
        <w:rPr>
          <w:rStyle w:val="Text"/>
        </w:rPr>
        <w:t xml:space="preserve">zabit, ale Macedonští, velikú mocí nepřátelskú jsúce obklíčeni, že se jim zdáše, by měli býti poraženi. A to vida Arideus, jede rychle k Alexandrovi a povědě jemu příhodu jeho lidu. Tehdy Alexander, opustiv Tyr, přijede do údolé Jozafat, kdežto Bitria i jeho všecko vuojsko porazil jest, a vrátiv se k Tyru, naleze, </w:t>
      </w:r>
      <w:r>
        <w:rPr>
          <w:rStyle w:val="foliace"/>
        </w:rPr>
        <w:t xml:space="preserve">36r </w:t>
      </w:r>
      <w:r>
        <w:rPr>
          <w:rStyle w:val="Text"/>
        </w:rPr>
        <w:t xml:space="preserve">ano jeho všecko ustavenie, jenž bieše udělal, v moři rozmetáno, neb Balam </w:t>
      </w:r>
      <w:r>
        <w:rPr>
          <w:rStyle w:val="internipoznamka"/>
        </w:rPr>
        <w:t xml:space="preserve">B: </w:t>
      </w:r>
      <w:r>
        <w:rPr>
          <w:rStyle w:val="internipoznamkakurziva"/>
        </w:rPr>
        <w:t xml:space="preserve">Balaam </w:t>
      </w:r>
      <w:r>
        <w:rPr>
          <w:rStyle w:val="Text"/>
        </w:rPr>
        <w:t xml:space="preserve">se všemi, jenž bydléchu tu v Tyru, po odtržení Alexandrovu to ustavenie bieše udatně rozbořil. To uzřevše Macedonští, zamútili jsú se velmi i Alexander s nimi, že jako nechajíce všeho, chtiechu odtrhnúti od Tyru. A protož právě druhú noc zdálo se jest Alexandrovi ve snách, jako by držal hrozen v ruce. A když jej vrže na zemi, ztlači jej nohami a mnoho vína z něho vydávi. A protož, vstav ze spánie, káza k sobě přijíti hadačovi a povědě jemu sen, jenž bieše viděl. Odpovědě jemu hadač a řka: Alexander, buď udaten proti Tyru a neroď o ničemž mieti pochybenie, nebo hrozen, jenž jsi držel v ruce a vrhl jsi jej na zemi a nohami tlačil, toto město jest, jehožto máš vlastní mocí dobýti a je nohami svými potlačíš. Uslyšev to Alexander, inhed jest </w:t>
      </w:r>
      <w:r>
        <w:rPr>
          <w:rStyle w:val="emendace"/>
        </w:rPr>
        <w:t xml:space="preserve">jest </w:t>
      </w:r>
      <w:r>
        <w:rPr>
          <w:rStyle w:val="pramen"/>
        </w:rPr>
        <w:t xml:space="preserve">gyeſt </w:t>
      </w:r>
      <w:r>
        <w:rPr>
          <w:rStyle w:val="Text"/>
        </w:rPr>
        <w:t xml:space="preserve">myslil, kterými obyčeji mohl by města toho dosieci. A protož u moři ustanovi veliké dielo lodné, jenž bieše sto kotvami přivázáno. A bieše zajisté tak veliké výsosti, že bieše převýšilo zdi i věže měscské. Ale sám Alexander vjide na to ustavenie ve všem odění a přikáza, aby všecko vuojsko hotovo bylo. A když uzřechu jeho v tom dielu, tehdy všickni vstúpichu na to dielo s </w:t>
      </w:r>
      <w:r>
        <w:rPr>
          <w:rStyle w:val="emendace"/>
        </w:rPr>
        <w:t xml:space="preserve">s </w:t>
      </w:r>
      <w:r>
        <w:rPr>
          <w:rStyle w:val="pramen"/>
        </w:rPr>
        <w:t xml:space="preserve">z </w:t>
      </w:r>
      <w:r>
        <w:rPr>
          <w:rStyle w:val="Text"/>
        </w:rPr>
        <w:t>braní a pravým úprkem, odřezavše kotvy, plúchu ke zdem měsckým. A když biechu u města, tehdy Alexander vyskočil z toho diela na věži, kdež stáše Balam, král tyrský, a zabiv jeho, i vrže jeho v hlubokost morskú. Uzřevše to Macedonští a Řekové, inhed jsú počeli na zed lésti</w:t>
      </w:r>
      <w:r>
        <w:rPr>
          <w:rStyle w:val="lemma"/>
        </w:rPr>
        <w:t>lézti</w:t>
      </w:r>
      <w:r>
        <w:rPr>
          <w:rStyle w:val="Text"/>
        </w:rPr>
        <w:t xml:space="preserve">, jedni po řebřícéch a druzí rukama se držéce. Ale Tyrští tak velice biechu otrápeni smrtí svého vévody Balam, že nikoli nemohli jsú se brániti proti Řekóm. A tak jest dobyto město a až do základů rozmetáno. Jiné také dvě městě z kořen jest rozbořil, v </w:t>
      </w:r>
      <w:r>
        <w:rPr>
          <w:rStyle w:val="foliace"/>
        </w:rPr>
        <w:t xml:space="preserve">36v </w:t>
      </w:r>
      <w:r>
        <w:rPr>
          <w:rStyle w:val="Text"/>
        </w:rPr>
        <w:t>nichžto mnoho zlého trpěli jsú Syrští, až do dnešnieho dne pamatují. Potom odtrh s vuojskem, přitrhl jest k městu, jenž slóve Gata</w:t>
      </w:r>
      <w:r>
        <w:rPr>
          <w:rStyle w:val="internipoznamkakurziva"/>
        </w:rPr>
        <w:t>Gatha</w:t>
      </w:r>
      <w:r>
        <w:rPr>
          <w:rStyle w:val="internipoznamka"/>
        </w:rPr>
        <w:t>, sr. Kol</w:t>
      </w:r>
      <w:r>
        <w:rPr>
          <w:rStyle w:val="Text"/>
        </w:rPr>
        <w:t>. Tu dobyv toho města, chvátáše k Jeruzalému.</w:t>
      </w:r>
    </w:p>
    <w:p w:rsidR="00F147DF" w:rsidRDefault="008C16DF">
      <w:pPr>
        <w:pStyle w:val="Nadpis"/>
      </w:pPr>
      <w:r>
        <w:rPr>
          <w:rStyle w:val="Text"/>
        </w:rPr>
        <w:t>Kapitola XIIII.</w:t>
      </w:r>
    </w:p>
    <w:p w:rsidR="00F147DF" w:rsidRDefault="008C16DF">
      <w:r>
        <w:rPr>
          <w:rStyle w:val="Text"/>
        </w:rPr>
        <w:t xml:space="preserve">Uslyšev Jadus, biskup židovský, příjezdu Alexandrovu, lekl se jest velmi. A svuolav Židy, přikázal jest, aby se tři dni postili a modlitbami a obětmi k bohu volali. A protož tu noc po obětování ukázal se jest Židu anjel boží a řka: Neroď se lekati, ale inhed ozdob brány měscké a otevři je a kaž vyjíti všemu lidu u bielém rúše. Jdětež proti Alexandrovi, neb on tak nynie bude kralovati a bude pán všeho světa, ale potomť jeho hněv boží potlačí. Tehdy Jadus, procítiv ze </w:t>
      </w:r>
      <w:r>
        <w:rPr>
          <w:rStyle w:val="Text"/>
        </w:rPr>
        <w:lastRenderedPageBreak/>
        <w:t>spánie, svolav Židy, povědě jim, co jest spě viděl. A přikázal jest tak učiniti, jakož bieše zjeveno. A inhed připravivše se kněžie i s obcí, vyšli jsú na miesto, jenž slóve Škariot</w:t>
      </w:r>
      <w:r>
        <w:rPr>
          <w:rStyle w:val="internipoznamka"/>
        </w:rPr>
        <w:t xml:space="preserve">psáno -th-; Kol in B: </w:t>
      </w:r>
      <w:r>
        <w:rPr>
          <w:rStyle w:val="internipoznamkakurziva"/>
        </w:rPr>
        <w:t xml:space="preserve">Skrhot + </w:t>
      </w:r>
      <w:r>
        <w:rPr>
          <w:rStyle w:val="internipoznamka"/>
        </w:rPr>
        <w:t>vysvětlivka: lat. Scopulus</w:t>
      </w:r>
      <w:r>
        <w:rPr>
          <w:rStyle w:val="Text"/>
        </w:rPr>
        <w:t xml:space="preserve">, odkudžto chrám buoží a město móž spatřeno býti. Tu stáchu při tom městu čakajíce. Ale Alexander, přiblíživ se k městu, vidě množstvie lidu u bielém rúše a kněží najbělejšími řízami okrášlené a biskupa v dlúhé sukni zlatohlavové a na hlavě humeral </w:t>
      </w:r>
      <w:r>
        <w:rPr>
          <w:rStyle w:val="internipoznamka"/>
        </w:rPr>
        <w:t xml:space="preserve">doložená kvantita nejdnoznačná, sr. lat. </w:t>
      </w:r>
      <w:r>
        <w:rPr>
          <w:rStyle w:val="internipoznamkakurziva"/>
        </w:rPr>
        <w:t xml:space="preserve">humerale </w:t>
      </w:r>
      <w:r>
        <w:rPr>
          <w:rStyle w:val="Text"/>
        </w:rPr>
        <w:t xml:space="preserve">stkvúcí a na tom cetku zlatú, na nížto jméno božie </w:t>
      </w:r>
      <w:r>
        <w:rPr>
          <w:rStyle w:val="cizijazyk"/>
        </w:rPr>
        <w:t>tetragramaton</w:t>
      </w:r>
      <w:r>
        <w:rPr>
          <w:rStyle w:val="Text"/>
        </w:rPr>
        <w:t xml:space="preserve">, točíš ze tří slov složené, vyryto bieše. A inhed Alexander káza všem svým postáti a on sám jede k nim. A skočiv s koně, jménu božému, jenž vyryto bieše, u veliké bázni pokloni se. A inhed všickni Židé počechu Alexandra pozdravovati a voláchu vysokými hlasy a řkúce: Živ buď, najvěčí Alexandře, živ buď, najmocnější ciesaři, živ buď, vítězi nepřemožený, nade všecky kniežata slavný. Viděvše to králové syrští, diviechu se, ztrnuli jsú řkúce: Proč se tak klaněl Alexander biskupu židovskému? I otáza jeho jeden z kniežat jménem Parmon a řka: </w:t>
      </w:r>
      <w:r>
        <w:rPr>
          <w:rStyle w:val="foliace"/>
        </w:rPr>
        <w:t xml:space="preserve">37r </w:t>
      </w:r>
      <w:r>
        <w:rPr>
          <w:rStyle w:val="Text"/>
        </w:rPr>
        <w:t>Najvěčí césaři, proč jsi to učinil, že když se tobě všickni klanějí, a ty se pak klanieš biskupu židovskému? Odpovědě Alexander: Ne jemuť sem se klaněl, ale bohu, jehožto biskupstvie drží, neb skrze sen viděl sem jeho v takém rúše, když ještě biech u Macedonu a mysléch</w:t>
      </w:r>
      <w:r>
        <w:rPr>
          <w:rStyle w:val="internipoznamka"/>
        </w:rPr>
        <w:t xml:space="preserve">dle GbMluv II, s. 56, 307, 318 lze číst i </w:t>
      </w:r>
      <w:r>
        <w:rPr>
          <w:rStyle w:val="internipoznamkakurziva"/>
        </w:rPr>
        <w:t>myšléch</w:t>
      </w:r>
      <w:r>
        <w:rPr>
          <w:rStyle w:val="internipoznamka"/>
        </w:rPr>
        <w:t xml:space="preserve">, písař však užívá pro š téměř bez výjimky </w:t>
      </w:r>
      <w:r>
        <w:rPr>
          <w:rStyle w:val="internipoznamkakurziva"/>
        </w:rPr>
        <w:t>ſſ</w:t>
      </w:r>
      <w:r>
        <w:rPr>
          <w:rStyle w:val="Text"/>
        </w:rPr>
        <w:t xml:space="preserve">, kterak bych mohl sobě Azí podrobiti. A proto to viděnie mě k tomu připudilo. A protož ižádného člověka nešetřím, jedno toho, jehož sem ve snách viděl. A také mním s božskú pomocí, že Daria přemohu a všecko, jemuž se v své mysli naději, že mi to přijde. A to řka, všel jest s kněžími do města Jeruzaléma a všel jest v chrám buoží, jenž bieše Šalomún najmúdřejší ustavil, a podlé kněžského rozkázanie oběti vítězné jest obětoval. Tehdy biskup ukázal jemu knihy Daniele proroka, v nichžto psáno bieše, že jeden z Řekóv má zrušiti moc perskú. A Alexander to mněl, by on ten sám byl. Radoval se velmi a inhed biskupu a jiným kněžím dal jest dary veliké. A vece k nim, aby vzeli, které by chtěli svuobody. A tak biskup židovský prosil jest jeho a řka: Abychom mohli zákonóv ustavenie otcových požívati a sedm let bez daní ostati. Tehdy Alexander všecko jim puojčil. Prosi také biskup, aby u Medí </w:t>
      </w:r>
      <w:r>
        <w:rPr>
          <w:rStyle w:val="internipoznamka"/>
        </w:rPr>
        <w:t xml:space="preserve">Kol in B: </w:t>
      </w:r>
      <w:r>
        <w:rPr>
          <w:rStyle w:val="internipoznamkakurziva"/>
        </w:rPr>
        <w:t>Médu</w:t>
      </w:r>
      <w:r>
        <w:rPr>
          <w:rStyle w:val="internipoznamka"/>
        </w:rPr>
        <w:t xml:space="preserve">; kvant. (?): Gb i MSS: </w:t>
      </w:r>
      <w:r>
        <w:rPr>
          <w:rStyle w:val="internipoznamkakurziva"/>
        </w:rPr>
        <w:t>Med</w:t>
      </w:r>
      <w:r>
        <w:rPr>
          <w:rStyle w:val="internipoznamka"/>
        </w:rPr>
        <w:t xml:space="preserve">, </w:t>
      </w:r>
      <w:r>
        <w:rPr>
          <w:rStyle w:val="internipoznamkakurziva"/>
        </w:rPr>
        <w:t xml:space="preserve">medský </w:t>
      </w:r>
      <w:r>
        <w:rPr>
          <w:rStyle w:val="Text"/>
        </w:rPr>
        <w:t xml:space="preserve">a v Babyloně svých zákonóv svobodně mohli požívati. A puojčil jest Alexander všeho, což jest ten biskup žádal. Tehdy Alexander zpósobi o Jeruzalému, a nechav tu Andromacha </w:t>
      </w:r>
      <w:r>
        <w:rPr>
          <w:rStyle w:val="internipoznamka"/>
        </w:rPr>
        <w:t>možná psáno -</w:t>
      </w:r>
      <w:r>
        <w:rPr>
          <w:rStyle w:val="internipoznamkakurziva"/>
        </w:rPr>
        <w:t>th</w:t>
      </w:r>
      <w:r>
        <w:rPr>
          <w:rStyle w:val="internipoznamka"/>
        </w:rPr>
        <w:t xml:space="preserve">- </w:t>
      </w:r>
      <w:r>
        <w:rPr>
          <w:rStyle w:val="Text"/>
        </w:rPr>
        <w:t>vévody, jel jest do jiných měst, a k kterým jest přitrhl, tu jest pokojně a poctivě přivítán.</w:t>
      </w:r>
    </w:p>
    <w:p w:rsidR="00F147DF" w:rsidRDefault="008C16DF">
      <w:pPr>
        <w:pStyle w:val="Nadpis"/>
      </w:pPr>
      <w:r>
        <w:rPr>
          <w:rStyle w:val="Text"/>
        </w:rPr>
        <w:t>Kapitola XV.</w:t>
      </w:r>
    </w:p>
    <w:p w:rsidR="00F147DF" w:rsidRDefault="008C16DF">
      <w:r>
        <w:rPr>
          <w:rStyle w:val="Text"/>
        </w:rPr>
        <w:t xml:space="preserve">V ten čas Syrští, jenž biechu utekli od něho s </w:t>
      </w:r>
      <w:r>
        <w:rPr>
          <w:rStyle w:val="internipoznamka"/>
        </w:rPr>
        <w:t xml:space="preserve">odluk. gen. </w:t>
      </w:r>
      <w:r>
        <w:rPr>
          <w:rStyle w:val="Text"/>
        </w:rPr>
        <w:t>moci, pravili jsú Dariovi, co jsú trpěli od Alexandra. Uslyšev to Darius ciesař, ztázal se na nich o postavě a o vzhledení jeho. Tehdy oni ukázali jsú jemu obraz namalovaný na mázdře. A opatřiv jej Darius, zhrzel jest jím pro malost jeho zpósoby. A inhed jest poslal Al</w:t>
      </w:r>
      <w:r>
        <w:rPr>
          <w:rStyle w:val="foliace"/>
        </w:rPr>
        <w:t>37v</w:t>
      </w:r>
      <w:r>
        <w:rPr>
          <w:rStyle w:val="Text"/>
        </w:rPr>
        <w:t xml:space="preserve">exandrovi </w:t>
      </w:r>
      <w:r>
        <w:rPr>
          <w:rStyle w:val="internipoznamka"/>
        </w:rPr>
        <w:t xml:space="preserve">švem rozdělena gemináta, kterou v přepise nezachováváme </w:t>
      </w:r>
      <w:r>
        <w:rPr>
          <w:rStyle w:val="Text"/>
        </w:rPr>
        <w:t xml:space="preserve">vardu, jenž bývá z prútie, kteréžto se svrchu nahnulo, s </w:t>
      </w:r>
      <w:r>
        <w:rPr>
          <w:rStyle w:val="emendace"/>
        </w:rPr>
        <w:t xml:space="preserve">s </w:t>
      </w:r>
      <w:r>
        <w:rPr>
          <w:rStyle w:val="pramen"/>
        </w:rPr>
        <w:t xml:space="preserve">z </w:t>
      </w:r>
      <w:r>
        <w:rPr>
          <w:rStyle w:val="internipoznamka"/>
        </w:rPr>
        <w:t xml:space="preserve">(?) ovliv. asimilací </w:t>
      </w:r>
      <w:r>
        <w:rPr>
          <w:rStyle w:val="Text"/>
        </w:rPr>
        <w:t xml:space="preserve">laťú </w:t>
      </w:r>
      <w:r>
        <w:rPr>
          <w:rStyle w:val="emendace"/>
        </w:rPr>
        <w:t xml:space="preserve">laťú </w:t>
      </w:r>
      <w:r>
        <w:rPr>
          <w:rStyle w:val="pramen"/>
        </w:rPr>
        <w:t xml:space="preserve">latu </w:t>
      </w:r>
      <w:r>
        <w:rPr>
          <w:rStyle w:val="internipoznamka"/>
        </w:rPr>
        <w:t xml:space="preserve">ověřit, psáno zlatu ?= s latí, holí ke hře s míčem ???; B: </w:t>
      </w:r>
      <w:r>
        <w:rPr>
          <w:rStyle w:val="internipoznamkakurziva"/>
        </w:rPr>
        <w:t xml:space="preserve">huol </w:t>
      </w:r>
      <w:r>
        <w:rPr>
          <w:rStyle w:val="Text"/>
        </w:rPr>
        <w:t>a list také, jenž takými slovy psán bieše:</w:t>
      </w:r>
    </w:p>
    <w:p w:rsidR="00F147DF" w:rsidRDefault="008C16DF">
      <w:pPr>
        <w:pStyle w:val="Nadpis"/>
      </w:pPr>
      <w:r>
        <w:rPr>
          <w:rStyle w:val="Text"/>
        </w:rPr>
        <w:lastRenderedPageBreak/>
        <w:t>Kapitola XVI.</w:t>
      </w:r>
    </w:p>
    <w:p w:rsidR="00F147DF" w:rsidRDefault="008C16DF">
      <w:r>
        <w:rPr>
          <w:rStyle w:val="Text"/>
        </w:rPr>
        <w:t xml:space="preserve">Darius, král nad králi a pán panujících zemských, poslušen jsa slunce s </w:t>
      </w:r>
      <w:r>
        <w:rPr>
          <w:rStyle w:val="emendace"/>
        </w:rPr>
        <w:t xml:space="preserve">s </w:t>
      </w:r>
      <w:r>
        <w:rPr>
          <w:rStyle w:val="pramen"/>
        </w:rPr>
        <w:t xml:space="preserve">z </w:t>
      </w:r>
      <w:r>
        <w:rPr>
          <w:rStyle w:val="Text"/>
        </w:rPr>
        <w:t xml:space="preserve">bohy perskými, služebníku našemu posieláme. Slyšeli sme, že pýchú a marnú chválú pozdvižen jsa, sebral jsi lotrce od západu slunečného a usiluješ zbořiti množstvie Perských, jichžto moci nikoli udusiti nemóžeš, by všeho světa moci sebral, aniž mohú jich číslu hvězdy přirovnány býti. Neb </w:t>
      </w:r>
      <w:r>
        <w:rPr>
          <w:rStyle w:val="emendace"/>
        </w:rPr>
        <w:t xml:space="preserve">Neb </w:t>
      </w:r>
      <w:r>
        <w:rPr>
          <w:rStyle w:val="pramen"/>
        </w:rPr>
        <w:t xml:space="preserve">Ne </w:t>
      </w:r>
      <w:r>
        <w:rPr>
          <w:rStyle w:val="Text"/>
        </w:rPr>
        <w:t xml:space="preserve">i ti bohové i nebe, i zemi zpodpierají a vzdržují, jméno naše potvrzují a moc naši chválé, ale ty, jakožto člověk jeden z mužóv najmenší, žádaje z své malosti vystúpiti jakožto myš vyskočivší z skuliny, vyšel jsi z země cetimské </w:t>
      </w:r>
      <w:r>
        <w:rPr>
          <w:rStyle w:val="internipoznamka"/>
        </w:rPr>
        <w:t xml:space="preserve">Cethim = lat. označ. řec. ostrovů, i/y sr. BiblPad in StčS s. v. </w:t>
      </w:r>
      <w:r>
        <w:rPr>
          <w:rStyle w:val="internipoznamkakurziva"/>
        </w:rPr>
        <w:t xml:space="preserve">přěplúti </w:t>
      </w:r>
      <w:r>
        <w:rPr>
          <w:rStyle w:val="Text"/>
        </w:rPr>
        <w:t xml:space="preserve">a po prostranných </w:t>
      </w:r>
      <w:r>
        <w:rPr>
          <w:rStyle w:val="emendace"/>
        </w:rPr>
        <w:t xml:space="preserve">prostranných </w:t>
      </w:r>
      <w:r>
        <w:rPr>
          <w:rStyle w:val="pramen"/>
        </w:rPr>
        <w:t xml:space="preserve">proſtranych </w:t>
      </w:r>
      <w:r>
        <w:rPr>
          <w:rStyle w:val="Text"/>
        </w:rPr>
        <w:t xml:space="preserve">miestech perské země hry strojiti mníš, jakožto myši v domiech, kdež kočky nepřekážejí. Ale já, tajně spatře kroky tvé, když bezpečně budeš mnieti, by bláznil, jedniem přískokem tě popadnu a tak hanebně skonáš své dni. A protož musíš ostati svého bláznového úmysla, ač žádáš svú hanebnost přikryti. Vrať </w:t>
      </w:r>
      <w:r>
        <w:rPr>
          <w:rStyle w:val="emendace"/>
        </w:rPr>
        <w:t xml:space="preserve">Vrať </w:t>
      </w:r>
      <w:r>
        <w:rPr>
          <w:rStyle w:val="pramen"/>
        </w:rPr>
        <w:t xml:space="preserve">wrat </w:t>
      </w:r>
      <w:r>
        <w:rPr>
          <w:rStyle w:val="Text"/>
        </w:rPr>
        <w:t xml:space="preserve">se a odpočiň </w:t>
      </w:r>
      <w:r>
        <w:rPr>
          <w:rStyle w:val="emendace"/>
        </w:rPr>
        <w:t xml:space="preserve">odpočiň </w:t>
      </w:r>
      <w:r>
        <w:rPr>
          <w:rStyle w:val="pramen"/>
        </w:rPr>
        <w:t xml:space="preserve">odpoczzin </w:t>
      </w:r>
      <w:r>
        <w:rPr>
          <w:rStyle w:val="Text"/>
        </w:rPr>
        <w:t xml:space="preserve">v lónu mateře své. A teďť </w:t>
      </w:r>
      <w:r>
        <w:rPr>
          <w:rStyle w:val="emendace"/>
        </w:rPr>
        <w:t xml:space="preserve">teďť </w:t>
      </w:r>
      <w:r>
        <w:rPr>
          <w:rStyle w:val="pramen"/>
        </w:rPr>
        <w:t xml:space="preserve">tedt </w:t>
      </w:r>
      <w:r>
        <w:rPr>
          <w:rStyle w:val="Text"/>
        </w:rPr>
        <w:t xml:space="preserve">posielám vardu a vardiště, s nímžto obyčej vezmi hře dětinské, neb poněvadž jsi dietě, slušieť se s </w:t>
      </w:r>
      <w:r>
        <w:rPr>
          <w:rStyle w:val="emendace"/>
        </w:rPr>
        <w:t xml:space="preserve">s </w:t>
      </w:r>
      <w:r>
        <w:rPr>
          <w:rStyle w:val="pramen"/>
        </w:rPr>
        <w:t xml:space="preserve">z </w:t>
      </w:r>
      <w:r>
        <w:rPr>
          <w:rStyle w:val="Text"/>
        </w:rPr>
        <w:t xml:space="preserve">dětinskými věcmi obierati. Viem zajisté potřebnost tvú, že jedva přebiedná těla vaše vzdržujete i věříš, že by mohl Dariovo césařstvie sobě podrobiti. Skrze duši otce mého tak mnoho jest zlata v království perském, že kdyby na jednu hromadu bylo vloženo, bleskot slunečný by přemohlo. A protož pevněť tobě přikazujem, aby, to bláznovstvie a marnú chválu opustě, i vrátil se do Macedonie. Pakli toho neučiníš, pošlemeť </w:t>
      </w:r>
      <w:r>
        <w:rPr>
          <w:rStyle w:val="emendace"/>
        </w:rPr>
        <w:t xml:space="preserve">pošlemeť </w:t>
      </w:r>
      <w:r>
        <w:rPr>
          <w:rStyle w:val="pramen"/>
        </w:rPr>
        <w:t xml:space="preserve">poſſlemet </w:t>
      </w:r>
      <w:r>
        <w:rPr>
          <w:rStyle w:val="Text"/>
        </w:rPr>
        <w:t>proti tobě množstvie počta nemajících oděncóv, kteřížto tě ne jako syna Filipova, ale jakožto knieže lotrovské ukřižují.</w:t>
      </w:r>
    </w:p>
    <w:p w:rsidR="00F147DF" w:rsidRDefault="008C16DF">
      <w:pPr>
        <w:pStyle w:val="Nadpis"/>
      </w:pPr>
      <w:r>
        <w:rPr>
          <w:rStyle w:val="Text"/>
        </w:rPr>
        <w:t>Kapitola XVII.</w:t>
      </w:r>
    </w:p>
    <w:p w:rsidR="00F147DF" w:rsidRDefault="008C16DF">
      <w:r>
        <w:rPr>
          <w:rStyle w:val="Text"/>
        </w:rPr>
        <w:t xml:space="preserve">A přišedše, jenž posláni </w:t>
      </w:r>
      <w:r>
        <w:rPr>
          <w:rStyle w:val="foliace"/>
        </w:rPr>
        <w:t xml:space="preserve">38r </w:t>
      </w:r>
      <w:r>
        <w:rPr>
          <w:rStyle w:val="Text"/>
        </w:rPr>
        <w:t xml:space="preserve">biechu od Daria césaře k Alexandrovi, dali jsú jemu list a vardu s vardištěm. Tehdy Alexander káza ten list přede všemi čísti, ale rytieři, uslyševše list, velmi jsú se zamútili. Ale uzřev je Alexander smutny, vece jim: Ó, najmilejší rytieři, proč srdce vaše pro slova listu tohoto sú zamúcena? I zdali neviete, že psi, kteřížto mnoho štěkají, ižádného úrazu nečinie? Myť věříme, že list v něčem pravdu praví, to jest o množství zlata, kteréžto die Darius, že je </w:t>
      </w:r>
      <w:r>
        <w:rPr>
          <w:rStyle w:val="emendace"/>
        </w:rPr>
        <w:t xml:space="preserve">je </w:t>
      </w:r>
      <w:r>
        <w:rPr>
          <w:rStyle w:val="pramen"/>
        </w:rPr>
        <w:t xml:space="preserve">gye </w:t>
      </w:r>
      <w:r>
        <w:rPr>
          <w:rStyle w:val="Text"/>
        </w:rPr>
        <w:t xml:space="preserve">má. A protož musíme s nimi mužsky bojovati, neb množstvie zlata jeho nás žene přehorlivě s ním bojovati. A to řka, přikáza rytieřóm svým, aby zjímali posly Dariovy a je aby ukřižovali. Ale oni počechu na Alexandra velikými hlasy volati řkúce: Králi Alexandře, která vina jest, že máme pro našeho krále na umučenie jíti? Jimžto odpovědě Alexander: Ciesaře vašeho řeči přinucují mě k tomu, abych to učinil, jenž mi jest vás ke mně poslal jakožto k lotrci. Ale oni odpověděchu řkúce: Proto poslal jest ciesař nás, neb velebnosti tvé ovšem jsú jemu neznámy. Protož propusť nás, neb skrze nás tvá chvála bude zjevena. Tehdy Alexander káza je pustiti a na hody zváti. A když sediechu jedúce, vecechu Alexandrovi: Líbí liť se tvé velebnosti, kaž, ať </w:t>
      </w:r>
      <w:r>
        <w:rPr>
          <w:rStyle w:val="emendace"/>
        </w:rPr>
        <w:t xml:space="preserve">ať </w:t>
      </w:r>
      <w:r>
        <w:rPr>
          <w:rStyle w:val="pramen"/>
        </w:rPr>
        <w:t xml:space="preserve">at </w:t>
      </w:r>
      <w:r>
        <w:rPr>
          <w:rStyle w:val="Text"/>
        </w:rPr>
        <w:t>tisíc jézdných tvých s námi jedú, neb Daria dáme v jich ruku. Odpovědě Alexander: Buď mysl vaše veselá, že tuto sedíte, neb za vydánie vašeho krále nebudeť vám dán jeden rytieř. A protož druhý den přikáza Alexander odepsati list Dariovi césaři v tato slova:</w:t>
      </w:r>
    </w:p>
    <w:p w:rsidR="00F147DF" w:rsidRDefault="008C16DF">
      <w:pPr>
        <w:pStyle w:val="Nadpis"/>
      </w:pPr>
      <w:r>
        <w:rPr>
          <w:rStyle w:val="Text"/>
        </w:rPr>
        <w:lastRenderedPageBreak/>
        <w:t>Kapitola XVIII.</w:t>
      </w:r>
    </w:p>
    <w:p w:rsidR="00F147DF" w:rsidRDefault="008C16DF">
      <w:r>
        <w:rPr>
          <w:rStyle w:val="Text"/>
        </w:rPr>
        <w:t xml:space="preserve">Alexander, syn Filipóv a Olympiady královny, Dariovi, králi zemskému, královstvie, jenž poslušen jest slunce, jenž svietí, a bohóv perských, vzkazujem. Ač chcme právě spatřiti pravdu, nevlastnie, ale puojčené móžem nazývati naše, což držíme, neb poněvadž všichni v kole </w:t>
      </w:r>
      <w:r>
        <w:rPr>
          <w:rStyle w:val="foliace"/>
        </w:rPr>
        <w:t xml:space="preserve">38v </w:t>
      </w:r>
      <w:r>
        <w:rPr>
          <w:rStyle w:val="Text"/>
        </w:rPr>
        <w:t xml:space="preserve">běhujíciem rytieřujem, častokrát z bohatstvie v chudobu, z veselé v zámutek, z vysokosti v hlubokost a zase bývámy pohříženi </w:t>
      </w:r>
      <w:r>
        <w:rPr>
          <w:rStyle w:val="emendace"/>
        </w:rPr>
        <w:t xml:space="preserve">pohříženi </w:t>
      </w:r>
      <w:r>
        <w:rPr>
          <w:rStyle w:val="pramen"/>
        </w:rPr>
        <w:t>pohrzize</w:t>
      </w:r>
      <w:r>
        <w:rPr>
          <w:rStyle w:val="pramen"/>
          <w:rFonts w:ascii="Tahoma" w:hAnsi="Tahoma" w:cs="Tahoma"/>
        </w:rPr>
        <w:t>ṅ</w:t>
      </w:r>
      <w:r>
        <w:rPr>
          <w:rStyle w:val="pramen"/>
        </w:rPr>
        <w:t xml:space="preserve">i </w:t>
      </w:r>
      <w:r>
        <w:rPr>
          <w:rStyle w:val="Text"/>
        </w:rPr>
        <w:t>a pozdviženi. A protož nemá ižádný, jenž sedí na najvyšší částce nebo straně kola toho, tak mnoho trvati své výsosti, aby, jsa pýchú pozdvižen a v marnú chválu uveden, i zhrzel skutky nepřátelskými, poněvadž najmenší častokrát až do nebe bývá pozdvižen a najvyšší až do prachu ponížen. Ohavnost a nečest mním tak přejasnému ciesaři, jakožto od lidí viděn býváš, malému a pokornému mně takové věci poslati. Ale poněvadž bohové jsú nesmrtedlní, smrtedlných v tovaryství zhrdají. Ovšem jáť sem zajisté smrtedlný a tak k tobě jedu, jakožto s smrtedlným člověkem chtě bojovati. Ale ty, jenž jsi veliký a chceš se nazvati nesmrtedlným, že přijedeš, aby s námi bojoval, nic nezístieš</w:t>
      </w:r>
      <w:r>
        <w:rPr>
          <w:rStyle w:val="internipoznamka"/>
        </w:rPr>
        <w:t xml:space="preserve">Kol in B: </w:t>
      </w:r>
      <w:r>
        <w:rPr>
          <w:rStyle w:val="internipoznamkakurziva"/>
        </w:rPr>
        <w:t xml:space="preserve">nezíštěš </w:t>
      </w:r>
      <w:r>
        <w:rPr>
          <w:rStyle w:val="internipoznamka"/>
        </w:rPr>
        <w:t>(!)</w:t>
      </w:r>
      <w:r>
        <w:rPr>
          <w:rStyle w:val="Text"/>
        </w:rPr>
        <w:t xml:space="preserve">, ač i svítězíš, neb malitkého člověka a lotrce přemóžeš. Pakliť já svítězím, převeliká chvála inhed mně bude, že vítězstvie velebného ciesaře dosiehnu. Ale žes </w:t>
      </w:r>
      <w:r>
        <w:rPr>
          <w:rStyle w:val="lemma"/>
        </w:rPr>
        <w:t xml:space="preserve">že </w:t>
      </w:r>
      <w:r>
        <w:rPr>
          <w:rStyle w:val="Text"/>
        </w:rPr>
        <w:t xml:space="preserve">řekl, že perská země hojna jest zlata množstvím, zuostřil jsi mysli naše a učinils </w:t>
      </w:r>
      <w:r>
        <w:rPr>
          <w:rStyle w:val="lemma"/>
        </w:rPr>
        <w:t xml:space="preserve">učiniti </w:t>
      </w:r>
      <w:r>
        <w:rPr>
          <w:rStyle w:val="Text"/>
        </w:rPr>
        <w:t xml:space="preserve">nás v mocnosti udatné, abychom vašeho zlata mohli dosieci. A kterús </w:t>
      </w:r>
      <w:r>
        <w:rPr>
          <w:rStyle w:val="lemma"/>
        </w:rPr>
        <w:t xml:space="preserve">který </w:t>
      </w:r>
      <w:r>
        <w:rPr>
          <w:rStyle w:val="Text"/>
        </w:rPr>
        <w:t xml:space="preserve">řekl, nás mieti otehnati chudobú, ale tiem, žes </w:t>
      </w:r>
      <w:r>
        <w:rPr>
          <w:rStyle w:val="lemma"/>
        </w:rPr>
        <w:t xml:space="preserve">že </w:t>
      </w:r>
      <w:r>
        <w:rPr>
          <w:rStyle w:val="Text"/>
        </w:rPr>
        <w:t xml:space="preserve">poslal vardu s vardištěm, to, což nám jest budúcieho, právě jsi nám prorokoval, a což mníme, žeť nám s pomocí bohóv přijde, nebo skrze okršlek vardy rozumieme okršlek zemský, jenž má našemu vládnutí všudy podroben býti. Skrze vardiště, jenž od vrchu jest nakřiveno, znamenáme, že všickni králové i zemská kniežata před naší přítomností budú skloněna. Skrze čepici zlatú, jenž člověčí hlavu odievá a obkličuje, znamenáme, že rytieřové nade všemi budeme. Ale ty, jenž jsi veliký a najmocnější, jižs </w:t>
      </w:r>
      <w:r>
        <w:rPr>
          <w:rStyle w:val="emendace"/>
        </w:rPr>
        <w:t xml:space="preserve">jižs </w:t>
      </w:r>
      <w:r>
        <w:rPr>
          <w:rStyle w:val="pramen"/>
        </w:rPr>
        <w:t xml:space="preserve">gyzs </w:t>
      </w:r>
      <w:r>
        <w:rPr>
          <w:rStyle w:val="lemma"/>
        </w:rPr>
        <w:t xml:space="preserve">již </w:t>
      </w:r>
      <w:r>
        <w:rPr>
          <w:rStyle w:val="Text"/>
        </w:rPr>
        <w:t xml:space="preserve">nám daň dal, poněvadž jsme od tebe vardu s vardištěm přijeli, </w:t>
      </w:r>
      <w:r>
        <w:rPr>
          <w:rStyle w:val="foliace"/>
        </w:rPr>
        <w:t xml:space="preserve">39r </w:t>
      </w:r>
      <w:r>
        <w:rPr>
          <w:rStyle w:val="Text"/>
        </w:rPr>
        <w:t xml:space="preserve">jenžs </w:t>
      </w:r>
      <w:r>
        <w:rPr>
          <w:rStyle w:val="lemma"/>
        </w:rPr>
        <w:t xml:space="preserve">jenž </w:t>
      </w:r>
      <w:r>
        <w:rPr>
          <w:rStyle w:val="Text"/>
        </w:rPr>
        <w:t>v sobě tak veliká držel duostojenstvie. A když ten list byl napsán, zavolal jest k sobě poslóv Dariášových, a dav jim dary předrahé a ten list, i pustil je od sebe. Potom Alexander hnul jest vuojskem i poče jeti proti Dariovi. Ale Darius přečet list, rozhněval se jest velmi a inhed poslal jest vladařóm svým poselstvie a list v tato slova znící:</w:t>
      </w:r>
    </w:p>
    <w:p w:rsidR="00F147DF" w:rsidRDefault="008C16DF">
      <w:pPr>
        <w:pStyle w:val="Nadpis"/>
      </w:pPr>
      <w:r>
        <w:rPr>
          <w:rStyle w:val="Text"/>
        </w:rPr>
        <w:t>Kapitola XIX.</w:t>
      </w:r>
    </w:p>
    <w:p w:rsidR="00F147DF" w:rsidRDefault="008C16DF">
      <w:r>
        <w:rPr>
          <w:rStyle w:val="Text"/>
        </w:rPr>
        <w:t xml:space="preserve">Král nad králi Darius Primovi </w:t>
      </w:r>
      <w:r>
        <w:rPr>
          <w:rStyle w:val="emendace"/>
        </w:rPr>
        <w:t xml:space="preserve">Primovi </w:t>
      </w:r>
      <w:r>
        <w:rPr>
          <w:rStyle w:val="pramen"/>
        </w:rPr>
        <w:t xml:space="preserve">Prynowi </w:t>
      </w:r>
      <w:r>
        <w:rPr>
          <w:rStyle w:val="Text"/>
        </w:rPr>
        <w:t xml:space="preserve">a Antiochovi, vladařóm svým, radost vzkazujem. Slyšeli sme, že Alexander Macedonský, v bláznovstvie vzdvižen, vnikl jest do země azíské a ji všie plnosti jest vypráznil. Protož dáváme vám pevné přikázanie, abyšte, zberúce veliké, udatné, našeho ciesařstvie věrné, proti děťátku </w:t>
      </w:r>
      <w:r>
        <w:rPr>
          <w:rStyle w:val="emendace"/>
        </w:rPr>
        <w:t xml:space="preserve">děťátku </w:t>
      </w:r>
      <w:r>
        <w:rPr>
          <w:rStyle w:val="pramen"/>
        </w:rPr>
        <w:t xml:space="preserve">dyetatku </w:t>
      </w:r>
      <w:r>
        <w:rPr>
          <w:rStyle w:val="Text"/>
        </w:rPr>
        <w:t xml:space="preserve">tomu povstali a neobmeškávajíc, popadnúce jeho, před naši přítomnost přivedli, abych, jeho dětinsky zmrskaje, obleka jej v drahé rúcho, mateři jeho Olympiadě poslal pohaněného, neb neslušie naň bojovánie, ale s dětmi dětinské </w:t>
      </w:r>
      <w:r>
        <w:rPr>
          <w:rStyle w:val="emendace"/>
        </w:rPr>
        <w:t xml:space="preserve">dětinské </w:t>
      </w:r>
      <w:r>
        <w:rPr>
          <w:rStyle w:val="pramen"/>
        </w:rPr>
        <w:t xml:space="preserve">dyedynſke </w:t>
      </w:r>
      <w:r>
        <w:rPr>
          <w:rStyle w:val="Text"/>
        </w:rPr>
        <w:t>obykánie. Tehdy přečetce list vladaři, tak jsú odepsali:</w:t>
      </w:r>
    </w:p>
    <w:p w:rsidR="00F147DF" w:rsidRDefault="008C16DF">
      <w:pPr>
        <w:pStyle w:val="Nadpis"/>
      </w:pPr>
      <w:r>
        <w:rPr>
          <w:rStyle w:val="Text"/>
        </w:rPr>
        <w:t>XX.</w:t>
      </w:r>
    </w:p>
    <w:p w:rsidR="00F147DF" w:rsidRDefault="008C16DF">
      <w:r>
        <w:rPr>
          <w:rStyle w:val="Text"/>
        </w:rPr>
        <w:lastRenderedPageBreak/>
        <w:t>Králi nad králi Dariovi, bohu velikému, Primus a Antioch vzkazují službu. A věz velebnost tvá, že ten robenec Alexander, jehož pravíš děťátkem</w:t>
      </w:r>
      <w:r>
        <w:rPr>
          <w:rStyle w:val="emendace"/>
        </w:rPr>
        <w:t xml:space="preserve">děťátkem </w:t>
      </w:r>
      <w:r>
        <w:rPr>
          <w:rStyle w:val="pramen"/>
        </w:rPr>
        <w:t>dyetatkem</w:t>
      </w:r>
      <w:r>
        <w:rPr>
          <w:rStyle w:val="Text"/>
        </w:rPr>
        <w:t>, naši vlast jest zahubil, ale my, sebravše množstvie, s ním sme bojovali, a obrátivše se, sotně sme utekli z rukú bojovníkóv. Protož my, kteréž vy nazýváte ciesařstvie vašeho pomocníky, u velebnosti vašie pokorně žádáme, abyšte nám, svým věrným, pomohli. A když Darius ten list přečite, přijide jiný posel a řka, že Alexander stany jest rozbil nad potokem, jemužto dějí Stragma. Uslyšev to Darius ciesař, opět poslal jest Alexandrovi list takým obyčejem psaný:</w:t>
      </w:r>
    </w:p>
    <w:p w:rsidR="00F147DF" w:rsidRDefault="008C16DF">
      <w:pPr>
        <w:pStyle w:val="Nadpis"/>
      </w:pPr>
      <w:r>
        <w:rPr>
          <w:rStyle w:val="Text"/>
        </w:rPr>
        <w:t>XXI.</w:t>
      </w:r>
    </w:p>
    <w:p w:rsidR="00F147DF" w:rsidRDefault="008C16DF">
      <w:r>
        <w:rPr>
          <w:rStyle w:val="Text"/>
        </w:rPr>
        <w:t>Darius, král nad králi a pán nad pány, služebníku našemu Alexandrovi přikazujeme. Po všem světě chváleno jest jméno Dariovo a zvelebeno, že bo</w:t>
      </w:r>
      <w:r>
        <w:rPr>
          <w:rStyle w:val="foliace"/>
        </w:rPr>
        <w:t>39v</w:t>
      </w:r>
      <w:r>
        <w:rPr>
          <w:rStyle w:val="Text"/>
        </w:rPr>
        <w:t xml:space="preserve">hové uvedeni jsú před jméno jeho. A protož, kteraks </w:t>
      </w:r>
      <w:r>
        <w:rPr>
          <w:rStyle w:val="lemma"/>
        </w:rPr>
        <w:t xml:space="preserve">kterak </w:t>
      </w:r>
      <w:r>
        <w:rPr>
          <w:rStyle w:val="Text"/>
        </w:rPr>
        <w:t>ty směl přejeti řeky a hory i moře a pych učiniti proti našeho césařstvie velebnosti, zajisté převeliká by tobě chvála byla, by bez našeho povolenie i odpuštěnie mohl královstvie macedonské zpravovati. A protož bylo by tobě lépe svých se nešlechetností pokáti, nežli od nás pomstu hroznú trpěti, poněvadž bez našeho panovánie všecka země byla by vdovú nazvána. A protož vrať se do země tvé dřéve, nežliť unáhlenie našeho hněvu na hlavu tvú připadne a sstúpí. A přesto, kterakť veliká jest chvála a síla naše, zvěstujemť tiemto mákem, kterýž tuto v tlumoce posieláme. A protož viz, možéš li ta zrnce přečísti. Zajisté věz, žeť náš lid též nemoci bude býti počten. Pakli toho moci nebudeš učiniti, navrať se do země své, zpomena, cos učinil, neb jest množstvie nepočitedlné našich oděncóv, a potom takových věcí nekvap učiniti.</w:t>
      </w:r>
    </w:p>
    <w:p w:rsidR="00F147DF" w:rsidRDefault="008C16DF">
      <w:pPr>
        <w:pStyle w:val="Nadpis"/>
      </w:pPr>
      <w:r>
        <w:rPr>
          <w:rStyle w:val="Text"/>
        </w:rPr>
        <w:t>XXII.</w:t>
      </w:r>
    </w:p>
    <w:p w:rsidR="00F147DF" w:rsidRDefault="008C16DF">
      <w:r>
        <w:rPr>
          <w:rStyle w:val="Text"/>
        </w:rPr>
        <w:t>A když biechu přišli poslové krále Daria k králi Alexandrovi, i dali sú jemu list a siemě makové, ale inhed, když Alexander čite list, seže rukú do tlumoka, a vzem toho semene, vrže v svá usta a poče jiesti a řka: Vidím, že jeho lidu jest mnoho, ale jakožto siemě toto měkčí jsú. Mezi tiem přišli jsú někteří z Macedonie a praviece Alexandrovi, že Olympiades, mátě jeho, velikú nemocí jest obtiežena. Tehdy Alexander zamútil se jest velmi, a přesto psal jest list Dariášovi ciesaři takovúto řečí:</w:t>
      </w:r>
    </w:p>
    <w:p w:rsidR="00F147DF" w:rsidRDefault="008C16DF">
      <w:pPr>
        <w:pStyle w:val="Nadpis"/>
      </w:pPr>
      <w:r>
        <w:rPr>
          <w:rStyle w:val="Text"/>
        </w:rPr>
        <w:t>XXIII.</w:t>
      </w:r>
    </w:p>
    <w:p w:rsidR="00F147DF" w:rsidRDefault="008C16DF">
      <w:r>
        <w:rPr>
          <w:rStyle w:val="Text"/>
        </w:rPr>
        <w:t xml:space="preserve">Alexander, syn Filipóv a Olympiady královny, Dariovi, králi perskému. Věz, žeť jsú mně mnozí listové přišli, žeť nás přinucují k tomu. Ale ty neroď mysliti, bychť pro strach nebo omyl tvé marné chvály své kroky zpačoval, ale abych viděl mateř svú, kterážto nemocí jest držána. Ale však věz, že ne po mnohém času </w:t>
      </w:r>
      <w:r>
        <w:rPr>
          <w:rStyle w:val="foliace"/>
        </w:rPr>
        <w:t xml:space="preserve">40r </w:t>
      </w:r>
      <w:r>
        <w:rPr>
          <w:rStyle w:val="Text"/>
        </w:rPr>
        <w:t xml:space="preserve">k tobě s velikým množstvím nových rytieřóv přijedem. A teď ku podobenství semene tvého makového posielámť </w:t>
      </w:r>
      <w:r>
        <w:rPr>
          <w:rStyle w:val="internipoznamka"/>
        </w:rPr>
        <w:t xml:space="preserve">ť psáno geminátou </w:t>
      </w:r>
      <w:r>
        <w:rPr>
          <w:rStyle w:val="internipoznamkakurziva"/>
        </w:rPr>
        <w:t xml:space="preserve">tt </w:t>
      </w:r>
      <w:r>
        <w:rPr>
          <w:rStyle w:val="Text"/>
        </w:rPr>
        <w:t>tento pepř, aby poznal, že množstvie máku tvého přemalého pepře hořkostí bude podrobeno. Ten list dal jest Alexander rytieřóm Dariovým a pustil je od sebe.</w:t>
      </w:r>
    </w:p>
    <w:p w:rsidR="00F147DF" w:rsidRDefault="008C16DF">
      <w:pPr>
        <w:pStyle w:val="Nadpis"/>
      </w:pPr>
      <w:r>
        <w:rPr>
          <w:rStyle w:val="Text"/>
        </w:rPr>
        <w:t>XXIIII.</w:t>
      </w:r>
    </w:p>
    <w:p w:rsidR="00F147DF" w:rsidRDefault="008C16DF">
      <w:r>
        <w:rPr>
          <w:rStyle w:val="Text"/>
        </w:rPr>
        <w:lastRenderedPageBreak/>
        <w:t>Potom hnuv vojskem, i poče táhnúti do Macedonie. A v tom času jeden muž přemocný, jemužto jmě bieše Amonta</w:t>
      </w:r>
      <w:r>
        <w:rPr>
          <w:rStyle w:val="internipoznamka"/>
        </w:rPr>
        <w:t xml:space="preserve">B: </w:t>
      </w:r>
      <w:r>
        <w:rPr>
          <w:rStyle w:val="internipoznamkakurziva"/>
        </w:rPr>
        <w:t>Amenta</w:t>
      </w:r>
      <w:r>
        <w:rPr>
          <w:rStyle w:val="Text"/>
        </w:rPr>
        <w:t xml:space="preserve">, knieže rytieřstva Dariova, jenž Araby s velikú mocí zpravováše, uslyšev příjezdu Alexandrovu, vším vojskem pohnuv, vyleze proti němu. I počechu mužsky bojovati, neb zajisté velmi ráno počeli jsú boj </w:t>
      </w:r>
      <w:r>
        <w:rPr>
          <w:rStyle w:val="emendace"/>
        </w:rPr>
        <w:t xml:space="preserve">boj </w:t>
      </w:r>
      <w:r>
        <w:rPr>
          <w:rStyle w:val="pramen"/>
        </w:rPr>
        <w:t xml:space="preserve">boyg </w:t>
      </w:r>
      <w:r>
        <w:rPr>
          <w:rStyle w:val="Text"/>
        </w:rPr>
        <w:t xml:space="preserve">a trval jest jednostajně až do západu slunečného. A tak ústavně za tři dny ten ústavný boj trval jest a tak silné bylo jest to pobitie, že slunce zkazilo se jest, nechtě viděti tak velikého krveprolitie. Avšak mnozí z strany perské padechu. A to vida knieže rytieřstvie, obrátiv pleci, ledva z rukú nepřátel utekl s malým lidem. A tak rychlostí běžel jest, že nalezl před Dariem posly, jenž se biechu vrátili teprv od Alexandra. A držéše ještě Darius list v rukú a tázáše, co jest Alexander z semene makového učinil. Oni odpověděchu a řkúce: Popad siemě, hryzl jest a řekl jest: Mnozí jsú, ale měkčí. A vzem Darius pepře Alexandrova, upustiv do svých ust, vdeše </w:t>
      </w:r>
      <w:r>
        <w:rPr>
          <w:rStyle w:val="internipoznamka"/>
        </w:rPr>
        <w:t xml:space="preserve">korelace </w:t>
      </w:r>
      <w:r>
        <w:rPr>
          <w:rStyle w:val="internipoznamkakurziva"/>
        </w:rPr>
        <w:t>v-</w:t>
      </w:r>
      <w:r>
        <w:rPr>
          <w:rStyle w:val="internipoznamka"/>
        </w:rPr>
        <w:t>/</w:t>
      </w:r>
      <w:r>
        <w:rPr>
          <w:rStyle w:val="internipoznamkakurziva"/>
        </w:rPr>
        <w:t xml:space="preserve">vz- </w:t>
      </w:r>
      <w:r>
        <w:rPr>
          <w:rStyle w:val="Text"/>
        </w:rPr>
        <w:t xml:space="preserve">a vece: Malost jest jeho rytieřóv, ale jsú liť tak silní, jako tento pepř ukazuje, ledvať </w:t>
      </w:r>
      <w:r>
        <w:rPr>
          <w:rStyle w:val="emendace"/>
        </w:rPr>
        <w:t xml:space="preserve">ledvať </w:t>
      </w:r>
      <w:r>
        <w:rPr>
          <w:rStyle w:val="pramen"/>
        </w:rPr>
        <w:t xml:space="preserve">ledwat </w:t>
      </w:r>
      <w:r>
        <w:rPr>
          <w:rStyle w:val="Text"/>
        </w:rPr>
        <w:t xml:space="preserve">v světě nalezne, jenž by proti nim stáli. Odpovědě jemu Amonta: Ovšem, pane, máť málo bojovníkóv Alexander, ale silné, kteřížto </w:t>
      </w:r>
      <w:r>
        <w:rPr>
          <w:rStyle w:val="emendace"/>
        </w:rPr>
        <w:t xml:space="preserve">kteřížto </w:t>
      </w:r>
      <w:r>
        <w:rPr>
          <w:rStyle w:val="pramen"/>
        </w:rPr>
        <w:t xml:space="preserve">kterzizto </w:t>
      </w:r>
      <w:r>
        <w:rPr>
          <w:rStyle w:val="Text"/>
        </w:rPr>
        <w:t>mnohé rytieře jsú zahubili, z jichžto rukú jedva sem vyšel. Ale Alexander nikoli u pýchu nenie pozdvižen proto, že jest svítězil, neb i Perské i Macedonské, jenž biechu zahubeni, kázal je v hrobiech schovati.</w:t>
      </w:r>
    </w:p>
    <w:p w:rsidR="00F147DF" w:rsidRDefault="008C16DF">
      <w:pPr>
        <w:pStyle w:val="Nadpis"/>
      </w:pPr>
      <w:r>
        <w:rPr>
          <w:rStyle w:val="Text"/>
        </w:rPr>
        <w:t>XXV.</w:t>
      </w:r>
    </w:p>
    <w:p w:rsidR="00F147DF" w:rsidRDefault="008C16DF">
      <w:r>
        <w:rPr>
          <w:rStyle w:val="Text"/>
        </w:rPr>
        <w:t>Potom přijel jest Al</w:t>
      </w:r>
      <w:r>
        <w:rPr>
          <w:rStyle w:val="foliace"/>
        </w:rPr>
        <w:t>40v</w:t>
      </w:r>
      <w:r>
        <w:rPr>
          <w:rStyle w:val="Text"/>
        </w:rPr>
        <w:t xml:space="preserve">exander do cilitské vlasti, v nížto mnoho měst k césařství jsú přisáhli, a nad to sedmnácte tisícóv lidu branného k svému vojsku jest přivinul. Potom přijel jest </w:t>
      </w:r>
      <w:r>
        <w:rPr>
          <w:rStyle w:val="emendace"/>
        </w:rPr>
        <w:t xml:space="preserve">jest </w:t>
      </w:r>
      <w:r>
        <w:rPr>
          <w:rStyle w:val="pramen"/>
        </w:rPr>
        <w:t>deſt</w:t>
      </w:r>
      <w:r>
        <w:rPr>
          <w:rStyle w:val="internipoznamka"/>
        </w:rPr>
        <w:t xml:space="preserve">(?) </w:t>
      </w:r>
      <w:r>
        <w:rPr>
          <w:rStyle w:val="Text"/>
        </w:rPr>
        <w:t>do Saviny</w:t>
      </w:r>
      <w:r>
        <w:rPr>
          <w:rStyle w:val="internipoznamka"/>
        </w:rPr>
        <w:t xml:space="preserve">Kol in B: </w:t>
      </w:r>
      <w:r>
        <w:rPr>
          <w:rStyle w:val="internipoznamkakurziva"/>
        </w:rPr>
        <w:t>Baviny</w:t>
      </w:r>
      <w:r>
        <w:rPr>
          <w:rStyle w:val="internipoznamka"/>
        </w:rPr>
        <w:t xml:space="preserve">, přestože ve vysv. za lat. </w:t>
      </w:r>
      <w:r>
        <w:rPr>
          <w:rStyle w:val="internipoznamkakurziva"/>
        </w:rPr>
        <w:t xml:space="preserve">Ysauriam </w:t>
      </w:r>
      <w:r>
        <w:rPr>
          <w:rStyle w:val="internipoznamka"/>
        </w:rPr>
        <w:t>(?)</w:t>
      </w:r>
      <w:r>
        <w:rPr>
          <w:rStyle w:val="Text"/>
        </w:rPr>
        <w:t xml:space="preserve">, země, kterážto bez odpory poddala se jemu. Vjel jest také Alexander na horu Tarum </w:t>
      </w:r>
      <w:r>
        <w:rPr>
          <w:rStyle w:val="internipoznamka"/>
        </w:rPr>
        <w:t xml:space="preserve">B: </w:t>
      </w:r>
      <w:r>
        <w:rPr>
          <w:rStyle w:val="internipoznamkakurziva"/>
        </w:rPr>
        <w:t xml:space="preserve">Taurus </w:t>
      </w:r>
      <w:r>
        <w:rPr>
          <w:rStyle w:val="Text"/>
        </w:rPr>
        <w:t>řečenú a přijel jest do města jménem Parsipolis</w:t>
      </w:r>
      <w:r>
        <w:rPr>
          <w:rStyle w:val="internipoznamka"/>
        </w:rPr>
        <w:t xml:space="preserve">B: </w:t>
      </w:r>
      <w:r>
        <w:rPr>
          <w:rStyle w:val="internipoznamkakurziva"/>
        </w:rPr>
        <w:t>Persipolis</w:t>
      </w:r>
      <w:r>
        <w:rPr>
          <w:rStyle w:val="Text"/>
        </w:rPr>
        <w:t>, v němžto bieše devět bohyň. A vzev odtud rytieřstvo, jel jest skrze Azí, zemi, v nížto jest mnoho měst dobyl. Potom přijede do Frygie. A všed do chrámu slunečného, oběti vítězné jest obětoval. A přijev k řece, jenž slóve Seromadro</w:t>
      </w:r>
      <w:r>
        <w:rPr>
          <w:rStyle w:val="internipoznamka"/>
        </w:rPr>
        <w:t xml:space="preserve">B: </w:t>
      </w:r>
      <w:r>
        <w:rPr>
          <w:rStyle w:val="internipoznamkakurziva"/>
        </w:rPr>
        <w:t>Seromandra</w:t>
      </w:r>
      <w:r>
        <w:rPr>
          <w:rStyle w:val="Text"/>
        </w:rPr>
        <w:t>, jejiežto hlubokost patnácte loktóv jest změřena. I vece lidem těm: Blahoslavení, kteřížto dosiehli jste chvály tohoto mudrce Omera. Ale jeden z zástupu, jemuž jmě bieše Dotolomeus</w:t>
      </w:r>
      <w:r>
        <w:rPr>
          <w:rStyle w:val="internipoznamka"/>
        </w:rPr>
        <w:t xml:space="preserve">B: </w:t>
      </w:r>
      <w:r>
        <w:rPr>
          <w:rStyle w:val="internipoznamkakurziva"/>
        </w:rPr>
        <w:t>Dothomeus</w:t>
      </w:r>
      <w:r>
        <w:rPr>
          <w:rStyle w:val="Text"/>
        </w:rPr>
        <w:t xml:space="preserve">, odpovědě i vece: Králi Alexandře, hojnějšie chvály o tobě psáti mohú nežli Omerus o těch, jenžto město trojanské jsú zbořili, neb jsi viece v svých časiech učinil nežli oni. Vece jemu Alexander: Vieceť žádám múdrého člověka býti učedlníkem, nežli Achilovy </w:t>
      </w:r>
      <w:r>
        <w:rPr>
          <w:rStyle w:val="internipoznamka"/>
        </w:rPr>
        <w:t xml:space="preserve">rkp. bez gem. </w:t>
      </w:r>
      <w:r>
        <w:rPr>
          <w:rStyle w:val="Text"/>
        </w:rPr>
        <w:t>chvály mieti. Potom hnuv vuojskem, přijel jest do Macedonie a nalezl jest mateř svú nemoci zproštěnú. A s ní málo dní pobyl vesel.</w:t>
      </w:r>
    </w:p>
    <w:p w:rsidR="00F147DF" w:rsidRDefault="008C16DF">
      <w:pPr>
        <w:pStyle w:val="Nadpis"/>
      </w:pPr>
      <w:r>
        <w:rPr>
          <w:rStyle w:val="Text"/>
        </w:rPr>
        <w:t>XXVI.</w:t>
      </w:r>
    </w:p>
    <w:p w:rsidR="00F147DF" w:rsidRDefault="008C16DF">
      <w:r>
        <w:rPr>
          <w:rStyle w:val="Text"/>
        </w:rPr>
        <w:t xml:space="preserve">Pak po pěti dnech hnuv vuojskem, vyjev z Macedonie, poče táhnúti proti zemi perské a stany rozbil jest na miestě, jenž slóve Abidria. Ale lidé toho města bránili jsú se se všech stran. Uzřev to Alexander, rozhněval se jest velmi i káza rytieřóm svým, aby to město spálili. A protož rytieři Alexandrovi, přitekše k městu, počechu města chutně dobývati. Ale měštěné, že město od přirozenie nebieše tvrdé, vidúce, že nemožiechu výbojníkóm odolati, počechu volati a řkúce králi </w:t>
      </w:r>
      <w:r>
        <w:rPr>
          <w:rStyle w:val="Text"/>
        </w:rPr>
        <w:lastRenderedPageBreak/>
        <w:t>Alexandrovi: Nezavřeli sme bran proto, abychom tvé výsosti se protivili, ale bojiece se krále Daria per</w:t>
      </w:r>
      <w:r>
        <w:rPr>
          <w:rStyle w:val="foliace"/>
        </w:rPr>
        <w:t>41r</w:t>
      </w:r>
      <w:r>
        <w:rPr>
          <w:rStyle w:val="Text"/>
        </w:rPr>
        <w:t xml:space="preserve">ského, kterýžto uslyše, poslal by sem své vladaře a nás by všecky zahubili. Jimžto vece Alexander: Otevřete brány, ač chcete muk ujíti bojovníkóv. A kdyžť s Dariem konec učiním, chciť pomluvu s vámi mieti. Uslyševše to Abdrianští, odevřechu jemu bránu. A odtad jeda skrze Biotí, přitáhl jest do Olito a projel jest Kaldeopolí. Potom přijel jest k řece </w:t>
      </w:r>
      <w:r>
        <w:rPr>
          <w:rStyle w:val="internipoznamka"/>
        </w:rPr>
        <w:t xml:space="preserve">chybně psáno znovu na dalším řádku </w:t>
      </w:r>
      <w:r>
        <w:rPr>
          <w:rStyle w:val="Text"/>
        </w:rPr>
        <w:t>jménem Yems</w:t>
      </w:r>
      <w:r>
        <w:rPr>
          <w:rStyle w:val="internipoznamka"/>
        </w:rPr>
        <w:t xml:space="preserve">B: </w:t>
      </w:r>
      <w:r>
        <w:rPr>
          <w:rStyle w:val="internipoznamkakurziva"/>
        </w:rPr>
        <w:t>Xemis</w:t>
      </w:r>
      <w:r>
        <w:rPr>
          <w:rStyle w:val="Text"/>
        </w:rPr>
        <w:t xml:space="preserve">, kdežto vuojsko velikým hladem jest obklíčeno. I reptáchu rytieři a řkúce: Koni naši hynú bez přestánie. Tehdy mluvil jest k nim Alexander a řka: Mužové najmilejší rytieřští, jenž jste dosavad trpěli mnohých bojóv příhody, i zda pro záhubu koňóv rozpakujete se o svítězení, neb bude li kralovati živuot v našich tělech, koňóv bez čísla dobudem. Pakli budem života </w:t>
      </w:r>
      <w:r>
        <w:rPr>
          <w:rStyle w:val="emendace"/>
        </w:rPr>
        <w:t xml:space="preserve">života </w:t>
      </w:r>
      <w:r>
        <w:rPr>
          <w:rStyle w:val="pramen"/>
        </w:rPr>
        <w:t xml:space="preserve">ziwota </w:t>
      </w:r>
      <w:r>
        <w:rPr>
          <w:rStyle w:val="Text"/>
        </w:rPr>
        <w:t>zbaveni, nic nám neprospěje množstvie koňóv. A protož pospěšme tam, abychom sobě i koňóm hojnost dobyli.</w:t>
      </w:r>
    </w:p>
    <w:p w:rsidR="00F147DF" w:rsidRDefault="008C16DF">
      <w:pPr>
        <w:pStyle w:val="Nadpis"/>
      </w:pPr>
      <w:r>
        <w:rPr>
          <w:rStyle w:val="Text"/>
        </w:rPr>
        <w:t>XXVII.</w:t>
      </w:r>
    </w:p>
    <w:p w:rsidR="00F147DF" w:rsidRDefault="008C16DF">
      <w:r>
        <w:rPr>
          <w:rStyle w:val="Text"/>
        </w:rPr>
        <w:t>Potom učini konec té řeči Alexander. I přijel jest na miesto, jenž slóve Luctus, točíšto kvielenie, kdež dosti pokrmu a pastvy sú nalezli. Potom hnuv vuojskem, přijel jest na miesto, jenž slóve Traganides</w:t>
      </w:r>
      <w:r>
        <w:rPr>
          <w:rStyle w:val="internipoznamka"/>
        </w:rPr>
        <w:t xml:space="preserve">B: </w:t>
      </w:r>
      <w:r>
        <w:rPr>
          <w:rStyle w:val="internipoznamkakurziva"/>
        </w:rPr>
        <w:t>Tragaonites</w:t>
      </w:r>
      <w:r>
        <w:rPr>
          <w:rStyle w:val="Text"/>
        </w:rPr>
        <w:t>, a tu rozbil jest stany. A všed do chrámu slunečného, chtieše tu oběti vítězné učiniti a odpovědi od bohóv přijieti. Ale řečeno jest jemu od kněze, panny, jížto jmě bieše Kachora, že nebieše v ta doby hodina odpovědi bohové. A protož druhý den přijel jest Alexander a tu jest oběti obětoval. A inhed jest jeho Apollo</w:t>
      </w:r>
      <w:r>
        <w:rPr>
          <w:rStyle w:val="internipoznamka"/>
        </w:rPr>
        <w:t xml:space="preserve">psáno s gem. </w:t>
      </w:r>
      <w:r>
        <w:rPr>
          <w:rStyle w:val="internipoznamkakurziva"/>
        </w:rPr>
        <w:t xml:space="preserve">pp </w:t>
      </w:r>
      <w:r>
        <w:rPr>
          <w:rStyle w:val="internipoznamka"/>
        </w:rPr>
        <w:t xml:space="preserve">a </w:t>
      </w:r>
      <w:r>
        <w:rPr>
          <w:rStyle w:val="internipoznamkakurziva"/>
        </w:rPr>
        <w:t>ll</w:t>
      </w:r>
      <w:r>
        <w:rPr>
          <w:rStyle w:val="Text"/>
        </w:rPr>
        <w:t xml:space="preserve">, točíšto slunce, jmenoval a řka: Herkuleši, Herkuleši. Odpovědě Alexander: Poněvadžs </w:t>
      </w:r>
      <w:r>
        <w:rPr>
          <w:rStyle w:val="lemma"/>
        </w:rPr>
        <w:t xml:space="preserve">poňavadž </w:t>
      </w:r>
      <w:r>
        <w:rPr>
          <w:rStyle w:val="Text"/>
        </w:rPr>
        <w:t>mě Herkulem jmenoval, protoť mi se odpovědi tvé křivé a ovšem nepravé zdají.</w:t>
      </w:r>
    </w:p>
    <w:p w:rsidR="00F147DF" w:rsidRDefault="008C16DF">
      <w:pPr>
        <w:pStyle w:val="Nadpis"/>
      </w:pPr>
      <w:r>
        <w:rPr>
          <w:rStyle w:val="Text"/>
        </w:rPr>
        <w:t>XXVIII.</w:t>
      </w:r>
    </w:p>
    <w:p w:rsidR="00F147DF" w:rsidRDefault="008C16DF">
      <w:r>
        <w:rPr>
          <w:rStyle w:val="Text"/>
        </w:rPr>
        <w:t xml:space="preserve">Potom hnuv vojskem, přitěže k městu, jemužto </w:t>
      </w:r>
      <w:r>
        <w:rPr>
          <w:rStyle w:val="emendace"/>
        </w:rPr>
        <w:t xml:space="preserve">jemužto </w:t>
      </w:r>
      <w:r>
        <w:rPr>
          <w:rStyle w:val="pramen"/>
        </w:rPr>
        <w:t xml:space="preserve">gemuzto </w:t>
      </w:r>
      <w:r>
        <w:rPr>
          <w:rStyle w:val="Text"/>
        </w:rPr>
        <w:t>jméno Teba</w:t>
      </w:r>
      <w:r>
        <w:rPr>
          <w:rStyle w:val="internipoznamka"/>
        </w:rPr>
        <w:t xml:space="preserve">psáno </w:t>
      </w:r>
      <w:r>
        <w:rPr>
          <w:rStyle w:val="internipoznamkakurziva"/>
        </w:rPr>
        <w:t>Th-</w:t>
      </w:r>
      <w:r>
        <w:rPr>
          <w:rStyle w:val="Text"/>
        </w:rPr>
        <w:t>. I vece lidem toho města: Dajte mi čtyři sta rytieřóv, ať přijdú na pomoc, připravených v oděnie. Uslyšev</w:t>
      </w:r>
      <w:r>
        <w:rPr>
          <w:rStyle w:val="foliace"/>
        </w:rPr>
        <w:t>41v</w:t>
      </w:r>
      <w:r>
        <w:rPr>
          <w:rStyle w:val="Text"/>
        </w:rPr>
        <w:t xml:space="preserve">še to Tebajští, zavřeli sú všecky brány měscské a deset tisíc oděncóv vstúpili jsú na zdi. A počechu velikými hlasy volati řkúce: Alexandře, leč odtrhneš od nás, tě i tvé rytieře hanebně ztepeme. Uslyšev to Alexander, vece: Tebejtští, velmi jste v síle chváleni, zavřeli ste brány a diete, že chcete se mnú bojovati. Ižádný udatný, žádaje </w:t>
      </w:r>
      <w:r>
        <w:rPr>
          <w:rStyle w:val="emendace"/>
        </w:rPr>
        <w:t xml:space="preserve">žádaje </w:t>
      </w:r>
      <w:r>
        <w:rPr>
          <w:rStyle w:val="pramen"/>
        </w:rPr>
        <w:t xml:space="preserve">żadanye </w:t>
      </w:r>
      <w:r>
        <w:rPr>
          <w:rStyle w:val="Text"/>
        </w:rPr>
        <w:t xml:space="preserve">bojovánie, schová se mezi zdmi, ale na poli bojuje mužsky proti nepřátelóm. A to řka, přikáza rytieřóm čtyřem tisícóm a střelcóm, aby obstúpili město a ty, jenž stojiechu na zdi, aby střéleli. A přikázal jest také, aby dva tisíce jézdných zdi, kteréž biechu zdělali Amfion a Zochus, rozbořili a ztopili. A druhým tisícóm přikáza, aby s hořícími pochodněmi brány městské spálili. A jiných tři tisíce šikoval, aby s děly, točíšto s kočkami a s železnú přípravú, přitrhli. Ale on sám s pračníky a s jiným vuojskem stáše. A když počechu dobývati města, brány náramným ohněm vypálichu. A lid se zdí padáše a jedni inhed mřiechu a druzí ramena, ruce i nohy zlámachu. A bieše jeden člověk u vuojště Alexandrově, jemuž jmě Stisichorus, posel městský, ten se radováše, vida, ano město ohněm hyne. Ale druhý hudec nebo piesnotvorec téhož města řečený Isminea, vida zahynutie města a vlasti své, pade k nohám Alexandrovým i poče uměním svým kvieliti, úfaje, by mohl úmysl Alexandróv nahnúti, aby asponě </w:t>
      </w:r>
      <w:r>
        <w:rPr>
          <w:rStyle w:val="Text"/>
        </w:rPr>
        <w:lastRenderedPageBreak/>
        <w:t xml:space="preserve">se nad městem smiloval. A vzhled naň Alexander, vece jemu: Proč mne s takovú snažností prosíš? Odpovědě Isminea: Abych mohl um tvuoj obrátiti a k slitování navrátiti. Uslyšev to Alexander, rozhněva se jest velmi i káza měscké zdi rozbořiti. A tak toho města udatně jest dobyl. A odtad poče preč jeti, po němžto jedieše jeden urozený z toho města. Ale Tebejtští, jenž biechu před ohněm ostali, od západu slunce </w:t>
      </w:r>
      <w:r>
        <w:rPr>
          <w:rStyle w:val="foliace"/>
        </w:rPr>
        <w:t xml:space="preserve">42r </w:t>
      </w:r>
      <w:r>
        <w:rPr>
          <w:rStyle w:val="Text"/>
        </w:rPr>
        <w:t>odpovědi žádáchu, jimžto odpovědě buoh slunečný: Ten, jenž vzdělá zase město Tebana, po třikrát svítězí, a trojého vítězstvie dosiehna, to město dřevní zpósobú zdělá takéž, jakožto jest dřéve bylo.</w:t>
      </w:r>
    </w:p>
    <w:p w:rsidR="00F147DF" w:rsidRDefault="008C16DF">
      <w:pPr>
        <w:pStyle w:val="Nadpis"/>
      </w:pPr>
      <w:r>
        <w:rPr>
          <w:rStyle w:val="Text"/>
        </w:rPr>
        <w:t>XXIX. kapitola</w:t>
      </w:r>
    </w:p>
    <w:p w:rsidR="00F147DF" w:rsidRDefault="008C16DF">
      <w:r>
        <w:rPr>
          <w:rStyle w:val="Text"/>
        </w:rPr>
        <w:t xml:space="preserve">Alexander, opustiv Tebaim město, těže do Korintu. A prosiechu jeho Korintští, aby s nimi na voziech hrál. A když sjede se ku přihlédaní množstvie lidu bez čísla, jimžto tu stojícím vece Alexander: Kto z vás první počne hráti? Klitomachus, jehožto sme prvé jmenovali, měštěnín tebanský, odpovědě a řka: Líbi liť se tvé velebnosti, já, vezma moc zvykánie, počnu hru najprvé. A inhed Alexandrovým přikázaním hrál jest a získal, jemužto vece Alexander: Svítězíš li třikrát, budeš korunován. I stalo se, že hra druhé i třetie a svítězi. A inhed příkázaním Alexandrovým vstavena by jemu koruna slavná na hlavu. Tehdy vecechu heroltové: Pověz nám jméno tvé. Klitomachus vece: Slóvu bez města. Uslyšev to Alexander, vece: Ó, statečný člověče, proč bez města jsi nazván? Odpovědě Klitomachus: Ciesaři, prvé, nežlis </w:t>
      </w:r>
      <w:r>
        <w:rPr>
          <w:rStyle w:val="lemma"/>
        </w:rPr>
        <w:t xml:space="preserve">nežli </w:t>
      </w:r>
      <w:r>
        <w:rPr>
          <w:rStyle w:val="Text"/>
        </w:rPr>
        <w:t>přijal korunu královú, měl sem město lidné. Ale jakž jsi přijal ciesařství, města jsem ovšem zbaven. Tehdy odpovědě Alexander, srozuměv, že o Tebanu městu mluví, vece heroltóm: Volajte, že Tebanský má město Tebana zase vzdělati a toho mým jménem býti v držení. A tak se i stalo, jakož byl buoh slunečný odpověděl.</w:t>
      </w:r>
    </w:p>
    <w:p w:rsidR="00F147DF" w:rsidRDefault="008C16DF">
      <w:pPr>
        <w:pStyle w:val="Nadpis"/>
      </w:pPr>
      <w:r>
        <w:rPr>
          <w:rStyle w:val="Text"/>
        </w:rPr>
        <w:t>XXX.</w:t>
      </w:r>
    </w:p>
    <w:p w:rsidR="00F147DF" w:rsidRDefault="008C16DF">
      <w:r>
        <w:rPr>
          <w:rStyle w:val="Text"/>
        </w:rPr>
        <w:t>Potom vyjev z Korintu, přijede do města jménem Platea</w:t>
      </w:r>
      <w:r>
        <w:rPr>
          <w:rStyle w:val="internipoznamkakurziva"/>
        </w:rPr>
        <w:t>-th-</w:t>
      </w:r>
      <w:r>
        <w:rPr>
          <w:rStyle w:val="Text"/>
        </w:rPr>
        <w:t xml:space="preserve">, jehožto kniežetstvie jeden jménem Strakora </w:t>
      </w:r>
      <w:r>
        <w:rPr>
          <w:rStyle w:val="internipoznamka"/>
        </w:rPr>
        <w:t xml:space="preserve">B: </w:t>
      </w:r>
      <w:r>
        <w:rPr>
          <w:rStyle w:val="internipoznamkakurziva"/>
        </w:rPr>
        <w:t xml:space="preserve">Stragora, </w:t>
      </w:r>
      <w:r>
        <w:rPr>
          <w:rStyle w:val="internipoznamka"/>
        </w:rPr>
        <w:t xml:space="preserve">sr. i níže </w:t>
      </w:r>
      <w:r>
        <w:rPr>
          <w:rStyle w:val="Text"/>
        </w:rPr>
        <w:t>držéše. A všed do chrámu měséčného, nalezl tu knieni, pannu, jenž bieše oděna kněžským oděním, kterážto, když uzře Alexandra, vece jemu: Vítaj, Alexandře, ty máš sobě podrobiti vešken svět. Ale den druhý vstúpil jest Stragoras do chrámu, jehožto uzřevši knieni, promlu</w:t>
      </w:r>
      <w:r>
        <w:rPr>
          <w:rStyle w:val="foliace"/>
        </w:rPr>
        <w:t>42v</w:t>
      </w:r>
      <w:r>
        <w:rPr>
          <w:rStyle w:val="Text"/>
        </w:rPr>
        <w:t xml:space="preserve">vi k němu a řkúc: Co chceš, Stragoro? V malých dnech budeš zbaven svého kniežetstvie. I vece k ní: Nejsi dóstojna kniežetstvie. Všel jest Alexander k tobě a dobřes </w:t>
      </w:r>
      <w:r>
        <w:rPr>
          <w:rStyle w:val="lemma"/>
        </w:rPr>
        <w:t xml:space="preserve">dobřě </w:t>
      </w:r>
      <w:r>
        <w:rPr>
          <w:rStyle w:val="Text"/>
        </w:rPr>
        <w:t>jemu prorokovala, a ke mně jsi řekla, že všecko ztratím kniežetstvie. Vece k němu knieni: Neroď se hněvati, neb tak se musí státi a nikoli nelze minúti. I stalo se, že po několiko dnech, rozhněvav se Alexander proti Stragorovi, ssadi jej s kniežetstvie jeho a vyhna jej. A on se bra do města atynenského</w:t>
      </w:r>
      <w:r>
        <w:rPr>
          <w:rStyle w:val="internipoznamka"/>
        </w:rPr>
        <w:t xml:space="preserve">psáno </w:t>
      </w:r>
      <w:r>
        <w:rPr>
          <w:rStyle w:val="internipoznamkakurziva"/>
        </w:rPr>
        <w:t>ath</w:t>
      </w:r>
      <w:r>
        <w:rPr>
          <w:rStyle w:val="internipoznamka"/>
        </w:rPr>
        <w:t>-</w:t>
      </w:r>
      <w:r>
        <w:rPr>
          <w:rStyle w:val="Text"/>
        </w:rPr>
        <w:t>, kdežto na Alexandra s pláčem žaloval jest, že jeho s kniežetstvie ssadil jest. Atynenští to uslyševše, hněvali jsú se proti Alexandrovi, řkúce, že chtie mnoho věcí těžkých zjednati proti němu, leč Stargora k svému kniežetství od něho bude navrácen.</w:t>
      </w:r>
    </w:p>
    <w:p w:rsidR="00F147DF" w:rsidRDefault="008C16DF">
      <w:pPr>
        <w:pStyle w:val="Nadpis"/>
      </w:pPr>
      <w:r>
        <w:rPr>
          <w:rStyle w:val="Text"/>
        </w:rPr>
        <w:t>XXXI.</w:t>
      </w:r>
    </w:p>
    <w:p w:rsidR="00F147DF" w:rsidRDefault="008C16DF">
      <w:r>
        <w:rPr>
          <w:rStyle w:val="Text"/>
        </w:rPr>
        <w:lastRenderedPageBreak/>
        <w:t>Ale Alexander, hnuv vuojskem, přitrhl jest k městu řečenému Atene. A uslyšev, co Atynenští mluvie, psa jim list takto znící: Alexander, syn Filipóv a Olympiady královny, Atynenským to vzkazuje, že když jest umřel otec náš, seděli sme na stolici dóstojenstvie a jeli sme do krajin, jenž jsú na západ slunce, kdežto všichni bylející našemu jsú panství poddáni od města římského až do moře západu slunečného. Jedni nás přijímajíce pokojně, druzí bojem pokázaní. A těch, jenž nechtiechu k nám přijíti u pokoji, jich bydla kázali sme rozmetati. A nynie, jedúce z Macedonie a táhnúce skrze krajiny azíské, tu Tebanští našemu ciesařství jechu se protiviti, jichžto pýchu kázali sme až u popel obrátiti. Ale vám, Atynenským, píšeme, aby nám deset mudrcóv poslali, s nimižto chceme naše vtipnosti pokusiti a zvykati. A nic od vás nežádáme, než abyšte nás jakožto pána a krále měli. Pakli nechcete našemu přikázaní hrdel svých podrobiti, musíte vy nás silnějšie býti, aneb nám silnějším poddáni býti. A přečtúce Atynenští list, po</w:t>
      </w:r>
      <w:r>
        <w:rPr>
          <w:rStyle w:val="foliace"/>
        </w:rPr>
        <w:t>43r</w:t>
      </w:r>
      <w:r>
        <w:rPr>
          <w:rStyle w:val="Text"/>
        </w:rPr>
        <w:t xml:space="preserve">čechu vysokými hlasy volati nekázniece. Ale Ezechilus </w:t>
      </w:r>
      <w:r>
        <w:rPr>
          <w:rStyle w:val="internipoznamka"/>
        </w:rPr>
        <w:t xml:space="preserve">B: </w:t>
      </w:r>
      <w:r>
        <w:rPr>
          <w:rStyle w:val="internipoznamkakurziva"/>
        </w:rPr>
        <w:t xml:space="preserve">Achiles </w:t>
      </w:r>
      <w:r>
        <w:rPr>
          <w:rStyle w:val="Text"/>
        </w:rPr>
        <w:t xml:space="preserve">mudřec, povsta před lidem, i vece, aby nikoli Alexandrovým slovóm nepřivolili. Ale měštěné sšedše se prosiechu Damastena </w:t>
      </w:r>
      <w:r>
        <w:rPr>
          <w:rStyle w:val="internipoznamka"/>
        </w:rPr>
        <w:t xml:space="preserve">B: </w:t>
      </w:r>
      <w:r>
        <w:rPr>
          <w:rStyle w:val="internipoznamkakurziva"/>
        </w:rPr>
        <w:t xml:space="preserve">Demostena </w:t>
      </w:r>
      <w:r>
        <w:rPr>
          <w:rStyle w:val="Text"/>
        </w:rPr>
        <w:t xml:space="preserve">mudrce, co by se tomu zdálo, aby svú radú zjevil. A protož on, zprosiv se a rukú pokynuv, aby mlčeli, takto jest mluvil: Mužie, měštěné moji, prosímť vás, abyšte slova má pokojně přijeli a slyšeli. Čijete li se takově, že moc Alexandrovu utlačiti móžete, bojujte s ním a slovóm jeho nikoli nepovolujte. Pakli nemóžete, raziť </w:t>
      </w:r>
      <w:r>
        <w:rPr>
          <w:rStyle w:val="emendace"/>
        </w:rPr>
        <w:t xml:space="preserve">raziť </w:t>
      </w:r>
      <w:r>
        <w:rPr>
          <w:rStyle w:val="pramen"/>
        </w:rPr>
        <w:t xml:space="preserve">razit </w:t>
      </w:r>
      <w:r>
        <w:rPr>
          <w:rStyle w:val="Text"/>
        </w:rPr>
        <w:t xml:space="preserve">vám, dajte se jeho velebnosti, neb viete, jakož jste od našich starších slýchali, že král Xerses přemocný a zvelebený, kakžkoli mnoho bojóv a vítězství bieše doséhl, však v Elede </w:t>
      </w:r>
      <w:r>
        <w:rPr>
          <w:rStyle w:val="internipoznamka"/>
        </w:rPr>
        <w:t xml:space="preserve">B: </w:t>
      </w:r>
      <w:r>
        <w:rPr>
          <w:rStyle w:val="internipoznamkakurziva"/>
        </w:rPr>
        <w:t xml:space="preserve">Elidí </w:t>
      </w:r>
      <w:r>
        <w:rPr>
          <w:rStyle w:val="Text"/>
        </w:rPr>
        <w:t xml:space="preserve">vlasti vzal jest škody. Ale tento Alexander bez čísla měl jest pobitie, v nichžto nic jiného nežli svítězenie jest dobyl. I zdali, bydléce v Tyru, nebiechu přemocní rytieřové a ve vší brani zvykalí a dospělí, co jim jest prospělo jich množstvie anebo síla? Tebanští múdrostí a udatenstvím stkviechu se nad jiné lidi, kteřížto od města toho založenie uměním bojovánie biechu okrášleni, ale co jim prospěla jich múdrost a síla přemocná bojovánie? Polopenští, kterak jsú bojovali s Alexandrem, však potom potlačeni byli od něho. I zdali jste nesrozuměli, že mnohá města mocná, k nimžto bieše přitrhl, beze všie odpory a sváru jeho poddali sú se velebnosti, neb tiem jest Stragoru zbavil kniežetstvie? Dobřeť </w:t>
      </w:r>
      <w:r>
        <w:rPr>
          <w:rStyle w:val="emendace"/>
        </w:rPr>
        <w:t xml:space="preserve">Dobřeť </w:t>
      </w:r>
      <w:r>
        <w:rPr>
          <w:rStyle w:val="pramen"/>
        </w:rPr>
        <w:t xml:space="preserve">Dobrzet </w:t>
      </w:r>
      <w:r>
        <w:rPr>
          <w:rStyle w:val="Text"/>
        </w:rPr>
        <w:t>jest zajisté učinil, neboť jest vina Stragorova mezi tiem, neb sme slyšeli, že Alexander jest také múdrostí ozdoben, že bez viny Stragory z jeho kniežetstvie nikoli nevyhnal jest.</w:t>
      </w:r>
    </w:p>
    <w:p w:rsidR="00F147DF" w:rsidRDefault="008C16DF">
      <w:pPr>
        <w:pStyle w:val="Nadpis"/>
      </w:pPr>
      <w:r>
        <w:rPr>
          <w:rStyle w:val="Text"/>
        </w:rPr>
        <w:t>Kapitola XXXII.</w:t>
      </w:r>
    </w:p>
    <w:p w:rsidR="00F147DF" w:rsidRDefault="008C16DF">
      <w:r>
        <w:rPr>
          <w:rStyle w:val="Text"/>
        </w:rPr>
        <w:t>Uslyševše Atenenští, jednostajně počechu chváliti radu Damastenovu. A ustavichu, aby poslali jemu korunu zlatú, jenž vážéše liber padesáte, a posly, jemu jenž by slíbili dani a poplatky. A tak se jest stalo, ale mu</w:t>
      </w:r>
      <w:r>
        <w:rPr>
          <w:rStyle w:val="foliace"/>
        </w:rPr>
        <w:t>43v</w:t>
      </w:r>
      <w:r>
        <w:rPr>
          <w:rStyle w:val="Text"/>
        </w:rPr>
        <w:t>drcóv jsú nikoli neposlali. Ale došedše poslové Alexandrovi, obětovali jsú jemu korunu zlatú, slibujíce jemu úroky a dani a dobytek, jenžto jsú jiným dávali. Uslyšev to Alexander, inhed jest rozuměl radě Echilově</w:t>
      </w:r>
      <w:r>
        <w:rPr>
          <w:rStyle w:val="internipoznamka"/>
        </w:rPr>
        <w:t xml:space="preserve">výše </w:t>
      </w:r>
      <w:r>
        <w:rPr>
          <w:rStyle w:val="internipoznamkakurziva"/>
        </w:rPr>
        <w:t>Ezechilus</w:t>
      </w:r>
      <w:r>
        <w:rPr>
          <w:rStyle w:val="internipoznamka"/>
        </w:rPr>
        <w:t xml:space="preserve">/B: </w:t>
      </w:r>
      <w:r>
        <w:rPr>
          <w:rStyle w:val="internipoznamkakurziva"/>
        </w:rPr>
        <w:t>Achiles</w:t>
      </w:r>
      <w:r>
        <w:rPr>
          <w:rStyle w:val="Text"/>
        </w:rPr>
        <w:t>, jenž bieše řekl, aby se protivili Alexandrovi a radě Damastenově, aby se nikoli neprotivili přikázaní Alexandrovu, však psal jim jest list inhed zase takově vznící:</w:t>
      </w:r>
    </w:p>
    <w:p w:rsidR="00F147DF" w:rsidRDefault="008C16DF">
      <w:pPr>
        <w:pStyle w:val="Nadpis"/>
      </w:pPr>
      <w:r>
        <w:rPr>
          <w:rStyle w:val="Text"/>
        </w:rPr>
        <w:t>Kapitola XXXIII.</w:t>
      </w:r>
    </w:p>
    <w:p w:rsidR="00F147DF" w:rsidRDefault="008C16DF">
      <w:r>
        <w:rPr>
          <w:rStyle w:val="Text"/>
        </w:rPr>
        <w:lastRenderedPageBreak/>
        <w:t xml:space="preserve">Alexander, syn Filipóv a Olympiady královny. Dokudž skrze ruku řecskú všecky cizé vlasti nepodrobíme svému přikázaní, jména královského nikoli nevezmeme. Atynenským toto pravíme: Nemienili sme do města vašeho jíti, ale toliko s kniežaty našimi umyslili sme vás ode všeho zlého domněnie zbaviti. Ale vy ste protivně myslili, jakož to svědomie vaše ukazuje. Svědčili jsú mi bohové, že by byl kto z vás šlépěje pozdvihl nikoli od hněvu, našeho unáhlenie mohli byšte minúti. Ale viete, že zlí zle vždy myslé, a neviete, co Korintští, proti nám braní pozdvihše, hodnú jsú vzeli odplatu. Ale vy, o nás zlé svědomie majíce, vinili </w:t>
      </w:r>
      <w:r>
        <w:rPr>
          <w:rStyle w:val="internipoznamka"/>
        </w:rPr>
        <w:t xml:space="preserve">ojed. psáno s gem. </w:t>
      </w:r>
      <w:r>
        <w:rPr>
          <w:rStyle w:val="internipoznamkakurziva"/>
        </w:rPr>
        <w:t xml:space="preserve">-nn- </w:t>
      </w:r>
      <w:r>
        <w:rPr>
          <w:rStyle w:val="Text"/>
        </w:rPr>
        <w:t xml:space="preserve">ste nás, že sme Stragoru ssadili s kniežetstvie, jenž jest tieže proti naší velebnosti shřešil. Psali jsme tak vám, abyšte deset mudrcóv nám poslali, a vy jste naším přikázaním zhrzeli, nevědúce moci Alexandrovy. Ale kakžkoli </w:t>
      </w:r>
      <w:r>
        <w:rPr>
          <w:rStyle w:val="emendace"/>
        </w:rPr>
        <w:t xml:space="preserve">kakžkoli </w:t>
      </w:r>
      <w:r>
        <w:rPr>
          <w:rStyle w:val="pramen"/>
        </w:rPr>
        <w:t xml:space="preserve">kakzkoli </w:t>
      </w:r>
      <w:r>
        <w:rPr>
          <w:rStyle w:val="Text"/>
        </w:rPr>
        <w:t>mohli byšte dosavad z viny býti tresktáni, však vám všeho bezprávie vinu odpúštieme a všeho neposlušenstvie křivotu. A protož posilněni buďte a radujte se, neb od nás pro minulé viny ižádné nebudete trpěti těžkosti proto, že jste Damastenovy rady uposlúchali. A přečetše list, radostni jsú velmi byli.</w:t>
      </w:r>
    </w:p>
    <w:p w:rsidR="00F147DF" w:rsidRDefault="008C16DF">
      <w:pPr>
        <w:pStyle w:val="Nadpis"/>
      </w:pPr>
      <w:r>
        <w:rPr>
          <w:rStyle w:val="Text"/>
        </w:rPr>
        <w:t>Kapitola XXXIIII.</w:t>
      </w:r>
    </w:p>
    <w:p w:rsidR="00F147DF" w:rsidRDefault="008C16DF">
      <w:r>
        <w:rPr>
          <w:rStyle w:val="Text"/>
        </w:rPr>
        <w:t xml:space="preserve">Odtad hnuv vojskem, přitrhl jest k Lacedonu a Lacedonští přikázanie jeho nikoli jsú nechtěli býti poslušni. A jednomyslně mluviece a řkúce: Nejsme strachovití jako Atynenští, kteřížto báli se </w:t>
      </w:r>
      <w:r>
        <w:rPr>
          <w:rStyle w:val="emendace"/>
        </w:rPr>
        <w:t xml:space="preserve">se </w:t>
      </w:r>
      <w:r>
        <w:rPr>
          <w:rStyle w:val="pramen"/>
        </w:rPr>
        <w:t xml:space="preserve">gſie </w:t>
      </w:r>
      <w:r>
        <w:rPr>
          <w:rStyle w:val="Text"/>
        </w:rPr>
        <w:t>úprka Alexan</w:t>
      </w:r>
      <w:r>
        <w:rPr>
          <w:rStyle w:val="foliace"/>
        </w:rPr>
        <w:t>44r</w:t>
      </w:r>
      <w:r>
        <w:rPr>
          <w:rStyle w:val="Text"/>
        </w:rPr>
        <w:t>drova. Ale síly naše jemu mužsky ukážeme. A to řkúc, zavřeli jsú brány měscské a vstúpili na zdi se všech stran. A vstúpivše na lodie, vezechu se proti němu přes moře. A biechu blíže k boji lodnému nežli k zemskému. Uzřev to Alexander, poslal jim list v tato slova.</w:t>
      </w:r>
    </w:p>
    <w:p w:rsidR="00F147DF" w:rsidRDefault="008C16DF">
      <w:pPr>
        <w:pStyle w:val="Nadpis"/>
      </w:pPr>
      <w:r>
        <w:rPr>
          <w:rStyle w:val="Text"/>
        </w:rPr>
        <w:t>Kapitola XXXV.</w:t>
      </w:r>
    </w:p>
    <w:p w:rsidR="00F147DF" w:rsidRDefault="008C16DF">
      <w:r>
        <w:rPr>
          <w:rStyle w:val="Text"/>
        </w:rPr>
        <w:t xml:space="preserve">Alexander, syn Filipóv a Olympiady královny, Lacedononským toto dieme. Rada má vám, abyšte vieru, kterúž jste od našich předkóv přijeli, cele zachovali. A neroďte ruku svú ztahovati na najvyššé, jichžto dotknúti nemóžete, neb chcete li radovati se v silné osobě, tak svú moc ukážete, abyšte od nás vzeli čest dóstojnú. A protož </w:t>
      </w:r>
      <w:r>
        <w:rPr>
          <w:rStyle w:val="emendace"/>
        </w:rPr>
        <w:t xml:space="preserve">protož </w:t>
      </w:r>
      <w:r>
        <w:rPr>
          <w:rStyle w:val="pramen"/>
        </w:rPr>
        <w:t xml:space="preserve">protoz </w:t>
      </w:r>
      <w:r>
        <w:rPr>
          <w:rStyle w:val="Text"/>
        </w:rPr>
        <w:t xml:space="preserve">vám dáváme pevně u přikázaní, abyšte darmo vyšli z svých lodí dřéve, nežli vám učiníme, že z nich hanebně musíte vyskákati. Pakli toho učiniti netbáte, budete se sami tresktati, když vás přemóž Alexander. A přečetše ten list Lacedonenští, hněváchu se velmi a počechu se k brani připravovati. A protož Alexander s vojskem, obstúpiv město, přilnul ke zdem i poče je se zdí metati, jedny zbité, druhé raněné. A nakladše oheň, lodě spálili. Ale druzí, vidúce takú záhubu města, vyšedše z města, padáchu k nohám Alexandrovým, prosiece, aby jich o všem nezahuboval. Odpovědě jim Alexander: Přijel sem k vám pokojně a krotce, a nechtěli jste mne pokojně přijieti. Spáleny sú vaše lodie a město vaše od lidu ovdovělo. I zdali sem vám toho nepověděl, abyšte rukú svých neztahovali až do nebes, jichžto ižádný nemóž dotknúti, neb ktož na takú výsost leze, nemaje pevných noh, strašně padne do hlubokosti? Přesto spatříme li právě, vám nevinně porokujeme, poněvadž jste ze mne učinili, jakožto Xerses král a rodičové jeho činili. Ale jižť </w:t>
      </w:r>
      <w:r>
        <w:rPr>
          <w:rStyle w:val="emendace"/>
        </w:rPr>
        <w:t xml:space="preserve">jižť </w:t>
      </w:r>
      <w:r>
        <w:rPr>
          <w:rStyle w:val="pramen"/>
        </w:rPr>
        <w:t xml:space="preserve">gizzt </w:t>
      </w:r>
      <w:r>
        <w:rPr>
          <w:rStyle w:val="Text"/>
        </w:rPr>
        <w:t>jest naděje vás úplně zklamala, neb jste nemohli trpěti přítoku oděncového. A tak tu řeč skonav, inhed jim dal svobodu.</w:t>
      </w:r>
    </w:p>
    <w:p w:rsidR="00F147DF" w:rsidRDefault="008C16DF">
      <w:pPr>
        <w:pStyle w:val="Nadpis"/>
      </w:pPr>
      <w:r>
        <w:rPr>
          <w:rStyle w:val="foliace"/>
        </w:rPr>
        <w:lastRenderedPageBreak/>
        <w:t xml:space="preserve">44v </w:t>
      </w:r>
      <w:r>
        <w:rPr>
          <w:rStyle w:val="Text"/>
        </w:rPr>
        <w:t>Kapitola XXXVI.</w:t>
      </w:r>
    </w:p>
    <w:p w:rsidR="00F147DF" w:rsidRDefault="008C16DF">
      <w:r>
        <w:rPr>
          <w:rStyle w:val="Text"/>
        </w:rPr>
        <w:t>Odtad odtrh s vojskem, vtrhl jest Alexander skrze krajiny cilicské do vlastí barbarských. A protož Darius ciesař, uslyšev jeho příštie, lekl se jest velmi. A inhed svolal kniežata a vladaře své i radil se s nimi a řka: Jakož vidím, tento, jenž se béře, bojuje, vítězstvím roste i mocí spolkem, ale jáť mniech jeho lotrcem, jenž by jakožto lúpežník vlasti mdlé pobil, ale on zajisté bojuje jakožto muž a jakožto král se pokořé a vstupuje. A čím viece usilujem na den se pozdvihnúti, tiem viece jméno jeho na výsosti se pozdvihuje. Poslal sem vardu hernú, aby se hře učil jakožto dietě, ale jehož sem nazval učedlníkem, ten i mistra přesahá. A kamžkoli se obrátí, osud zčastný jeho následuje. A protož o našem zdraví musíme mnoho mysliti, abychom u povýšenie a bláznovstvie marné chvály neupadli, potupiece jeho a řkúce: Nic nenie Alexander, jsúce pýchú pozdvižený, protože Persidú vládnem, poněvadž jeho malost roste, a naše velikost hyne, neb snad že najvyššie převěděnie pomáhá jemu, chtě jemu pójčiti koruny, čas jeho pěstuje a množí. A když my mníme jeho vyhnati z Eledy, strach, by on nás nevyhnal z Persidy. A když to povědě Darius, vece jemu Eziater</w:t>
      </w:r>
      <w:r>
        <w:rPr>
          <w:rStyle w:val="internipoznamka"/>
        </w:rPr>
        <w:t xml:space="preserve">B: </w:t>
      </w:r>
      <w:r>
        <w:rPr>
          <w:rStyle w:val="internipoznamkakurziva"/>
        </w:rPr>
        <w:t>Ciater</w:t>
      </w:r>
      <w:r>
        <w:rPr>
          <w:rStyle w:val="Text"/>
        </w:rPr>
        <w:t>, bratr jeho: Velebíš Alexandra právě, že on žádá vtrhnúti do Persidy a chtě obléci Eledu. Požívaj obyčejóv Alexandrových a staneť tvé ciesařstvie neporušitedlné a mnohá jiná královstvie sobě podrobíš, neb Alexander, když chce s kým bojovati, aniť vyšle kniežat ani vladaře před sebú, ale do každého boje sám první skočí a tak chvály všeho vítězstvie doséhne obdrženého. Uslyšev to Darius, vece: Já li mám od něho, čili on ode mne příklady bráti? Odpovědě jemu jeden z kniežat a vece: Alexander ve všech běziech jest dospělý a v ničemž sebe nez</w:t>
      </w:r>
      <w:r>
        <w:rPr>
          <w:rStyle w:val="foliace"/>
        </w:rPr>
        <w:t>45r</w:t>
      </w:r>
      <w:r>
        <w:rPr>
          <w:rStyle w:val="Text"/>
        </w:rPr>
        <w:t xml:space="preserve">mešká, ale skrze sám se mužsky činí všecko, neb jest zpósobu lvovú od přirozenie přijal. Jemužto vece Darius: Odkud to máš? Odpovědě knieže: Když jsem byl tvým kázaním do Macedonie poslán s jinými, abych daň vzal, viděl sem tu zpósobu jeho a svrchovanú múdrost jsem na něm znamenal. A protož, líbí liť se, pošli po všech krajinách královstvie svého a svuolaj všecky vladaře i kniežata, neb pod královstvím persidským mnozí sú lidé, točíšto Persidští, Medští, Apolomitané, Mezopotanští, Italští, Bratejští, Semitanejští, i co počítám sto a padesát vlastí, kteréž tvé velebnosti jsú poddány. Shromážděni buďte </w:t>
      </w:r>
      <w:r>
        <w:rPr>
          <w:rStyle w:val="emendace"/>
        </w:rPr>
        <w:t xml:space="preserve">buďte </w:t>
      </w:r>
      <w:r>
        <w:rPr>
          <w:rStyle w:val="pramen"/>
        </w:rPr>
        <w:t xml:space="preserve">budte </w:t>
      </w:r>
      <w:r>
        <w:rPr>
          <w:rStyle w:val="Text"/>
        </w:rPr>
        <w:t xml:space="preserve">všickni v hromadu a hledajme od bohóv pomoci. A kdyžť </w:t>
      </w:r>
      <w:r>
        <w:rPr>
          <w:rStyle w:val="emendace"/>
        </w:rPr>
        <w:t xml:space="preserve">kdyžť </w:t>
      </w:r>
      <w:r>
        <w:rPr>
          <w:rStyle w:val="pramen"/>
        </w:rPr>
        <w:t xml:space="preserve">kdyżt </w:t>
      </w:r>
      <w:r>
        <w:rPr>
          <w:rStyle w:val="Text"/>
        </w:rPr>
        <w:t>to uzří Alexander, množstvie lidu a moc barbarských, všecka pamět jeho bázní a úžastí bude lapena. Jemužto jiný z kniežat vece: Dobrú, ale nepodobnú jsi radu dal. I zdali nevieš, že jeden vlk převeliké stádo bravóv rozžene rychle a popudí? Též i múdrost řecská přemóž množstvie barbarské.</w:t>
      </w:r>
    </w:p>
    <w:p w:rsidR="00F147DF" w:rsidRDefault="008C16DF">
      <w:pPr>
        <w:pStyle w:val="Nadpis"/>
      </w:pPr>
      <w:r>
        <w:rPr>
          <w:rStyle w:val="Text"/>
        </w:rPr>
        <w:t>Kapitola XXXVII.</w:t>
      </w:r>
    </w:p>
    <w:p w:rsidR="00F147DF" w:rsidRDefault="008C16DF">
      <w:r>
        <w:rPr>
          <w:rStyle w:val="Text"/>
        </w:rPr>
        <w:t xml:space="preserve">Mezi tiem sebrav Alexander lid, měl jest dvě stě tisícóv lidu oděného, a pohnuv vojskem, přitrhl jest ku potoku, jemužto jméno Occean, z něhožto plóve vuoda přestudená a přečistá. Ale přihodi se vuolí jeho, aby se v tom potoku kúpal. I stalo se jest, že bolest veliká přišla jest v hlavu jeho tak, že bolestí hlavní velikú bieše zimnicí zapálen. Jehožto uzřevše nemocna Macedonští, zamútili sú se velmi a bojiece se počechu mluviti mezi sebú: Bude li Dariovi známa nemoc Alexandrova, úprkem na nás upadne a všecky nás zahladí, neb zdravie Alexandrovo všecky rytieře posilováše. A protož Alexander zavola Filipa lékaře k sobě, kterýžto </w:t>
      </w:r>
      <w:r>
        <w:rPr>
          <w:rStyle w:val="emendace"/>
        </w:rPr>
        <w:t xml:space="preserve">kterýžto </w:t>
      </w:r>
      <w:r>
        <w:rPr>
          <w:rStyle w:val="pramen"/>
        </w:rPr>
        <w:t xml:space="preserve">kteryzto </w:t>
      </w:r>
      <w:r>
        <w:rPr>
          <w:rStyle w:val="Text"/>
        </w:rPr>
        <w:t xml:space="preserve">o jeho nemoci plnú péči mějieše. A bieše zajisté ten lékař mladý a ve všem </w:t>
      </w:r>
      <w:r>
        <w:rPr>
          <w:rStyle w:val="foliace"/>
        </w:rPr>
        <w:t xml:space="preserve">45v </w:t>
      </w:r>
      <w:r>
        <w:rPr>
          <w:rStyle w:val="Text"/>
        </w:rPr>
        <w:t xml:space="preserve">umění lékarském dokonalý. I bieše slíbil </w:t>
      </w:r>
      <w:r>
        <w:rPr>
          <w:rStyle w:val="Text"/>
        </w:rPr>
        <w:lastRenderedPageBreak/>
        <w:t xml:space="preserve">Alexandrovi, že skrze jedno svařenie navrátí jeho k dřevniemu zdraví. Ale jeden knieže rytieřstvie, jenž vládnieše Armení, jménem Parmon, velmi tomu lékaři závidieše proto, že jeho Alexander tak velmi milováše. I psa inhed list Alexandrovi a řka: Střez se před Filipem lékařem a neroď píti nápoje, kterýžť dá, neb Darius slíbil jest jemu svú dceru dáti za ženu a jeho k svému království přivinúti, když tě kterýmkoli obyčejem zahubí. Ale přečet list Alexander, nikoli se nezamútil, neb úfáše velmi z čistého dómysla Filipovi. A mezi tiem lékař jide k Alexandrovi s </w:t>
      </w:r>
      <w:r>
        <w:rPr>
          <w:rStyle w:val="emendace"/>
        </w:rPr>
        <w:t xml:space="preserve">s </w:t>
      </w:r>
      <w:r>
        <w:rPr>
          <w:rStyle w:val="pramen"/>
        </w:rPr>
        <w:t xml:space="preserve">z </w:t>
      </w:r>
      <w:r>
        <w:rPr>
          <w:rStyle w:val="Text"/>
        </w:rPr>
        <w:t xml:space="preserve">dospělým nápojem a všeliký lék, jenž bieše jemu připravil, da jemu. Ale Alexander vzem nápoj v ruku a v druhé ruce drže list, v tvář Filipovu silně hledieše, jemužto lékař vece: Najvětší </w:t>
      </w:r>
      <w:r>
        <w:rPr>
          <w:rStyle w:val="emendace"/>
        </w:rPr>
        <w:t xml:space="preserve">Najvětší </w:t>
      </w:r>
      <w:r>
        <w:rPr>
          <w:rStyle w:val="pramen"/>
        </w:rPr>
        <w:t xml:space="preserve">Naywietrzzi </w:t>
      </w:r>
      <w:r>
        <w:rPr>
          <w:rStyle w:val="Text"/>
        </w:rPr>
        <w:t>ciesaři, neroď se strachovati přijieti nápoje, ale pí jej bezpečně. A inhed Alexander přijal jest nápoj. A potom Filipovi pokáza list. A přečet Filip list, vece: Najvěčí césaři, nejsemť vinen tiem, což praví. A potom Alexander, jsa uzdraven, zavola k sobě Filipa, objem jeho hrdlo, vece: Znáš li, Filipe, lásku a doufánie, kteréž mám o tvém svědomí, neb sem dřéve nápoj pil, nežli sem tobě list ukázal? Jemužto vece Filip: Ciesaři, přikaž tomu, ať před vaší přítomností stojí, jenž vám jest takový list psal, neb mě jest naučil takovú nešlechetnost učiniti. A inhed Alexander přikáza k sobě přijeti Parmonovi</w:t>
      </w:r>
      <w:r>
        <w:rPr>
          <w:rStyle w:val="emendace"/>
        </w:rPr>
        <w:t xml:space="preserve">Parmonovi </w:t>
      </w:r>
      <w:r>
        <w:rPr>
          <w:rStyle w:val="pramen"/>
        </w:rPr>
        <w:t>Parmanowi</w:t>
      </w:r>
      <w:r>
        <w:rPr>
          <w:rStyle w:val="Text"/>
        </w:rPr>
        <w:t>. A otázav jeho, naleze ho hodna smrti. A tak přikáza ciesař, aby byl sťat</w:t>
      </w:r>
      <w:r>
        <w:rPr>
          <w:rStyle w:val="emendace"/>
        </w:rPr>
        <w:t xml:space="preserve">sťat </w:t>
      </w:r>
      <w:r>
        <w:rPr>
          <w:rStyle w:val="pramen"/>
        </w:rPr>
        <w:t>stat</w:t>
      </w:r>
      <w:r>
        <w:rPr>
          <w:rStyle w:val="Text"/>
        </w:rPr>
        <w:t>.</w:t>
      </w:r>
    </w:p>
    <w:p w:rsidR="00F147DF" w:rsidRDefault="008C16DF">
      <w:pPr>
        <w:pStyle w:val="Nadpis"/>
      </w:pPr>
      <w:r>
        <w:rPr>
          <w:rStyle w:val="Text"/>
        </w:rPr>
        <w:t>Kapitula XXXVIII.</w:t>
      </w:r>
    </w:p>
    <w:p w:rsidR="00F147DF" w:rsidRDefault="008C16DF">
      <w:r>
        <w:rPr>
          <w:rStyle w:val="Text"/>
        </w:rPr>
        <w:t>Potom hnuv vojskem, přitrhl jest do medské země a do veliké Armenie a podrobil jest k svému ciesařství. Potom jezdiv mnoho dní, vtrhl jest v miesto suché a skulovaté, kdežto nejsú vuody, a přijev na miesto, jenž slove Adriatus</w:t>
      </w:r>
      <w:r>
        <w:rPr>
          <w:rStyle w:val="internipoznamka"/>
        </w:rPr>
        <w:t xml:space="preserve">B: </w:t>
      </w:r>
      <w:r>
        <w:rPr>
          <w:rStyle w:val="internipoznamkakurziva"/>
        </w:rPr>
        <w:t>Andritus</w:t>
      </w:r>
      <w:r>
        <w:rPr>
          <w:rStyle w:val="Text"/>
        </w:rPr>
        <w:t xml:space="preserve">. Přitěže k řece, jenž slove </w:t>
      </w:r>
      <w:r>
        <w:rPr>
          <w:rStyle w:val="foliace"/>
        </w:rPr>
        <w:t xml:space="preserve">46r </w:t>
      </w:r>
      <w:r>
        <w:rPr>
          <w:rStyle w:val="Text"/>
        </w:rPr>
        <w:t>Eufraten. A tu jest rozbil stany své. A inhed káza Alexander přivézti dřievie a lodní most přes tu cestu připravovati a zbíti hřebíky železnými a řetězy. A přikáza rytieřóm svým, aby přetrhli, ale oni, viděvše řeky velikost a prudkým během plovúce, báli jsú se přes most bráti těžkostí velikú, aby se řetězy neztrhali. Ale vida Alexander, že vrtrají, přikáza strážným, jenž hnáchu stáda, aby najprvé přešli s stádem a potom pak všecko vojsko. Ale rytieři opět zvrtrachu. A tak Alexander, rozhněvav se a svolav svá kniežata, první přejel jest. Potom kniežata po něm a všecko vojsko následovali jsú jeho, neb dvě řece, Tigris a Eufraten, skrze medskú a mezopotanskú zemi plovú a babylonskú a tak tě obě řece v ni upadají.</w:t>
      </w:r>
    </w:p>
    <w:p w:rsidR="00F147DF" w:rsidRDefault="008C16DF">
      <w:pPr>
        <w:pStyle w:val="Nadpis"/>
      </w:pPr>
      <w:r>
        <w:rPr>
          <w:rStyle w:val="Text"/>
        </w:rPr>
        <w:t>XXXIX.</w:t>
      </w:r>
    </w:p>
    <w:p w:rsidR="00F147DF" w:rsidRDefault="008C16DF">
      <w:r>
        <w:rPr>
          <w:rStyle w:val="Text"/>
        </w:rPr>
        <w:t xml:space="preserve">A protož, když se přebra Alexander a všecko množstvie přes most, káza inhed most zrušiti. A uzřevše to všickni z vuojska, steštěchu sobě velmi a repcíce mezi sebú počechu pronášeti a řkúce: Přihodí li se, že z boje utečeme, nebudem mieti chodu přes vodu. A srozuměv Alexander jich reptání, vece jim: Co jest, ješto mezi sebú mluvíte? Přihodí li se, že bychme z boje utekli, zajisté vězte, žeť jsem proto kázal svory mostné rozpustiti, abychme všickni mužsky bojovali. Pakli viece utečenie nežli bojovánie zvolímy, bóh daj, bychom všickni jednostajně zahynuli, nebo boj a vítězstvie nebude těm připsáno, ktož utiekají, ale těm, ješto stíhají. A protož posilněni buďte </w:t>
      </w:r>
      <w:r>
        <w:rPr>
          <w:rStyle w:val="emendace"/>
        </w:rPr>
        <w:t xml:space="preserve">buďte </w:t>
      </w:r>
      <w:r>
        <w:rPr>
          <w:rStyle w:val="pramen"/>
        </w:rPr>
        <w:t xml:space="preserve">budte </w:t>
      </w:r>
      <w:r>
        <w:rPr>
          <w:rStyle w:val="Text"/>
        </w:rPr>
        <w:t xml:space="preserve">srdce vaše a jakožto hru mniete moc bojovánie, nebo to jistě vězte, že nikoli Macedonie </w:t>
      </w:r>
      <w:r>
        <w:rPr>
          <w:rStyle w:val="Text"/>
        </w:rPr>
        <w:lastRenderedPageBreak/>
        <w:t>neuzříme, leč prvé všecky rodiny barbarské potlačíme. Tehdy zajisté s vítězstvím vrátíme se do Macedonie, našie vlasti.</w:t>
      </w:r>
    </w:p>
    <w:p w:rsidR="00F147DF" w:rsidRDefault="008C16DF">
      <w:pPr>
        <w:pStyle w:val="Nadpis"/>
      </w:pPr>
      <w:r>
        <w:rPr>
          <w:rStyle w:val="Text"/>
        </w:rPr>
        <w:t>Kapitola XL.</w:t>
      </w:r>
    </w:p>
    <w:p w:rsidR="00F147DF" w:rsidRDefault="008C16DF">
      <w:r>
        <w:rPr>
          <w:rStyle w:val="Text"/>
        </w:rPr>
        <w:t>Mezi tiem Darius, sebrav množstvie lida a zjednav nad ním vladařóv pět, vytrhl jest a stany jest rozbil nad potokem Tigris řečeným</w:t>
      </w:r>
      <w:r>
        <w:rPr>
          <w:rStyle w:val="emendace"/>
        </w:rPr>
        <w:t xml:space="preserve">řečeným </w:t>
      </w:r>
      <w:r>
        <w:rPr>
          <w:rStyle w:val="pramen"/>
        </w:rPr>
        <w:t>rzeczenem</w:t>
      </w:r>
      <w:r>
        <w:rPr>
          <w:rStyle w:val="Text"/>
        </w:rPr>
        <w:t>. A druhý den sebrali sú se na pole Darius a Ale</w:t>
      </w:r>
      <w:r>
        <w:rPr>
          <w:rStyle w:val="foliace"/>
        </w:rPr>
        <w:t>46v</w:t>
      </w:r>
      <w:r>
        <w:rPr>
          <w:rStyle w:val="Text"/>
        </w:rPr>
        <w:t xml:space="preserve">xander a počechu ukrutně bojovati. Potom počechu klesati přemnozí barbarští. A vidúce, že jich mnoho ubývá, dali jsú se na běh. Ale v tom pobití bieše jeden muž ukrutného úmysla z Persidy, urostlého života a krásný člověk, jemuž bieše slíbil dáti Darius svú dceru za ženu, když by zabil Alexandra. A ten bieše oděn rúchem macedonským a mezi rotami Alexandrovými stáše s Alexandrem a s vytrženým mečem. A tak silně udeři na hlavu Alexandra, že proniče meč skrze jeho helm a v hlavu jej rani. Uzřevše to rytieři Alexandrovi, inhed popadše jeho, vedechu jej před Alexandra. Vece jemu Alexander, mně, by byl Macedonský: Ó, udatný a přesilný muži. Pročs </w:t>
      </w:r>
      <w:r>
        <w:rPr>
          <w:rStyle w:val="lemma"/>
        </w:rPr>
        <w:t xml:space="preserve">proč </w:t>
      </w:r>
      <w:r>
        <w:rPr>
          <w:rStyle w:val="Text"/>
        </w:rPr>
        <w:t xml:space="preserve">mú hlavu mečem ranil. I zdalis </w:t>
      </w:r>
      <w:r>
        <w:rPr>
          <w:rStyle w:val="lemma"/>
        </w:rPr>
        <w:t xml:space="preserve">zdali </w:t>
      </w:r>
      <w:r>
        <w:rPr>
          <w:rStyle w:val="Text"/>
        </w:rPr>
        <w:t>mne nepoznal, Alexandra, pomocníka a sluhy vašeho? Jemužto odpovědě Persidský: Nemni mne, césaři, Macedonským, ale z pokolenie přelítého barbarského. Ale toběť sem to učinil proto, nebť mi jest slíbil Darius dceru svú dáti za ženu, když bych tě jma přivedl předeň. A potom svolav Alexander své rytieře, postavi jeho před nimi, a co by z toho učinil, tázáše. Ale jedni vecechu, aby byl ukřižován, a druzí praviechu, aby byl hlavy zbaven. Třetí praviechu, aby byl spálen a utopen. A uslyšev to Alexander, odpovědě jim: Co jest zlého učinil muž tento? Chtěl jest naplniti přikázanie pána svého. Ktožkolivěk súdí jeho hodna smrti, sám se súdí budúcně, neb bych já přikázal někomu z vás, aby zabil Daria, tehdy by též pokuty čekal našie od Daria. A protož zle jste súdili, aby tento barbarský měl kterú smrt trpěti. A to řek, káza jemu inhed odjíti bez přékazy a chváli jeho pro sílu moci jeho. Ale uslyšev Darius, že vladaři jeho boj ztratili, sebrav množstvie jézdných a pěších, vzebra se na horu cilicskú jménem Taurus</w:t>
      </w:r>
      <w:r>
        <w:rPr>
          <w:rStyle w:val="internipoznamka"/>
        </w:rPr>
        <w:t>-</w:t>
      </w:r>
      <w:r>
        <w:rPr>
          <w:rStyle w:val="internipoznamkakurziva"/>
        </w:rPr>
        <w:t>th-</w:t>
      </w:r>
      <w:r>
        <w:rPr>
          <w:rStyle w:val="Text"/>
        </w:rPr>
        <w:t>, točíšto Býk, naděje se Alexandrovu sílu přemoci. A stekše se u boj, tu Darius, jsa pře</w:t>
      </w:r>
      <w:r>
        <w:rPr>
          <w:rStyle w:val="foliace"/>
        </w:rPr>
        <w:t>47r</w:t>
      </w:r>
      <w:r>
        <w:rPr>
          <w:rStyle w:val="Text"/>
        </w:rPr>
        <w:t>možen, uteče. Ale Alexander honil jest jeho až do brány města. A tu, rozbiv stany své, bohóm oběti vítězné obětova. A jiný den poče města dobývati. A dobyv jeho, posadi stolici vladařskú a všecka města okolnie podrobi své moci. A vtom zajisté městě nalezl jest bezčíslné poklady shromážděné a mateř Dariášovu i také syny jeho a ženu jeho.</w:t>
      </w:r>
    </w:p>
    <w:p w:rsidR="00F147DF" w:rsidRDefault="008C16DF">
      <w:pPr>
        <w:pStyle w:val="Nadpis"/>
      </w:pPr>
      <w:r>
        <w:rPr>
          <w:rStyle w:val="Text"/>
        </w:rPr>
        <w:t>Kapitola XLI.</w:t>
      </w:r>
    </w:p>
    <w:p w:rsidR="00F147DF" w:rsidRDefault="008C16DF">
      <w:r>
        <w:rPr>
          <w:rStyle w:val="Text"/>
        </w:rPr>
        <w:t xml:space="preserve">Mezi tiem jeden z kniežat Dariášových přijel jest k Alexandrovi a řka: Najvěčí césaři, jáť sem jeden z kniežat Dariášových, jemuž sem mnoho služby učinil, a nic dobrého nedostalo mi se od něho. Protož líbí liť se tvé velebnosti, daj mi ku pomoci deset tisícóv branných mládencóv a slibujiť tobě, žeť Daria a větčí diel lidu jeho tobě vydám. Uslyšev to Alexander, vece jemu: Přételi, nevěřímyť </w:t>
      </w:r>
      <w:r>
        <w:rPr>
          <w:rStyle w:val="emendace"/>
        </w:rPr>
        <w:t xml:space="preserve">nevěřímyť </w:t>
      </w:r>
      <w:r>
        <w:rPr>
          <w:rStyle w:val="pramen"/>
        </w:rPr>
        <w:t xml:space="preserve">newierzimit </w:t>
      </w:r>
      <w:r>
        <w:rPr>
          <w:rStyle w:val="Text"/>
        </w:rPr>
        <w:t xml:space="preserve">tobě, by ty chtěl svých dobývati. V ta doba druzí z kniežat Dariášových poslachu </w:t>
      </w:r>
      <w:r>
        <w:rPr>
          <w:rStyle w:val="doplnenytext"/>
        </w:rPr>
        <w:t xml:space="preserve">list </w:t>
      </w:r>
      <w:r>
        <w:rPr>
          <w:rStyle w:val="poznamka"/>
        </w:rPr>
        <w:t>doplněno podle variantního rukopisu Národní knihovny České republiky XVII B 6</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Dariášovi takově vznící:</w:t>
      </w:r>
    </w:p>
    <w:p w:rsidR="00F147DF" w:rsidRDefault="008C16DF">
      <w:pPr>
        <w:pStyle w:val="Nadpis"/>
      </w:pPr>
      <w:r>
        <w:rPr>
          <w:rStyle w:val="Text"/>
        </w:rPr>
        <w:lastRenderedPageBreak/>
        <w:t>Kapitola XLII.</w:t>
      </w:r>
    </w:p>
    <w:p w:rsidR="00F147DF" w:rsidRDefault="008C16DF">
      <w:r>
        <w:rPr>
          <w:rStyle w:val="Text"/>
        </w:rPr>
        <w:t xml:space="preserve">Králi nad králi Dariášovi, pánu velikém, Stapis a Siptix </w:t>
      </w:r>
      <w:r>
        <w:rPr>
          <w:rStyle w:val="internipoznamka"/>
        </w:rPr>
        <w:t xml:space="preserve">B: </w:t>
      </w:r>
      <w:r>
        <w:rPr>
          <w:rStyle w:val="internipoznamkakurziva"/>
        </w:rPr>
        <w:t xml:space="preserve">Serapis a Jupiter </w:t>
      </w:r>
      <w:r>
        <w:rPr>
          <w:rStyle w:val="Text"/>
        </w:rPr>
        <w:t>vzkazují službu. Psali sme jiných časóv tvé velebnosti a nynieť opět vám píšeme Alexandróv Macedonského úklad, neb on jakožto lev vtrh do zemí našich, všecko zbožie naše jakožto vzteklý rozptýlel a naše rytieře zmordoval. A tak jsme velikým zámutkem obtieženi, že náramnosti jeho potom nebudem moci snésti. A protož panstvie tvého pokorně prosíme, aby naši službu přiveda ku paměti, račte nám takově pomoci, abychom násilé nepřátelské, jenž nám činie, otehnali. A přečet list Darius, inhed jest odepsal list takto vznící:</w:t>
      </w:r>
    </w:p>
    <w:p w:rsidR="00F147DF" w:rsidRDefault="008C16DF">
      <w:pPr>
        <w:pStyle w:val="Nadpis"/>
      </w:pPr>
      <w:r>
        <w:rPr>
          <w:rStyle w:val="Text"/>
        </w:rPr>
        <w:t>XLIII.</w:t>
      </w:r>
    </w:p>
    <w:p w:rsidR="00F147DF" w:rsidRDefault="008C16DF">
      <w:r>
        <w:rPr>
          <w:rStyle w:val="Text"/>
        </w:rPr>
        <w:t xml:space="preserve">Darius, král persidský a král nad králi, sluze našemu Alexandrovi přikazujem. Nynie </w:t>
      </w:r>
      <w:r>
        <w:rPr>
          <w:rStyle w:val="emendace"/>
        </w:rPr>
        <w:t xml:space="preserve">Nynie </w:t>
      </w:r>
      <w:r>
        <w:rPr>
          <w:rStyle w:val="pramen"/>
        </w:rPr>
        <w:t xml:space="preserve">Nenye </w:t>
      </w:r>
      <w:r>
        <w:rPr>
          <w:rStyle w:val="Text"/>
        </w:rPr>
        <w:t xml:space="preserve">k našima ušima přišlo jest, že svú malost mieníš k naší velebnosti přirovnati. Ale jakožto nelze jest hlúpému oslu a těžkému k hvězdám se pozdvihnúti, poněvadž křídl nemá a létavého přístroje, též </w:t>
      </w:r>
      <w:r>
        <w:rPr>
          <w:rStyle w:val="foliace"/>
        </w:rPr>
        <w:t xml:space="preserve">47v </w:t>
      </w:r>
      <w:r>
        <w:rPr>
          <w:rStyle w:val="Text"/>
        </w:rPr>
        <w:t xml:space="preserve">i ty nebudeš moci proti nám, co mieníš, dosieci. Slyšeli sme zajisté, žes </w:t>
      </w:r>
      <w:r>
        <w:rPr>
          <w:rStyle w:val="lemma"/>
        </w:rPr>
        <w:t xml:space="preserve">že </w:t>
      </w:r>
      <w:r>
        <w:rPr>
          <w:rStyle w:val="Text"/>
        </w:rPr>
        <w:t>naší mateři a synóm velikú dobrotivost ukázal. Protož zajisté věz, že dokudž jim budeš dobře činiti, nebudeš mne mieti nepřétele</w:t>
      </w:r>
      <w:r>
        <w:rPr>
          <w:rStyle w:val="emendace"/>
        </w:rPr>
        <w:t xml:space="preserve">nepřétele </w:t>
      </w:r>
      <w:r>
        <w:rPr>
          <w:rStyle w:val="pramen"/>
        </w:rPr>
        <w:t>przetele</w:t>
      </w:r>
      <w:r>
        <w:rPr>
          <w:rStyle w:val="Text"/>
        </w:rPr>
        <w:t>. Pakli jich budeš zle chovati, u větčí nepřiezen neuběhneš. A protož neleň se jich mučiti, aneb někdy počiješ, až taký súd nad tebú vydáme. Ale Alexander, přijem list a přečet, odepsa jemu:</w:t>
      </w:r>
    </w:p>
    <w:p w:rsidR="00F147DF" w:rsidRDefault="008C16DF">
      <w:pPr>
        <w:pStyle w:val="Nadpis"/>
      </w:pPr>
      <w:r>
        <w:rPr>
          <w:rStyle w:val="Text"/>
        </w:rPr>
        <w:t>XLIIII.</w:t>
      </w:r>
    </w:p>
    <w:p w:rsidR="00F147DF" w:rsidRDefault="008C16DF">
      <w:r>
        <w:rPr>
          <w:rStyle w:val="Text"/>
        </w:rPr>
        <w:t>Alexander, syn Filipóv a Olympiady královny, Dariášovi, králi persidskému, praviece vzkazujeme. Pýchu, zpupnost a marnú chválu bohové jsú v nenávist měli, a tak smrtedlně poražují, kteřížto sobě jméno nesmrtedlné přivinují</w:t>
      </w:r>
      <w:r>
        <w:rPr>
          <w:rStyle w:val="internipoznamka"/>
        </w:rPr>
        <w:t xml:space="preserve">B: </w:t>
      </w:r>
      <w:r>
        <w:rPr>
          <w:rStyle w:val="internipoznamkakurziva"/>
        </w:rPr>
        <w:t>připisují</w:t>
      </w:r>
      <w:r>
        <w:rPr>
          <w:rStyle w:val="Text"/>
        </w:rPr>
        <w:t xml:space="preserve">. Ale ty, jakožto vidím, nepřestáváš, dokudž móžeš, bohóm se porúhati. Ale z toho, že nám porokuješ, že tvé rodině dobrotivost </w:t>
      </w:r>
      <w:r>
        <w:rPr>
          <w:rStyle w:val="poznamka"/>
        </w:rPr>
        <w:t xml:space="preserve">škrtnuto </w:t>
      </w:r>
      <w:r>
        <w:rPr>
          <w:rStyle w:val="poznamkakurziva"/>
        </w:rPr>
        <w:t xml:space="preserve">„činíme“ </w:t>
      </w:r>
      <w:r>
        <w:rPr>
          <w:rStyle w:val="Text"/>
        </w:rPr>
        <w:t xml:space="preserve">jsme ukázali, nešlechetným myšlením pohnut býváš, poněvadž sme toho neučinili ani pro tvú přiezeň, ani pro tvé vděčenstvie, ale pošlo jest jedno z srdce našie ctnosti a velebnosti. Ale o vítězství, kteréžto nám božské předvěděnie pójčilo, nikoli sebe nevznošujem, neb nám bohové pomáhají, kteréžto ty na každý den hanieš, poněvadž se bohem nazýváš a žádáš jim býti přirovnán. A protož list tento buď tobě poslední poslán nynie. A protož střez se pilně, neboť </w:t>
      </w:r>
      <w:r>
        <w:rPr>
          <w:rStyle w:val="emendace"/>
        </w:rPr>
        <w:t xml:space="preserve">neboť </w:t>
      </w:r>
      <w:r>
        <w:rPr>
          <w:rStyle w:val="pramen"/>
        </w:rPr>
        <w:t xml:space="preserve">nebot </w:t>
      </w:r>
      <w:r>
        <w:rPr>
          <w:rStyle w:val="Text"/>
        </w:rPr>
        <w:t>proti tobě táhnu kvapně. A dav ten list Alexander poslóm Dariášovým, dal jim k tomu dary hojné i pustil je inhed pryč od sebe.</w:t>
      </w:r>
    </w:p>
    <w:p w:rsidR="00F147DF" w:rsidRDefault="008C16DF">
      <w:pPr>
        <w:pStyle w:val="Nadpis"/>
      </w:pPr>
      <w:r>
        <w:rPr>
          <w:rStyle w:val="Text"/>
        </w:rPr>
        <w:t>XLV.</w:t>
      </w:r>
    </w:p>
    <w:p w:rsidR="00F147DF" w:rsidRDefault="008C16DF">
      <w:r>
        <w:rPr>
          <w:rStyle w:val="Text"/>
        </w:rPr>
        <w:t xml:space="preserve">Alexander, syn Filipóv a Olympiady královny, kniežatóm a vladařóm a všem naší moci poddaným, točíšto Syrským, Kapadocským, Pelagenským, Arabským, Pamfilským, Laodicským a jinému lidu našemu. Milost dáváme vám pevně u přikázaní, aby každý vás nám tisíce koží dobyl připravených. A je pošlete do Alexandřie, aby nám i našim rytieřóm obuv i oděv z nich udělali a na </w:t>
      </w:r>
      <w:r>
        <w:rPr>
          <w:rStyle w:val="Text"/>
        </w:rPr>
        <w:lastRenderedPageBreak/>
        <w:t xml:space="preserve">našich velblúdiech, kteréžto máme </w:t>
      </w:r>
      <w:r>
        <w:rPr>
          <w:rStyle w:val="foliace"/>
        </w:rPr>
        <w:t xml:space="preserve">48r </w:t>
      </w:r>
      <w:r>
        <w:rPr>
          <w:rStyle w:val="Text"/>
        </w:rPr>
        <w:t>v Alexandří, až k řece Eufraten pošlete bez meškánie. Po malém času jedno knieže Dariášovo posla jemu list takto:</w:t>
      </w:r>
    </w:p>
    <w:p w:rsidR="00F147DF" w:rsidRDefault="008C16DF">
      <w:pPr>
        <w:pStyle w:val="Nadpis"/>
      </w:pPr>
      <w:r>
        <w:rPr>
          <w:rStyle w:val="Text"/>
        </w:rPr>
        <w:t>XLVI.</w:t>
      </w:r>
    </w:p>
    <w:p w:rsidR="00F147DF" w:rsidRDefault="008C16DF">
      <w:r>
        <w:rPr>
          <w:rStyle w:val="Text"/>
        </w:rPr>
        <w:t xml:space="preserve">Králi nad králi přejasnému Dariášovi, bohu velikému, Nastodius </w:t>
      </w:r>
      <w:r>
        <w:rPr>
          <w:rStyle w:val="internipoznamka"/>
        </w:rPr>
        <w:t xml:space="preserve">B: </w:t>
      </w:r>
      <w:r>
        <w:rPr>
          <w:rStyle w:val="internipoznamkakurziva"/>
        </w:rPr>
        <w:t xml:space="preserve">Nestodius </w:t>
      </w:r>
      <w:r>
        <w:rPr>
          <w:rStyle w:val="Text"/>
        </w:rPr>
        <w:t xml:space="preserve">službu. Viem, že neslušalo jest takových věcí vaší velebnosti poslati, neb bezděky to činím a přinucen. A tvá milost věz zjevně, že dvě kniežetě </w:t>
      </w:r>
      <w:r>
        <w:rPr>
          <w:rStyle w:val="emendace"/>
        </w:rPr>
        <w:t xml:space="preserve">kniežetě </w:t>
      </w:r>
      <w:r>
        <w:rPr>
          <w:rStyle w:val="pramen"/>
        </w:rPr>
        <w:t xml:space="preserve">knyzzety </w:t>
      </w:r>
      <w:r>
        <w:rPr>
          <w:rStyle w:val="Text"/>
        </w:rPr>
        <w:t xml:space="preserve">naše </w:t>
      </w:r>
      <w:r>
        <w:rPr>
          <w:rStyle w:val="internipoznamka"/>
        </w:rPr>
        <w:t xml:space="preserve">už N pl. neutr. místo du. </w:t>
      </w:r>
      <w:r>
        <w:rPr>
          <w:rStyle w:val="Text"/>
        </w:rPr>
        <w:t xml:space="preserve">u boji, ješto měli s Alexandrem, jsú zabiti. Ale já, přetěžce jsa raněn, ledva sem utekl. A přemnozí mužie přemocní, vašeho ciesařstvie zpierajíce se, přivinuli jsú se vojsku Alexandrovu. A on jim dal královské koruny a poctivě je přijal. A tak přijem Darius list a přečet, i psa Nastodiovi, kniežeti svému, aby veliké vojsko sebral a mužsky se proti Macedonským bránil. A psa list také králi indiskému, aby jemu ráčil pomoc dáti. A on jemu odpovědě </w:t>
      </w:r>
      <w:r>
        <w:rPr>
          <w:rStyle w:val="emendace"/>
        </w:rPr>
        <w:t xml:space="preserve">odpovědě </w:t>
      </w:r>
      <w:r>
        <w:rPr>
          <w:rStyle w:val="pramen"/>
        </w:rPr>
        <w:t xml:space="preserve">odpowedye </w:t>
      </w:r>
      <w:r>
        <w:rPr>
          <w:rStyle w:val="Text"/>
        </w:rPr>
        <w:t>takto:</w:t>
      </w:r>
    </w:p>
    <w:p w:rsidR="00F147DF" w:rsidRDefault="008C16DF">
      <w:pPr>
        <w:pStyle w:val="Nadpis"/>
      </w:pPr>
      <w:r>
        <w:rPr>
          <w:rStyle w:val="Text"/>
        </w:rPr>
        <w:t>XLVII.</w:t>
      </w:r>
    </w:p>
    <w:p w:rsidR="00F147DF" w:rsidRDefault="008C16DF">
      <w:r>
        <w:rPr>
          <w:rStyle w:val="Text"/>
        </w:rPr>
        <w:t xml:space="preserve">Porus, král indiský, Dariášovi, králi persidskému, zdravie. Nebs </w:t>
      </w:r>
      <w:r>
        <w:rPr>
          <w:rStyle w:val="lemma"/>
        </w:rPr>
        <w:t xml:space="preserve">neb </w:t>
      </w:r>
      <w:r>
        <w:rPr>
          <w:rStyle w:val="Text"/>
        </w:rPr>
        <w:t xml:space="preserve">nás prosil, abychom tobě na pomoc přijeli, hotovi sme to byli učiniti. Ale překážéť nám nemoc, jenž nás drží, nebť nám jest žel bezprávie, ješto trpíte těžce. Protož věz, žeť s </w:t>
      </w:r>
      <w:r>
        <w:rPr>
          <w:rStyle w:val="emendace"/>
        </w:rPr>
        <w:t xml:space="preserve">s </w:t>
      </w:r>
      <w:r>
        <w:rPr>
          <w:rStyle w:val="pramen"/>
        </w:rPr>
        <w:t xml:space="preserve">z </w:t>
      </w:r>
      <w:r>
        <w:rPr>
          <w:rStyle w:val="Text"/>
        </w:rPr>
        <w:t xml:space="preserve">desieti tmy </w:t>
      </w:r>
      <w:r>
        <w:rPr>
          <w:rStyle w:val="internipoznamka"/>
        </w:rPr>
        <w:t xml:space="preserve">B: </w:t>
      </w:r>
      <w:r>
        <w:rPr>
          <w:rStyle w:val="internipoznamkakurziva"/>
        </w:rPr>
        <w:t xml:space="preserve">tmami </w:t>
      </w:r>
      <w:r>
        <w:rPr>
          <w:rStyle w:val="Text"/>
        </w:rPr>
        <w:t>rytieřóv k vám na pomoc v skóře přijeti nemeškáme.</w:t>
      </w:r>
    </w:p>
    <w:p w:rsidR="00F147DF" w:rsidRDefault="008C16DF">
      <w:pPr>
        <w:pStyle w:val="Nadpis"/>
      </w:pPr>
      <w:r>
        <w:rPr>
          <w:rStyle w:val="Text"/>
        </w:rPr>
        <w:t>XLVIII.</w:t>
      </w:r>
    </w:p>
    <w:p w:rsidR="00F147DF" w:rsidRDefault="008C16DF">
      <w:r>
        <w:rPr>
          <w:rStyle w:val="Text"/>
        </w:rPr>
        <w:t xml:space="preserve">A když uslyše mátě Dariova, že se opět strojí s vojskem, chtě opět boj vzieti s Alexandrem, zamútila se jest velmi a psala jest jemu list takto vznící: Králi persidskému Dariášovi Bogedes </w:t>
      </w:r>
      <w:r>
        <w:rPr>
          <w:rStyle w:val="internipoznamka"/>
        </w:rPr>
        <w:t xml:space="preserve">B: </w:t>
      </w:r>
      <w:r>
        <w:rPr>
          <w:rStyle w:val="internipoznamkakurziva"/>
        </w:rPr>
        <w:t xml:space="preserve">Ragades </w:t>
      </w:r>
      <w:r>
        <w:rPr>
          <w:rStyle w:val="Text"/>
        </w:rPr>
        <w:t>mátě posielá radost. Slyšeli sme, že vešken lid a mnohé jiné lidi sebral jsi, aby s Alexandrem opět bojoval. Ale zajisté věz, že tobě platno nic nenie, neb by všecky, jenž na světě bydlé, shromáždil</w:t>
      </w:r>
      <w:r>
        <w:rPr>
          <w:rStyle w:val="emendace"/>
        </w:rPr>
        <w:t xml:space="preserve">shromáždil </w:t>
      </w:r>
      <w:r>
        <w:rPr>
          <w:rStyle w:val="pramen"/>
        </w:rPr>
        <w:t>shromazdil</w:t>
      </w:r>
      <w:r>
        <w:rPr>
          <w:rStyle w:val="Text"/>
        </w:rPr>
        <w:t xml:space="preserve">, ještě nemóžeš jemu odolati, poněvadž božské předvěděnie jemu přeje a uzdravuje a zdržuje. A protož nechaj smyslu svého a odstup od chvály své, popřeje výsosti Alexandrovi, nebo lépe jest opustiti, čehož </w:t>
      </w:r>
      <w:r>
        <w:rPr>
          <w:rStyle w:val="foliace"/>
        </w:rPr>
        <w:t xml:space="preserve">48v </w:t>
      </w:r>
      <w:r>
        <w:rPr>
          <w:rStyle w:val="Text"/>
        </w:rPr>
        <w:t>nemóžeš obdržeti, aby toho u pokoji požíval, což móž ostati, nežli chtě panovati všem, ze všeho budeš vytištěn. Přečet list Dariáš, zamútil se jest velmi, neb jemu přijidechu na pamět dřevní rádce jeho.</w:t>
      </w:r>
    </w:p>
    <w:p w:rsidR="00F147DF" w:rsidRDefault="008C16DF">
      <w:pPr>
        <w:pStyle w:val="Nadpis"/>
      </w:pPr>
      <w:r>
        <w:rPr>
          <w:rStyle w:val="Text"/>
        </w:rPr>
        <w:t>Kapitola XLIX.</w:t>
      </w:r>
    </w:p>
    <w:p w:rsidR="00F147DF" w:rsidRDefault="008C16DF">
      <w:r>
        <w:rPr>
          <w:rStyle w:val="Text"/>
        </w:rPr>
        <w:t xml:space="preserve">Mezi tiem Alexander, pohnuv vojskem, přitěže k městu, v němžto bieše Darius tak, že miesta vysoká na horách, ješto biechu okolo města, viděchu. Ale Alexander přikáza všem, aby nasekajíce ratolesti aneb roždie a vytrhajíce chamrdie, i převazovali k nohám konským a mezkovým, kteréžto vidúce Persidští z vysokých hor, diviechu se a bojiechu se. A přitrh k městu, v němžto bieše Dariáš, jménem Persis, zdáli za tři dni cesty. Stany jest rozbil, a svolav svá kniežata, vece jim: Pošleme posla Dariášovi, ať die jemu: Aneb bojuj s námi, aneb se poddaj naší moci. Ale té noci zjevi se Alexandrovi buoh řečený Amon v tvárnosti Merkuriášově, jsa oděn pláštěm a oděním </w:t>
      </w:r>
      <w:r>
        <w:rPr>
          <w:rStyle w:val="Text"/>
        </w:rPr>
        <w:lastRenderedPageBreak/>
        <w:t>macedonským a řka jemu: Synu Alexandře, kdyžť potřeba bude, vždyckyť na pomoc tobě budu. A protož viz, aby neposielal posla, jakož jsi řekl, Dariášovi, neb chci, aby se oblékl v tvárnost mú. A jeď tam sám, kakžkoli nebezpečno jest k králi přistúpiti v zpósobě člověčie, poslové. Avšak neroď se lekati, nebť sem já na pomoc tobě, ižádné tesknosti nebudeš trpěti. Ale vstav Alexander ze spánie, velikú radostí naplněn jest. A svolav přátely své, pověděl jim sen, jenž viděl bieše. A oni radili jsú jemu, aby tak učinil, jakožto bieše jemu skrze sen zjeveno. Tehdy Alexander inhed jednoho z kniežat rytieřstva svého, jemuž jmě bieše Eumo</w:t>
      </w:r>
      <w:r>
        <w:rPr>
          <w:rStyle w:val="internipoznamka"/>
        </w:rPr>
        <w:t xml:space="preserve">B: </w:t>
      </w:r>
      <w:r>
        <w:rPr>
          <w:rStyle w:val="internipoznamkakurziva"/>
        </w:rPr>
        <w:t>Enulo</w:t>
      </w:r>
      <w:r>
        <w:rPr>
          <w:rStyle w:val="Text"/>
        </w:rPr>
        <w:t xml:space="preserve">, neb ten muž bieše přeudatný a převěrný Alexandrovi, i káza jemu vsiesti na kóň. A druhý, ješto by vedl po sobě, i jede s ním. A když projedechu k řece, ješto slóve Graucum </w:t>
      </w:r>
      <w:r>
        <w:rPr>
          <w:rStyle w:val="internipoznamka"/>
        </w:rPr>
        <w:t xml:space="preserve">B: </w:t>
      </w:r>
      <w:r>
        <w:rPr>
          <w:rStyle w:val="internipoznamkakurziva"/>
        </w:rPr>
        <w:t xml:space="preserve">Grancum </w:t>
      </w:r>
      <w:r>
        <w:rPr>
          <w:rStyle w:val="Text"/>
        </w:rPr>
        <w:t>a jazykem perským Stragma, nalezechu ji, ana sestyd</w:t>
      </w:r>
      <w:r>
        <w:rPr>
          <w:rStyle w:val="foliace"/>
        </w:rPr>
        <w:t>49r</w:t>
      </w:r>
      <w:r>
        <w:rPr>
          <w:rStyle w:val="Text"/>
        </w:rPr>
        <w:t xml:space="preserve">la. A inhed Alexander, proměniv oděv kniežecí, svého rytieře nechav tu se dvěma koňoma, a na tom, na němžto sedieše, přejev tu řeku, přijede k městu Dariášovu. Ale knieže prosieše jeho a řka: Najvětčí césaři, odpusť, ať s tebú za řeku pojedu, ať se ižádná žalost nepřihodí. Jemužto vece Alexander: Čekaj mne tuto, nebť bude pomocník, jehož sem ve snách viděl. A ta řeka, o nížto jsme svrchu řekli, zimní i polední čas vždycky celú noc sestydá. Ale ráno, když zahřeje slunce, rozpustí se a během přeprudkým tak plove kvapně, že když kto v ni vejde, převelikú prudkostí bude zchopen. A šíř jejie jest jedněch honóv. A když přijide Alexander k bráně městské, uzřevše jeho Perští, nemálo se diviechu na tvárnosti, mniece, by on byl bohem Amonem. A inhed otázachu jeho a řkúce: Kto jsi ty? Odpovědě Alexander a řka: Najvětčí posel Alexandróv. Ale Dariáš césař jezdieše po horách, množstvie shromažďuje, aby opět s Alexandrem jiný boj učinil. A když přijede k bráně městské, naleze Alexandra, an rozmlúvá s Perskými, a divieše se velmi zpósobě jeho a mně jeho bohem Apolonem, jenž by sstúpil s nebes. A inhed klaněl se jest jemu. I otáza jeho a řka: Kto jsi ty? Jemuž on odpovědě: Poslal mě jest Alexander král, abych tobě pověděl, které prodlenie činíš jakožto báznivý. Vyjeď a bojuj s ním aneb postup jemu svého královstvie. Uslyšev to Darius, vece jemu: Zdalis </w:t>
      </w:r>
      <w:r>
        <w:rPr>
          <w:rStyle w:val="lemma"/>
        </w:rPr>
        <w:t xml:space="preserve">zdali </w:t>
      </w:r>
      <w:r>
        <w:rPr>
          <w:rStyle w:val="Text"/>
        </w:rPr>
        <w:t xml:space="preserve">ty Alexander, jenžto hrdú řeč mluvíš, neb jakožto vidím, ne jakožto posel, ale jakožto král pyšnú řeč mluvíš. Avšak věz, že pro tvé bohy nic se nezamucuji. Jez se mnú dnes na večeři. A to řka, ztěže ruku svú Darius, a pojem jeho za pravici, uvede jeho na sieň královskú, necháváše koně u vrat. Alexander poče v sobě mysliti a řka: Dobré znamenie učinil jest nade mnú tento </w:t>
      </w:r>
      <w:r>
        <w:rPr>
          <w:rStyle w:val="foliace"/>
        </w:rPr>
        <w:t xml:space="preserve">49v </w:t>
      </w:r>
      <w:r>
        <w:rPr>
          <w:rStyle w:val="Text"/>
        </w:rPr>
        <w:t xml:space="preserve">barbarský, když mě jest za pravici dosiehl a do své sieni uvedl, neb s </w:t>
      </w:r>
      <w:r>
        <w:rPr>
          <w:rStyle w:val="emendace"/>
        </w:rPr>
        <w:t xml:space="preserve">s </w:t>
      </w:r>
      <w:r>
        <w:rPr>
          <w:rStyle w:val="pramen"/>
        </w:rPr>
        <w:t xml:space="preserve">z </w:t>
      </w:r>
      <w:r>
        <w:rPr>
          <w:rStyle w:val="Text"/>
        </w:rPr>
        <w:t xml:space="preserve">bohóv pomocí tuto séň vskóře osedu. A všed Alexander s Dariem do sieni, kdežto bieše večeře překrásná a připravená, i sedli sú tváří proti Alexandrovi. A bieše tu schrána, v nížto sediechu, se všech stran zlatem stkvúcím ozdobena. Ale Perští, vidúce zpósobu Alexandrovu, zhrziechu jím, neb malitký bieše. Ale múdrostí a udatností a ctností, jenž v tom těle skryta bieše, ovšem nevěděchu. A biechu v té sieni stoly i stolice i mísy stkvúcieho zlata udělané a čéšníci v zlatých řepiciech a drahým kamením okrášlených pitie před ně nosiechu. A když podachu pitie Alexandrovi, vypiv schova zlatnici v nadřiech. Přinesechu </w:t>
      </w:r>
      <w:r>
        <w:rPr>
          <w:rStyle w:val="emendace"/>
        </w:rPr>
        <w:t xml:space="preserve">Přinesechu </w:t>
      </w:r>
      <w:r>
        <w:rPr>
          <w:rStyle w:val="pramen"/>
        </w:rPr>
        <w:t xml:space="preserve">Przineſiechu </w:t>
      </w:r>
      <w:r>
        <w:rPr>
          <w:rStyle w:val="Text"/>
        </w:rPr>
        <w:t>druhé i třetie a on též učini. A když to uzřechu čéšníci, pověděchu to ciesaři. Uslyšev to Darius, povstav i vece Alexandrovi: Přételi, i co jest to, že tyto činíš, proč zlatnice kladeš v nadra? Odpovědě Alexander: Na hodech našeho krále taký obyčej držie, že zvaní vezmú, chtie li, orudie, z nichžto pijí. Ale poněvadž ten obyčej vám se zdá nepodobný, inhed vám je vracuji. A to řka, vráti je čéšníkóm. Ale Perští, jenž sediechu u stolu, počechu ten obyčej velmi chváliti. Ale jeden knieže Dariášóv, jemužto jméno Anapolus</w:t>
      </w:r>
      <w:r>
        <w:rPr>
          <w:rStyle w:val="internipoznamka"/>
        </w:rPr>
        <w:t xml:space="preserve">B: </w:t>
      </w:r>
      <w:r>
        <w:rPr>
          <w:rStyle w:val="internipoznamkakurziva"/>
        </w:rPr>
        <w:lastRenderedPageBreak/>
        <w:t>Anepolus</w:t>
      </w:r>
      <w:r>
        <w:rPr>
          <w:rStyle w:val="Text"/>
        </w:rPr>
        <w:t xml:space="preserve">, sedě za stolem, poče patřiti v tvář Alexandrovu, neb jeho bieše viděl, kdyžto byl do Macedonie přijel, aby od Filipa dan vzal. Ten srozuměv hlasu a zpósobě jeho, v sobě poče mysliti a řéci: A zdali tento jest Alexander? A vstav po večeři, i povědě Dariášovi a řka: Najvyšší césaři, posel tento, jehož vidíš, Alexander, syn Filipóv, jest. Ale Alexander uzřev, ano o jeho poznání mluvie, inhed vstav z svého miesta, i vyskoči z té schrány a vytrh jednomu pochodni hořící z rukú, vskočiv na svuoj kóň, prudkým během běžéše. Ale Perští, uzřevše to všickni, v uodění vsedavše </w:t>
      </w:r>
      <w:r>
        <w:rPr>
          <w:rStyle w:val="foliace"/>
        </w:rPr>
        <w:t xml:space="preserve">50r </w:t>
      </w:r>
      <w:r>
        <w:rPr>
          <w:rStyle w:val="Text"/>
        </w:rPr>
        <w:t>na koně, i běžechu po Alexandrovi. Ale že noc bieše temná, počechu blúditi a druzí vracováchu se zase a jiní v tváři se o ratolesti stromové urážechu. Ale Alexander, pochodni nesa v ruce, pravú cestú předse běžieše.</w:t>
      </w:r>
    </w:p>
    <w:p w:rsidR="00F147DF" w:rsidRDefault="008C16DF">
      <w:pPr>
        <w:pStyle w:val="Nadpis"/>
      </w:pPr>
      <w:r>
        <w:rPr>
          <w:rStyle w:val="Text"/>
        </w:rPr>
        <w:t>Kapitola L.</w:t>
      </w:r>
    </w:p>
    <w:p w:rsidR="00F147DF" w:rsidRDefault="008C16DF">
      <w:r>
        <w:rPr>
          <w:rStyle w:val="Text"/>
        </w:rPr>
        <w:t>A když sedieše Dariáš a mysléše, kterak to bieše učinil Alexander udatenstvie, vzhlede na obraz krále Xerses zlatý, jenž sedieše podlé královské stolice v té schráně. A inhed ten obraz pade a v mnoho kusóv se ztroskotá. Viděv to Darius, hnut jsa žalostí, poče hořce plakati a řečí: Toto jest znamenie opuštěnie domu mého a všeho perského královstvie zahubenie. Ale Alexander, přijev k řece, jenž slóve Graucum, naleze ji zamrzlú. I jede po ní. A když bieše blíže od břehu druhého, provali se a on se s koněm pohříži. A tu kóň utonu a on s velikú prací vyskoči a i přijede k kniežeti svému Emulovi. A vsed na kóň druhý, k svému vojsku přijede.</w:t>
      </w:r>
    </w:p>
    <w:p w:rsidR="00F147DF" w:rsidRDefault="008C16DF">
      <w:pPr>
        <w:pStyle w:val="Nadpis"/>
      </w:pPr>
      <w:r>
        <w:rPr>
          <w:rStyle w:val="Text"/>
        </w:rPr>
        <w:t>Kapitola LI.</w:t>
      </w:r>
    </w:p>
    <w:p w:rsidR="00F147DF" w:rsidRDefault="008C16DF">
      <w:r>
        <w:rPr>
          <w:rStyle w:val="Text"/>
        </w:rPr>
        <w:t xml:space="preserve">Ale ten den, shromáždiv Alexander vuojsko své, přečetl je. I měl jest v svém vuojště dvě stě tisícóv a čtrmezcietma tisícóv lidu branného. A vstúpiv na vyššie miesto, potvrzováše vuojska svého a řka: Nepřirovná se množstvie Perských plnosti řecské, neb jest nás mnoho. A přesto, byť jich viece bylo, proto se srdce vaše nelekaj, neb množstvie much sršňóm </w:t>
      </w:r>
      <w:r>
        <w:rPr>
          <w:rStyle w:val="emendace"/>
        </w:rPr>
        <w:t xml:space="preserve">sršňóm </w:t>
      </w:r>
      <w:r>
        <w:rPr>
          <w:rStyle w:val="pramen"/>
        </w:rPr>
        <w:t xml:space="preserve">ſrſſnyow </w:t>
      </w:r>
      <w:r>
        <w:rPr>
          <w:rStyle w:val="Text"/>
        </w:rPr>
        <w:t>ižádné nemohú škody učinit. Uslyševše to vojsko, zvěhlasnost jeho chváléchu.</w:t>
      </w:r>
    </w:p>
    <w:p w:rsidR="00F147DF" w:rsidRDefault="008C16DF">
      <w:pPr>
        <w:pStyle w:val="Nadpis"/>
      </w:pPr>
      <w:r>
        <w:rPr>
          <w:rStyle w:val="Text"/>
        </w:rPr>
        <w:t>Kapitola LII.</w:t>
      </w:r>
    </w:p>
    <w:p w:rsidR="00F147DF" w:rsidRDefault="008C16DF">
      <w:r>
        <w:rPr>
          <w:rStyle w:val="Text"/>
        </w:rPr>
        <w:t xml:space="preserve">Potom Dariáš césař, pohnuv svým vojskem, přitěže k řece, ješto slóve Graucum, a tu rozbil jest stany. A bieše vojsko Dariášovo veliké velmi a silné a mějieše deset tisícóv vozóv s kosami. Ale druhý den sjely sú se obě vuojště na pole. A tu Alexander, vsed na svój kóň řečený Bucifal, hna velikú rychlostí i sta, vytěže před všecko vuojsko, jehožto uzřevše Perští, lečechu se velmi, neb se jim zdáše hrozné jeho vzezřenie. Potom trubači </w:t>
      </w:r>
      <w:r>
        <w:rPr>
          <w:rStyle w:val="foliace"/>
        </w:rPr>
        <w:t xml:space="preserve">50v </w:t>
      </w:r>
      <w:r>
        <w:rPr>
          <w:rStyle w:val="Text"/>
        </w:rPr>
        <w:t xml:space="preserve">ztrúbichu k boji. A inhed Alexander zdvih se úprkem proti nepřátelóm a inhed smiesichu se roty v hromadu a počechu ukrutně bojovati. I padáchu s obú stranú rytieři ranění. A zbito bieše střelcóv tak veliké množstvie, že všecko pole mrtvými bieše přikryto, neb se jest buoj byl počal, když slunce vcházieše, a trval jest až do západu. Ale potom Perští počechu velmi padati. A vida Darius, že jeho hynú, obráti se a poběže a již bieše zatemněná noc. A potom množstvie vozóv s koňmi utiekáše. A tu přemnohé Perské mordováchu a padáchu perští lidé před vozy jako obilé před srpem, anebo když od mnoho jézdných bude </w:t>
      </w:r>
      <w:r>
        <w:rPr>
          <w:rStyle w:val="Text"/>
        </w:rPr>
        <w:lastRenderedPageBreak/>
        <w:t>potlačeno a když přijede Darius k řece Graucum, naleze ji zamrzlú. A jézdní všecko lože té řeky naplnichu a inhed se led prolomi. A což jich bieše, tu ztonuchu. A druzí, nemohúce přejeti řeky, od nepřátel, jenž je stíháchu, tu biechu zhubeni. A v tom zajisté pobití sešlo jest lidu perského tři sta tisícóv kromě těch, kteréžto hlubokost té vody jest ztopila.</w:t>
      </w:r>
    </w:p>
    <w:p w:rsidR="00F147DF" w:rsidRDefault="008C16DF">
      <w:pPr>
        <w:pStyle w:val="Nadpis"/>
      </w:pPr>
      <w:r>
        <w:rPr>
          <w:rStyle w:val="Text"/>
        </w:rPr>
        <w:t>Kapitola LIII.</w:t>
      </w:r>
    </w:p>
    <w:p w:rsidR="00F147DF" w:rsidRDefault="008C16DF">
      <w:r>
        <w:rPr>
          <w:rStyle w:val="Text"/>
        </w:rPr>
        <w:t>Utiekaje Dariáš před mocí Alexandrovú, vjel jest do města řečeného Susis. A všed na sieň svú, pade na svú tvář a náramně vzdychaje a plače mluvieše: Běda mně, nebožtíčku, neb nebeský hněv a zámutek mě jest potlačil, neb já, jenž biech až k hvězdám pozdvižen, již sem až na zemi biedně svržen. Jižť jest poběhlým a poddaným učiněn Darius, kterýžto všecky bydlejície na vschod slunce v svú službu bieše obrátil. Ale by známo bylo biednému člověku, co se jemu má přihoditi potomně, na to by i u přítomném času zpomínal, neb okamženie aneb jednoho dne času přijde, kterýžto až do oblakóv pokorných pozdvihne a povýšené až do hlubokosti temnosti stlačuje a pohřižuje. A řka to, i psa list Alexandrovi králi v tato slova:</w:t>
      </w:r>
    </w:p>
    <w:p w:rsidR="00F147DF" w:rsidRDefault="008C16DF">
      <w:pPr>
        <w:pStyle w:val="Nadpis"/>
      </w:pPr>
      <w:r>
        <w:rPr>
          <w:rStyle w:val="Text"/>
        </w:rPr>
        <w:t>Kapitola LIIII.</w:t>
      </w:r>
    </w:p>
    <w:p w:rsidR="00F147DF" w:rsidRDefault="008C16DF">
      <w:r>
        <w:rPr>
          <w:rStyle w:val="Text"/>
        </w:rPr>
        <w:t xml:space="preserve">Panovateli mému Alexandrovi Macedonskému Darius, král perský, vzkazuje radost. Tak veliká jest múdrost, jenž váš úmysl plodí a zpravuje, </w:t>
      </w:r>
      <w:r>
        <w:rPr>
          <w:rStyle w:val="foliace"/>
        </w:rPr>
        <w:t xml:space="preserve">51r </w:t>
      </w:r>
      <w:r>
        <w:rPr>
          <w:rStyle w:val="Text"/>
        </w:rPr>
        <w:t xml:space="preserve">že minulých, přítomných věcí a budúcích věcí tajnost spatruješ, až i bez poroka všecka svá diela zčastně spatřujete a pósobíte. A protož poznaj šlechetnost vaše, že jste z tělestné mateře stvořeni. A protož nepozdvihuj se srdce vaše tak k vysokým věcem, ale vždy na poslednie vaše myslete, poněvadž vždy prvnie s posledními se nesjednávají, neb dosti jest člověku válečnému, dosiehne li vítězstvie. Rozpomínajte krále Xersa přemocného, od něhožto my sme pošli, kterýžto mnohé boje páchal a vítězstvo obdržéval a všelikým štěstím se stkvieše. Ale že srdce bez miery vysoko bieše pozdvihl, všecka svá vítězstvie neštěstím jest skonal. A vězte to, že božským převěděním obdrželi jste vítězstvie. A protož nám prosícím, vašeho milosrdenstvie ukážíce, vraťte </w:t>
      </w:r>
      <w:r>
        <w:rPr>
          <w:rStyle w:val="emendace"/>
        </w:rPr>
        <w:t xml:space="preserve">vraťte </w:t>
      </w:r>
      <w:r>
        <w:rPr>
          <w:rStyle w:val="pramen"/>
        </w:rPr>
        <w:t xml:space="preserve">wratte </w:t>
      </w:r>
      <w:r>
        <w:rPr>
          <w:rStyle w:val="Text"/>
        </w:rPr>
        <w:t>nám mateř naši, syny a ženu a dáme vám poklady, ješto máme v Jade, Susis, kteréžto naši rodičové zachovali sú v skrýších pod zemí, a dámeť vám Medské a Perské královstvie a požívajte vítězstvie, jehožto popřél jest vám Jupiter, buoh svrchovaný.</w:t>
      </w:r>
    </w:p>
    <w:p w:rsidR="00F147DF" w:rsidRDefault="008C16DF">
      <w:pPr>
        <w:pStyle w:val="Nadpis"/>
      </w:pPr>
      <w:r>
        <w:rPr>
          <w:rStyle w:val="Text"/>
        </w:rPr>
        <w:t>Kapitola LV.</w:t>
      </w:r>
    </w:p>
    <w:p w:rsidR="00F147DF" w:rsidRDefault="008C16DF">
      <w:r>
        <w:rPr>
          <w:rStyle w:val="Text"/>
        </w:rPr>
        <w:t>Přišedše poslové Dariášovi k Alexandrovi, podali jemu listu. A on káza jej přede všemi otevřieti. A uslyševše rytieři Alexandrovi, radostni jsú byli. Tehdy jeden z kniežat rytieřstva Alexandrova, jemuž jméno Pamamon</w:t>
      </w:r>
      <w:r>
        <w:rPr>
          <w:rStyle w:val="internipoznamka"/>
        </w:rPr>
        <w:t xml:space="preserve">B: </w:t>
      </w:r>
      <w:r>
        <w:rPr>
          <w:rStyle w:val="internipoznamkakurziva"/>
        </w:rPr>
        <w:t>Parmon</w:t>
      </w:r>
      <w:r>
        <w:rPr>
          <w:rStyle w:val="Text"/>
        </w:rPr>
        <w:t xml:space="preserve">, vece Alexandrovi: Najvětčí césaři, vezmi všecko zbožie, kteréžť slibuje dáti Darius, a vrať jemu mateř, syny a ženu. Uslyšev to Alexander, zavola k sobě poslóv Dariášových a přede všemi takto povědě: Povězte césaři vašemu, že divíme se tomu, chce li za odplatu rukú našich vzieti mateř, syny a ženu svú. Jest li přemožen Darius, ať nám odplaty neslibuje, ale podrobě se našemu jhu, všecka dóstojenstvie i zbožie našie velebnosti vydaj. Pakliť </w:t>
      </w:r>
      <w:r>
        <w:rPr>
          <w:rStyle w:val="Text"/>
        </w:rPr>
        <w:lastRenderedPageBreak/>
        <w:t xml:space="preserve">nenie přemožen, ale měj opět boj s námi. A to řka, da jim dary výborné a pusti je. Potom přikáza lidem svým, aby zbitá těla </w:t>
      </w:r>
      <w:r>
        <w:rPr>
          <w:rStyle w:val="foliace"/>
        </w:rPr>
        <w:t xml:space="preserve">51v </w:t>
      </w:r>
      <w:r>
        <w:rPr>
          <w:rStyle w:val="Text"/>
        </w:rPr>
        <w:t>v hrobiech pochovali a také jiné všecky raněné, aby zléčili.</w:t>
      </w:r>
    </w:p>
    <w:p w:rsidR="00F147DF" w:rsidRDefault="008C16DF">
      <w:pPr>
        <w:pStyle w:val="Nadpis"/>
      </w:pPr>
      <w:r>
        <w:rPr>
          <w:rStyle w:val="Text"/>
        </w:rPr>
        <w:t>Kapitola LVI.</w:t>
      </w:r>
    </w:p>
    <w:p w:rsidR="00F147DF" w:rsidRDefault="008C16DF">
      <w:r>
        <w:rPr>
          <w:rStyle w:val="Text"/>
        </w:rPr>
        <w:t xml:space="preserve">Pohnuv Alexander vuojskem, rozbil jest stany podlé řeky Graulus řečené. A tu jest bohóm oběti vítězné obětoval. A podlé té řeky biechu sieni překrásné, svrchovanými řemesly pozdvižené, kteréžto bieše ustavil král Xerses Perský, kteréžto vida Alexander, káza zapáliti. A po malé chvíli sželi mu se toho. I přikáza, aby jich ižádný nesměl zapalovati. A bieše na tom miestě pole převeliké, kteréžto staří králi perští a chudí ku pohřebu mrtvým chováchu a tu se kladiechu, na němžto kopajíce Macedonští, orudie mnoho zlatého a drahého kamenie sú nalezli. A tu jsú také nalezli jeden hrob syrský a perský z jednoho kamene ametystového vyrytý, an mě </w:t>
      </w:r>
      <w:r>
        <w:rPr>
          <w:rStyle w:val="emendace"/>
        </w:rPr>
        <w:t xml:space="preserve">mě </w:t>
      </w:r>
      <w:r>
        <w:rPr>
          <w:rStyle w:val="pramen"/>
        </w:rPr>
        <w:t xml:space="preserve">me </w:t>
      </w:r>
      <w:r>
        <w:rPr>
          <w:rStyle w:val="Text"/>
        </w:rPr>
        <w:t>zevnitř ryté ratolesti palmové a ptáci rozliční. A tak světlý bieše ten kámen, že tělo celé skrze bylo viděti. A bieše na tom miestě věže úzká a šeredná, v nížto mnoho lidí bieše, jedni majíce ruce uťaté</w:t>
      </w:r>
      <w:r>
        <w:rPr>
          <w:rStyle w:val="emendace"/>
        </w:rPr>
        <w:t xml:space="preserve">uťaté </w:t>
      </w:r>
      <w:r>
        <w:rPr>
          <w:rStyle w:val="pramen"/>
        </w:rPr>
        <w:t>utate</w:t>
      </w:r>
      <w:r>
        <w:rPr>
          <w:rStyle w:val="Text"/>
        </w:rPr>
        <w:t>, jiní bez noh, druzí bez očí. Ti uslyševše hřmot oděncóv, křičéchu všichni k Alexandrovi. Uslyšev ten křik Alexander, káza je z té věže vytiehnúti. A opatřiv je, želel jich velmi a plakal. I přikáza jim dáti deset tisícóv peněz a slíbi jim jich zbožie navrátiti, neb bieše Dariáš vsázel je proto, že biechu urozenie dobrého a jich zbožie rozdal byl svým sluhám.</w:t>
      </w:r>
    </w:p>
    <w:p w:rsidR="00F147DF" w:rsidRDefault="008C16DF">
      <w:pPr>
        <w:pStyle w:val="Nadpis"/>
      </w:pPr>
      <w:r>
        <w:rPr>
          <w:rStyle w:val="Text"/>
        </w:rPr>
        <w:t>LVII.</w:t>
      </w:r>
    </w:p>
    <w:p w:rsidR="00F147DF" w:rsidRDefault="008C16DF">
      <w:r>
        <w:rPr>
          <w:rStyle w:val="Text"/>
        </w:rPr>
        <w:t xml:space="preserve">Mezi tiem vrátivše se poslové Dariášovi ot Alexandra, pověděchu jemu, což mluvil Alexander. Protož Darius poče se strojiti, aby boj měl s Alexandrem. I psa list k Porovi, králi indiskému, aby jemu lid poslal, takto vznící: Darius, král perský, Porovi, králi indskému, radost. Nedávno sme tebe prosili, aby nám na pomoc proti těm, ješto naši sieň chtie zrušiti, chtěl přijeti. Zajisté vědúce, žeť vám těžšie příhody přijdú, budete li to trpěti. A vidúc naše kniežetstvie, ano je tak hanebně hubie, neb ten Alexander, jenž tak válé s námi, úmysl má </w:t>
      </w:r>
      <w:r>
        <w:rPr>
          <w:rStyle w:val="foliace"/>
        </w:rPr>
        <w:t xml:space="preserve">52r </w:t>
      </w:r>
      <w:r>
        <w:rPr>
          <w:rStyle w:val="Text"/>
        </w:rPr>
        <w:t xml:space="preserve">divoký a ukrutný, kterýžto jako lev horlivý, jako moře se búří, kdyžto od větróv mocných bývá pohnuto. A přesto, ač nerodí, však lid zbéřeme bez počta a umyslili sme až do smrti s ním bojovati, neb jest nám lépe rychle v boji zahynúti, nežli lidu našeho záhubu viděti a mnoho časóv býti v bolesti. A protož vás prosíme pokorně, abyšte našie prosby, do stojnosti </w:t>
      </w:r>
      <w:r>
        <w:rPr>
          <w:rStyle w:val="internipoznamka"/>
        </w:rPr>
        <w:t xml:space="preserve">B: </w:t>
      </w:r>
      <w:r>
        <w:rPr>
          <w:rStyle w:val="internipoznamkakurziva"/>
        </w:rPr>
        <w:t xml:space="preserve">do tajnosti </w:t>
      </w:r>
      <w:r>
        <w:rPr>
          <w:rStyle w:val="Text"/>
        </w:rPr>
        <w:t>třev vašich dopuštiece, nám v naší tesknosti spomohli, neb vám slibujem, že každému rytieři, jenž nám na pomoc přijede, deset šilinkóv a pěšiemu pět beze všeho prodlenie dáme. A kdežkolivěk naše vuojska ležé, vydáme jim sto a sedmdesát mladiček v zlatém rúše připravených, Bucifal, kuoň Alexandróv, se vší přípravú a všelikú kořist, kterúžto dobudem, vám a vašemu vuojsku ty všecky věci vydáme.</w:t>
      </w:r>
    </w:p>
    <w:p w:rsidR="00F147DF" w:rsidRDefault="008C16DF">
      <w:pPr>
        <w:pStyle w:val="Nadpis"/>
      </w:pPr>
      <w:r>
        <w:rPr>
          <w:rStyle w:val="Text"/>
        </w:rPr>
        <w:t>Kapitola LVIII.</w:t>
      </w:r>
    </w:p>
    <w:p w:rsidR="00F147DF" w:rsidRDefault="008C16DF">
      <w:r>
        <w:rPr>
          <w:rStyle w:val="Text"/>
        </w:rPr>
        <w:t xml:space="preserve">Mezi tiem utekše druzí z rytieřóv Dariášových, pověděli jsú Alexandrovi, kterak Darius strojieše se, aby opět s ním bojoval, a kterak jest poslal k Porovi, králi indiskému, aby pospiešil k jeho pomoci. A když uslyše Alexander, že Darius zsočen od některých svých kniežat, inhed hnuv </w:t>
      </w:r>
      <w:r>
        <w:rPr>
          <w:rStyle w:val="Text"/>
        </w:rPr>
        <w:lastRenderedPageBreak/>
        <w:t xml:space="preserve">vojskem, umieni proti Dariášovi táhnúti, ustanoviv na své mysli, aby nikoli jména césařského nepřijímal, leč by dřéve královstvie Dariášovuo obdržal. Ale Darius a Perští, uslyševše příjezdu Alexandrovu, lekli sú se velmi. Ale někteří z kniežat Dariášových, jménem Bisso a druhý Onobrasantes řečení, inhed, jakž jsú slyšeli prójezdu Alexandrovu, přisáhli jsú sobě, aby Dariáše zamordovali, mniec, by od Alexandra vzácnú odplatu vzeli. To mezi sebú utvrdivše, vešli jsú na sieň před Dariáše, a vytrhavše meče, přistúpili sú k němu, kteréž uzřev Dariáš, vece: Najmilejší moji, dosavad nazval sem vás služebníky svými, ale jižť vás pány jmenuji, neb mě chcete zahubiti. </w:t>
      </w:r>
      <w:r>
        <w:rPr>
          <w:rStyle w:val="foliace"/>
        </w:rPr>
        <w:t xml:space="preserve">52v </w:t>
      </w:r>
      <w:r>
        <w:rPr>
          <w:rStyle w:val="Text"/>
        </w:rPr>
        <w:t>I zdali nemám odjinud dosti umučenie? Proč u má třeva meč vstrkujete? A zabijete li mě tajně a nalezne vás Alexander, učiníť nad vámi jako nad lotry pomstu. Ale oni, nikoli nejsúce takovú dobrotivuostí pohnuti, počechu jeho sieci a on, zavrh se rukú, pade na zemi raněný. A necháchu jeho tu na sieni napoly mrtvého.</w:t>
      </w:r>
    </w:p>
    <w:p w:rsidR="00F147DF" w:rsidRDefault="008C16DF">
      <w:pPr>
        <w:pStyle w:val="Nadpis"/>
      </w:pPr>
      <w:r>
        <w:rPr>
          <w:rStyle w:val="Text"/>
        </w:rPr>
        <w:t>LIX.</w:t>
      </w:r>
    </w:p>
    <w:p w:rsidR="00F147DF" w:rsidRDefault="008C16DF">
      <w:r>
        <w:rPr>
          <w:rStyle w:val="Text"/>
        </w:rPr>
        <w:t xml:space="preserve">Uslyševše Alexander příhodu Dariášovu, přejev přes řeku s svým vojskem, i vjel jest do města Susis rychle. Ale Perští vidúc jeho, otevřeli sú brány městské a přivítali sú jeho poctivě. A když uzřechu příjezdu Alexandrovu ti, jenž biechu zsekli Dariáše, inhed sú se skryli, žádajíce srozuměti vuoli Alexandrově na to, což biechu učinili nad Dariášem. Ale Alexander, všed na sieň a chodě po ní, nemálo se divieše na ustavení jejiem, neb bieše ustavil ten palác Cyrus, král perský. A biechu podlahy jejie od rozličného kamenie a jasného ozdobenie, ale stěny z zlata a z drahého kamenie a hvězdami stkvúcími biechu ozdobeny a udělány. A biechu zlatí slúpové, to udělánie vzdržujíce, kteréžto spatřiv Alexander, divieše se velmi. A pochodiv na sieni, vjide do komory, kdežto bieše Dariáš napoly mrtev. A uzřev jeho Alexander, pohnut jsa milosrdenstvím a svlek s sebe plášť césařský, i přioděl jest jemu, a objev jeho, poče jeho slzami velikými okropovati a řka: Posilni sebe, pane Dariáši, a vstaň. A jakož jsi kdy čest ciesařskú držel, též nynie perskú přijmi korunu a vládni. A jakožs </w:t>
      </w:r>
      <w:r>
        <w:rPr>
          <w:rStyle w:val="lemma"/>
        </w:rPr>
        <w:t xml:space="preserve">jakož </w:t>
      </w:r>
      <w:r>
        <w:rPr>
          <w:rStyle w:val="Text"/>
        </w:rPr>
        <w:t xml:space="preserve">byl dosavad slavný, neb tobě přísahaji skrze najmocnějšého boha, žeť upřémně tobě všeho ciesařstvie sstupuji, neb s tebú žádám krmi požívati jakožto s ním, s svým otcem, neb ižádný, požívaje dóstojenstvie, nemá se radovati nezštěstí druhého v témž dóstojenství postaveného, poněvadž se od něho </w:t>
      </w:r>
      <w:r>
        <w:rPr>
          <w:rStyle w:val="foliace"/>
        </w:rPr>
        <w:t xml:space="preserve">53r </w:t>
      </w:r>
      <w:r>
        <w:rPr>
          <w:rStyle w:val="Text"/>
        </w:rPr>
        <w:t>zčestie promění. Ukaž mi mordéře své, ať mečem pomstím muky tvé. A když to plače povědě, tehdy Dariáš ztáh ruce své, objal jest Alexandra a prsi jeho i hrdlo i také ruce jeho líbáše a vece k němu.</w:t>
      </w:r>
    </w:p>
    <w:p w:rsidR="00F147DF" w:rsidRDefault="008C16DF">
      <w:pPr>
        <w:pStyle w:val="Nadpis"/>
      </w:pPr>
      <w:r>
        <w:rPr>
          <w:rStyle w:val="Text"/>
        </w:rPr>
        <w:t>LX.</w:t>
      </w:r>
    </w:p>
    <w:p w:rsidR="00F147DF" w:rsidRDefault="008C16DF">
      <w:r>
        <w:rPr>
          <w:rStyle w:val="Text"/>
        </w:rPr>
        <w:t xml:space="preserve">Synu Alexandře, jakožto lépe neb plnějie tvá milost vie, že vešken svět u porušení jest posazen, neb zajisté božské převěděnie vše převie myšlenie lidská a zpytuje, takť jest svět od počátka stvořen, aby na něm nic ustavičného ani pevného nebylo, ale v své váze </w:t>
      </w:r>
      <w:r>
        <w:rPr>
          <w:rStyle w:val="emendace"/>
        </w:rPr>
        <w:t xml:space="preserve">váze </w:t>
      </w:r>
      <w:r>
        <w:rPr>
          <w:rStyle w:val="pramen"/>
        </w:rPr>
        <w:t xml:space="preserve">baze </w:t>
      </w:r>
      <w:r>
        <w:rPr>
          <w:rStyle w:val="Text"/>
        </w:rPr>
        <w:t xml:space="preserve">běže, obrátil se v své protivné, neb by byl buoh učinil vše zčestie na lidi, aby neproměnitedlné bylo. Tak veliká pýcha byla by a marná chvála, jenž nad přirozením panským panuje, že by všecko ne bohóm, ale své vlastní moci připisovali a tak by lidé odstupovali od svého stvořitele. Pakli by božské výsosti dóstojnost tak svěcskú zpósobú zjednali, aby všeliké zlé nezčestie vedlo na lidi bez odvolánie, tak </w:t>
      </w:r>
      <w:r>
        <w:rPr>
          <w:rStyle w:val="Text"/>
        </w:rPr>
        <w:lastRenderedPageBreak/>
        <w:t xml:space="preserve">jsú veliké křechkosti, kteréžto člověčieho přirozenie následují, že bychom všickni v uosidlo zúfalstvie byli vtaženi tak, že bychom neměli ižádné odplaty od pána boha. Protož tak jest chtěl buoh, aby všecko bylo u proměněnie, aby kdyžto pln jsa zštěstie pro svú hrdost, sebe nepozna, s výsosti hrdé v nízkosti </w:t>
      </w:r>
      <w:r>
        <w:rPr>
          <w:rStyle w:val="emendace"/>
        </w:rPr>
        <w:t xml:space="preserve">nízkosti </w:t>
      </w:r>
      <w:r>
        <w:rPr>
          <w:rStyle w:val="pramen"/>
        </w:rPr>
        <w:t xml:space="preserve">nykoſti </w:t>
      </w:r>
      <w:r>
        <w:rPr>
          <w:rStyle w:val="Text"/>
        </w:rPr>
        <w:t xml:space="preserve">dolú byl pohřízen, aby což skrze pozdviženie štěstie bieše zapomenul, skrze poníženie bědné zpomenul. Jakož jsi na mně spatřil, jenž biech tak velikú velebností roztyl pro množstvie zbožie, které mějiech, že již sem se mněl nestvuořeným, božím, ale jeho tovaryšem. A jehož sem tehda pro slepost pýchy neviděl, již skrze břidkost pokory opatruji, poznávám. Ale když bude některý člověk přielišným neštěstím obklíčen a zúfá na boží milosti, nečekaje ižádného polepšenie, avšak pozdvihuje jeho bóh k zštěstí, prospěšnosti, aby jakožto na příkazu maje svěcskú biedu, o bohu právě </w:t>
      </w:r>
      <w:r>
        <w:rPr>
          <w:rStyle w:val="foliace"/>
        </w:rPr>
        <w:t xml:space="preserve">53v </w:t>
      </w:r>
      <w:r>
        <w:rPr>
          <w:rStyle w:val="Text"/>
        </w:rPr>
        <w:t xml:space="preserve">nemohl mysliti, jsa opraven přemožením štěstie, aby poznal, neb ten, ješto ponižuje, móž povýšiti. A kterýž povyšuje člověka, téhožť móž v hlubokost položiti. A protož, mój synu, nepozdvihuj se srdce tvé aniž mysl tvá k svrchovaným, povstav pro mnohé vítězstvie tobě pójčené od boha, by pak i to činil, což bohové vlastně činie, by pak ruce tvé v nebe dosahali, vždy na poslední konec zpomínaj, neb jsi smrtedlný a smrt na každý den vidíš. I zdali následuješ, že jedinké mihnutie činíme na světě a živuot náš pavúkovému řemeslu jest přirovnán, kteréžto když přemisterným řemeslem jest otkáno, když přijde převětrné povětřie a přemalé pověnutie, inhed se ztrhá a k ničemuž bude obráceno. A protož vzhlédni na mě a viz, kteraký sem včera byl, a kteraký jsem dnes, jenž sem převěděnie až ku prachu pochýlen. A jenž téměř vešken svět v své ruce držiech, již sám sebú nevládnu. Prosímť, pochovajte mě ruce tvuoji předobrotivě a příďte </w:t>
      </w:r>
      <w:r>
        <w:rPr>
          <w:rStyle w:val="emendace"/>
        </w:rPr>
        <w:t xml:space="preserve">příďte </w:t>
      </w:r>
      <w:r>
        <w:rPr>
          <w:rStyle w:val="pramen"/>
        </w:rPr>
        <w:t xml:space="preserve">przdte </w:t>
      </w:r>
      <w:r>
        <w:rPr>
          <w:rStyle w:val="Text"/>
        </w:rPr>
        <w:t>na pochovánie mé Perští, Macedonští a Řekové. A potom královstvie perské a macedonské jednoty požívajte. Mateř mú Rogedonu tobě velice porúčeji a mé ženě buď milostiv. Rozonu</w:t>
      </w:r>
      <w:r>
        <w:rPr>
          <w:rStyle w:val="poznamka"/>
        </w:rPr>
        <w:t xml:space="preserve">níže </w:t>
      </w:r>
      <w:r>
        <w:rPr>
          <w:rStyle w:val="poznamkakurziva"/>
        </w:rPr>
        <w:t>„Roxona“</w:t>
      </w:r>
      <w:r>
        <w:rPr>
          <w:rStyle w:val="Text"/>
        </w:rPr>
        <w:t>, dceru mú, vezmi sobě za ženu, neb slušně z urozených rodičóv urozené plémě pocházie. A to mluvě, v rukú Alexandrových duši pusti. A protož, podlé obyčeje césařského složiv tělo jeho a s velikú přípravú a poctivě přéliš, káza jej nésti k hrobu. A jedechu před ním oděnci macedonští a perští. A Alexander, skloniv hlavu, jda před ním, přehořce plakáše. Ale Perští plakáchu netoliko pro smrt Dariášovu, jakožto viece pro milost Alexandrovu. A tak jeho inhed poctivě pochovachu.</w:t>
      </w:r>
    </w:p>
    <w:p w:rsidR="00F147DF" w:rsidRDefault="008C16DF">
      <w:pPr>
        <w:pStyle w:val="Nadpis"/>
      </w:pPr>
      <w:r>
        <w:rPr>
          <w:rStyle w:val="Text"/>
        </w:rPr>
        <w:t>LXI.</w:t>
      </w:r>
    </w:p>
    <w:p w:rsidR="00F147DF" w:rsidRDefault="008C16DF">
      <w:r>
        <w:rPr>
          <w:rStyle w:val="Text"/>
        </w:rPr>
        <w:t>Vrátiv se Alexander s pohřebu, jide na sieň. A toho dne sede na stolici královskú zlatú, kterúžto bieše udělal Cyrus, král někdy perský. A svo</w:t>
      </w:r>
      <w:r>
        <w:rPr>
          <w:rStyle w:val="foliace"/>
        </w:rPr>
        <w:t>54r</w:t>
      </w:r>
      <w:r>
        <w:rPr>
          <w:rStyle w:val="Text"/>
        </w:rPr>
        <w:t xml:space="preserve">lav všecky Macedonské i Perské, vstavi na se korunu Dariášovu, kterážto tak drahá bieše, že ode všech byla nepodobně chválena, neb všecka sieň stkvieše se od jasnosti drahého kamenie. A bieše stolice všecka zlatá, nad jiné lavice sedm loket povýšena. A po sedmi vstupniech vcházéchu králové na tu stolici. A biechu ti vstupňové divným dielem uděláni: první stupeň </w:t>
      </w:r>
      <w:r>
        <w:rPr>
          <w:rStyle w:val="emendace"/>
        </w:rPr>
        <w:t xml:space="preserve">stupeň </w:t>
      </w:r>
      <w:r>
        <w:rPr>
          <w:rStyle w:val="pramen"/>
        </w:rPr>
        <w:t xml:space="preserve">ſtupen </w:t>
      </w:r>
      <w:r>
        <w:rPr>
          <w:rStyle w:val="Text"/>
        </w:rPr>
        <w:t xml:space="preserve">z ametystu, druhý z </w:t>
      </w:r>
      <w:r>
        <w:rPr>
          <w:rStyle w:val="emendace"/>
        </w:rPr>
        <w:t xml:space="preserve">z </w:t>
      </w:r>
      <w:r>
        <w:rPr>
          <w:rStyle w:val="pramen"/>
        </w:rPr>
        <w:t xml:space="preserve">s </w:t>
      </w:r>
      <w:r>
        <w:rPr>
          <w:rStyle w:val="Text"/>
        </w:rPr>
        <w:t>smaragdu, třetí z topazia, čtvrtý z granátu, pátý z diamantu, šestý z ryzého zlata, sedmý z bláta udělaný, ani beze všech příčin byli jsú tak uděláni a zřiezeni, neb první, jenž bieše z ametystu, tuto tajnost držéše, jakožto ametyst od přirozenie potlačuje sílu a parnost vína, a ktož jej nosí, nedopustí, aby se v své paměti proměnil. Též musí býti dokonalého smysla ten, kto chce vstúpiti v královské dóstojenstvie, aby nikoli pro příčinu nemilosti nepochýlil se k křivdě. Druhý stupeň bieše z smaragdu</w:t>
      </w:r>
      <w:r>
        <w:rPr>
          <w:rStyle w:val="emendace"/>
        </w:rPr>
        <w:t xml:space="preserve">smaragdu </w:t>
      </w:r>
      <w:r>
        <w:rPr>
          <w:rStyle w:val="pramen"/>
        </w:rPr>
        <w:t>sſmaragdu</w:t>
      </w:r>
      <w:r>
        <w:rPr>
          <w:rStyle w:val="Text"/>
        </w:rPr>
        <w:t xml:space="preserve">, </w:t>
      </w:r>
      <w:r>
        <w:rPr>
          <w:rStyle w:val="Text"/>
        </w:rPr>
        <w:lastRenderedPageBreak/>
        <w:t xml:space="preserve">kterýžto zrak toho, jenž jej nosí, čistí a zachovává. Též sluší na krále, aby měl ostrú opatrnost v svém smysle aneb srdci, aby to, což má věděti, opatřil a rozeznal. Třetí stupeň z topazia, jenž jest také jasnosti, že kto chce svú zpósobu v něm viděti, zdá mu se, by nohy jeho u povětří byly ztopořeny a hlava k zemi schýlena. Též slušie králi na své najposlednějšie pomnieti, aby jakožto ten kámen ukazuje, že hlava jeho, točíšto dóstojenstvie, s výsosti, točíšto do prachu, nebylo stištěno. Čtvrtý bieše z granátu, neb jakožto granát svú zardělostí všecko kamenie přemáhá, též i král má býti stydlivý, zardělý, aby nevypustil z svých slušných činóv, čině neslušně. Pátý bieše z diamantu, jenž jest také tvrdosti, že ničimž nemóž býti lámán, leč bude krví kozlovú oblit. Též má král býti tak ustavičný, aby pro ižádnú věc upřémnosti </w:t>
      </w:r>
      <w:r>
        <w:rPr>
          <w:rStyle w:val="internipoznamka"/>
        </w:rPr>
        <w:t xml:space="preserve">!w- </w:t>
      </w:r>
      <w:r>
        <w:rPr>
          <w:rStyle w:val="Text"/>
        </w:rPr>
        <w:t xml:space="preserve">spravedlivé neodpustil ani sebe </w:t>
      </w:r>
      <w:r>
        <w:rPr>
          <w:rStyle w:val="foliace"/>
        </w:rPr>
        <w:t xml:space="preserve">54v </w:t>
      </w:r>
      <w:r>
        <w:rPr>
          <w:rStyle w:val="Text"/>
        </w:rPr>
        <w:t xml:space="preserve">pohnul. Šestý bieše z ryzého zlata, neb jakožto zlato všecko lesknutie krásy a drahosti přemáhá, též král má býti tak ustavičný, jenž nade všecky jest posazen, aby všickni jeho kázaním byli zpravováni. Sedmý stupeň </w:t>
      </w:r>
      <w:r>
        <w:rPr>
          <w:rStyle w:val="emendace"/>
        </w:rPr>
        <w:t xml:space="preserve">stupeň </w:t>
      </w:r>
      <w:r>
        <w:rPr>
          <w:rStyle w:val="pramen"/>
        </w:rPr>
        <w:t xml:space="preserve">ſtupen </w:t>
      </w:r>
      <w:r>
        <w:rPr>
          <w:rStyle w:val="Text"/>
        </w:rPr>
        <w:t>z blatného třepu proto bieše uložen, aby člověk, když bude k královskému dóstojenství posazen a pozdvižen, pamatoval, že jest z země stvořen a v zemskú podstatu má se proměniti aneb navrátiti. Na té jisté stolici sedě Alexander a královskú korunú jsa korunován a oblečen rúchem ciesařským, svolav Macedonské a Perské, káza psáti po všech krajinách listy tiemto obyčejem.</w:t>
      </w:r>
    </w:p>
    <w:p w:rsidR="00F147DF" w:rsidRDefault="008C16DF">
      <w:pPr>
        <w:pStyle w:val="Nadpis"/>
      </w:pPr>
      <w:r>
        <w:rPr>
          <w:rStyle w:val="Text"/>
        </w:rPr>
        <w:t>LXII.</w:t>
      </w:r>
    </w:p>
    <w:p w:rsidR="00F147DF" w:rsidRDefault="008C16DF">
      <w:r>
        <w:rPr>
          <w:rStyle w:val="Text"/>
        </w:rPr>
        <w:t>Král nad králi, pán panujících Alexander, syn boha Amona a Olympiady královny, všem kniežatóm, vladařóm, poprávciem dóstojenstvie a lidem měscským po všem království perském svú milost dávám. Poněvadž se jest bohóm slíbilo, abychom na velebné stolici Dariášově seděli, máte se radovati nemálo a veseliti. Protož přikazujem vám, abyšte v každém městě kniežata a zprávce zjednali, jakož jsú za Dariáše ustaveni, jimžto kazujem, aby spravedlnost mezi všemi rozumně činili, jichžto přikázanie aby ode všech poddaných beze všie odpory bylo držáno. A každý zvláštností svých buď v držení a zpravuj, ale oděnie v domiech královských buď zachováno a jich nesměj ižádný vzieti ani nositi. Přikazujem také, aby silnice od Persidy až do Macedonie byla odevřena a bezpečna, aby, jedúc tam i zase, beze všie přékazy jeli s jich kupecstvím bezpečně.</w:t>
      </w:r>
    </w:p>
    <w:p w:rsidR="00F147DF" w:rsidRDefault="008C16DF">
      <w:pPr>
        <w:pStyle w:val="Nadpis"/>
      </w:pPr>
      <w:r>
        <w:rPr>
          <w:rStyle w:val="Text"/>
        </w:rPr>
        <w:t>Kapitola LXIII</w:t>
      </w:r>
    </w:p>
    <w:p w:rsidR="00F147DF" w:rsidRDefault="008C16DF">
      <w:r>
        <w:rPr>
          <w:rStyle w:val="Text"/>
        </w:rPr>
        <w:t xml:space="preserve">Potom přikáza mlčeti všem i vece: Kteří z vás byli jsú zabiteli Dariášovi, přistupte ke mně, aby vzeli odplatu milostivú, neb přisahám skrze najmocnějšie bohy a skrze mú mateř Olympiadu, že jim hodnú odplatu dám. A když takově přiseže Alexander, všickni perští lidé </w:t>
      </w:r>
      <w:r>
        <w:rPr>
          <w:rStyle w:val="foliace"/>
        </w:rPr>
        <w:t xml:space="preserve">55r </w:t>
      </w:r>
      <w:r>
        <w:rPr>
          <w:rStyle w:val="Text"/>
        </w:rPr>
        <w:t xml:space="preserve">hořce plakáchu. A potom ti přenešlechetní mordéři Bissus a Onobražantes přistúpista dobrovolně před Alexandra a vecechu jemu: Najvěčí ciesaři, myť jsme svýma vlastníma rukama Dariáše zahubila. Uzřev je Alexander, přikáza rytieřóm svým, aby je zjímali a sviežíc vedli je k hrobu Dariášovu. A tu aby jich hlavy byly stínány. Ale oni počechu volati a řkúce: Najvětčí ciesaři, všaks </w:t>
      </w:r>
      <w:r>
        <w:rPr>
          <w:rStyle w:val="lemma"/>
        </w:rPr>
        <w:t xml:space="preserve">však </w:t>
      </w:r>
      <w:r>
        <w:rPr>
          <w:rStyle w:val="Text"/>
        </w:rPr>
        <w:t xml:space="preserve">přisáhl skrze najmocnějšie bohy a skrze sladké prsi matky tvé, že nic bezprávného nebudem trpěti. Odpovědě jim Alexander: Nikoli byšte se neokázali, leč bych takově byl zapřisáhl, ale myšlenie umu mého takové </w:t>
      </w:r>
      <w:r>
        <w:rPr>
          <w:rStyle w:val="Text"/>
        </w:rPr>
        <w:lastRenderedPageBreak/>
        <w:t>bylo jest od počátka, aby mordéři jeho byli stínáni, když by se zjevili. A když to vece Alexander, počechu jeho Perští chváliti jako boha. A tak jsú stínáni.</w:t>
      </w:r>
    </w:p>
    <w:p w:rsidR="00F147DF" w:rsidRDefault="008C16DF">
      <w:pPr>
        <w:pStyle w:val="Nadpis"/>
      </w:pPr>
      <w:r>
        <w:rPr>
          <w:rStyle w:val="Text"/>
        </w:rPr>
        <w:t>Kapitola LXIIII.</w:t>
      </w:r>
    </w:p>
    <w:p w:rsidR="00F147DF" w:rsidRDefault="008C16DF">
      <w:r>
        <w:rPr>
          <w:rStyle w:val="Text"/>
        </w:rPr>
        <w:t>Potom Alexander všecku vlast perskú ustanovi u pokoji, po všech městech zprávce a úředlníky usadiv. Pak v ten čas bieše jeden člověk starý jménem Dimetrus</w:t>
      </w:r>
      <w:r>
        <w:rPr>
          <w:rStyle w:val="internipoznamka"/>
        </w:rPr>
        <w:t xml:space="preserve">B: </w:t>
      </w:r>
      <w:r>
        <w:rPr>
          <w:rStyle w:val="internipoznamkakurziva"/>
        </w:rPr>
        <w:t>Divertus</w:t>
      </w:r>
      <w:r>
        <w:rPr>
          <w:rStyle w:val="Text"/>
        </w:rPr>
        <w:t xml:space="preserve">, ujec Dariášóv, jehožto všickni Perští velice milováchu. Toho ku prosbě obecné ustavi Alexander na zlaté stolici v koruně a přípravě césařské a podlé zpósoby Dariáše ciesaře káza. Roxona, dcera Dariášova, před přítomnost jeho byla přivedena, jsúci královským rúchem oděna a majíc zlatú korunu s </w:t>
      </w:r>
      <w:r>
        <w:rPr>
          <w:rStyle w:val="emendace"/>
        </w:rPr>
        <w:t xml:space="preserve">s </w:t>
      </w:r>
      <w:r>
        <w:rPr>
          <w:rStyle w:val="pramen"/>
        </w:rPr>
        <w:t xml:space="preserve">z </w:t>
      </w:r>
      <w:r>
        <w:rPr>
          <w:rStyle w:val="Text"/>
        </w:rPr>
        <w:t xml:space="preserve">drahým kamením na své hlavě. I poje ji za ženu sobě podlé obyčeje Perských a káza jí siesti podlé sebe na zlaté stolici. A přikáza všem, aby ji jakožto královú ctili. A tak Perští radovali sú se velmi. A inhed zdvihše své bohy a přinesše je před Alexandra, i počechu se klaněti Alexandrovi jakožto bohu a řkúce: Ty jsi buoh, neb to, což bohóm jest libo, to činíš. Uzřev to Alexander, zamúti se velmi a třesa se vece jim: Neroďte ctíti mne jakožto boha, nebť </w:t>
      </w:r>
      <w:r>
        <w:rPr>
          <w:rStyle w:val="foliace"/>
        </w:rPr>
        <w:t xml:space="preserve">55v </w:t>
      </w:r>
      <w:r>
        <w:rPr>
          <w:rStyle w:val="Text"/>
        </w:rPr>
        <w:t>sem člověk jako i vy porušitedlný a smrtedlný. Potom káza psáti list mateři své a Aristotileši, mistru svému, o mnohých bojích a úsilí, kteréžto trpěl jest u Persidy, a o velikém bohatství, jež byl tu nalezl. A mezi tiem jest psal sám, aby za sedm dní světili svadbu jeho pro Roxonu, dceru Dariášovu, kterúžto bieše vzal sobě za ženu.</w:t>
      </w:r>
    </w:p>
    <w:p w:rsidR="00F147DF" w:rsidRDefault="008C16DF">
      <w:pPr>
        <w:pStyle w:val="Nadpis"/>
      </w:pPr>
      <w:r>
        <w:rPr>
          <w:rStyle w:val="Text"/>
        </w:rPr>
        <w:t>Kapitola LXV.</w:t>
      </w:r>
    </w:p>
    <w:p w:rsidR="00F147DF" w:rsidRDefault="008C16DF">
      <w:r>
        <w:rPr>
          <w:rStyle w:val="Text"/>
        </w:rPr>
        <w:t xml:space="preserve">Potom, shromáždiv vojska macedonská a perská, přikáza, aby proti Porovi, králi indskému, braní pozdvihli. I vtrže s nimi do Indie. I tiežéchu po zemi pusté a prostranné </w:t>
      </w:r>
      <w:r>
        <w:rPr>
          <w:rStyle w:val="emendace"/>
        </w:rPr>
        <w:t xml:space="preserve">prostranné </w:t>
      </w:r>
      <w:r>
        <w:rPr>
          <w:rStyle w:val="pramen"/>
        </w:rPr>
        <w:t xml:space="preserve">proſtrane </w:t>
      </w:r>
      <w:r>
        <w:rPr>
          <w:rStyle w:val="Text"/>
        </w:rPr>
        <w:t xml:space="preserve">a přes řeky hluboké a cesty vodnaté a bahnité a údolé skulovaté i by truden Alexander i rytieři jeho tak, že jich umové se vykláchu pro velikú tesknost. A proto všichni z vuojska reptáchu a mezi sebú mluviechu a řkúce: Měli sme na tom dosti mieti, že sme země perské dobyli a Dariáše přemohli, jenž od nás braní </w:t>
      </w:r>
      <w:r>
        <w:rPr>
          <w:rStyle w:val="poznamka"/>
        </w:rPr>
        <w:t xml:space="preserve">patrně chyba písaře, sr. variantní rukopis Národní knihovny České republiky XVII B 6: </w:t>
      </w:r>
      <w:r>
        <w:rPr>
          <w:rStyle w:val="poznamkakurziva"/>
        </w:rPr>
        <w:t>„daní“</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brával. Co viec pracujeme, hledajíce Indie dobývati, v nížto hovada škaredá bydlé, a zapomínáme země své, v nížto všeho dobrého nazbyt dosti. Ale tento Alexander nic jiného nežádá, než aby vešken svět sobě podrobil, neb bojové a války jeho srdce krmie tak, že malý čas v pokoji pobyl, jakožto člověk bez pokrmu by zahynul. A protož nechajme jeho a do země Macedonské se vraťme</w:t>
      </w:r>
      <w:r>
        <w:rPr>
          <w:rStyle w:val="emendace"/>
        </w:rPr>
        <w:t xml:space="preserve">vraťme </w:t>
      </w:r>
      <w:r>
        <w:rPr>
          <w:rStyle w:val="pramen"/>
        </w:rPr>
        <w:t>vratme</w:t>
      </w:r>
      <w:r>
        <w:rPr>
          <w:rStyle w:val="Text"/>
        </w:rPr>
        <w:t>. A on s Perskými ať jede, kam chce. Uslyšev to Alexander, káza všemu vojsku odpočinúti. A on vjede na vyššie miesto i vece k nim, aby Perští na jednu stranu a Macedonští a Řekové na druhú stranu se rozdělili. A takto k nim mluvieše:</w:t>
      </w:r>
    </w:p>
    <w:p w:rsidR="00F147DF" w:rsidRDefault="008C16DF">
      <w:pPr>
        <w:pStyle w:val="Nadpis"/>
      </w:pPr>
      <w:r>
        <w:rPr>
          <w:rStyle w:val="Text"/>
        </w:rPr>
        <w:t>Kapitola LXVI.</w:t>
      </w:r>
    </w:p>
    <w:p w:rsidR="00F147DF" w:rsidRDefault="008C16DF">
      <w:r>
        <w:rPr>
          <w:rStyle w:val="Text"/>
        </w:rPr>
        <w:t xml:space="preserve">Rytieřstvo najmilejšie, Macedonští, slova má pokojně slyšte. Perští dosavad protivníci byli, a byvše podstúpili jsú jho našich prací, vy pak chcete mne nechati a zase se do své vlasti bráti? Neviete li, když biechu zamúceny duše vaše pro slova listu Dariášova, že sem </w:t>
      </w:r>
      <w:r>
        <w:rPr>
          <w:rStyle w:val="foliace"/>
        </w:rPr>
        <w:t xml:space="preserve">56r </w:t>
      </w:r>
      <w:r>
        <w:rPr>
          <w:rStyle w:val="Text"/>
        </w:rPr>
        <w:t xml:space="preserve">vás posiloval svú </w:t>
      </w:r>
      <w:r>
        <w:rPr>
          <w:rStyle w:val="Text"/>
        </w:rPr>
        <w:lastRenderedPageBreak/>
        <w:t xml:space="preserve">radú a byli jste posilněni? A opět když biechom trhli na pole, majíc bojovati s našimi nepřátely, já sem byl vám na špici a počal sem pobitie. I zdali sem pro vás zdravě nejel jakožto posel k Dariášovi a vydal sem se za vás sám v mnohých příhodách? Vězte zajisté, že jakožť </w:t>
      </w:r>
      <w:r>
        <w:rPr>
          <w:rStyle w:val="emendace"/>
        </w:rPr>
        <w:t xml:space="preserve">jakožť </w:t>
      </w:r>
      <w:r>
        <w:rPr>
          <w:rStyle w:val="pramen"/>
        </w:rPr>
        <w:t xml:space="preserve">gakożt </w:t>
      </w:r>
      <w:r>
        <w:rPr>
          <w:rStyle w:val="Text"/>
        </w:rPr>
        <w:t xml:space="preserve">sem dosavad svítězoval, též i potomně s bohóv pomocí svítězím. Pakli chcete sami, Macedonští, se vrátiti, jáť </w:t>
      </w:r>
      <w:r>
        <w:rPr>
          <w:rStyle w:val="emendace"/>
        </w:rPr>
        <w:t xml:space="preserve">jáť </w:t>
      </w:r>
      <w:r>
        <w:rPr>
          <w:rStyle w:val="pramen"/>
        </w:rPr>
        <w:t xml:space="preserve">yat </w:t>
      </w:r>
      <w:r>
        <w:rPr>
          <w:rStyle w:val="Text"/>
        </w:rPr>
        <w:t xml:space="preserve">nikoli nevrátím se. A když to povědě Alexander, všecka kniežata macedonská i Řekové zastyděchu se a milosti žádali jsú a řkúce: Najvyšší césaři, život náš v tvú rukú jest položen. Kamžkolivěk se obrátíš, budemť </w:t>
      </w:r>
      <w:r>
        <w:rPr>
          <w:rStyle w:val="emendace"/>
        </w:rPr>
        <w:t xml:space="preserve">budemť </w:t>
      </w:r>
      <w:r>
        <w:rPr>
          <w:rStyle w:val="pramen"/>
        </w:rPr>
        <w:t xml:space="preserve">budemt </w:t>
      </w:r>
      <w:r>
        <w:rPr>
          <w:rStyle w:val="Text"/>
        </w:rPr>
        <w:t xml:space="preserve">tebe následovati, bychom pak měli všickni zemřéti, tebeť </w:t>
      </w:r>
      <w:r>
        <w:rPr>
          <w:rStyle w:val="emendace"/>
        </w:rPr>
        <w:t xml:space="preserve">tebeť </w:t>
      </w:r>
      <w:r>
        <w:rPr>
          <w:rStyle w:val="pramen"/>
        </w:rPr>
        <w:t xml:space="preserve">tebet </w:t>
      </w:r>
      <w:r>
        <w:rPr>
          <w:rStyle w:val="Text"/>
        </w:rPr>
        <w:t>nikoli neopustíme.</w:t>
      </w:r>
    </w:p>
    <w:p w:rsidR="00F147DF" w:rsidRDefault="008C16DF">
      <w:pPr>
        <w:pStyle w:val="Nadpis"/>
      </w:pPr>
      <w:r>
        <w:rPr>
          <w:rStyle w:val="Text"/>
        </w:rPr>
        <w:t>Kapitola LXVII.</w:t>
      </w:r>
    </w:p>
    <w:p w:rsidR="00F147DF" w:rsidRDefault="008C16DF">
      <w:r>
        <w:rPr>
          <w:rStyle w:val="Text"/>
        </w:rPr>
        <w:t>Hnuv Alexander vuojskem svým, vtrhl jest dále do Indie na skonání měsiece črvna. A tu jsú potkali jeho poslové Porra</w:t>
      </w:r>
      <w:r>
        <w:rPr>
          <w:rStyle w:val="poznamka"/>
        </w:rPr>
        <w:t xml:space="preserve">nejednotný zápis jména </w:t>
      </w:r>
      <w:r>
        <w:rPr>
          <w:rStyle w:val="poznamkakurziva"/>
        </w:rPr>
        <w:t>„Porrus“</w:t>
      </w:r>
      <w:r>
        <w:rPr>
          <w:rStyle w:val="poznamka"/>
        </w:rPr>
        <w:t>/</w:t>
      </w:r>
      <w:r>
        <w:rPr>
          <w:rStyle w:val="poznamkakurziva"/>
        </w:rPr>
        <w:t xml:space="preserve">„Porus“ </w:t>
      </w:r>
      <w:r>
        <w:rPr>
          <w:rStyle w:val="poznamka"/>
        </w:rPr>
        <w:t>nesjednocujeme</w:t>
      </w:r>
      <w:r>
        <w:rPr>
          <w:rStyle w:val="Text"/>
        </w:rPr>
        <w:t xml:space="preserve">, krále indiského, dávajíce jemu list takově vznící: Porus, král indiský, Alexandrovi, kterýžto lotruje, všech měst dobývaje, vzkazujíce přikazujem: Poněvadž jsi smrtedlný, proč proti bohu nesmrtedlnému smieš činiti? Bláznovstvie lapilo jest smysl tvuoj, poněvadž ty v uoce máš kládu a nevidíš. Snad mníš nás podobny ku Perským, kteréžto jsi svému panství podložil. S měkkýmis </w:t>
      </w:r>
      <w:r>
        <w:rPr>
          <w:rStyle w:val="lemma"/>
        </w:rPr>
        <w:t xml:space="preserve">měkký </w:t>
      </w:r>
      <w:r>
        <w:rPr>
          <w:rStyle w:val="Text"/>
        </w:rPr>
        <w:t xml:space="preserve">zajisté bojoval, a žes je přemohl, mníš, by naši výsost své malosti podrobil. A to se ovšem stane, když by se bohové poddali lidem a za ni výsost nebeská byla podložena, neb sme my vítězitedlní. A netoliko lidé, ale bohové našemu jménu přisluhují. Zda nevieš, když Dionysius Bachus, jenž jest svobodný otec řečený, ten bieše vtrhl do Indie vojensky, ale obrátiv pleci před Indiskými, utekl jest, nemoha jich síly snésti? Dřieve zajisté, nežli Xerses kraloval jest u Persidy, Indiským Macedonští úroky jsú vydávali, ale bieše </w:t>
      </w:r>
      <w:r>
        <w:rPr>
          <w:rStyle w:val="foliace"/>
        </w:rPr>
        <w:t xml:space="preserve">56v </w:t>
      </w:r>
      <w:r>
        <w:rPr>
          <w:rStyle w:val="Text"/>
        </w:rPr>
        <w:t>neužitečná jich země a králi nelibá, i zhrzeli sú jí Indiští. A protož přikazujemť, aby se do své země vrátil, a kdež nemóžeš panovati, žádost a pilnost odtud odlož.</w:t>
      </w:r>
    </w:p>
    <w:p w:rsidR="00F147DF" w:rsidRDefault="008C16DF">
      <w:pPr>
        <w:pStyle w:val="Nadpis"/>
      </w:pPr>
      <w:r>
        <w:rPr>
          <w:rStyle w:val="Text"/>
        </w:rPr>
        <w:t>LXVIII.</w:t>
      </w:r>
    </w:p>
    <w:p w:rsidR="00F147DF" w:rsidRDefault="008C16DF">
      <w:r>
        <w:rPr>
          <w:rStyle w:val="Text"/>
        </w:rPr>
        <w:t xml:space="preserve">A když </w:t>
      </w:r>
      <w:r>
        <w:rPr>
          <w:rStyle w:val="emendace"/>
        </w:rPr>
        <w:t xml:space="preserve">když </w:t>
      </w:r>
      <w:r>
        <w:rPr>
          <w:rStyle w:val="pramen"/>
        </w:rPr>
        <w:t xml:space="preserve">Dizz </w:t>
      </w:r>
      <w:r>
        <w:rPr>
          <w:rStyle w:val="Text"/>
        </w:rPr>
        <w:t>ten list přijide k Alexandrovi, káza jej přede všemi čísti. Ale rytieři, slyševše list, steštěchu sobě velmi, jimžto vece Alexander: Mužie udatní, rytieři. Umové vaši nazamucujte se pro slova listu tohoto. I zdali nepamatujete, kterak Dariáš zpupný pýchú mluvieše, pravduť vám pravi? Všickni Litvené barbarští mají obecný smysl s hovady, s nimižto přebývají, točísto s saněmi, s levharty a s jinými rozličnými hovady, poněvadž řiedko od lidí bývají mordováni, všeť v divoké síly úfají. A to pověděv, káza inhed list psáti takto vznící:</w:t>
      </w:r>
    </w:p>
    <w:p w:rsidR="00F147DF" w:rsidRDefault="008C16DF">
      <w:pPr>
        <w:pStyle w:val="Nadpis"/>
      </w:pPr>
      <w:r>
        <w:rPr>
          <w:rStyle w:val="Text"/>
        </w:rPr>
        <w:t xml:space="preserve">Kapitolum </w:t>
      </w:r>
      <w:r>
        <w:rPr>
          <w:rStyle w:val="internipoznamka"/>
        </w:rPr>
        <w:t xml:space="preserve">nikoli cizí kód, sr. StčS s.v. </w:t>
      </w:r>
      <w:r>
        <w:rPr>
          <w:rStyle w:val="internipoznamkakurziva"/>
        </w:rPr>
        <w:t xml:space="preserve">pochopiti </w:t>
      </w:r>
      <w:r>
        <w:rPr>
          <w:rStyle w:val="internipoznamka"/>
        </w:rPr>
        <w:t xml:space="preserve">z MartKron </w:t>
      </w:r>
      <w:r>
        <w:rPr>
          <w:rStyle w:val="Text"/>
        </w:rPr>
        <w:t>LXIX.</w:t>
      </w:r>
    </w:p>
    <w:p w:rsidR="00F147DF" w:rsidRDefault="008C16DF">
      <w:r>
        <w:rPr>
          <w:rStyle w:val="Text"/>
        </w:rPr>
        <w:t xml:space="preserve">Král nad králi, pán panujících Alexander, syn boha Amona a Olympiady královny, Porrovi kazujeme. Obostřil jsi smysly naše, a dav nám udatenstvie, abychom bojovali proti tobě, nebs </w:t>
      </w:r>
      <w:r>
        <w:rPr>
          <w:rStyle w:val="lemma"/>
        </w:rPr>
        <w:t xml:space="preserve">neb </w:t>
      </w:r>
      <w:r>
        <w:rPr>
          <w:rStyle w:val="Text"/>
        </w:rPr>
        <w:t xml:space="preserve">řekl, že Macedonie jest pustá země a </w:t>
      </w:r>
      <w:r>
        <w:rPr>
          <w:rStyle w:val="poznamka"/>
        </w:rPr>
        <w:t xml:space="preserve">oproti variantnímu rukopisu Národní knihovny České republiky XVII B 6 zde chybí: </w:t>
      </w:r>
      <w:r>
        <w:rPr>
          <w:rStyle w:val="poznamkakurziva"/>
        </w:rPr>
        <w:t>„ale indičská země“</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 xml:space="preserve">jest všie sladkosti přeplná užitečně. A tiems </w:t>
      </w:r>
      <w:r>
        <w:rPr>
          <w:rStyle w:val="lemma"/>
        </w:rPr>
        <w:t xml:space="preserve">to </w:t>
      </w:r>
      <w:r>
        <w:rPr>
          <w:rStyle w:val="Text"/>
        </w:rPr>
        <w:t xml:space="preserve">nás posilnil, abychom vší snažností s tebú váleli, abychom tvé země dobyli, kterús </w:t>
      </w:r>
      <w:r>
        <w:rPr>
          <w:rStyle w:val="lemma"/>
        </w:rPr>
        <w:t xml:space="preserve">který </w:t>
      </w:r>
      <w:r>
        <w:rPr>
          <w:rStyle w:val="Text"/>
        </w:rPr>
        <w:lastRenderedPageBreak/>
        <w:t>řekl všie dobroty naplněnú hojně, a jenž trpíme chudobú, všeho bohatstvie dosieci velice žádáme. Ale že jsi řekl netoliko lidem, ale bohóm panuješ najvyšším, my s tebú ne jakožto s bohem, ale jakožto s člověkem barbarským, jenž jest pln marné chvály, mieníme bojovati, neb jednoho boha braní vešken svět nikoli nemóž snésti.</w:t>
      </w:r>
    </w:p>
    <w:p w:rsidR="00F147DF" w:rsidRDefault="008C16DF">
      <w:pPr>
        <w:pStyle w:val="Nadpis"/>
      </w:pPr>
      <w:r>
        <w:rPr>
          <w:rStyle w:val="Text"/>
        </w:rPr>
        <w:t>LXX.</w:t>
      </w:r>
    </w:p>
    <w:p w:rsidR="00F147DF" w:rsidRDefault="008C16DF">
      <w:r>
        <w:rPr>
          <w:rStyle w:val="Text"/>
        </w:rPr>
        <w:t xml:space="preserve">Přečet list Alexandróv Porus, rozhněva se velmi. A sebrav množstvie rytieřóv a slonóv, s nimižto Indiští mají obyčej bojovati, vytáhl jest proti Alexandrovi. A bieše vojsko Porrovo velmi veliké, neb mějieše čtrnácte tisícóv vozóv s kosami kromě jézdných a pěších. A čtyři sta slonóv, na </w:t>
      </w:r>
      <w:r>
        <w:rPr>
          <w:rStyle w:val="foliace"/>
        </w:rPr>
        <w:t xml:space="preserve">57r </w:t>
      </w:r>
      <w:r>
        <w:rPr>
          <w:rStyle w:val="Text"/>
        </w:rPr>
        <w:t xml:space="preserve">jichžto hřbetech biechu věže dřevěné </w:t>
      </w:r>
      <w:r>
        <w:rPr>
          <w:rStyle w:val="emendace"/>
        </w:rPr>
        <w:t xml:space="preserve">dřevěné </w:t>
      </w:r>
      <w:r>
        <w:rPr>
          <w:rStyle w:val="pramen"/>
        </w:rPr>
        <w:t xml:space="preserve">drzewene </w:t>
      </w:r>
      <w:r>
        <w:rPr>
          <w:rStyle w:val="Text"/>
        </w:rPr>
        <w:t>vysoké a na každé věži třidceti oděncóv stáše. Uzřevše Macedonští a Perští množstvie vojska Porova, ztrnuvše zamútili jsú se velmi, netoliko pro množstvie lidu, jakožto slonóv, však s uobú stranú zjednavše veliké vuojsko, i bojováchu.</w:t>
      </w:r>
    </w:p>
    <w:p w:rsidR="00F147DF" w:rsidRDefault="008C16DF">
      <w:pPr>
        <w:pStyle w:val="Nadpis"/>
      </w:pPr>
      <w:r>
        <w:rPr>
          <w:rStyle w:val="Text"/>
        </w:rPr>
        <w:t>LXXI.</w:t>
      </w:r>
    </w:p>
    <w:p w:rsidR="00F147DF" w:rsidRDefault="008C16DF">
      <w:r>
        <w:rPr>
          <w:rStyle w:val="Text"/>
        </w:rPr>
        <w:t xml:space="preserve">Tehdy Alexander, vsed na svuoj kóň Bucifal, přede všemi rytieři svými v uodění stáše a káza Medským a Perským jedniem prvniem, aby pótky bojové zkusili, ale on s Macedonskými a Řeky stáše hotov, pilně ku potkání jsa připraven. Ale Perští tak velice od slonóv biechu poraženi a biti, že nikoli před nepřátely směli jsú se ukázati, ale že Alexander bieše dřieve o nepřátelech múdře vymyslil, a kázal udělati mnoho obrazóv jakožto soch zlatých a kázal bieše v ně oheň vložiti a rozpáliti, aby horkost od nich plápolala. A tak, že biechu dutí, neb třepily, i naplnichu je uhlím řeřavým, a vsadiv je na vóz, železnými řemesly udělaný, káza jeti </w:t>
      </w:r>
      <w:r>
        <w:rPr>
          <w:rStyle w:val="emendace"/>
        </w:rPr>
        <w:t xml:space="preserve">jeti </w:t>
      </w:r>
      <w:r>
        <w:rPr>
          <w:rStyle w:val="pramen"/>
        </w:rPr>
        <w:t xml:space="preserve">geſti </w:t>
      </w:r>
      <w:r>
        <w:rPr>
          <w:rStyle w:val="Text"/>
        </w:rPr>
        <w:t xml:space="preserve">proti slonóm. A když ty obrazy uzřechu slonové, mniec, by lidé byli, lapáchu je pysky svými a inhed velikú horkostí své pysky zžehli jsú. A obrátivše se, nikoli jsú se neobrátili k bojování, ale proti svým zase běžechu, velmi je porážejíce. A kdež vidiechu lidi oděné, utiekáchu před nimi, bojiece se, aby o ně pyskóv neožhli. Uzřev to Porrus, zamúti se velmi. A tak Medští a Perští mnoho jsú Indiských zstřéleli a tak všichni, hnavše na Indiské, tepiechu je s obú stranú. By zajisté mnoho lidu poraženo tak, že za dvadceti dní ustavičně boj jest trval a vždy jedni přijeli a druzí odjeli, v kterémžto boji Medští a Perští přélišnú teskností padáchu. A uzřev Alexander přielišnú jich záhubu, rozhněval se jest velmi. A sedě na svém koni, jede u boj a poče retovati své mužsky, ale Řekové a Macedonští biechu rychlí s nimi. A inhed počechu Indiští hynúti, kteréžto uzřev Porus umenšeny, obrátiv pleci, </w:t>
      </w:r>
      <w:r>
        <w:rPr>
          <w:rStyle w:val="foliace"/>
        </w:rPr>
        <w:t xml:space="preserve">57v </w:t>
      </w:r>
      <w:r>
        <w:rPr>
          <w:rStyle w:val="Text"/>
        </w:rPr>
        <w:t>uteče. A ostatní Indiští, jenž biechu zuostali, též také preč běžechu utiekajíce.</w:t>
      </w:r>
    </w:p>
    <w:p w:rsidR="00F147DF" w:rsidRDefault="008C16DF">
      <w:pPr>
        <w:pStyle w:val="Nadpis"/>
      </w:pPr>
      <w:r>
        <w:rPr>
          <w:rStyle w:val="Text"/>
        </w:rPr>
        <w:t>LXXII.</w:t>
      </w:r>
    </w:p>
    <w:p w:rsidR="00F147DF" w:rsidRDefault="008C16DF">
      <w:r>
        <w:rPr>
          <w:rStyle w:val="Text"/>
        </w:rPr>
        <w:t xml:space="preserve">Inhed Alexander, rozbiv stany své, obětoval jest oběti vítězné bohóm svým a přikáza všecky Indiské a Perské pochovati. Ale jiný den doby města Porrova, a uvázav se v ně, všel jest do domu Porova. A nalezl jest tu věci divné, ktréžto nejsú k vieře podobné a lidským smyslóm, točíšto čtyři sta slúpóv zlatých, připravených s makovičkami zlatými, a na nich vinici </w:t>
      </w:r>
      <w:r>
        <w:rPr>
          <w:rStyle w:val="internipoznamka"/>
        </w:rPr>
        <w:t xml:space="preserve">-nn- </w:t>
      </w:r>
      <w:r>
        <w:rPr>
          <w:rStyle w:val="Text"/>
        </w:rPr>
        <w:t xml:space="preserve">zlatú. Hroznové biechu křištaloví, druzí perloví, třetí smaragdoví, čtvrtí ohňáčoví, jako by od přirozenie byli </w:t>
      </w:r>
      <w:r>
        <w:rPr>
          <w:rStyle w:val="Text"/>
        </w:rPr>
        <w:lastRenderedPageBreak/>
        <w:t>usazeni. Ale stěny domu toho královského biechu zlatými šíny přikryty, kteřížto biechu na prst ztlúšti, a biechu ty stěny okrášlené perlami a karbunkuly a smaragdy a ametysty. Ale dveře domu toho biechu slonové, trámové ebanští a komory z dřievie cypresového biechu ustavené. A na sieni domu toho biechu slúpové zlatí ustaveni, mezi nimižto biechu štěpové zlatí, na nichžto větviech rozličná ptákóv plemena biechu udělána. A každý pták bieše udělán podlé barvy přirozenie svého, ale pyskové jich z ryzého zlata biechu. A ti ptáci, kolikrátkoli chtieše Porus, aby zpívali, podlé přirozenie jich skrze piesnotvorné uměnie zpieváchu. Naleze také v tom domě královském orudie zlatého přemnoho a z drahého kamenie a z křištalu ze všeho plemene udělána, ale málo bieše střébrného.</w:t>
      </w:r>
    </w:p>
    <w:p w:rsidR="00F147DF" w:rsidRDefault="008C16DF">
      <w:pPr>
        <w:pStyle w:val="Nadpis"/>
      </w:pPr>
      <w:r>
        <w:rPr>
          <w:rStyle w:val="Text"/>
        </w:rPr>
        <w:t>Kapitola LXXIII.</w:t>
      </w:r>
    </w:p>
    <w:p w:rsidR="00F147DF" w:rsidRDefault="008C16DF">
      <w:r>
        <w:rPr>
          <w:rStyle w:val="Text"/>
        </w:rPr>
        <w:t xml:space="preserve">Pohnuv otud vojskem Alexander, přitěže k branám k aspianským </w:t>
      </w:r>
      <w:r>
        <w:rPr>
          <w:rStyle w:val="internipoznamka"/>
        </w:rPr>
        <w:t xml:space="preserve">B: </w:t>
      </w:r>
      <w:r>
        <w:rPr>
          <w:rStyle w:val="internipoznamkakurziva"/>
        </w:rPr>
        <w:t xml:space="preserve">aspionským </w:t>
      </w:r>
      <w:r>
        <w:rPr>
          <w:rStyle w:val="Text"/>
        </w:rPr>
        <w:t>a rozbil jest tu své stany. Ale bieše ta země velmi dobrá, ale v ní mnohá a rozličná hovada a hovada plemenná biechu. Potom psal jest list Talistridě</w:t>
      </w:r>
      <w:r>
        <w:rPr>
          <w:rStyle w:val="poznamka"/>
        </w:rPr>
        <w:t xml:space="preserve">v textu nejednotně, sr. níže a ve variantním rukopisu Národní knihovny České republiky XVII B 6: </w:t>
      </w:r>
      <w:r>
        <w:rPr>
          <w:rStyle w:val="poznamkakurziva"/>
        </w:rPr>
        <w:t>„Dalistradě“</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xml:space="preserve">, královně amazonské, takýto: Král nad králi, pán panujících Alexander, syn buoha Amona a Olympiady královny, Dalistridě, královně amazonské, radost. Boje, které sme měli s </w:t>
      </w:r>
      <w:r>
        <w:rPr>
          <w:rStyle w:val="emendace"/>
        </w:rPr>
        <w:t xml:space="preserve">s </w:t>
      </w:r>
      <w:r>
        <w:rPr>
          <w:rStyle w:val="pramen"/>
        </w:rPr>
        <w:t xml:space="preserve">z </w:t>
      </w:r>
      <w:r>
        <w:rPr>
          <w:rStyle w:val="Text"/>
        </w:rPr>
        <w:t xml:space="preserve">Dariášem, a kterak sme podrobili všecko </w:t>
      </w:r>
      <w:r>
        <w:rPr>
          <w:rStyle w:val="foliace"/>
        </w:rPr>
        <w:t xml:space="preserve">58r </w:t>
      </w:r>
      <w:r>
        <w:rPr>
          <w:rStyle w:val="Text"/>
        </w:rPr>
        <w:t>královstvie jeho sobě, mníme, že vás tajno nenie. Bojovali sme s Porrem, králem indským, a s mnohými lidmi jinými bez čísla a nikoli se nám nemohli protiviti ani obrániti. A protož vám přikazujeme, chcete li svú zemi od našich rukú vysvuoboditi, nám úroky a dani plaťte</w:t>
      </w:r>
      <w:r>
        <w:rPr>
          <w:rStyle w:val="emendace"/>
        </w:rPr>
        <w:t xml:space="preserve">plaťte </w:t>
      </w:r>
      <w:r>
        <w:rPr>
          <w:rStyle w:val="pramen"/>
        </w:rPr>
        <w:t>platte</w:t>
      </w:r>
      <w:r>
        <w:rPr>
          <w:rStyle w:val="Text"/>
        </w:rPr>
        <w:t>. Tehdy královna Dalistridia odepsala jemu list takově vznící:</w:t>
      </w:r>
    </w:p>
    <w:p w:rsidR="00F147DF" w:rsidRDefault="008C16DF">
      <w:pPr>
        <w:pStyle w:val="Nadpis"/>
      </w:pPr>
      <w:r>
        <w:rPr>
          <w:rStyle w:val="Text"/>
        </w:rPr>
        <w:t>Kapitola LXXIIII.</w:t>
      </w:r>
    </w:p>
    <w:p w:rsidR="00F147DF" w:rsidRDefault="008C16DF">
      <w:r>
        <w:rPr>
          <w:rStyle w:val="Text"/>
        </w:rPr>
        <w:t xml:space="preserve">Dalistridia, královna amazonská, se všemi jinými rytieři, jenž jsú pod nebem, Alexandrovi Macedonskému radost. A slyšeli sme, že um tvé múdrosti stkví se nade všecky umy lidské, jimž zpósobuješ a máš také poznánie budúcích věcí. A protož spatř a pomysli dřéve, nežli do našich krajin přijedeš, kterak by tě zámutkové a tesknosti mohli potkati, neb jest ižádný člověk nikdy proti nám braní nepozdvihl, by s velikú hanbú neodšel. A protož pomni na najposlednějšie své, nebť </w:t>
      </w:r>
      <w:r>
        <w:rPr>
          <w:rStyle w:val="emendace"/>
        </w:rPr>
        <w:t xml:space="preserve">nebť </w:t>
      </w:r>
      <w:r>
        <w:rPr>
          <w:rStyle w:val="pramen"/>
        </w:rPr>
        <w:t xml:space="preserve">nebt </w:t>
      </w:r>
      <w:r>
        <w:rPr>
          <w:rStyle w:val="Text"/>
        </w:rPr>
        <w:t xml:space="preserve">jest hanebné múdrému, když skrze svú neopatrnost upadne v hlubokost. Ač snad žádáš náš přébytek a bydlo poznati, toběť tiemto listem rozličujeme. Bydlo zajisté naše jest ostrov, jehožto jest obklíčil potok, ješto nemá počátku ani skonánie, ale s jedné strany má úzký vzchod a jest v něm žen dvě stě tisícóv a čtrmezcietma tisícóv, kteréžto od mužóv nikoli nebývámy zprzněny, neb mužie naši nemají s námi bydla obecného, ale s oné strany potoka bydlé, kdežto s mužmi našimi třidceti dní bydléce, rozkoš smilnú plodíme. Pakli žena počnúc porodí samce, chová jeho mátě až do sedmi let a potom jej otci pošle. Pakli bude děvečka, tehdy s námi ostane. A když našim nepřátelóm vyjedem u pótku bojovat, jest desetkrát deset tisícóv na koních u bojovném odění, ješto býváme počteny, a druhé zuostávají, aby ostrovu střehly a bránily. A když se s vítězstvím vrátíme od mužóv našich, jakožto bohyně ctěny býváme. A protož trhneš li proti nám, umienily sme </w:t>
      </w:r>
      <w:r>
        <w:rPr>
          <w:rStyle w:val="foliace"/>
        </w:rPr>
        <w:t xml:space="preserve">58v </w:t>
      </w:r>
      <w:r>
        <w:rPr>
          <w:rStyle w:val="Text"/>
        </w:rPr>
        <w:t xml:space="preserve">mužsky s </w:t>
      </w:r>
      <w:r>
        <w:rPr>
          <w:rStyle w:val="Text"/>
        </w:rPr>
        <w:lastRenderedPageBreak/>
        <w:t xml:space="preserve">tebú bojovati. A jestliže nás přemóžeš, ižádné chvály nedobudeš, že jsi ženy přemohl. Pakli my tě přomóžem, velikú hanbu zíštěš proto, žes </w:t>
      </w:r>
      <w:r>
        <w:rPr>
          <w:rStyle w:val="lemma"/>
        </w:rPr>
        <w:t xml:space="preserve">že </w:t>
      </w:r>
      <w:r>
        <w:rPr>
          <w:rStyle w:val="Text"/>
        </w:rPr>
        <w:t>od žen přemožen. Protož tobě dáváme věděti, aby proti nám nikoli se nepřipravoval, nebť by se mohla mnohá protivenstvie přihoditi, jichžto se nikdá nenaděješ. A přečet Alexander list, poče se smieti. A inhed káza ji odepsati list takýto:</w:t>
      </w:r>
    </w:p>
    <w:p w:rsidR="00F147DF" w:rsidRDefault="008C16DF">
      <w:pPr>
        <w:pStyle w:val="Nadpis"/>
      </w:pPr>
      <w:r>
        <w:rPr>
          <w:rStyle w:val="Text"/>
        </w:rPr>
        <w:t>Kapitola LXXV.</w:t>
      </w:r>
    </w:p>
    <w:p w:rsidR="00F147DF" w:rsidRDefault="008C16DF">
      <w:r>
        <w:rPr>
          <w:rStyle w:val="Text"/>
        </w:rPr>
        <w:t xml:space="preserve">Král nad králi a pán panujících Alexander, syn boha Amona a Olympiady královny, Talistridě, královně amazonské, a jiným Amazonským radost. Tři strany světa přemohli sme, točíš Azí, Afriku a Europy, a ižádný nemohl se naší moci protiviti. Pakli vy s námi bojovati budete, čožť se vám přihodí, nevieme. Ale žeť váš přébytek milujeme, vám radíme, abyšte z svého ostrova, vyjdúce i s vašimi mužmi, před nás přišli, neb vám skrze boha Amona, otce vašeho, a Jonovu a Minervu, bohyně vaše, slibujeme, že od vás zbožie nevezmem a od nás ižádné nebudete tesknosti trpěti. Ale dani jedné </w:t>
      </w:r>
      <w:r>
        <w:rPr>
          <w:rStyle w:val="poznamka"/>
        </w:rPr>
        <w:t xml:space="preserve">oproti variantnímu rukopisu Národní knihovny České republiky XVII B 6 chybí: </w:t>
      </w:r>
      <w:r>
        <w:rPr>
          <w:rStyle w:val="poznamkakurziva"/>
        </w:rPr>
        <w:t>„a některé“</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s vašich mužóv nám vydajte, a tak vás u pokoji ostavíme. Tehdy ony rozmyslivše se, poslachu jemu hřebcóv deset divokých, jimžto rovných jsú nemohli nalézti, bielých koní deset předobrých a dani veliké. A královna také přijide k králi, a smieřivši se s ním, vrátila se do ostrova radostně.</w:t>
      </w:r>
    </w:p>
    <w:p w:rsidR="00F147DF" w:rsidRDefault="008C16DF">
      <w:pPr>
        <w:pStyle w:val="Nadpis"/>
      </w:pPr>
      <w:r>
        <w:rPr>
          <w:rStyle w:val="Text"/>
        </w:rPr>
        <w:t>Kapitola LXXVI.</w:t>
      </w:r>
      <w:r>
        <w:rPr>
          <w:rStyle w:val="internipoznamka"/>
        </w:rPr>
        <w:t>B = kap. 82.</w:t>
      </w:r>
    </w:p>
    <w:p w:rsidR="00F147DF" w:rsidRDefault="008C16DF">
      <w:r>
        <w:rPr>
          <w:rStyle w:val="Text"/>
        </w:rPr>
        <w:t xml:space="preserve">Toho času zvěstováno jest Alexandrovi, že Porus, král indiský, u Bakuzacemě </w:t>
      </w:r>
      <w:r>
        <w:rPr>
          <w:rStyle w:val="internipoznamka"/>
        </w:rPr>
        <w:t xml:space="preserve">B: Bakuzaně </w:t>
      </w:r>
      <w:r>
        <w:rPr>
          <w:rStyle w:val="Text"/>
        </w:rPr>
        <w:t>zbieráše vojsko, aby opět druhý boj s ním učinil. A to uslyšev Alexander, hnul vojskem svým, a vybrav puol druhého sta vévod měsiece srpna v najhorčejšie slunce, i počechu táhnúti a jedechu přes miesta pieskovatá a suchá, kdežto bieše hadóv a zvieřat mnoho. I přikáza, aby se všecko vuojsko strhlo v hromadu. A sta se to a stkvieše se to všeckno vojsko jako hvězdy, neb jich odě</w:t>
      </w:r>
      <w:r>
        <w:rPr>
          <w:rStyle w:val="foliace"/>
        </w:rPr>
        <w:t>59r</w:t>
      </w:r>
      <w:r>
        <w:rPr>
          <w:rStyle w:val="Text"/>
        </w:rPr>
        <w:t>nie bieše pozlaceno. A jezdiec mnoho dní, vuody nikoli nemohli jsú naleznúti. Tehdy jeden rytieř z Macedonských, jemuž jméno bieše Zafirus, naleze v jednom dolovatém kameni málo vody, jenž se bieše tu sebrala z rosy nebeské. A naplniv hrst svú, přinese před Alexandra. Uzřev to Alexander, múdře mluvieše a řka: Přijmu li tuto vodu do žaludka svého, přijmu posilněnie a pokrm, a údové všech Macedonských a Perských zhynú, aneb já sám napojen budu kromě nich. Odpovědě Zafirus: Sám, pane, posilníš sebe. Vece Alexander: A zahynete li vy, zdali já sám živ budu z bolesti</w:t>
      </w:r>
      <w:r>
        <w:rPr>
          <w:rStyle w:val="internipoznamka"/>
        </w:rPr>
        <w:t>B: bolestí</w:t>
      </w:r>
      <w:r>
        <w:rPr>
          <w:rStyle w:val="Text"/>
        </w:rPr>
        <w:t xml:space="preserve">, vida smrt Macedonských i Perských? A tak inhed káza vodu vyliti na zemi přede všemi. Uzřevše to rytieři jeho, posilněni sú velmi. Potom druhý den počechu jeti, i přijedechu ku potoku, jehožto břehové biechu plni třštie </w:t>
      </w:r>
      <w:r>
        <w:rPr>
          <w:rStyle w:val="internipoznamka"/>
        </w:rPr>
        <w:t xml:space="preserve">StčS v hesl. statích tuto var. nedokládá; MSS také ne (tr/řstie, třtie); dol. prop. Třščené – zde </w:t>
      </w:r>
      <w:r>
        <w:rPr>
          <w:rStyle w:val="internipoznamkakurziva"/>
        </w:rPr>
        <w:t>ſ</w:t>
      </w:r>
      <w:r>
        <w:rPr>
          <w:rStyle w:val="internipoznamka"/>
        </w:rPr>
        <w:t xml:space="preserve">ſ užíváno systematicky, avšak níže by bylo </w:t>
      </w:r>
      <w:r>
        <w:rPr>
          <w:rStyle w:val="internipoznamkakurziva"/>
        </w:rPr>
        <w:t xml:space="preserve">třstie </w:t>
      </w:r>
      <w:r>
        <w:rPr>
          <w:rStyle w:val="internipoznamka"/>
        </w:rPr>
        <w:t xml:space="preserve">i </w:t>
      </w:r>
      <w:r>
        <w:rPr>
          <w:rStyle w:val="internipoznamkakurziva"/>
        </w:rPr>
        <w:t>trštie</w:t>
      </w:r>
      <w:r>
        <w:rPr>
          <w:rStyle w:val="internipoznamka"/>
        </w:rPr>
        <w:t xml:space="preserve">, ponechat i </w:t>
      </w:r>
      <w:r>
        <w:rPr>
          <w:rStyle w:val="internipoznamkakurziva"/>
        </w:rPr>
        <w:t xml:space="preserve">-š- </w:t>
      </w:r>
      <w:r>
        <w:rPr>
          <w:rStyle w:val="internipoznamka"/>
        </w:rPr>
        <w:t xml:space="preserve">(?) </w:t>
      </w:r>
      <w:r>
        <w:rPr>
          <w:rStyle w:val="Text"/>
        </w:rPr>
        <w:t xml:space="preserve">hrubého jakožto sosnie a biechu šedesáte noh zvýše. I káza Alexander vytáhnúti tu vodu. Tehdy Macedonští, pijíce tu vodu, trpěchu sračku a hryzenie v živuotě, neb bieše ta vuoda horká velmi jakožto hořec </w:t>
      </w:r>
      <w:r>
        <w:rPr>
          <w:rStyle w:val="internipoznamka"/>
        </w:rPr>
        <w:t xml:space="preserve">horziecz </w:t>
      </w:r>
      <w:r>
        <w:rPr>
          <w:rStyle w:val="Text"/>
        </w:rPr>
        <w:t xml:space="preserve">a ostrá. Protož by teskliv Alexander i vojsko jeho pro hovada a dobytek, jenž žézní hyniechu, neb mějieše Alexander tisíc slonóv, ješto zlato nesiechu, a čtyři sta </w:t>
      </w:r>
      <w:r>
        <w:rPr>
          <w:rStyle w:val="Text"/>
        </w:rPr>
        <w:lastRenderedPageBreak/>
        <w:t>vozóv kosatých a dvanáct set kár a tři sta tisícóv jézdných, ale mezkóv a velblúdóv bezčíslné množstvie, jenž obilé a jinú potřebu lidu nesiechu. A hnáchu s sebú volóv, krav a bravóv a sviň bezčíslné množstvie, neb Macedonští tak velikú hojnost zbožie mějiechu, zajisté že ledva na sloniech mohli nésti zlato. Ale skot a krávy přélišnú žiezní hynuchu. Ale rytieři jedni železo lízáchu, druzí olej pijiechu a jiní v taký nedostatek upadechu, že svój vlastní moč píti musiechu. A druzí u veliké vedro pro množstvie hadóv musili jsú ve všem odění choditi. A to jim bieše veliká práce a tesknost, nikdy se nesvláčiti.</w:t>
      </w:r>
    </w:p>
    <w:p w:rsidR="00F147DF" w:rsidRDefault="008C16DF">
      <w:pPr>
        <w:pStyle w:val="Nadpis"/>
      </w:pPr>
      <w:r>
        <w:rPr>
          <w:rStyle w:val="Text"/>
        </w:rPr>
        <w:t>LXXVII.</w:t>
      </w:r>
    </w:p>
    <w:p w:rsidR="00F147DF" w:rsidRDefault="008C16DF">
      <w:r>
        <w:rPr>
          <w:rStyle w:val="foliace"/>
        </w:rPr>
        <w:t xml:space="preserve">59v </w:t>
      </w:r>
      <w:r>
        <w:rPr>
          <w:rStyle w:val="Text"/>
        </w:rPr>
        <w:t xml:space="preserve">Tehda Alexander, táhna po březe potoka svrchupsaného osmú hodinu denní, přijel jest k hradu s svým vojskem, jenž bieše na samém břehu ustavený a ze všech stran bieše potokem obklíčen. A bieše z dřieveřečeného třštie udělaný, kteréhožto potoka bieše čtyř honóv. A v tom hradě málo bieše lidí. Tehdy Alexander přikáza, aby jich otázali indiským jazykem, kde by mohli sladkú a hodnú vodu naleznúti. Ale oni se inhed skrychu. A inhed káza Alexander, aby do toho kaštela střéleli, a oni se tiem viece kryjiechu. Uzřev to Alexander, že s ním nikoli nechtie mluviti, přikáza, aby druzí, přeplovúce ten potok, vešli do kaštela, a všedše druzí do potoka nazí s meči nahými počtem sedm a čtyřidceti. A když již čtvrtú čést toho potoku přepluli, zdvihše se </w:t>
      </w:r>
      <w:r>
        <w:rPr>
          <w:rStyle w:val="internipoznamka"/>
        </w:rPr>
        <w:t xml:space="preserve">B zde prép. </w:t>
      </w:r>
      <w:r>
        <w:rPr>
          <w:rStyle w:val="internipoznamkakurziva"/>
        </w:rPr>
        <w:t xml:space="preserve">z </w:t>
      </w:r>
      <w:r>
        <w:rPr>
          <w:rStyle w:val="Text"/>
        </w:rPr>
        <w:t>toho potoka lítá hovada, inhed sú je sežraly. Protož odtrhše odtad, jezdichu celý den, jsúce trudni žézní a velikú teskností, neb potýkáchu je lvové, levhartové a medvědové</w:t>
      </w:r>
      <w:r>
        <w:rPr>
          <w:rStyle w:val="emendace"/>
        </w:rPr>
        <w:t xml:space="preserve">medvědové </w:t>
      </w:r>
      <w:r>
        <w:rPr>
          <w:rStyle w:val="pramen"/>
        </w:rPr>
        <w:t>myedwedowe</w:t>
      </w:r>
      <w:r>
        <w:rPr>
          <w:rStyle w:val="Text"/>
        </w:rPr>
        <w:t>, sanie a drakové a s nimi velice bojováchu.</w:t>
      </w:r>
    </w:p>
    <w:p w:rsidR="00F147DF" w:rsidRDefault="008C16DF">
      <w:pPr>
        <w:pStyle w:val="Nadpis"/>
      </w:pPr>
      <w:r>
        <w:rPr>
          <w:rStyle w:val="Text"/>
        </w:rPr>
        <w:t xml:space="preserve">LXXIX. </w:t>
      </w:r>
      <w:r>
        <w:rPr>
          <w:rStyle w:val="poznamka"/>
        </w:rPr>
        <w:t>chybné číslování kapitol v rkp.</w:t>
      </w:r>
    </w:p>
    <w:p w:rsidR="00F147DF" w:rsidRDefault="008C16DF">
      <w:r>
        <w:rPr>
          <w:rStyle w:val="Text"/>
        </w:rPr>
        <w:t xml:space="preserve">A protož, objezdiec ten potok, nalezechu jezero sladké v hodinu jedenáctú. A tu rozbil jest stany své a přikáza, aby les za tři míle vzdáli byl porúben, kterýžto les okolo toho jezera z dřievie řečeného třštie bieše vzrostl. A bieše to jezero za tři hony všíři. I káza Alexander přemnoho ohňóv zapáliti, chtě tu mnoho dní přebyti. A když měsiec poče svietiti, inhed zjevichu se v tom jezeře ještěrové divné velikosti. Potom hadové a drakové počechu se bráti rychle k tomu jezeru. A tak všecka země jich sípěním bieše naplněna, neb biechu vyšli z okolních hor a s velikým úprkem běžechu. Ale ti drakové mějiechu na hlavách hřebeny a prsi vyzdvižené, usta rozčeslá </w:t>
      </w:r>
      <w:r>
        <w:rPr>
          <w:rStyle w:val="internipoznamka"/>
        </w:rPr>
        <w:t xml:space="preserve">sr. StčS </w:t>
      </w:r>
      <w:r>
        <w:rPr>
          <w:rStyle w:val="internipoznamkakurziva"/>
        </w:rPr>
        <w:t xml:space="preserve">otčeslý </w:t>
      </w:r>
      <w:r>
        <w:rPr>
          <w:rStyle w:val="Text"/>
        </w:rPr>
        <w:t xml:space="preserve">a jich duch bieše smrdutý a z jich očí plamenové s jiskrami plápoláchu. A když uzře je vojsko, velikým strachem se lečechu, mniece, </w:t>
      </w:r>
      <w:r>
        <w:rPr>
          <w:rStyle w:val="foliace"/>
        </w:rPr>
        <w:t xml:space="preserve">60r </w:t>
      </w:r>
      <w:r>
        <w:rPr>
          <w:rStyle w:val="Text"/>
        </w:rPr>
        <w:t>by všickni měli býti pohlceni.</w:t>
      </w:r>
    </w:p>
    <w:p w:rsidR="00F147DF" w:rsidRDefault="008C16DF">
      <w:pPr>
        <w:pStyle w:val="Nadpis"/>
      </w:pPr>
      <w:r>
        <w:rPr>
          <w:rStyle w:val="Text"/>
        </w:rPr>
        <w:t>Kapitula LXXX.</w:t>
      </w:r>
    </w:p>
    <w:p w:rsidR="00F147DF" w:rsidRDefault="008C16DF">
      <w:r>
        <w:rPr>
          <w:rStyle w:val="Text"/>
        </w:rPr>
        <w:t xml:space="preserve">Tehdy poče jich ponukovati Alexander a řka: Ó, rytieři udatní, neroďte </w:t>
      </w:r>
      <w:r>
        <w:rPr>
          <w:rStyle w:val="emendace"/>
        </w:rPr>
        <w:t xml:space="preserve">neroďte </w:t>
      </w:r>
      <w:r>
        <w:rPr>
          <w:rStyle w:val="pramen"/>
        </w:rPr>
        <w:t xml:space="preserve">nerodte </w:t>
      </w:r>
      <w:r>
        <w:rPr>
          <w:rStyle w:val="Text"/>
        </w:rPr>
        <w:t>se lekati, než jakož mě uzříte činiti, též učiňte</w:t>
      </w:r>
      <w:r>
        <w:rPr>
          <w:rStyle w:val="emendace"/>
        </w:rPr>
        <w:t xml:space="preserve">učiňte </w:t>
      </w:r>
      <w:r>
        <w:rPr>
          <w:rStyle w:val="pramen"/>
        </w:rPr>
        <w:t>uczinte</w:t>
      </w:r>
      <w:r>
        <w:rPr>
          <w:rStyle w:val="Text"/>
        </w:rPr>
        <w:t>. A to řka, popade oštěp a lučák a pukléř i poče bojovati proti drakóm a hadóm, kteřížto lítě na ně běžéchu. A to uzřevše rytieři jeho, posilnichu se, a vzemše braň, počechu silně bojovati. A tak bojováchu, že dvadceti rytieřóv a čtyřidceti služebníkóv od nich snide.</w:t>
      </w:r>
    </w:p>
    <w:p w:rsidR="00F147DF" w:rsidRDefault="008C16DF">
      <w:pPr>
        <w:pStyle w:val="Nadpis"/>
      </w:pPr>
      <w:r>
        <w:rPr>
          <w:rStyle w:val="Text"/>
        </w:rPr>
        <w:lastRenderedPageBreak/>
        <w:t xml:space="preserve">Kapitola LXXXI. </w:t>
      </w:r>
      <w:r>
        <w:rPr>
          <w:rStyle w:val="emendace"/>
        </w:rPr>
        <w:t xml:space="preserve">LXXXI. </w:t>
      </w:r>
      <w:r>
        <w:rPr>
          <w:rStyle w:val="pramen"/>
        </w:rPr>
        <w:t>LXXX.</w:t>
      </w:r>
    </w:p>
    <w:p w:rsidR="00F147DF" w:rsidRDefault="008C16DF">
      <w:r>
        <w:rPr>
          <w:rStyle w:val="Text"/>
        </w:rPr>
        <w:t>Potom z toho třštie rakové divné velikosti vyšli sú, majíce hřbety tvrzšie nežli kokodrylové. A když na ně lučechu kopími, nikoli jich nemóžechu raniti, avšak mnoho z nich zbili jsú a druzí vešli jsú do jezera. A když bieše v druhé nočnie bděnie, rychle přišli sú k nim bielí lvové větčí nežli býkové s velikým řváním a třesúce šíje své. Ale rytieři, přiskočivše k nim, uchytichu je na své oštěpy a tu je všecky napořád zbichu.</w:t>
      </w:r>
    </w:p>
    <w:p w:rsidR="00F147DF" w:rsidRDefault="008C16DF">
      <w:pPr>
        <w:pStyle w:val="Nadpis"/>
      </w:pPr>
      <w:r>
        <w:rPr>
          <w:rStyle w:val="Text"/>
        </w:rPr>
        <w:t xml:space="preserve">LXXXII. </w:t>
      </w:r>
      <w:r>
        <w:rPr>
          <w:rStyle w:val="emendace"/>
        </w:rPr>
        <w:t xml:space="preserve">LXXXII. </w:t>
      </w:r>
      <w:r>
        <w:rPr>
          <w:rStyle w:val="pramen"/>
        </w:rPr>
        <w:t>LXXXI.</w:t>
      </w:r>
    </w:p>
    <w:p w:rsidR="00F147DF" w:rsidRDefault="008C16DF">
      <w:r>
        <w:rPr>
          <w:rStyle w:val="Text"/>
        </w:rPr>
        <w:t xml:space="preserve">Potom přitiehli jsú svině divoké divné velikosti, jichžto kly na loket biechu vzdéli, a s nimi lidé divocí a ženy biechu přimiešeny. A každý jich mějieše šest ruk, s nimižto potkavše se rytieři, osidly je chytivše, jechu je a zbichu je. A bieše teskliv Alexander i jeho všecko vojsko. I přikáza, aby inhed zažhli ohně podlé jezera. Potom přijide k nim hovado veliké, velmi silnějšie nežli slon a bieše podobno k koni. Hlava </w:t>
      </w:r>
      <w:r>
        <w:rPr>
          <w:rStyle w:val="internipoznamkakurziva"/>
        </w:rPr>
        <w:t xml:space="preserve">a </w:t>
      </w:r>
      <w:r>
        <w:rPr>
          <w:rStyle w:val="internipoznamka"/>
        </w:rPr>
        <w:t xml:space="preserve">nadepsáno červeně na pův. chybným </w:t>
      </w:r>
      <w:r>
        <w:rPr>
          <w:rStyle w:val="internipoznamkakurziva"/>
        </w:rPr>
        <w:t xml:space="preserve">hlaw </w:t>
      </w:r>
      <w:r>
        <w:rPr>
          <w:rStyle w:val="Text"/>
        </w:rPr>
        <w:t>jeho bieše veliká a na čele jeho rohové. Ale slovieše jazykem indiským odentinamus</w:t>
      </w:r>
      <w:r>
        <w:rPr>
          <w:rStyle w:val="internipoznamka"/>
        </w:rPr>
        <w:t>B: odentetiranus</w:t>
      </w:r>
      <w:r>
        <w:rPr>
          <w:rStyle w:val="Text"/>
        </w:rPr>
        <w:t>, a prvé nežli poče píti z jezera, přiteče na ně Alexander, sem i tam běhaje, svých rytieřóv posilováše. Ale to hovado přelíté zamordova osmmezcietma dobrých rytieřóv a potom je zabichu.</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LXXXIII. </w:t>
      </w:r>
      <w:r>
        <w:rPr>
          <w:rStyle w:val="emendace"/>
        </w:rPr>
        <w:t xml:space="preserve">LXXXIII. </w:t>
      </w:r>
      <w:r>
        <w:rPr>
          <w:rStyle w:val="pramen"/>
        </w:rPr>
        <w:t>LXXXII.</w:t>
      </w:r>
    </w:p>
    <w:p w:rsidR="00F147DF" w:rsidRDefault="008C16DF">
      <w:r>
        <w:rPr>
          <w:rStyle w:val="Text"/>
        </w:rPr>
        <w:t xml:space="preserve">Potom vyjidechu z těch třtin myši veliké jakožto lišky a jediechu těla mrtvých. A kteréžkoli zvieře jsú uhryzly, inhed jest </w:t>
      </w:r>
      <w:r>
        <w:rPr>
          <w:rStyle w:val="emendace"/>
        </w:rPr>
        <w:t xml:space="preserve">jest </w:t>
      </w:r>
      <w:r>
        <w:rPr>
          <w:rStyle w:val="pramen"/>
        </w:rPr>
        <w:t xml:space="preserve">gieſt </w:t>
      </w:r>
      <w:r>
        <w:rPr>
          <w:rStyle w:val="foliace"/>
        </w:rPr>
        <w:t xml:space="preserve">60v </w:t>
      </w:r>
      <w:r>
        <w:rPr>
          <w:rStyle w:val="Text"/>
        </w:rPr>
        <w:t>umřelo, ale lidem jsú neškodily. Počechu také netopýři létati velicí jako holubi, jichžto zuby biechu jako člověčí, i tepiechu rytieře v tváře jich, jedněm ukusováchu nosy, druhým uši a některým oči a tak rozličně je raniechu. A když se přibližováše ke dni, přiletěchu velicí ptáci jako supové, črvené majíce nosy a pysky črné, ale neškodichu jim, ale obsedše vešken břeh jezerný</w:t>
      </w:r>
      <w:r>
        <w:rPr>
          <w:rStyle w:val="poznamka"/>
        </w:rPr>
        <w:t xml:space="preserve">může se však jednat i o nezapsané měkčení, a tedy lexikální jednotku </w:t>
      </w:r>
      <w:r>
        <w:rPr>
          <w:rStyle w:val="poznamkakurziva"/>
        </w:rPr>
        <w:t>„jezerní“</w:t>
      </w:r>
      <w:r>
        <w:rPr>
          <w:rStyle w:val="Text"/>
        </w:rPr>
        <w:t>, vytahováchu z jezera ryby, kteréžto přede všemi jedli jsú.</w:t>
      </w:r>
    </w:p>
    <w:p w:rsidR="00F147DF" w:rsidRDefault="008C16DF">
      <w:pPr>
        <w:pStyle w:val="Nadpis"/>
      </w:pPr>
      <w:r>
        <w:rPr>
          <w:rStyle w:val="Text"/>
        </w:rPr>
        <w:t xml:space="preserve">Kapitola LXXXIIII </w:t>
      </w:r>
      <w:r>
        <w:rPr>
          <w:rStyle w:val="emendace"/>
        </w:rPr>
        <w:t xml:space="preserve">LXXXIIII </w:t>
      </w:r>
      <w:r>
        <w:rPr>
          <w:rStyle w:val="pramen"/>
        </w:rPr>
        <w:t>LXXXIII</w:t>
      </w:r>
    </w:p>
    <w:p w:rsidR="00F147DF" w:rsidRDefault="008C16DF">
      <w:r>
        <w:rPr>
          <w:rStyle w:val="Text"/>
        </w:rPr>
        <w:t>Potom hnuv vojskem, opusti miesta nebezpečná, i přitěže do krajin luktriarských</w:t>
      </w:r>
      <w:r>
        <w:rPr>
          <w:rStyle w:val="internipoznamka"/>
        </w:rPr>
        <w:t xml:space="preserve">B: </w:t>
      </w:r>
      <w:r>
        <w:rPr>
          <w:rStyle w:val="internipoznamkakurziva"/>
        </w:rPr>
        <w:t>luktuanských</w:t>
      </w:r>
      <w:r>
        <w:rPr>
          <w:rStyle w:val="Text"/>
        </w:rPr>
        <w:t>, jenž mají velikú hojnost zlata. Ale té země lidé, milostivě jeho přijemše, mnoho jsú jemu pohodlé učinili. I přeby tu třidceti dní. A biechu tu lidé, ješto slovú Sereb</w:t>
      </w:r>
      <w:r>
        <w:rPr>
          <w:rStyle w:val="internipoznamka"/>
        </w:rPr>
        <w:t xml:space="preserve">B: </w:t>
      </w:r>
      <w:r>
        <w:rPr>
          <w:rStyle w:val="internipoznamkakurziva"/>
        </w:rPr>
        <w:t>Seres</w:t>
      </w:r>
      <w:r>
        <w:rPr>
          <w:rStyle w:val="Text"/>
        </w:rPr>
        <w:t>, astronomové, majíce listie jako bavlnu, kterúžto lidé zbieráchu. Ale rytieři Alexandrovi dvakrát biechu udatnější pro vítězstvie, jenž jsú měli s hovady rozličnými.</w:t>
      </w:r>
    </w:p>
    <w:p w:rsidR="00F147DF" w:rsidRDefault="008C16DF">
      <w:pPr>
        <w:pStyle w:val="Nadpis"/>
      </w:pPr>
      <w:r>
        <w:rPr>
          <w:rStyle w:val="Text"/>
        </w:rPr>
        <w:t xml:space="preserve">LXXXV </w:t>
      </w:r>
      <w:r>
        <w:rPr>
          <w:rStyle w:val="emendace"/>
        </w:rPr>
        <w:t xml:space="preserve">LXXXV </w:t>
      </w:r>
      <w:r>
        <w:rPr>
          <w:rStyle w:val="pramen"/>
        </w:rPr>
        <w:t>LXXXIIII</w:t>
      </w:r>
    </w:p>
    <w:p w:rsidR="00F147DF" w:rsidRDefault="008C16DF">
      <w:r>
        <w:rPr>
          <w:rStyle w:val="Text"/>
        </w:rPr>
        <w:t xml:space="preserve">Potom </w:t>
      </w:r>
      <w:r>
        <w:rPr>
          <w:rStyle w:val="internipoznamkakurziva"/>
        </w:rPr>
        <w:t xml:space="preserve">m </w:t>
      </w:r>
      <w:r>
        <w:rPr>
          <w:rStyle w:val="internipoznamka"/>
        </w:rPr>
        <w:t xml:space="preserve">nadepsáno červeně za </w:t>
      </w:r>
      <w:r>
        <w:rPr>
          <w:rStyle w:val="internipoznamkakurziva"/>
        </w:rPr>
        <w:t xml:space="preserve">Poto </w:t>
      </w:r>
      <w:r>
        <w:rPr>
          <w:rStyle w:val="Text"/>
        </w:rPr>
        <w:t xml:space="preserve">hnuv Alexander vojskem, přitěže k městu, kdežto Porrus, král indiský, svým vojskem ležéše. Tehdy Alexander, zjednav roty, stáše na koni svém Bucifalu. A </w:t>
      </w:r>
      <w:r>
        <w:rPr>
          <w:rStyle w:val="Text"/>
        </w:rPr>
        <w:lastRenderedPageBreak/>
        <w:t>vytek přede všemi, káza u vojenské trúby trúbiti i poče mužsky bojovati. I padáchu Indiští u boji. A když uzře Porrus, ano jeho scházejí, stál jest přede všemi a zdvihlým hlasem vece: Alexandře, neslušieť césaři tak nadarmo hubiti lidu svého, ale sám sebú má počéti boj i dokonati. Protož stój lid tvuoj s jedné strany a my s druhé a my sami bojujme. A jestliže ty mě přemóžeš, lid muoj bude tobě poddán. Pakli ty u mú rukú zahyneš, lid tvuoj k mému lidu přivinut buď</w:t>
      </w:r>
      <w:r>
        <w:rPr>
          <w:rStyle w:val="emendace"/>
        </w:rPr>
        <w:t xml:space="preserve">buď </w:t>
      </w:r>
      <w:r>
        <w:rPr>
          <w:rStyle w:val="pramen"/>
        </w:rPr>
        <w:t>bud</w:t>
      </w:r>
      <w:r>
        <w:rPr>
          <w:rStyle w:val="Text"/>
        </w:rPr>
        <w:t xml:space="preserve">. A to jest proto řekl, tupě postavu jeho pro malost jeho živuota, neb Alexandrova postava bieše tří loket dlúhá. Ale Porrus, úfaje u výsost těla svého, jenž bieše pěti loket, tak mluvieše. Ale Alexander inhed k tomu přivuoli a řka: Jakož libo </w:t>
      </w:r>
      <w:r>
        <w:rPr>
          <w:rStyle w:val="foliace"/>
        </w:rPr>
        <w:t xml:space="preserve">61r </w:t>
      </w:r>
      <w:r>
        <w:rPr>
          <w:rStyle w:val="Text"/>
        </w:rPr>
        <w:t>tobě. A inhed přestachu bojovati obě vuojště. A tu oba krále mezi sebú bojovasta. Ale rytieři Porovi vysokými hlasy počechu volati. Uslyšev Porrus křik svých, obráti svú tvář k nim. A inhed Alexander přiskočiv oběma rukama udeři mečem v hlavu jeho i zabi jej. Ale uzřevše to Inditští, počechu s Macedonskými ukrutně bojovati, jimžto Alexander vece: Biedníci, jenž po smrti vašeho krále bojovati usilujete</w:t>
      </w:r>
      <w:r>
        <w:rPr>
          <w:rStyle w:val="emendace"/>
        </w:rPr>
        <w:t xml:space="preserve">usilujete </w:t>
      </w:r>
      <w:r>
        <w:rPr>
          <w:rStyle w:val="pramen"/>
        </w:rPr>
        <w:t>uſilugiete</w:t>
      </w:r>
      <w:r>
        <w:rPr>
          <w:rStyle w:val="Text"/>
        </w:rPr>
        <w:t xml:space="preserve">, i zdali neviete, že kdež zprávce nenie, že vešken lid bude roztržen? Odpověděchu Inditští: Lépe jest nám mužsky bojovati a na poli umřéti, nežli viděti záhubu lidu našeho, abychom zbožie i vlasti byli oblúpeni. Jimžto vece Alexander: Přestaň </w:t>
      </w:r>
      <w:r>
        <w:rPr>
          <w:rStyle w:val="emendace"/>
        </w:rPr>
        <w:t xml:space="preserve">Přestaň </w:t>
      </w:r>
      <w:r>
        <w:rPr>
          <w:rStyle w:val="pramen"/>
        </w:rPr>
        <w:t xml:space="preserve">Przestan </w:t>
      </w:r>
      <w:r>
        <w:rPr>
          <w:rStyle w:val="Text"/>
        </w:rPr>
        <w:t xml:space="preserve">boj </w:t>
      </w:r>
      <w:r>
        <w:rPr>
          <w:rStyle w:val="emendace"/>
        </w:rPr>
        <w:t xml:space="preserve">boj </w:t>
      </w:r>
      <w:r>
        <w:rPr>
          <w:rStyle w:val="pramen"/>
        </w:rPr>
        <w:t xml:space="preserve">boyg </w:t>
      </w:r>
      <w:r>
        <w:rPr>
          <w:rStyle w:val="Text"/>
        </w:rPr>
        <w:t>váš a s svobodú se do vašich krajin vraťte</w:t>
      </w:r>
      <w:r>
        <w:rPr>
          <w:rStyle w:val="emendace"/>
        </w:rPr>
        <w:t xml:space="preserve">vraťte </w:t>
      </w:r>
      <w:r>
        <w:rPr>
          <w:rStyle w:val="pramen"/>
        </w:rPr>
        <w:t>wratte</w:t>
      </w:r>
      <w:r>
        <w:rPr>
          <w:rStyle w:val="Text"/>
        </w:rPr>
        <w:t>, zajisté od nás bezprávie nebudete trpěti, neb jste se mužsky bránili. Tehdy Inditští, povrhše braň svú, počechu Alexandra jako boha chváliti. Ale Alexander, rozbiv tu stany své, učini bohóm svým oběti vítězné a přikáza, aby těla těch zbitých pochována byla. A krále Porra také zvláště poctivě jest pochoval.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LXXXVI. </w:t>
      </w:r>
      <w:r>
        <w:rPr>
          <w:rStyle w:val="emendace"/>
        </w:rPr>
        <w:t xml:space="preserve">LXXXVI. </w:t>
      </w:r>
      <w:r>
        <w:rPr>
          <w:rStyle w:val="pramen"/>
        </w:rPr>
        <w:t>LXXXV.</w:t>
      </w:r>
    </w:p>
    <w:p w:rsidR="00F147DF" w:rsidRDefault="008C16DF">
      <w:r>
        <w:rPr>
          <w:rStyle w:val="Text"/>
        </w:rPr>
        <w:t>Odtud pohnuv Alexander vuojskem, přitrže k Sidrakóm</w:t>
      </w:r>
      <w:r>
        <w:rPr>
          <w:rStyle w:val="internipoznamka"/>
        </w:rPr>
        <w:t xml:space="preserve">B: </w:t>
      </w:r>
      <w:r>
        <w:rPr>
          <w:rStyle w:val="internipoznamkakurziva"/>
        </w:rPr>
        <w:t>-ch-</w:t>
      </w:r>
      <w:r>
        <w:rPr>
          <w:rStyle w:val="Text"/>
        </w:rPr>
        <w:t xml:space="preserve">. Ale Sidrakové </w:t>
      </w:r>
      <w:r>
        <w:rPr>
          <w:rStyle w:val="emendace"/>
        </w:rPr>
        <w:t xml:space="preserve">Sidrakové </w:t>
      </w:r>
      <w:r>
        <w:rPr>
          <w:rStyle w:val="pramen"/>
        </w:rPr>
        <w:t xml:space="preserve">oſidrakowe </w:t>
      </w:r>
      <w:r>
        <w:rPr>
          <w:rStyle w:val="Text"/>
        </w:rPr>
        <w:t>jsú zajisté lidé, v jichžto mysli ižádná pýcha nepanuje, ale slovú také Sigrozofisté</w:t>
      </w:r>
      <w:r>
        <w:rPr>
          <w:rStyle w:val="internipoznamka"/>
        </w:rPr>
        <w:t xml:space="preserve">B: </w:t>
      </w:r>
      <w:r>
        <w:rPr>
          <w:rStyle w:val="internipoznamkakurziva"/>
        </w:rPr>
        <w:t xml:space="preserve">Cirozofisté </w:t>
      </w:r>
      <w:r>
        <w:rPr>
          <w:rStyle w:val="internipoznamka"/>
        </w:rPr>
        <w:t>= pravděpod. zkomolenina „gymnosophistae“, tj. nazí filosofové (Kolár)</w:t>
      </w:r>
      <w:r>
        <w:rPr>
          <w:rStyle w:val="Text"/>
        </w:rPr>
        <w:t xml:space="preserve">. Tiť nebojují ani se vadie, nazí chodie a měst nemají, ale v chalupách a v jeskyniech skalných </w:t>
      </w:r>
      <w:r>
        <w:rPr>
          <w:rStyle w:val="poznamka"/>
        </w:rPr>
        <w:t xml:space="preserve">může se jednat též o neznačenou palatalizaci, a tedy tvar lexikální jednotky </w:t>
      </w:r>
      <w:r>
        <w:rPr>
          <w:rStyle w:val="poznamkakurziva"/>
        </w:rPr>
        <w:t xml:space="preserve">„skalní“ </w:t>
      </w:r>
      <w:r>
        <w:rPr>
          <w:rStyle w:val="Text"/>
        </w:rPr>
        <w:t xml:space="preserve">přebývají. Ale když uslyše král toho lidu příštie Alexandrovo, posla k němu list takově vznící: Porušitedlní Sigrozofisté člověku Alexandrovi píšeme. Slyšeli sme, že na nás vojensky tiehneš, jemužto se divíme, neb na nás nic nebudeš moci vyváleti, neb poněvadž nic nemáme, jedno čím svá těla živíme. Co od nás vezmeš, ač budeš chtieti proti nám váleti, nebo našie obyčejné sprostnosti pro ižádného člověka </w:t>
      </w:r>
      <w:r>
        <w:rPr>
          <w:rStyle w:val="foliace"/>
        </w:rPr>
        <w:t xml:space="preserve">61v </w:t>
      </w:r>
      <w:r>
        <w:rPr>
          <w:rStyle w:val="Text"/>
        </w:rPr>
        <w:t>neopustíme?</w:t>
      </w:r>
    </w:p>
    <w:p w:rsidR="00F147DF" w:rsidRDefault="008C16DF">
      <w:pPr>
        <w:pStyle w:val="Nadpis"/>
      </w:pPr>
      <w:r>
        <w:rPr>
          <w:rStyle w:val="Text"/>
        </w:rPr>
        <w:t xml:space="preserve">LXXXVII. </w:t>
      </w:r>
      <w:r>
        <w:rPr>
          <w:rStyle w:val="emendace"/>
        </w:rPr>
        <w:t xml:space="preserve">LXXXVII. </w:t>
      </w:r>
      <w:r>
        <w:rPr>
          <w:rStyle w:val="pramen"/>
        </w:rPr>
        <w:t>LXXXVI.</w:t>
      </w:r>
    </w:p>
    <w:p w:rsidR="00F147DF" w:rsidRDefault="008C16DF">
      <w:r>
        <w:rPr>
          <w:rStyle w:val="Text"/>
        </w:rPr>
        <w:t xml:space="preserve">Přečet list Alexander jich, posla k nim a řka, že již k nim jede u pokoji. A přijev k nim Alexander, spatřiv, ani chodie nazí, a bydlejíce v jeskyniech a v katrčéch, ale syny a ženy jich zvláště chodiece s dobytkem, otáza jich a řka: Máte li domy? A oni, ukázavše katrče a jeskyně, v nichžto bydléchu, vecechu: Tutoť odpočíváme po vše dny. Potom jim vece Alexander: Proste, a cožkolivěk chcete, dám vám. Vecechu: Daj nám nesmrtedlnost, nebť nic jiného nežádáme. Odpovědě Alexander: </w:t>
      </w:r>
      <w:r>
        <w:rPr>
          <w:rStyle w:val="Text"/>
        </w:rPr>
        <w:lastRenderedPageBreak/>
        <w:t xml:space="preserve">Poněvadž jsem sám smrtedlný, nemohuť vám nesmrtedlnosti dáti. Ale oni vecechu: Jsi li smrtedlný, proč pak sem i tam těkáš a tak veliké nešlechetnosti pášeš? Neb to všecko od svrchupsaného řečenie jest pověděno. Odpovědě Alexander: Neviete li, že moře sebe nezamútí, leč od větróv mocných bude pohnuto? Takéž </w:t>
      </w:r>
      <w:r>
        <w:rPr>
          <w:rStyle w:val="internipoznamka"/>
        </w:rPr>
        <w:t xml:space="preserve">B: zde </w:t>
      </w:r>
      <w:r>
        <w:rPr>
          <w:rStyle w:val="internipoznamkakurziva"/>
        </w:rPr>
        <w:t xml:space="preserve">chtěl li bych </w:t>
      </w:r>
      <w:r>
        <w:rPr>
          <w:rStyle w:val="Text"/>
        </w:rPr>
        <w:t>u pokoji přebývati, ale jiný duch jest, jenž mému smyslu panuje, toho mi činiti neodpustí. A řka to, i necha jich u pokoji.</w:t>
      </w:r>
    </w:p>
    <w:p w:rsidR="00F147DF" w:rsidRDefault="008C16DF">
      <w:pPr>
        <w:pStyle w:val="Nadpis"/>
      </w:pPr>
      <w:r>
        <w:rPr>
          <w:rStyle w:val="Text"/>
        </w:rPr>
        <w:t xml:space="preserve">LXXXVIII. </w:t>
      </w:r>
      <w:r>
        <w:rPr>
          <w:rStyle w:val="emendace"/>
        </w:rPr>
        <w:t xml:space="preserve">LXXXVIII. </w:t>
      </w:r>
      <w:r>
        <w:rPr>
          <w:rStyle w:val="pramen"/>
        </w:rPr>
        <w:t>LXXXVII.</w:t>
      </w:r>
    </w:p>
    <w:p w:rsidR="00F147DF" w:rsidRDefault="008C16DF">
      <w:r>
        <w:rPr>
          <w:rStyle w:val="Text"/>
        </w:rPr>
        <w:t xml:space="preserve">Jeden den pak hnuv vuojskem, přijede k městu, kdežto biechu slúpové Herkulešovi. Jeden bieše zlatý a druhý střébrný. A bieše jich výsost dvanácte loket a tlúšť </w:t>
      </w:r>
      <w:r>
        <w:rPr>
          <w:rStyle w:val="emendace"/>
        </w:rPr>
        <w:t xml:space="preserve">tlúšť </w:t>
      </w:r>
      <w:r>
        <w:rPr>
          <w:rStyle w:val="pramen"/>
        </w:rPr>
        <w:t xml:space="preserve">tluſſt </w:t>
      </w:r>
      <w:r>
        <w:rPr>
          <w:rStyle w:val="Text"/>
        </w:rPr>
        <w:t>jich dvú loktí. Uzřev je Alexander, káza je prodlabati, chtě zvěděti, jsú li tepilí</w:t>
      </w:r>
      <w:r>
        <w:rPr>
          <w:rStyle w:val="internipoznamka"/>
        </w:rPr>
        <w:t xml:space="preserve">B: </w:t>
      </w:r>
      <w:r>
        <w:rPr>
          <w:rStyle w:val="internipoznamkakurziva"/>
        </w:rPr>
        <w:t>ztřepilí</w:t>
      </w:r>
      <w:r>
        <w:rPr>
          <w:rStyle w:val="Text"/>
        </w:rPr>
        <w:t>, čili dutí. A když je prodlabachu, uzře, že jsú tepilí. I přikáza v ně patnácte set zlatých vsúti a diery zadělati.</w:t>
      </w:r>
    </w:p>
    <w:p w:rsidR="00F147DF" w:rsidRDefault="008C16DF">
      <w:pPr>
        <w:pStyle w:val="Nadpis"/>
      </w:pPr>
      <w:r>
        <w:rPr>
          <w:rStyle w:val="Text"/>
        </w:rPr>
        <w:t xml:space="preserve">LXXXVIX </w:t>
      </w:r>
      <w:r>
        <w:rPr>
          <w:rStyle w:val="emendace"/>
        </w:rPr>
        <w:t xml:space="preserve">LXXXVIX </w:t>
      </w:r>
      <w:r>
        <w:rPr>
          <w:rStyle w:val="pramen"/>
        </w:rPr>
        <w:t>LXXXVIII</w:t>
      </w:r>
    </w:p>
    <w:p w:rsidR="00F147DF" w:rsidRDefault="008C16DF">
      <w:r>
        <w:rPr>
          <w:rStyle w:val="Text"/>
        </w:rPr>
        <w:t xml:space="preserve">Odtad pohnuv vojskem, vtrhl jest na pusté miesto studené a temné tak, že se ledva rytieři poznachu mezi sebú. Potom jezdě dní padesáte, přitrže k řece horké. A nalezechu s uoné strany řeky krásné ženy a ty biechu rúchem škaredým oděny. A sediece na koních, držéce bran v rukú svých střébrnú proto, že ani železo, ani měd v jich vlasti bieše. A mužie také nikoli mezi nimi nebydléchu. A když chtieše vojsko přes tu řeku přeplúti, nikoli </w:t>
      </w:r>
      <w:r>
        <w:rPr>
          <w:rStyle w:val="foliace"/>
        </w:rPr>
        <w:t xml:space="preserve">62r </w:t>
      </w:r>
      <w:r>
        <w:rPr>
          <w:rStyle w:val="Text"/>
        </w:rPr>
        <w:t>nemóžechu, neb bieše širokost té řeky převeliká a bieše plná drakóv a jiných hovad jedovatých. Potom objevše dolejšie strany indiské, vjedechu do kakéhos bahniště suchého, jenž bieše plno trštie. A když skrze ně chtiechu projeti, inhed vyjide hovado veliké podobné k mipotamovi</w:t>
      </w:r>
      <w:r>
        <w:rPr>
          <w:rStyle w:val="poznamka"/>
        </w:rPr>
        <w:t xml:space="preserve">patrně zkomolenina místo „ipotamovi“ za lat. „hippopotamus“, sr. níže a variantní rukopisy </w:t>
      </w:r>
      <w:r>
        <w:rPr>
          <w:rStyle w:val="poznamkakurziva"/>
        </w:rPr>
        <w:t>„ipotamrovi“</w:t>
      </w:r>
      <w:r>
        <w:rPr>
          <w:rStyle w:val="poznamkakurziva"/>
          <w:i w:val="0"/>
        </w:rPr>
        <w:t xml:space="preserve">; rukopis </w:t>
      </w:r>
      <w:r>
        <w:rPr>
          <w:rStyle w:val="poznamka"/>
        </w:rPr>
        <w:t xml:space="preserve">Národní knihovny České republiky XVII B 6 </w:t>
      </w:r>
      <w:r>
        <w:rPr>
          <w:rStyle w:val="poznamkakurziva"/>
          <w:i w:val="0"/>
        </w:rPr>
        <w:t>též v edici</w:t>
      </w:r>
      <w:r>
        <w:rPr>
          <w:rStyle w:val="poznamkakurziva"/>
        </w:rPr>
        <w:t xml:space="preserve"> </w:t>
      </w:r>
      <w:r>
        <w:rPr>
          <w:rStyle w:val="poznamka"/>
        </w:rPr>
        <w:t>Kolár, J. – Nedvědová, M. (eds.): Próza českého středověku. Praha 1983</w:t>
      </w:r>
      <w:r>
        <w:rPr>
          <w:rStyle w:val="Text"/>
        </w:rPr>
        <w:t>, maje prsi kokodrilové a hřbet jako pila. Ale zuby jeho břidcí jakožto mečové a na chodu bieše lénie jakožto hlemýžď</w:t>
      </w:r>
      <w:r>
        <w:rPr>
          <w:rStyle w:val="emendace"/>
        </w:rPr>
        <w:t xml:space="preserve">hlemýžď </w:t>
      </w:r>
      <w:r>
        <w:rPr>
          <w:rStyle w:val="pramen"/>
        </w:rPr>
        <w:t>hlemyzd</w:t>
      </w:r>
      <w:r>
        <w:rPr>
          <w:rStyle w:val="Text"/>
        </w:rPr>
        <w:t>. A to hovado dva rytieře jest zahubilo, jehožto nemohúce prokláti kopími, kladivy a mlaty je zahubichu železnými.</w:t>
      </w:r>
    </w:p>
    <w:p w:rsidR="00F147DF" w:rsidRDefault="008C16DF">
      <w:pPr>
        <w:pStyle w:val="Nadpis"/>
      </w:pPr>
      <w:r>
        <w:rPr>
          <w:rStyle w:val="Text"/>
        </w:rPr>
        <w:t xml:space="preserve">XC. </w:t>
      </w:r>
      <w:r>
        <w:rPr>
          <w:rStyle w:val="emendace"/>
        </w:rPr>
        <w:t xml:space="preserve">XC. </w:t>
      </w:r>
      <w:r>
        <w:rPr>
          <w:rStyle w:val="pramen"/>
        </w:rPr>
        <w:t>LXXXIX.</w:t>
      </w:r>
    </w:p>
    <w:p w:rsidR="00F147DF" w:rsidRDefault="008C16DF">
      <w:r>
        <w:rPr>
          <w:rStyle w:val="Text"/>
        </w:rPr>
        <w:t>Odtad jezdiec čtyřidceti dní, přijeli jsú do posledních lesóv indských a rozbichu tu stany své vedlé potoka Henmar</w:t>
      </w:r>
      <w:r>
        <w:rPr>
          <w:rStyle w:val="internipoznamka"/>
        </w:rPr>
        <w:t xml:space="preserve">B: </w:t>
      </w:r>
      <w:r>
        <w:rPr>
          <w:rStyle w:val="internipoznamkakurziva"/>
        </w:rPr>
        <w:t>Hemuar</w:t>
      </w:r>
      <w:r>
        <w:rPr>
          <w:rStyle w:val="Text"/>
        </w:rPr>
        <w:t>. A v jedenáctú hodinu poče vycházeti veliké množstvie slonóv a řítichu se lítě proti vojsku. A inhed Alexander, vsed na svuoj kóň, poče jeti k nim. A přikáza Macedonským, aby hnali s sebú vepře a po něm jeli proti slonóm. A uzřevše je slonové, chytáchu je pysky svými, aby je lapili. Ale Macedonští, strachem jsúce otrápeni, nesmějiechu proti slonóm jíti, jimžto vece Alexander: Mužie a tovaryšé, neroďte se zamucovati, neb je zaženem kvičením vepřovým. A tak když uslyšechu slonové kvičenie a zvuk trubačóv, inhed běžechu před nimi, ale Macedonští, postíhajíc je, střéléchu je a lučáky je raniechu. A zbichu jich množstvie a zedřechu je a zuby pobrachu.</w:t>
      </w:r>
    </w:p>
    <w:p w:rsidR="00F147DF" w:rsidRDefault="008C16DF">
      <w:pPr>
        <w:pStyle w:val="Nadpis"/>
      </w:pPr>
      <w:r>
        <w:rPr>
          <w:rStyle w:val="Text"/>
        </w:rPr>
        <w:t xml:space="preserve">Kapitola XCI. </w:t>
      </w:r>
      <w:r>
        <w:rPr>
          <w:rStyle w:val="emendace"/>
        </w:rPr>
        <w:t xml:space="preserve">XCI. </w:t>
      </w:r>
      <w:r>
        <w:rPr>
          <w:rStyle w:val="pramen"/>
        </w:rPr>
        <w:t>XC.</w:t>
      </w:r>
    </w:p>
    <w:p w:rsidR="00F147DF" w:rsidRDefault="008C16DF">
      <w:r>
        <w:rPr>
          <w:rStyle w:val="Text"/>
        </w:rPr>
        <w:lastRenderedPageBreak/>
        <w:t>Jiný den pohnuv vojskem, poče táhnúti přes lesy indiské. I nalezechu ženy, any mají brady až do prsí a hlavy vlnú oděné a život kožemi chlupatými mějiechu oděné, kteréžto honiece Macedonští, několik z nich zabichu, kteréžto uzřev Alexander, přikáza indiským jazykem otázati, čím by se živily. Odpověděchu lovem zvieřecím, lapajíce v lesiech živi jsú.</w:t>
      </w:r>
    </w:p>
    <w:p w:rsidR="00F147DF" w:rsidRDefault="008C16DF">
      <w:pPr>
        <w:pStyle w:val="Nadpis"/>
      </w:pPr>
      <w:r>
        <w:rPr>
          <w:rStyle w:val="Text"/>
        </w:rPr>
        <w:t xml:space="preserve">XCII. </w:t>
      </w:r>
      <w:r>
        <w:rPr>
          <w:rStyle w:val="emendace"/>
        </w:rPr>
        <w:t xml:space="preserve">XCII. </w:t>
      </w:r>
      <w:r>
        <w:rPr>
          <w:rStyle w:val="pramen"/>
        </w:rPr>
        <w:t>XCI.</w:t>
      </w:r>
    </w:p>
    <w:p w:rsidR="00F147DF" w:rsidRDefault="008C16DF">
      <w:r>
        <w:rPr>
          <w:rStyle w:val="Text"/>
        </w:rPr>
        <w:t>Vyjevše z lesóv v čiré pole, nalezechu jedno mie</w:t>
      </w:r>
      <w:r>
        <w:rPr>
          <w:rStyle w:val="foliace"/>
        </w:rPr>
        <w:t>62v</w:t>
      </w:r>
      <w:r>
        <w:rPr>
          <w:rStyle w:val="Text"/>
        </w:rPr>
        <w:t>sto, z něhožto potok vycházieše. A tu biechu mužie a ženy nahé, jenž jmějiechu těla chlupatá jakožto skuot, jimžto bieše bydlo v tom potoce jakožto na zemi. A ti, když uzřechu vuojsko, inhed se u potoce pohřížili. Odtad jedše patnácte dní, nalezechu les pln cinocefalóv</w:t>
      </w:r>
      <w:r>
        <w:rPr>
          <w:rStyle w:val="internipoznamka"/>
        </w:rPr>
        <w:t>Czynocefalow</w:t>
      </w:r>
      <w:r>
        <w:rPr>
          <w:rStyle w:val="Text"/>
        </w:rPr>
        <w:t xml:space="preserve">. A když je uzřechu cinocefalové, úprkem zdvihše se proti nim běžéchu. Ale Alexander a vojsko jeho střelami a palicemi je hubiechu. A odtud jedúce šestdesáte dní, přijidechu na pustá pole, na nichžto ižádného nebieše pahrbka, aniž móžechu s které strany kterú horu viděti. A inhed v jedenáctú hodinu tak veliká moc větra dnového, točíšto od vzchodu slunečného, poče vieti, že všecky búdy i stany toho vuojska jest rozsápal. Také obnášechu je jiskry ohnivé, pro něžto všecko vojsko velikú úžastí bieše zamúceno. Tehdy všickni rytieři počechu reptati mezi sebú a řkúce: Hněv bohóv sstúpil jest na nás proto, že přes obyčej hledali sme vzchodu slunečného. Ale Alexander poče jich posilovati a řka: Mužie a najmilejší tovaryšie, neroďte </w:t>
      </w:r>
      <w:r>
        <w:rPr>
          <w:rStyle w:val="emendace"/>
        </w:rPr>
        <w:t xml:space="preserve">neroďte </w:t>
      </w:r>
      <w:r>
        <w:rPr>
          <w:rStyle w:val="pramen"/>
        </w:rPr>
        <w:t xml:space="preserve">nerodte </w:t>
      </w:r>
      <w:r>
        <w:rPr>
          <w:rStyle w:val="Text"/>
        </w:rPr>
        <w:t xml:space="preserve">se lekati, nespadlať </w:t>
      </w:r>
      <w:r>
        <w:rPr>
          <w:rStyle w:val="emendace"/>
        </w:rPr>
        <w:t xml:space="preserve">nespadlať </w:t>
      </w:r>
      <w:r>
        <w:rPr>
          <w:rStyle w:val="pramen"/>
        </w:rPr>
        <w:t xml:space="preserve">nespadlat </w:t>
      </w:r>
      <w:r>
        <w:rPr>
          <w:rStyle w:val="Text"/>
        </w:rPr>
        <w:t xml:space="preserve">jest na nás náhlost bohóv, ale propad zimničé noci se dnem sjednánie, to se jest přihodilo. A když přesta vietr, inhed rytieři všecko, což bieše rozptýleno, sebrachu. A pohnuv se s vojskem u pětmezcietma dnech, i přijedechu do jednoho miesta, to jest do údolé velikého, a tu stany rozbichu. Tehdy přikáza lidem, aby zažhli mnoho ohňóv, neb poče netrpělivá zima býti a padáše snieh </w:t>
      </w:r>
      <w:r>
        <w:rPr>
          <w:rStyle w:val="emendace"/>
        </w:rPr>
        <w:t xml:space="preserve">snieh </w:t>
      </w:r>
      <w:r>
        <w:rPr>
          <w:rStyle w:val="pramen"/>
        </w:rPr>
        <w:t>ſ</w:t>
      </w:r>
      <w:r>
        <w:rPr>
          <w:rStyle w:val="pramen"/>
          <w:rFonts w:ascii="Tahoma" w:hAnsi="Tahoma" w:cs="Tahoma"/>
        </w:rPr>
        <w:t>ṅy</w:t>
      </w:r>
      <w:r>
        <w:rPr>
          <w:rStyle w:val="pramen"/>
        </w:rPr>
        <w:t xml:space="preserve">e </w:t>
      </w:r>
      <w:r>
        <w:rPr>
          <w:rStyle w:val="Text"/>
        </w:rPr>
        <w:t xml:space="preserve">veliký jako vlna. A protož boje se Alexander, aby se ten snieh nerozmnožil, káza svým rytieřóm, aby jej ztlačili. Ale pomáháše jim mnoho oheň zaniecený. Avšak pro ten snieh zemřelo jest pět set rytieřóv, jichžto těla káza Alexander pochovati v hrobu. Potom spade převeliký déšť, jenž ten vešken snieh </w:t>
      </w:r>
      <w:r>
        <w:rPr>
          <w:rStyle w:val="emendace"/>
        </w:rPr>
        <w:t xml:space="preserve">snieh </w:t>
      </w:r>
      <w:r>
        <w:rPr>
          <w:rStyle w:val="pramen"/>
        </w:rPr>
        <w:t>ſ</w:t>
      </w:r>
      <w:r>
        <w:rPr>
          <w:rStyle w:val="pramen"/>
          <w:rFonts w:ascii="Tahoma" w:hAnsi="Tahoma" w:cs="Tahoma"/>
        </w:rPr>
        <w:t>ṅy</w:t>
      </w:r>
      <w:r>
        <w:rPr>
          <w:rStyle w:val="pramen"/>
        </w:rPr>
        <w:t xml:space="preserve">e </w:t>
      </w:r>
      <w:r>
        <w:rPr>
          <w:rStyle w:val="Text"/>
        </w:rPr>
        <w:t xml:space="preserve">splavi a rozpusti. Potom připade převeliká mlha </w:t>
      </w:r>
      <w:r>
        <w:rPr>
          <w:rStyle w:val="foliace"/>
        </w:rPr>
        <w:t xml:space="preserve">63r </w:t>
      </w:r>
      <w:r>
        <w:rPr>
          <w:rStyle w:val="Text"/>
        </w:rPr>
        <w:t>a temná. A tak velice zahustila povětřie, tak, že za tři dni nemohli jsú slunce viděti. A počechu padati s nebe jako pochodně zapálené tak, že se všecko zapalováše. A inhed Alexander učini oběti bohóm svým. A když se on sám modléše, v tu chvíli povětřie očištěno bylo.</w:t>
      </w:r>
    </w:p>
    <w:p w:rsidR="00F147DF" w:rsidRDefault="008C16DF">
      <w:pPr>
        <w:pStyle w:val="Nadpis"/>
      </w:pPr>
      <w:r>
        <w:rPr>
          <w:rStyle w:val="Text"/>
        </w:rPr>
        <w:t xml:space="preserve">XCIII. </w:t>
      </w:r>
      <w:r>
        <w:rPr>
          <w:rStyle w:val="emendace"/>
        </w:rPr>
        <w:t xml:space="preserve">XCIII. </w:t>
      </w:r>
      <w:r>
        <w:rPr>
          <w:rStyle w:val="pramen"/>
        </w:rPr>
        <w:t>XCII.</w:t>
      </w:r>
    </w:p>
    <w:p w:rsidR="00F147DF" w:rsidRDefault="008C16DF">
      <w:r>
        <w:rPr>
          <w:rStyle w:val="Text"/>
        </w:rPr>
        <w:t>Odtud pohnuv vojskem, přitrže ku potoku bragmanskému velikému řečený Gangez</w:t>
      </w:r>
      <w:r>
        <w:rPr>
          <w:rStyle w:val="internipoznamka"/>
        </w:rPr>
        <w:t xml:space="preserve">B: </w:t>
      </w:r>
      <w:r>
        <w:rPr>
          <w:rStyle w:val="internipoznamkakurziva"/>
        </w:rPr>
        <w:t>Grancum</w:t>
      </w:r>
      <w:r>
        <w:rPr>
          <w:rStyle w:val="internipoznamka"/>
        </w:rPr>
        <w:t>; Kolár v pozn. lat. orig. Gangem</w:t>
      </w:r>
      <w:r>
        <w:rPr>
          <w:rStyle w:val="Text"/>
        </w:rPr>
        <w:t>. A rozbili jsú tu stany své, a patřiece přes potok, uzřechu tři člověky, jichžto káza Alexander indským jazykem otázati, kteří by byli. Ale oni odpověděchu: Bragmanové sme. Ale Alexander, žádáše s nimi mluviti, ale přes toho potoka širokost nikoli nemóžechu přejeti</w:t>
      </w:r>
      <w:r>
        <w:rPr>
          <w:rStyle w:val="internipoznamkakurziva"/>
        </w:rPr>
        <w:t>-gie-</w:t>
      </w:r>
      <w:r>
        <w:rPr>
          <w:rStyle w:val="internipoznamka"/>
        </w:rPr>
        <w:t>, B: přejeti</w:t>
      </w:r>
      <w:r>
        <w:rPr>
          <w:rStyle w:val="Text"/>
        </w:rPr>
        <w:t>, neb bieše tu mnoho ipotamóv a štíróv divokých a kokodrilové, kteřížto na každý den běháchu kromě srpna a črvna, těch měsiecóv</w:t>
      </w:r>
      <w:r>
        <w:rPr>
          <w:rStyle w:val="internipoznamka"/>
        </w:rPr>
        <w:t>hroši, štíři a krokodýlové asi mají prázdniny... :-)</w:t>
      </w:r>
      <w:r>
        <w:rPr>
          <w:rStyle w:val="Text"/>
        </w:rPr>
        <w:t xml:space="preserve">. A kdyžto uzře Alexander, že nikoli toho potoka nemóž přejeti, steště </w:t>
      </w:r>
      <w:r>
        <w:rPr>
          <w:rStyle w:val="lemma"/>
        </w:rPr>
        <w:t xml:space="preserve">stýskati </w:t>
      </w:r>
      <w:r>
        <w:rPr>
          <w:rStyle w:val="Text"/>
        </w:rPr>
        <w:lastRenderedPageBreak/>
        <w:t xml:space="preserve">sobě velmi. A inhed přikáza, aby lodi z prútie spletli a opali </w:t>
      </w:r>
      <w:r>
        <w:rPr>
          <w:rStyle w:val="internipoznamka"/>
        </w:rPr>
        <w:t xml:space="preserve">prét. ind. akt. „opieti“ </w:t>
      </w:r>
      <w:r>
        <w:rPr>
          <w:rStyle w:val="Text"/>
        </w:rPr>
        <w:t>ji kožemi. I sta se to. I vstúpi v ni jeden rytieř, jemuž da Alexander list, aby jej dal Dindimovi</w:t>
      </w:r>
      <w:r>
        <w:rPr>
          <w:rStyle w:val="internipoznamka"/>
        </w:rPr>
        <w:t xml:space="preserve">B: </w:t>
      </w:r>
      <w:r>
        <w:rPr>
          <w:rStyle w:val="internipoznamkakurziva"/>
        </w:rPr>
        <w:t>Didimovi</w:t>
      </w:r>
      <w:r>
        <w:rPr>
          <w:rStyle w:val="internipoznamka"/>
        </w:rPr>
        <w:t>; další doklad, kdy propria rkp. D jsou věrnější lat. originálu!</w:t>
      </w:r>
      <w:r>
        <w:rPr>
          <w:rStyle w:val="Text"/>
        </w:rPr>
        <w:t>, králi bragmanskému, a ten list takto psán bieše:</w:t>
      </w:r>
    </w:p>
    <w:p w:rsidR="00F147DF" w:rsidRDefault="008C16DF">
      <w:pPr>
        <w:pStyle w:val="Nadpis"/>
      </w:pPr>
      <w:r>
        <w:rPr>
          <w:rStyle w:val="Text"/>
        </w:rPr>
        <w:t xml:space="preserve">XCIV. </w:t>
      </w:r>
      <w:r>
        <w:rPr>
          <w:rStyle w:val="emendace"/>
        </w:rPr>
        <w:t xml:space="preserve">XCIV. </w:t>
      </w:r>
      <w:r>
        <w:rPr>
          <w:rStyle w:val="pramen"/>
        </w:rPr>
        <w:t>XCIII.</w:t>
      </w:r>
    </w:p>
    <w:p w:rsidR="00F147DF" w:rsidRDefault="008C16DF">
      <w:r>
        <w:rPr>
          <w:rStyle w:val="Text"/>
        </w:rPr>
        <w:t xml:space="preserve">Král nad králi a pán panujících Alexander, syn boha Amona a Olympiady královny, Dindimovi, králi bragmanskému, radost. Poněvadž jsme k takému věku přišli, že mezi dobrým a zlým mohu jakžkolivěk rozeznati, žádali jsme odehnati neuměnie a múdrosti mysli našie naplniti. Neb jakožto našich mudrcóv učenie líčí, že výmluvnost bez múdrosti má obyčej škoditi viece než prospievati, protož že jest zajisté k našima ušima přišlo, že život a obyčejové vaši od obyčejóv našich jsú rozděleni. Také že na zemi ani na moři pomoci nežádáte, toho naučenie následujíce, kteréžto od našich učedlníkóv jsme slýchali. A protož tebe pilně prosíme, </w:t>
      </w:r>
      <w:r>
        <w:rPr>
          <w:rStyle w:val="foliace"/>
        </w:rPr>
        <w:t xml:space="preserve">63v </w:t>
      </w:r>
      <w:r>
        <w:rPr>
          <w:rStyle w:val="Text"/>
        </w:rPr>
        <w:t>abyšte všecka vaše uměnie i múdrost nám po svých listech zvěstovali, neb snad budem moci z vašich mravóv chytiti dobrotu, aniž vaše múdrost učení bude umenšena, neb téhož přirozenie i podobenstvie jest uměnie jakožto pochodně zapálena, od niežto, ač se jiné zapalují a osvěcují, však ona hoří a svietí. A přijem Dindimus list, odepsa Alexandrovi takým obyčejem.</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 </w:t>
      </w:r>
      <w:r>
        <w:rPr>
          <w:rStyle w:val="emendace"/>
        </w:rPr>
        <w:t xml:space="preserve">XCV. </w:t>
      </w:r>
      <w:r>
        <w:rPr>
          <w:rStyle w:val="pramen"/>
        </w:rPr>
        <w:t>XCIIII.</w:t>
      </w:r>
    </w:p>
    <w:p w:rsidR="00F147DF" w:rsidRDefault="008C16DF">
      <w:r>
        <w:rPr>
          <w:rStyle w:val="Text"/>
        </w:rPr>
        <w:t>Dindimus, bragmanský učedlník, Alexandrovi zdravie. Po zvuku tvých listóv poznali sme, že úmysl tvój žádá pravým uměním a dokonalú múdrostí naučen býti, jenž sú lepšie všeho královstvie a nemohú k čemu přirovnány býti, pro něž opatrnost tvú velice chválíme. Jenž césař, ješto nemá opatrnosti, múdrostí nepanuje svým poddaným, ale poddaní jeho césařství panují. Psal jsi nám, abychom život a nravy naše tobě zjevili po listech, zřenie</w:t>
      </w:r>
      <w:r>
        <w:rPr>
          <w:rStyle w:val="poznamka"/>
        </w:rPr>
        <w:t xml:space="preserve">sr. variantní rukopis Národní knihovny České republiky XVII B 6: </w:t>
      </w:r>
      <w:r>
        <w:rPr>
          <w:rStyle w:val="poznamkakurziva"/>
        </w:rPr>
        <w:t>„zřiezenie“</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xml:space="preserve">, jehož mníme, že jest nelze. A budem liť co o našem životě psáti, mníme, že ižádné nebudeš moci odtud chuti vybrati, nebo převálečné věci tvú mysl jsú zatemněly. Ale by nemněl, bychom závistí byli pohnuti, jakož budem moci, o našich životech naučíme. My zajisté Bragmanové zprostností čistý život vedeme a ot modlenie bohóv o všem se zdalujeme, hřéchóv nečiníme aniž viece chceme mieti, nežli co rozum a přirozenie žádá. Všecko trpíme, všecko snešujeme. Toť u nás nazýváme potřebné, jenž nenie zbytečné, zemí našich neořeme ani semena v ně sejeme, volóv u vuoz neupřehujeme, sietí k lovení ryb do moře neupúštieme, lovóv zvieřecích ani ptačích nečiníme. Také ku pokrmu nehledáme, jedno což země kromě lidské roboty rodí. Těmi krměmi naplňujeme </w:t>
      </w:r>
      <w:r>
        <w:rPr>
          <w:rStyle w:val="emendace"/>
        </w:rPr>
        <w:t xml:space="preserve">naplňujeme </w:t>
      </w:r>
      <w:r>
        <w:rPr>
          <w:rStyle w:val="pramen"/>
        </w:rPr>
        <w:t xml:space="preserve">naplnugeme </w:t>
      </w:r>
      <w:r>
        <w:rPr>
          <w:rStyle w:val="Text"/>
        </w:rPr>
        <w:t xml:space="preserve">stoly naše a těla naše krmíme, kteréžto nám škody ižádné nečinie, neb našich </w:t>
      </w:r>
      <w:r>
        <w:rPr>
          <w:rStyle w:val="foliace"/>
        </w:rPr>
        <w:t xml:space="preserve">64r </w:t>
      </w:r>
      <w:r>
        <w:rPr>
          <w:rStyle w:val="Text"/>
        </w:rPr>
        <w:t>teřichóv těmi krměmi nenaplňujeme</w:t>
      </w:r>
      <w:r>
        <w:rPr>
          <w:rStyle w:val="emendace"/>
        </w:rPr>
        <w:t xml:space="preserve">nenaplňujeme </w:t>
      </w:r>
      <w:r>
        <w:rPr>
          <w:rStyle w:val="pramen"/>
        </w:rPr>
        <w:t>nenaplnugeme</w:t>
      </w:r>
      <w:r>
        <w:rPr>
          <w:rStyle w:val="Text"/>
        </w:rPr>
        <w:t xml:space="preserve">, neb jest nám neslušné a zlořečené břicho nadúti. A protož bez neduhu jsme živi vždycky. Tělesného zdravie požíváme, ižádného sobě lékařstvie nečiníme, ižádné pomoci nehledáme k našich těl zdraví. A jednostajným cílem život náš se skonává, neb jeden déle nenie živ </w:t>
      </w:r>
      <w:r>
        <w:rPr>
          <w:rStyle w:val="Text"/>
        </w:rPr>
        <w:lastRenderedPageBreak/>
        <w:t xml:space="preserve">než druhý, ale </w:t>
      </w:r>
      <w:r>
        <w:rPr>
          <w:rStyle w:val="doplnenytext"/>
        </w:rPr>
        <w:t xml:space="preserve">podlé </w:t>
      </w:r>
      <w:r>
        <w:rPr>
          <w:rStyle w:val="poznamka"/>
        </w:rPr>
        <w:t>doplněno podle variantního rukopisu Národní knihovny České republiky XVII B 6</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 xml:space="preserve">řádu položenie každého cíl smrti přijde. K ohni pro zimu nesedáme, ižádného horka těla naše nečijí. Vždycky nahými těly nebo životy chodíme. Žádostí tělesných nečiníme, všecko skrze pokoru sneseme. Všecky nepřátely naše vnitřnie hubíme, abychom se zevnitřních nikoli nebáli, neb snáze bude města dobyti, když od vnitřních nepřátel bývá dobýváno. Ale ty, césaři, se vnitřními nepřátely bojuješ, aby ty, kteréž diably vnitř máš, krmil a zachovával. Bezpečně živi sme na světě, na zemi žádné pomoci nežádáme, naše těla větvím stromovým, jichžto ovoce jéme, jsú přikryta. Vodu Tabela </w:t>
      </w:r>
      <w:r>
        <w:rPr>
          <w:rStyle w:val="internipoznamka"/>
        </w:rPr>
        <w:t xml:space="preserve">B: Tabekon </w:t>
      </w:r>
      <w:r>
        <w:rPr>
          <w:rStyle w:val="Text"/>
        </w:rPr>
        <w:t xml:space="preserve">potoka pieme. Jednoho najvyššého boha ctíme samého. Života budúcieho věka žádáme věty, té, jenž nemá přichýlenie k užitku, slyšeti aneb mluviti nedbáme. Nemnoho mluvíme. A když k mluvení budeme přinuceni, pravdu povieme a inhed umlkneme. Zbožie nemilujeme. Mezi námi ižádná smahlost </w:t>
      </w:r>
      <w:r>
        <w:rPr>
          <w:rStyle w:val="internipoznamka"/>
        </w:rPr>
        <w:t xml:space="preserve">MSS: jediný doklad - tento; nejistota ohledně významu </w:t>
      </w:r>
      <w:r>
        <w:rPr>
          <w:rStyle w:val="Text"/>
        </w:rPr>
        <w:t xml:space="preserve">závisti nenie. Mezi námi ižádný vyšší ani silnější nenie. Chudobú, kterúžto máme, tú se bohatíme, neb my všichni dobrotivě ji trpíme. Sváru nečiníme aniž tělesné brani nosíme. Pokoj vždycky za obyčej držíme. Súdóv nemáme, neb zlého nečiníme, pro něž bychom k súdu byli přivoláni. Jediný zákon jest našemu přirození protivný, že ižádného milosrdenstvie nečiníme proto, že ižádného zlého nečiníme, pro něž bychom hodni byli dosieci milosrdenstvie. Ižádného úsilé, jenž k lakomství tiehne, netrpíme. Údóv </w:t>
      </w:r>
      <w:r>
        <w:rPr>
          <w:rStyle w:val="foliace"/>
        </w:rPr>
        <w:t xml:space="preserve">64v </w:t>
      </w:r>
      <w:r>
        <w:rPr>
          <w:rStyle w:val="Text"/>
        </w:rPr>
        <w:t xml:space="preserve">našich k smilství nepoddáváme. Cizoložstva nepášeme aniž kterých hřiechóv činíme, pro něž bychom ku pokání byli přitrženi, neb což upřémného jest, to činíme, neb skrze mrzké činy povětřie nešeredíme. Povětřie naše nikoli se neporuší. Ižádného rúcha v rozličné barvě nemáčéme. Ženy naše neokrášlují se, aby se slíbily, a s nimi ne pro smilstvie, ale pro dietek rozplozenie se skládáme. Ale ony ižádné jiné okrasy nehledají, než což jim božské převěděnie pójčilo. A ktož by směl boží skutek proměniti, hřiech úhlavní ten by páchal, za to máme. Lázní nepožíváme, abychom těla naše zmyli. Slunečným </w:t>
      </w:r>
      <w:r>
        <w:rPr>
          <w:rStyle w:val="poznamka"/>
        </w:rPr>
        <w:t xml:space="preserve">lze číst i </w:t>
      </w:r>
      <w:r>
        <w:rPr>
          <w:rStyle w:val="poznamkakurziva"/>
        </w:rPr>
        <w:t xml:space="preserve">„slunečním“ </w:t>
      </w:r>
      <w:r>
        <w:rPr>
          <w:rStyle w:val="Text"/>
        </w:rPr>
        <w:t>horkem se ohřéváme a povětřé rosú se poléváme. Ižádného myšlenie nemáme, ani lidem, ani zvieřatóm panujeme. Myť pravíme, že ukrutné jest tisknúti člověka k službě</w:t>
      </w:r>
      <w:r>
        <w:rPr>
          <w:rStyle w:val="emendace"/>
        </w:rPr>
        <w:t xml:space="preserve">službě </w:t>
      </w:r>
      <w:r>
        <w:rPr>
          <w:rStyle w:val="pramen"/>
        </w:rPr>
        <w:t>sluzbye</w:t>
      </w:r>
      <w:r>
        <w:rPr>
          <w:rStyle w:val="Text"/>
        </w:rPr>
        <w:t xml:space="preserve">, jehožto božská zpósoba jakožto nás svobodná učinila. Kamenie u vápno nespalujeme, abychom sobě domy a hrady dělali. Orudie z země nečiníme. V jamách beze všé péče odpočíváme, neb my také domy máme, v nichžto, dokud jsme živi, odpočíváme. Pro kupčenie se po moři neplavíme. Uměnie ozdobné řeči mluvenie neučíme se, ale sprostností, jenž nás lháti neučí a nedopustí, všecko vypravujeme. A když </w:t>
      </w:r>
      <w:r>
        <w:rPr>
          <w:rStyle w:val="emendace"/>
        </w:rPr>
        <w:t xml:space="preserve">když </w:t>
      </w:r>
      <w:r>
        <w:rPr>
          <w:rStyle w:val="pramen"/>
        </w:rPr>
        <w:t xml:space="preserve">kdyz </w:t>
      </w:r>
      <w:r>
        <w:rPr>
          <w:rStyle w:val="Text"/>
        </w:rPr>
        <w:t>chceme hře zvykati se, tehdy naše a předkóv našich skutky rozprávieme, pro něžto spieše pláčeme a býváme zamúceni, než bychom se smieli. Ale jiné věci vidíme, jimižto srdce naše bývají obveselena, točíšto nebe hvězdami nečíslnými stkvúcé, slunce zardělé, jehožto jasností vešken svět přijímá osviecenie a odplatu. Moře překrásné často vídáme, a když búří bývá pohnuto a blízské škodí zemi naší, jakožto svú sestru obklíčí a obstúpí, a tu rozličná rybie plemena spatřujeme. Také milo nám jest viděti pole květonosné</w:t>
      </w:r>
      <w:r>
        <w:rPr>
          <w:rStyle w:val="emendace"/>
        </w:rPr>
        <w:t xml:space="preserve">květonosné </w:t>
      </w:r>
      <w:r>
        <w:rPr>
          <w:rStyle w:val="pramen"/>
        </w:rPr>
        <w:t>kwietoſſne</w:t>
      </w:r>
      <w:r>
        <w:rPr>
          <w:rStyle w:val="Text"/>
        </w:rPr>
        <w:t xml:space="preserve">, od něhožto přechutná </w:t>
      </w:r>
      <w:r>
        <w:rPr>
          <w:rStyle w:val="foliace"/>
        </w:rPr>
        <w:t xml:space="preserve">65r </w:t>
      </w:r>
      <w:r>
        <w:rPr>
          <w:rStyle w:val="Text"/>
        </w:rPr>
        <w:t>vuoně v naše chřépie vcházie. Máme také utěšenie v najlepších miestech lesných a studničných</w:t>
      </w:r>
      <w:r>
        <w:rPr>
          <w:rStyle w:val="poznamka"/>
        </w:rPr>
        <w:t xml:space="preserve">lze číst i </w:t>
      </w:r>
      <w:r>
        <w:rPr>
          <w:rStyle w:val="poznamkakurziva"/>
        </w:rPr>
        <w:t>„studničních“</w:t>
      </w:r>
      <w:r>
        <w:rPr>
          <w:rStyle w:val="Text"/>
        </w:rPr>
        <w:t xml:space="preserve">, kdežto přeutěšené slyšíme ptactva zpievanie. Tyto zajisté obyčeje držíme a ta přirozenie, kteréž budeš li chtieti držeti, toběť se budú zdáti ostré a horké. Pakli nechceš jich následovati, nám viny žádné nebudeš moci dáti, neb podlé naučenie listu tvého skutky, naše </w:t>
      </w:r>
      <w:r>
        <w:rPr>
          <w:rStyle w:val="Text"/>
        </w:rPr>
        <w:lastRenderedPageBreak/>
        <w:t>naučenie tobě jsme tiemto písmem rozprávěli. Ale chcem o tvém učení maličko něco rozpraviti, neb se nám zdá tvój život velmi ukrutný. Ty jsi Afriku a Europu u malém čase sobě podrobil. A dieš sám, že všeho světa dobudeš. Ty světlost slunečnú dieš zahynúti, kdež běhu jeho cílóv, ukrutnosti oděncóv žádav</w:t>
      </w:r>
      <w:r>
        <w:rPr>
          <w:rStyle w:val="emendace"/>
        </w:rPr>
        <w:t xml:space="preserve">žádav </w:t>
      </w:r>
      <w:r>
        <w:rPr>
          <w:rStyle w:val="pramen"/>
        </w:rPr>
        <w:t>zádaw</w:t>
      </w:r>
      <w:r>
        <w:rPr>
          <w:rStyle w:val="Text"/>
        </w:rPr>
        <w:t xml:space="preserve">, zpytáš. Ty jsi pokolské a europské </w:t>
      </w:r>
      <w:r>
        <w:rPr>
          <w:rStyle w:val="internipoznamka"/>
        </w:rPr>
        <w:t xml:space="preserve">B: </w:t>
      </w:r>
      <w:r>
        <w:rPr>
          <w:rStyle w:val="internipoznamkakurziva"/>
        </w:rPr>
        <w:t xml:space="preserve">pakolské a erumpské </w:t>
      </w:r>
      <w:r>
        <w:rPr>
          <w:rStyle w:val="Text"/>
        </w:rPr>
        <w:t xml:space="preserve">potoky, stkvúcím zlatem plovúcie, chudé jsi učinil. Ty pije, ižádnéhos </w:t>
      </w:r>
      <w:r>
        <w:rPr>
          <w:rStyle w:val="lemma"/>
        </w:rPr>
        <w:t xml:space="preserve">ižádný </w:t>
      </w:r>
      <w:r>
        <w:rPr>
          <w:rStyle w:val="Text"/>
        </w:rPr>
        <w:t>potoku neumenšil. Ty všecko jeda, tváři postné vždycky ukazuješ. Ty na oběti syny své hubíš. Ty mezi lidmi pokojnými svár seješ. Ty radíš lidem, aby jim širokosti zemské nestačily, ale nebeských aby hledali přébytkóv připravených, nedbáš. Skrze bohy své mnoho zlého pášeš, jakožto vždycky činili sú a činie, neb móžeš svědecstvie vzieti od Jováše, boha tvého, a Prozerpiny</w:t>
      </w:r>
      <w:r>
        <w:rPr>
          <w:rStyle w:val="emendace"/>
        </w:rPr>
        <w:t xml:space="preserve">Prozerpiny </w:t>
      </w:r>
      <w:r>
        <w:rPr>
          <w:rStyle w:val="pramen"/>
        </w:rPr>
        <w:t>Prozerpynu</w:t>
      </w:r>
      <w:r>
        <w:rPr>
          <w:rStyle w:val="Text"/>
        </w:rPr>
        <w:t xml:space="preserve">, bohyně tvé, jimžto se klanieš, neb Joviš s mnohými jest cizoložil </w:t>
      </w:r>
      <w:r>
        <w:rPr>
          <w:rStyle w:val="emendace"/>
        </w:rPr>
        <w:t xml:space="preserve">cizoložil </w:t>
      </w:r>
      <w:r>
        <w:rPr>
          <w:rStyle w:val="pramen"/>
        </w:rPr>
        <w:t xml:space="preserve">cizolozil </w:t>
      </w:r>
      <w:r>
        <w:rPr>
          <w:rStyle w:val="Text"/>
        </w:rPr>
        <w:t xml:space="preserve">ženami a Prozerpina mnohé jest učinila svého cizoložstva účastníky. A protož, biedníče, ctíš bohy cizoložníky a zúfalé a nenecháš lidi živu býti v jich svobodnosti, ale je v službu podrobuješ. Nečiníš pravých súdóv. Dobře mluvíš, ale dobře málo činíš aneb nikdy. Ižádného nemáš za múdrého, jedno toho, jenž má řeči výmluvnost. Vešken svój smysl na jazyce nosíš a všecka tvá múdrost v tvých ustech přebývá. Zlato miluješ, města a veliké domy stavieš a množstvie služebníkóv žádáš. </w:t>
      </w:r>
      <w:r>
        <w:rPr>
          <w:rStyle w:val="foliace"/>
        </w:rPr>
        <w:t xml:space="preserve">65v </w:t>
      </w:r>
      <w:r>
        <w:rPr>
          <w:rStyle w:val="Text"/>
        </w:rPr>
        <w:t xml:space="preserve">Tak mnoho jieš a pieš, že tvój žaludek, přielišným naplněním sa truden, v rozličné neduhy se mění, a tak dřéve času smrt budeš trpěti. Všecko chceš držeti a všecko tě drží zásluhú. Jediné bragmanské uměnie vší tvú múdrostí panuje, neb znamenáme li dobře, kak jest mátě tě urodila, jenž kamenie, kořenie i stromy jest vytvořila. Ty okrášluješ hroby své a v uorudie drahé svój popel svého těla kladeš. Co muož horšie býti nežli kosti, jenž by měla země přijieti, spáliti, a nepřepustíš, ať </w:t>
      </w:r>
      <w:r>
        <w:rPr>
          <w:rStyle w:val="emendace"/>
        </w:rPr>
        <w:t xml:space="preserve">ať </w:t>
      </w:r>
      <w:r>
        <w:rPr>
          <w:rStyle w:val="pramen"/>
        </w:rPr>
        <w:t xml:space="preserve">at </w:t>
      </w:r>
      <w:r>
        <w:rPr>
          <w:rStyle w:val="Text"/>
        </w:rPr>
        <w:t>by země odjala a svój pokrm přijela. Ale myť na čest bohu skotu nehubíme aniž chrámóv děláme obrazóm zlatým a střébrným</w:t>
      </w:r>
      <w:r>
        <w:rPr>
          <w:rStyle w:val="poznamka"/>
        </w:rPr>
        <w:t xml:space="preserve">nebo omyl písaře, sr. variantní rukopis Národní knihovny České republiky XVII B 6: </w:t>
      </w:r>
      <w:r>
        <w:rPr>
          <w:rStyle w:val="poznamkakurziva"/>
        </w:rPr>
        <w:t>„v chrámiech děláme obrazuov zlatých a stříbrných“</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Ty máš taký zákon, že ze všeho zbožie svého oběti bohóm svým činíš, aby uslyšeli prosby tvé. Nerozumieš, že bóh ne pro odplatu ani pro krev telecí, ani skopcovú, ani kozlovú, ale pro dobré skutky a výmluvu modlitebnú bude pohnut k smilování. A proto bóh uslyší člověka pro slovuo, neb pro slovo podobni bohu jsme učiněni. Buoh slovo jest a tiem slovem všecky věci živy jsú a stojie. My to slovo ctíme a milujeme a tomu se čistú myslí klanieme. A protož mníme tě přéliš nestatečného, že věříš, by měl obecnost přirozenie s bohem, poněvadž je cizoložstvím a smilstvím a modloslužbú na každý den zšeřezuješ a poškvrňuješ</w:t>
      </w:r>
      <w:r>
        <w:rPr>
          <w:rStyle w:val="emendace"/>
        </w:rPr>
        <w:t xml:space="preserve">poškvrňuješ </w:t>
      </w:r>
      <w:r>
        <w:rPr>
          <w:rStyle w:val="pramen"/>
        </w:rPr>
        <w:t>poſſkwrnujeſs</w:t>
      </w:r>
      <w:r>
        <w:rPr>
          <w:rStyle w:val="Text"/>
        </w:rPr>
        <w:t xml:space="preserve">. Ty to činíš, ty to miluješ a po smrti za to bezčíslné muky trpěti budeš. Ale my protivné tomu činíme a milujeme, abychom po smrti božské chvály požívali. Ty neslúžíš jednomu bohu, jenž kraluje sám v nebi, ale mnohých bohóv poslúcháš a tolik bohóv ctíš, kolik údóv v svém těle nosíš, neb dieš, že člověk jest menší svět. A jakožto tělo člověčie má mnoho údóv, též i v nebi pravíš, že jest mnoho bohóv. Jovovi věříš, že jest bohyně, a proto že </w:t>
      </w:r>
      <w:r>
        <w:rPr>
          <w:rStyle w:val="foliace"/>
        </w:rPr>
        <w:t xml:space="preserve">66r </w:t>
      </w:r>
      <w:r>
        <w:rPr>
          <w:rStyle w:val="Text"/>
        </w:rPr>
        <w:t xml:space="preserve">jest srdečně hněvivá. Pravíš také, že Mars jest buoh pyšný, neb jest knieže bojové, Merkuria bohem jazykovým nazýváš proto, že jest mnoho mluvil. Věříš, že Herkuleš jest bóh ramenú, neb jest dvanácte mocí ukázal bojuje. Bacha máš za buoha hrdelnieho, neb jest najprvé opilstvie nalezl. Kupidmu </w:t>
      </w:r>
      <w:r>
        <w:rPr>
          <w:rStyle w:val="internipoznamka"/>
        </w:rPr>
        <w:t xml:space="preserve">B: </w:t>
      </w:r>
      <w:r>
        <w:rPr>
          <w:rStyle w:val="internipoznamkakurziva"/>
        </w:rPr>
        <w:t xml:space="preserve">Kupidini </w:t>
      </w:r>
      <w:r>
        <w:rPr>
          <w:rStyle w:val="Text"/>
        </w:rPr>
        <w:t xml:space="preserve">bohyni miluješ, neb jest byla smilnice, a dieš, že drží pochodni zajženú, neb smilstvie zbuzuje. A proto ty ji bohyní jatrnú menuješ, ale Cereru, že jest byla najprvé nalezla obilé. </w:t>
      </w:r>
      <w:r>
        <w:rPr>
          <w:rStyle w:val="Text"/>
        </w:rPr>
        <w:lastRenderedPageBreak/>
        <w:t xml:space="preserve">Pravíš, že jest Venera bohyně břichová, neb jest byla mátě smilstvie, i dieš ji bohyní údóv smilných. A tak zajisté tělo člověčie mezi bohy rozdělíš, ižádné částky nezachovávaje, aniž věříš, by buoh tvé tělo, jenž jest v nebesiech, stvořil. Bohy ctíš třie, jenž tě v svú </w:t>
      </w:r>
      <w:r>
        <w:rPr>
          <w:rStyle w:val="poznamkakurziva"/>
        </w:rPr>
        <w:t xml:space="preserve">„w“ </w:t>
      </w:r>
      <w:r>
        <w:rPr>
          <w:rStyle w:val="poznamka"/>
        </w:rPr>
        <w:t xml:space="preserve">nadepsáno nad </w:t>
      </w:r>
      <w:r>
        <w:rPr>
          <w:rStyle w:val="poznamkakurziva"/>
        </w:rPr>
        <w:t xml:space="preserve">„ſu“ </w:t>
      </w:r>
      <w:r>
        <w:rPr>
          <w:rStyle w:val="Text"/>
        </w:rPr>
        <w:t xml:space="preserve">službu podrobují, a jim dani dáváš. Matatiášovi </w:t>
      </w:r>
      <w:r>
        <w:rPr>
          <w:rStyle w:val="internipoznamka"/>
        </w:rPr>
        <w:t xml:space="preserve">Mathathiaſſowi </w:t>
      </w:r>
      <w:r>
        <w:rPr>
          <w:rStyle w:val="poznamka"/>
        </w:rPr>
        <w:t xml:space="preserve">patrně omylem písaře, sr. variantní rukopis Národní knihovny České republiky XVII B 6: </w:t>
      </w:r>
      <w:r>
        <w:rPr>
          <w:rStyle w:val="poznamkakurziva"/>
        </w:rPr>
        <w:t xml:space="preserve">„Martušovi“;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 xml:space="preserve">obětuješ kance, Bachovi kozla, Junovi páva, Joviášovi býka, Apolonovi beránka, Veneře holubici, Minervě sovu, Cereři prhu </w:t>
      </w:r>
      <w:r>
        <w:rPr>
          <w:rStyle w:val="internipoznamka"/>
        </w:rPr>
        <w:t xml:space="preserve">sr. omyl v edB: </w:t>
      </w:r>
      <w:r>
        <w:rPr>
          <w:rStyle w:val="internipoznamkakurziva"/>
        </w:rPr>
        <w:t xml:space="preserve">pýchu </w:t>
      </w:r>
      <w:r>
        <w:rPr>
          <w:rStyle w:val="internipoznamka"/>
        </w:rPr>
        <w:t xml:space="preserve">+ pozn. ke s. 106 hledající zdůvodnění v lat. originále </w:t>
      </w:r>
      <w:r>
        <w:rPr>
          <w:rStyle w:val="internipoznamkakurziva"/>
        </w:rPr>
        <w:t xml:space="preserve">far </w:t>
      </w:r>
      <w:r>
        <w:rPr>
          <w:rStyle w:val="Text"/>
        </w:rPr>
        <w:t xml:space="preserve">Merkuriášovi stred, Herkulešovi oltáře větvemi </w:t>
      </w:r>
      <w:r>
        <w:rPr>
          <w:rStyle w:val="emendace"/>
        </w:rPr>
        <w:t xml:space="preserve">větvemi </w:t>
      </w:r>
      <w:r>
        <w:rPr>
          <w:rStyle w:val="pramen"/>
        </w:rPr>
        <w:t xml:space="preserve">wietwiemi </w:t>
      </w:r>
      <w:r>
        <w:rPr>
          <w:rStyle w:val="Text"/>
        </w:rPr>
        <w:t xml:space="preserve">stromovými korunuješ. Chrám Kupidin róžemi a rózhami ozdobuješ a korunuješ a všecku moc svú kladeš v nich, ale </w:t>
      </w:r>
      <w:r>
        <w:rPr>
          <w:rStyle w:val="doplnenytext"/>
        </w:rPr>
        <w:t xml:space="preserve">ne </w:t>
      </w:r>
      <w:r>
        <w:rPr>
          <w:rStyle w:val="poznamka"/>
        </w:rPr>
        <w:t>doplněno dle variantního rukopisu Národní knihovny České republiky XVII B 6</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v svém těle. Zajisté neřékati bohóm těm pomoci, ale řečníky slušie je nazývati, neb tvé údy rozličnými mukami mučiti budú. A musíš toliko muk podstúpiti, kolik bohóm poctivosti činíš, neb jeden bóh tobě ustanovil, aby smyslel</w:t>
      </w:r>
      <w:r>
        <w:rPr>
          <w:rStyle w:val="internipoznamka"/>
        </w:rPr>
        <w:t xml:space="preserve">edB: </w:t>
      </w:r>
      <w:r>
        <w:rPr>
          <w:rStyle w:val="internipoznamkakurziva"/>
        </w:rPr>
        <w:t>aby s ním šel</w:t>
      </w:r>
      <w:r>
        <w:rPr>
          <w:rStyle w:val="internipoznamka"/>
        </w:rPr>
        <w:t>(!)</w:t>
      </w:r>
      <w:r>
        <w:rPr>
          <w:rStyle w:val="Text"/>
        </w:rPr>
        <w:t xml:space="preserve">, druhý aby pil, třetí aby se vadil. Všickniť tobě panují a všech jsi poslušen. A protož musíš u mnohé zlé vstúpiti, jenž zlé činíš, aniž chceš nikoli zlého ostati. A protož takým bohóm slúže, pro své zlé slúžíš, neb tak tě ponukují zlé činiti. Uslyšé liť tě bohové, zléť </w:t>
      </w:r>
      <w:r>
        <w:rPr>
          <w:rStyle w:val="emendace"/>
        </w:rPr>
        <w:t xml:space="preserve">zléť </w:t>
      </w:r>
      <w:r>
        <w:rPr>
          <w:rStyle w:val="pramen"/>
        </w:rPr>
        <w:t xml:space="preserve">zlet </w:t>
      </w:r>
      <w:r>
        <w:rPr>
          <w:rStyle w:val="Text"/>
        </w:rPr>
        <w:t xml:space="preserve">se přihodí, neb za zlé prosíš jich. Pakliť tebe neuslyšé, tvým se žádostem </w:t>
      </w:r>
      <w:r>
        <w:rPr>
          <w:rStyle w:val="foliace"/>
        </w:rPr>
        <w:t xml:space="preserve">66v </w:t>
      </w:r>
      <w:r>
        <w:rPr>
          <w:rStyle w:val="Text"/>
        </w:rPr>
        <w:t xml:space="preserve">protivie. A protož neuslyšé liť anebo uslyšé, vždyť škodu učinie. Takovéť jsú bohyně tvé, jenž nahlástky slovú. Toť jsú muky, o nichž jsú tobě tvoji učedlníci pravili, jenž </w:t>
      </w:r>
      <w:r>
        <w:rPr>
          <w:rStyle w:val="emendace"/>
        </w:rPr>
        <w:t xml:space="preserve">jenž </w:t>
      </w:r>
      <w:r>
        <w:rPr>
          <w:rStyle w:val="pramen"/>
        </w:rPr>
        <w:t xml:space="preserve">genz </w:t>
      </w:r>
      <w:r>
        <w:rPr>
          <w:rStyle w:val="Text"/>
        </w:rPr>
        <w:t>tě jako mrtvého mučie a kvielé. A chceš li právě spatřiti, nic horšého nemóž kto trpěti, nežli ty trpíš, neb kteréžkoli znamenie pravili jsú tobě mistři tvuoji, že jsú u pekle ustavené, a ty tudiež muky budeš trpěti, aby zlodějstvo, lúpež, cizoložstvie a smilstvo páchali, neb pravie, že u pekle vždy jsú žézniví, aniž mohú nikoli býti nasyceni. A ty máš takú žádost zbožie dobývati, že se jich nikdy nenasytíš. A dále všecko, jenž pravie, by u pekle bylo, to v tobě přebývá. Běda tobě, nebožtíku</w:t>
      </w:r>
      <w:r>
        <w:rPr>
          <w:rStyle w:val="emendace"/>
        </w:rPr>
        <w:t xml:space="preserve">nebožtíku </w:t>
      </w:r>
      <w:r>
        <w:rPr>
          <w:rStyle w:val="pramen"/>
        </w:rPr>
        <w:t>neboztiku</w:t>
      </w:r>
      <w:r>
        <w:rPr>
          <w:rStyle w:val="Text"/>
        </w:rPr>
        <w:t>, jenž po smrti tolik a také muky trpěti budeš. Přečet ten list Alexander, rozhněval se jest velmi pro bezprávie bohové, a tak potom inhed odepsal jemu takto.</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XCVI. </w:t>
      </w:r>
      <w:r>
        <w:rPr>
          <w:rStyle w:val="emendace"/>
        </w:rPr>
        <w:t xml:space="preserve">XCVI. </w:t>
      </w:r>
      <w:r>
        <w:rPr>
          <w:rStyle w:val="pramen"/>
        </w:rPr>
        <w:t>XCV.</w:t>
      </w:r>
    </w:p>
    <w:p w:rsidR="00F147DF" w:rsidRDefault="008C16DF">
      <w:r>
        <w:rPr>
          <w:rStyle w:val="Text"/>
        </w:rPr>
        <w:t xml:space="preserve">Král nad králi a pán panujících Alexander, syn boha Amona a Olympiady královny, Dindimovi zdravie. Jestliže všecko shledává se na vás, co jste nám po listech vašich vylíčili, sami móžete dobrými lidmi slúti, jenž jakožto dietě ižádných hřéchóv nečiníte. Ale ještě vězte, že toho živuota ne z ctnosti, ale z obyčeje činíte neb podlé obyčeje, aneb se bohy nazýváte, aneb nenávistí hnuti jste proti nim. Řekli ste zajisté, že země své neořete, semen sieti nechcete, vinic ani stromóv nesadíte, domóv nestaviete. Zevné </w:t>
      </w:r>
      <w:r>
        <w:rPr>
          <w:rStyle w:val="poznamka"/>
        </w:rPr>
        <w:t xml:space="preserve">sr. Staročeský slovník s. v. </w:t>
      </w:r>
      <w:r>
        <w:rPr>
          <w:rStyle w:val="poznamkakurziva"/>
        </w:rPr>
        <w:t>„nezjěvný“</w:t>
      </w:r>
      <w:r>
        <w:rPr>
          <w:rStyle w:val="poznamka"/>
        </w:rPr>
        <w:t xml:space="preserve">, </w:t>
      </w:r>
      <w:r>
        <w:rPr>
          <w:rStyle w:val="poznamkakurziva"/>
        </w:rPr>
        <w:t>„nezěvný“</w:t>
      </w:r>
      <w:r>
        <w:rPr>
          <w:rStyle w:val="poznamka"/>
        </w:rPr>
        <w:t xml:space="preserve">, podoba </w:t>
      </w:r>
      <w:r>
        <w:rPr>
          <w:rStyle w:val="poznamkakurziva"/>
        </w:rPr>
        <w:t xml:space="preserve">„zevný“ </w:t>
      </w:r>
      <w:r>
        <w:rPr>
          <w:rStyle w:val="poznamka"/>
        </w:rPr>
        <w:t xml:space="preserve">ztrátou jotace </w:t>
      </w:r>
      <w:r>
        <w:rPr>
          <w:rStyle w:val="Text"/>
        </w:rPr>
        <w:t xml:space="preserve">dolíčenie jest, že želez nemáte, jimiž by měli dělati, sieti i orati nemóžete. A protož, jedúce kořenie, musíte svój život vésti jako bravové, suchý a divoký, neb nemóžete mieti ani obilé, ani masa, ani ryb. I zdali toho vlcé nečinie, kteřížto když se masa najésti nemohú, země se nasytie. </w:t>
      </w:r>
      <w:r>
        <w:rPr>
          <w:rStyle w:val="Text"/>
        </w:rPr>
        <w:lastRenderedPageBreak/>
        <w:t xml:space="preserve">Ač </w:t>
      </w:r>
      <w:r>
        <w:rPr>
          <w:rStyle w:val="emendace"/>
        </w:rPr>
        <w:t xml:space="preserve">Ač </w:t>
      </w:r>
      <w:r>
        <w:rPr>
          <w:rStyle w:val="pramen"/>
        </w:rPr>
        <w:t xml:space="preserve">O </w:t>
      </w:r>
      <w:r>
        <w:rPr>
          <w:rStyle w:val="Text"/>
        </w:rPr>
        <w:t>bychom mohli vjeti u vaší zemi, nemohli bychom vzieti mú</w:t>
      </w:r>
      <w:r>
        <w:rPr>
          <w:rStyle w:val="foliace"/>
        </w:rPr>
        <w:t>67r</w:t>
      </w:r>
      <w:r>
        <w:rPr>
          <w:rStyle w:val="Text"/>
        </w:rPr>
        <w:t xml:space="preserve">drosti z vašeho nedostatku, kterýž vy máte, ale ten hlad ostaví nás v našich miestech. Pakli bychom u vašich krajinách své stany rozbili, chudoby též jakož i vy rovně bychom požívali. Ne, nenie </w:t>
      </w:r>
      <w:r>
        <w:rPr>
          <w:rStyle w:val="poznamka"/>
        </w:rPr>
        <w:t xml:space="preserve">variantní rukopis Národní knihovny České republiky XVII B 6: </w:t>
      </w:r>
      <w:r>
        <w:rPr>
          <w:rStyle w:val="poznamkakurziva"/>
        </w:rPr>
        <w:t>„neb nenie“</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chvály hoden muž, jenž vždycsky bydlí v žalosti, ale ktož skrovně veselé požívá. Neb by měli chváleni býti mužie tesknosti, tehdy slepí a malomocní měli by nade všecky jiné chváleni býti. Řekli jste také, že vaše ženy se neokrášlují. A které okrasy ponesú, když jich nemají ani mohú mieti? A dále cizoložstvie nečiníte. Kterak budú smilniti, kteréž nejedie? Smilstvuo nepocházé jedno z teploty jatrné a krmi, ale vy nejiete, jedno kořeníčko jakožto vepřové, a hladu nikdy nevyženete. Proto nemáte moci k smilství. Učenie nemáte ani milosrdenstvie hledáte. A tiem vším máte společnost s hovady, kterážto jakož nemají od přirozenie, aby co dobrého počily, ani v kterém dobrém mají utěšenie. Ale nám rozumným, jenž máme svobodnú vuoli od přirozenie, jsú nám mnohá utěšenie puojčena, neb jest nelze, aby ta veliká tohoto světa zpósoba mohla bez proměněnie trvati, aby po zámutku radost nepřišla, neb vuole člověčie proměnitedlná jest, jenž s nebeskú se proměnú mění, neb jasný den jasnú mysl člověčí činí a veselé, a temný den teskný činí smysl člověčí a temný. A skrze rozličné věky též se mění, neb dětinstvo v sprostnosti se veselí. Mnoho utěšených věcí náš zrak potýkají. A jedny věci čijeme skrze viděnie, druhé skrze slyšenie, třetie skrze povoněnie. A jiné čijeme skrze dotčenie a pokušenie a od země všecka dobrá a ovuoce přijímáme, z moře ryby, z povětřie ptáky, rozkoší se těšíme. Ale chcete li se od toho zdržeti, tehdy vá</w:t>
      </w:r>
      <w:r>
        <w:rPr>
          <w:rStyle w:val="foliace"/>
        </w:rPr>
        <w:t>67v</w:t>
      </w:r>
      <w:r>
        <w:rPr>
          <w:rStyle w:val="Text"/>
        </w:rPr>
        <w:t>mi pýcha vládne aneb závistí budete drženi, neb nám i vám to dáno jest. Ale jáť podlé vtipu mého súdím, že nravové vaši viece k bláznovství nežli k múdrosti táhnú. Přijem Dindimus list, čite a odepsa zase Alexandrovi takto.</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XCVII. </w:t>
      </w:r>
      <w:r>
        <w:rPr>
          <w:rStyle w:val="emendace"/>
        </w:rPr>
        <w:t xml:space="preserve">XCVII. </w:t>
      </w:r>
      <w:r>
        <w:rPr>
          <w:rStyle w:val="pramen"/>
        </w:rPr>
        <w:t>XCVI.</w:t>
      </w:r>
    </w:p>
    <w:p w:rsidR="00F147DF" w:rsidRDefault="008C16DF">
      <w:r>
        <w:rPr>
          <w:rStyle w:val="Text"/>
        </w:rPr>
        <w:t xml:space="preserve">Dindimus, učedlník bragmanský, Alexandrovi zdravie. Nebydlímeť na tomto světě jakožto věčně věční přebývají, ale jako pútníci, neb když navštieví smrt, béřeš se do jiných krajin aneb přébytkóv. Aniž přebýváme v hřiešných staviech, ižádného krádeže nečiníme. A protož, majíce bezpečné svědomie, zjevně chodíme. Nejsmeť bohové ani proti bohu býváme zbuzeni závistí. Buoh, jenž jest stvuořil všecko na světě, mnoho věcí a rozličností jest ustavil a dal jest člověku svobodné volenie, aby o všech věcech, jenž jsú v světě, opatřil a rozeznal. A protož horšie opustí a lepšé ho následuje. A ten ne buoh, ale přétel slove boží, a protož o nás, jenž svatě a skrovně živi jsme, proč dieš, anebo bohové jsme, anebo proti bohóm závistí búříme, neb zajisté ten dóvtip, jenž o nás máte, vás se dotýče? Neb poněvadž mnohých zčestie, kteréžto máte, pýchú jste naduli se přélišnú, svá těla chlubnými rúchy okrášlujete a učiňujete </w:t>
      </w:r>
      <w:r>
        <w:rPr>
          <w:rStyle w:val="emendace"/>
        </w:rPr>
        <w:t xml:space="preserve">učiňujete </w:t>
      </w:r>
      <w:r>
        <w:rPr>
          <w:rStyle w:val="pramen"/>
        </w:rPr>
        <w:t xml:space="preserve">wczzynugiete </w:t>
      </w:r>
      <w:r>
        <w:rPr>
          <w:rStyle w:val="Text"/>
        </w:rPr>
        <w:t xml:space="preserve">na své prsi zlaté orudie. Ale co vám prospěšno jest, neb pro zlato duše nebývají nikoli spaseny, aniž </w:t>
      </w:r>
      <w:r>
        <w:rPr>
          <w:rStyle w:val="emendace"/>
        </w:rPr>
        <w:t xml:space="preserve">aniž </w:t>
      </w:r>
      <w:r>
        <w:rPr>
          <w:rStyle w:val="pramen"/>
        </w:rPr>
        <w:t>a</w:t>
      </w:r>
      <w:r>
        <w:rPr>
          <w:rStyle w:val="pramen"/>
          <w:rFonts w:ascii="Tahoma" w:hAnsi="Tahoma" w:cs="Tahoma"/>
        </w:rPr>
        <w:t>ṅ</w:t>
      </w:r>
      <w:r>
        <w:rPr>
          <w:rStyle w:val="pramen"/>
        </w:rPr>
        <w:t xml:space="preserve">yz </w:t>
      </w:r>
      <w:r>
        <w:rPr>
          <w:rStyle w:val="Text"/>
        </w:rPr>
        <w:t xml:space="preserve">se lidská těla nasycují. Ale my, jenž pravý požitek zlata máme a jeho přirozenie rozeznáváme, když jsme žézniví, jdeme ku potoku, abychom pili. A to zlato, ač bychom nalezli, od nás by nohami bylo potlačeno, neb zlato ani lačnosti odjímá, ani žézni stavuje, ani muož neduhóv od lidí odlúčiti. Jest li žézniv </w:t>
      </w:r>
      <w:r>
        <w:rPr>
          <w:rStyle w:val="Text"/>
        </w:rPr>
        <w:lastRenderedPageBreak/>
        <w:t xml:space="preserve">člověk a napie se vuody, inhed žézen staví. Pakli lačen jest, pokrmem lačnost zažene. A protož by zlato </w:t>
      </w:r>
      <w:r>
        <w:rPr>
          <w:rStyle w:val="foliace"/>
        </w:rPr>
        <w:t xml:space="preserve">68r </w:t>
      </w:r>
      <w:r>
        <w:rPr>
          <w:rStyle w:val="Text"/>
        </w:rPr>
        <w:t>bylo téhož přirozenie, kdyby je měl neb přijal člověk, inhed by lakomstvie zahladilo. A protož co prospievá zlato? Zlatoť neočiščuje, nenasycuje, nenaplňuje</w:t>
      </w:r>
      <w:r>
        <w:rPr>
          <w:rStyle w:val="emendace"/>
        </w:rPr>
        <w:t xml:space="preserve">nenaplňuje </w:t>
      </w:r>
      <w:r>
        <w:rPr>
          <w:rStyle w:val="pramen"/>
        </w:rPr>
        <w:t>nenaplnuge</w:t>
      </w:r>
      <w:r>
        <w:rPr>
          <w:rStyle w:val="Text"/>
        </w:rPr>
        <w:t>, neposilňuje</w:t>
      </w:r>
      <w:r>
        <w:rPr>
          <w:rStyle w:val="emendace"/>
        </w:rPr>
        <w:t xml:space="preserve">neposilňuje </w:t>
      </w:r>
      <w:r>
        <w:rPr>
          <w:rStyle w:val="pramen"/>
        </w:rPr>
        <w:t>nepoſilnuge</w:t>
      </w:r>
      <w:r>
        <w:rPr>
          <w:rStyle w:val="Text"/>
        </w:rPr>
        <w:t xml:space="preserve">, ižádného užitka tělu člověčému nepřinášie, ale řepice neb jiné orudie z něho činie. I zdali orudie hliněné tolik neprospěje, jedno že mysli vaše </w:t>
      </w:r>
      <w:r>
        <w:rPr>
          <w:rStyle w:val="internipoznamka"/>
        </w:rPr>
        <w:t xml:space="preserve">v písmu </w:t>
      </w:r>
      <w:r>
        <w:rPr>
          <w:rStyle w:val="internipoznamkakurziva"/>
        </w:rPr>
        <w:t>vašě</w:t>
      </w:r>
      <w:r>
        <w:rPr>
          <w:rStyle w:val="internipoznamka"/>
        </w:rPr>
        <w:t xml:space="preserve">, totéž níže v následující kap. </w:t>
      </w:r>
      <w:r>
        <w:rPr>
          <w:rStyle w:val="Text"/>
        </w:rPr>
        <w:t>pro stkvúcie zlato pýchú bývají pozdvižena. Veliké zajisté vzácnosti jest zlato, neb čím je kto viece má, tiem viece jeho žádost se množí. Přečet Alexander list, odepsa jemu takto.</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XCVIII. </w:t>
      </w:r>
      <w:r>
        <w:rPr>
          <w:rStyle w:val="emendace"/>
        </w:rPr>
        <w:t xml:space="preserve">XCVIII. </w:t>
      </w:r>
      <w:r>
        <w:rPr>
          <w:rStyle w:val="pramen"/>
        </w:rPr>
        <w:t>XCVII.</w:t>
      </w:r>
    </w:p>
    <w:p w:rsidR="00F147DF" w:rsidRDefault="008C16DF">
      <w:r>
        <w:rPr>
          <w:rStyle w:val="Text"/>
        </w:rPr>
        <w:t>Alexander, král nad králi a pán panujících, syn boha Amona a Olympiady královny, praviece kazujem, že ne tak světa tohoto zčastné jest vaše sedadlo ustaveno od počátka, že cizí k vám přijeti nemohú, aniž vy k nim nikoli nemóžete přijíti. Protož svuoj přébytek chválíte a diete, že blahoslaveni jste, neb tak jste zavřeni, že byste chtěli vyjíti a jiných obyčejóv požívati, nemohli byste. A tak, chtiece nebo nechtiece, musíte svuoj živuot a obyčej chváliti, neb podlé vašeho naučenie život těch, jenž v žaláři přebývají, má nemálo chválen býti, kteřížto mučedlníci život až do smrti trpie. A zbožie</w:t>
      </w:r>
      <w:r>
        <w:rPr>
          <w:rStyle w:val="emendace"/>
        </w:rPr>
        <w:t xml:space="preserve">zbožie </w:t>
      </w:r>
      <w:r>
        <w:rPr>
          <w:rStyle w:val="pramen"/>
        </w:rPr>
        <w:t>zbozie</w:t>
      </w:r>
      <w:r>
        <w:rPr>
          <w:rStyle w:val="Text"/>
        </w:rPr>
        <w:t xml:space="preserve">, jenž pravíte, by měli, mukám se rovnají těch, ješto v žaláři přebývají. A což lidem zlým náš zákon přisluhuje, to vy od přirozenie trpíte a odtad pocházéte, že ktož múdrým od vás jest nazván, u nás vinen a utrpenie hoden se menuje. A protož věrně </w:t>
      </w:r>
      <w:r>
        <w:rPr>
          <w:rStyle w:val="internipoznamka"/>
        </w:rPr>
        <w:t xml:space="preserve">B: </w:t>
      </w:r>
      <w:r>
        <w:rPr>
          <w:rStyle w:val="internipoznamkakurziva"/>
        </w:rPr>
        <w:t xml:space="preserve">zde pravím </w:t>
      </w:r>
      <w:r>
        <w:rPr>
          <w:rStyle w:val="Text"/>
        </w:rPr>
        <w:t xml:space="preserve">ne blahoslavenstvie, ale bieda váš život móže súzen býti. Ale skrze bohy nesmrtedlné bychom mohli přijeti </w:t>
      </w:r>
      <w:r>
        <w:rPr>
          <w:rStyle w:val="internipoznamka"/>
        </w:rPr>
        <w:t xml:space="preserve">ojed. zachovaná jotace </w:t>
      </w:r>
      <w:r>
        <w:rPr>
          <w:rStyle w:val="internipoznamkakurziva"/>
        </w:rPr>
        <w:t xml:space="preserve">przigieti </w:t>
      </w:r>
      <w:r>
        <w:rPr>
          <w:rStyle w:val="Text"/>
        </w:rPr>
        <w:t>k vám, vašie biedy vás zbaviece, učinili bychom z vás muže oděním rytieřským i také dobrými koňmi okrášlené.</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XCIX. </w:t>
      </w:r>
      <w:r>
        <w:rPr>
          <w:rStyle w:val="emendace"/>
        </w:rPr>
        <w:t xml:space="preserve">XCIX. </w:t>
      </w:r>
      <w:r>
        <w:rPr>
          <w:rStyle w:val="pramen"/>
        </w:rPr>
        <w:t>XCVIII.</w:t>
      </w:r>
    </w:p>
    <w:p w:rsidR="00F147DF" w:rsidRDefault="008C16DF">
      <w:r>
        <w:rPr>
          <w:rStyle w:val="Text"/>
        </w:rPr>
        <w:t>Mezi tiem přikáza Alexander, aby na tom miestě slúp mra</w:t>
      </w:r>
      <w:r>
        <w:rPr>
          <w:rStyle w:val="foliace"/>
        </w:rPr>
        <w:t>68v</w:t>
      </w:r>
      <w:r>
        <w:rPr>
          <w:rStyle w:val="Text"/>
        </w:rPr>
        <w:t>morový divné výsosti byl postaven. A káza na něm toto znamenie psáti řecskými, latinskými a indiskými slovy: Já Alexander, syn Filipóv z Macedonie, po smrti Dariášově až do tohoto miesta táhl jsem, bojuje i také mužsky rytieřuje.</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 </w:t>
      </w:r>
      <w:r>
        <w:rPr>
          <w:rStyle w:val="emendace"/>
        </w:rPr>
        <w:t xml:space="preserve">C. </w:t>
      </w:r>
      <w:r>
        <w:rPr>
          <w:rStyle w:val="pramen"/>
        </w:rPr>
        <w:t>XCIX.</w:t>
      </w:r>
    </w:p>
    <w:p w:rsidR="00F147DF" w:rsidRDefault="008C16DF">
      <w:r>
        <w:rPr>
          <w:rStyle w:val="Text"/>
        </w:rPr>
        <w:t xml:space="preserve">Odtad pohnuv vojskem, přitrže na pole, jemužto jméno Atrea, a rozbi tu stany. Ale bieše okolo toho pole les hustý, stromóv ovocných plný, jimižto živi byli divocí lidé, kteřížto bydléchu v tom lese, jichžto těla biechu převeliká jakožto obrová. A biechu oděni rúchem koženým. Ti když uzřechu vuojsko Alexandrovo, diviechu se velmi. A inhed přikáza Alexander, aby všickni vysokými hlasy křičeli. A inhed, jakž počechu všickni křičeti, lekše se ti lidé, báli se velmi, neb nemějiechu obyčeje rozuměti lidským hlasem. A inhed počechu utiekati, rozběhše se po lese. Ale </w:t>
      </w:r>
      <w:r>
        <w:rPr>
          <w:rStyle w:val="Text"/>
        </w:rPr>
        <w:lastRenderedPageBreak/>
        <w:t>Alexander a jeho rytieři, stíhajíce je, zbili jsú jich še</w:t>
      </w:r>
      <w:r w:rsidR="0019620D">
        <w:rPr>
          <w:rStyle w:val="Text"/>
        </w:rPr>
        <w:t>s</w:t>
      </w:r>
      <w:r>
        <w:rPr>
          <w:rStyle w:val="Text"/>
        </w:rPr>
        <w:t>t set a čtyři a čtyřidceti mužóv. Ale umřelo jest rytieřóv Alexandrových sto a sedmmezcietma a ostachu tu tři dni, jedúce ovoce těch stromóv.</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 </w:t>
      </w:r>
      <w:r>
        <w:rPr>
          <w:rStyle w:val="emendace"/>
        </w:rPr>
        <w:t xml:space="preserve">CI. </w:t>
      </w:r>
      <w:r>
        <w:rPr>
          <w:rStyle w:val="pramen"/>
        </w:rPr>
        <w:t>C.</w:t>
      </w:r>
    </w:p>
    <w:p w:rsidR="00F147DF" w:rsidRDefault="008C16DF">
      <w:r>
        <w:rPr>
          <w:rStyle w:val="Text"/>
        </w:rPr>
        <w:t>Odtad pohnuv vojskem, i přitrže k jednomu potoku a rozbili jsú tu stany. A když nasta devátá hodina na den, přijide na ně člověk divoký velikého života a maje štětiny na sobě jako vepř. A hlas jeho jakožto vepřový, nemaje řeči, ale chrochtáše jako vepř. Jehožto uzřev Alexander, přikáza svým rytieřóm, aby jej chytili a předeň přivedli. A když rytieři běžechu na něho, on se jich nebáše ani utiekáše před nimi, ale přede všemi bez strachu stáše. Viděv to Alexander, káza přivésti dievku a káza ji svléci do nahoty a postaviti ji před tiem mužem. Ale on, přiběh k dievce, popade ji a vedlé nie stoje, poče vysokým hla</w:t>
      </w:r>
      <w:r>
        <w:rPr>
          <w:rStyle w:val="foliace"/>
        </w:rPr>
        <w:t>69r</w:t>
      </w:r>
      <w:r>
        <w:rPr>
          <w:rStyle w:val="Text"/>
        </w:rPr>
        <w:t>sem chrochotati. A inhed přikáza Alexander dievku jemu odjieti, ale on jako najukrutnějšie zvieře poče řváti. Potom s velikú nesnází popadše jeho, postavichu jeho před Alexandrem. A vida jeho Alexander, divil se jest velmi zpósobě jeho. I káza jej uvázati a ohněm spáliti.</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CII. </w:t>
      </w:r>
      <w:r>
        <w:rPr>
          <w:rStyle w:val="emendace"/>
        </w:rPr>
        <w:t xml:space="preserve">CII. </w:t>
      </w:r>
      <w:r>
        <w:rPr>
          <w:rStyle w:val="pramen"/>
        </w:rPr>
        <w:t>CI.</w:t>
      </w:r>
    </w:p>
    <w:p w:rsidR="00F147DF" w:rsidRDefault="008C16DF">
      <w:r>
        <w:rPr>
          <w:rStyle w:val="Text"/>
        </w:rPr>
        <w:t>Odtud pohnuv vojskem, přitěže na jiné pole, na němžto divné velikosti stromové stáchu, kteréžto s sluncem vycházéchu a s sluncem zacháziechu, neb zajisté od prvé hodiny dennie vycházéchu z podzemie a až do hodiny šesté rostiechu u výsost. A od šesté hodiny až do západu slunečnieho vstupováchu v zemi, že jich nad zemí i znamenie nebieše. A na každý den ovoce přeužitečné přinosiechu. A když je uzře Alexander, přikáza jednomu rytieři, aby jemu toho ovoce přinesl. A ten, když chtieše přikázanie jeho naplniti, inhed porazi jeho duch zlobivý a před obezřením všech lidí umře. A uslyšechu hlas u povětří a řkúce: Ktožkoli k těmto stromóm bliz přistúpí, smrtí přerychlú umře. A biechu na tom poli ptáci překrotcí přeletujíc, a když jich chtieše kto dotknúti, inhed od nich vycházéše oheň a inhed toho každého ukrutně páléše.</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CIII. </w:t>
      </w:r>
      <w:r>
        <w:rPr>
          <w:rStyle w:val="emendace"/>
        </w:rPr>
        <w:t xml:space="preserve">CIII. </w:t>
      </w:r>
      <w:r>
        <w:rPr>
          <w:rStyle w:val="pramen"/>
        </w:rPr>
        <w:t>CII.</w:t>
      </w:r>
    </w:p>
    <w:p w:rsidR="00F147DF" w:rsidRDefault="008C16DF">
      <w:r>
        <w:rPr>
          <w:rStyle w:val="Text"/>
        </w:rPr>
        <w:t>Odtud pohnuv vojskem, i přitrže k jedné hoře, jenž bieše tak veliké výsosti, že v sedmi dnech ustavičně jdúce, jedva jsú vešli na vrch. A když biechu svrchu</w:t>
      </w:r>
      <w:r>
        <w:rPr>
          <w:rStyle w:val="lemma"/>
        </w:rPr>
        <w:t>vzsvrchu</w:t>
      </w:r>
      <w:r>
        <w:rPr>
          <w:rStyle w:val="Text"/>
        </w:rPr>
        <w:t xml:space="preserve">, přišlo jest množstvie drakóv, hadóv a lvóv, jenž se převelikú teskností mútiechu, že jich ledva ujidechu. A sšedše s hory, vničechu do údolé temného tak, že ledva jeden druhého mohl opatřiti. A bieše v tom údolí tak přehustá mlha, že jsú ji rukama makali. A biechu tu v tom údolí přemnozí stromové, jichžto ovoce a listie vonnú chut mějieše, </w:t>
      </w:r>
      <w:r>
        <w:rPr>
          <w:rStyle w:val="foliace"/>
        </w:rPr>
        <w:t xml:space="preserve">69v </w:t>
      </w:r>
      <w:r>
        <w:rPr>
          <w:rStyle w:val="Text"/>
        </w:rPr>
        <w:t xml:space="preserve">a potokové přečistí tečéchu. A tak zajisté za osm dní slunečných paprslkóv nevidiechu. A po osmi dnech přitržechu k jedné hoře a u kteréž bieše husté povětřie tak, že od něho všecko vojsko bieše obtieženo, že by nemálo byli se zadchli. Ale když na horu jedechu, nalezechu črstvé povětřie a jasnost dnová jim svietieše. A tak jedenácte dní, ustavičně na té hory vrch jedúce, pracovali jsú. A když vstúpichu na vrch tého hory, viděli sú s druhé strany den přejasný. A sšedše s hory, na roveň převelikú přišli jsú, jichžto </w:t>
      </w:r>
      <w:r>
        <w:rPr>
          <w:rStyle w:val="poznamka"/>
        </w:rPr>
        <w:t xml:space="preserve">variantní rukopis Národní knihovny České republiky XVII B 6: </w:t>
      </w:r>
      <w:r>
        <w:rPr>
          <w:rStyle w:val="poznamkakurziva"/>
        </w:rPr>
        <w:t>„jiežto“</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w:t>
      </w:r>
      <w:r>
        <w:rPr>
          <w:rStyle w:val="poznamka"/>
        </w:rPr>
        <w:lastRenderedPageBreak/>
        <w:t xml:space="preserve">Próza českého středověku. Praha 1983 </w:t>
      </w:r>
      <w:r>
        <w:rPr>
          <w:rStyle w:val="Text"/>
        </w:rPr>
        <w:t>země bieše přéliš červená. A na té rovni bieše stromóv bez čísla, jenž nad výš lokte nerostiechu, jichžto ovuoce a listie biechu chutné jako fík. A nalezechu potóčkóv vuodných přemnoho, kteřížto vodu jako mléko mějiechu a lidi jakožto mlékem krmiechu. A jezdiec po té rovni sto a sedmdesáte dní, přitržechu k převysokým horám, jichžto vrchové zdáchu se, by nebe dotýkali. A biechu ty hory příkré jakožto zdi tak, že ižádné vjitie nemohlo býti navrch. Avšak nalezechu dva próchody skrze hory rozdělené a jeden bieše na puolnoci a druhý na vzchod slunce</w:t>
      </w:r>
      <w:r>
        <w:rPr>
          <w:rStyle w:val="emendace"/>
        </w:rPr>
        <w:t xml:space="preserve">slunce </w:t>
      </w:r>
      <w:r>
        <w:rPr>
          <w:rStyle w:val="pramen"/>
        </w:rPr>
        <w:t>ſlunċe</w:t>
      </w:r>
      <w:r>
        <w:rPr>
          <w:rStyle w:val="Text"/>
        </w:rPr>
        <w:t xml:space="preserve">. Ale když Alexander mysléše, kterak ty hory biechu rozděleny, člověčí li rukú, čili povodní, a potom súdil jest. A vše v tu šíji, jenž tiehne ke vzchodu slunečniemu, bral se jest osm dní po přeostré cestě. A den osmý nalezechu basiliška </w:t>
      </w:r>
      <w:r>
        <w:rPr>
          <w:rStyle w:val="internipoznamka"/>
        </w:rPr>
        <w:t xml:space="preserve">baſiliſca </w:t>
      </w:r>
      <w:r>
        <w:rPr>
          <w:rStyle w:val="Text"/>
        </w:rPr>
        <w:t xml:space="preserve">hrozného a starostí velikú přesmrdutého, kterýžto tak jedovatý bieše, že netoliko smradem, ale i viděním, což mohl opatřiti, porušováše. A protož Macedonští a Perští jediným zrakem toho draka padáchu mrtví. Ale rytieři, vidúce také nebezpečenstvie, chodiechu a řkúce: Božie moc před námi stojí, </w:t>
      </w:r>
      <w:r>
        <w:rPr>
          <w:rStyle w:val="foliace"/>
        </w:rPr>
        <w:t xml:space="preserve">70r </w:t>
      </w:r>
      <w:r>
        <w:rPr>
          <w:rStyle w:val="Text"/>
        </w:rPr>
        <w:t xml:space="preserve">jenž nám ukazuje, abychom dále nechodili, tehdy Alexander poče sám po vrchu té hory choditi, aby mohl příčinu takého moru poznati. A když stáše na vrchu té hory, uzře basiliška, an prostřed cesty spí ústavně, neb když počijéše člověka anebo zvieře k sobě přistupujícé, otevřieše oči, a kolik jich opatřieše, inhed všickni zemřechu. A to uzřev Alexander, inhed sjide s hory a postavi cíl dobrý, aby ižádný nepřestupoval dále. A káza udělati štít šesti loket dlúhý a čtyři v šíři. A káza svrchu na štítě učiniti veliké zrcadlo </w:t>
      </w:r>
      <w:r>
        <w:rPr>
          <w:rStyle w:val="emendace"/>
        </w:rPr>
        <w:t xml:space="preserve">zrcadlo </w:t>
      </w:r>
      <w:r>
        <w:rPr>
          <w:rStyle w:val="pramen"/>
        </w:rPr>
        <w:t xml:space="preserve">zrcżadlo </w:t>
      </w:r>
      <w:r>
        <w:rPr>
          <w:rStyle w:val="Text"/>
        </w:rPr>
        <w:t xml:space="preserve">a učiniti sobě chódy dřevené lokte zvýši. A vzav ten štít před se a chódy na nohy tak, že ani hlavy, ani noh, ani co života mohlo od basiliška viděno býti, i poče jíti Alexander proti němu. A příkáza rytieřóm, aby ižádný té meze nepřestupoval. A když bieše bliz od basiliška, tehdy on otevře oči své. A hněvivě vzhlede v zrcadlo. A uzřev se sám v zrcadle, inhed jest od svého zraku umřel. A znamenav to Alexander, že jest basilišek umřel, zavolav rytieřóv svých, vece jim: Poďte </w:t>
      </w:r>
      <w:r>
        <w:rPr>
          <w:rStyle w:val="emendace"/>
        </w:rPr>
        <w:t xml:space="preserve">Poďte </w:t>
      </w:r>
      <w:r>
        <w:rPr>
          <w:rStyle w:val="pramen"/>
        </w:rPr>
        <w:t xml:space="preserve">Podte </w:t>
      </w:r>
      <w:r>
        <w:rPr>
          <w:rStyle w:val="Text"/>
        </w:rPr>
        <w:t>a vizte mordéře vašeho. A oni kvapiec přijidechu a uzřechu ostrovida mrtvého. A přikázaním jeho upálichu jej Macedonští, chváléce všichni múdrost Alexandrovu u toho účinka.</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CIV. </w:t>
      </w:r>
      <w:r>
        <w:rPr>
          <w:rStyle w:val="emendace"/>
        </w:rPr>
        <w:t xml:space="preserve">CIV. </w:t>
      </w:r>
      <w:r>
        <w:rPr>
          <w:rStyle w:val="pramen"/>
        </w:rPr>
        <w:t>CIII.</w:t>
      </w:r>
    </w:p>
    <w:p w:rsidR="00F147DF" w:rsidRDefault="008C16DF">
      <w:r>
        <w:rPr>
          <w:rStyle w:val="Text"/>
        </w:rPr>
        <w:t xml:space="preserve">Odtud hnuv vojskem, přibra se na kraj té cesty tak, že nemóžéše dále jíti, neb biechu na příkré hoře a veliké, s niežto skály příkré jakožto zdi s té hory biechu vysoké. A uzřevše cestu jinú, přijidechu na roveň svrchupsanú. I vymysli Alexander cestú na puolnoci jeti i bra se dní patnácte. A opustiv stezku počatú, poče se napravuo chýliti. A chodiec dní devadesát, přijide k jedné hoře diamantové. A mějieše ta hora dva tisíce a pět set stupňóv zafírových, </w:t>
      </w:r>
      <w:r>
        <w:rPr>
          <w:rStyle w:val="foliace"/>
        </w:rPr>
        <w:t xml:space="preserve">70v </w:t>
      </w:r>
      <w:r>
        <w:rPr>
          <w:rStyle w:val="Text"/>
        </w:rPr>
        <w:t>jimižto bieše ten vzchod na tu horu udělán. A tu rozbili jsú své stany.</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CV. </w:t>
      </w:r>
      <w:r>
        <w:rPr>
          <w:rStyle w:val="emendace"/>
        </w:rPr>
        <w:t xml:space="preserve">CV. </w:t>
      </w:r>
      <w:r>
        <w:rPr>
          <w:rStyle w:val="pramen"/>
        </w:rPr>
        <w:t>CIIII.</w:t>
      </w:r>
    </w:p>
    <w:p w:rsidR="00F147DF" w:rsidRDefault="008C16DF">
      <w:r>
        <w:rPr>
          <w:rStyle w:val="Text"/>
        </w:rPr>
        <w:t>Ale jiný den učini Alexander oběti bohóm svým, a vzem s sebú dvanácet kniežat svých postupných, jide na tu horu. I najide sieň překrásnú, jenž mějieše dvanácte dveří a sedmdesáte oken. A dveře i podvojové i okna, vše z ryzého zlata uděláno. A bieše tu chrám vešken zlatý a před jeho dveřmi bieše vinice</w:t>
      </w:r>
      <w:r>
        <w:rPr>
          <w:rStyle w:val="internipoznamka"/>
        </w:rPr>
        <w:t>-nn-</w:t>
      </w:r>
      <w:r>
        <w:rPr>
          <w:rStyle w:val="Text"/>
        </w:rPr>
        <w:t xml:space="preserve">, jenž nesieše hrozny z divných perel. A všed Alexander i jeho kniežata do </w:t>
      </w:r>
      <w:r>
        <w:rPr>
          <w:rStyle w:val="Text"/>
        </w:rPr>
        <w:lastRenderedPageBreak/>
        <w:t>té sieni, nalezechu člověka, ležiece na té posteli na zlaté a v zlatohlavovém rúše. A bieše ten člověk velmi velikého těla a krásný, jehožto vlasy na hlavě i na bradě jakožto snieh najkrasší biechu. Jehožto když uzře Alexander a kniežata jeho, lekše se počechu se jemu klaněti. I vece stařec</w:t>
      </w:r>
      <w:r>
        <w:rPr>
          <w:rStyle w:val="emendace"/>
        </w:rPr>
        <w:t xml:space="preserve">stařec </w:t>
      </w:r>
      <w:r>
        <w:rPr>
          <w:rStyle w:val="pramen"/>
        </w:rPr>
        <w:t>ſtarecz</w:t>
      </w:r>
      <w:r>
        <w:rPr>
          <w:rStyle w:val="Text"/>
        </w:rPr>
        <w:t>: Alexander, ty opatříš, ještoť jest tělesný člověk nevídal, a uslyšíš, ještoť zemský člověk neslýchal. Jemužto odpovědě Alexander: Ó, přeblahoslavený, kterak ty mě znáš? Ale on odpovědě: Prvé nežli vuoda ani povodně byla přikryla tvář zemskú, znal sem tvé činy. I zdali nechcete zvěděti posvátných stromů slunce a měsiece, jenž zvěstují mi a pravie? Uslyšev to Alexander, naplněn radostí velikú, vece: Ovšem, pane, žádáme je viděti. Odpovědě stařec: Jste li čisti od obcovánie ženského, tehdy móžete jíti na to miesto, neb jest sedadlo božie. Odpovědě Alexander: Čisti jsme. A inhed vstav stařec</w:t>
      </w:r>
      <w:r>
        <w:rPr>
          <w:rStyle w:val="emendace"/>
        </w:rPr>
        <w:t xml:space="preserve">stařec </w:t>
      </w:r>
      <w:r>
        <w:rPr>
          <w:rStyle w:val="pramen"/>
        </w:rPr>
        <w:t>Starec</w:t>
      </w:r>
      <w:r>
        <w:rPr>
          <w:rStyle w:val="Text"/>
        </w:rPr>
        <w:t xml:space="preserve">, vece jim: Složte s noh obuv a s rukú prsteny a poďte </w:t>
      </w:r>
      <w:r>
        <w:rPr>
          <w:rStyle w:val="emendace"/>
        </w:rPr>
        <w:t xml:space="preserve">poďte </w:t>
      </w:r>
      <w:r>
        <w:rPr>
          <w:rStyle w:val="pramen"/>
        </w:rPr>
        <w:t xml:space="preserve">podte </w:t>
      </w:r>
      <w:r>
        <w:rPr>
          <w:rStyle w:val="Text"/>
        </w:rPr>
        <w:t xml:space="preserve">po mně. Alexander káza kniežatóm pozuostati. A složiv obuv a prsteny, s Ptolomem </w:t>
      </w:r>
      <w:r>
        <w:rPr>
          <w:rStyle w:val="internipoznamka"/>
        </w:rPr>
        <w:t xml:space="preserve">B: </w:t>
      </w:r>
      <w:r>
        <w:rPr>
          <w:rStyle w:val="internipoznamkakurziva"/>
        </w:rPr>
        <w:t xml:space="preserve">Ptolomeem </w:t>
      </w:r>
      <w:r>
        <w:rPr>
          <w:rStyle w:val="Text"/>
        </w:rPr>
        <w:t xml:space="preserve">a s Antiochem a Pordiaxem </w:t>
      </w:r>
      <w:r>
        <w:rPr>
          <w:rStyle w:val="internipoznamka"/>
        </w:rPr>
        <w:t xml:space="preserve">B: </w:t>
      </w:r>
      <w:r>
        <w:rPr>
          <w:rStyle w:val="internipoznamkakurziva"/>
        </w:rPr>
        <w:t xml:space="preserve">Perdikem </w:t>
      </w:r>
      <w:r>
        <w:rPr>
          <w:rStyle w:val="Text"/>
        </w:rPr>
        <w:t>jide. I počechu choditi po tom lesu, jenž bieše u větčí ohradě. A biechu ti stromové sto noh zvýši a biechu podobní k bobkovému dřieví a oliví, z nichžto ka</w:t>
      </w:r>
      <w:r>
        <w:rPr>
          <w:rStyle w:val="foliace"/>
        </w:rPr>
        <w:t>71r</w:t>
      </w:r>
      <w:r>
        <w:rPr>
          <w:rStyle w:val="Text"/>
        </w:rPr>
        <w:t xml:space="preserve">didlo a balšám přeštědře tečéše. Potom chodiece po lese, uzřechu jeden strom přéliš vysoký, jenž nemějieše ani ovoce, ani listie. A sedieše na něm pták veliký, maje korunu pávovú a laloky též ozdobené a okolo hrdla obrúček zlatem stkvúcím stkviecí. A na hřbětě modrý bieše a ocas jako z róžených peří, na nichžto </w:t>
      </w:r>
      <w:r>
        <w:rPr>
          <w:rStyle w:val="emendace"/>
        </w:rPr>
        <w:t xml:space="preserve">nichžto </w:t>
      </w:r>
      <w:r>
        <w:rPr>
          <w:rStyle w:val="pramen"/>
        </w:rPr>
        <w:t xml:space="preserve">nychżto </w:t>
      </w:r>
      <w:r>
        <w:rPr>
          <w:rStyle w:val="Text"/>
        </w:rPr>
        <w:t xml:space="preserve">žlutá </w:t>
      </w:r>
      <w:r>
        <w:rPr>
          <w:rStyle w:val="emendace"/>
        </w:rPr>
        <w:t xml:space="preserve">žlutá </w:t>
      </w:r>
      <w:r>
        <w:rPr>
          <w:rStyle w:val="pramen"/>
        </w:rPr>
        <w:t xml:space="preserve">zluta </w:t>
      </w:r>
      <w:r>
        <w:rPr>
          <w:rStyle w:val="Text"/>
        </w:rPr>
        <w:t xml:space="preserve">barva bieše. A když jej uzře Alexander, divieše se velmi zpósobě jeho. I vece stařec </w:t>
      </w:r>
      <w:r>
        <w:rPr>
          <w:rStyle w:val="emendace"/>
        </w:rPr>
        <w:t xml:space="preserve">stařec </w:t>
      </w:r>
      <w:r>
        <w:rPr>
          <w:rStyle w:val="pramen"/>
        </w:rPr>
        <w:t xml:space="preserve">Starecz </w:t>
      </w:r>
      <w:r>
        <w:rPr>
          <w:rStyle w:val="Text"/>
        </w:rPr>
        <w:t>Alexandrovi: Tento pták, jehož vidíš, jediný jest na světě slóve fénix.</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CVI. </w:t>
      </w:r>
      <w:r>
        <w:rPr>
          <w:rStyle w:val="emendace"/>
        </w:rPr>
        <w:t xml:space="preserve">CVI. </w:t>
      </w:r>
      <w:r>
        <w:rPr>
          <w:rStyle w:val="pramen"/>
        </w:rPr>
        <w:t>CV.</w:t>
      </w:r>
    </w:p>
    <w:p w:rsidR="00F147DF" w:rsidRDefault="008C16DF">
      <w:r>
        <w:rPr>
          <w:rStyle w:val="Text"/>
        </w:rPr>
        <w:t>Pak jdúc po tom lese, přijidechu k těm stromóm slunce a měsiece. I vece jemu stařec</w:t>
      </w:r>
      <w:r>
        <w:rPr>
          <w:rStyle w:val="emendace"/>
        </w:rPr>
        <w:t xml:space="preserve">stařec </w:t>
      </w:r>
      <w:r>
        <w:rPr>
          <w:rStyle w:val="pramen"/>
        </w:rPr>
        <w:t>Starecz</w:t>
      </w:r>
      <w:r>
        <w:rPr>
          <w:rStyle w:val="Text"/>
        </w:rPr>
        <w:t>: Vzhlédni vzhóru</w:t>
      </w:r>
      <w:r>
        <w:rPr>
          <w:rStyle w:val="emendace"/>
        </w:rPr>
        <w:t xml:space="preserve">vzhóru </w:t>
      </w:r>
      <w:r>
        <w:rPr>
          <w:rStyle w:val="pramen"/>
        </w:rPr>
        <w:t>whuru</w:t>
      </w:r>
      <w:r>
        <w:rPr>
          <w:rStyle w:val="Text"/>
        </w:rPr>
        <w:t xml:space="preserve">, a o čemžkolivěk chceš zvěděti na své mysli, převrz, ale zevně neroď </w:t>
      </w:r>
      <w:r>
        <w:rPr>
          <w:rStyle w:val="emendace"/>
        </w:rPr>
        <w:t xml:space="preserve">neroď </w:t>
      </w:r>
      <w:r>
        <w:rPr>
          <w:rStyle w:val="pramen"/>
        </w:rPr>
        <w:t xml:space="preserve">nerod </w:t>
      </w:r>
      <w:r>
        <w:rPr>
          <w:rStyle w:val="Text"/>
        </w:rPr>
        <w:t>praviti. A ti stromové biechu velmi vysocí. A strom slunce, mějieše listie jako ryzé zlato zardělé a stkvúcie, ale měsiečný mějieše listie jako střébro stkvúcie. I vece Alexander: Kterým jazykem dadie mi odpověd? Odpovědě stařec</w:t>
      </w:r>
      <w:r>
        <w:rPr>
          <w:rStyle w:val="emendace"/>
        </w:rPr>
        <w:t xml:space="preserve">stařec </w:t>
      </w:r>
      <w:r>
        <w:rPr>
          <w:rStyle w:val="pramen"/>
        </w:rPr>
        <w:t>Starecz</w:t>
      </w:r>
      <w:r>
        <w:rPr>
          <w:rStyle w:val="Text"/>
        </w:rPr>
        <w:t xml:space="preserve">: Strom slunečný svú odpověd indiskú řečí počíná a řecskú skonává. Ale strom měséčný řecským počíná a indiským skonává. Tehdy Alexander, políbiv stromy, v svém srdci poče mysliti, vrátí li se s vítězstvím do Macedonie. Tehdy strom slunečný indiskú řečí odpovědě: Ty, skrotiteli světa, pán i otec jsa spolkem, ale otcového královstvie neuzříš. Celý rok živ budeš a osm měsiecóv, a jemuž úfáš, dáť napitie smrtedlné. Tehdy Alexander na své mysli řekl: Pověz mi, přesvatý strome, kto mě má zahubiti? Odpovědě strom: Bude liť zjeven muž, ješto tvé skutky zruší, ty jeho zetřeš a tak mé piesni chybie. V ta doba vece kmet, jenž vuodieše Alexandra: Neroď viece truditi stromóv pro otázky budúcích věcí, ale vraťme </w:t>
      </w:r>
      <w:r>
        <w:rPr>
          <w:rStyle w:val="emendace"/>
        </w:rPr>
        <w:t xml:space="preserve">vraťme </w:t>
      </w:r>
      <w:r>
        <w:rPr>
          <w:rStyle w:val="pramen"/>
        </w:rPr>
        <w:t xml:space="preserve">vratme </w:t>
      </w:r>
      <w:r>
        <w:rPr>
          <w:rStyle w:val="Text"/>
        </w:rPr>
        <w:t>se. A protož vráti se Alexander, plače hořce pro tak krátký čas živo</w:t>
      </w:r>
      <w:r>
        <w:rPr>
          <w:rStyle w:val="foliace"/>
        </w:rPr>
        <w:t>71v</w:t>
      </w:r>
      <w:r>
        <w:rPr>
          <w:rStyle w:val="Text"/>
        </w:rPr>
        <w:t>ta svého, a kniežata s ním plakáchu. A když přijidechu k tomu paláci, vece kmet: Alexander, vrať se, neb nemóžeš ani komu puočeno jest dále jíti. Pakli nechceš se vrátiti, na puolnoci cestu krajin móžeš učiniti, ale nebudeš moci přes mnohé země jíti. A to řek, i vyjide do sieni ten kmet. Ale Alexander a kniežata jeho sešli jsú po stupních dolóv.</w:t>
      </w:r>
    </w:p>
    <w:p w:rsidR="00F147DF" w:rsidRDefault="008C16DF">
      <w:pPr>
        <w:pStyle w:val="Nadpis"/>
      </w:pPr>
      <w:r>
        <w:rPr>
          <w:rStyle w:val="Text"/>
        </w:rPr>
        <w:lastRenderedPageBreak/>
        <w:t xml:space="preserve">Kapitola </w:t>
      </w:r>
      <w:r>
        <w:rPr>
          <w:rStyle w:val="poznamka"/>
        </w:rPr>
        <w:t xml:space="preserve">psáno zkratkou, plné znění může být i </w:t>
      </w:r>
      <w:r>
        <w:rPr>
          <w:rStyle w:val="poznamkakurziva"/>
        </w:rPr>
        <w:t xml:space="preserve">„kapitula“ </w:t>
      </w:r>
      <w:r>
        <w:rPr>
          <w:rStyle w:val="Text"/>
        </w:rPr>
        <w:t xml:space="preserve">CVII. </w:t>
      </w:r>
      <w:r>
        <w:rPr>
          <w:rStyle w:val="emendace"/>
        </w:rPr>
        <w:t xml:space="preserve">CVII. </w:t>
      </w:r>
      <w:r>
        <w:rPr>
          <w:rStyle w:val="pramen"/>
        </w:rPr>
        <w:t>CVI.</w:t>
      </w:r>
    </w:p>
    <w:p w:rsidR="00F147DF" w:rsidRDefault="008C16DF">
      <w:r>
        <w:rPr>
          <w:rStyle w:val="Text"/>
        </w:rPr>
        <w:t>Druhý den pohnuv vojskem, poče se vracovati. A jede na tu roveň širokú a tu rozbi své stany. A inhed Alexander mezi dvěma těma cestoma káza dva slúpy mramorová postaviti a mezi nima domček mramorový, na němžto bieše psáno řecsky, indisky a židovsky: Já, Alexander, syn Filipóv Macedonského, ty slúpy a ten domček postavil sem po zahubení Dariáše, krále perského. Ale ktožkolivěk bude chtieti dále jíti, drž se nalevo, nebo ktož puojde na pravú ruku, mnohoť nalezne přékaz a protivností, jenž překážejí chodu jeho a nedadie jemu dále jíti.</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CVIII. </w:t>
      </w:r>
      <w:r>
        <w:rPr>
          <w:rStyle w:val="emendace"/>
        </w:rPr>
        <w:t xml:space="preserve">CVIII. </w:t>
      </w:r>
      <w:r>
        <w:rPr>
          <w:rStyle w:val="pramen"/>
        </w:rPr>
        <w:t>CVII.</w:t>
      </w:r>
    </w:p>
    <w:p w:rsidR="00F147DF" w:rsidRDefault="008C16DF">
      <w:r>
        <w:rPr>
          <w:rStyle w:val="Text"/>
        </w:rPr>
        <w:t>Odtud hnuv vojskem, poče se vracovati a po té rovni táhnúti, ale ne tú upřémností, jenž byl přijel, ale na stranu puolnoci se chýle, s kteréžto strany spěšnějé bieše příchod do Macedonie. A přitrže do země, jenž slóve Praxiada</w:t>
      </w:r>
      <w:r>
        <w:rPr>
          <w:rStyle w:val="internipoznamka"/>
        </w:rPr>
        <w:t xml:space="preserve">B: </w:t>
      </w:r>
      <w:r>
        <w:rPr>
          <w:rStyle w:val="internipoznamkakurziva"/>
        </w:rPr>
        <w:t>Persiada</w:t>
      </w:r>
      <w:r>
        <w:rPr>
          <w:rStyle w:val="Text"/>
        </w:rPr>
        <w:t xml:space="preserve">, a tu rozbi stany své. Ale lidé té země, uslyševše příjezdu Alexandrovu, mnoho daróv jemu přinesli, točíšto kóže rybie majícé podobenstvie levhartovo a kóže lampredové na sedm loket dlúhé. A bieše v té zemi miesto na hoře z drahého kamenie bez vápna udělané, v němžto vládnieše a kralováše jedna žena, vdova jménem Kandacis. A ta mějieše tři syny, prvého jménem Kandeolus a druhého Marsipus </w:t>
      </w:r>
      <w:r>
        <w:rPr>
          <w:rStyle w:val="internipoznamka"/>
        </w:rPr>
        <w:t xml:space="preserve">B: </w:t>
      </w:r>
      <w:r>
        <w:rPr>
          <w:rStyle w:val="internipoznamkakurziva"/>
        </w:rPr>
        <w:t xml:space="preserve">Mazipes </w:t>
      </w:r>
      <w:r>
        <w:rPr>
          <w:rStyle w:val="Text"/>
        </w:rPr>
        <w:t>a třetieho Karaptus</w:t>
      </w:r>
      <w:r>
        <w:rPr>
          <w:rStyle w:val="internipoznamkakurziva"/>
        </w:rPr>
        <w:t>Carraptus</w:t>
      </w:r>
      <w:r>
        <w:rPr>
          <w:rStyle w:val="Text"/>
        </w:rPr>
        <w:t>. A inhed Alexander posla k ní list takto vznící:</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CIX. </w:t>
      </w:r>
      <w:r>
        <w:rPr>
          <w:rStyle w:val="emendace"/>
        </w:rPr>
        <w:t xml:space="preserve">CIX. </w:t>
      </w:r>
      <w:r>
        <w:rPr>
          <w:rStyle w:val="pramen"/>
        </w:rPr>
        <w:t>CVIII.</w:t>
      </w:r>
    </w:p>
    <w:p w:rsidR="00F147DF" w:rsidRDefault="008C16DF">
      <w:r>
        <w:rPr>
          <w:rStyle w:val="Text"/>
        </w:rPr>
        <w:t xml:space="preserve">Král nad králi, pán panujících, syn </w:t>
      </w:r>
      <w:r>
        <w:rPr>
          <w:rStyle w:val="foliace"/>
        </w:rPr>
        <w:t xml:space="preserve">72r </w:t>
      </w:r>
      <w:r>
        <w:rPr>
          <w:rStyle w:val="Text"/>
        </w:rPr>
        <w:t xml:space="preserve">buoha Amona a královny Olympiady, Kandacis králové radost. Věz, žeť chrám bohový vám zlatý posieláme. A protož přijeďtež </w:t>
      </w:r>
      <w:r>
        <w:rPr>
          <w:rStyle w:val="emendace"/>
        </w:rPr>
        <w:t xml:space="preserve">přijeďtež </w:t>
      </w:r>
      <w:r>
        <w:rPr>
          <w:rStyle w:val="pramen"/>
        </w:rPr>
        <w:t xml:space="preserve">przigedteż </w:t>
      </w:r>
      <w:r>
        <w:rPr>
          <w:rStyle w:val="Text"/>
        </w:rPr>
        <w:t>na horu a bohu Amonovi oběti spolu obětujeme. A když králová Kandacis přečite list, inhed posla své posly, nesúce dani a dary a list takově vznící:</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 </w:t>
      </w:r>
      <w:r>
        <w:rPr>
          <w:rStyle w:val="emendace"/>
        </w:rPr>
        <w:t xml:space="preserve">CX. </w:t>
      </w:r>
      <w:r>
        <w:rPr>
          <w:rStyle w:val="pramen"/>
        </w:rPr>
        <w:t>CIX.</w:t>
      </w:r>
    </w:p>
    <w:p w:rsidR="00F147DF" w:rsidRDefault="008C16DF">
      <w:r>
        <w:rPr>
          <w:rStyle w:val="Text"/>
        </w:rPr>
        <w:t>Králi nad králi kralujícému Alexandrovi Kandacis, královna meronská</w:t>
      </w:r>
      <w:r>
        <w:rPr>
          <w:rStyle w:val="poznamka"/>
        </w:rPr>
        <w:t xml:space="preserve">sr. variantní rukopis Národní knihovny České republiky XVII B 6: </w:t>
      </w:r>
      <w:r>
        <w:rPr>
          <w:rStyle w:val="poznamkakurziva"/>
        </w:rPr>
        <w:t>„amazonská“</w:t>
      </w:r>
      <w:r>
        <w:rPr>
          <w:rStyle w:val="poznamkakurziva"/>
          <w:i w:val="0"/>
        </w:rPr>
        <w:t>; tento rukopis též v edici</w:t>
      </w:r>
      <w:r>
        <w:rPr>
          <w:rStyle w:val="poznamkakurziva"/>
        </w:rPr>
        <w:t xml:space="preserve"> </w:t>
      </w:r>
      <w:r>
        <w:rPr>
          <w:rStyle w:val="poznamka"/>
        </w:rPr>
        <w:t>Kolár, J. – Nedvědová, M. (eds.): Próza českého středověku. Praha 1983</w:t>
      </w:r>
      <w:r>
        <w:rPr>
          <w:rStyle w:val="Text"/>
        </w:rPr>
        <w:t xml:space="preserve">, poslušenstvie. Že jsi dobyl Persida a Ejipta a Indie a všecky jiné lidi sobě podrobil a co jsi činil, činíš netoliko od boha Amona, ale ode všech jiných bohóv jest tobě přisúzeno. Ale nám, jenž máme jasné a světlé duše, nenie nám potřeba k obětování bohu Amonovi na horu jíti. Ale žeť nechci tvé velebnosti ovšem se protiviti, posielámť bohu tvému Amonovi zlatú korunu, drahým kamením osazenú. Ale vám posieláme drahé kamenie, ptákóv špačkóv dvě stě, zlatých řetězóv deset a plny visutých ptákóv svrchuřečených a zlatých, třidceti uzd, závor ebenských tisíc a pět set múřenínských robencóv, sto opic, dvě stě a čtyři sta </w:t>
      </w:r>
      <w:r>
        <w:rPr>
          <w:rStyle w:val="Text"/>
        </w:rPr>
        <w:lastRenderedPageBreak/>
        <w:t xml:space="preserve">slonóv, jednorožcóv </w:t>
      </w:r>
      <w:r>
        <w:rPr>
          <w:rStyle w:val="emendace"/>
        </w:rPr>
        <w:t xml:space="preserve">jednorožcóv </w:t>
      </w:r>
      <w:r>
        <w:rPr>
          <w:rStyle w:val="pramen"/>
        </w:rPr>
        <w:t xml:space="preserve">Gednorozczow </w:t>
      </w:r>
      <w:r>
        <w:rPr>
          <w:rStyle w:val="Text"/>
        </w:rPr>
        <w:t>osmdesát, rysóv tři tisíce, koží levhartových čtyři sta. A protož prosíme výsosti tvé, dobyli li byste všeho světa, to nám svými listy ukážete.</w:t>
      </w:r>
    </w:p>
    <w:p w:rsidR="00F147DF" w:rsidRDefault="008C16DF">
      <w:pPr>
        <w:pStyle w:val="Nadpis"/>
      </w:pPr>
      <w:r>
        <w:rPr>
          <w:rStyle w:val="Text"/>
        </w:rPr>
        <w:t xml:space="preserve">CXI. </w:t>
      </w:r>
      <w:r>
        <w:rPr>
          <w:rStyle w:val="emendace"/>
        </w:rPr>
        <w:t xml:space="preserve">CXI. </w:t>
      </w:r>
      <w:r>
        <w:rPr>
          <w:rStyle w:val="pramen"/>
        </w:rPr>
        <w:t>CX.</w:t>
      </w:r>
    </w:p>
    <w:p w:rsidR="00F147DF" w:rsidRDefault="008C16DF">
      <w:r>
        <w:rPr>
          <w:rStyle w:val="Text"/>
        </w:rPr>
        <w:t xml:space="preserve">Mezi tiem za jisté posly, kteréžto králová Kandacis bieše poslala, </w:t>
      </w:r>
      <w:r>
        <w:rPr>
          <w:rStyle w:val="doplnenytext"/>
        </w:rPr>
        <w:t xml:space="preserve">i posla </w:t>
      </w:r>
      <w:r>
        <w:rPr>
          <w:rStyle w:val="poznamka"/>
        </w:rPr>
        <w:t>doplněno podle variantního rukopisu Národní knihovny České republiky XVII B 6</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Alexandrovi maléře dospělého, jenž by pilně spatřil osobu Alexandrovu a namaluje i přinesl ji. I stalo se to. Ale Alexander, vzem dary od poslóv, ctil jest je velmi. A potom vrátivše se poslové, přinesli jsú zpósobu Alexandrovu namalovanú, kterúž když opatři králová, by veselá velmi, neb jeho zpósoby velikú žádostí žádáše.</w:t>
      </w:r>
    </w:p>
    <w:p w:rsidR="00F147DF" w:rsidRDefault="008C16DF">
      <w:pPr>
        <w:pStyle w:val="Nadpis"/>
      </w:pPr>
      <w:r>
        <w:rPr>
          <w:rStyle w:val="Text"/>
        </w:rPr>
        <w:t xml:space="preserve">CXIII. </w:t>
      </w:r>
      <w:r>
        <w:rPr>
          <w:rStyle w:val="emendace"/>
        </w:rPr>
        <w:t xml:space="preserve">CXIII. </w:t>
      </w:r>
      <w:r>
        <w:rPr>
          <w:rStyle w:val="pramen"/>
        </w:rPr>
        <w:t>CXII.</w:t>
      </w:r>
    </w:p>
    <w:p w:rsidR="00F147DF" w:rsidRDefault="008C16DF">
      <w:r>
        <w:rPr>
          <w:rStyle w:val="Text"/>
        </w:rPr>
        <w:t xml:space="preserve">Potom jeden z synóv té královny jménem Kandacis, </w:t>
      </w:r>
      <w:r>
        <w:rPr>
          <w:rStyle w:val="foliace"/>
        </w:rPr>
        <w:t xml:space="preserve">72v </w:t>
      </w:r>
      <w:r>
        <w:rPr>
          <w:rStyle w:val="Text"/>
        </w:rPr>
        <w:t xml:space="preserve">syn Kandeolus, vyjede s svú ženú a s málo rytieři svými, aby se jich mysli utěšili. A inhed je potka ebriborský </w:t>
      </w:r>
      <w:r>
        <w:rPr>
          <w:rStyle w:val="internipoznamka"/>
        </w:rPr>
        <w:t xml:space="preserve">B: </w:t>
      </w:r>
      <w:r>
        <w:rPr>
          <w:rStyle w:val="internipoznamkakurziva"/>
        </w:rPr>
        <w:t>ebrikorský</w:t>
      </w:r>
      <w:r>
        <w:rPr>
          <w:rStyle w:val="internipoznamka"/>
        </w:rPr>
        <w:t xml:space="preserve">, pozn. lat. orig. </w:t>
      </w:r>
      <w:r>
        <w:rPr>
          <w:rStyle w:val="internipoznamkakurziva"/>
        </w:rPr>
        <w:t xml:space="preserve">Bebricorum </w:t>
      </w:r>
      <w:r>
        <w:rPr>
          <w:rStyle w:val="Text"/>
        </w:rPr>
        <w:t xml:space="preserve">král, věda krásu jeho ženy. A přijel s množstvím nepřátel, i zbi jich mnoho a ženu Kandeolovu vztyči násilím. Ale Kandeolus u </w:t>
      </w:r>
      <w:r>
        <w:rPr>
          <w:rStyle w:val="internipoznamkakurziva"/>
        </w:rPr>
        <w:t xml:space="preserve">w </w:t>
      </w:r>
      <w:r>
        <w:rPr>
          <w:rStyle w:val="Text"/>
        </w:rPr>
        <w:t>mále ujede vuojska Alexandrova, chtě jeho prositi, aby jemu ráčil dáti pomoc proti králi ebriborskému. Ale strážní vojska, chytivše jeho, vedechu ho před Ptolomea, jenž bieše druhý pod Alexandrem, jemuž vece Ptolomeus: Kto jsi ty? Odpovědě: Jsem syn královny Kandacis. Vece Ptolomeus: Proč jsi sem přišel? Odpovědě, kterak jest potkán od krále ebriborského a že jemu ženu vzal mocí. A když Ptolomeus vyjide z svého stanu a káza střieci toho mládence, i jide do stanu Alexandrova, kdežto spáše, neb již bieše noc temná. A všed, i ubudi Alexandra a povědě jemu vše pořád, jakož bieše jemu Kandeolus pravil. Uslyšev to Alexander, vece jemu: Vstav korunu na hlavu a seď královsky a rci se Alexandrem a kaž, ať přijde před ty Antiochus. A pak pošleš po mě a jáť jako Antioch před tě pospieším. A kdyžť přijdu před tě, všecko, cožť jest pravil, před ním povieš. A potom mne otiežeš pod osobú Alexandrovú</w:t>
      </w:r>
      <w:r>
        <w:rPr>
          <w:rStyle w:val="poznamka"/>
        </w:rPr>
        <w:t xml:space="preserve">sr. variantní rukopis Národní knihovny České republiky XVII B 6: </w:t>
      </w:r>
      <w:r>
        <w:rPr>
          <w:rStyle w:val="poznamkakurziva"/>
        </w:rPr>
        <w:t>„Antiochovú“</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radě se, co máš k tomu učiniti. A protož odjide Ptolomeus a vše, což bieše Alexander rozkázal, naplnil jest. A otáza Alexandra, co by k tomu měl učiniti. A stáše tu Kandeolus. I odpovědě Alexander: Najvětčí césaři, ač se líbí tvé velebnosti, a jáť pojedu s tiemto mládencem a od vás přikáži králi ebriborskému, ať jemu vrátí ženu. Pakliť toho neučiní, bez meškánie ohněm město jeho spálíme. Uslyšev jeho řeč Kandeolus, inhed pokloni se jemu a vece: Ó, přemúdrý An</w:t>
      </w:r>
      <w:r>
        <w:rPr>
          <w:rStyle w:val="foliace"/>
        </w:rPr>
        <w:t>73r</w:t>
      </w:r>
      <w:r>
        <w:rPr>
          <w:rStyle w:val="Text"/>
        </w:rPr>
        <w:t>tioche</w:t>
      </w:r>
      <w:r>
        <w:rPr>
          <w:rStyle w:val="emendace"/>
        </w:rPr>
        <w:t xml:space="preserve">Antioche </w:t>
      </w:r>
      <w:r>
        <w:rPr>
          <w:rStyle w:val="pramen"/>
        </w:rPr>
        <w:t>AnAnthioche</w:t>
      </w:r>
      <w:r>
        <w:rPr>
          <w:rStyle w:val="Text"/>
        </w:rPr>
        <w:t xml:space="preserve">, slušelo by tobě královské koruny požívati. A vyjev odtud s Kandeolem, v noci do města králova vjeli jsú. A ponocní města toho voláchu, kto by byli. Odpovědě Alexander: Kandeolus jest. Přikazujemť </w:t>
      </w:r>
      <w:r>
        <w:rPr>
          <w:rStyle w:val="emendace"/>
        </w:rPr>
        <w:t xml:space="preserve">Přikazujemť </w:t>
      </w:r>
      <w:r>
        <w:rPr>
          <w:rStyle w:val="pramen"/>
        </w:rPr>
        <w:t xml:space="preserve">Przikazugemt </w:t>
      </w:r>
      <w:r>
        <w:rPr>
          <w:rStyle w:val="Text"/>
        </w:rPr>
        <w:t>vám od Alexandra, aby jemu jeho ženu kázali vrátiti, jinakť město vaše bude spáleno, dočekáte li přitrženie vojska. Uslyševše to lidé toho města, inhed jsú vylámali dveře domu králového, a vyněmše ženu Kandeolovu</w:t>
      </w:r>
      <w:r>
        <w:rPr>
          <w:rStyle w:val="internipoznamka"/>
        </w:rPr>
        <w:t xml:space="preserve">rkp. gemináta </w:t>
      </w:r>
      <w:r>
        <w:rPr>
          <w:rStyle w:val="internipoznamkakurziva"/>
        </w:rPr>
        <w:t>-ll-</w:t>
      </w:r>
      <w:r>
        <w:rPr>
          <w:rStyle w:val="Text"/>
        </w:rPr>
        <w:t xml:space="preserve">, inhed ji jemu vrátichu. Tehdy Kandeolus pokloni se jemu a vece: Předobrý Antioche, muoj najmilejší, prosím, aby se mnú jel před mú mateř, aby pro čest mně danú tě obdařila. Uslyšev to Alexander, uradova se, neb žádáše viděti </w:t>
      </w:r>
      <w:r>
        <w:rPr>
          <w:rStyle w:val="Text"/>
        </w:rPr>
        <w:lastRenderedPageBreak/>
        <w:t xml:space="preserve">královnu a město jejie. I vece jemu: Jeďme k césaři Alexandru a uprosíš mě u něho a takť učiním všecku </w:t>
      </w:r>
      <w:r>
        <w:rPr>
          <w:rStyle w:val="emendace"/>
        </w:rPr>
        <w:t xml:space="preserve">všecku </w:t>
      </w:r>
      <w:r>
        <w:rPr>
          <w:rStyle w:val="pramen"/>
        </w:rPr>
        <w:t xml:space="preserve">wſſeċku </w:t>
      </w:r>
      <w:r>
        <w:rPr>
          <w:rStyle w:val="Text"/>
        </w:rPr>
        <w:t>vuoli tvú. I sta se tak. A vzev odpuštěnie, i jede s Kandeolem. A když spolu cestú jedešta, přijedechu na vysoké hory, jenž jako do oblakóv dosaháchu. A na těch horách viděli jsú převysoké stromy, podobné k cedróm a veliká jablka nesúcé, kteréžto když uzře Alexander, divieše se velmi. Viděl jest také Alexander kořenie divné velikosti, jenž jmějieše hrozny tak veliké, že jeden člověk nemohl unésti jednoho, a ořešie, jenž nesiechu ovoce, jako dýně veliké ořechy. V těch miestech opic bez čísla přebýváše. A potom přijidechu do města Kandacis královny. Uslyševši Kandacis, že Kandeolus ve zdraví s svú ženú jede zase a že posel Alexandróv s nimi jede, by tiem velmi radostna. A inhed se obleče v králové rúcho a vstavi na svú hlavu korunu zlatú, drahým kamením ozdobenú. A s svými pány jede proti němu až do vzchodu svého paláce. A bieše královna přéliš krásná. A když ji spa</w:t>
      </w:r>
      <w:r>
        <w:rPr>
          <w:rStyle w:val="foliace"/>
        </w:rPr>
        <w:t>73v</w:t>
      </w:r>
      <w:r>
        <w:rPr>
          <w:rStyle w:val="Text"/>
        </w:rPr>
        <w:t>tři Alexander, zdáše mu se, by viděl zpósobu mateře své. A bieše duom její drahý velmi, neb střecha jeho stkvieše se zlatem i drahým kamením. I vjide Alexander nahoru s Kandeolem do komňaty nebo do sieni, v nichžto biechu lože z ryzieho zlata udělána. A bieše ta komňata neb sieň zlatá a z kamenie ohňáčového udělána, stolové a lavice z drahého kamenie, z smaragdóv a z ametystóv, ale slúpové té sieni biechu z kamenie persirotského</w:t>
      </w:r>
      <w:r>
        <w:rPr>
          <w:rStyle w:val="internipoznamka"/>
        </w:rPr>
        <w:t xml:space="preserve">B: </w:t>
      </w:r>
      <w:r>
        <w:rPr>
          <w:rStyle w:val="internipoznamkakurziva"/>
        </w:rPr>
        <w:t>porfyrského</w:t>
      </w:r>
      <w:r>
        <w:rPr>
          <w:rStyle w:val="Text"/>
        </w:rPr>
        <w:t xml:space="preserve">. A biechu na nich vozové kosatí a slonové a lidé. Ale pod tiem domem potok utěšený tečéše, jehož jasnost křištalová. A ten den jedl jest Alexander s královú Kandacis a s Kandeolem. Ale druhý den, ujemši králová Alexandra za pravici, jide s ním sama do komory, jenž bieše všecka zlatem a drahým kamením odkryta, a jasnost tu bieše jakožto slunečná. Potom vjide s ním do jiné komory z dřievie ebenského a pušinového </w:t>
      </w:r>
      <w:r>
        <w:rPr>
          <w:rStyle w:val="poznamka"/>
        </w:rPr>
        <w:t xml:space="preserve">(?): nejasná interpretace, transliterovaně </w:t>
      </w:r>
      <w:r>
        <w:rPr>
          <w:rStyle w:val="poznamkakurziva"/>
        </w:rPr>
        <w:t xml:space="preserve">„puſſynoweho“ </w:t>
      </w:r>
      <w:r>
        <w:rPr>
          <w:rStyle w:val="Text"/>
        </w:rPr>
        <w:t xml:space="preserve">a cypresového udělána na dvanácti sloniech. A když vjide královna do komory s Alexandrem, inhed se komora pohnu a poče jíti. Ale Alexander poče se žasiti a diviti velmi, i vece královně: By u nás tací divi byli viděni, dóstojni a překrásni byli by v zemi. Odpovědě jemu královna: Dobře dieš, Alexander, nebo by viece u Řekóv nežli v latinských dóstojni byli. A inhed, jakž uslyše Alexander jméno své, zamúti se velmi a jeho tvář u bělost se proměni. Jížto vece Alexander: Neřékajíť mi Alexander, ale Antiochus jméno mi jest. Jemuž vece králová: Pravějieť poviem. A to řekši, ujemši jeho za pravici a všedši s ním do jiné komory, ukáza jemu obraz jeho malovaný na mázdře. A když jej uzře Alexander, poče bleděti a třiesti se. Jemuž vece královna: Proč se jest proměnila tvá tvář, rušiteli všeho </w:t>
      </w:r>
      <w:r>
        <w:rPr>
          <w:rStyle w:val="foliace"/>
        </w:rPr>
        <w:t xml:space="preserve">74r </w:t>
      </w:r>
      <w:r>
        <w:rPr>
          <w:rStyle w:val="Text"/>
        </w:rPr>
        <w:t xml:space="preserve">světa a zkaziteli Persidy a Indie? Přemáhaje Persidské a Medské, nynies </w:t>
      </w:r>
      <w:r>
        <w:rPr>
          <w:rStyle w:val="lemma"/>
        </w:rPr>
        <w:t xml:space="preserve">nynie </w:t>
      </w:r>
      <w:r>
        <w:rPr>
          <w:rStyle w:val="Text"/>
        </w:rPr>
        <w:t xml:space="preserve">bez záhuby lidské a bez svády vnikl v ruce královny Kandacis. A protož věz, že srdce lidské nemá se pozdvihovati, neb poněvadž všecko štěstie jest člověku dáno, a inhed protivenstvie připraveno. Uslyšev to Alexander, poče skřípěti zuby a hlavú vrtěti na vše strany. Jemužto vece králová: Proč se sám v sobě hněváš a mútíš se? Co již muož síla tvá a moc ciesařská učiniti? Odpovědě Alexander: Hněvám se, že meče nemám. Vece králová: A by měl meč, co by mohl učiniti? Odpovědě Alexander: Proto, že dobrovolně dal sem se tobě, tě najprvé zabije, nezmeškal bych sám sebe zabiti. Odpovědě královna: Pověděls </w:t>
      </w:r>
      <w:r>
        <w:rPr>
          <w:rStyle w:val="lemma"/>
        </w:rPr>
        <w:t xml:space="preserve">pověděti </w:t>
      </w:r>
      <w:r>
        <w:rPr>
          <w:rStyle w:val="Text"/>
        </w:rPr>
        <w:t xml:space="preserve">jako ciesař, avšak sobě nestýskaj, neb jakožto jsi zprostil ženu Kandeolovu z rukú Ebriborských, téžť já tě zprostím z rukú barbarských, nebo to věz, byť známa byla přítomnost tvá, zahubili by tě synové moji, žes </w:t>
      </w:r>
      <w:r>
        <w:rPr>
          <w:rStyle w:val="lemma"/>
        </w:rPr>
        <w:t xml:space="preserve">že </w:t>
      </w:r>
      <w:r>
        <w:rPr>
          <w:rStyle w:val="Text"/>
        </w:rPr>
        <w:t>krále indiského svýma vlastníma rukama zabil, neb žena syna mého Karatora jest dcera Porova, jehož jsi ty zabil. A to řkúci, ujemši jeho za pravici, i vede jej do sieni.</w:t>
      </w:r>
    </w:p>
    <w:p w:rsidR="00F147DF" w:rsidRDefault="008C16DF">
      <w:pPr>
        <w:pStyle w:val="Nadpis"/>
      </w:pPr>
      <w:r>
        <w:rPr>
          <w:rStyle w:val="Text"/>
        </w:rPr>
        <w:lastRenderedPageBreak/>
        <w:t xml:space="preserve">Kapitola </w:t>
      </w:r>
      <w:r>
        <w:rPr>
          <w:rStyle w:val="poznamka"/>
        </w:rPr>
        <w:t xml:space="preserve">psáno zkratkou, plné znění může být i </w:t>
      </w:r>
      <w:r>
        <w:rPr>
          <w:rStyle w:val="poznamkakurziva"/>
        </w:rPr>
        <w:t xml:space="preserve">„kapitula“ </w:t>
      </w:r>
      <w:r>
        <w:rPr>
          <w:rStyle w:val="Text"/>
        </w:rPr>
        <w:t xml:space="preserve">CXIII. </w:t>
      </w:r>
      <w:r>
        <w:rPr>
          <w:rStyle w:val="emendace"/>
        </w:rPr>
        <w:t xml:space="preserve">CXIII. </w:t>
      </w:r>
      <w:r>
        <w:rPr>
          <w:rStyle w:val="pramen"/>
        </w:rPr>
        <w:t>CXII.</w:t>
      </w:r>
    </w:p>
    <w:p w:rsidR="00F147DF" w:rsidRDefault="008C16DF">
      <w:r>
        <w:rPr>
          <w:rStyle w:val="Text"/>
        </w:rPr>
        <w:t>Potom vece králová synóm svým: Najmilejší moji, tomuto rytieři Alexandrovu milost domácí ukažte, neb jest on nám přézen ukázal. Odpovědě Karater</w:t>
      </w:r>
      <w:r>
        <w:rPr>
          <w:rStyle w:val="internipoznamkakurziva"/>
        </w:rPr>
        <w:t>-rr-</w:t>
      </w:r>
      <w:r>
        <w:rPr>
          <w:rStyle w:val="internipoznamka"/>
        </w:rPr>
        <w:t xml:space="preserve">; B: </w:t>
      </w:r>
      <w:r>
        <w:rPr>
          <w:rStyle w:val="internipoznamkakurziva"/>
        </w:rPr>
        <w:t>Cartor</w:t>
      </w:r>
      <w:r>
        <w:rPr>
          <w:rStyle w:val="Text"/>
        </w:rPr>
        <w:t xml:space="preserve">, mlazší z synóv jejích: Pravda jest, má matko, že Alexander poslal jeho k nám a že mi jest bratra mého zprostil z rukú Ebriborských, avšak má žena mě k tomu nutí, ať bych toho Antiocha zabil, nebo otce jejieho </w:t>
      </w:r>
      <w:r>
        <w:rPr>
          <w:rStyle w:val="emendace"/>
        </w:rPr>
        <w:t xml:space="preserve">jejieho </w:t>
      </w:r>
      <w:r>
        <w:rPr>
          <w:rStyle w:val="pramen"/>
        </w:rPr>
        <w:t xml:space="preserve">gegie </w:t>
      </w:r>
      <w:r>
        <w:rPr>
          <w:rStyle w:val="Text"/>
        </w:rPr>
        <w:t xml:space="preserve">Pora Alexander jest zabil. I budeť žalostiv pro tohoto člověka. Odpovědě královna: Kterákoli jména dobudem, zabieme li jeho pod takú zradú? Uslyšev to Kandeolus, vece jemu: Mě jest tento zachoval a ženu </w:t>
      </w:r>
      <w:r>
        <w:rPr>
          <w:rStyle w:val="foliace"/>
        </w:rPr>
        <w:t xml:space="preserve">74v </w:t>
      </w:r>
      <w:r>
        <w:rPr>
          <w:rStyle w:val="Text"/>
        </w:rPr>
        <w:t>mú ve zdraví vrátil a jáť jeho také ve zdraví až do stanóv césařských vrátím a doprovodím. Vece Karater: Co dieš, bratře? Chceš li, abychom oba na tomto miestě umřela? Vece Kandeolus: Nechci, ale ty chceš li, hotovť sem. A uzřevši to Kandacis, že synové její chtějí se mordovati, smúti se velmi. A ujemši Alexandra za pravici a uvedši jeho do tajného miesta, vece jemu: Proč na tomto skutku neukážeš své múdrosti, aby sebe moji synové nezahubovali? Vece Alexander: Nechajť s nimi mluvím. A královna jej odtud inhed propusti.</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CXIV. </w:t>
      </w:r>
      <w:r>
        <w:rPr>
          <w:rStyle w:val="emendace"/>
        </w:rPr>
        <w:t xml:space="preserve">CXIV. </w:t>
      </w:r>
      <w:r>
        <w:rPr>
          <w:rStyle w:val="pramen"/>
        </w:rPr>
        <w:t>CXIII.</w:t>
      </w:r>
    </w:p>
    <w:p w:rsidR="00F147DF" w:rsidRDefault="008C16DF">
      <w:r>
        <w:rPr>
          <w:rStyle w:val="Text"/>
        </w:rPr>
        <w:t>A protož jide Alexander a mluvil jest s Karatorem a řka: Zabieš li mě, nic chvály nezistieš, nebť má césař mnoho kniežat mne věčích, a protož on mú záhubú ižádné žalosti nepočije. I věříš, bychť jemu byl mil, žeť by mě samého v tvé ruce poslal. Ale chceš li, ať bych Alexandra, tvého testi záhubci, dal tobě v ruce, přiseziž mi, že mi to dáš, začť budu prositi. A jáť přisahám, žeť Alexandra v tvoji ruce dám. I sta se tak.</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 </w:t>
      </w:r>
      <w:r>
        <w:rPr>
          <w:rStyle w:val="emendace"/>
        </w:rPr>
        <w:t xml:space="preserve">CXV. </w:t>
      </w:r>
      <w:r>
        <w:rPr>
          <w:rStyle w:val="pramen"/>
        </w:rPr>
        <w:t>CXIIII.</w:t>
      </w:r>
    </w:p>
    <w:p w:rsidR="00F147DF" w:rsidRDefault="008C16DF">
      <w:r>
        <w:rPr>
          <w:rStyle w:val="Text"/>
        </w:rPr>
        <w:t>Uslyševše Karater a Kandacis, i biechu veselí. I da Karater Alexandrovi korunu zlatú a smieřista se s bratrem. I slíbista Alexandrovi, což by on žádal učiniti. A zavolavši králová Alexandra, vece jemu: Blahoslavena bych já byla, bych tě na všaký den při sobě měla aneb viděla, nebo bychtě tebú všecky své nepřátely přemohla. A to řekši, přinese jemu korunu zlatú, drahým kamením okrášlenú, diamantovú a plášť césařský zlatohlavový, drahým kamením ozdobený. A pocelovavši jeho, inhed na tom miestě požehna jeho.</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CXVI. </w:t>
      </w:r>
      <w:r>
        <w:rPr>
          <w:rStyle w:val="emendace"/>
        </w:rPr>
        <w:t xml:space="preserve">CXVI. </w:t>
      </w:r>
      <w:r>
        <w:rPr>
          <w:rStyle w:val="pramen"/>
        </w:rPr>
        <w:t>CXV.</w:t>
      </w:r>
    </w:p>
    <w:p w:rsidR="00F147DF" w:rsidRDefault="008C16DF">
      <w:r>
        <w:rPr>
          <w:rStyle w:val="Text"/>
        </w:rPr>
        <w:t xml:space="preserve">A jev odtud Alexander s Kandeolem, jedechu přes den i přijedechu k jedné jeskyni veliké i vzhostichu se tu. I vece Kandeolus: Do této jeskyně všickni </w:t>
      </w:r>
      <w:r>
        <w:rPr>
          <w:rStyle w:val="foliace"/>
        </w:rPr>
        <w:t xml:space="preserve">75r </w:t>
      </w:r>
      <w:r>
        <w:rPr>
          <w:rStyle w:val="Text"/>
        </w:rPr>
        <w:t xml:space="preserve">bohové se scházejí. Uslyšev to Alexander, inhed učini oběti bohóm svým. A všed sám do jeskyně, uzře tam mrákoty veliké a </w:t>
      </w:r>
      <w:r>
        <w:rPr>
          <w:rStyle w:val="Text"/>
        </w:rPr>
        <w:lastRenderedPageBreak/>
        <w:t xml:space="preserve">oblaky a hvězdy stkvúcie. A mezi hvězdami jednoho boha, an leží veliký. A oči jeho svietichu jako pochodně, jehožto když uzře Alexander, velikým strachem se užese. Tehdy vece ten veliký buoh: Zdráv, Alexandře. Odpovědě Alexander: Kto jsi ty, pane? Vece buoh: Já sem Syrakusis </w:t>
      </w:r>
      <w:r>
        <w:rPr>
          <w:rStyle w:val="emendace"/>
        </w:rPr>
        <w:t xml:space="preserve">Syrakusis </w:t>
      </w:r>
      <w:r>
        <w:rPr>
          <w:rStyle w:val="pramen"/>
        </w:rPr>
        <w:t xml:space="preserve">Serakuſis </w:t>
      </w:r>
      <w:r>
        <w:rPr>
          <w:rStyle w:val="Text"/>
        </w:rPr>
        <w:t xml:space="preserve">buoh, jenž držím královstvie tohoto světa, svět tobě podrobuje, jenž všecky svěcké pod tvú rukú podrobuji. Udělals </w:t>
      </w:r>
      <w:r>
        <w:rPr>
          <w:rStyle w:val="lemma"/>
        </w:rPr>
        <w:t xml:space="preserve">udělati </w:t>
      </w:r>
      <w:r>
        <w:rPr>
          <w:rStyle w:val="Text"/>
        </w:rPr>
        <w:t xml:space="preserve">miesto sobě, a mněs </w:t>
      </w:r>
      <w:r>
        <w:rPr>
          <w:rStyle w:val="lemma"/>
        </w:rPr>
        <w:t xml:space="preserve">já </w:t>
      </w:r>
      <w:r>
        <w:rPr>
          <w:rStyle w:val="Text"/>
        </w:rPr>
        <w:t xml:space="preserve">chrámu neudělal. Odpovědě Alexander: Prosím, pane, dopustíš li mně přijíti do Macedonie, zpósobímť chrám jménu tvému, jemuž rovně nebude na světě nalezen. Syrakusis odpovědě: Césaři Macedonie, neuzříš, však vstup dále. A všed Alexander v jinú mrákotu oblakóv, uzře jiného boha, na královské stolici sedícieho. A vece jemu Alexander: Kto jsi ty, pane? Ale on odpovědě: Jsem všech bohóv počátek, jenž sem viděl. A ty vnikáš do Libye. A již tě vizi zde. Serafis </w:t>
      </w:r>
      <w:r>
        <w:rPr>
          <w:rStyle w:val="internipoznamka"/>
        </w:rPr>
        <w:t>-</w:t>
      </w:r>
      <w:r>
        <w:rPr>
          <w:rStyle w:val="internipoznamkakurziva"/>
        </w:rPr>
        <w:t>ph</w:t>
      </w:r>
      <w:r>
        <w:rPr>
          <w:rStyle w:val="internipoznamka"/>
        </w:rPr>
        <w:t xml:space="preserve">-; B: </w:t>
      </w:r>
      <w:r>
        <w:rPr>
          <w:rStyle w:val="internipoznamkakurziva"/>
        </w:rPr>
        <w:t xml:space="preserve">Serapis </w:t>
      </w:r>
      <w:r>
        <w:rPr>
          <w:rStyle w:val="Text"/>
        </w:rPr>
        <w:t xml:space="preserve">mi dějí. Vece jemu Alexander: Prosím tebe, Serafis, aby mi pověděl, kto mě má zahubiti. Odpovědě Serafis: Jiný čas pravilť </w:t>
      </w:r>
      <w:r>
        <w:rPr>
          <w:rStyle w:val="emendace"/>
        </w:rPr>
        <w:t xml:space="preserve">pravilť </w:t>
      </w:r>
      <w:r>
        <w:rPr>
          <w:rStyle w:val="pramen"/>
        </w:rPr>
        <w:t xml:space="preserve">prawilt </w:t>
      </w:r>
      <w:r>
        <w:rPr>
          <w:rStyle w:val="Text"/>
        </w:rPr>
        <w:t xml:space="preserve">sem tobě, by známa byla člověku příčina smrti, bolestí netrpělivú byl by mučen. Ustavil jsi město k chvále jména tvého, kteréhožto mnozí ciesaři budú dobývati. Tu bude udělán hrob tvój a tvé kosti tu budú schovány. Vyšed odtud Alexander, požehnav Kandeola, pusti jeho. A přijel k vojsku. A jiný den pohnuv vojskem, jede přes údolé, jenž bieše plno hadóv velikých, jenž jmějiechu na hlavách koruny smaragdové, neb ti zajisté biechu živi laseřem </w:t>
      </w:r>
      <w:r>
        <w:rPr>
          <w:rStyle w:val="poznamka"/>
        </w:rPr>
        <w:t xml:space="preserve">sr. variantní rukopis Národní knihovny České republiky XVII B 6: </w:t>
      </w:r>
      <w:r>
        <w:rPr>
          <w:rStyle w:val="poznamkakurziva"/>
        </w:rPr>
        <w:t>„lazurem“</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a pepřem, kteréžto se tu rodiechu. A na každý rok mezi sebú bojujíce, mnozí z nich zemřechu.</w:t>
      </w:r>
      <w:r>
        <w:rPr>
          <w:rStyle w:val="internipoznamkakurziva"/>
        </w:rPr>
        <w:t>zemrzyechu</w:t>
      </w:r>
      <w:r>
        <w:rPr>
          <w:rStyle w:val="internipoznamka"/>
        </w:rPr>
        <w:t xml:space="preserve">, tj. ř + měkčící vokál = reziduum jotace, sr. v násl. kapitole </w:t>
      </w:r>
      <w:r>
        <w:rPr>
          <w:rStyle w:val="internipoznamkakurziva"/>
        </w:rPr>
        <w:t>zemrzechu</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CXVII. </w:t>
      </w:r>
      <w:r>
        <w:rPr>
          <w:rStyle w:val="emendace"/>
        </w:rPr>
        <w:t xml:space="preserve">CXVII. </w:t>
      </w:r>
      <w:r>
        <w:rPr>
          <w:rStyle w:val="pramen"/>
        </w:rPr>
        <w:t>CXVI.</w:t>
      </w:r>
    </w:p>
    <w:p w:rsidR="00F147DF" w:rsidRDefault="008C16DF">
      <w:r>
        <w:rPr>
          <w:rStyle w:val="foliace"/>
        </w:rPr>
        <w:t xml:space="preserve">75v </w:t>
      </w:r>
      <w:r>
        <w:rPr>
          <w:rStyle w:val="Text"/>
        </w:rPr>
        <w:t>Odtad pohnuv vojskem, přijel jest na to miesto, v němžto biechu hovada, jenž mějiechu kopyta rozdělena jako vepřové. A biechu ta kopyta široká na tři prsty, jimižto rytieře tepiechu. A mějiechu ta hovada hlavy jako vepřové, ale jich ocasy biechu jako lvové. A přičiněni biechu k nim nohové, kteřížto rytieře v tvář přélišnú rychlostí tepiechu. A biechu ti nohové ptáci tak silní, že člověka i s koněm unesú. Ale Alexander, běhaje sem i tam, rytieřóv svých posilováše, aby střelbú a palicemi bili je mužsky. I sta se a zemřechu v tom počtu dvě stě a osm rytieřóv.</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CXVIII. </w:t>
      </w:r>
      <w:r>
        <w:rPr>
          <w:rStyle w:val="emendace"/>
        </w:rPr>
        <w:t xml:space="preserve">CXVIII. </w:t>
      </w:r>
      <w:r>
        <w:rPr>
          <w:rStyle w:val="pramen"/>
        </w:rPr>
        <w:t>CXVII.</w:t>
      </w:r>
    </w:p>
    <w:p w:rsidR="00F147DF" w:rsidRDefault="008C16DF">
      <w:r>
        <w:rPr>
          <w:rStyle w:val="Text"/>
        </w:rPr>
        <w:t>Odtud pohnuv vojskem, přitrhl jest k veliké řece, kteréžto šíř bieše dvadceti honóv. Ale bieše ten břeh pln třstie veliké tlustosti a výsosti. A uzřev to Alexander, káza rytieřóm svým, aby z něho učinili lodičky, a otáhnúce kožemi, aby mohli na nich přeplúti. I stalo se jest to tak všecko.</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CXVIX. </w:t>
      </w:r>
      <w:r>
        <w:rPr>
          <w:rStyle w:val="emendace"/>
        </w:rPr>
        <w:t xml:space="preserve">CXVIX. </w:t>
      </w:r>
      <w:r>
        <w:rPr>
          <w:rStyle w:val="pramen"/>
        </w:rPr>
        <w:t>CXVIII.</w:t>
      </w:r>
    </w:p>
    <w:p w:rsidR="00F147DF" w:rsidRDefault="008C16DF">
      <w:r>
        <w:rPr>
          <w:rStyle w:val="Text"/>
        </w:rPr>
        <w:lastRenderedPageBreak/>
        <w:t xml:space="preserve">Ale lidé země té, uslyševše příjezdu Alexandrovu, obětovali sú jemu dary, točíšto húby morské bielé divné a veliké a rakvice morské, v kteréžto vléváše se v jednu dvanácte a v druhú osmnácte měřic, a sukně z žlútkóv </w:t>
      </w:r>
      <w:r>
        <w:rPr>
          <w:rStyle w:val="emendace"/>
        </w:rPr>
        <w:t xml:space="preserve">žlútkóv </w:t>
      </w:r>
      <w:r>
        <w:rPr>
          <w:rStyle w:val="pramen"/>
        </w:rPr>
        <w:t xml:space="preserve">zlutkow </w:t>
      </w:r>
      <w:r>
        <w:rPr>
          <w:rStyle w:val="internipoznamka"/>
        </w:rPr>
        <w:t xml:space="preserve">B: </w:t>
      </w:r>
      <w:r>
        <w:rPr>
          <w:rStyle w:val="internipoznamkakurziva"/>
        </w:rPr>
        <w:t xml:space="preserve">lútkuov </w:t>
      </w:r>
      <w:r>
        <w:rPr>
          <w:rStyle w:val="internipoznamka"/>
        </w:rPr>
        <w:t xml:space="preserve">= vysv. řasy (!); lat. orig. </w:t>
      </w:r>
      <w:r>
        <w:rPr>
          <w:rStyle w:val="internipoznamkakurziva"/>
        </w:rPr>
        <w:t>vitellis marinis</w:t>
      </w:r>
      <w:r>
        <w:rPr>
          <w:rStyle w:val="internipoznamka"/>
        </w:rPr>
        <w:t xml:space="preserve">; sr. exc. StčS s. v. žlútek </w:t>
      </w:r>
      <w:r>
        <w:rPr>
          <w:rStyle w:val="Text"/>
        </w:rPr>
        <w:t xml:space="preserve">morských udělaná a črvy, kteréžto vytahováchu z té vuody řéčné, jichžto hrubost bieše tluščie nežli stehno člověčie a jich chut bieše jako bobová sladká. A přinesechu také fíky zardělé a přéliš veliké a moruše, kterážto každá z nich mějieše závažie puol třetieho sta liber. A biechu v té řece ženy krásné, majíce vlasy dlúhé a husté, až do pat visiecé. Ty ženy, vidúce lidi cizé, jenž se plaviechu přes tu vodu, aneb je do toho třstie uvedúce, tak dlúho kázaly s sebú hřešiti, až musila z nich duše vystúpiti. A stíhajíce je Macedonští, popadechu z nich dvě, jenž se blyštiechu jako snieh </w:t>
      </w:r>
      <w:r>
        <w:rPr>
          <w:rStyle w:val="foliace"/>
        </w:rPr>
        <w:t xml:space="preserve">76r </w:t>
      </w:r>
      <w:r>
        <w:rPr>
          <w:rStyle w:val="Text"/>
        </w:rPr>
        <w:t>a jich postava bieše deseti noh zvýši a mějiechu nohy psie.</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 </w:t>
      </w:r>
      <w:r>
        <w:rPr>
          <w:rStyle w:val="emendace"/>
        </w:rPr>
        <w:t xml:space="preserve">CXX. </w:t>
      </w:r>
      <w:r>
        <w:rPr>
          <w:rStyle w:val="pramen"/>
        </w:rPr>
        <w:t>CXIX.</w:t>
      </w:r>
    </w:p>
    <w:p w:rsidR="00F147DF" w:rsidRDefault="008C16DF">
      <w:r>
        <w:rPr>
          <w:rStyle w:val="Text"/>
        </w:rPr>
        <w:t>Potom jede Alexander a zaděla v horách nebo zavřel dvanácte králóv s jich vískami, jenž Tateři sloviechu, točíšto Goga a Magoga</w:t>
      </w:r>
      <w:r>
        <w:rPr>
          <w:rStyle w:val="internipoznamka"/>
        </w:rPr>
        <w:t xml:space="preserve">B: </w:t>
      </w:r>
      <w:r>
        <w:rPr>
          <w:rStyle w:val="internipoznamkakurziva"/>
        </w:rPr>
        <w:t>Gog</w:t>
      </w:r>
      <w:r>
        <w:rPr>
          <w:rStyle w:val="internipoznamka"/>
        </w:rPr>
        <w:t xml:space="preserve">, </w:t>
      </w:r>
      <w:r>
        <w:rPr>
          <w:rStyle w:val="internipoznamkakurziva"/>
        </w:rPr>
        <w:t>Magog</w:t>
      </w:r>
      <w:r>
        <w:rPr>
          <w:rStyle w:val="Text"/>
        </w:rPr>
        <w:t>, Gotanie</w:t>
      </w:r>
      <w:r>
        <w:rPr>
          <w:rStyle w:val="internipoznamkakurziva"/>
        </w:rPr>
        <w:t>Octanie</w:t>
      </w:r>
      <w:r>
        <w:rPr>
          <w:rStyle w:val="Text"/>
        </w:rPr>
        <w:t>, Majebena</w:t>
      </w:r>
      <w:r>
        <w:rPr>
          <w:rStyle w:val="poznamka"/>
        </w:rPr>
        <w:t xml:space="preserve">možné čtení </w:t>
      </w:r>
      <w:r>
        <w:rPr>
          <w:rStyle w:val="poznamkakurziva"/>
        </w:rPr>
        <w:t xml:space="preserve">„Magebena“ </w:t>
      </w:r>
      <w:r>
        <w:rPr>
          <w:rStyle w:val="poznamka"/>
        </w:rPr>
        <w:t>(?)</w:t>
      </w:r>
      <w:r>
        <w:rPr>
          <w:rStyle w:val="Text"/>
        </w:rPr>
        <w:t>, Aleatara, Apodenia, Lunie</w:t>
      </w:r>
      <w:r>
        <w:rPr>
          <w:rStyle w:val="internipoznamkakurziva"/>
        </w:rPr>
        <w:t>Lumia</w:t>
      </w:r>
      <w:r>
        <w:rPr>
          <w:rStyle w:val="Text"/>
        </w:rPr>
        <w:t>, Ranstia</w:t>
      </w:r>
      <w:r>
        <w:rPr>
          <w:rStyle w:val="internipoznamkakurziva"/>
        </w:rPr>
        <w:t>Ranzera</w:t>
      </w:r>
      <w:r>
        <w:rPr>
          <w:rStyle w:val="Text"/>
        </w:rPr>
        <w:t>, Dodeiáše</w:t>
      </w:r>
      <w:r>
        <w:rPr>
          <w:rStyle w:val="internipoznamkakurziva"/>
        </w:rPr>
        <w:t>Dediáše</w:t>
      </w:r>
      <w:r>
        <w:rPr>
          <w:rStyle w:val="Text"/>
        </w:rPr>
        <w:t>, Zemarta</w:t>
      </w:r>
      <w:r>
        <w:rPr>
          <w:rStyle w:val="internipoznamkakurziva"/>
        </w:rPr>
        <w:t>Girama</w:t>
      </w:r>
      <w:r>
        <w:rPr>
          <w:rStyle w:val="Text"/>
        </w:rPr>
        <w:t>, Tebeliáše</w:t>
      </w:r>
      <w:r>
        <w:rPr>
          <w:rStyle w:val="internipoznamkakurziva"/>
        </w:rPr>
        <w:t>Jaše</w:t>
      </w:r>
      <w:r>
        <w:rPr>
          <w:rStyle w:val="Text"/>
        </w:rPr>
        <w:t>, Zemartiováše, Gotomiáše, Armadeše, Erimaiše, Dynastraiše, jenž slovú Kinokostili</w:t>
      </w:r>
      <w:r>
        <w:rPr>
          <w:rStyle w:val="internipoznamkakurziva"/>
        </w:rPr>
        <w:t>Kynocefali</w:t>
      </w:r>
      <w:r>
        <w:rPr>
          <w:rStyle w:val="Text"/>
        </w:rPr>
        <w:t>, Tarbei</w:t>
      </w:r>
      <w:r>
        <w:rPr>
          <w:rStyle w:val="internipoznamkakurziva"/>
        </w:rPr>
        <w:t>Charbo</w:t>
      </w:r>
      <w:r>
        <w:rPr>
          <w:rStyle w:val="Text"/>
        </w:rPr>
        <w:t>, Aloniš</w:t>
      </w:r>
      <w:r>
        <w:rPr>
          <w:rStyle w:val="internipoznamkakurziva"/>
        </w:rPr>
        <w:t>Alonis</w:t>
      </w:r>
      <w:r>
        <w:rPr>
          <w:rStyle w:val="Text"/>
        </w:rPr>
        <w:t>, Filonovi</w:t>
      </w:r>
      <w:r>
        <w:rPr>
          <w:rStyle w:val="internipoznamkakurziva"/>
        </w:rPr>
        <w:t>Philimoni</w:t>
      </w:r>
      <w:r>
        <w:rPr>
          <w:rStyle w:val="Text"/>
        </w:rPr>
        <w:t xml:space="preserve">, Artineitští </w:t>
      </w:r>
      <w:r>
        <w:rPr>
          <w:rStyle w:val="internipoznamkakurziva"/>
        </w:rPr>
        <w:t xml:space="preserve">Artmejští </w:t>
      </w:r>
      <w:r>
        <w:rPr>
          <w:rStyle w:val="Text"/>
        </w:rPr>
        <w:t>a Galtařiští</w:t>
      </w:r>
      <w:r>
        <w:rPr>
          <w:rStyle w:val="internipoznamkakurziva"/>
        </w:rPr>
        <w:t>Sabařitští</w:t>
      </w:r>
      <w:r>
        <w:rPr>
          <w:rStyle w:val="Text"/>
        </w:rPr>
        <w:t>.</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CXXI. </w:t>
      </w:r>
      <w:r>
        <w:rPr>
          <w:rStyle w:val="emendace"/>
        </w:rPr>
        <w:t xml:space="preserve">CXXI. </w:t>
      </w:r>
      <w:r>
        <w:rPr>
          <w:rStyle w:val="pramen"/>
        </w:rPr>
        <w:t>CXX.</w:t>
      </w:r>
    </w:p>
    <w:p w:rsidR="00F147DF" w:rsidRDefault="008C16DF">
      <w:r>
        <w:rPr>
          <w:rStyle w:val="Text"/>
        </w:rPr>
        <w:t>Odtud hnuv vuojskem, přijede na konec země k jednomu ostrovu, v němžto slyšiechu, ano lidé mluvie řecsky. A inhed káza Alexander rytieřóm, aby tam pluli nazí. Tehdy někteří z Macedonských svlekše se, vjidechu do moře. A inhed rakové převelicí z hlubokosti mořské vyrazivše se, i ztopichu je všecky.</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CXXII. </w:t>
      </w:r>
      <w:r>
        <w:rPr>
          <w:rStyle w:val="emendace"/>
        </w:rPr>
        <w:t xml:space="preserve">CXXII. </w:t>
      </w:r>
      <w:r>
        <w:rPr>
          <w:rStyle w:val="pramen"/>
        </w:rPr>
        <w:t>CXXI.</w:t>
      </w:r>
    </w:p>
    <w:p w:rsidR="00F147DF" w:rsidRDefault="008C16DF">
      <w:r>
        <w:rPr>
          <w:rStyle w:val="Text"/>
        </w:rPr>
        <w:t xml:space="preserve">Potom hnuv vojskem, jede po březiech morských proti puolnoci. A jezdiec šestdesáte dní, přitržechu k moři Črvenému a tu stany rozbichu. Ale tu bieše hora vysoká velmi, na nižto všed Alexander, zdáše se jemu, by byl blízko od nebe. A inhed mysléše taký vtip, kterak by mohl od nohóv do najvyššého povětřie býti pozdvižen. A inhed sšed s hory, káza řemeslníkóm k sobě přijíti a káza sobě dvorný srub udělati a železnými řetězy svázati, aby mohl bezpečně seděti. A káza přivésti nohy a káza na ně ten srub uvázati železnými řetězy. A na vrchu toho srubu káza jich vnadu připraviti. A když se to vše sta, vsedl jest v ten srub. A nohové zdvihše se u výsost velikú tak, že se zdáše Alexandrovi okršlek zemský jako humno a moře jakožto drak, zatočiv se okolo něho. Tehdy zajisté moc božská zatemnila jest ty nohy ptáky tak, že když mniechu, by vzhóru letěli, na zemi jsú </w:t>
      </w:r>
      <w:r>
        <w:rPr>
          <w:rStyle w:val="Text"/>
        </w:rPr>
        <w:lastRenderedPageBreak/>
        <w:t>spadli na pole dále od vojska než patnácte nocléhóv. A on ižád</w:t>
      </w:r>
      <w:r>
        <w:rPr>
          <w:rStyle w:val="foliace"/>
        </w:rPr>
        <w:t>76v</w:t>
      </w:r>
      <w:r>
        <w:rPr>
          <w:rStyle w:val="Text"/>
        </w:rPr>
        <w:t>ného úrazu nepočil. A tak s velikú teskností přijide k svému vuojsku.</w:t>
      </w:r>
    </w:p>
    <w:p w:rsidR="00F147DF" w:rsidRDefault="008C16DF">
      <w:pPr>
        <w:pStyle w:val="Nadpis"/>
      </w:pPr>
      <w:r>
        <w:rPr>
          <w:rStyle w:val="Text"/>
        </w:rPr>
        <w:t xml:space="preserve">CXXIII. </w:t>
      </w:r>
      <w:r>
        <w:rPr>
          <w:rStyle w:val="emendace"/>
        </w:rPr>
        <w:t xml:space="preserve">CXXIII. </w:t>
      </w:r>
      <w:r>
        <w:rPr>
          <w:rStyle w:val="pramen"/>
        </w:rPr>
        <w:t>CXXII.</w:t>
      </w:r>
    </w:p>
    <w:p w:rsidR="00F147DF" w:rsidRDefault="008C16DF">
      <w:r>
        <w:rPr>
          <w:rStyle w:val="Text"/>
        </w:rPr>
        <w:t>Potom vstúpi v srdce Alexandrovo, aby morskú hlubokost ohledal a rozličná rybie plemena spatřil. I káza stklenářóm před se přijíti a káza jim, aby udělali sud z jasného stkla, aby mohl jasně patřiti. I sta se to. Potom káza ten sud mocnými řetězy uvázati a káza silným rytieřóm za ně držeti. A všed do něho, káza dveře smolú zaliti a tak se do morské hlubokosti pusti. Viděl jest zajisté Alexander v té hlubokosti potvory rozličné barvy, jenž mají zpósoby zvieřat, ješto na zemi chodie, any tam na dně mořském se túlají a jedie u moři ovoce stromóv u moři rodilých. A ty potvory přicházéchu k němu, ale potom utiekáchu. A tam spatřil jest divné věci, o nichžto nechtěl ižádnému praviti, nebo by se přéliš nepodobné zdály. Ale v čas, jakož byl uložil Alexander, rytieři jej jsú vytáhli.</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CXXIV. </w:t>
      </w:r>
      <w:r>
        <w:rPr>
          <w:rStyle w:val="emendace"/>
        </w:rPr>
        <w:t xml:space="preserve">CXXIV. </w:t>
      </w:r>
      <w:r>
        <w:rPr>
          <w:rStyle w:val="pramen"/>
        </w:rPr>
        <w:t>CXXIII.</w:t>
      </w:r>
    </w:p>
    <w:p w:rsidR="00F147DF" w:rsidRDefault="008C16DF">
      <w:r>
        <w:rPr>
          <w:rStyle w:val="Text"/>
        </w:rPr>
        <w:t>Odtud hnuv vojskem a jeda po březe moře Červeného, rozbi stany na miestě, kdežto biechu jednorožcové, jenž mějiechu po jednom rohu podobné k kosti pilované a ostré jakožto meč, jimižto tepiechu rytieře Alexandrovy a jich štíty proražováchu. Ale rytieři Alexandrovi zbili jsú jich osm tisíc a puol páta sta jednorožcóv.</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CXXV. </w:t>
      </w:r>
      <w:r>
        <w:rPr>
          <w:rStyle w:val="emendace"/>
        </w:rPr>
        <w:t xml:space="preserve">CXXV. </w:t>
      </w:r>
      <w:r>
        <w:rPr>
          <w:rStyle w:val="pramen"/>
        </w:rPr>
        <w:t>CXXIIII.</w:t>
      </w:r>
    </w:p>
    <w:p w:rsidR="00F147DF" w:rsidRDefault="008C16DF">
      <w:r>
        <w:rPr>
          <w:rStyle w:val="Text"/>
        </w:rPr>
        <w:t>Odtud hnuv vuojskem, přitěže na miesta pustá mezi Črveným mořem a Rabí</w:t>
      </w:r>
      <w:r>
        <w:rPr>
          <w:rStyle w:val="poznamka"/>
        </w:rPr>
        <w:t xml:space="preserve">sr. variantní rukopis Národní knihovny České republiky XVII B 6: </w:t>
      </w:r>
      <w:r>
        <w:rPr>
          <w:rStyle w:val="poznamkakurziva"/>
        </w:rPr>
        <w:t>„Arabí“</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v nichžto množstvie ryb se plodieše. A biechu tu hadové divné velikosti, jenž mějiechu na hlavě rohy jako beranie, jimižto mordováchu rytieře, avšak jich zbichu mnoho a jim se obránichu.</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CXXVI. </w:t>
      </w:r>
      <w:r>
        <w:rPr>
          <w:rStyle w:val="emendace"/>
        </w:rPr>
        <w:t xml:space="preserve">CXXVI. </w:t>
      </w:r>
      <w:r>
        <w:rPr>
          <w:rStyle w:val="pramen"/>
        </w:rPr>
        <w:t>CXXV.</w:t>
      </w:r>
    </w:p>
    <w:p w:rsidR="00F147DF" w:rsidRDefault="008C16DF">
      <w:r>
        <w:rPr>
          <w:rStyle w:val="Text"/>
        </w:rPr>
        <w:t xml:space="preserve">Potom hnuv odtud vojskem, i rozbi stany tu, kdež biechu cinocefalové mnozí, majícé šíje jako lvové a živuoty převeliké a zuby hrozné. A z svých ust plamen lítý púštiechu. </w:t>
      </w:r>
      <w:r>
        <w:rPr>
          <w:rStyle w:val="foliace"/>
        </w:rPr>
        <w:t xml:space="preserve">77r </w:t>
      </w:r>
      <w:r>
        <w:rPr>
          <w:rStyle w:val="Text"/>
        </w:rPr>
        <w:t>A když uzřechu vojsko, oddachu se úprkem na ně. Ale Alexander sem i tam běhaje, posilováše rytieřóv, aby v také pótce nezahynuli. Avšak drahně rytieřóv tu snide a také těch hovad tu veliké množstvie oni zbichu.</w:t>
      </w:r>
    </w:p>
    <w:p w:rsidR="00F147DF" w:rsidRDefault="008C16DF">
      <w:pPr>
        <w:pStyle w:val="Nadpis"/>
      </w:pPr>
      <w:r>
        <w:rPr>
          <w:rStyle w:val="Text"/>
        </w:rPr>
        <w:t xml:space="preserve">CXXVII </w:t>
      </w:r>
      <w:r>
        <w:rPr>
          <w:rStyle w:val="emendace"/>
        </w:rPr>
        <w:t xml:space="preserve">CXXVII </w:t>
      </w:r>
      <w:r>
        <w:rPr>
          <w:rStyle w:val="pramen"/>
        </w:rPr>
        <w:t>CXXVI</w:t>
      </w:r>
    </w:p>
    <w:p w:rsidR="00F147DF" w:rsidRDefault="008C16DF">
      <w:r>
        <w:rPr>
          <w:rStyle w:val="Text"/>
        </w:rPr>
        <w:lastRenderedPageBreak/>
        <w:t>Potom hnuv vuojskem, přijede na jedno pole a tu rozbi stany své, neb jeho kuoň Bucifal bieše nemocen, jížto nemocí zahynul. A když jeho uzře Alexander mrtvého, velikú teskností plakáše, neb ten jeho ze mnohých ukrutných pótek zprosťováše. A inhed káza jemu udělati hrob divné velikosti a ustanovi miesto něho jiný kóň, kteréhož na jeho pamět, toho koně, nazval jest též Bucifala.</w:t>
      </w:r>
    </w:p>
    <w:p w:rsidR="00F147DF" w:rsidRDefault="008C16DF">
      <w:pPr>
        <w:pStyle w:val="Nadpis"/>
      </w:pPr>
      <w:r>
        <w:rPr>
          <w:rStyle w:val="Text"/>
        </w:rPr>
        <w:t xml:space="preserve">Kapitula CXXVIII. </w:t>
      </w:r>
      <w:r>
        <w:rPr>
          <w:rStyle w:val="emendace"/>
        </w:rPr>
        <w:t xml:space="preserve">CXXVIII. </w:t>
      </w:r>
      <w:r>
        <w:rPr>
          <w:rStyle w:val="pramen"/>
        </w:rPr>
        <w:t>CXXVII.</w:t>
      </w:r>
    </w:p>
    <w:p w:rsidR="00F147DF" w:rsidRDefault="008C16DF">
      <w:r>
        <w:rPr>
          <w:rStyle w:val="Text"/>
        </w:rPr>
        <w:t>Odtud hnuv vuojskem, přitrže ku potoku řečenému Titan. I jidechu proti němu lidé té země, obětujíc jemu pět tisíc slonóv a vozóv kosatých k tomu jedenácte set.</w:t>
      </w:r>
    </w:p>
    <w:p w:rsidR="00F147DF" w:rsidRDefault="008C16DF">
      <w:pPr>
        <w:pStyle w:val="Nadpis"/>
      </w:pPr>
      <w:r>
        <w:rPr>
          <w:rStyle w:val="Text"/>
        </w:rPr>
        <w:t xml:space="preserve">CXXVIX. </w:t>
      </w:r>
      <w:r>
        <w:rPr>
          <w:rStyle w:val="emendace"/>
        </w:rPr>
        <w:t xml:space="preserve">CXXVIX. </w:t>
      </w:r>
      <w:r>
        <w:rPr>
          <w:rStyle w:val="pramen"/>
        </w:rPr>
        <w:t>CXXVIII.</w:t>
      </w:r>
    </w:p>
    <w:p w:rsidR="00F147DF" w:rsidRDefault="008C16DF">
      <w:r>
        <w:rPr>
          <w:rStyle w:val="Text"/>
        </w:rPr>
        <w:t>Odtud hnuv vuojskem, přitrhl jest k městu Xerses, krále perského. A tu jest nalezl divné schrány a biechu tu ptáci bielí jako labuti a velicí, kteřížto o nemocném, má li umřieti nebo živ býti, vědiechu, neb hleděli li jsú na něho v tvář, toho nemocného, ten se jest zhojil. Pakli sú naň nechtěli hleděti, tehdy jest nemocný umřel.</w:t>
      </w:r>
    </w:p>
    <w:p w:rsidR="00F147DF" w:rsidRDefault="008C16DF">
      <w:pPr>
        <w:pStyle w:val="Nadpis"/>
      </w:pPr>
      <w:r>
        <w:rPr>
          <w:rStyle w:val="Text"/>
        </w:rPr>
        <w:t xml:space="preserve">CXXVX. </w:t>
      </w:r>
      <w:r>
        <w:rPr>
          <w:rStyle w:val="emendace"/>
        </w:rPr>
        <w:t xml:space="preserve">CXXVX. </w:t>
      </w:r>
      <w:r>
        <w:rPr>
          <w:rStyle w:val="pramen"/>
        </w:rPr>
        <w:t>CXXVIX.</w:t>
      </w:r>
    </w:p>
    <w:p w:rsidR="00F147DF" w:rsidRDefault="008C16DF">
      <w:r>
        <w:rPr>
          <w:rStyle w:val="Text"/>
        </w:rPr>
        <w:t>Potom odtrh odtud s vojskem, přitrže do Babylona, kteréžto pod svú rukú podrobi. A zahubiv krále babylonského a Nabuzardana, vladaře jeho tu usazeného, přebýval jest tu u pokoji až do své smrti, točíšto sedmi měsiecóv. A inhed káza psáti list k Olympiadě, mateří své, a Aristotilešovi, mistru svému, o bojích a tesknosti, kteréž jest v Indí trpěl, a o mnohých pótkách, jenž s hovady a hady a potvorami jest měl. A tak Aristotileš jemu jest takto odepsal.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CXXXI. </w:t>
      </w:r>
      <w:r>
        <w:rPr>
          <w:rStyle w:val="emendace"/>
        </w:rPr>
        <w:t xml:space="preserve">CXXXI. </w:t>
      </w:r>
      <w:r>
        <w:rPr>
          <w:rStyle w:val="pramen"/>
        </w:rPr>
        <w:t>CXXX.</w:t>
      </w:r>
    </w:p>
    <w:p w:rsidR="00F147DF" w:rsidRDefault="008C16DF">
      <w:r>
        <w:rPr>
          <w:rStyle w:val="Text"/>
        </w:rPr>
        <w:t xml:space="preserve">Králi nad králi velikému a pánu panujících Alexandrovi </w:t>
      </w:r>
      <w:r>
        <w:rPr>
          <w:rStyle w:val="foliace"/>
        </w:rPr>
        <w:t xml:space="preserve">77v </w:t>
      </w:r>
      <w:r>
        <w:rPr>
          <w:rStyle w:val="Text"/>
        </w:rPr>
        <w:t>Aristotileš službu</w:t>
      </w:r>
      <w:r>
        <w:rPr>
          <w:rStyle w:val="emendace"/>
        </w:rPr>
        <w:t xml:space="preserve">službu </w:t>
      </w:r>
      <w:r>
        <w:rPr>
          <w:rStyle w:val="pramen"/>
        </w:rPr>
        <w:t>Sluzbu</w:t>
      </w:r>
      <w:r>
        <w:rPr>
          <w:rStyle w:val="Text"/>
        </w:rPr>
        <w:t>. Když vašeho listu pótky a boje přečitech, otrápen běch přéliš, pro něžto myslil sem, že v sobě máš některú částku božstvie, a protož velice děkuji z svěcského ustavenie stvořiteli, jenž jsi všecko přemohl. A ižádný nemohl se protiviti tvé velebnosti, a protož šťastná sú kniežata, jenž jsú s tebú v tolik smutciech tovařišili.</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CXXXII. </w:t>
      </w:r>
      <w:r>
        <w:rPr>
          <w:rStyle w:val="emendace"/>
        </w:rPr>
        <w:t xml:space="preserve">CXXXII. </w:t>
      </w:r>
      <w:r>
        <w:rPr>
          <w:rStyle w:val="pramen"/>
        </w:rPr>
        <w:t>CXXXI.</w:t>
      </w:r>
    </w:p>
    <w:p w:rsidR="00F147DF" w:rsidRDefault="008C16DF">
      <w:r>
        <w:rPr>
          <w:rStyle w:val="Text"/>
        </w:rPr>
        <w:t xml:space="preserve">Mezi tiem káza Alexander udělati stolici královskú zlatú u Babyloně, jížto nebieše rovně na světě, neb tak mnoho zlata přinesli biechu s sebú Řekové a Indiští a Perští, že jeho jako za nic netbáchu. A učini tu stolici dvanácet loket zvýši a po patnácti stupních vysokých bieše ta stolice dvorně udělána na dvanácti obraziech zlatých. A ti obrazové tu stolici jedno rukama držéchu. A na těch obraziech biechu psána jména dvanácti kniežat Alexandrových. Ale sedadlo té stolice bieše z smaragdu a </w:t>
      </w:r>
      <w:r>
        <w:rPr>
          <w:rStyle w:val="Text"/>
        </w:rPr>
        <w:lastRenderedPageBreak/>
        <w:t>ohrada nebo stěny z topazia. A po všech stupniech biechu rozliční kamenové drazí vsazeni. A bieše na vrchu vsazen kámen črvený, jenž jako slunce v noci svietieše. A na té stolici biechu vókol jako římskové uděláni, na nichžto tito veršíkové biechu psáni řecskými slovy a latinskými, v nichžto jména všech vlastí byla posazena, jenž slušiechu pod Alexandra: Perští</w:t>
      </w:r>
      <w:r>
        <w:rPr>
          <w:rStyle w:val="internipoznamkakurziva"/>
        </w:rPr>
        <w:t>Pardští</w:t>
      </w:r>
      <w:r>
        <w:rPr>
          <w:rStyle w:val="Text"/>
        </w:rPr>
        <w:t>, Inditští, Medští mně slúžie i Arabští, Asyrští, Ciliští a všecka Mezopotama, vlaský, židovský lid, Macedonia, řecská i cyprská země, Ejipt a Koltas</w:t>
      </w:r>
      <w:r>
        <w:rPr>
          <w:rStyle w:val="poznamka"/>
        </w:rPr>
        <w:t xml:space="preserve">sr. variantní rukopis Národní knihovny České republiky XVII B 6: </w:t>
      </w:r>
      <w:r>
        <w:rPr>
          <w:rStyle w:val="poznamkakurziva"/>
        </w:rPr>
        <w:t>„Cholkas“</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Kaldejský a Kapadocský, jenž jest ženské království, libycké, libernicské, saurské, africské, sardinské, smyruské</w:t>
      </w:r>
      <w:r>
        <w:rPr>
          <w:rStyle w:val="internipoznamkakurziva"/>
        </w:rPr>
        <w:t>smyrnské</w:t>
      </w:r>
      <w:r>
        <w:rPr>
          <w:rStyle w:val="Text"/>
        </w:rPr>
        <w:t>, pamfilicské</w:t>
      </w:r>
      <w:r>
        <w:rPr>
          <w:rStyle w:val="internipoznamkakurziva"/>
        </w:rPr>
        <w:t>pamfilské</w:t>
      </w:r>
      <w:r>
        <w:rPr>
          <w:rStyle w:val="Text"/>
        </w:rPr>
        <w:t>, landicské</w:t>
      </w:r>
      <w:r>
        <w:rPr>
          <w:rStyle w:val="internipoznamkakurziva"/>
        </w:rPr>
        <w:t>laurinské</w:t>
      </w:r>
      <w:r>
        <w:rPr>
          <w:rStyle w:val="Text"/>
        </w:rPr>
        <w:t>, efezské, bunicské, loecské i filadelfské, lamnicské</w:t>
      </w:r>
      <w:r>
        <w:rPr>
          <w:rStyle w:val="internipoznamkakurziva"/>
        </w:rPr>
        <w:t xml:space="preserve">limičské </w:t>
      </w:r>
      <w:r>
        <w:rPr>
          <w:rStyle w:val="internipoznamka"/>
        </w:rPr>
        <w:t xml:space="preserve">(?) </w:t>
      </w:r>
      <w:r>
        <w:rPr>
          <w:rStyle w:val="Text"/>
        </w:rPr>
        <w:t>, mirmidonské a přebohaté merocské</w:t>
      </w:r>
      <w:r>
        <w:rPr>
          <w:rStyle w:val="internipoznamkakurziva"/>
        </w:rPr>
        <w:t>morotské</w:t>
      </w:r>
      <w:r>
        <w:rPr>
          <w:rStyle w:val="Text"/>
        </w:rPr>
        <w:t xml:space="preserve">, anglicské, skotcské, </w:t>
      </w:r>
      <w:r>
        <w:rPr>
          <w:rStyle w:val="foliace"/>
        </w:rPr>
        <w:t xml:space="preserve">78r </w:t>
      </w:r>
      <w:r>
        <w:rPr>
          <w:rStyle w:val="Text"/>
        </w:rPr>
        <w:t>britanská pyšná rota, ilandrské</w:t>
      </w:r>
      <w:r>
        <w:rPr>
          <w:rStyle w:val="internipoznamkakurziva"/>
        </w:rPr>
        <w:t>irlandské</w:t>
      </w:r>
      <w:r>
        <w:rPr>
          <w:rStyle w:val="Text"/>
        </w:rPr>
        <w:t>, flandrské, korleanské</w:t>
      </w:r>
      <w:r>
        <w:rPr>
          <w:rStyle w:val="internipoznamkakurziva"/>
        </w:rPr>
        <w:t xml:space="preserve">karneolské </w:t>
      </w:r>
      <w:r>
        <w:rPr>
          <w:rStyle w:val="Text"/>
        </w:rPr>
        <w:t>i norvejské</w:t>
      </w:r>
      <w:r>
        <w:rPr>
          <w:rStyle w:val="internipoznamkakurziva"/>
        </w:rPr>
        <w:t xml:space="preserve">moravské </w:t>
      </w:r>
      <w:r>
        <w:rPr>
          <w:rStyle w:val="internipoznamka"/>
        </w:rPr>
        <w:t>(?)</w:t>
      </w:r>
      <w:r>
        <w:rPr>
          <w:rStyle w:val="Text"/>
        </w:rPr>
        <w:t xml:space="preserve">, němecské, franské, Vrandale </w:t>
      </w:r>
      <w:r>
        <w:rPr>
          <w:rStyle w:val="internipoznamkakurziva"/>
        </w:rPr>
        <w:t xml:space="preserve">Vrandole </w:t>
      </w:r>
      <w:r>
        <w:rPr>
          <w:rStyle w:val="Text"/>
        </w:rPr>
        <w:t>a Vlašina všecka, ispanský dobrovolně naklonil mi jest svá hrdla, Římští ukrutní a umělí, Moravský mně se pokládá bez viny železa, Tuškánští, nápulská země i arabská mně dani dávají, Sichitští, irtanský</w:t>
      </w:r>
      <w:r>
        <w:rPr>
          <w:rStyle w:val="internipoznamkakurziva"/>
        </w:rPr>
        <w:t>urtumský</w:t>
      </w:r>
      <w:r>
        <w:rPr>
          <w:rStyle w:val="Text"/>
        </w:rPr>
        <w:t>, armenský, litvanský a barbarský řád, bulgarský, albanský, tenatský</w:t>
      </w:r>
      <w:r>
        <w:rPr>
          <w:rStyle w:val="internipoznamkakurziva"/>
        </w:rPr>
        <w:t>b-</w:t>
      </w:r>
      <w:r>
        <w:rPr>
          <w:rStyle w:val="Text"/>
        </w:rPr>
        <w:t>, dalmatský i stirský, uherský, asyřenský, batyrský mně slúží i boxixský, všeckno mně poddáno a mně jediný Jupiter panuje</w:t>
      </w:r>
      <w:r>
        <w:rPr>
          <w:rStyle w:val="internipoznamka"/>
        </w:rPr>
        <w:t>není-li uvedena varianta z B, buď se neliší, nebo chybí</w:t>
      </w:r>
      <w:r>
        <w:rPr>
          <w:rStyle w:val="Text"/>
        </w:rPr>
        <w:t>.</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CXXXIII. </w:t>
      </w:r>
      <w:r>
        <w:rPr>
          <w:rStyle w:val="emendace"/>
        </w:rPr>
        <w:t xml:space="preserve">CXXXIII. </w:t>
      </w:r>
      <w:r>
        <w:rPr>
          <w:rStyle w:val="pramen"/>
        </w:rPr>
        <w:t>CXXXI.</w:t>
      </w:r>
    </w:p>
    <w:p w:rsidR="00F147DF" w:rsidRDefault="008C16DF">
      <w:r>
        <w:rPr>
          <w:rStyle w:val="Text"/>
        </w:rPr>
        <w:t>Potom káza Alexander udělati korunu zlatú a všecko kamenie drahého plemenem osazenú a káza na ni napsati tento známek řecskými a latinskými slovy: Tak vzchod i západ puolnočník mně slúží i polodník</w:t>
      </w:r>
      <w:r>
        <w:rPr>
          <w:rStyle w:val="internipoznamka"/>
        </w:rPr>
        <w:t>systém dvojice, nezprac. výklad ? - StčS: obé větry vanoucí severním/jižním směrem</w:t>
      </w:r>
      <w:r>
        <w:rPr>
          <w:rStyle w:val="Text"/>
        </w:rPr>
        <w:t>. A když bieše Alexander v Babyloní, jedna žena porodi z něho syna, kterýžto od vrchu až do pupka mějieše člověčie podobenstvie, a ta částka bieše mrtva, ale od pupka až do pat podobenstvie rozličných hovad mějieše. A ta částka bieše živa. A ta žena, přikryvši tu potvoru, tajně přinese ji Alexandrovi, jehož když uzře Alexander, divieše se i káza přijíti hadačovi a ukáza to.</w:t>
      </w:r>
    </w:p>
    <w:p w:rsidR="00F147DF" w:rsidRDefault="008C16DF">
      <w:pPr>
        <w:pStyle w:val="Nadpis"/>
      </w:pPr>
      <w:r>
        <w:rPr>
          <w:rStyle w:val="Text"/>
        </w:rPr>
        <w:t xml:space="preserve">CXXXIV. </w:t>
      </w:r>
      <w:r>
        <w:rPr>
          <w:rStyle w:val="emendace"/>
        </w:rPr>
        <w:t xml:space="preserve">CXXXIV. </w:t>
      </w:r>
      <w:r>
        <w:rPr>
          <w:rStyle w:val="pramen"/>
        </w:rPr>
        <w:t>CXXXIII.</w:t>
      </w:r>
    </w:p>
    <w:p w:rsidR="00F147DF" w:rsidRDefault="008C16DF">
      <w:r>
        <w:rPr>
          <w:rStyle w:val="Text"/>
        </w:rPr>
        <w:t>Ale když uzře hadač tu potvoru, stonáním a vzdycháním vyloži to a řka: Najvyšší césaři. Přišel čas, že se máš s tohoto světa bráti. Vece jemu Alexander: Kterak? Vece hadač</w:t>
      </w:r>
      <w:r>
        <w:rPr>
          <w:rStyle w:val="emendace"/>
        </w:rPr>
        <w:t xml:space="preserve">hadač </w:t>
      </w:r>
      <w:r>
        <w:rPr>
          <w:rStyle w:val="pramen"/>
        </w:rPr>
        <w:t>hadacżi</w:t>
      </w:r>
      <w:r>
        <w:rPr>
          <w:rStyle w:val="Text"/>
        </w:rPr>
        <w:t xml:space="preserve">: Králi, polovice těla mrtvého, jenž má podobenstvie člověčé, tě, jenž máš umřieti, znamenává. Ale druhá strana živá, hadóm podobná znamenává krále, jenž po tobě a od tebe zniknú, neb jako nic nebude ižádný z nich přirovnán k tvé najvyšší velebnosti. Uslyšev to Alexander, zamúti se velmi a plače vece: Jupiter najvyšší, i proč jsi dni mé tak krátce </w:t>
      </w:r>
      <w:r>
        <w:rPr>
          <w:rStyle w:val="foliace"/>
        </w:rPr>
        <w:t xml:space="preserve">78v </w:t>
      </w:r>
      <w:r>
        <w:rPr>
          <w:rStyle w:val="Text"/>
        </w:rPr>
        <w:t>a krátkým cílem zavřel? Slušelo by mi déle živu býti, abych mohl naplniti s veličností, kteréž jest um mój myslil. Ale že se tobě nelíbí, na tom skonám. A prosím, aby mě k sobě přijal.</w:t>
      </w:r>
    </w:p>
    <w:p w:rsidR="00F147DF" w:rsidRDefault="008C16DF">
      <w:pPr>
        <w:pStyle w:val="Nadpis"/>
      </w:pPr>
      <w:r>
        <w:rPr>
          <w:rStyle w:val="Text"/>
        </w:rPr>
        <w:t xml:space="preserve">CXXXV. </w:t>
      </w:r>
      <w:r>
        <w:rPr>
          <w:rStyle w:val="emendace"/>
        </w:rPr>
        <w:t xml:space="preserve">CXXXV. </w:t>
      </w:r>
      <w:r>
        <w:rPr>
          <w:rStyle w:val="pramen"/>
        </w:rPr>
        <w:t>CXXXIIII.</w:t>
      </w:r>
    </w:p>
    <w:p w:rsidR="00F147DF" w:rsidRDefault="008C16DF">
      <w:r>
        <w:rPr>
          <w:rStyle w:val="Text"/>
        </w:rPr>
        <w:lastRenderedPageBreak/>
        <w:t>V ten čas bieše jeden člověk v Macedoní jménem Antipater</w:t>
      </w:r>
      <w:r>
        <w:rPr>
          <w:rStyle w:val="internipoznamkakurziva"/>
        </w:rPr>
        <w:t>Antipatrus</w:t>
      </w:r>
      <w:r>
        <w:rPr>
          <w:rStyle w:val="Text"/>
        </w:rPr>
        <w:t>, syn Jazonóv</w:t>
      </w:r>
      <w:r>
        <w:rPr>
          <w:rStyle w:val="poznamka"/>
        </w:rPr>
        <w:t xml:space="preserve">sr. variantní rukopis Národní knihovny České republiky XVII B 6: </w:t>
      </w:r>
      <w:r>
        <w:rPr>
          <w:rStyle w:val="poznamkakurziva"/>
        </w:rPr>
        <w:t>„Jobešuov“</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ten s mnohými lidmi učini úklad, aby Alexandra zahubil</w:t>
      </w:r>
      <w:r>
        <w:rPr>
          <w:rStyle w:val="emendace"/>
        </w:rPr>
        <w:t xml:space="preserve">zahubil </w:t>
      </w:r>
      <w:r>
        <w:rPr>
          <w:rStyle w:val="pramen"/>
        </w:rPr>
        <w:t>zazubil</w:t>
      </w:r>
      <w:r>
        <w:rPr>
          <w:rStyle w:val="Text"/>
        </w:rPr>
        <w:t>, ale toho jest nemohl skonati, nebo bieše Olympiades, mátě Alexandrova, často psala Antipatrovi, aby se střehl před výsostí Alexandrovú. A tak bieše teskností velikú pohnut Antipater, i umysli, aby jeho jedem zahubil konečně.</w:t>
      </w:r>
    </w:p>
    <w:p w:rsidR="00F147DF" w:rsidRDefault="008C16DF">
      <w:pPr>
        <w:pStyle w:val="Nadpis"/>
      </w:pPr>
      <w:r>
        <w:rPr>
          <w:rStyle w:val="Text"/>
        </w:rPr>
        <w:t xml:space="preserve">CXXXVI. </w:t>
      </w:r>
      <w:r>
        <w:rPr>
          <w:rStyle w:val="emendace"/>
        </w:rPr>
        <w:t xml:space="preserve">CXXXVI. </w:t>
      </w:r>
      <w:r>
        <w:rPr>
          <w:rStyle w:val="pramen"/>
        </w:rPr>
        <w:t>CXXXV.</w:t>
      </w:r>
    </w:p>
    <w:p w:rsidR="00F147DF" w:rsidRDefault="008C16DF">
      <w:r>
        <w:rPr>
          <w:rStyle w:val="Text"/>
        </w:rPr>
        <w:t>A protož jide Antipater k jednomu dospělému lékaři a kúpi od něho nápoj jedovatý, jehož ižádné orudie nemohlo obdržeti. I vli jej v konvici železnú i da jej Kasandrovi, synu svému, i posla jeho Alexandrovi v službu. A vece jemu, aby mluvil s bratrem svým Jobesem</w:t>
      </w:r>
      <w:r>
        <w:rPr>
          <w:rStyle w:val="internipoznamkakurziva"/>
        </w:rPr>
        <w:t>-š-</w:t>
      </w:r>
      <w:r>
        <w:rPr>
          <w:rStyle w:val="internipoznamka"/>
        </w:rPr>
        <w:t xml:space="preserve">; zde patrně opravdu [s], koncový grafém </w:t>
      </w:r>
      <w:r>
        <w:rPr>
          <w:rStyle w:val="internipoznamkakurziva"/>
        </w:rPr>
        <w:t xml:space="preserve">-s </w:t>
      </w:r>
      <w:r>
        <w:rPr>
          <w:rStyle w:val="internipoznamka"/>
        </w:rPr>
        <w:t xml:space="preserve">N sg. by foném š připouštěl, ale tato intervokalická pozice s grafémem </w:t>
      </w:r>
      <w:r>
        <w:rPr>
          <w:rStyle w:val="internipoznamkakurziva"/>
        </w:rPr>
        <w:t xml:space="preserve">ſ </w:t>
      </w:r>
      <w:r>
        <w:rPr>
          <w:rStyle w:val="internipoznamka"/>
        </w:rPr>
        <w:t>ji vylučuje</w:t>
      </w:r>
      <w:r>
        <w:rPr>
          <w:rStyle w:val="Text"/>
        </w:rPr>
        <w:t>. A tak sú myslili, aby ten nápuoj Alexandrovi dodali. Ale bieše Jobes mládenec, jehož Alexander velmi milováše. I přihodi se toho času, že Alexander bieše jemu v hlavu dal a urazil jeho bez viny. A pro tu vinu Jobes bieše pohnut žalostí, i povoli k smrti Alexandrově.</w:t>
      </w:r>
    </w:p>
    <w:p w:rsidR="00F147DF" w:rsidRDefault="008C16DF">
      <w:pPr>
        <w:pStyle w:val="Nadpis"/>
      </w:pPr>
      <w:r>
        <w:rPr>
          <w:rStyle w:val="Text"/>
        </w:rPr>
        <w:t xml:space="preserve">CXXXVII. </w:t>
      </w:r>
      <w:r>
        <w:rPr>
          <w:rStyle w:val="emendace"/>
        </w:rPr>
        <w:t xml:space="preserve">CXXXVII. </w:t>
      </w:r>
      <w:r>
        <w:rPr>
          <w:rStyle w:val="pramen"/>
        </w:rPr>
        <w:t>CXXXVI.</w:t>
      </w:r>
    </w:p>
    <w:p w:rsidR="00F147DF" w:rsidRDefault="008C16DF">
      <w:r>
        <w:rPr>
          <w:rStyle w:val="Text"/>
        </w:rPr>
        <w:t xml:space="preserve">Ale Alexander u Babyloně ustanovi hody slavné a káza všecka kniežata odevšad svolati a zváti. A když den určený sedieše s kniežaty v hodování a bieše velmi vesel, a tak Jobes, jenž před Alexandrem slúžieše, vděčným úmyslem vze od Kasandra, bratra svého, nápuoj k záhubě králově, a položiv jej pod nehtem svého palce, k vínu jest přimiesil. Ale Alexander viece a viece se veseléše a pitie požáda. A Jobes inhed zlaté čéše jemu poda. Ale Alexander, když se napi, inhed velikým hlasem zavuola a řka: Pomozte. A nachýliv se na pravú stranu, zdáše se </w:t>
      </w:r>
      <w:r>
        <w:rPr>
          <w:rStyle w:val="foliace"/>
        </w:rPr>
        <w:t xml:space="preserve">79r </w:t>
      </w:r>
      <w:r>
        <w:rPr>
          <w:rStyle w:val="Text"/>
        </w:rPr>
        <w:t>jemu, by játry jeho mečem byly prostrčeny. Avšak zdržev se maličko, potrpě bolestí, a vsta a inhed vece svým rytieřóm a kniežatóm: Prosímť vás, abyšte byli veselí, pili a jedli. Ale oni se zamútichu velmi. A vstavše stáchu vně, aby viděli skonánie.</w:t>
      </w:r>
    </w:p>
    <w:p w:rsidR="00F147DF" w:rsidRDefault="008C16DF">
      <w:pPr>
        <w:pStyle w:val="Nadpis"/>
      </w:pPr>
      <w:r>
        <w:rPr>
          <w:rStyle w:val="Text"/>
        </w:rPr>
        <w:t xml:space="preserve">CXXXVIII. </w:t>
      </w:r>
      <w:r>
        <w:rPr>
          <w:rStyle w:val="emendace"/>
        </w:rPr>
        <w:t xml:space="preserve">CXXXVIII. </w:t>
      </w:r>
      <w:r>
        <w:rPr>
          <w:rStyle w:val="pramen"/>
        </w:rPr>
        <w:t>CXXXVII.</w:t>
      </w:r>
    </w:p>
    <w:p w:rsidR="00F147DF" w:rsidRDefault="008C16DF">
      <w:r>
        <w:rPr>
          <w:rStyle w:val="Text"/>
        </w:rPr>
        <w:t xml:space="preserve">Ale Alexander, zamútiv se, vjide do komory a hledáše pera, aby v hrdlo vstrčil a jed přijatý aby moh vyvrci. Ale Kasander, hlava takého zlého, pero omočené v jedu da jemu. Ale on pozře pero, aby zvrhl, a inhed viece a viece poče jeho jed páliti. Tehdy káza jednomu otevřieti vrata hradová, jenž biechu nad řekú Eufraten. Ale tu, celú noc nespav, o puolnoci však pozdviže se s lože, na němžto ležéše, i zahasi světlo, jenž před ním stáše. A že nemóžéše choditi prost, i na rukú, i na nohú poče lézti </w:t>
      </w:r>
      <w:r>
        <w:rPr>
          <w:rStyle w:val="poznamka"/>
        </w:rPr>
        <w:t xml:space="preserve">v rukopise grafémem </w:t>
      </w:r>
      <w:r>
        <w:rPr>
          <w:rStyle w:val="poznamkakurziva"/>
        </w:rPr>
        <w:t xml:space="preserve">„ſ“ </w:t>
      </w:r>
      <w:r>
        <w:rPr>
          <w:rStyle w:val="poznamka"/>
        </w:rPr>
        <w:t xml:space="preserve">zapsána asimilovaná hláska </w:t>
      </w:r>
      <w:r>
        <w:rPr>
          <w:rStyle w:val="Text"/>
        </w:rPr>
        <w:t>na zemi k řece, aby se utopil v ní. Ale Roxona, jeho žena, rychlým během jide po něm. A přiblíživši se k němu, připade jeho, a objemši jeho, poče přežalostivě plakati a řeče</w:t>
      </w:r>
      <w:r>
        <w:rPr>
          <w:rStyle w:val="emendace"/>
        </w:rPr>
        <w:t xml:space="preserve">řeče </w:t>
      </w:r>
      <w:r>
        <w:rPr>
          <w:rStyle w:val="pramen"/>
        </w:rPr>
        <w:t>rzieczi</w:t>
      </w:r>
      <w:r>
        <w:rPr>
          <w:rStyle w:val="Text"/>
        </w:rPr>
        <w:t xml:space="preserve">: Ty mě biednú tak ostavíš, pane Alexandře, a béřeš se, chtě sám se zahubiti. Jížto odpovědě Alexander: Prosím tebe, Roxono má milá, ať nezvie ižádný skončenie mého. Potom uvede jeho zase do komory, a objímajíc jeho hrdlo a </w:t>
      </w:r>
      <w:r>
        <w:rPr>
          <w:rStyle w:val="Text"/>
        </w:rPr>
        <w:lastRenderedPageBreak/>
        <w:t>plačíc, vece: Přišla jest živost zpósoby tvé prvé mezi námi. A inhed káza zavolati Šimona</w:t>
      </w:r>
      <w:r>
        <w:rPr>
          <w:rStyle w:val="internipoznamka"/>
        </w:rPr>
        <w:t>sr. na 79v</w:t>
      </w:r>
      <w:r>
        <w:rPr>
          <w:rStyle w:val="Text"/>
        </w:rPr>
        <w:t>, písaře svého, a káza jemu, aby jeho na sieň vyvedl. A tu svolav všecka kniežata svá, káza Šimonovi psáti poručenstvie takto:</w:t>
      </w:r>
    </w:p>
    <w:p w:rsidR="00F147DF" w:rsidRDefault="008C16DF">
      <w:pPr>
        <w:pStyle w:val="Nadpis"/>
      </w:pPr>
      <w:r>
        <w:rPr>
          <w:rStyle w:val="Text"/>
        </w:rPr>
        <w:t xml:space="preserve">CXXXVIX. </w:t>
      </w:r>
      <w:r>
        <w:rPr>
          <w:rStyle w:val="emendace"/>
        </w:rPr>
        <w:t xml:space="preserve">CXXXVIX. </w:t>
      </w:r>
      <w:r>
        <w:rPr>
          <w:rStyle w:val="pramen"/>
        </w:rPr>
        <w:t>CXXXVIII.</w:t>
      </w:r>
    </w:p>
    <w:p w:rsidR="00F147DF" w:rsidRDefault="008C16DF">
      <w:r>
        <w:rPr>
          <w:rStyle w:val="Text"/>
        </w:rPr>
        <w:t xml:space="preserve">Prosíme tebe, Aristotileši, najmilejší náš mistře, aby z našeho pokladu královského rozdal mezi kněží chrámovú Ejipta, jenž tu přisluhují, tisíc hřiven zlata. Strážný a obránce těla mého Ptolomeus buď, poručenstvie mé vždycky před očima jeho mějte. Opět pravi vám a zpósobuji, porodí li </w:t>
      </w:r>
      <w:r>
        <w:rPr>
          <w:rStyle w:val="foliace"/>
        </w:rPr>
        <w:t xml:space="preserve">79v </w:t>
      </w:r>
      <w:r>
        <w:rPr>
          <w:rStyle w:val="Text"/>
        </w:rPr>
        <w:t xml:space="preserve">žena má pacholíka, jméno jemu, kteréž chcete, to dajte a ciesařstvie mého buď v držení. Pakli děvečku urodí, vuolte sobě, Macedonští, krále a žena má nade všemi panuj jimi a mým césařstvím. Ptolomeus ejipskú zemi drž a Kleopatra, kterúžto vzal sobě za ženu otec muoj, buď manželka jeho a nade všemi kniežaty na vschod slunce až do Baktry </w:t>
      </w:r>
      <w:r>
        <w:rPr>
          <w:rStyle w:val="internipoznamkakurziva"/>
        </w:rPr>
        <w:t xml:space="preserve">Batry </w:t>
      </w:r>
      <w:r>
        <w:rPr>
          <w:rStyle w:val="Text"/>
        </w:rPr>
        <w:t xml:space="preserve">drž kniežetstvie. Kleopas </w:t>
      </w:r>
      <w:r>
        <w:rPr>
          <w:rStyle w:val="internipoznamkakurziva"/>
        </w:rPr>
        <w:t xml:space="preserve">Cleophas </w:t>
      </w:r>
      <w:r>
        <w:rPr>
          <w:rStyle w:val="Text"/>
        </w:rPr>
        <w:t xml:space="preserve">nad královstvím </w:t>
      </w:r>
      <w:r>
        <w:rPr>
          <w:rStyle w:val="emendace"/>
        </w:rPr>
        <w:t xml:space="preserve">královstvím </w:t>
      </w:r>
      <w:r>
        <w:rPr>
          <w:rStyle w:val="pramen"/>
        </w:rPr>
        <w:t xml:space="preserve">kralowſkym </w:t>
      </w:r>
      <w:r>
        <w:rPr>
          <w:rStyle w:val="poznamka"/>
        </w:rPr>
        <w:t xml:space="preserve">psáno zkratkou </w:t>
      </w:r>
      <w:r>
        <w:rPr>
          <w:rStyle w:val="Text"/>
        </w:rPr>
        <w:t xml:space="preserve">persidským panuj. Eleazar múřenínskému panství panuj. Antiochus syrské zemi až do vzchodu Goga a Magoga zpravuj. Aridens drž indiskú zemi a zpravuj ji. Lukanus ovšem Sedenským panuj a Itum drž a zpravuj elopenskú </w:t>
      </w:r>
      <w:r>
        <w:rPr>
          <w:rStyle w:val="internipoznamkakurziva"/>
        </w:rPr>
        <w:t xml:space="preserve">penelopenskú </w:t>
      </w:r>
      <w:r>
        <w:rPr>
          <w:rStyle w:val="Text"/>
        </w:rPr>
        <w:t xml:space="preserve">zemi, Ismachus uherského césařstvie požívaj, Aulus všicku Armení drž a zpravuj, Liais Dalmací drž a Sicilí zpravuj, Šimon </w:t>
      </w:r>
      <w:r>
        <w:rPr>
          <w:rStyle w:val="emendace"/>
        </w:rPr>
        <w:t xml:space="preserve">Šimon </w:t>
      </w:r>
      <w:r>
        <w:rPr>
          <w:rStyle w:val="pramen"/>
        </w:rPr>
        <w:t xml:space="preserve">Simon </w:t>
      </w:r>
      <w:r>
        <w:rPr>
          <w:rStyle w:val="Text"/>
        </w:rPr>
        <w:t>písař kapadocské a pepagonicské země zpravuj, Kasander a Jobes držte až do potoka, ješto slóve Slunce, Antipater, otec jich, buď pánem nad Cilicí.</w:t>
      </w:r>
    </w:p>
    <w:p w:rsidR="00F147DF" w:rsidRDefault="008C16DF">
      <w:pPr>
        <w:pStyle w:val="Nadpis"/>
      </w:pPr>
      <w:r>
        <w:rPr>
          <w:rStyle w:val="Text"/>
        </w:rPr>
        <w:t xml:space="preserve">CXL. </w:t>
      </w:r>
      <w:r>
        <w:rPr>
          <w:rStyle w:val="emendace"/>
        </w:rPr>
        <w:t xml:space="preserve">CXL. </w:t>
      </w:r>
      <w:r>
        <w:rPr>
          <w:rStyle w:val="pramen"/>
        </w:rPr>
        <w:t>CXXXIX.</w:t>
      </w:r>
    </w:p>
    <w:p w:rsidR="00F147DF" w:rsidRDefault="008C16DF">
      <w:r>
        <w:rPr>
          <w:rStyle w:val="Text"/>
        </w:rPr>
        <w:t>A když to poručenstvie psáchu, před Alexandrem inhed biechu hromové a blýskanie a třesenie země velmi veliké. A třesieše se vešken Babylon. Tehdy po vší zemi prohlášena jest smrt Alexandrova. A inhed zdvihli jsú se všickni Macedonští a počechu křičeti a řkúce: Jestliže nám neukážete césaře našeho, všecky vy mečem zmordujeme. Uslyšev Alexander hluky lidu, vece: Co je to? Odpověděchu kniežata: Sebrali sú se kniežata v uodění a dějí, leč krále uzříme, zahynete v našich rukú.</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CXLI. </w:t>
      </w:r>
      <w:r>
        <w:rPr>
          <w:rStyle w:val="emendace"/>
        </w:rPr>
        <w:t xml:space="preserve">CXLI. </w:t>
      </w:r>
      <w:r>
        <w:rPr>
          <w:rStyle w:val="pramen"/>
        </w:rPr>
        <w:t>CXL.</w:t>
      </w:r>
    </w:p>
    <w:p w:rsidR="00F147DF" w:rsidRDefault="008C16DF">
      <w:r>
        <w:rPr>
          <w:rStyle w:val="Text"/>
        </w:rPr>
        <w:t>Protož když uslyše Alexander, přikáza svým rytieřóm, aby jeho zdvihnúce na dvoře položili. I sta se tak. Tehdy přikáza Alexander všech Macedonských napomenúti, aby pokojně bydlili, ale oni s pláčem křičéchu.</w:t>
      </w:r>
    </w:p>
    <w:p w:rsidR="00F147DF" w:rsidRDefault="008C16DF">
      <w:pPr>
        <w:pStyle w:val="Nadpis"/>
      </w:pPr>
      <w:r>
        <w:rPr>
          <w:rStyle w:val="Text"/>
        </w:rPr>
        <w:t xml:space="preserve">CXLII. </w:t>
      </w:r>
      <w:r>
        <w:rPr>
          <w:rStyle w:val="emendace"/>
        </w:rPr>
        <w:t xml:space="preserve">CXLII. </w:t>
      </w:r>
      <w:r>
        <w:rPr>
          <w:rStyle w:val="pramen"/>
        </w:rPr>
        <w:t>CXLI.</w:t>
      </w:r>
    </w:p>
    <w:p w:rsidR="00F147DF" w:rsidRDefault="008C16DF">
      <w:r>
        <w:rPr>
          <w:rStyle w:val="Text"/>
        </w:rPr>
        <w:t xml:space="preserve">Najvětčí césaři, </w:t>
      </w:r>
      <w:r>
        <w:rPr>
          <w:rStyle w:val="foliace"/>
        </w:rPr>
        <w:t xml:space="preserve">80r </w:t>
      </w:r>
      <w:r>
        <w:rPr>
          <w:rStyle w:val="Text"/>
        </w:rPr>
        <w:t>zpósob nám, kto po tvé smrti bude panovati. Odpovědě Alexander: Mužie macedonští, kohož za krále volíte, tohoť já potvrzuji. Tehdy jedniem hlasem Perdika konšela žádáchu. I káza Alexander Perdikovi před se přijíti a jemu všecko královstvie macedonské poruči a da jemu Roxonu, ženu svú, za chot.</w:t>
      </w:r>
    </w:p>
    <w:p w:rsidR="00F147DF" w:rsidRDefault="008C16DF">
      <w:pPr>
        <w:pStyle w:val="Nadpis"/>
      </w:pPr>
      <w:r>
        <w:rPr>
          <w:rStyle w:val="Text"/>
        </w:rPr>
        <w:lastRenderedPageBreak/>
        <w:t xml:space="preserve">CXLIII. </w:t>
      </w:r>
      <w:r>
        <w:rPr>
          <w:rStyle w:val="emendace"/>
        </w:rPr>
        <w:t xml:space="preserve">CXLIII. </w:t>
      </w:r>
      <w:r>
        <w:rPr>
          <w:rStyle w:val="pramen"/>
        </w:rPr>
        <w:t>CXLII.</w:t>
      </w:r>
    </w:p>
    <w:p w:rsidR="00F147DF" w:rsidRDefault="008C16DF">
      <w:r>
        <w:rPr>
          <w:rStyle w:val="Text"/>
        </w:rPr>
        <w:t xml:space="preserve">Potom Alexander poče své všecky Macedonské celovati a vzdychaje plakáše hořce. A bieše na tom miestě pláč, jako by hřmělo. A mnie druzí, že netolik lidé jsú plakali, ale pro tak velikého vítěze smrt slunce pokazu </w:t>
      </w:r>
      <w:r>
        <w:rPr>
          <w:rStyle w:val="internipoznamkakurziva"/>
        </w:rPr>
        <w:t xml:space="preserve">pokaz(a) slunce = </w:t>
      </w:r>
      <w:r>
        <w:rPr>
          <w:rStyle w:val="internipoznamka"/>
        </w:rPr>
        <w:t xml:space="preserve">zatmění; sr. B: </w:t>
      </w:r>
      <w:r>
        <w:rPr>
          <w:rStyle w:val="internipoznamkakurziva"/>
        </w:rPr>
        <w:t xml:space="preserve">přiekazu </w:t>
      </w:r>
      <w:r>
        <w:rPr>
          <w:rStyle w:val="internipoznamka"/>
        </w:rPr>
        <w:t xml:space="preserve">(!) </w:t>
      </w:r>
      <w:r>
        <w:rPr>
          <w:rStyle w:val="Text"/>
        </w:rPr>
        <w:t>jest trpělo a všickni živlové zamútili jsú se. A tak jeden z Macedonských jménem Silentus</w:t>
      </w:r>
      <w:r>
        <w:rPr>
          <w:rStyle w:val="internipoznamkakurziva"/>
        </w:rPr>
        <w:t>Selinkus</w:t>
      </w:r>
      <w:r>
        <w:rPr>
          <w:rStyle w:val="Text"/>
        </w:rPr>
        <w:t>, ten stáše vedlé lože Alexandrova a ten s pláčem hořce mluvieše: Najvěčí ciesaři, co po tvé smrti učiníme? Filip, otec tvuoj, dobře zpravoval královstvie tvé a štědrost tvú. Kto pak móž vážiti, kam se my podějem?</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CXLIV. </w:t>
      </w:r>
      <w:r>
        <w:rPr>
          <w:rStyle w:val="emendace"/>
        </w:rPr>
        <w:t xml:space="preserve">CXLIV. </w:t>
      </w:r>
      <w:r>
        <w:rPr>
          <w:rStyle w:val="pramen"/>
        </w:rPr>
        <w:t>CXLIII.</w:t>
      </w:r>
    </w:p>
    <w:p w:rsidR="00F147DF" w:rsidRDefault="008C16DF">
      <w:r>
        <w:rPr>
          <w:rStyle w:val="Text"/>
        </w:rPr>
        <w:t xml:space="preserve">Tehdy Alexander pozdvih se, sede na loži a da sobě políček sám a poče hořce plakati a macedonsky mluviti: Běda mně, nebožtíku, běda mně nešťastnému Alexandrovi, Macedonie se menší. Tehdy všickni Macedoštní plakáchu hořce a počechu vysokými hlasy volati a řkúce: Lépe by bylo nám všem zemřéti s tebú, nežli při naší přítomnosti viděti skonánie tvé, neb vieme, že po tvé smrti královstvie macedonské umenšeno bude. Běda nám, nebožátkóm, kde necháme krále Alexandra. Ó, Alexander, kam se béřeš bez svých Macedonóv. Ale Alexander plače a vzdychaje vece: Ó, Macedonští moji najmilejší, již jméno vaše déle nad barbarskými nepanuje. Tehdy počechu Macedonští křičeti a řkúce: Pane Alexandře, tys nás vedl do Persidy a Arabie a Indie a až do vzchodu slunečného a od nás jsi nikdy nechtěl odjíti ani utéci, veď </w:t>
      </w:r>
      <w:r>
        <w:rPr>
          <w:rStyle w:val="foliace"/>
        </w:rPr>
        <w:t xml:space="preserve">80v </w:t>
      </w:r>
      <w:r>
        <w:rPr>
          <w:rStyle w:val="Text"/>
        </w:rPr>
        <w:t>nás s sebú, kam chceš.</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CXLV. </w:t>
      </w:r>
      <w:r>
        <w:rPr>
          <w:rStyle w:val="emendace"/>
        </w:rPr>
        <w:t xml:space="preserve">CXLV. </w:t>
      </w:r>
      <w:r>
        <w:rPr>
          <w:rStyle w:val="pramen"/>
        </w:rPr>
        <w:t>CXLIIII.</w:t>
      </w:r>
    </w:p>
    <w:p w:rsidR="00F147DF" w:rsidRDefault="008C16DF">
      <w:r>
        <w:rPr>
          <w:rStyle w:val="Text"/>
        </w:rPr>
        <w:t xml:space="preserve">Tehda posla Alexander do Atén do chrámu slunečného obraz zlatý a rúcho zlaté drahé a stolici zlatú a též všem chrámóm. A káza přinésti </w:t>
      </w:r>
      <w:r>
        <w:rPr>
          <w:rStyle w:val="doplnenytext"/>
        </w:rPr>
        <w:t xml:space="preserve">z </w:t>
      </w:r>
      <w:r>
        <w:rPr>
          <w:rStyle w:val="Text"/>
        </w:rPr>
        <w:t xml:space="preserve">melomadské </w:t>
      </w:r>
      <w:r>
        <w:rPr>
          <w:rStyle w:val="poznamka"/>
        </w:rPr>
        <w:t xml:space="preserve">sr. variantní rukopis Národní knihovny České republiky XVII B 6: </w:t>
      </w:r>
      <w:r>
        <w:rPr>
          <w:rStyle w:val="poznamkakurziva"/>
        </w:rPr>
        <w:t>„macedonské“</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 xml:space="preserve">Kolár, J. – Nedvědová, M. (eds.): Próza českého středověku. Praha 1983 </w:t>
      </w:r>
      <w:r>
        <w:rPr>
          <w:rStyle w:val="Text"/>
        </w:rPr>
        <w:t>země mirru gnotoglodicskú</w:t>
      </w:r>
      <w:r>
        <w:rPr>
          <w:rStyle w:val="internipoznamkakurziva"/>
        </w:rPr>
        <w:t>troglodičskú</w:t>
      </w:r>
      <w:r>
        <w:rPr>
          <w:rStyle w:val="Text"/>
        </w:rPr>
        <w:t>, aby jí tělo jeho po smrti bylo zmazáno, neb tomu chtě, že těma dvojema věcma člověčie těla bez poškvrny bývají chována. Potom příkáza Tolomtovi</w:t>
      </w:r>
      <w:r>
        <w:rPr>
          <w:rStyle w:val="poznamka"/>
        </w:rPr>
        <w:t xml:space="preserve">sr. variantní rukopis Národní knihovny České republiky XVII B 6: </w:t>
      </w:r>
      <w:r>
        <w:rPr>
          <w:rStyle w:val="poznamkakurziva"/>
        </w:rPr>
        <w:t>„Ptolomovi“</w:t>
      </w:r>
      <w:r>
        <w:rPr>
          <w:rStyle w:val="poznamkakurziva"/>
          <w:i w:val="0"/>
        </w:rPr>
        <w:t>;</w:t>
      </w:r>
      <w:r>
        <w:rPr>
          <w:rStyle w:val="poznamkakurziva"/>
        </w:rPr>
        <w:t xml:space="preserve"> </w:t>
      </w:r>
      <w:r>
        <w:rPr>
          <w:rStyle w:val="poznamkakurziva"/>
          <w:i w:val="0"/>
        </w:rPr>
        <w:t>tento rukopis též v edici</w:t>
      </w:r>
      <w:r>
        <w:rPr>
          <w:rStyle w:val="poznamkakurziva"/>
        </w:rPr>
        <w:t xml:space="preserve"> </w:t>
      </w:r>
      <w:r>
        <w:rPr>
          <w:rStyle w:val="poznamka"/>
        </w:rPr>
        <w:t>Kolár, J. – Nedvědová, M. (eds.): Próza českého středověku. Praha 1983</w:t>
      </w:r>
      <w:r>
        <w:rPr>
          <w:rStyle w:val="Text"/>
        </w:rPr>
        <w:t>, aby jemu hrob udělal. A inhed přede všemi umře.</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 xml:space="preserve">CXLVI. </w:t>
      </w:r>
      <w:r>
        <w:rPr>
          <w:rStyle w:val="emendace"/>
        </w:rPr>
        <w:t xml:space="preserve">CXLVI. </w:t>
      </w:r>
      <w:r>
        <w:rPr>
          <w:rStyle w:val="pramen"/>
        </w:rPr>
        <w:t>CXLV.</w:t>
      </w:r>
    </w:p>
    <w:p w:rsidR="00F147DF" w:rsidRDefault="008C16DF">
      <w:r>
        <w:rPr>
          <w:rStyle w:val="Text"/>
        </w:rPr>
        <w:t>A když Alexander jest umřel, kniežata jeho zmychu všecko tělo jeho a oblečechu jemu ciesařské rúcho. A vstavivše korunu na hlavu jeho, položichu jej na vóz césařský, jehožto dvanácet kniežat svými prsmi táhniechu z Babylonie až do Alexandřie a tam jej dovezechu. Ale Ptolomeus vysokým hlasem plakáše a řka: Běda mně, pane Alexandře, muži najsilnější, nikdys</w:t>
      </w:r>
      <w:r>
        <w:rPr>
          <w:rStyle w:val="lemma"/>
        </w:rPr>
        <w:t>nikdy</w:t>
      </w:r>
      <w:r>
        <w:rPr>
          <w:rStyle w:val="Text"/>
        </w:rPr>
        <w:t xml:space="preserve">, sa živ, tolik lidí </w:t>
      </w:r>
      <w:r>
        <w:rPr>
          <w:rStyle w:val="Text"/>
        </w:rPr>
        <w:lastRenderedPageBreak/>
        <w:t>nezahubil, jakož mně po své smrti zahubuješ. A všickni rytieři jeho plakáchu a řkúce: Běda nám, nebožátkóm, co učiníme po smrti pána našeho Alexandra, kam puojdem, kterú stranu zvolíme, kto nám dá tolik za službu? A tak plačíce, bráchu se po něm do Alexandřie. A tak schován jest Alexander u vysokém hrobě a divným dielem udělaným, neb bieše hrob Alexandróv z ryzieho zlata udělaný a třidceti obrazóv zlatých jej držéchu a vším plemenem drahého kamenie ozdobený bieše.</w:t>
      </w:r>
    </w:p>
    <w:p w:rsidR="00F147DF" w:rsidRDefault="008C16DF">
      <w:pPr>
        <w:pStyle w:val="Nadpis"/>
      </w:pPr>
      <w:r>
        <w:rPr>
          <w:rStyle w:val="Text"/>
        </w:rPr>
        <w:t xml:space="preserve">CXLVII. </w:t>
      </w:r>
      <w:r>
        <w:rPr>
          <w:rStyle w:val="emendace"/>
        </w:rPr>
        <w:t xml:space="preserve">CXLVII. </w:t>
      </w:r>
      <w:r>
        <w:rPr>
          <w:rStyle w:val="pramen"/>
        </w:rPr>
        <w:t>CXLVI.</w:t>
      </w:r>
    </w:p>
    <w:p w:rsidR="00F147DF" w:rsidRDefault="008C16DF">
      <w:r>
        <w:rPr>
          <w:rStyle w:val="Text"/>
        </w:rPr>
        <w:t>Bieše Alexander postavy střednie, dlúhé šíje, očí nerovných, nebo jedno bieše črné a druhé žluté, ušlechtilé a jasné. A mějieše líci zardělé a jiní údové nebiechu bez některé velebnosti okrášleni. Vítěz všech nepřemožený, jedno od hněvu a smilstvie. A biechu léta Alexandrova dvě a třidceti let a sedm měsiecóv. V jedenácti letech po</w:t>
      </w:r>
      <w:r>
        <w:rPr>
          <w:rStyle w:val="foliace"/>
        </w:rPr>
        <w:t>81r</w:t>
      </w:r>
      <w:r>
        <w:rPr>
          <w:rStyle w:val="Text"/>
        </w:rPr>
        <w:t>čel bojovati a jedenmezcietma let bojoval a sedm měsiecóv odpočíval v Babyloní a tu jest umřel. Podrobil jest sobě všecky rodiny na všem světě. Narodil se jest Alexander v sedmmezcietmý den prosince a umřel jest v devátýmezcietmý den března, toho měsiece.</w:t>
      </w:r>
    </w:p>
    <w:p w:rsidR="00F147DF" w:rsidRDefault="008C16DF">
      <w:pPr>
        <w:pStyle w:val="Nadpis"/>
      </w:pPr>
      <w:r>
        <w:rPr>
          <w:rStyle w:val="Text"/>
        </w:rPr>
        <w:t>Tuto se počíná rejistrum na všecky kníhy Alexandrovy a o čem která kapitola praví</w:t>
      </w:r>
    </w:p>
    <w:p w:rsidR="00F147DF" w:rsidRDefault="008C16DF">
      <w:pPr>
        <w:pStyle w:val="Nadpis"/>
      </w:pPr>
      <w:r>
        <w:rPr>
          <w:rStyle w:val="Text"/>
        </w:rPr>
        <w:t>Prvá</w:t>
      </w:r>
    </w:p>
    <w:p w:rsidR="00F147DF" w:rsidRDefault="008C16DF">
      <w:r>
        <w:rPr>
          <w:rStyle w:val="Text"/>
        </w:rPr>
        <w:t>Kapitola prvnie drží o narození a o životě Alexandra Velikého, krále macedonského.</w:t>
      </w:r>
    </w:p>
    <w:p w:rsidR="00F147DF" w:rsidRDefault="008C16DF">
      <w:pPr>
        <w:pStyle w:val="Nadpis"/>
      </w:pPr>
      <w:r>
        <w:rPr>
          <w:rStyle w:val="Text"/>
        </w:rPr>
        <w:t xml:space="preserve">Druhá kapitola </w:t>
      </w:r>
      <w:r>
        <w:rPr>
          <w:rStyle w:val="poznamka"/>
        </w:rPr>
        <w:t xml:space="preserve">psáno zkratkou, plné znění může být i </w:t>
      </w:r>
      <w:r>
        <w:rPr>
          <w:rStyle w:val="poznamkakurziva"/>
        </w:rPr>
        <w:t>„kapitula“</w:t>
      </w:r>
    </w:p>
    <w:p w:rsidR="00F147DF" w:rsidRDefault="008C16DF">
      <w:r>
        <w:rPr>
          <w:rStyle w:val="Text"/>
        </w:rPr>
        <w:t>Kterak Anaktanabus, král ejipský, všel jest na sieň k Olympiadě královně, k mateři Alexandrově.</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III.</w:t>
      </w:r>
    </w:p>
    <w:p w:rsidR="00F147DF" w:rsidRDefault="008C16DF">
      <w:r>
        <w:rPr>
          <w:rStyle w:val="Text"/>
        </w:rPr>
        <w:t>Kterak Anaktanabus ukázal se králi Filipovi u boji a tu jemu velice pomáhal.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IIII.</w:t>
      </w:r>
    </w:p>
    <w:p w:rsidR="00F147DF" w:rsidRDefault="008C16DF">
      <w:r>
        <w:rPr>
          <w:rStyle w:val="Text"/>
        </w:rPr>
        <w:t>Kterak Anaktanabus ukázal se v drakově postavě králi Filipovi tehda, když jest hodoval.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V.</w:t>
      </w:r>
    </w:p>
    <w:p w:rsidR="00F147DF" w:rsidRDefault="008C16DF">
      <w:r>
        <w:rPr>
          <w:rStyle w:val="Text"/>
        </w:rPr>
        <w:t>Kterak králi Filipovi přiletěl pták a urodil jemu na koně vajce a z toho vajce vylezl jest had a umřel.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VI.</w:t>
      </w:r>
    </w:p>
    <w:p w:rsidR="00F147DF" w:rsidRDefault="008C16DF">
      <w:r>
        <w:rPr>
          <w:rStyle w:val="Text"/>
        </w:rPr>
        <w:t>Kterak knieže kapadocské přivedl králi Filipovi kuoň divoký a velmi dvorný, jemuž jméno Bucifal.</w:t>
      </w:r>
    </w:p>
    <w:p w:rsidR="00F147DF" w:rsidRDefault="008C16DF">
      <w:pPr>
        <w:pStyle w:val="Nadpis"/>
      </w:pPr>
      <w:r>
        <w:rPr>
          <w:rStyle w:val="Text"/>
        </w:rPr>
        <w:lastRenderedPageBreak/>
        <w:t xml:space="preserve">Kapitola </w:t>
      </w:r>
      <w:r>
        <w:rPr>
          <w:rStyle w:val="poznamka"/>
        </w:rPr>
        <w:t xml:space="preserve">psáno zkratkou, plné znění může být i </w:t>
      </w:r>
      <w:r>
        <w:rPr>
          <w:rStyle w:val="poznamkakurziva"/>
        </w:rPr>
        <w:t xml:space="preserve">„kapitula“ </w:t>
      </w:r>
      <w:r>
        <w:rPr>
          <w:rStyle w:val="Text"/>
        </w:rPr>
        <w:t>VII.</w:t>
      </w:r>
    </w:p>
    <w:p w:rsidR="00F147DF" w:rsidRDefault="008C16DF">
      <w:r>
        <w:rPr>
          <w:rStyle w:val="Text"/>
        </w:rPr>
        <w:t>Kterak Alexander vsedl na ten kóň a počel jest váleti s králem Mikulášem, vjev do jeho země.</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VIII.</w:t>
      </w:r>
    </w:p>
    <w:p w:rsidR="00F147DF" w:rsidRDefault="008C16DF">
      <w:r>
        <w:rPr>
          <w:rStyle w:val="Text"/>
        </w:rPr>
        <w:t>Kterak jest Alexander měl buoj s králem Mikulášem a zabil jeho a kterak se jest vrátil a nalezl otce svého, an vyhnal mateř jeho a jinú ženu pojal.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IX.</w:t>
      </w:r>
    </w:p>
    <w:p w:rsidR="00F147DF" w:rsidRDefault="008C16DF">
      <w:r>
        <w:rPr>
          <w:rStyle w:val="Text"/>
        </w:rPr>
        <w:t>Kterak jsú přijeli vladaři od Daria césaře, chtiec úrokóm od Alexandra obyčejným, a kterak Alexander tudiež jim odpověděl.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w:t>
      </w:r>
    </w:p>
    <w:p w:rsidR="00F147DF" w:rsidRDefault="008C16DF">
      <w:r>
        <w:rPr>
          <w:rStyle w:val="Text"/>
        </w:rPr>
        <w:t>Kterak jest Alexander podrobil sobě všicku zemi armenskú a kterak jest jeho otec zabit. A kterak jest Alexander vraha zabil svého.</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XI.</w:t>
      </w:r>
    </w:p>
    <w:p w:rsidR="00F147DF" w:rsidRDefault="008C16DF">
      <w:r>
        <w:rPr>
          <w:rStyle w:val="Text"/>
        </w:rPr>
        <w:t>Kterak jest Alexander vstúpil na stolici otce svého a zvolil sobě staré panošie.</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XII.</w:t>
      </w:r>
    </w:p>
    <w:p w:rsidR="00F147DF" w:rsidRDefault="008C16DF">
      <w:r>
        <w:rPr>
          <w:rStyle w:val="Text"/>
        </w:rPr>
        <w:t xml:space="preserve">Kterak jest Alexander jel do vlaské země a dobyl </w:t>
      </w:r>
      <w:r>
        <w:rPr>
          <w:rStyle w:val="foliace"/>
        </w:rPr>
        <w:t xml:space="preserve">81v </w:t>
      </w:r>
      <w:r>
        <w:rPr>
          <w:rStyle w:val="Text"/>
        </w:rPr>
        <w:t>jednoho města a potom jel do Afriky a kterak jest zastřelil jelena na cestě.</w:t>
      </w:r>
    </w:p>
    <w:p w:rsidR="00F147DF" w:rsidRDefault="008C16DF">
      <w:pPr>
        <w:pStyle w:val="Nadpis"/>
      </w:pPr>
      <w:r>
        <w:rPr>
          <w:rStyle w:val="Text"/>
        </w:rPr>
        <w:t>Kapitola XIII.</w:t>
      </w:r>
    </w:p>
    <w:p w:rsidR="00F147DF" w:rsidRDefault="008C16DF">
      <w:r>
        <w:rPr>
          <w:rStyle w:val="Text"/>
        </w:rPr>
        <w:t>Kterak jest přijel do Ejipta a potom do Sýrie a potom k městu Titu přijel tvrdému.</w:t>
      </w:r>
    </w:p>
    <w:p w:rsidR="00F147DF" w:rsidRDefault="008C16DF">
      <w:pPr>
        <w:pStyle w:val="Nadpis"/>
      </w:pPr>
      <w:r>
        <w:rPr>
          <w:rStyle w:val="Text"/>
        </w:rPr>
        <w:t>XIIII.</w:t>
      </w:r>
    </w:p>
    <w:p w:rsidR="00F147DF" w:rsidRDefault="008C16DF">
      <w:r>
        <w:rPr>
          <w:rStyle w:val="Text"/>
        </w:rPr>
        <w:t>Kterak když k židóm jel do Jeruzaléma, báli sú se jeho a proti němu poctivě všichni vyšli.</w:t>
      </w:r>
    </w:p>
    <w:p w:rsidR="00F147DF" w:rsidRDefault="008C16DF">
      <w:pPr>
        <w:pStyle w:val="Nadpis"/>
      </w:pPr>
      <w:r>
        <w:rPr>
          <w:rStyle w:val="Text"/>
        </w:rPr>
        <w:t>XV.</w:t>
      </w:r>
    </w:p>
    <w:p w:rsidR="00F147DF" w:rsidRDefault="008C16DF">
      <w:r>
        <w:rPr>
          <w:rStyle w:val="Text"/>
        </w:rPr>
        <w:t>Kterak když biechu Syrští utekli před Alexandrem, pravili jsú Dariovi, co sú od něho trpěli.</w:t>
      </w:r>
    </w:p>
    <w:p w:rsidR="00F147DF" w:rsidRDefault="008C16DF">
      <w:pPr>
        <w:pStyle w:val="Nadpis"/>
      </w:pPr>
      <w:r>
        <w:rPr>
          <w:rStyle w:val="Text"/>
        </w:rPr>
        <w:t>XVI.</w:t>
      </w:r>
    </w:p>
    <w:p w:rsidR="00F147DF" w:rsidRDefault="008C16DF">
      <w:r>
        <w:rPr>
          <w:rStyle w:val="Text"/>
        </w:rPr>
        <w:t>Kterak jest Darius poslal Alexandrovi list, aby jemu z země jel, a také hrozil jemu.</w:t>
      </w:r>
    </w:p>
    <w:p w:rsidR="00F147DF" w:rsidRDefault="008C16DF">
      <w:pPr>
        <w:pStyle w:val="Nadpis"/>
      </w:pPr>
      <w:r>
        <w:rPr>
          <w:rStyle w:val="Text"/>
        </w:rPr>
        <w:t>XVII.</w:t>
      </w:r>
    </w:p>
    <w:p w:rsidR="00F147DF" w:rsidRDefault="008C16DF">
      <w:r>
        <w:rPr>
          <w:rStyle w:val="Text"/>
        </w:rPr>
        <w:lastRenderedPageBreak/>
        <w:t>Kterak jest Alexander, list Darióv ohledav, kázal přede všemi čísti a posly zjímal a potom propustil.</w:t>
      </w:r>
    </w:p>
    <w:p w:rsidR="00F147DF" w:rsidRDefault="008C16DF">
      <w:pPr>
        <w:pStyle w:val="Nadpis"/>
      </w:pPr>
      <w:r>
        <w:rPr>
          <w:rStyle w:val="Text"/>
        </w:rPr>
        <w:t>XVIII.</w:t>
      </w:r>
    </w:p>
    <w:p w:rsidR="00F147DF" w:rsidRDefault="008C16DF">
      <w:r>
        <w:rPr>
          <w:rStyle w:val="Text"/>
        </w:rPr>
        <w:t>Kterak Alexander po jeho poslech, Dariášových, psal jemu, že se chce rád s ním u boji sjeti.</w:t>
      </w:r>
    </w:p>
    <w:p w:rsidR="00F147DF" w:rsidRDefault="008C16DF">
      <w:pPr>
        <w:pStyle w:val="Nadpis"/>
      </w:pPr>
      <w:r>
        <w:rPr>
          <w:rStyle w:val="Text"/>
        </w:rPr>
        <w:t>XIX.</w:t>
      </w:r>
    </w:p>
    <w:p w:rsidR="00F147DF" w:rsidRDefault="008C16DF">
      <w:r>
        <w:rPr>
          <w:rStyle w:val="Text"/>
        </w:rPr>
        <w:t>Kterak jest Dariáš psal svým purkrabiem a vladařóm, aby se všickni připravili k boji.</w:t>
      </w:r>
    </w:p>
    <w:p w:rsidR="00F147DF" w:rsidRDefault="008C16DF">
      <w:pPr>
        <w:pStyle w:val="Nadpis"/>
      </w:pPr>
      <w:r>
        <w:rPr>
          <w:rStyle w:val="Text"/>
        </w:rPr>
        <w:t>XX.</w:t>
      </w:r>
    </w:p>
    <w:p w:rsidR="00F147DF" w:rsidRDefault="008C16DF">
      <w:r>
        <w:rPr>
          <w:rStyle w:val="Text"/>
        </w:rPr>
        <w:t>Kterak jsú vladaři Dariášovi zase odepsali.</w:t>
      </w:r>
    </w:p>
    <w:p w:rsidR="00F147DF" w:rsidRDefault="008C16DF">
      <w:pPr>
        <w:pStyle w:val="Nadpis"/>
      </w:pPr>
      <w:r>
        <w:rPr>
          <w:rStyle w:val="Text"/>
        </w:rPr>
        <w:t>XXI.</w:t>
      </w:r>
    </w:p>
    <w:p w:rsidR="00F147DF" w:rsidRDefault="008C16DF">
      <w:r>
        <w:rPr>
          <w:rStyle w:val="Text"/>
        </w:rPr>
        <w:t>Kterak Alexandrovi Dariáš ciesař opět odepsal list a hroze jemu a kterak jest poslal jemu pytel máku na znamenie, že jich mnoho jest.</w:t>
      </w:r>
    </w:p>
    <w:p w:rsidR="00F147DF" w:rsidRDefault="008C16DF">
      <w:pPr>
        <w:pStyle w:val="Nadpis"/>
      </w:pPr>
      <w:r>
        <w:rPr>
          <w:rStyle w:val="Text"/>
        </w:rPr>
        <w:t>XXII.</w:t>
      </w:r>
    </w:p>
    <w:p w:rsidR="00F147DF" w:rsidRDefault="008C16DF">
      <w:r>
        <w:rPr>
          <w:rStyle w:val="Text"/>
        </w:rPr>
        <w:t>Kterak když poslové Dariášovi přinesli listy a mák, zobal jest jej Alexander a co jim odepsal.</w:t>
      </w:r>
    </w:p>
    <w:p w:rsidR="00F147DF" w:rsidRDefault="008C16DF">
      <w:pPr>
        <w:pStyle w:val="Nadpis"/>
      </w:pPr>
      <w:r>
        <w:rPr>
          <w:rStyle w:val="Text"/>
        </w:rPr>
        <w:t>XXIII.</w:t>
      </w:r>
    </w:p>
    <w:p w:rsidR="00F147DF" w:rsidRDefault="008C16DF">
      <w:r>
        <w:rPr>
          <w:rStyle w:val="Text"/>
        </w:rPr>
        <w:t>Kterak Alexander psal králi Dariovi list odpovědný.</w:t>
      </w:r>
    </w:p>
    <w:p w:rsidR="00F147DF" w:rsidRDefault="008C16DF">
      <w:pPr>
        <w:pStyle w:val="Nadpis"/>
      </w:pPr>
      <w:r>
        <w:rPr>
          <w:rStyle w:val="Text"/>
        </w:rPr>
        <w:t>XXIIII.</w:t>
      </w:r>
    </w:p>
    <w:p w:rsidR="00F147DF" w:rsidRDefault="008C16DF">
      <w:r>
        <w:rPr>
          <w:rStyle w:val="Text"/>
        </w:rPr>
        <w:t>Kterak jest Alexander jednoho vladaře Dariášova přemohl bojem a porazil jeho.</w:t>
      </w:r>
    </w:p>
    <w:p w:rsidR="00F147DF" w:rsidRDefault="008C16DF">
      <w:pPr>
        <w:pStyle w:val="Nadpis"/>
      </w:pPr>
      <w:r>
        <w:rPr>
          <w:rStyle w:val="Text"/>
        </w:rPr>
        <w:t>XXV.</w:t>
      </w:r>
    </w:p>
    <w:p w:rsidR="00F147DF" w:rsidRDefault="008C16DF">
      <w:r>
        <w:rPr>
          <w:rStyle w:val="Text"/>
        </w:rPr>
        <w:t>Kterak jest Alexander přijel do Cilicie země a kterak jest mnoho měst a lidu k sobě přivinul.</w:t>
      </w:r>
    </w:p>
    <w:p w:rsidR="00F147DF" w:rsidRDefault="008C16DF">
      <w:pPr>
        <w:pStyle w:val="Nadpis"/>
      </w:pPr>
      <w:r>
        <w:rPr>
          <w:rStyle w:val="Text"/>
        </w:rPr>
        <w:t>XXVI.</w:t>
      </w:r>
    </w:p>
    <w:p w:rsidR="00F147DF" w:rsidRDefault="008C16DF">
      <w:r>
        <w:rPr>
          <w:rStyle w:val="Text"/>
        </w:rPr>
        <w:t>Kterak jest přijel k městu, jenž slóve Abidria, a jeho jest dobyl a jiných několiko krajin také k tomu.</w:t>
      </w:r>
    </w:p>
    <w:p w:rsidR="00F147DF" w:rsidRDefault="008C16DF">
      <w:pPr>
        <w:pStyle w:val="Nadpis"/>
      </w:pPr>
      <w:r>
        <w:rPr>
          <w:rStyle w:val="Text"/>
        </w:rPr>
        <w:t>XXVII.</w:t>
      </w:r>
    </w:p>
    <w:p w:rsidR="00F147DF" w:rsidRDefault="008C16DF">
      <w:r>
        <w:rPr>
          <w:rStyle w:val="Text"/>
        </w:rPr>
        <w:t>Kterak přijel na miesto Luctus, a všed do chrámu slunečného, modlil se svým bohóm.</w:t>
      </w:r>
    </w:p>
    <w:p w:rsidR="00F147DF" w:rsidRDefault="008C16DF">
      <w:pPr>
        <w:pStyle w:val="Nadpis"/>
      </w:pPr>
      <w:r>
        <w:rPr>
          <w:rStyle w:val="Text"/>
        </w:rPr>
        <w:lastRenderedPageBreak/>
        <w:t>XXVIII.</w:t>
      </w:r>
    </w:p>
    <w:p w:rsidR="00F147DF" w:rsidRDefault="008C16DF">
      <w:r>
        <w:rPr>
          <w:rStyle w:val="Text"/>
        </w:rPr>
        <w:t>Kterak jest přitrhl k městu řečenému Teba a toho města mužsky jest s svými dobyl.</w:t>
      </w:r>
    </w:p>
    <w:p w:rsidR="00F147DF" w:rsidRDefault="008C16DF">
      <w:pPr>
        <w:pStyle w:val="Nadpis"/>
      </w:pPr>
      <w:r>
        <w:rPr>
          <w:rStyle w:val="Text"/>
        </w:rPr>
        <w:t>XXIX.</w:t>
      </w:r>
    </w:p>
    <w:p w:rsidR="00F147DF" w:rsidRDefault="008C16DF">
      <w:r>
        <w:rPr>
          <w:rStyle w:val="Text"/>
        </w:rPr>
        <w:t xml:space="preserve">Kterak přijel k Korintu a Korintští prosili jeho, </w:t>
      </w:r>
      <w:r>
        <w:rPr>
          <w:rStyle w:val="foliace"/>
        </w:rPr>
        <w:t xml:space="preserve">82r </w:t>
      </w:r>
      <w:r>
        <w:rPr>
          <w:rStyle w:val="Text"/>
        </w:rPr>
        <w:t>aby s nimi na voziech hrál, a on jim povolil.</w:t>
      </w:r>
    </w:p>
    <w:p w:rsidR="00F147DF" w:rsidRDefault="008C16DF">
      <w:pPr>
        <w:pStyle w:val="Nadpis"/>
      </w:pPr>
      <w:r>
        <w:rPr>
          <w:rStyle w:val="Text"/>
        </w:rPr>
        <w:t>XXX.</w:t>
      </w:r>
    </w:p>
    <w:p w:rsidR="00F147DF" w:rsidRDefault="008C16DF">
      <w:r>
        <w:rPr>
          <w:rStyle w:val="Text"/>
        </w:rPr>
        <w:t>Kterak jest přijel k městu, jenž slóve Platea, a vyhnal jest vladaře toho města a bieše knieže.</w:t>
      </w:r>
    </w:p>
    <w:p w:rsidR="00F147DF" w:rsidRDefault="008C16DF">
      <w:pPr>
        <w:pStyle w:val="Nadpis"/>
      </w:pPr>
      <w:r>
        <w:rPr>
          <w:rStyle w:val="Text"/>
        </w:rPr>
        <w:t>XXXI.</w:t>
      </w:r>
    </w:p>
    <w:p w:rsidR="00F147DF" w:rsidRDefault="008C16DF">
      <w:r>
        <w:rPr>
          <w:rStyle w:val="Text"/>
        </w:rPr>
        <w:t>Kterak jest přijel do Atén a poslal jim list odpovědný a kterak jsú jim mudrci radili rozličně.</w:t>
      </w:r>
    </w:p>
    <w:p w:rsidR="00F147DF" w:rsidRDefault="008C16DF">
      <w:pPr>
        <w:pStyle w:val="Nadpis"/>
      </w:pPr>
      <w:r>
        <w:rPr>
          <w:rStyle w:val="Text"/>
        </w:rPr>
        <w:t>XXXII.</w:t>
      </w:r>
    </w:p>
    <w:p w:rsidR="00F147DF" w:rsidRDefault="008C16DF">
      <w:r>
        <w:rPr>
          <w:rStyle w:val="Text"/>
        </w:rPr>
        <w:t>Kterak jsú Atinenští poslúchali jednoho muže mudrce a v tom se inhed všickni poddali Alexandrovi.</w:t>
      </w:r>
    </w:p>
    <w:p w:rsidR="00F147DF" w:rsidRDefault="008C16DF">
      <w:pPr>
        <w:pStyle w:val="Nadpis"/>
      </w:pPr>
      <w:r>
        <w:rPr>
          <w:rStyle w:val="Text"/>
        </w:rPr>
        <w:t>XXXIII.</w:t>
      </w:r>
    </w:p>
    <w:p w:rsidR="00F147DF" w:rsidRDefault="008C16DF">
      <w:r>
        <w:rPr>
          <w:rStyle w:val="Text"/>
        </w:rPr>
        <w:t>Kterak jim Alexander potom poslal, chvále je v tom, že jsú se poddali, a odpustil jim svój hněv.</w:t>
      </w:r>
    </w:p>
    <w:p w:rsidR="00F147DF" w:rsidRDefault="008C16DF">
      <w:pPr>
        <w:pStyle w:val="Nadpis"/>
      </w:pPr>
      <w:r>
        <w:rPr>
          <w:rStyle w:val="Text"/>
        </w:rPr>
        <w:t>XXXIIII.</w:t>
      </w:r>
    </w:p>
    <w:p w:rsidR="00F147DF" w:rsidRDefault="008C16DF">
      <w:r>
        <w:rPr>
          <w:rStyle w:val="Text"/>
        </w:rPr>
        <w:t>Kterak Alexander přitrhl k městu řecenému Lakedomonia a oni, všedše na lodie, jeli proti němu.</w:t>
      </w:r>
    </w:p>
    <w:p w:rsidR="00F147DF" w:rsidRDefault="008C16DF">
      <w:pPr>
        <w:pStyle w:val="Nadpis"/>
      </w:pPr>
      <w:r>
        <w:rPr>
          <w:rStyle w:val="Text"/>
        </w:rPr>
        <w:t>XXXV.</w:t>
      </w:r>
    </w:p>
    <w:p w:rsidR="00F147DF" w:rsidRDefault="008C16DF">
      <w:r>
        <w:rPr>
          <w:rStyle w:val="Text"/>
        </w:rPr>
        <w:t>Kterak jest jich města dobyl a je se zdí smetal a jich lodie spálil a oni se Alexandrovi poddali.</w:t>
      </w:r>
    </w:p>
    <w:p w:rsidR="00F147DF" w:rsidRDefault="008C16DF">
      <w:pPr>
        <w:pStyle w:val="Nadpis"/>
      </w:pPr>
      <w:r>
        <w:rPr>
          <w:rStyle w:val="Text"/>
        </w:rPr>
        <w:t>XXXVI.</w:t>
      </w:r>
    </w:p>
    <w:p w:rsidR="00F147DF" w:rsidRDefault="008C16DF">
      <w:r>
        <w:rPr>
          <w:rStyle w:val="Text"/>
        </w:rPr>
        <w:t>Kterak Alexander přibližoval se k Dariovi, králi perskému, a on se jeho velmi báše a kterak se radil, měl li by Alexandra dočekati tu.</w:t>
      </w:r>
    </w:p>
    <w:p w:rsidR="00F147DF" w:rsidRDefault="008C16DF">
      <w:pPr>
        <w:pStyle w:val="Nadpis"/>
      </w:pPr>
      <w:r>
        <w:rPr>
          <w:rStyle w:val="Text"/>
        </w:rPr>
        <w:t>XXXVII.</w:t>
      </w:r>
    </w:p>
    <w:p w:rsidR="00F147DF" w:rsidRDefault="008C16DF">
      <w:r>
        <w:rPr>
          <w:rStyle w:val="Text"/>
        </w:rPr>
        <w:t>Kterak jest Alexander shledal dvě stě tisícóv lidu branného a kterak upadl v nemoc.</w:t>
      </w:r>
    </w:p>
    <w:p w:rsidR="00F147DF" w:rsidRDefault="008C16DF">
      <w:pPr>
        <w:pStyle w:val="Nadpis"/>
      </w:pPr>
      <w:r>
        <w:rPr>
          <w:rStyle w:val="Text"/>
        </w:rPr>
        <w:t>XXXVIII.</w:t>
      </w:r>
    </w:p>
    <w:p w:rsidR="00F147DF" w:rsidRDefault="008C16DF">
      <w:r>
        <w:rPr>
          <w:rStyle w:val="Text"/>
        </w:rPr>
        <w:lastRenderedPageBreak/>
        <w:t>Kterak jest sobě Alexander medskú a armenskú země podrobil a kterak jest přijel k řece řečené Eufraten a tu jest své stany rozbil.</w:t>
      </w:r>
    </w:p>
    <w:p w:rsidR="00F147DF" w:rsidRDefault="008C16DF">
      <w:pPr>
        <w:pStyle w:val="Nadpis"/>
      </w:pPr>
      <w:r>
        <w:rPr>
          <w:rStyle w:val="Text"/>
        </w:rPr>
        <w:t>XXXIX.</w:t>
      </w:r>
    </w:p>
    <w:p w:rsidR="00F147DF" w:rsidRDefault="008C16DF">
      <w:r>
        <w:rPr>
          <w:rStyle w:val="Text"/>
        </w:rPr>
        <w:t>Kterak Alexander, udělav most přes tu řeku a přejev ten most, kázal jej inhed tudiež obořiti.</w:t>
      </w:r>
    </w:p>
    <w:p w:rsidR="00F147DF" w:rsidRDefault="008C16DF">
      <w:pPr>
        <w:pStyle w:val="Nadpis"/>
      </w:pPr>
      <w:r>
        <w:rPr>
          <w:rStyle w:val="Text"/>
        </w:rPr>
        <w:t>XL.</w:t>
      </w:r>
    </w:p>
    <w:p w:rsidR="00F147DF" w:rsidRDefault="008C16DF">
      <w:r>
        <w:rPr>
          <w:rStyle w:val="Text"/>
        </w:rPr>
        <w:t xml:space="preserve">Kterak jest Alexander bojoval s </w:t>
      </w:r>
      <w:r>
        <w:rPr>
          <w:rStyle w:val="emendace"/>
        </w:rPr>
        <w:t xml:space="preserve">s </w:t>
      </w:r>
      <w:r>
        <w:rPr>
          <w:rStyle w:val="pramen"/>
        </w:rPr>
        <w:t xml:space="preserve">z </w:t>
      </w:r>
      <w:r>
        <w:rPr>
          <w:rStyle w:val="Text"/>
        </w:rPr>
        <w:t>Dariem, králem perským, a nad ním svítězil a jeho udatně jest potřel.</w:t>
      </w:r>
    </w:p>
    <w:p w:rsidR="00F147DF" w:rsidRDefault="008C16DF">
      <w:pPr>
        <w:pStyle w:val="Nadpis"/>
      </w:pPr>
      <w:r>
        <w:rPr>
          <w:rStyle w:val="Text"/>
        </w:rPr>
        <w:t>XLI.</w:t>
      </w:r>
    </w:p>
    <w:p w:rsidR="00F147DF" w:rsidRDefault="008C16DF">
      <w:r>
        <w:rPr>
          <w:rStyle w:val="Text"/>
        </w:rPr>
        <w:t>Kterak jedno knieže Dariovo přijel k Alexandrovi a chtěl u malém koláči jemu Daria dáti.</w:t>
      </w:r>
    </w:p>
    <w:p w:rsidR="00F147DF" w:rsidRDefault="008C16DF">
      <w:pPr>
        <w:pStyle w:val="Nadpis"/>
      </w:pPr>
      <w:r>
        <w:rPr>
          <w:rStyle w:val="Text"/>
        </w:rPr>
        <w:t>XLII.</w:t>
      </w:r>
    </w:p>
    <w:p w:rsidR="00F147DF" w:rsidRDefault="008C16DF">
      <w:r>
        <w:rPr>
          <w:rStyle w:val="Text"/>
        </w:rPr>
        <w:t>Kterak vladaři Dariášovi psali Dariášovi list, aby jich bránil a nedal jim překážeti Alexandrovi.</w:t>
      </w:r>
    </w:p>
    <w:p w:rsidR="00F147DF" w:rsidRDefault="008C16DF">
      <w:pPr>
        <w:pStyle w:val="Nadpis"/>
      </w:pPr>
      <w:r>
        <w:rPr>
          <w:rStyle w:val="Text"/>
        </w:rPr>
        <w:t>XLIII.</w:t>
      </w:r>
    </w:p>
    <w:p w:rsidR="00F147DF" w:rsidRDefault="008C16DF">
      <w:r>
        <w:rPr>
          <w:rStyle w:val="Text"/>
        </w:rPr>
        <w:t>Kterak Alexanderovi psal Dariáš, král perský.</w:t>
      </w:r>
      <w:r>
        <w:rPr>
          <w:rStyle w:val="poznamka"/>
        </w:rPr>
        <w:t>připsáno na pravý okraj listu</w:t>
      </w:r>
    </w:p>
    <w:p w:rsidR="00F147DF" w:rsidRDefault="008C16DF">
      <w:pPr>
        <w:pStyle w:val="Nadpis"/>
      </w:pPr>
      <w:r>
        <w:rPr>
          <w:rStyle w:val="Text"/>
        </w:rPr>
        <w:t>XLIIII.</w:t>
      </w:r>
    </w:p>
    <w:p w:rsidR="00F147DF" w:rsidRDefault="008C16DF">
      <w:r>
        <w:rPr>
          <w:rStyle w:val="Text"/>
        </w:rPr>
        <w:t>Kterak jest Alexander odepsal Dariovi list odpoviedací, aby se střehl, že na něho tiehne.</w:t>
      </w:r>
    </w:p>
    <w:p w:rsidR="00F147DF" w:rsidRDefault="008C16DF">
      <w:pPr>
        <w:pStyle w:val="Nadpis"/>
      </w:pPr>
      <w:r>
        <w:rPr>
          <w:rStyle w:val="Text"/>
        </w:rPr>
        <w:t>XLV.</w:t>
      </w:r>
    </w:p>
    <w:p w:rsidR="00F147DF" w:rsidRDefault="008C16DF">
      <w:r>
        <w:rPr>
          <w:rStyle w:val="Text"/>
        </w:rPr>
        <w:t xml:space="preserve">Kterak jest Alexander psal svým vladařóm, aby jemu kóže poslali, </w:t>
      </w:r>
      <w:r>
        <w:rPr>
          <w:rStyle w:val="foliace"/>
        </w:rPr>
        <w:t xml:space="preserve">82v </w:t>
      </w:r>
      <w:r>
        <w:rPr>
          <w:rStyle w:val="Text"/>
        </w:rPr>
        <w:t>každý tisíc k obuvi vojska jeho.</w:t>
      </w:r>
    </w:p>
    <w:p w:rsidR="00F147DF" w:rsidRDefault="008C16DF">
      <w:pPr>
        <w:pStyle w:val="Nadpis"/>
      </w:pPr>
      <w:r>
        <w:rPr>
          <w:rStyle w:val="Text"/>
        </w:rPr>
        <w:t>Kapitola XLVI.</w:t>
      </w:r>
    </w:p>
    <w:p w:rsidR="00F147DF" w:rsidRDefault="008C16DF">
      <w:r>
        <w:rPr>
          <w:rStyle w:val="Text"/>
        </w:rPr>
        <w:t>Kterak jedno knieže Dariášovo psalo jemu, že jest ledva a velmi těžce utekl před Alexandrem.</w:t>
      </w:r>
    </w:p>
    <w:p w:rsidR="00F147DF" w:rsidRDefault="008C16DF">
      <w:pPr>
        <w:pStyle w:val="Nadpis"/>
      </w:pPr>
      <w:r>
        <w:rPr>
          <w:rStyle w:val="Text"/>
        </w:rPr>
        <w:t>XLVII.</w:t>
      </w:r>
    </w:p>
    <w:p w:rsidR="00F147DF" w:rsidRDefault="008C16DF">
      <w:r>
        <w:rPr>
          <w:rStyle w:val="Text"/>
        </w:rPr>
        <w:t>Kterak král Porus Indiský psal list Alexandrovi.</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XLVIII.</w:t>
      </w:r>
    </w:p>
    <w:p w:rsidR="00F147DF" w:rsidRDefault="008C16DF">
      <w:r>
        <w:rPr>
          <w:rStyle w:val="Text"/>
        </w:rPr>
        <w:t>Kterak mátě Dariášova psala jemu, jsúc u vězení Alexandrově, aby s ním viece neválel, že jeho nikoli nebude moci přemoci.</w:t>
      </w:r>
    </w:p>
    <w:p w:rsidR="00F147DF" w:rsidRDefault="008C16DF">
      <w:pPr>
        <w:pStyle w:val="Nadpis"/>
      </w:pPr>
      <w:r>
        <w:rPr>
          <w:rStyle w:val="Text"/>
        </w:rPr>
        <w:lastRenderedPageBreak/>
        <w:t>XLIX.</w:t>
      </w:r>
    </w:p>
    <w:p w:rsidR="00F147DF" w:rsidRDefault="008C16DF">
      <w:r>
        <w:rPr>
          <w:rStyle w:val="Text"/>
        </w:rPr>
        <w:t>Král Alexander přitrhl k městu, v němž bieše Dariáš, a kterak jest proměniv se šel sám k Dariovi a s ním večeřel a divně jej zklamal.</w:t>
      </w:r>
    </w:p>
    <w:p w:rsidR="00F147DF" w:rsidRDefault="008C16DF">
      <w:pPr>
        <w:pStyle w:val="Nadpis"/>
      </w:pPr>
      <w:r>
        <w:rPr>
          <w:rStyle w:val="Text"/>
        </w:rPr>
        <w:t>Kapitola L.</w:t>
      </w:r>
    </w:p>
    <w:p w:rsidR="00F147DF" w:rsidRDefault="008C16DF">
      <w:r>
        <w:rPr>
          <w:rStyle w:val="Text"/>
        </w:rPr>
        <w:t>Kterak Dariáš, vida tak své zklamánie od Alexandra, plakal jest hořem a kterak Alexandrovi hrozil a kterak Alexander jednak neutonul.</w:t>
      </w:r>
    </w:p>
    <w:p w:rsidR="00F147DF" w:rsidRDefault="008C16DF">
      <w:pPr>
        <w:pStyle w:val="Nadpis"/>
      </w:pPr>
      <w:r>
        <w:rPr>
          <w:rStyle w:val="Text"/>
        </w:rPr>
        <w:t>Kapitola LI.</w:t>
      </w:r>
    </w:p>
    <w:p w:rsidR="00F147DF" w:rsidRDefault="008C16DF">
      <w:r>
        <w:rPr>
          <w:rStyle w:val="Text"/>
        </w:rPr>
        <w:t>Kterak Alexander, shromáždiv lid, měl jest dvě stě tisícóv a čtrmezcietma tisícóv a kterak jim všem Alexander rotu vydával.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LII.</w:t>
      </w:r>
    </w:p>
    <w:p w:rsidR="00F147DF" w:rsidRDefault="008C16DF">
      <w:r>
        <w:rPr>
          <w:rStyle w:val="Text"/>
        </w:rPr>
        <w:t>Kterak král Dariáš a Alexander bojovali spolu a kterak jest Dariáš utekl i také jiných mnoho, běžéce z boje, ztonuli sú u vodě.</w:t>
      </w:r>
    </w:p>
    <w:p w:rsidR="00F147DF" w:rsidRDefault="008C16DF">
      <w:pPr>
        <w:pStyle w:val="Nadpis"/>
      </w:pPr>
      <w:r>
        <w:rPr>
          <w:rStyle w:val="Text"/>
        </w:rPr>
        <w:t>LIII.</w:t>
      </w:r>
    </w:p>
    <w:p w:rsidR="00F147DF" w:rsidRDefault="008C16DF">
      <w:r>
        <w:rPr>
          <w:rStyle w:val="Text"/>
        </w:rPr>
        <w:t>Kterak Dariáš utekl do jednoho města a pade na svú tvář a hořce plakal.</w:t>
      </w:r>
    </w:p>
    <w:p w:rsidR="00F147DF" w:rsidRDefault="008C16DF">
      <w:pPr>
        <w:pStyle w:val="Nadpis"/>
      </w:pPr>
      <w:r>
        <w:rPr>
          <w:rStyle w:val="Text"/>
        </w:rPr>
        <w:t>LIIII.</w:t>
      </w:r>
    </w:p>
    <w:p w:rsidR="00F147DF" w:rsidRDefault="008C16DF">
      <w:r>
        <w:rPr>
          <w:rStyle w:val="Text"/>
        </w:rPr>
        <w:t>Kterak Dariáš psal Alexandrovi, aby jemu ženu vrátil, syny a matku a chtě mu poklady dáti veliké.</w:t>
      </w:r>
    </w:p>
    <w:p w:rsidR="00F147DF" w:rsidRDefault="008C16DF">
      <w:pPr>
        <w:pStyle w:val="Nadpis"/>
      </w:pPr>
      <w:r>
        <w:rPr>
          <w:rStyle w:val="Text"/>
        </w:rPr>
        <w:t>LV.</w:t>
      </w:r>
    </w:p>
    <w:p w:rsidR="00F147DF" w:rsidRDefault="008C16DF">
      <w:r>
        <w:rPr>
          <w:rStyle w:val="Text"/>
        </w:rPr>
        <w:t>Kterak jest jemu odepsal Alexander, že jemu nechce vrátiti za ižádné poklady, než aby jich dobyl bojem.</w:t>
      </w:r>
    </w:p>
    <w:p w:rsidR="00F147DF" w:rsidRDefault="008C16DF">
      <w:pPr>
        <w:pStyle w:val="Nadpis"/>
      </w:pPr>
      <w:r>
        <w:rPr>
          <w:rStyle w:val="Text"/>
        </w:rPr>
        <w:t>LVI.</w:t>
      </w:r>
    </w:p>
    <w:p w:rsidR="00F147DF" w:rsidRDefault="008C16DF">
      <w:r>
        <w:rPr>
          <w:rStyle w:val="Text"/>
        </w:rPr>
        <w:t>Kterak Alexander jeda nalezl jest jednu věži a v ní mnoho vězňóv Dariášových a propusti je.</w:t>
      </w:r>
    </w:p>
    <w:p w:rsidR="00F147DF" w:rsidRDefault="008C16DF">
      <w:pPr>
        <w:pStyle w:val="Nadpis"/>
      </w:pPr>
      <w:r>
        <w:rPr>
          <w:rStyle w:val="Text"/>
        </w:rPr>
        <w:t>LVII.</w:t>
      </w:r>
    </w:p>
    <w:p w:rsidR="00F147DF" w:rsidRDefault="008C16DF">
      <w:r>
        <w:rPr>
          <w:rStyle w:val="Text"/>
        </w:rPr>
        <w:t>Kterak jest Dariáš opět se připravoval k boji a poslal k králi Porovi, aby mu pomohl.</w:t>
      </w:r>
    </w:p>
    <w:p w:rsidR="00F147DF" w:rsidRDefault="008C16DF">
      <w:pPr>
        <w:pStyle w:val="Nadpis"/>
      </w:pPr>
      <w:r>
        <w:rPr>
          <w:rStyle w:val="Text"/>
        </w:rPr>
        <w:t>LVIII.</w:t>
      </w:r>
    </w:p>
    <w:p w:rsidR="00F147DF" w:rsidRDefault="008C16DF">
      <w:r>
        <w:rPr>
          <w:rStyle w:val="Text"/>
        </w:rPr>
        <w:t>Kterak Dariáše krále jeho vlastní zabili.</w:t>
      </w:r>
    </w:p>
    <w:p w:rsidR="00F147DF" w:rsidRDefault="008C16DF">
      <w:pPr>
        <w:pStyle w:val="Nadpis"/>
      </w:pPr>
      <w:r>
        <w:rPr>
          <w:rStyle w:val="Text"/>
        </w:rPr>
        <w:lastRenderedPageBreak/>
        <w:t xml:space="preserve">Kapitola </w:t>
      </w:r>
      <w:r>
        <w:rPr>
          <w:rStyle w:val="poznamka"/>
        </w:rPr>
        <w:t xml:space="preserve">psáno zkratkou, plné znění může být i </w:t>
      </w:r>
      <w:r>
        <w:rPr>
          <w:rStyle w:val="poznamkakurziva"/>
        </w:rPr>
        <w:t xml:space="preserve">„kapitula“ </w:t>
      </w:r>
      <w:r>
        <w:rPr>
          <w:rStyle w:val="Text"/>
        </w:rPr>
        <w:t>LIX.</w:t>
      </w:r>
    </w:p>
    <w:p w:rsidR="00F147DF" w:rsidRDefault="008C16DF">
      <w:r>
        <w:rPr>
          <w:rStyle w:val="Text"/>
        </w:rPr>
        <w:t>Kterak když Alexander uslyše příhodu Dariášovu, jel jest k němu a veliké milosrdenstvie ukázal.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LX.</w:t>
      </w:r>
    </w:p>
    <w:p w:rsidR="00F147DF" w:rsidRDefault="008C16DF">
      <w:r>
        <w:rPr>
          <w:rStyle w:val="Text"/>
        </w:rPr>
        <w:t xml:space="preserve">Kterak Dariáš, mluvě s Alexandrem a poručiv jemu své královstvie, </w:t>
      </w:r>
      <w:r>
        <w:rPr>
          <w:rStyle w:val="foliace"/>
        </w:rPr>
        <w:t xml:space="preserve">83r </w:t>
      </w:r>
      <w:r>
        <w:rPr>
          <w:rStyle w:val="Text"/>
        </w:rPr>
        <w:t>v jeho rukú umřel.</w:t>
      </w:r>
    </w:p>
    <w:p w:rsidR="00F147DF" w:rsidRDefault="008C16DF">
      <w:pPr>
        <w:pStyle w:val="Nadpis"/>
      </w:pPr>
      <w:r>
        <w:rPr>
          <w:rStyle w:val="Text"/>
        </w:rPr>
        <w:t>LXI.</w:t>
      </w:r>
    </w:p>
    <w:p w:rsidR="00F147DF" w:rsidRDefault="008C16DF">
      <w:r>
        <w:rPr>
          <w:rStyle w:val="Text"/>
        </w:rPr>
        <w:t>Kterak Alexander sedieše na stolici Dariášově po jeho smrti a kterak ta stolice bieše.</w:t>
      </w:r>
    </w:p>
    <w:p w:rsidR="00F147DF" w:rsidRDefault="008C16DF">
      <w:pPr>
        <w:pStyle w:val="Nadpis"/>
      </w:pPr>
      <w:r>
        <w:rPr>
          <w:rStyle w:val="Text"/>
        </w:rPr>
        <w:t>LXII.</w:t>
      </w:r>
    </w:p>
    <w:p w:rsidR="00F147DF" w:rsidRDefault="008C16DF">
      <w:r>
        <w:rPr>
          <w:rStyle w:val="Text"/>
        </w:rPr>
        <w:t>Kterak Alexander úředlníky zjednal v zemi perdiské a pokoj.</w:t>
      </w:r>
    </w:p>
    <w:p w:rsidR="00F147DF" w:rsidRDefault="008C16DF">
      <w:pPr>
        <w:pStyle w:val="Nadpis"/>
      </w:pPr>
      <w:r>
        <w:rPr>
          <w:rStyle w:val="Text"/>
        </w:rPr>
        <w:t>LXIII.</w:t>
      </w:r>
    </w:p>
    <w:p w:rsidR="00F147DF" w:rsidRDefault="008C16DF">
      <w:r>
        <w:rPr>
          <w:rStyle w:val="Text"/>
        </w:rPr>
        <w:t>Kterak Alexander kázal stínati mordéře Dariášovy.</w:t>
      </w:r>
    </w:p>
    <w:p w:rsidR="00F147DF" w:rsidRDefault="008C16DF">
      <w:pPr>
        <w:pStyle w:val="Nadpis"/>
      </w:pPr>
      <w:r>
        <w:rPr>
          <w:rStyle w:val="Text"/>
        </w:rPr>
        <w:t>LXIIII.</w:t>
      </w:r>
    </w:p>
    <w:p w:rsidR="00F147DF" w:rsidRDefault="008C16DF">
      <w:r>
        <w:rPr>
          <w:rStyle w:val="Text"/>
        </w:rPr>
        <w:t>Kterak Alexander pojel sobě ženú dceru Dariášovu.</w:t>
      </w:r>
    </w:p>
    <w:p w:rsidR="00F147DF" w:rsidRDefault="008C16DF">
      <w:pPr>
        <w:pStyle w:val="Nadpis"/>
      </w:pPr>
      <w:r>
        <w:rPr>
          <w:rStyle w:val="Text"/>
        </w:rPr>
        <w:t>LXV.</w:t>
      </w:r>
    </w:p>
    <w:p w:rsidR="00F147DF" w:rsidRDefault="008C16DF">
      <w:r>
        <w:rPr>
          <w:rStyle w:val="Text"/>
        </w:rPr>
        <w:t>Kterak Alexander jel do Indie proti Porovi králi bojovat.</w:t>
      </w:r>
    </w:p>
    <w:p w:rsidR="00F147DF" w:rsidRDefault="008C16DF">
      <w:pPr>
        <w:pStyle w:val="Nadpis"/>
      </w:pPr>
      <w:r>
        <w:rPr>
          <w:rStyle w:val="Text"/>
        </w:rPr>
        <w:t>LXVI.</w:t>
      </w:r>
    </w:p>
    <w:p w:rsidR="00F147DF" w:rsidRDefault="008C16DF">
      <w:r>
        <w:rPr>
          <w:rStyle w:val="Text"/>
        </w:rPr>
        <w:t>Kterak jsú rytieři Alexandrovi reptali, nechtiece s ním jeti do Indie proto, že hadóv mnoho.</w:t>
      </w:r>
    </w:p>
    <w:p w:rsidR="00F147DF" w:rsidRDefault="008C16DF">
      <w:pPr>
        <w:pStyle w:val="Nadpis"/>
      </w:pPr>
      <w:r>
        <w:rPr>
          <w:rStyle w:val="Text"/>
        </w:rPr>
        <w:t>LXVII.</w:t>
      </w:r>
    </w:p>
    <w:p w:rsidR="00F147DF" w:rsidRDefault="008C16DF">
      <w:r>
        <w:rPr>
          <w:rStyle w:val="Text"/>
        </w:rPr>
        <w:t>Kterak Alexandrovi dali list odpora odpovědný.</w:t>
      </w:r>
    </w:p>
    <w:p w:rsidR="00F147DF" w:rsidRDefault="008C16DF">
      <w:pPr>
        <w:pStyle w:val="Nadpis"/>
      </w:pPr>
      <w:r>
        <w:rPr>
          <w:rStyle w:val="Text"/>
        </w:rPr>
        <w:t>LXVIII.</w:t>
      </w:r>
    </w:p>
    <w:p w:rsidR="00F147DF" w:rsidRDefault="008C16DF">
      <w:r>
        <w:rPr>
          <w:rStyle w:val="Text"/>
        </w:rPr>
        <w:t>Kterak Alexander potvrzováše svých, aby se nezamucovali.</w:t>
      </w:r>
    </w:p>
    <w:p w:rsidR="00F147DF" w:rsidRDefault="008C16DF">
      <w:pPr>
        <w:pStyle w:val="Nadpis"/>
      </w:pPr>
      <w:r>
        <w:rPr>
          <w:rStyle w:val="Text"/>
        </w:rPr>
        <w:t>LXIX.</w:t>
      </w:r>
    </w:p>
    <w:p w:rsidR="00F147DF" w:rsidRDefault="008C16DF">
      <w:r>
        <w:rPr>
          <w:rStyle w:val="Text"/>
        </w:rPr>
        <w:t>Kterak Alexander odpověděl Porovi, že se bohem nazýval.</w:t>
      </w:r>
    </w:p>
    <w:p w:rsidR="00F147DF" w:rsidRDefault="008C16DF">
      <w:pPr>
        <w:pStyle w:val="Nadpis"/>
      </w:pPr>
      <w:r>
        <w:rPr>
          <w:rStyle w:val="Text"/>
        </w:rPr>
        <w:t>LXX.</w:t>
      </w:r>
    </w:p>
    <w:p w:rsidR="00F147DF" w:rsidRDefault="008C16DF">
      <w:r>
        <w:rPr>
          <w:rStyle w:val="Text"/>
        </w:rPr>
        <w:lastRenderedPageBreak/>
        <w:t>Kterak Porus, shromáždiv lid, táhl proti Alexandrovi.</w:t>
      </w:r>
    </w:p>
    <w:p w:rsidR="00F147DF" w:rsidRDefault="008C16DF">
      <w:pPr>
        <w:pStyle w:val="Nadpis"/>
      </w:pPr>
      <w:r>
        <w:rPr>
          <w:rStyle w:val="Text"/>
        </w:rPr>
        <w:t>LXXI.</w:t>
      </w:r>
    </w:p>
    <w:p w:rsidR="00F147DF" w:rsidRDefault="008C16DF">
      <w:r>
        <w:rPr>
          <w:rStyle w:val="Text"/>
        </w:rPr>
        <w:t>Kterak Alexander a Porus bojovali spolu a že Alexander zabil Pora.</w:t>
      </w:r>
    </w:p>
    <w:p w:rsidR="00F147DF" w:rsidRDefault="008C16DF">
      <w:pPr>
        <w:pStyle w:val="Nadpis"/>
      </w:pPr>
      <w:r>
        <w:rPr>
          <w:rStyle w:val="Text"/>
        </w:rPr>
        <w:t>LXXII.</w:t>
      </w:r>
    </w:p>
    <w:p w:rsidR="00F147DF" w:rsidRDefault="008C16DF">
      <w:r>
        <w:rPr>
          <w:rStyle w:val="Text"/>
        </w:rPr>
        <w:t>Kterak Alexander, získav boj, dobyl jesti města Porova.</w:t>
      </w:r>
    </w:p>
    <w:p w:rsidR="00F147DF" w:rsidRDefault="008C16DF">
      <w:pPr>
        <w:pStyle w:val="Nadpis"/>
      </w:pPr>
      <w:r>
        <w:rPr>
          <w:rStyle w:val="Text"/>
        </w:rPr>
        <w:t>LXIII.</w:t>
      </w:r>
    </w:p>
    <w:p w:rsidR="00F147DF" w:rsidRDefault="008C16DF">
      <w:r>
        <w:rPr>
          <w:rStyle w:val="Text"/>
        </w:rPr>
        <w:t>Kterak Alexander jel do země amazonské a té královně list poslal.</w:t>
      </w:r>
    </w:p>
    <w:p w:rsidR="00F147DF" w:rsidRDefault="008C16DF">
      <w:pPr>
        <w:pStyle w:val="Nadpis"/>
      </w:pPr>
      <w:r>
        <w:rPr>
          <w:rStyle w:val="Text"/>
        </w:rPr>
        <w:t>LXXIIII</w:t>
      </w:r>
    </w:p>
    <w:p w:rsidR="00F147DF" w:rsidRDefault="008C16DF">
      <w:r>
        <w:rPr>
          <w:rStyle w:val="Text"/>
        </w:rPr>
        <w:t>Kterak ta kněžna odpověděla hrdě, chtiec se brániti.</w:t>
      </w:r>
    </w:p>
    <w:p w:rsidR="00F147DF" w:rsidRDefault="008C16DF">
      <w:pPr>
        <w:pStyle w:val="Nadpis"/>
      </w:pPr>
      <w:r>
        <w:rPr>
          <w:rStyle w:val="Text"/>
        </w:rPr>
        <w:t>LXXV.</w:t>
      </w:r>
    </w:p>
    <w:p w:rsidR="00F147DF" w:rsidRDefault="008C16DF">
      <w:r>
        <w:rPr>
          <w:rStyle w:val="Text"/>
        </w:rPr>
        <w:t>Kterak ta kněžna potom dala dani Alexandrovi a s ním se smieřila.</w:t>
      </w:r>
    </w:p>
    <w:p w:rsidR="00F147DF" w:rsidRDefault="008C16DF">
      <w:pPr>
        <w:pStyle w:val="Nadpis"/>
      </w:pPr>
      <w:r>
        <w:rPr>
          <w:rStyle w:val="Text"/>
        </w:rPr>
        <w:t>LXXVI.</w:t>
      </w:r>
    </w:p>
    <w:p w:rsidR="00F147DF" w:rsidRDefault="008C16DF">
      <w:r>
        <w:rPr>
          <w:rStyle w:val="Text"/>
        </w:rPr>
        <w:t>Kterak Alexander, jeda do Indie proti Porovi, neměl co píti.</w:t>
      </w:r>
    </w:p>
    <w:p w:rsidR="00F147DF" w:rsidRDefault="008C16DF">
      <w:pPr>
        <w:pStyle w:val="Nadpis"/>
      </w:pPr>
      <w:r>
        <w:rPr>
          <w:rStyle w:val="Text"/>
        </w:rPr>
        <w:t>LXXVII.</w:t>
      </w:r>
    </w:p>
    <w:p w:rsidR="00F147DF" w:rsidRDefault="008C16DF">
      <w:r>
        <w:rPr>
          <w:rStyle w:val="Text"/>
        </w:rPr>
        <w:t>Kterak přijev k jednomu hradu, něco jest jemu jich tu ztonulo.</w:t>
      </w:r>
    </w:p>
    <w:p w:rsidR="00F147DF" w:rsidRDefault="008C16DF">
      <w:pPr>
        <w:pStyle w:val="Nadpis"/>
      </w:pPr>
      <w:r>
        <w:rPr>
          <w:rStyle w:val="Text"/>
        </w:rPr>
        <w:t>LXXVIII.</w:t>
      </w:r>
    </w:p>
    <w:p w:rsidR="00F147DF" w:rsidRDefault="008C16DF">
      <w:r>
        <w:rPr>
          <w:rStyle w:val="Text"/>
        </w:rPr>
        <w:t>Kterak přijel k sladkému jezeru a tu bylo mnoho hadóv.</w:t>
      </w:r>
    </w:p>
    <w:p w:rsidR="00F147DF" w:rsidRDefault="008C16DF">
      <w:pPr>
        <w:pStyle w:val="Nadpis"/>
      </w:pPr>
      <w:r>
        <w:rPr>
          <w:rStyle w:val="Text"/>
        </w:rPr>
        <w:t>LXXIX.</w:t>
      </w:r>
    </w:p>
    <w:p w:rsidR="00F147DF" w:rsidRDefault="008C16DF">
      <w:r>
        <w:rPr>
          <w:rStyle w:val="Text"/>
        </w:rPr>
        <w:t>Kterak Alexander s těmi hady a draky bojoval udatně.</w:t>
      </w:r>
    </w:p>
    <w:p w:rsidR="00F147DF" w:rsidRDefault="008C16DF">
      <w:pPr>
        <w:pStyle w:val="Nadpis"/>
      </w:pPr>
      <w:r>
        <w:rPr>
          <w:rStyle w:val="Text"/>
        </w:rPr>
        <w:t>LXXX.</w:t>
      </w:r>
    </w:p>
    <w:p w:rsidR="00F147DF" w:rsidRDefault="008C16DF">
      <w:r>
        <w:rPr>
          <w:rStyle w:val="Text"/>
        </w:rPr>
        <w:t>Kterak u toho jezera bili jsú se s raky a s bielými lvy.</w:t>
      </w:r>
    </w:p>
    <w:p w:rsidR="00F147DF" w:rsidRDefault="008C16DF">
      <w:pPr>
        <w:pStyle w:val="Nadpis"/>
      </w:pPr>
      <w:r>
        <w:rPr>
          <w:rStyle w:val="Text"/>
        </w:rPr>
        <w:t>LXXXI</w:t>
      </w:r>
    </w:p>
    <w:p w:rsidR="00F147DF" w:rsidRDefault="008C16DF">
      <w:r>
        <w:rPr>
          <w:rStyle w:val="Text"/>
        </w:rPr>
        <w:t>Kterak k tomu jezeru přišli svině divoké a mužé a ženy s nimi divoké a hovada velmi škaredá. A tu Alexander se všemi těmi udatně bojoval.</w:t>
      </w:r>
    </w:p>
    <w:p w:rsidR="00F147DF" w:rsidRDefault="008C16DF">
      <w:pPr>
        <w:pStyle w:val="Nadpis"/>
      </w:pPr>
      <w:r>
        <w:rPr>
          <w:rStyle w:val="Text"/>
        </w:rPr>
        <w:lastRenderedPageBreak/>
        <w:t>LXXXII.</w:t>
      </w:r>
    </w:p>
    <w:p w:rsidR="00F147DF" w:rsidRDefault="008C16DF">
      <w:r>
        <w:rPr>
          <w:rStyle w:val="Text"/>
        </w:rPr>
        <w:t>Kterak potom přišly myši veliké a netopýři a ptáci velicí.</w:t>
      </w:r>
    </w:p>
    <w:p w:rsidR="00F147DF" w:rsidRDefault="008C16DF">
      <w:pPr>
        <w:pStyle w:val="Nadpis"/>
      </w:pPr>
      <w:r>
        <w:rPr>
          <w:rStyle w:val="Text"/>
        </w:rPr>
        <w:t>LXXXIII.</w:t>
      </w:r>
    </w:p>
    <w:p w:rsidR="00F147DF" w:rsidRDefault="008C16DF">
      <w:r>
        <w:rPr>
          <w:rStyle w:val="Text"/>
        </w:rPr>
        <w:t>Kterak odjel odtud Ale</w:t>
      </w:r>
      <w:r>
        <w:rPr>
          <w:rStyle w:val="foliace"/>
        </w:rPr>
        <w:t>83v</w:t>
      </w:r>
      <w:r>
        <w:rPr>
          <w:rStyle w:val="Text"/>
        </w:rPr>
        <w:t>xander do krajin dobrých luktrianských</w:t>
      </w:r>
      <w:r>
        <w:rPr>
          <w:rStyle w:val="poznamka"/>
        </w:rPr>
        <w:t xml:space="preserve">sr. výše </w:t>
      </w:r>
      <w:r>
        <w:rPr>
          <w:rStyle w:val="poznamkakurziva"/>
        </w:rPr>
        <w:t xml:space="preserve">„luktriarských“ </w:t>
      </w:r>
      <w:r>
        <w:rPr>
          <w:rStyle w:val="internipoznamka"/>
        </w:rPr>
        <w:t xml:space="preserve">B: </w:t>
      </w:r>
      <w:r>
        <w:rPr>
          <w:rStyle w:val="internipoznamkakurziva"/>
        </w:rPr>
        <w:t>luktuanských</w:t>
      </w:r>
      <w:r>
        <w:rPr>
          <w:rStyle w:val="Text"/>
        </w:rPr>
        <w:t>.</w:t>
      </w:r>
    </w:p>
    <w:p w:rsidR="00F147DF" w:rsidRDefault="008C16DF">
      <w:pPr>
        <w:pStyle w:val="Nadpis"/>
      </w:pPr>
      <w:r>
        <w:rPr>
          <w:rStyle w:val="Text"/>
        </w:rPr>
        <w:t>LXXXIIII.</w:t>
      </w:r>
    </w:p>
    <w:p w:rsidR="00F147DF" w:rsidRDefault="008C16DF">
      <w:r>
        <w:rPr>
          <w:rStyle w:val="Text"/>
        </w:rPr>
        <w:t>Kterak Alexander a Porus sama se bila a tu Porus zabit.</w:t>
      </w:r>
    </w:p>
    <w:p w:rsidR="00F147DF" w:rsidRDefault="008C16DF">
      <w:pPr>
        <w:pStyle w:val="Nadpis"/>
      </w:pPr>
      <w:r>
        <w:rPr>
          <w:rStyle w:val="Text"/>
        </w:rPr>
        <w:t>LXXXV.</w:t>
      </w:r>
    </w:p>
    <w:p w:rsidR="00F147DF" w:rsidRDefault="008C16DF">
      <w:r>
        <w:rPr>
          <w:rStyle w:val="Text"/>
        </w:rPr>
        <w:t>Kterak jest potom přijel k Sidrakóm, lidem sprostným.</w:t>
      </w:r>
    </w:p>
    <w:p w:rsidR="00F147DF" w:rsidRDefault="008C16DF">
      <w:pPr>
        <w:pStyle w:val="Nadpis"/>
      </w:pPr>
      <w:r>
        <w:rPr>
          <w:rStyle w:val="Text"/>
        </w:rPr>
        <w:t>LXXXVI.</w:t>
      </w:r>
    </w:p>
    <w:p w:rsidR="00F147DF" w:rsidRDefault="008C16DF">
      <w:r>
        <w:rPr>
          <w:rStyle w:val="Text"/>
        </w:rPr>
        <w:t>Kterak jest Alexander s nimi rozmlúval o jich sprostnosti.</w:t>
      </w:r>
    </w:p>
    <w:p w:rsidR="00F147DF" w:rsidRDefault="008C16DF">
      <w:pPr>
        <w:pStyle w:val="Nadpis"/>
      </w:pPr>
      <w:r>
        <w:rPr>
          <w:rStyle w:val="Text"/>
        </w:rPr>
        <w:t>LXXXVII.</w:t>
      </w:r>
    </w:p>
    <w:p w:rsidR="00F147DF" w:rsidRDefault="008C16DF">
      <w:r>
        <w:rPr>
          <w:rStyle w:val="Text"/>
        </w:rPr>
        <w:t>Kterak Alexander nalezl slúpy Herkulešovy.</w:t>
      </w:r>
    </w:p>
    <w:p w:rsidR="00F147DF" w:rsidRDefault="008C16DF">
      <w:pPr>
        <w:pStyle w:val="Nadpis"/>
      </w:pPr>
      <w:r>
        <w:rPr>
          <w:rStyle w:val="Text"/>
        </w:rPr>
        <w:t>LXXXVIII.</w:t>
      </w:r>
    </w:p>
    <w:p w:rsidR="00F147DF" w:rsidRDefault="008C16DF">
      <w:r>
        <w:rPr>
          <w:rStyle w:val="Text"/>
        </w:rPr>
        <w:t>Kterak Alexander nalezl ženy krásné a hovado škaredé.</w:t>
      </w:r>
    </w:p>
    <w:p w:rsidR="00F147DF" w:rsidRDefault="008C16DF">
      <w:pPr>
        <w:pStyle w:val="Nadpis"/>
        <w:tabs>
          <w:tab w:val="left" w:pos="3443"/>
        </w:tabs>
      </w:pPr>
      <w:r>
        <w:rPr>
          <w:rStyle w:val="Text"/>
        </w:rPr>
        <w:t>LXXXIX.</w:t>
      </w:r>
    </w:p>
    <w:p w:rsidR="00F147DF" w:rsidRDefault="008C16DF">
      <w:r>
        <w:rPr>
          <w:rStyle w:val="Text"/>
        </w:rPr>
        <w:t>Kterak Alexander měl pótku s slony a je jest přemohl.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XC.</w:t>
      </w:r>
    </w:p>
    <w:p w:rsidR="00F147DF" w:rsidRDefault="008C16DF">
      <w:r>
        <w:rPr>
          <w:rStyle w:val="Text"/>
        </w:rPr>
        <w:t>Kterak Alexander nalezl ženy divoké a s nimi rozmlúval.</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XCI.</w:t>
      </w:r>
    </w:p>
    <w:p w:rsidR="00F147DF" w:rsidRDefault="008C16DF">
      <w:r>
        <w:rPr>
          <w:rStyle w:val="Text"/>
        </w:rPr>
        <w:t xml:space="preserve">Kterak jest našel </w:t>
      </w:r>
      <w:r>
        <w:rPr>
          <w:rStyle w:val="emendace"/>
        </w:rPr>
        <w:t xml:space="preserve">našel </w:t>
      </w:r>
      <w:r>
        <w:rPr>
          <w:rStyle w:val="pramen"/>
        </w:rPr>
        <w:t xml:space="preserve">nadſſel </w:t>
      </w:r>
      <w:r>
        <w:rPr>
          <w:rStyle w:val="Text"/>
        </w:rPr>
        <w:t xml:space="preserve">ženy a muže vodné a kterak potom přišel na ně vietr a snieh </w:t>
      </w:r>
      <w:r>
        <w:rPr>
          <w:rStyle w:val="emendace"/>
        </w:rPr>
        <w:t xml:space="preserve">snieh </w:t>
      </w:r>
      <w:r>
        <w:rPr>
          <w:rStyle w:val="pramen"/>
        </w:rPr>
        <w:t>ſ</w:t>
      </w:r>
      <w:r>
        <w:rPr>
          <w:rStyle w:val="pramen"/>
          <w:rFonts w:ascii="Tahoma" w:hAnsi="Tahoma" w:cs="Tahoma"/>
        </w:rPr>
        <w:t>ṅ</w:t>
      </w:r>
      <w:r>
        <w:rPr>
          <w:rStyle w:val="pramen"/>
        </w:rPr>
        <w:t xml:space="preserve">ie </w:t>
      </w:r>
      <w:r>
        <w:rPr>
          <w:rStyle w:val="Text"/>
        </w:rPr>
        <w:t>a déšť veliký.</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XCII.</w:t>
      </w:r>
    </w:p>
    <w:p w:rsidR="00F147DF" w:rsidRDefault="008C16DF">
      <w:r>
        <w:rPr>
          <w:rStyle w:val="Text"/>
        </w:rPr>
        <w:t>Kterak Alexander přijel k potoku bragmanskému.</w:t>
      </w:r>
    </w:p>
    <w:p w:rsidR="00F147DF" w:rsidRDefault="008C16DF">
      <w:pPr>
        <w:pStyle w:val="Nadpis"/>
      </w:pPr>
      <w:r>
        <w:rPr>
          <w:rStyle w:val="Text"/>
        </w:rPr>
        <w:lastRenderedPageBreak/>
        <w:t>XCIII.</w:t>
      </w:r>
    </w:p>
    <w:p w:rsidR="00F147DF" w:rsidRDefault="008C16DF">
      <w:r>
        <w:rPr>
          <w:rStyle w:val="Text"/>
        </w:rPr>
        <w:t>Kterak Alexander psal králi bragmanskému, aby jemu, své obyčeje popíše, poslal, neb biechu lidé velmi dobří a bohobojní, ale Alexander pohan byl.</w:t>
      </w:r>
    </w:p>
    <w:p w:rsidR="00F147DF" w:rsidRDefault="008C16DF">
      <w:pPr>
        <w:pStyle w:val="Nadpis"/>
      </w:pPr>
      <w:r>
        <w:rPr>
          <w:rStyle w:val="Text"/>
        </w:rPr>
        <w:t>XCIIII.</w:t>
      </w:r>
    </w:p>
    <w:p w:rsidR="00F147DF" w:rsidRDefault="008C16DF">
      <w:r>
        <w:rPr>
          <w:rStyle w:val="Text"/>
        </w:rPr>
        <w:t>Kterak král bragmanský svú vieru krásně vypravil, potom Alexandrovu vieru a bohy tupil a haněl.</w:t>
      </w:r>
    </w:p>
    <w:p w:rsidR="00F147DF" w:rsidRDefault="008C16DF">
      <w:pPr>
        <w:pStyle w:val="Nadpis"/>
      </w:pPr>
      <w:r>
        <w:rPr>
          <w:rStyle w:val="Text"/>
        </w:rPr>
        <w:t>XCV.</w:t>
      </w:r>
    </w:p>
    <w:p w:rsidR="00F147DF" w:rsidRDefault="008C16DF">
      <w:r>
        <w:rPr>
          <w:rStyle w:val="Text"/>
        </w:rPr>
        <w:t>Kterak Alexander opět jemu psal, haněje obyčeje jeho.</w:t>
      </w:r>
    </w:p>
    <w:p w:rsidR="00F147DF" w:rsidRDefault="008C16DF">
      <w:pPr>
        <w:pStyle w:val="Nadpis"/>
      </w:pPr>
      <w:r>
        <w:rPr>
          <w:rStyle w:val="Text"/>
        </w:rPr>
        <w:t>XCVI.</w:t>
      </w:r>
    </w:p>
    <w:p w:rsidR="00F147DF" w:rsidRDefault="008C16DF">
      <w:r>
        <w:rPr>
          <w:rStyle w:val="Text"/>
        </w:rPr>
        <w:t>Kterak bragmanský král odepsal, bráně své viery a ji dovozuje velmi podobně.</w:t>
      </w:r>
    </w:p>
    <w:p w:rsidR="00F147DF" w:rsidRDefault="008C16DF">
      <w:pPr>
        <w:pStyle w:val="Nadpis"/>
      </w:pPr>
      <w:r>
        <w:rPr>
          <w:rStyle w:val="Text"/>
        </w:rPr>
        <w:t>XCVII.</w:t>
      </w:r>
    </w:p>
    <w:p w:rsidR="00F147DF" w:rsidRDefault="008C16DF">
      <w:r>
        <w:rPr>
          <w:rStyle w:val="Text"/>
        </w:rPr>
        <w:t>Kterak Alexander opět bragmanskému psal, haněje jich těžký přébytek a vieru.</w:t>
      </w:r>
    </w:p>
    <w:p w:rsidR="00F147DF" w:rsidRDefault="008C16DF">
      <w:pPr>
        <w:pStyle w:val="Nadpis"/>
      </w:pPr>
      <w:r>
        <w:rPr>
          <w:rStyle w:val="Text"/>
        </w:rPr>
        <w:t>XCVIII.</w:t>
      </w:r>
    </w:p>
    <w:p w:rsidR="00F147DF" w:rsidRDefault="008C16DF">
      <w:r>
        <w:rPr>
          <w:rStyle w:val="Text"/>
        </w:rPr>
        <w:t>Kterak Alexander kázal postaviti slúp mramorový a na něm popsati a tak jich necha u pokoji.</w:t>
      </w:r>
    </w:p>
    <w:p w:rsidR="00F147DF" w:rsidRDefault="008C16DF">
      <w:pPr>
        <w:pStyle w:val="Nadpis"/>
      </w:pPr>
      <w:r>
        <w:rPr>
          <w:rStyle w:val="Text"/>
        </w:rPr>
        <w:t>XCIX.</w:t>
      </w:r>
    </w:p>
    <w:p w:rsidR="00F147DF" w:rsidRDefault="008C16DF">
      <w:r>
        <w:rPr>
          <w:rStyle w:val="Text"/>
        </w:rPr>
        <w:t>Kterak Alexander nalezl lidi divoké a jich něco zbil.</w:t>
      </w:r>
    </w:p>
    <w:p w:rsidR="00F147DF" w:rsidRDefault="008C16DF">
      <w:pPr>
        <w:pStyle w:val="Nadpis"/>
      </w:pPr>
      <w:r>
        <w:rPr>
          <w:rStyle w:val="Text"/>
        </w:rPr>
        <w:t>C.</w:t>
      </w:r>
    </w:p>
    <w:p w:rsidR="00F147DF" w:rsidRDefault="008C16DF">
      <w:r>
        <w:rPr>
          <w:rStyle w:val="Text"/>
        </w:rPr>
        <w:t>Kterak jest nalezl člověka divokého a divného.</w:t>
      </w:r>
    </w:p>
    <w:p w:rsidR="00F147DF" w:rsidRDefault="008C16DF">
      <w:pPr>
        <w:pStyle w:val="Nadpis"/>
      </w:pPr>
      <w:r>
        <w:rPr>
          <w:rStyle w:val="Text"/>
        </w:rPr>
        <w:t>CI.</w:t>
      </w:r>
    </w:p>
    <w:p w:rsidR="00F147DF" w:rsidRDefault="008C16DF">
      <w:r>
        <w:rPr>
          <w:rStyle w:val="Text"/>
        </w:rPr>
        <w:t>Kterak jest přijel k stromóm nebo štěpóm, ješto sluncem vycházejí a s sluncem zacházejí.</w:t>
      </w:r>
    </w:p>
    <w:p w:rsidR="00F147DF" w:rsidRDefault="008C16DF">
      <w:pPr>
        <w:pStyle w:val="Nadpis"/>
      </w:pPr>
      <w:r>
        <w:rPr>
          <w:rStyle w:val="Text"/>
        </w:rPr>
        <w:t>CII.</w:t>
      </w:r>
    </w:p>
    <w:p w:rsidR="00F147DF" w:rsidRDefault="008C16DF">
      <w:r>
        <w:rPr>
          <w:rStyle w:val="Text"/>
        </w:rPr>
        <w:t>Kterak na veliké hoře nalezl basiliška a jej zabil.</w:t>
      </w:r>
    </w:p>
    <w:p w:rsidR="00F147DF" w:rsidRDefault="008C16DF">
      <w:pPr>
        <w:pStyle w:val="Nadpis"/>
      </w:pPr>
      <w:r>
        <w:rPr>
          <w:rStyle w:val="Text"/>
        </w:rPr>
        <w:t>CIII.</w:t>
      </w:r>
    </w:p>
    <w:p w:rsidR="00F147DF" w:rsidRDefault="008C16DF">
      <w:r>
        <w:rPr>
          <w:rStyle w:val="Text"/>
        </w:rPr>
        <w:t>Kterak Alexander přijel k hoře diamantové vysoké.</w:t>
      </w:r>
    </w:p>
    <w:p w:rsidR="00F147DF" w:rsidRDefault="008C16DF">
      <w:pPr>
        <w:pStyle w:val="Nadpis"/>
      </w:pPr>
      <w:r>
        <w:rPr>
          <w:rStyle w:val="Text"/>
        </w:rPr>
        <w:t>CIIII.</w:t>
      </w:r>
    </w:p>
    <w:p w:rsidR="00F147DF" w:rsidRDefault="008C16DF">
      <w:r>
        <w:rPr>
          <w:rStyle w:val="Text"/>
        </w:rPr>
        <w:lastRenderedPageBreak/>
        <w:t xml:space="preserve">Kterak jest Alexander nalezl na té hoře divné </w:t>
      </w:r>
      <w:r>
        <w:rPr>
          <w:rStyle w:val="foliace"/>
        </w:rPr>
        <w:t xml:space="preserve">84r </w:t>
      </w:r>
      <w:r>
        <w:rPr>
          <w:rStyle w:val="Text"/>
        </w:rPr>
        <w:t>věci a člověka krásného a ten jej vedl do rajských zahrad. A tu také viděl ptáka fénix v té zahradě.</w:t>
      </w:r>
    </w:p>
    <w:p w:rsidR="00F147DF" w:rsidRDefault="008C16DF">
      <w:pPr>
        <w:pStyle w:val="Nadpis"/>
      </w:pPr>
      <w:r>
        <w:rPr>
          <w:rStyle w:val="Text"/>
        </w:rPr>
        <w:t>CV.</w:t>
      </w:r>
    </w:p>
    <w:p w:rsidR="00F147DF" w:rsidRDefault="008C16DF">
      <w:r>
        <w:rPr>
          <w:rStyle w:val="Text"/>
        </w:rPr>
        <w:t>Kterak jest chodil po tom lese anebo zahradě a tu jsú jemu štěpové pověděli, kterak má umřieti.</w:t>
      </w:r>
    </w:p>
    <w:p w:rsidR="00F147DF" w:rsidRDefault="008C16DF">
      <w:pPr>
        <w:pStyle w:val="Nadpis"/>
      </w:pPr>
      <w:r>
        <w:rPr>
          <w:rStyle w:val="Text"/>
        </w:rPr>
        <w:t>CVI.</w:t>
      </w:r>
    </w:p>
    <w:p w:rsidR="00F147DF" w:rsidRDefault="008C16DF">
      <w:r>
        <w:rPr>
          <w:rStyle w:val="Text"/>
        </w:rPr>
        <w:t>Kterak Alexander, šed s té hory, kázal postaviti písmo, aby ižádný potom dále nechodil nežli potud.</w:t>
      </w:r>
    </w:p>
    <w:p w:rsidR="00F147DF" w:rsidRDefault="008C16DF">
      <w:pPr>
        <w:pStyle w:val="Nadpis"/>
      </w:pPr>
      <w:r>
        <w:rPr>
          <w:rStyle w:val="Text"/>
        </w:rPr>
        <w:t>CVII.</w:t>
      </w:r>
    </w:p>
    <w:p w:rsidR="00F147DF" w:rsidRDefault="008C16DF">
      <w:r>
        <w:rPr>
          <w:rStyle w:val="Text"/>
        </w:rPr>
        <w:t>Kterak jeda zase přijel jest do země, jenž slóve Praxiada, a tu bieše kněžna Kandacis.</w:t>
      </w:r>
    </w:p>
    <w:p w:rsidR="00F147DF" w:rsidRDefault="008C16DF">
      <w:pPr>
        <w:pStyle w:val="Nadpis"/>
      </w:pPr>
      <w:r>
        <w:rPr>
          <w:rStyle w:val="Text"/>
        </w:rPr>
        <w:t>CVIII.</w:t>
      </w:r>
    </w:p>
    <w:p w:rsidR="00F147DF" w:rsidRDefault="008C16DF">
      <w:r>
        <w:rPr>
          <w:rStyle w:val="Text"/>
        </w:rPr>
        <w:t>Kterak jest psal list kněžně, Kandacis zova ji.</w:t>
      </w:r>
    </w:p>
    <w:p w:rsidR="00F147DF" w:rsidRDefault="008C16DF">
      <w:pPr>
        <w:pStyle w:val="Nadpis"/>
      </w:pPr>
      <w:r>
        <w:rPr>
          <w:rStyle w:val="Text"/>
        </w:rPr>
        <w:t>CIX.</w:t>
      </w:r>
    </w:p>
    <w:p w:rsidR="00F147DF" w:rsidRDefault="008C16DF">
      <w:r>
        <w:rPr>
          <w:rStyle w:val="Text"/>
        </w:rPr>
        <w:t>Kterak jemu kněžna odepsala a dary poslala velmi veliké.</w:t>
      </w:r>
    </w:p>
    <w:p w:rsidR="00F147DF" w:rsidRDefault="008C16DF">
      <w:pPr>
        <w:pStyle w:val="Nadpis"/>
      </w:pPr>
      <w:r>
        <w:rPr>
          <w:rStyle w:val="Text"/>
        </w:rPr>
        <w:t>CX.</w:t>
      </w:r>
    </w:p>
    <w:p w:rsidR="00F147DF" w:rsidRDefault="008C16DF">
      <w:r>
        <w:rPr>
          <w:rStyle w:val="Text"/>
        </w:rPr>
        <w:t>Kterak když králová Kandacis poslala posly a s nimi maléře, aby namaloval postavu Alexandrovu.</w:t>
      </w:r>
    </w:p>
    <w:p w:rsidR="00F147DF" w:rsidRDefault="008C16DF">
      <w:pPr>
        <w:pStyle w:val="Nadpis"/>
      </w:pPr>
      <w:r>
        <w:rPr>
          <w:rStyle w:val="Text"/>
        </w:rPr>
        <w:t>CXI.</w:t>
      </w:r>
    </w:p>
    <w:p w:rsidR="00F147DF" w:rsidRDefault="008C16DF">
      <w:r>
        <w:rPr>
          <w:rStyle w:val="Text"/>
        </w:rPr>
        <w:t>Kterak Alexander proměniv se jel k kněžně mně, by jeho ižádný neznal, a kterak jest oklamán a poznán od nie a kterak divně od nich vyšel.</w:t>
      </w:r>
    </w:p>
    <w:p w:rsidR="00F147DF" w:rsidRDefault="008C16DF">
      <w:pPr>
        <w:pStyle w:val="Nadpis"/>
      </w:pPr>
      <w:r>
        <w:rPr>
          <w:rStyle w:val="Text"/>
        </w:rPr>
        <w:t>CXII.</w:t>
      </w:r>
    </w:p>
    <w:p w:rsidR="00F147DF" w:rsidRDefault="008C16DF">
      <w:r>
        <w:rPr>
          <w:rStyle w:val="Text"/>
        </w:rPr>
        <w:t>Kterak jeden syn kněžny té chtěl Alexandra zabiti.</w:t>
      </w:r>
    </w:p>
    <w:p w:rsidR="00F147DF" w:rsidRDefault="008C16DF">
      <w:pPr>
        <w:pStyle w:val="Nadpis"/>
      </w:pPr>
      <w:r>
        <w:rPr>
          <w:rStyle w:val="Text"/>
        </w:rPr>
        <w:t>CXIII.</w:t>
      </w:r>
    </w:p>
    <w:p w:rsidR="00F147DF" w:rsidRDefault="008C16DF">
      <w:r>
        <w:rPr>
          <w:rStyle w:val="Text"/>
        </w:rPr>
        <w:t>Kterak s tiem synem múdře mluvil Alexander.</w:t>
      </w:r>
    </w:p>
    <w:p w:rsidR="00F147DF" w:rsidRDefault="008C16DF">
      <w:pPr>
        <w:pStyle w:val="Nadpis"/>
      </w:pPr>
      <w:r>
        <w:rPr>
          <w:rStyle w:val="Text"/>
        </w:rPr>
        <w:t>CXIIII.</w:t>
      </w:r>
    </w:p>
    <w:p w:rsidR="00F147DF" w:rsidRDefault="008C16DF">
      <w:r>
        <w:rPr>
          <w:rStyle w:val="Text"/>
        </w:rPr>
        <w:t>Kterak ta královna i její synové, davše jemu dary, i pustili jej preč a jeden syn jeho provodil.</w:t>
      </w:r>
    </w:p>
    <w:p w:rsidR="00F147DF" w:rsidRDefault="008C16DF">
      <w:pPr>
        <w:pStyle w:val="Nadpis"/>
      </w:pPr>
      <w:r>
        <w:rPr>
          <w:rStyle w:val="Text"/>
        </w:rPr>
        <w:lastRenderedPageBreak/>
        <w:t>CXV.</w:t>
      </w:r>
    </w:p>
    <w:p w:rsidR="00F147DF" w:rsidRDefault="008C16DF">
      <w:r>
        <w:rPr>
          <w:rStyle w:val="Text"/>
        </w:rPr>
        <w:t>Kterak jest Alexander mluvil s jeho bohy.</w:t>
      </w:r>
    </w:p>
    <w:p w:rsidR="00F147DF" w:rsidRDefault="008C16DF">
      <w:pPr>
        <w:pStyle w:val="Nadpis"/>
      </w:pPr>
      <w:r>
        <w:rPr>
          <w:rStyle w:val="Text"/>
        </w:rPr>
        <w:t>CXVI.</w:t>
      </w:r>
    </w:p>
    <w:p w:rsidR="00F147DF" w:rsidRDefault="008C16DF">
      <w:r>
        <w:rPr>
          <w:rStyle w:val="Text"/>
        </w:rPr>
        <w:t>Kterak Alexander bojoval s divnými zvieřaty a nohy.</w:t>
      </w:r>
    </w:p>
    <w:p w:rsidR="00F147DF" w:rsidRDefault="008C16DF">
      <w:pPr>
        <w:pStyle w:val="Nadpis"/>
      </w:pPr>
      <w:r>
        <w:rPr>
          <w:rStyle w:val="Text"/>
        </w:rPr>
        <w:t>CXVII.</w:t>
      </w:r>
    </w:p>
    <w:p w:rsidR="00F147DF" w:rsidRDefault="008C16DF">
      <w:r>
        <w:rPr>
          <w:rStyle w:val="Text"/>
        </w:rPr>
        <w:t xml:space="preserve">Kterak jest přijel k řece a na lodí </w:t>
      </w:r>
      <w:r>
        <w:rPr>
          <w:rStyle w:val="emendace"/>
        </w:rPr>
        <w:t xml:space="preserve">lodí </w:t>
      </w:r>
      <w:r>
        <w:rPr>
          <w:rStyle w:val="pramen"/>
        </w:rPr>
        <w:t xml:space="preserve">lodye </w:t>
      </w:r>
      <w:r>
        <w:rPr>
          <w:rStyle w:val="Text"/>
        </w:rPr>
        <w:t>třinné přeplul jest řeku.</w:t>
      </w:r>
    </w:p>
    <w:p w:rsidR="00F147DF" w:rsidRDefault="008C16DF">
      <w:pPr>
        <w:pStyle w:val="Nadpis"/>
      </w:pPr>
      <w:r>
        <w:rPr>
          <w:rStyle w:val="Text"/>
        </w:rPr>
        <w:t>CXVIII.</w:t>
      </w:r>
    </w:p>
    <w:p w:rsidR="00F147DF" w:rsidRDefault="008C16DF">
      <w:r>
        <w:rPr>
          <w:rStyle w:val="Text"/>
        </w:rPr>
        <w:t>Kterak v té řece biechu ženy krásné a lapaly lidi, aby s nimi hřešily do jich vóle, až zemřeli.</w:t>
      </w:r>
    </w:p>
    <w:p w:rsidR="00F147DF" w:rsidRDefault="008C16DF">
      <w:pPr>
        <w:pStyle w:val="Nadpis"/>
      </w:pPr>
      <w:r>
        <w:rPr>
          <w:rStyle w:val="Text"/>
        </w:rPr>
        <w:t>CXIX.</w:t>
      </w:r>
    </w:p>
    <w:p w:rsidR="00F147DF" w:rsidRDefault="008C16DF">
      <w:r>
        <w:rPr>
          <w:rStyle w:val="Text"/>
        </w:rPr>
        <w:t>Kterak Alexander zadělal dvanácte králóv taterských v horách.</w:t>
      </w:r>
    </w:p>
    <w:p w:rsidR="00F147DF" w:rsidRDefault="008C16DF">
      <w:pPr>
        <w:pStyle w:val="Nadpis"/>
      </w:pPr>
      <w:r>
        <w:rPr>
          <w:rStyle w:val="Text"/>
        </w:rPr>
        <w:t>CXX.</w:t>
      </w:r>
    </w:p>
    <w:p w:rsidR="00F147DF" w:rsidRDefault="008C16DF">
      <w:r>
        <w:rPr>
          <w:rStyle w:val="Text"/>
        </w:rPr>
        <w:t>Kterak druzí z rytieřóv Alexandrových, plovúce přes vodu, od rakóv morských jsú zjedeni.</w:t>
      </w:r>
    </w:p>
    <w:p w:rsidR="00F147DF" w:rsidRDefault="008C16DF">
      <w:pPr>
        <w:pStyle w:val="Nadpis"/>
      </w:pPr>
      <w:r>
        <w:rPr>
          <w:rStyle w:val="Text"/>
        </w:rPr>
        <w:t>CXXI.</w:t>
      </w:r>
    </w:p>
    <w:p w:rsidR="00F147DF" w:rsidRDefault="008C16DF">
      <w:r>
        <w:rPr>
          <w:rStyle w:val="Text"/>
        </w:rPr>
        <w:t>Kterak jest Alexander nesen od ptákóv nohóv pod samé oblaky a v tom posazen nedaleko od vojsky.</w:t>
      </w:r>
    </w:p>
    <w:p w:rsidR="00F147DF" w:rsidRDefault="008C16DF">
      <w:pPr>
        <w:pStyle w:val="Nadpis"/>
      </w:pPr>
      <w:r>
        <w:rPr>
          <w:rStyle w:val="Text"/>
        </w:rPr>
        <w:t>CXXII.</w:t>
      </w:r>
    </w:p>
    <w:p w:rsidR="00F147DF" w:rsidRDefault="008C16DF">
      <w:r>
        <w:rPr>
          <w:rStyle w:val="Text"/>
        </w:rPr>
        <w:t xml:space="preserve">Kterak se Alexander pustil do moře v sudu </w:t>
      </w:r>
      <w:r>
        <w:rPr>
          <w:rStyle w:val="foliace"/>
        </w:rPr>
        <w:t xml:space="preserve">84v </w:t>
      </w:r>
      <w:r>
        <w:rPr>
          <w:rStyle w:val="Text"/>
        </w:rPr>
        <w:t>sklenném.</w:t>
      </w:r>
    </w:p>
    <w:p w:rsidR="00F147DF" w:rsidRDefault="008C16DF">
      <w:pPr>
        <w:pStyle w:val="Nadpis"/>
      </w:pPr>
      <w:r>
        <w:rPr>
          <w:rStyle w:val="Text"/>
        </w:rPr>
        <w:t xml:space="preserve">Kapitola </w:t>
      </w:r>
      <w:r>
        <w:rPr>
          <w:rStyle w:val="poznamka"/>
        </w:rPr>
        <w:t xml:space="preserve">psáno zkratkou, plné znění může být i </w:t>
      </w:r>
      <w:r>
        <w:rPr>
          <w:rStyle w:val="poznamkakurziva"/>
        </w:rPr>
        <w:t xml:space="preserve">„kapitula“ </w:t>
      </w:r>
      <w:r>
        <w:rPr>
          <w:rStyle w:val="Text"/>
        </w:rPr>
        <w:t>CXXIII.</w:t>
      </w:r>
    </w:p>
    <w:p w:rsidR="00F147DF" w:rsidRDefault="008C16DF">
      <w:r>
        <w:rPr>
          <w:rStyle w:val="Text"/>
        </w:rPr>
        <w:t>Kterak jest s jednorožcem bojoval Alexander.</w:t>
      </w:r>
    </w:p>
    <w:p w:rsidR="00F147DF" w:rsidRDefault="008C16DF">
      <w:pPr>
        <w:pStyle w:val="Nadpis"/>
      </w:pPr>
      <w:r>
        <w:rPr>
          <w:rStyle w:val="Text"/>
        </w:rPr>
        <w:t>CXXIIII.</w:t>
      </w:r>
    </w:p>
    <w:p w:rsidR="00F147DF" w:rsidRDefault="008C16DF">
      <w:r>
        <w:rPr>
          <w:rStyle w:val="Text"/>
        </w:rPr>
        <w:t>Kterak Alexander válel s hady velikými a divnými.</w:t>
      </w:r>
    </w:p>
    <w:p w:rsidR="00F147DF" w:rsidRDefault="008C16DF">
      <w:pPr>
        <w:pStyle w:val="Nadpis"/>
      </w:pPr>
      <w:r>
        <w:rPr>
          <w:rStyle w:val="Text"/>
        </w:rPr>
        <w:t>CXXV.</w:t>
      </w:r>
    </w:p>
    <w:p w:rsidR="00F147DF" w:rsidRDefault="008C16DF">
      <w:r>
        <w:rPr>
          <w:rStyle w:val="Text"/>
        </w:rPr>
        <w:t xml:space="preserve">Kterak jeda dále válel s </w:t>
      </w:r>
      <w:r>
        <w:rPr>
          <w:rStyle w:val="emendace"/>
        </w:rPr>
        <w:t xml:space="preserve">s </w:t>
      </w:r>
      <w:r>
        <w:rPr>
          <w:rStyle w:val="pramen"/>
        </w:rPr>
        <w:t xml:space="preserve">z </w:t>
      </w:r>
      <w:r>
        <w:rPr>
          <w:rStyle w:val="Text"/>
        </w:rPr>
        <w:t>zvieřaty divnými, ješto slovú cinocefalové, a je přemohl udatně.</w:t>
      </w:r>
    </w:p>
    <w:p w:rsidR="00F147DF" w:rsidRDefault="008C16DF">
      <w:pPr>
        <w:pStyle w:val="Nadpis"/>
      </w:pPr>
      <w:r>
        <w:rPr>
          <w:rStyle w:val="Text"/>
        </w:rPr>
        <w:lastRenderedPageBreak/>
        <w:t>CXVI.</w:t>
      </w:r>
    </w:p>
    <w:p w:rsidR="00F147DF" w:rsidRDefault="008C16DF">
      <w:r>
        <w:rPr>
          <w:rStyle w:val="Text"/>
        </w:rPr>
        <w:t>Kterak jest umřel jeho kuoň jménem Bucifal.</w:t>
      </w:r>
    </w:p>
    <w:p w:rsidR="00F147DF" w:rsidRDefault="008C16DF">
      <w:pPr>
        <w:pStyle w:val="Nadpis"/>
      </w:pPr>
      <w:r>
        <w:rPr>
          <w:rStyle w:val="Text"/>
        </w:rPr>
        <w:t>CXVII.</w:t>
      </w:r>
    </w:p>
    <w:p w:rsidR="00F147DF" w:rsidRDefault="008C16DF">
      <w:r>
        <w:rPr>
          <w:rStyle w:val="Text"/>
        </w:rPr>
        <w:t>Kterak přijel ku potoku Titan.</w:t>
      </w:r>
    </w:p>
    <w:p w:rsidR="00F147DF" w:rsidRDefault="008C16DF">
      <w:pPr>
        <w:pStyle w:val="Nadpis"/>
      </w:pPr>
      <w:r>
        <w:rPr>
          <w:rStyle w:val="Text"/>
        </w:rPr>
        <w:t>CXXVIII.</w:t>
      </w:r>
    </w:p>
    <w:p w:rsidR="00F147DF" w:rsidRDefault="008C16DF">
      <w:r>
        <w:rPr>
          <w:rStyle w:val="Text"/>
        </w:rPr>
        <w:t>Kterak jest nalezl ptáky bielé jako labuti, jenž vědiechu, má li nemocný v té nemoci umřéti, či nic.</w:t>
      </w:r>
    </w:p>
    <w:p w:rsidR="00F147DF" w:rsidRDefault="008C16DF">
      <w:pPr>
        <w:pStyle w:val="Nadpis"/>
      </w:pPr>
      <w:r>
        <w:rPr>
          <w:rStyle w:val="Text"/>
        </w:rPr>
        <w:t>CXXIX.</w:t>
      </w:r>
    </w:p>
    <w:p w:rsidR="00F147DF" w:rsidRDefault="008C16DF">
      <w:r>
        <w:rPr>
          <w:rStyle w:val="Text"/>
        </w:rPr>
        <w:t>Kterak dobyv Babylona tu přebýval až do smrti a kterak jest psal k Aristotilešovi, svému mistru.</w:t>
      </w:r>
    </w:p>
    <w:p w:rsidR="00F147DF" w:rsidRDefault="008C16DF">
      <w:pPr>
        <w:pStyle w:val="Nadpis"/>
      </w:pPr>
      <w:r>
        <w:rPr>
          <w:rStyle w:val="Text"/>
        </w:rPr>
        <w:t>CXXIX.</w:t>
      </w:r>
    </w:p>
    <w:p w:rsidR="00F147DF" w:rsidRDefault="008C16DF">
      <w:r>
        <w:rPr>
          <w:rStyle w:val="Text"/>
        </w:rPr>
        <w:t>Kterak jemu odepsal Aristotileš, jeho mistr milý.</w:t>
      </w:r>
    </w:p>
    <w:p w:rsidR="00F147DF" w:rsidRDefault="008C16DF">
      <w:pPr>
        <w:pStyle w:val="Nadpis"/>
      </w:pPr>
      <w:r>
        <w:rPr>
          <w:rStyle w:val="Text"/>
        </w:rPr>
        <w:t>CXXXI.</w:t>
      </w:r>
    </w:p>
    <w:p w:rsidR="00F147DF" w:rsidRDefault="008C16DF">
      <w:r>
        <w:rPr>
          <w:rStyle w:val="Text"/>
        </w:rPr>
        <w:t xml:space="preserve">O stolici, kterúž jest kázal udělati u Babylonie, a o zemiech, jenž </w:t>
      </w:r>
      <w:r>
        <w:rPr>
          <w:rStyle w:val="emendace"/>
        </w:rPr>
        <w:t xml:space="preserve">jenž </w:t>
      </w:r>
      <w:r>
        <w:rPr>
          <w:rStyle w:val="pramen"/>
        </w:rPr>
        <w:t xml:space="preserve">genz </w:t>
      </w:r>
      <w:r>
        <w:rPr>
          <w:rStyle w:val="Text"/>
        </w:rPr>
        <w:t>jsú pod Alexandrem byly poddané.</w:t>
      </w:r>
    </w:p>
    <w:p w:rsidR="00F147DF" w:rsidRDefault="008C16DF">
      <w:pPr>
        <w:pStyle w:val="Nadpis"/>
      </w:pPr>
      <w:r>
        <w:rPr>
          <w:rStyle w:val="Text"/>
        </w:rPr>
        <w:t>CXXXII.</w:t>
      </w:r>
    </w:p>
    <w:p w:rsidR="00F147DF" w:rsidRDefault="008C16DF">
      <w:r>
        <w:rPr>
          <w:rStyle w:val="Text"/>
        </w:rPr>
        <w:t>O koruně zlaté a o potvoře, kterúž jest měla jedna žena s Alexandrem a puol člověka bylo.</w:t>
      </w:r>
    </w:p>
    <w:p w:rsidR="00F147DF" w:rsidRDefault="008C16DF">
      <w:pPr>
        <w:pStyle w:val="Nadpis"/>
      </w:pPr>
      <w:r>
        <w:rPr>
          <w:rStyle w:val="Text"/>
        </w:rPr>
        <w:t>CXXXIII.</w:t>
      </w:r>
    </w:p>
    <w:p w:rsidR="00F147DF" w:rsidRDefault="008C16DF">
      <w:r>
        <w:rPr>
          <w:rStyle w:val="Text"/>
        </w:rPr>
        <w:t>Kterak jemu tu potvoru hadač vyložil právě.</w:t>
      </w:r>
    </w:p>
    <w:p w:rsidR="00F147DF" w:rsidRDefault="008C16DF">
      <w:pPr>
        <w:pStyle w:val="Nadpis"/>
      </w:pPr>
      <w:r>
        <w:rPr>
          <w:rStyle w:val="Text"/>
        </w:rPr>
        <w:t>CXXXIIII.</w:t>
      </w:r>
    </w:p>
    <w:p w:rsidR="00F147DF" w:rsidRDefault="008C16DF">
      <w:r>
        <w:rPr>
          <w:rStyle w:val="Text"/>
        </w:rPr>
        <w:t>Kterak Antipater zjednal a kázal synóm svým, aby Alexandra otrávili a jinak toho nečinili.</w:t>
      </w:r>
    </w:p>
    <w:p w:rsidR="00F147DF" w:rsidRDefault="008C16DF">
      <w:pPr>
        <w:pStyle w:val="Nadpis"/>
      </w:pPr>
      <w:r>
        <w:rPr>
          <w:rStyle w:val="Text"/>
        </w:rPr>
        <w:t>CXXXV.</w:t>
      </w:r>
    </w:p>
    <w:p w:rsidR="00F147DF" w:rsidRDefault="008C16DF">
      <w:r>
        <w:rPr>
          <w:rStyle w:val="Text"/>
        </w:rPr>
        <w:t>Kterakým jedem byl otráven Alexander do smrti.</w:t>
      </w:r>
    </w:p>
    <w:p w:rsidR="00F147DF" w:rsidRDefault="008C16DF">
      <w:pPr>
        <w:pStyle w:val="Nadpis"/>
      </w:pPr>
      <w:r>
        <w:rPr>
          <w:rStyle w:val="Text"/>
        </w:rPr>
        <w:t>CXXXVI.</w:t>
      </w:r>
    </w:p>
    <w:p w:rsidR="00F147DF" w:rsidRDefault="008C16DF">
      <w:r>
        <w:rPr>
          <w:rStyle w:val="Text"/>
        </w:rPr>
        <w:t>Kterak jest Alexander na svých hodech otráven.</w:t>
      </w:r>
    </w:p>
    <w:p w:rsidR="00F147DF" w:rsidRDefault="008C16DF">
      <w:pPr>
        <w:pStyle w:val="Nadpis"/>
      </w:pPr>
      <w:r>
        <w:rPr>
          <w:rStyle w:val="Text"/>
        </w:rPr>
        <w:t>CXXXVII.</w:t>
      </w:r>
    </w:p>
    <w:p w:rsidR="00F147DF" w:rsidRDefault="008C16DF">
      <w:r>
        <w:rPr>
          <w:rStyle w:val="Text"/>
        </w:rPr>
        <w:lastRenderedPageBreak/>
        <w:t>Kterak Alexander, jsa v nemoci, chtěl se utopiti.</w:t>
      </w:r>
    </w:p>
    <w:p w:rsidR="00F147DF" w:rsidRDefault="008C16DF">
      <w:pPr>
        <w:pStyle w:val="Nadpis"/>
      </w:pPr>
      <w:r>
        <w:rPr>
          <w:rStyle w:val="Text"/>
        </w:rPr>
        <w:t>CXXXVIII.</w:t>
      </w:r>
    </w:p>
    <w:p w:rsidR="00F147DF" w:rsidRDefault="008C16DF">
      <w:r>
        <w:rPr>
          <w:rStyle w:val="Text"/>
        </w:rPr>
        <w:t>Poručenstvie nebo hamfešt kšaftný jeho.</w:t>
      </w:r>
    </w:p>
    <w:p w:rsidR="00F147DF" w:rsidRDefault="008C16DF">
      <w:pPr>
        <w:pStyle w:val="Nadpis"/>
      </w:pPr>
      <w:r>
        <w:rPr>
          <w:rStyle w:val="Text"/>
        </w:rPr>
        <w:t>CXXXIX.</w:t>
      </w:r>
    </w:p>
    <w:p w:rsidR="00F147DF" w:rsidRDefault="008C16DF">
      <w:r>
        <w:rPr>
          <w:rStyle w:val="Text"/>
        </w:rPr>
        <w:t>Hamfešt byl napsán, zázrakové se dáli.</w:t>
      </w:r>
    </w:p>
    <w:p w:rsidR="00F147DF" w:rsidRDefault="008C16DF">
      <w:pPr>
        <w:pStyle w:val="Nadpis"/>
      </w:pPr>
      <w:r>
        <w:rPr>
          <w:rStyle w:val="Text"/>
        </w:rPr>
        <w:t>CXL.</w:t>
      </w:r>
    </w:p>
    <w:p w:rsidR="00F147DF" w:rsidRDefault="008C16DF">
      <w:r>
        <w:rPr>
          <w:rStyle w:val="Text"/>
        </w:rPr>
        <w:t>Kterak Alexander napomínáše své, aby u pokoji byli.</w:t>
      </w:r>
    </w:p>
    <w:p w:rsidR="00F147DF" w:rsidRDefault="008C16DF">
      <w:pPr>
        <w:pStyle w:val="Nadpis"/>
      </w:pPr>
      <w:r>
        <w:rPr>
          <w:rStyle w:val="Text"/>
        </w:rPr>
        <w:t>CXLI.</w:t>
      </w:r>
    </w:p>
    <w:p w:rsidR="00F147DF" w:rsidRDefault="008C16DF">
      <w:r>
        <w:rPr>
          <w:rStyle w:val="Text"/>
        </w:rPr>
        <w:t>Kterak jest dal krále Macedonským svým.</w:t>
      </w:r>
    </w:p>
    <w:p w:rsidR="00F147DF" w:rsidRDefault="008C16DF">
      <w:pPr>
        <w:pStyle w:val="Nadpis"/>
      </w:pPr>
      <w:r>
        <w:rPr>
          <w:rStyle w:val="Text"/>
        </w:rPr>
        <w:t>CXLII.</w:t>
      </w:r>
    </w:p>
    <w:p w:rsidR="00F147DF" w:rsidRDefault="008C16DF">
      <w:r>
        <w:rPr>
          <w:rStyle w:val="Text"/>
        </w:rPr>
        <w:t>Kterak jsú Alexandra plakali u Babylonie.</w:t>
      </w:r>
    </w:p>
    <w:p w:rsidR="00F147DF" w:rsidRDefault="008C16DF">
      <w:pPr>
        <w:pStyle w:val="Nadpis"/>
      </w:pPr>
      <w:r>
        <w:rPr>
          <w:rStyle w:val="Text"/>
        </w:rPr>
        <w:t>CXLIII.</w:t>
      </w:r>
    </w:p>
    <w:p w:rsidR="00F147DF" w:rsidRDefault="008C16DF">
      <w:r>
        <w:rPr>
          <w:rStyle w:val="Text"/>
        </w:rPr>
        <w:t>Kterak jest sobě dal políček sám Alexander.</w:t>
      </w:r>
    </w:p>
    <w:p w:rsidR="00F147DF" w:rsidRDefault="008C16DF">
      <w:pPr>
        <w:pStyle w:val="Nadpis"/>
      </w:pPr>
      <w:r>
        <w:rPr>
          <w:rStyle w:val="Text"/>
        </w:rPr>
        <w:t>CXLIIII.</w:t>
      </w:r>
    </w:p>
    <w:p w:rsidR="00F147DF" w:rsidRDefault="008C16DF">
      <w:r>
        <w:rPr>
          <w:rStyle w:val="Text"/>
        </w:rPr>
        <w:t>Kterak Alexander kázal sobě hrob udělati i umřel jest</w:t>
      </w:r>
      <w:r>
        <w:rPr>
          <w:rStyle w:val="emendace"/>
        </w:rPr>
        <w:t xml:space="preserve">jest </w:t>
      </w:r>
      <w:r>
        <w:rPr>
          <w:rStyle w:val="pramen"/>
        </w:rPr>
        <w:t>giest</w:t>
      </w:r>
      <w:r>
        <w:rPr>
          <w:rStyle w:val="Text"/>
        </w:rPr>
        <w:t>.</w:t>
      </w:r>
    </w:p>
    <w:p w:rsidR="00F147DF" w:rsidRDefault="008C16DF">
      <w:pPr>
        <w:pStyle w:val="Nadpis"/>
      </w:pPr>
      <w:r>
        <w:rPr>
          <w:rStyle w:val="Text"/>
        </w:rPr>
        <w:t>CXLV.</w:t>
      </w:r>
    </w:p>
    <w:p w:rsidR="00F147DF" w:rsidRDefault="008C16DF">
      <w:r>
        <w:rPr>
          <w:rStyle w:val="Text"/>
        </w:rPr>
        <w:t>Kterak dvanácte kniežat, upřiehše se u vuoz, táhli jsú jeho mrtvého z Babylona do Alexandřé.</w:t>
      </w:r>
    </w:p>
    <w:p w:rsidR="00F147DF" w:rsidRDefault="008C16DF">
      <w:pPr>
        <w:pStyle w:val="Nadpis"/>
      </w:pPr>
      <w:r>
        <w:rPr>
          <w:rStyle w:val="Text"/>
        </w:rPr>
        <w:t>CXLVI.</w:t>
      </w:r>
    </w:p>
    <w:p w:rsidR="00F147DF" w:rsidRDefault="008C16DF">
      <w:r>
        <w:rPr>
          <w:rStyle w:val="Text"/>
        </w:rPr>
        <w:t>Kteraké postavy byl Alexander a o letech jeho.</w:t>
      </w:r>
    </w:p>
    <w:p w:rsidR="00F147DF" w:rsidRDefault="008C16DF">
      <w:r>
        <w:rPr>
          <w:rStyle w:val="Text"/>
        </w:rPr>
        <w:t>Toho konec.</w:t>
      </w:r>
    </w:p>
    <w:sectPr w:rsidR="00F147DF">
      <w:headerReference w:type="default" r:id="rId8"/>
      <w:pgSz w:w="11906" w:h="16838"/>
      <w:pgMar w:top="1134" w:right="1134" w:bottom="1134" w:left="1134"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878" w:rsidRDefault="00143878">
      <w:r>
        <w:separator/>
      </w:r>
    </w:p>
  </w:endnote>
  <w:endnote w:type="continuationSeparator" w:id="0">
    <w:p w:rsidR="00143878" w:rsidRDefault="0014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878" w:rsidRDefault="00143878">
      <w:r>
        <w:separator/>
      </w:r>
    </w:p>
  </w:footnote>
  <w:footnote w:type="continuationSeparator" w:id="0">
    <w:p w:rsidR="00143878" w:rsidRDefault="001438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7DF" w:rsidRDefault="00815AB6">
    <w:pPr>
      <w:pStyle w:val="Zhlav"/>
      <w:tabs>
        <w:tab w:val="clear" w:pos="9072"/>
        <w:tab w:val="right" w:pos="9639"/>
      </w:tabs>
    </w:pPr>
    <w:fldSimple w:instr=" FILENAME \p ">
      <w:r w:rsidR="008C16DF">
        <w:rPr>
          <w:noProof/>
        </w:rPr>
        <w:t>C:\Documents and Settings\simek.UJCVAL\Plocha\PŘEPISY\AlexPovD\SS_AlexPovD.doc</w:t>
      </w:r>
    </w:fldSimple>
    <w:r w:rsidR="008C16DF">
      <w:tab/>
    </w:r>
    <w:r w:rsidR="008C16DF">
      <w:rPr>
        <w:rStyle w:val="slostrnky"/>
      </w:rPr>
      <w:fldChar w:fldCharType="begin"/>
    </w:r>
    <w:r w:rsidR="008C16DF">
      <w:rPr>
        <w:rStyle w:val="slostrnky"/>
      </w:rPr>
      <w:instrText xml:space="preserve"> PAGE </w:instrText>
    </w:r>
    <w:r w:rsidR="008C16DF">
      <w:rPr>
        <w:rStyle w:val="slostrnky"/>
      </w:rPr>
      <w:fldChar w:fldCharType="separate"/>
    </w:r>
    <w:r w:rsidR="00392176">
      <w:rPr>
        <w:rStyle w:val="slostrnky"/>
        <w:noProof/>
      </w:rPr>
      <w:t>5</w:t>
    </w:r>
    <w:r w:rsidR="008C16DF">
      <w:rPr>
        <w:rStyle w:val="slostrnky"/>
      </w:rPr>
      <w:fldChar w:fldCharType="end"/>
    </w:r>
    <w:r w:rsidR="008C16DF">
      <w:rPr>
        <w:rStyle w:val="slostrnky"/>
      </w:rPr>
      <w:t>/</w:t>
    </w:r>
    <w:r w:rsidR="008C16DF">
      <w:rPr>
        <w:rStyle w:val="slostrnky"/>
      </w:rPr>
      <w:fldChar w:fldCharType="begin"/>
    </w:r>
    <w:r w:rsidR="008C16DF">
      <w:rPr>
        <w:rStyle w:val="slostrnky"/>
      </w:rPr>
      <w:instrText xml:space="preserve"> NUMPAGES </w:instrText>
    </w:r>
    <w:r w:rsidR="008C16DF">
      <w:rPr>
        <w:rStyle w:val="slostrnky"/>
      </w:rPr>
      <w:fldChar w:fldCharType="separate"/>
    </w:r>
    <w:r w:rsidR="00392176">
      <w:rPr>
        <w:rStyle w:val="slostrnky"/>
        <w:noProof/>
      </w:rPr>
      <w:t>77</w:t>
    </w:r>
    <w:r w:rsidR="008C16DF">
      <w:rPr>
        <w:rStyle w:val="slostrnky"/>
      </w:rPr>
      <w:fldChar w:fldCharType="end"/>
    </w:r>
    <w:r w:rsidR="008C16DF">
      <w:rPr>
        <w:rStyle w:val="slostrnky"/>
      </w:rPr>
      <w:tab/>
    </w:r>
    <w:r w:rsidR="008C16DF">
      <w:rPr>
        <w:rStyle w:val="slostrnky"/>
      </w:rPr>
      <w:fldChar w:fldCharType="begin"/>
    </w:r>
    <w:r w:rsidR="008C16DF">
      <w:rPr>
        <w:rStyle w:val="slostrnky"/>
      </w:rPr>
      <w:instrText xml:space="preserve"> PRINTDATE \@ "d.M.yyyy H:mm:ss" </w:instrText>
    </w:r>
    <w:r w:rsidR="008C16DF">
      <w:rPr>
        <w:rStyle w:val="slostrnky"/>
      </w:rPr>
      <w:fldChar w:fldCharType="separate"/>
    </w:r>
    <w:r w:rsidR="008C16DF">
      <w:rPr>
        <w:rStyle w:val="slostrnky"/>
        <w:noProof/>
      </w:rPr>
      <w:t>16.1.2008 15:27:00</w:t>
    </w:r>
    <w:r w:rsidR="008C16DF">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abstractNum w:abstractNumId="10">
    <w:nsid w:val="43486BF5"/>
    <w:multiLevelType w:val="hybridMultilevel"/>
    <w:tmpl w:val="1736D98C"/>
    <w:lvl w:ilvl="0" w:tplc="04050017">
      <w:start w:val="1"/>
      <w:numFmt w:val="lowerLetter"/>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linkStyles/>
  <w:doNotTrackMoves/>
  <w:doNotTrackFormatting/>
  <w:documentProtection w:formatting="1" w:enforcement="0"/>
  <w:defaultTabStop w:val="709"/>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47DF"/>
    <w:rsid w:val="000E0282"/>
    <w:rsid w:val="00143878"/>
    <w:rsid w:val="0019620D"/>
    <w:rsid w:val="00392176"/>
    <w:rsid w:val="00815AB6"/>
    <w:rsid w:val="008C16DF"/>
    <w:rsid w:val="00BE273F"/>
    <w:rsid w:val="00CA7D0C"/>
    <w:rsid w:val="00F147D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semiHidden="0" w:uiPriority="0" w:unhideWhenUsed="0"/>
    <w:lsdException w:name="footer" w:semiHidden="0" w:uiPriority="0" w:unhideWhenUsed="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iPriority="0" w:unhideWhenUsed="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semiHidden="0" w:uiPriority="0" w:unhideWhenUsed="0"/>
    <w:lsdException w:name="HTML Bottom of Form" w:semiHidden="0" w:uiPriority="0" w:unhideWhenUsed="0"/>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0" w:uiPriority="0" w:unhideWhenUsed="0"/>
    <w:lsdException w:name="annotation subject" w:locked="1"/>
    <w:lsdException w:name="No List" w:semiHidden="0" w:uiPriority="0" w:unhideWhenUsed="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semiHidden="0" w:uiPriority="0" w:unhideWhenUsed="0"/>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92176"/>
    <w:pPr>
      <w:spacing w:after="240" w:line="312" w:lineRule="auto"/>
      <w:ind w:firstLine="170"/>
      <w:jc w:val="both"/>
    </w:pPr>
    <w:rPr>
      <w:sz w:val="24"/>
      <w:szCs w:val="24"/>
    </w:rPr>
  </w:style>
  <w:style w:type="character" w:default="1" w:styleId="Standardnpsmoodstavce">
    <w:name w:val="Default Paragraph Font"/>
    <w:semiHidden/>
    <w:rsid w:val="00392176"/>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semiHidden/>
    <w:rsid w:val="00392176"/>
  </w:style>
  <w:style w:type="character" w:customStyle="1" w:styleId="biblecislokapitoly">
    <w:name w:val="bible_cislo_kapitoly"/>
    <w:rsid w:val="00392176"/>
    <w:rPr>
      <w:b/>
      <w:color w:val="0000FF"/>
      <w:bdr w:val="none" w:sz="0" w:space="0" w:color="auto"/>
      <w:shd w:val="clear" w:color="auto" w:fill="CCFFCC"/>
      <w:vertAlign w:val="superscript"/>
    </w:rPr>
  </w:style>
  <w:style w:type="character" w:customStyle="1" w:styleId="biblecisloverse">
    <w:name w:val="bible_cislo_verse"/>
    <w:rsid w:val="00392176"/>
    <w:rPr>
      <w:b/>
      <w:noProof/>
      <w:color w:val="FFFFFF"/>
      <w:bdr w:val="none" w:sz="0" w:space="0" w:color="auto"/>
      <w:shd w:val="clear" w:color="auto" w:fill="666666"/>
      <w:vertAlign w:val="superscript"/>
    </w:rPr>
  </w:style>
  <w:style w:type="character" w:customStyle="1" w:styleId="foliace">
    <w:name w:val="foliace"/>
    <w:rsid w:val="00392176"/>
    <w:rPr>
      <w:rFonts w:ascii="Times New Roman" w:hAnsi="Times New Roman"/>
      <w:b/>
      <w:noProof/>
      <w:bdr w:val="single" w:sz="4" w:space="0" w:color="auto"/>
      <w:shd w:val="clear" w:color="auto" w:fill="FFCC99"/>
    </w:rPr>
  </w:style>
  <w:style w:type="paragraph" w:styleId="Zhlav">
    <w:name w:val="header"/>
    <w:basedOn w:val="Normln"/>
    <w:link w:val="ZhlavChar"/>
    <w:unhideWhenUsed/>
    <w:locked/>
    <w:rsid w:val="00392176"/>
    <w:pPr>
      <w:tabs>
        <w:tab w:val="center" w:pos="4536"/>
        <w:tab w:val="right" w:pos="9072"/>
      </w:tabs>
      <w:ind w:firstLine="0"/>
    </w:pPr>
    <w:rPr>
      <w:b/>
      <w:sz w:val="16"/>
    </w:rPr>
  </w:style>
  <w:style w:type="character" w:customStyle="1" w:styleId="ZhlavChar">
    <w:name w:val="Záhlaví Char"/>
    <w:link w:val="Zhlav"/>
    <w:rPr>
      <w:b/>
      <w:sz w:val="16"/>
      <w:szCs w:val="24"/>
    </w:rPr>
  </w:style>
  <w:style w:type="character" w:customStyle="1" w:styleId="internipoznamka">
    <w:name w:val="interni_poznamka"/>
    <w:rsid w:val="00392176"/>
    <w:rPr>
      <w:color w:val="auto"/>
      <w:bdr w:val="single" w:sz="4" w:space="0" w:color="auto"/>
      <w:shd w:val="clear" w:color="auto" w:fill="99FF66"/>
    </w:rPr>
  </w:style>
  <w:style w:type="paragraph" w:customStyle="1" w:styleId="Podnadpis">
    <w:name w:val="Podnadpis"/>
    <w:basedOn w:val="Normln"/>
    <w:next w:val="Normln"/>
    <w:rsid w:val="00392176"/>
    <w:rPr>
      <w:rFonts w:ascii="Arial" w:hAnsi="Arial"/>
      <w:b/>
      <w:noProof/>
    </w:rPr>
  </w:style>
  <w:style w:type="character" w:customStyle="1" w:styleId="kod">
    <w:name w:val="kod"/>
    <w:rsid w:val="00392176"/>
    <w:rPr>
      <w:bdr w:val="none" w:sz="0" w:space="0" w:color="auto"/>
      <w:shd w:val="pct15" w:color="auto" w:fill="auto"/>
    </w:rPr>
  </w:style>
  <w:style w:type="character" w:styleId="slostrnky">
    <w:name w:val="page number"/>
    <w:unhideWhenUsed/>
    <w:locked/>
    <w:rsid w:val="00392176"/>
  </w:style>
  <w:style w:type="paragraph" w:customStyle="1" w:styleId="Vers">
    <w:name w:val="Vers"/>
    <w:basedOn w:val="Normln"/>
    <w:rsid w:val="00392176"/>
    <w:pPr>
      <w:pBdr>
        <w:left w:val="wave" w:sz="6" w:space="4" w:color="auto"/>
      </w:pBdr>
    </w:pPr>
    <w:rPr>
      <w:noProof/>
    </w:rPr>
  </w:style>
  <w:style w:type="character" w:customStyle="1" w:styleId="cizijazyk">
    <w:name w:val="cizi_jazyk"/>
    <w:rsid w:val="00392176"/>
    <w:rPr>
      <w:bdr w:val="single" w:sz="2" w:space="0" w:color="auto" w:shadow="1"/>
      <w:shd w:val="clear" w:color="auto" w:fill="auto"/>
    </w:rPr>
  </w:style>
  <w:style w:type="character" w:customStyle="1" w:styleId="pripisek">
    <w:name w:val="pripisek"/>
    <w:locked/>
    <w:rsid w:val="00392176"/>
    <w:rPr>
      <w:bdr w:val="none" w:sz="0" w:space="0" w:color="auto"/>
      <w:shd w:val="clear" w:color="auto" w:fill="FFCC00"/>
    </w:rPr>
  </w:style>
  <w:style w:type="character" w:customStyle="1" w:styleId="emendace">
    <w:name w:val="emendace"/>
    <w:rsid w:val="00392176"/>
    <w:rPr>
      <w:color w:val="993300"/>
      <w:bdr w:val="none" w:sz="0" w:space="0" w:color="auto"/>
      <w:shd w:val="clear" w:color="auto" w:fill="CCCCCC"/>
    </w:rPr>
  </w:style>
  <w:style w:type="character" w:customStyle="1" w:styleId="Text">
    <w:name w:val="Text"/>
    <w:locked/>
    <w:rsid w:val="00392176"/>
  </w:style>
  <w:style w:type="paragraph" w:customStyle="1" w:styleId="Hlavicka">
    <w:name w:val="Hlavicka"/>
    <w:basedOn w:val="Normln"/>
    <w:locked/>
    <w:rsid w:val="00392176"/>
    <w:pPr>
      <w:pBdr>
        <w:left w:val="single" w:sz="12" w:space="4" w:color="FF0000"/>
      </w:pBdr>
      <w:spacing w:before="100" w:beforeAutospacing="1" w:after="100" w:afterAutospacing="1"/>
    </w:pPr>
    <w:rPr>
      <w:noProof/>
    </w:rPr>
  </w:style>
  <w:style w:type="character" w:customStyle="1" w:styleId="pramen">
    <w:name w:val="pramen"/>
    <w:rsid w:val="00392176"/>
    <w:rPr>
      <w:color w:val="FFFFFF"/>
      <w:bdr w:val="none" w:sz="0" w:space="0" w:color="auto"/>
      <w:shd w:val="clear" w:color="auto" w:fill="0000FF"/>
    </w:rPr>
  </w:style>
  <w:style w:type="character" w:customStyle="1" w:styleId="poznamka">
    <w:name w:val="poznamka"/>
    <w:rsid w:val="00392176"/>
    <w:rPr>
      <w:bdr w:val="none" w:sz="0" w:space="0" w:color="auto"/>
      <w:shd w:val="clear" w:color="auto" w:fill="CC99FF"/>
      <w:lang w:val="cs-CZ"/>
    </w:rPr>
  </w:style>
  <w:style w:type="paragraph" w:customStyle="1" w:styleId="Polozkarejstriku">
    <w:name w:val="Polozka_rejstriku"/>
    <w:basedOn w:val="Normln"/>
    <w:rsid w:val="00392176"/>
    <w:pPr>
      <w:pBdr>
        <w:left w:val="single" w:sz="18" w:space="4" w:color="999999"/>
      </w:pBdr>
    </w:pPr>
    <w:rPr>
      <w:noProof/>
    </w:rPr>
  </w:style>
  <w:style w:type="table" w:styleId="Elegantntabulka">
    <w:name w:val="Table Elegant"/>
    <w:basedOn w:val="Normlntabulka"/>
    <w:locked/>
    <w:rsid w:val="0039217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Zpat">
    <w:name w:val="footer"/>
    <w:basedOn w:val="Normln"/>
    <w:link w:val="ZpatChar"/>
    <w:unhideWhenUsed/>
    <w:locked/>
    <w:rsid w:val="00392176"/>
    <w:pPr>
      <w:tabs>
        <w:tab w:val="center" w:pos="4536"/>
        <w:tab w:val="right" w:pos="9072"/>
      </w:tabs>
    </w:pPr>
  </w:style>
  <w:style w:type="character" w:customStyle="1" w:styleId="ZpatChar">
    <w:name w:val="Zápatí Char"/>
    <w:link w:val="Zpat"/>
    <w:rPr>
      <w:sz w:val="24"/>
      <w:szCs w:val="24"/>
    </w:rPr>
  </w:style>
  <w:style w:type="paragraph" w:customStyle="1" w:styleId="Titul">
    <w:name w:val="Titul"/>
    <w:basedOn w:val="Normln"/>
    <w:next w:val="Normln"/>
    <w:rsid w:val="00392176"/>
    <w:pPr>
      <w:jc w:val="center"/>
    </w:pPr>
    <w:rPr>
      <w:rFonts w:ascii="Arial" w:hAnsi="Arial"/>
      <w:b/>
      <w:noProof/>
      <w:sz w:val="32"/>
    </w:rPr>
  </w:style>
  <w:style w:type="paragraph" w:customStyle="1" w:styleId="Nadpis">
    <w:name w:val="Nadpis"/>
    <w:basedOn w:val="Normln"/>
    <w:next w:val="Normln"/>
    <w:link w:val="NadpisChar"/>
    <w:rsid w:val="00392176"/>
    <w:rPr>
      <w:rFonts w:ascii="Arial" w:hAnsi="Arial"/>
      <w:b/>
      <w:noProof/>
      <w:sz w:val="28"/>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sid w:val="00392176"/>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sid w:val="00392176"/>
    <w:rPr>
      <w:bdr w:val="dashed" w:sz="2" w:space="0" w:color="auto" w:shadow="1"/>
      <w:shd w:val="clear" w:color="auto" w:fill="FFCC00"/>
    </w:rPr>
  </w:style>
  <w:style w:type="character" w:customStyle="1" w:styleId="cisloverse">
    <w:name w:val="cislo_verse"/>
    <w:rsid w:val="00392176"/>
    <w:rPr>
      <w:rFonts w:ascii="Times New Roman" w:hAnsi="Times New Roman"/>
      <w:b/>
      <w:noProof/>
      <w:bdr w:val="dotDotDash" w:sz="4" w:space="0" w:color="auto"/>
      <w:shd w:val="clear" w:color="auto" w:fill="FFCC99"/>
    </w:rPr>
  </w:style>
  <w:style w:type="character" w:customStyle="1" w:styleId="torzo">
    <w:name w:val="torzo"/>
    <w:rsid w:val="00392176"/>
    <w:rPr>
      <w:strike/>
      <w:dstrike w:val="0"/>
      <w:noProof/>
    </w:rPr>
  </w:style>
  <w:style w:type="character" w:customStyle="1" w:styleId="doplnenytext">
    <w:name w:val="doplneny_text"/>
    <w:rsid w:val="00392176"/>
    <w:rPr>
      <w:color w:val="FFFFFF"/>
      <w:bdr w:val="none" w:sz="0" w:space="0" w:color="auto"/>
      <w:shd w:val="clear" w:color="auto" w:fill="FF0000"/>
    </w:rPr>
  </w:style>
  <w:style w:type="character" w:customStyle="1" w:styleId="lemma">
    <w:name w:val="lemma"/>
    <w:rsid w:val="00392176"/>
    <w:rPr>
      <w:rFonts w:ascii="Arial" w:hAnsi="Arial"/>
      <w:color w:val="800000"/>
    </w:rPr>
  </w:style>
  <w:style w:type="paragraph" w:customStyle="1" w:styleId="Volnyradek">
    <w:name w:val="Volny_radek"/>
    <w:next w:val="Normln"/>
    <w:rsid w:val="00392176"/>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sid w:val="00392176"/>
    <w:rPr>
      <w:rFonts w:ascii="Arial" w:hAnsi="Arial"/>
      <w:b/>
      <w:color w:val="800000"/>
      <w:bdr w:val="dotted" w:sz="4" w:space="0" w:color="auto"/>
    </w:rPr>
  </w:style>
  <w:style w:type="character" w:customStyle="1" w:styleId="biblezkratkaknihy">
    <w:name w:val="bible_zkratka_knihy"/>
    <w:rsid w:val="00392176"/>
    <w:rPr>
      <w:b/>
      <w:bdr w:val="none" w:sz="0" w:space="0" w:color="auto"/>
      <w:shd w:val="clear" w:color="auto" w:fill="99CCFF"/>
    </w:rPr>
  </w:style>
  <w:style w:type="paragraph" w:styleId="Textbubliny">
    <w:name w:val="Balloon Text"/>
    <w:basedOn w:val="Normln"/>
    <w:link w:val="TextbublinyChar"/>
    <w:uiPriority w:val="99"/>
    <w:semiHidden/>
    <w:locked/>
    <w:rPr>
      <w:sz w:val="0"/>
      <w:szCs w:val="0"/>
    </w:rPr>
  </w:style>
  <w:style w:type="character" w:customStyle="1" w:styleId="TextbublinyChar">
    <w:name w:val="Text bubliny Char"/>
    <w:link w:val="Textbubliny"/>
    <w:uiPriority w:val="99"/>
    <w:semiHidden/>
    <w:rPr>
      <w:sz w:val="0"/>
      <w:szCs w:val="0"/>
    </w:rPr>
  </w:style>
  <w:style w:type="character" w:customStyle="1" w:styleId="transliterace">
    <w:name w:val="transliterace"/>
    <w:rsid w:val="00392176"/>
    <w:rPr>
      <w:noProof/>
      <w:bdr w:val="dotted" w:sz="4" w:space="0" w:color="auto"/>
      <w:shd w:val="clear" w:color="auto" w:fill="00FFFF"/>
      <w:lang w:val="cs-CZ"/>
    </w:rPr>
  </w:style>
  <w:style w:type="character" w:customStyle="1" w:styleId="transliteracecizijazyk">
    <w:name w:val="transliterace_cizi_jazyk"/>
    <w:rsid w:val="00392176"/>
    <w:rPr>
      <w:noProof/>
      <w:bdr w:val="single" w:sz="4" w:space="0" w:color="auto" w:shadow="1"/>
      <w:shd w:val="clear" w:color="auto" w:fill="00FFFF"/>
      <w:lang w:val="la-Latn"/>
    </w:rPr>
  </w:style>
  <w:style w:type="character" w:customStyle="1" w:styleId="ruznocteni">
    <w:name w:val="ruznocteni"/>
    <w:qFormat/>
    <w:rsid w:val="00392176"/>
    <w:rPr>
      <w:u w:val="none" w:color="17365D"/>
      <w:bdr w:val="none" w:sz="0" w:space="0" w:color="auto"/>
      <w:shd w:val="clear" w:color="auto" w:fill="FBD4B4"/>
    </w:rPr>
  </w:style>
  <w:style w:type="character" w:customStyle="1" w:styleId="ruznocteniautor">
    <w:name w:val="ruznocteni_autor"/>
    <w:qFormat/>
    <w:rsid w:val="00392176"/>
    <w:rPr>
      <w:u w:val="none" w:color="17365D"/>
      <w:bdr w:val="none" w:sz="0" w:space="0" w:color="auto"/>
      <w:shd w:val="clear" w:color="auto" w:fill="DBE5F1"/>
    </w:rPr>
  </w:style>
  <w:style w:type="character" w:customStyle="1" w:styleId="poznamkakurziva">
    <w:name w:val="poznamka_kurziva"/>
    <w:rsid w:val="00392176"/>
    <w:rPr>
      <w:i/>
      <w:bdr w:val="none" w:sz="0" w:space="0" w:color="auto"/>
      <w:shd w:val="clear" w:color="auto" w:fill="CC99FF"/>
      <w:lang w:val="cs-CZ"/>
    </w:rPr>
  </w:style>
  <w:style w:type="character" w:customStyle="1" w:styleId="transliteracerozepsanizkratky">
    <w:name w:val="transliterace_rozepsani_zkratky"/>
    <w:rsid w:val="00392176"/>
    <w:rPr>
      <w:i/>
      <w:noProof/>
      <w:bdr w:val="dotted" w:sz="4" w:space="0" w:color="auto"/>
      <w:shd w:val="clear" w:color="auto" w:fill="00FFFF"/>
      <w:lang w:val="cs-CZ"/>
    </w:rPr>
  </w:style>
  <w:style w:type="character" w:customStyle="1" w:styleId="znackovani">
    <w:name w:val="znackovani"/>
    <w:rsid w:val="00392176"/>
    <w:rPr>
      <w:bdr w:val="dotDotDash" w:sz="4" w:space="0" w:color="auto"/>
      <w:shd w:val="clear" w:color="auto" w:fill="FFFF00"/>
    </w:rPr>
  </w:style>
  <w:style w:type="character" w:customStyle="1" w:styleId="poznamkapodcarou">
    <w:name w:val="poznamka_pod_carou"/>
    <w:qFormat/>
    <w:rsid w:val="00392176"/>
    <w:rPr>
      <w:bdr w:val="dotted" w:sz="4" w:space="0" w:color="auto"/>
      <w:shd w:val="clear" w:color="auto" w:fill="BF93FF"/>
      <w:lang w:val="cs-CZ"/>
    </w:rPr>
  </w:style>
  <w:style w:type="character" w:customStyle="1" w:styleId="poznamkahorniindex">
    <w:name w:val="poznamka_horni_index"/>
    <w:qFormat/>
    <w:rsid w:val="00392176"/>
    <w:rPr>
      <w:bdr w:val="none" w:sz="0" w:space="0" w:color="auto"/>
      <w:shd w:val="clear" w:color="auto" w:fill="CC99FF"/>
      <w:vertAlign w:val="superscript"/>
      <w:lang w:val="cs-CZ"/>
    </w:rPr>
  </w:style>
  <w:style w:type="character" w:customStyle="1" w:styleId="cizijazykhorniindex">
    <w:name w:val="cizi_jazyk_horni_index"/>
    <w:qFormat/>
    <w:rsid w:val="00392176"/>
    <w:rPr>
      <w:bdr w:val="single" w:sz="2" w:space="0" w:color="auto" w:shadow="1"/>
      <w:shd w:val="clear" w:color="auto" w:fill="auto"/>
      <w:vertAlign w:val="superscript"/>
    </w:rPr>
  </w:style>
  <w:style w:type="character" w:customStyle="1" w:styleId="pramenhorniindex">
    <w:name w:val="pramen_horni_index"/>
    <w:qFormat/>
    <w:rsid w:val="00392176"/>
    <w:rPr>
      <w:color w:val="FFFFFF"/>
      <w:bdr w:val="none" w:sz="0" w:space="0" w:color="auto"/>
      <w:shd w:val="clear" w:color="auto" w:fill="0000FF"/>
      <w:vertAlign w:val="superscript"/>
    </w:rPr>
  </w:style>
  <w:style w:type="character" w:customStyle="1" w:styleId="NadpisChar">
    <w:name w:val="Nadpis Char"/>
    <w:link w:val="Nadpis"/>
    <w:locked/>
    <w:rPr>
      <w:rFonts w:ascii="Arial" w:hAnsi="Arial"/>
      <w:b/>
      <w:noProof/>
      <w:sz w:val="28"/>
      <w:szCs w:val="24"/>
    </w:rPr>
  </w:style>
  <w:style w:type="character" w:customStyle="1" w:styleId="delimitatorekvivalentu">
    <w:name w:val="delimitator_ekvivalentu"/>
    <w:rsid w:val="00392176"/>
    <w:rPr>
      <w:bdr w:val="none" w:sz="0" w:space="0" w:color="auto"/>
      <w:shd w:val="clear" w:color="auto" w:fill="00B0F0"/>
    </w:rPr>
  </w:style>
  <w:style w:type="character" w:customStyle="1" w:styleId="druhypreklad">
    <w:name w:val="druhy_preklad"/>
    <w:rsid w:val="00392176"/>
    <w:rPr>
      <w:bdr w:val="dotted" w:sz="4" w:space="0" w:color="auto" w:shadow="1"/>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firstLine="397"/>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firstLine="397"/>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sid w:val="00392176"/>
    <w:rPr>
      <w:i/>
      <w:bdr w:val="none" w:sz="0" w:space="0" w:color="auto"/>
      <w:shd w:val="clear" w:color="auto" w:fill="D6E3BC"/>
    </w:rPr>
  </w:style>
  <w:style w:type="character" w:customStyle="1" w:styleId="relator">
    <w:name w:val="relator"/>
    <w:rsid w:val="00392176"/>
    <w:rPr>
      <w:bdr w:val="dotted" w:sz="4" w:space="0" w:color="auto" w:shadow="1"/>
      <w:shd w:val="clear" w:color="auto" w:fill="8DB3E2"/>
    </w:rPr>
  </w:style>
  <w:style w:type="character" w:customStyle="1" w:styleId="internipoznamkakurziva">
    <w:name w:val="interni_poznamka_kurziva"/>
    <w:rsid w:val="00392176"/>
    <w:rPr>
      <w:i/>
      <w:color w:val="auto"/>
      <w:bdr w:val="single" w:sz="4" w:space="0" w:color="auto"/>
      <w:shd w:val="clear" w:color="auto" w:fill="99FF66"/>
    </w:rPr>
  </w:style>
  <w:style w:type="paragraph" w:customStyle="1" w:styleId="Edicnikomentar">
    <w:name w:val="Edicni_komentar"/>
    <w:basedOn w:val="Normln"/>
    <w:rsid w:val="00392176"/>
    <w:pPr>
      <w:pBdr>
        <w:top w:val="single" w:sz="2" w:space="8" w:color="auto"/>
        <w:left w:val="single" w:sz="2" w:space="8" w:color="auto"/>
        <w:bottom w:val="single" w:sz="2" w:space="8" w:color="auto"/>
        <w:right w:val="single" w:sz="2" w:space="8" w:color="auto"/>
      </w:pBdr>
    </w:pPr>
    <w:rPr>
      <w:noProof/>
      <w:sz w:val="22"/>
    </w:rPr>
  </w:style>
  <w:style w:type="character" w:customStyle="1" w:styleId="textovyorientator">
    <w:name w:val="textovy_orientator"/>
    <w:rsid w:val="00392176"/>
    <w:rPr>
      <w:bdr w:val="wave" w:sz="6" w:space="0" w:color="auto"/>
      <w:shd w:val="clear" w:color="auto" w:fill="FFCC00"/>
    </w:rPr>
  </w:style>
  <w:style w:type="character" w:customStyle="1" w:styleId="kurziva">
    <w:name w:val="kurziva"/>
    <w:rsid w:val="00392176"/>
    <w:rPr>
      <w:i/>
    </w:rPr>
  </w:style>
  <w:style w:type="paragraph" w:customStyle="1" w:styleId="Anotace">
    <w:name w:val="Anotace"/>
    <w:basedOn w:val="Normln"/>
    <w:rsid w:val="00392176"/>
    <w:pPr>
      <w:pBdr>
        <w:top w:val="single" w:sz="18" w:space="6" w:color="244061" w:shadow="1"/>
        <w:left w:val="single" w:sz="18" w:space="6" w:color="244061" w:shadow="1"/>
        <w:bottom w:val="single" w:sz="18" w:space="6" w:color="244061" w:shadow="1"/>
        <w:right w:val="single" w:sz="18" w:space="6" w:color="244061" w:shadow="1"/>
      </w:pBdr>
    </w:pPr>
    <w:rPr>
      <w:noProof/>
    </w:rPr>
  </w:style>
  <w:style w:type="character" w:customStyle="1" w:styleId="zivezahlavi">
    <w:name w:val="zive_zahlavi"/>
    <w:rsid w:val="00392176"/>
    <w:rPr>
      <w:bdr w:val="wave" w:sz="6" w:space="0" w:color="auto"/>
      <w:shd w:val="clear" w:color="auto" w:fill="FFFFCC"/>
    </w:rPr>
  </w:style>
  <w:style w:type="character" w:customStyle="1" w:styleId="pripisekmarginalnisoudoby">
    <w:name w:val="pripisek_marginalni_soudoby"/>
    <w:rsid w:val="00392176"/>
    <w:rPr>
      <w:bdr w:val="double" w:sz="4" w:space="0" w:color="auto"/>
      <w:shd w:val="clear" w:color="auto" w:fill="FFCC00"/>
    </w:rPr>
  </w:style>
  <w:style w:type="character" w:customStyle="1" w:styleId="pripisekinterlinearnisoudoby">
    <w:name w:val="pripisek_interlinearni_soudoby"/>
    <w:rsid w:val="00392176"/>
    <w:rPr>
      <w:bdr w:val="dashed" w:sz="2" w:space="0" w:color="auto"/>
      <w:shd w:val="clear" w:color="auto" w:fill="FFCC00"/>
    </w:rPr>
  </w:style>
  <w:style w:type="paragraph" w:customStyle="1" w:styleId="Incipit">
    <w:name w:val="Incipit"/>
    <w:basedOn w:val="Normln"/>
    <w:next w:val="Normln"/>
    <w:rsid w:val="00392176"/>
    <w:pPr>
      <w:pBdr>
        <w:top w:val="single" w:sz="2" w:space="1" w:color="auto"/>
        <w:left w:val="single" w:sz="2" w:space="4" w:color="auto"/>
        <w:right w:val="single" w:sz="2" w:space="4" w:color="auto"/>
      </w:pBdr>
      <w:spacing w:before="240" w:line="360" w:lineRule="auto"/>
      <w:ind w:left="567" w:right="1134" w:firstLine="397"/>
      <w:outlineLvl w:val="0"/>
    </w:pPr>
    <w:rPr>
      <w:b/>
      <w:noProof/>
      <w:sz w:val="28"/>
    </w:rPr>
  </w:style>
  <w:style w:type="paragraph" w:customStyle="1" w:styleId="Explicit">
    <w:name w:val="Explicit"/>
    <w:basedOn w:val="Normln"/>
    <w:next w:val="Normln"/>
    <w:rsid w:val="00392176"/>
    <w:pPr>
      <w:pBdr>
        <w:left w:val="single" w:sz="2" w:space="4" w:color="auto"/>
        <w:bottom w:val="single" w:sz="2" w:space="1" w:color="auto"/>
        <w:right w:val="single" w:sz="2" w:space="4" w:color="auto"/>
      </w:pBdr>
      <w:spacing w:line="360" w:lineRule="auto"/>
      <w:ind w:left="567" w:right="1134" w:firstLine="397"/>
    </w:pPr>
    <w:rPr>
      <w:b/>
      <w:noProof/>
      <w:sz w:val="28"/>
    </w:rPr>
  </w:style>
  <w:style w:type="character" w:customStyle="1" w:styleId="iniciala">
    <w:name w:val="iniciala"/>
    <w:rsid w:val="00392176"/>
    <w:rPr>
      <w:b/>
      <w:shadow/>
      <w:noProof/>
      <w:color w:val="FF0000"/>
      <w:sz w:val="32"/>
    </w:rPr>
  </w:style>
  <w:style w:type="paragraph" w:customStyle="1" w:styleId="Popisekobrazku">
    <w:name w:val="Popisek_obrazku"/>
    <w:basedOn w:val="Normln"/>
    <w:rsid w:val="00392176"/>
    <w:pPr>
      <w:pBdr>
        <w:top w:val="single" w:sz="4" w:space="1" w:color="808080" w:shadow="1"/>
        <w:left w:val="single" w:sz="4" w:space="4" w:color="808080" w:shadow="1"/>
        <w:bottom w:val="single" w:sz="4" w:space="1" w:color="808080" w:shadow="1"/>
        <w:right w:val="single" w:sz="4" w:space="4" w:color="808080" w:shadow="1"/>
      </w:pBdr>
      <w:shd w:val="clear" w:color="auto" w:fill="F3F3F3"/>
    </w:pPr>
    <w:rPr>
      <w:noProof/>
    </w:rPr>
  </w:style>
  <w:style w:type="character" w:customStyle="1" w:styleId="soubor">
    <w:name w:val="soubor"/>
    <w:rsid w:val="00392176"/>
    <w:rPr>
      <w:u w:val="double" w:color="0000FF"/>
    </w:rPr>
  </w:style>
  <w:style w:type="paragraph" w:customStyle="1" w:styleId="Doprava">
    <w:name w:val="Doprava"/>
    <w:basedOn w:val="Normln"/>
    <w:qFormat/>
    <w:rsid w:val="00392176"/>
    <w:pPr>
      <w:jc w:val="right"/>
    </w:pPr>
    <w:rPr>
      <w:noProof/>
    </w:rPr>
  </w:style>
  <w:style w:type="paragraph" w:customStyle="1" w:styleId="Grantovapodpora">
    <w:name w:val="Grantova_podpora"/>
    <w:basedOn w:val="Edicnikomentar"/>
    <w:rsid w:val="00392176"/>
    <w:pPr>
      <w:shd w:val="clear" w:color="auto" w:fill="DAEEF3"/>
    </w:pPr>
  </w:style>
  <w:style w:type="paragraph" w:customStyle="1" w:styleId="Komercnititul">
    <w:name w:val="Komercni_titul"/>
    <w:basedOn w:val="Edicnikomentar"/>
    <w:next w:val="Edicnikomentar"/>
    <w:rsid w:val="00392176"/>
    <w:pPr>
      <w:pBdr>
        <w:top w:val="single" w:sz="2" w:space="8" w:color="auto" w:shadow="1"/>
        <w:left w:val="single" w:sz="2" w:space="8" w:color="auto" w:shadow="1"/>
        <w:bottom w:val="single" w:sz="2" w:space="8" w:color="auto" w:shadow="1"/>
        <w:right w:val="single" w:sz="2" w:space="8" w:color="auto" w:shadow="1"/>
      </w:pBdr>
    </w:pPr>
    <w:rPr>
      <w:b/>
      <w:color w:val="17365D"/>
      <w:sz w:val="32"/>
    </w:rPr>
  </w:style>
  <w:style w:type="character" w:customStyle="1" w:styleId="textovyorientatorcizijazyk">
    <w:name w:val="textovy_orientator_cizi_jazyk"/>
    <w:rsid w:val="00392176"/>
    <w:rPr>
      <w:bdr w:val="wave" w:sz="6" w:space="0" w:color="auto" w:shadow="1"/>
      <w:shd w:val="clear" w:color="auto" w:fill="FFCC00"/>
    </w:rPr>
  </w:style>
  <w:style w:type="character" w:customStyle="1" w:styleId="zivezahlavicizijazyk">
    <w:name w:val="zive_zahlavi_cizi_jazyk"/>
    <w:rsid w:val="00392176"/>
    <w:rPr>
      <w:bdr w:val="wave" w:sz="6" w:space="0" w:color="auto" w:shadow="1"/>
      <w:shd w:val="clear" w:color="auto" w:fill="FFFFCC"/>
    </w:rPr>
  </w:style>
  <w:style w:type="character" w:customStyle="1" w:styleId="pripisekinterlinearnimladsicizijazyk">
    <w:name w:val="pripisek_interlinearni_mladsi_cizi_jazyk"/>
    <w:rsid w:val="00392176"/>
    <w:rPr>
      <w:bdr w:val="dashed" w:sz="12" w:space="0" w:color="auto" w:shadow="1"/>
      <w:shd w:val="clear" w:color="auto" w:fill="FFCC00"/>
    </w:rPr>
  </w:style>
  <w:style w:type="character" w:customStyle="1" w:styleId="pripisekinterlinearnisoudobycizijazyk">
    <w:name w:val="pripisek_interlinearni_soudoby_cizi_jazyk"/>
    <w:rsid w:val="00392176"/>
    <w:rPr>
      <w:bdr w:val="dashed" w:sz="12" w:space="0" w:color="auto"/>
      <w:shd w:val="clear" w:color="auto" w:fill="FFCC00"/>
    </w:rPr>
  </w:style>
  <w:style w:type="character" w:customStyle="1" w:styleId="pripisekmarginalnimladsicizijazyk">
    <w:name w:val="pripisek_marginalni_mladsi_cizi_jazyk"/>
    <w:rsid w:val="00392176"/>
    <w:rPr>
      <w:bdr w:val="double" w:sz="12" w:space="0" w:color="auto" w:shadow="1"/>
      <w:shd w:val="clear" w:color="auto" w:fill="FFCC00"/>
    </w:rPr>
  </w:style>
  <w:style w:type="character" w:customStyle="1" w:styleId="pripisekmarginalnisoudobycizijazyk">
    <w:name w:val="pripisek_marginalni_soudoby_cizi_jazyk"/>
    <w:rsid w:val="00392176"/>
    <w:rPr>
      <w:bdr w:val="double" w:sz="12" w:space="0" w:color="auto"/>
      <w:shd w:val="clear" w:color="auto" w:fill="FFCC00"/>
    </w:rPr>
  </w:style>
  <w:style w:type="character" w:customStyle="1" w:styleId="internipoznamkahorniindex">
    <w:name w:val="interni_poznamka_horni_index"/>
    <w:rsid w:val="00392176"/>
    <w:rPr>
      <w:color w:val="auto"/>
      <w:bdr w:val="single" w:sz="4" w:space="0" w:color="auto"/>
      <w:shd w:val="clear" w:color="auto" w:fill="99FF66"/>
      <w:vertAlign w:val="superscript"/>
    </w:rPr>
  </w:style>
  <w:style w:type="character" w:customStyle="1" w:styleId="transliteracehorniindex">
    <w:name w:val="transliterace_horni_index"/>
    <w:rsid w:val="00392176"/>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392176"/>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392176"/>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392176"/>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392176"/>
    <w:rPr>
      <w:bdr w:val="dashed" w:sz="12" w:space="0" w:color="auto"/>
      <w:shd w:val="clear" w:color="auto" w:fill="FFCC00"/>
      <w:vertAlign w:val="superscript"/>
    </w:rPr>
  </w:style>
  <w:style w:type="character" w:customStyle="1" w:styleId="pripisekmarginalnimladsihorniindex">
    <w:name w:val="pripisek_marginalni_mladsi_horni_index"/>
    <w:rsid w:val="00392176"/>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392176"/>
    <w:rPr>
      <w:bdr w:val="double" w:sz="12" w:space="0" w:color="auto" w:shadow="1"/>
      <w:shd w:val="clear" w:color="auto" w:fill="FFCC00"/>
      <w:vertAlign w:val="superscript"/>
    </w:rPr>
  </w:style>
  <w:style w:type="character" w:customStyle="1" w:styleId="pripisekmarginalnisoudobyhorniindex">
    <w:name w:val="pripisek_marginalni_soudoby_horni_index"/>
    <w:rsid w:val="00392176"/>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392176"/>
    <w:rPr>
      <w:bdr w:val="double" w:sz="12" w:space="0" w:color="auto"/>
      <w:shd w:val="clear" w:color="auto" w:fill="FFCC00"/>
      <w:vertAlign w:val="superscript"/>
    </w:rPr>
  </w:style>
  <w:style w:type="character" w:customStyle="1" w:styleId="textovyorientatorhorniindex">
    <w:name w:val="textovy_orientator_horni_index"/>
    <w:rsid w:val="00392176"/>
    <w:rPr>
      <w:bdr w:val="wave" w:sz="6" w:space="0" w:color="auto"/>
      <w:shd w:val="clear" w:color="auto" w:fill="FFCC00"/>
      <w:vertAlign w:val="superscript"/>
    </w:rPr>
  </w:style>
  <w:style w:type="character" w:customStyle="1" w:styleId="textovyorientatorcizijazykhorniindex">
    <w:name w:val="textovy_orientator_cizi_jazyk_horni_index"/>
    <w:rsid w:val="00392176"/>
    <w:rPr>
      <w:bdr w:val="wave" w:sz="6" w:space="0" w:color="auto" w:shadow="1"/>
      <w:shd w:val="clear" w:color="auto" w:fill="FFCC00"/>
      <w:vertAlign w:val="superscript"/>
    </w:rPr>
  </w:style>
  <w:style w:type="character" w:customStyle="1" w:styleId="zivezahlavihorniindex">
    <w:name w:val="zive_zahlavi_horni_index"/>
    <w:rsid w:val="00392176"/>
    <w:rPr>
      <w:bdr w:val="wave" w:sz="6" w:space="0" w:color="auto"/>
      <w:shd w:val="clear" w:color="auto" w:fill="FFFFCC"/>
      <w:vertAlign w:val="superscript"/>
    </w:rPr>
  </w:style>
  <w:style w:type="character" w:customStyle="1" w:styleId="zivezahlavicizijazykhorniindex">
    <w:name w:val="zive_zahlavi_cizi_jazyk_horni_index"/>
    <w:rsid w:val="00392176"/>
    <w:rPr>
      <w:bdr w:val="wave" w:sz="6" w:space="0" w:color="auto" w:shadow="1"/>
      <w:shd w:val="clear" w:color="auto" w:fill="FFFFCC"/>
      <w:vertAlign w:val="superscript"/>
    </w:rPr>
  </w:style>
  <w:style w:type="character" w:customStyle="1" w:styleId="cizijazykdoplnenytext">
    <w:name w:val="cizi_jazyk_doplneny_text"/>
    <w:rsid w:val="00392176"/>
    <w:rPr>
      <w:bdr w:val="single" w:sz="2" w:space="0" w:color="auto" w:shadow="1"/>
      <w:shd w:val="clear" w:color="auto" w:fill="FF0000"/>
    </w:rPr>
  </w:style>
  <w:style w:type="character" w:customStyle="1" w:styleId="popisekkobrazku">
    <w:name w:val="popisek_k_obrazku"/>
    <w:rsid w:val="00392176"/>
    <w:rPr>
      <w:color w:val="auto"/>
      <w:u w:val="single" w:color="E36C0A"/>
      <w:bdr w:val="none" w:sz="0" w:space="0" w:color="auto"/>
      <w:shd w:val="clear" w:color="auto" w:fill="F2F2F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imek\Data%20aplikac&#237;\Microsoft\&#352;ablony\Manuscriptoriu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Manuscriptorium</Template>
  <TotalTime>60</TotalTime>
  <Pages>77</Pages>
  <Words>37282</Words>
  <Characters>175227</Characters>
  <Application>Microsoft Office Word</Application>
  <DocSecurity>0</DocSecurity>
  <Lines>2737</Lines>
  <Paragraphs>856</Paragraphs>
  <ScaleCrop>false</ScaleCrop>
  <Company>Ústav pro jazyk český AV ČR</Company>
  <LinksUpToDate>false</LinksUpToDate>
  <CharactersWithSpaces>211653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[prozaická povídka o Alexandru Velikém]</dc:title>
  <dc:subject>Knihovna Národního muzea v Praze</dc:subject>
  <dc:creator>Šimek, Štěpán </dc:creator>
  <cp:keywords/>
  <dc:description>II C 10</dc:description>
  <cp:lastModifiedBy>Stepan Simek</cp:lastModifiedBy>
  <cp:revision>17</cp:revision>
  <cp:lastPrinted>2008-01-16T13:27:00Z</cp:lastPrinted>
  <dcterms:created xsi:type="dcterms:W3CDTF">2010-04-09T17:11:00Z</dcterms:created>
  <dcterms:modified xsi:type="dcterms:W3CDTF">2014-01-20T12:33:00Z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slendiFolio">
    <vt:lpwstr>59v</vt:lpwstr>
  </property>
  <property fmtid="{D5CDD505-2E9C-101B-9397-08002B2CF9AE}" pid="3" name="PoslendiBiblickaKniha">
    <vt:lpwstr>Mal</vt:lpwstr>
  </property>
  <property fmtid="{D5CDD505-2E9C-101B-9397-08002B2CF9AE}" pid="4" name="PoslendiKapitola">
    <vt:lpwstr>1</vt:lpwstr>
  </property>
  <property fmtid="{D5CDD505-2E9C-101B-9397-08002B2CF9AE}" pid="5" name="PoslendiVers">
    <vt:lpwstr>28</vt:lpwstr>
  </property>
  <property fmtid="{D5CDD505-2E9C-101B-9397-08002B2CF9AE}" pid="6" name="ZpusobFoliace">
    <vt:i4>0</vt:i4>
  </property>
  <property fmtid="{D5CDD505-2E9C-101B-9397-08002B2CF9AE}" pid="7" name="mns_poslendiFolio">
    <vt:lpwstr>150r</vt:lpwstr>
  </property>
  <property fmtid="{D5CDD505-2E9C-101B-9397-08002B2CF9AE}" pid="8" name="htx_id">
    <vt:lpwstr>{E776D714-0D0A-475A-962F-FC9F8CCAC846}</vt:lpwstr>
  </property>
  <property fmtid="{D5CDD505-2E9C-101B-9397-08002B2CF9AE}" pid="9" name="htx_fazeZpracovani">
    <vt:i4>50</vt:i4>
  </property>
  <property fmtid="{D5CDD505-2E9C-101B-9397-08002B2CF9AE}" pid="10" name="ovj_casoveZarazeni">
    <vt:i4>1500</vt:i4>
  </property>
  <property fmtid="{D5CDD505-2E9C-101B-9397-08002B2CF9AE}" pid="11" name="ovj_zpusobVyuziti">
    <vt:i4>3</vt:i4>
  </property>
  <property fmtid="{D5CDD505-2E9C-101B-9397-08002B2CF9AE}" pid="12" name="htx_neexportovat">
    <vt:bool>false</vt:bool>
  </property>
</Properties>
</file>