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67"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80" w:firstRow="0" w:lastRow="0" w:firstColumn="1" w:lastColumn="0" w:noHBand="0" w:noVBand="0"/>
      </w:tblPr>
      <w:tblGrid>
        <w:gridCol w:w="2103"/>
        <w:gridCol w:w="7664"/>
      </w:tblGrid>
      <w:tr>
        <w:tc>
          <w:tcPr>
            <w:tcW w:w="2103" w:type="dxa"/>
            <w:tcBorders>
              <w:top w:val="double" w:sz="6" w:space="0" w:color="000000"/>
              <w:left w:val="double" w:sz="6" w:space="0" w:color="000000"/>
              <w:bottom w:val="single" w:sz="6" w:space="0" w:color="000000"/>
              <w:right w:val="single" w:sz="18" w:space="0" w:color="auto"/>
            </w:tcBorders>
            <w:shd w:val="clear" w:color="auto" w:fill="CCFFFF"/>
          </w:tcPr>
          <w:p>
            <w:pPr>
              <w:pStyle w:val="Hlavicka"/>
              <w:rPr>
                <w:b/>
              </w:rPr>
            </w:pPr>
            <w:r>
              <w:rPr>
                <w:rStyle w:val="Text"/>
              </w:rPr>
              <w:t>Autor</w:t>
            </w:r>
          </w:p>
        </w:tc>
        <w:tc>
          <w:tcPr>
            <w:tcW w:w="7664" w:type="dxa"/>
            <w:tcBorders>
              <w:top w:val="double" w:sz="6" w:space="0" w:color="000000"/>
              <w:left w:val="single" w:sz="18" w:space="0" w:color="auto"/>
              <w:bottom w:val="single" w:sz="6" w:space="0" w:color="000000"/>
              <w:right w:val="double" w:sz="6" w:space="0" w:color="000000"/>
            </w:tcBorders>
          </w:tcPr>
          <w:p>
            <w:pPr>
              <w:pStyle w:val="Hlavicka"/>
            </w:pPr>
          </w:p>
        </w:tc>
      </w:tr>
      <w:tr>
        <w:tc>
          <w:tcPr>
            <w:tcW w:w="2103" w:type="dxa"/>
            <w:tcBorders>
              <w:top w:val="single" w:sz="6" w:space="0" w:color="000000"/>
              <w:left w:val="double" w:sz="6" w:space="0" w:color="000000"/>
              <w:bottom w:val="single" w:sz="6" w:space="0" w:color="000000"/>
              <w:right w:val="single" w:sz="18" w:space="0" w:color="auto"/>
            </w:tcBorders>
            <w:shd w:val="clear" w:color="auto" w:fill="CCFFFF"/>
          </w:tcPr>
          <w:p>
            <w:pPr>
              <w:pStyle w:val="Hlavicka"/>
              <w:rPr>
                <w:b/>
              </w:rPr>
            </w:pPr>
            <w:r>
              <w:rPr>
                <w:rStyle w:val="Text"/>
              </w:rPr>
              <w:t>Titul</w:t>
            </w:r>
          </w:p>
        </w:tc>
        <w:tc>
          <w:tcPr>
            <w:tcW w:w="7664" w:type="dxa"/>
            <w:tcBorders>
              <w:top w:val="single" w:sz="6" w:space="0" w:color="000000"/>
              <w:left w:val="single" w:sz="18" w:space="0" w:color="auto"/>
              <w:bottom w:val="single" w:sz="6" w:space="0" w:color="000000"/>
              <w:right w:val="double" w:sz="6" w:space="0" w:color="000000"/>
            </w:tcBorders>
          </w:tcPr>
          <w:p>
            <w:pPr>
              <w:pStyle w:val="Hlavicka"/>
            </w:pPr>
            <w:r>
              <w:rPr>
                <w:rStyle w:val="Text"/>
              </w:rPr>
              <w:t>[Sbírka kázání založených na legendách]</w:t>
            </w:r>
          </w:p>
        </w:tc>
      </w:tr>
      <w:tr>
        <w:tc>
          <w:tcPr>
            <w:tcW w:w="2103" w:type="dxa"/>
            <w:tcBorders>
              <w:top w:val="single" w:sz="6" w:space="0" w:color="000000"/>
              <w:left w:val="double" w:sz="6" w:space="0" w:color="000000"/>
              <w:bottom w:val="single" w:sz="6" w:space="0" w:color="000000"/>
              <w:right w:val="single" w:sz="18" w:space="0" w:color="auto"/>
            </w:tcBorders>
            <w:shd w:val="clear" w:color="auto" w:fill="CCFFFF"/>
          </w:tcPr>
          <w:p>
            <w:pPr>
              <w:pStyle w:val="Hlavicka"/>
              <w:rPr>
                <w:b/>
              </w:rPr>
            </w:pPr>
            <w:r>
              <w:rPr>
                <w:rStyle w:val="Text"/>
              </w:rPr>
              <w:t>Datace pramene</w:t>
            </w:r>
          </w:p>
        </w:tc>
        <w:tc>
          <w:tcPr>
            <w:tcW w:w="7664" w:type="dxa"/>
            <w:tcBorders>
              <w:top w:val="single" w:sz="6" w:space="0" w:color="000000"/>
              <w:left w:val="single" w:sz="18" w:space="0" w:color="auto"/>
              <w:bottom w:val="single" w:sz="6" w:space="0" w:color="000000"/>
              <w:right w:val="double" w:sz="6" w:space="0" w:color="000000"/>
            </w:tcBorders>
          </w:tcPr>
          <w:p>
            <w:pPr>
              <w:pStyle w:val="Hlavicka"/>
            </w:pPr>
            <w:r>
              <w:rPr>
                <w:rStyle w:val="Text"/>
              </w:rPr>
              <w:t>polovina 15. století</w:t>
            </w:r>
          </w:p>
        </w:tc>
      </w:tr>
      <w:tr>
        <w:tc>
          <w:tcPr>
            <w:tcW w:w="2103" w:type="dxa"/>
            <w:tcBorders>
              <w:top w:val="single" w:sz="6" w:space="0" w:color="000000"/>
              <w:left w:val="double" w:sz="6" w:space="0" w:color="000000"/>
              <w:bottom w:val="single" w:sz="6" w:space="0" w:color="000000"/>
              <w:right w:val="single" w:sz="18" w:space="0" w:color="auto"/>
            </w:tcBorders>
            <w:shd w:val="clear" w:color="auto" w:fill="CCFFFF"/>
          </w:tcPr>
          <w:p>
            <w:pPr>
              <w:pStyle w:val="Hlavicka"/>
              <w:rPr>
                <w:b/>
              </w:rPr>
            </w:pPr>
            <w:r>
              <w:rPr>
                <w:rStyle w:val="Text"/>
              </w:rPr>
              <w:t>Tiskař</w:t>
            </w:r>
          </w:p>
        </w:tc>
        <w:tc>
          <w:tcPr>
            <w:tcW w:w="7664" w:type="dxa"/>
            <w:tcBorders>
              <w:top w:val="single" w:sz="6" w:space="0" w:color="000000"/>
              <w:left w:val="single" w:sz="18" w:space="0" w:color="auto"/>
              <w:bottom w:val="single" w:sz="6" w:space="0" w:color="000000"/>
              <w:right w:val="double" w:sz="6" w:space="0" w:color="000000"/>
            </w:tcBorders>
          </w:tcPr>
          <w:p>
            <w:pPr>
              <w:pStyle w:val="Hlavicka"/>
            </w:pPr>
          </w:p>
        </w:tc>
      </w:tr>
      <w:tr>
        <w:tc>
          <w:tcPr>
            <w:tcW w:w="2103" w:type="dxa"/>
            <w:tcBorders>
              <w:top w:val="single" w:sz="6" w:space="0" w:color="000000"/>
              <w:left w:val="double" w:sz="6" w:space="0" w:color="000000"/>
              <w:bottom w:val="single" w:sz="6" w:space="0" w:color="000000"/>
              <w:right w:val="single" w:sz="18" w:space="0" w:color="auto"/>
            </w:tcBorders>
            <w:shd w:val="clear" w:color="auto" w:fill="CCFFFF"/>
          </w:tcPr>
          <w:p>
            <w:pPr>
              <w:pStyle w:val="Hlavicka"/>
              <w:rPr>
                <w:b/>
              </w:rPr>
            </w:pPr>
            <w:r>
              <w:rPr>
                <w:rStyle w:val="Text"/>
              </w:rPr>
              <w:t>Místo</w:t>
            </w:r>
          </w:p>
        </w:tc>
        <w:tc>
          <w:tcPr>
            <w:tcW w:w="7664" w:type="dxa"/>
            <w:tcBorders>
              <w:top w:val="single" w:sz="6" w:space="0" w:color="000000"/>
              <w:left w:val="single" w:sz="18" w:space="0" w:color="auto"/>
              <w:bottom w:val="single" w:sz="6" w:space="0" w:color="000000"/>
              <w:right w:val="double" w:sz="6" w:space="0" w:color="000000"/>
            </w:tcBorders>
          </w:tcPr>
          <w:p>
            <w:pPr>
              <w:pStyle w:val="Hlavicka"/>
            </w:pPr>
          </w:p>
        </w:tc>
      </w:tr>
      <w:tr>
        <w:tc>
          <w:tcPr>
            <w:tcW w:w="9767" w:type="dxa"/>
            <w:gridSpan w:val="2"/>
            <w:tcBorders>
              <w:top w:val="single" w:sz="6" w:space="0" w:color="000000"/>
              <w:left w:val="double" w:sz="6" w:space="0" w:color="000000"/>
              <w:bottom w:val="single" w:sz="6" w:space="0" w:color="000000"/>
              <w:right w:val="double" w:sz="6" w:space="0" w:color="000000"/>
            </w:tcBorders>
            <w:shd w:val="clear" w:color="auto" w:fill="FF6600"/>
          </w:tcPr>
          <w:p>
            <w:pPr>
              <w:pStyle w:val="Hlavicka"/>
              <w:jc w:val="center"/>
            </w:pPr>
            <w:r>
              <w:rPr>
                <w:rStyle w:val="Text"/>
              </w:rPr>
              <w:t>Předloha přepisu</w:t>
            </w:r>
          </w:p>
        </w:tc>
      </w:tr>
      <w:tr>
        <w:tc>
          <w:tcPr>
            <w:tcW w:w="2103" w:type="dxa"/>
            <w:tcBorders>
              <w:top w:val="single" w:sz="6" w:space="0" w:color="000000"/>
              <w:left w:val="double" w:sz="6" w:space="0" w:color="000000"/>
              <w:bottom w:val="single" w:sz="6" w:space="0" w:color="000000"/>
              <w:right w:val="single" w:sz="18" w:space="0" w:color="auto"/>
            </w:tcBorders>
            <w:shd w:val="clear" w:color="auto" w:fill="CCFFFF"/>
          </w:tcPr>
          <w:p>
            <w:pPr>
              <w:pStyle w:val="Hlavicka"/>
              <w:rPr>
                <w:b/>
              </w:rPr>
            </w:pPr>
            <w:r>
              <w:rPr>
                <w:rStyle w:val="Text"/>
              </w:rPr>
              <w:t>Typ</w:t>
            </w:r>
          </w:p>
        </w:tc>
        <w:tc>
          <w:tcPr>
            <w:tcW w:w="7664" w:type="dxa"/>
            <w:tcBorders>
              <w:top w:val="single" w:sz="6" w:space="0" w:color="000000"/>
              <w:left w:val="single" w:sz="18" w:space="0" w:color="auto"/>
              <w:bottom w:val="single" w:sz="6" w:space="0" w:color="000000"/>
              <w:right w:val="double" w:sz="6" w:space="0" w:color="000000"/>
            </w:tcBorders>
          </w:tcPr>
          <w:p>
            <w:pPr>
              <w:pStyle w:val="Hlavicka"/>
            </w:pPr>
            <w:r>
              <w:rPr>
                <w:rStyle w:val="Text"/>
              </w:rPr>
              <w:t>rukopis</w:t>
            </w:r>
          </w:p>
        </w:tc>
      </w:tr>
      <w:tr>
        <w:tc>
          <w:tcPr>
            <w:tcW w:w="2103" w:type="dxa"/>
            <w:tcBorders>
              <w:top w:val="single" w:sz="6" w:space="0" w:color="000000"/>
              <w:left w:val="double" w:sz="6" w:space="0" w:color="000000"/>
              <w:bottom w:val="single" w:sz="6" w:space="0" w:color="000000"/>
              <w:right w:val="nil"/>
            </w:tcBorders>
            <w:shd w:val="clear" w:color="auto" w:fill="99CC00"/>
          </w:tcPr>
          <w:p>
            <w:pPr>
              <w:pStyle w:val="Hlavicka"/>
              <w:rPr>
                <w:b/>
              </w:rPr>
            </w:pPr>
            <w:r>
              <w:rPr>
                <w:rStyle w:val="Text"/>
              </w:rPr>
              <w:t>Uložení rkp/tisku</w:t>
            </w:r>
          </w:p>
        </w:tc>
        <w:tc>
          <w:tcPr>
            <w:tcW w:w="7664" w:type="dxa"/>
            <w:tcBorders>
              <w:top w:val="single" w:sz="6" w:space="0" w:color="000000"/>
              <w:left w:val="nil"/>
              <w:bottom w:val="single" w:sz="6" w:space="0" w:color="000000"/>
              <w:right w:val="double" w:sz="6" w:space="0" w:color="000000"/>
            </w:tcBorders>
            <w:shd w:val="clear" w:color="auto" w:fill="99CC00"/>
          </w:tcPr>
          <w:p>
            <w:pPr>
              <w:pStyle w:val="Hlavicka"/>
            </w:pPr>
          </w:p>
        </w:tc>
      </w:tr>
      <w:tr>
        <w:tc>
          <w:tcPr>
            <w:tcW w:w="2103" w:type="dxa"/>
            <w:tcBorders>
              <w:top w:val="single" w:sz="6" w:space="0" w:color="000000"/>
              <w:left w:val="double" w:sz="6" w:space="0" w:color="000000"/>
              <w:bottom w:val="single" w:sz="6" w:space="0" w:color="000000"/>
              <w:right w:val="single" w:sz="18" w:space="0" w:color="auto"/>
            </w:tcBorders>
            <w:shd w:val="clear" w:color="auto" w:fill="CCFFFF"/>
          </w:tcPr>
          <w:p>
            <w:pPr>
              <w:pStyle w:val="Hlavicka"/>
              <w:rPr>
                <w:b/>
              </w:rPr>
            </w:pPr>
            <w:r>
              <w:rPr>
                <w:rStyle w:val="Text"/>
              </w:rPr>
              <w:t>Země</w:t>
            </w:r>
          </w:p>
        </w:tc>
        <w:tc>
          <w:tcPr>
            <w:tcW w:w="7664" w:type="dxa"/>
            <w:tcBorders>
              <w:top w:val="single" w:sz="6" w:space="0" w:color="000000"/>
              <w:left w:val="single" w:sz="18" w:space="0" w:color="auto"/>
              <w:bottom w:val="single" w:sz="6" w:space="0" w:color="000000"/>
              <w:right w:val="double" w:sz="6" w:space="0" w:color="000000"/>
            </w:tcBorders>
          </w:tcPr>
          <w:p>
            <w:pPr>
              <w:pStyle w:val="Hlavicka"/>
            </w:pPr>
            <w:r>
              <w:rPr>
                <w:rStyle w:val="Text"/>
              </w:rPr>
              <w:t>Česko</w:t>
            </w:r>
          </w:p>
        </w:tc>
      </w:tr>
      <w:tr>
        <w:tc>
          <w:tcPr>
            <w:tcW w:w="2103" w:type="dxa"/>
            <w:tcBorders>
              <w:top w:val="single" w:sz="6" w:space="0" w:color="000000"/>
              <w:left w:val="double" w:sz="6" w:space="0" w:color="000000"/>
              <w:bottom w:val="single" w:sz="6" w:space="0" w:color="000000"/>
              <w:right w:val="single" w:sz="18" w:space="0" w:color="auto"/>
            </w:tcBorders>
            <w:shd w:val="clear" w:color="auto" w:fill="CCFFFF"/>
          </w:tcPr>
          <w:p>
            <w:pPr>
              <w:pStyle w:val="Hlavicka"/>
              <w:rPr>
                <w:b/>
              </w:rPr>
            </w:pPr>
            <w:r>
              <w:rPr>
                <w:rStyle w:val="Text"/>
              </w:rPr>
              <w:t>Město</w:t>
            </w:r>
          </w:p>
        </w:tc>
        <w:tc>
          <w:tcPr>
            <w:tcW w:w="7664" w:type="dxa"/>
            <w:tcBorders>
              <w:top w:val="single" w:sz="6" w:space="0" w:color="000000"/>
              <w:left w:val="single" w:sz="18" w:space="0" w:color="auto"/>
              <w:bottom w:val="single" w:sz="6" w:space="0" w:color="000000"/>
              <w:right w:val="double" w:sz="6" w:space="0" w:color="000000"/>
            </w:tcBorders>
          </w:tcPr>
          <w:p>
            <w:pPr>
              <w:pStyle w:val="Hlavicka"/>
            </w:pPr>
            <w:r>
              <w:rPr>
                <w:rStyle w:val="Text"/>
              </w:rPr>
              <w:t>Brno</w:t>
            </w:r>
          </w:p>
        </w:tc>
      </w:tr>
      <w:tr>
        <w:tc>
          <w:tcPr>
            <w:tcW w:w="2103" w:type="dxa"/>
            <w:tcBorders>
              <w:top w:val="single" w:sz="6" w:space="0" w:color="000000"/>
              <w:left w:val="double" w:sz="6" w:space="0" w:color="000000"/>
              <w:bottom w:val="single" w:sz="6" w:space="0" w:color="000000"/>
              <w:right w:val="single" w:sz="18" w:space="0" w:color="auto"/>
            </w:tcBorders>
            <w:shd w:val="clear" w:color="auto" w:fill="CCFFFF"/>
          </w:tcPr>
          <w:p>
            <w:pPr>
              <w:pStyle w:val="Hlavicka"/>
              <w:rPr>
                <w:b/>
              </w:rPr>
            </w:pPr>
            <w:r>
              <w:rPr>
                <w:rStyle w:val="Text"/>
              </w:rPr>
              <w:t>Instituce</w:t>
            </w:r>
          </w:p>
        </w:tc>
        <w:tc>
          <w:tcPr>
            <w:tcW w:w="7664" w:type="dxa"/>
            <w:tcBorders>
              <w:top w:val="single" w:sz="6" w:space="0" w:color="000000"/>
              <w:left w:val="single" w:sz="18" w:space="0" w:color="auto"/>
              <w:bottom w:val="single" w:sz="6" w:space="0" w:color="000000"/>
              <w:right w:val="double" w:sz="6" w:space="0" w:color="000000"/>
            </w:tcBorders>
          </w:tcPr>
          <w:p>
            <w:pPr>
              <w:pStyle w:val="Hlavicka"/>
            </w:pPr>
            <w:r>
              <w:rPr>
                <w:rStyle w:val="Text"/>
              </w:rPr>
              <w:t>Moravský zemský archiv</w:t>
            </w:r>
          </w:p>
        </w:tc>
      </w:tr>
      <w:tr>
        <w:tc>
          <w:tcPr>
            <w:tcW w:w="2103" w:type="dxa"/>
            <w:tcBorders>
              <w:top w:val="single" w:sz="6" w:space="0" w:color="000000"/>
              <w:left w:val="double" w:sz="6" w:space="0" w:color="000000"/>
              <w:bottom w:val="single" w:sz="6" w:space="0" w:color="000000"/>
              <w:right w:val="single" w:sz="18" w:space="0" w:color="auto"/>
            </w:tcBorders>
            <w:shd w:val="clear" w:color="auto" w:fill="CCFFFF"/>
          </w:tcPr>
          <w:p>
            <w:pPr>
              <w:pStyle w:val="Hlavicka"/>
              <w:rPr>
                <w:b/>
              </w:rPr>
            </w:pPr>
            <w:r>
              <w:rPr>
                <w:rStyle w:val="Text"/>
              </w:rPr>
              <w:t>Signatura</w:t>
            </w:r>
          </w:p>
        </w:tc>
        <w:tc>
          <w:tcPr>
            <w:tcW w:w="7664" w:type="dxa"/>
            <w:tcBorders>
              <w:top w:val="single" w:sz="6" w:space="0" w:color="000000"/>
              <w:left w:val="single" w:sz="18" w:space="0" w:color="auto"/>
              <w:bottom w:val="single" w:sz="6" w:space="0" w:color="000000"/>
              <w:right w:val="double" w:sz="6" w:space="0" w:color="000000"/>
            </w:tcBorders>
          </w:tcPr>
          <w:p>
            <w:pPr>
              <w:pStyle w:val="Hlavicka"/>
            </w:pPr>
            <w:r>
              <w:rPr>
                <w:rStyle w:val="Text"/>
              </w:rPr>
              <w:t>G 10, č. 456</w:t>
            </w:r>
          </w:p>
        </w:tc>
      </w:tr>
      <w:tr>
        <w:tc>
          <w:tcPr>
            <w:tcW w:w="2103" w:type="dxa"/>
            <w:tcBorders>
              <w:top w:val="single" w:sz="6" w:space="0" w:color="000000"/>
              <w:left w:val="double" w:sz="6" w:space="0" w:color="000000"/>
              <w:bottom w:val="single" w:sz="6" w:space="0" w:color="000000"/>
              <w:right w:val="single" w:sz="18" w:space="0" w:color="auto"/>
            </w:tcBorders>
            <w:shd w:val="clear" w:color="auto" w:fill="CCFFFF"/>
          </w:tcPr>
          <w:p>
            <w:pPr>
              <w:pStyle w:val="Hlavicka"/>
              <w:rPr>
                <w:b/>
              </w:rPr>
            </w:pPr>
            <w:r>
              <w:rPr>
                <w:rStyle w:val="Text"/>
              </w:rPr>
              <w:t>Foliace/paginace</w:t>
            </w:r>
          </w:p>
        </w:tc>
        <w:tc>
          <w:tcPr>
            <w:tcW w:w="7664" w:type="dxa"/>
            <w:tcBorders>
              <w:top w:val="single" w:sz="6" w:space="0" w:color="000000"/>
              <w:left w:val="single" w:sz="18" w:space="0" w:color="auto"/>
              <w:bottom w:val="single" w:sz="6" w:space="0" w:color="000000"/>
              <w:right w:val="double" w:sz="6" w:space="0" w:color="000000"/>
            </w:tcBorders>
          </w:tcPr>
          <w:p>
            <w:pPr>
              <w:pStyle w:val="Hlavicka"/>
            </w:pPr>
            <w:r>
              <w:rPr>
                <w:rStyle w:val="Text"/>
              </w:rPr>
              <w:t>195 fol.</w:t>
            </w:r>
          </w:p>
        </w:tc>
      </w:tr>
      <w:tr>
        <w:tc>
          <w:tcPr>
            <w:tcW w:w="9767" w:type="dxa"/>
            <w:gridSpan w:val="2"/>
            <w:tcBorders>
              <w:top w:val="single" w:sz="6" w:space="0" w:color="000000"/>
              <w:left w:val="double" w:sz="6" w:space="0" w:color="000000"/>
              <w:bottom w:val="single" w:sz="6" w:space="0" w:color="000000"/>
              <w:right w:val="double" w:sz="6" w:space="0" w:color="000000"/>
            </w:tcBorders>
            <w:shd w:val="clear" w:color="auto" w:fill="99CC00"/>
          </w:tcPr>
          <w:p>
            <w:pPr>
              <w:pStyle w:val="Hlavicka"/>
            </w:pPr>
            <w:r>
              <w:rPr>
                <w:rStyle w:val="Text"/>
              </w:rPr>
              <w:t>Edice</w:t>
            </w:r>
          </w:p>
        </w:tc>
      </w:tr>
      <w:tr>
        <w:tc>
          <w:tcPr>
            <w:tcW w:w="2103" w:type="dxa"/>
            <w:tcBorders>
              <w:top w:val="single" w:sz="6" w:space="0" w:color="000000"/>
              <w:left w:val="double" w:sz="6" w:space="0" w:color="000000"/>
              <w:bottom w:val="single" w:sz="6" w:space="0" w:color="000000"/>
              <w:right w:val="single" w:sz="18" w:space="0" w:color="auto"/>
            </w:tcBorders>
            <w:shd w:val="clear" w:color="auto" w:fill="CCFFFF"/>
          </w:tcPr>
          <w:p>
            <w:pPr>
              <w:pStyle w:val="Hlavicka"/>
              <w:rPr>
                <w:b/>
              </w:rPr>
            </w:pPr>
            <w:r>
              <w:rPr>
                <w:rStyle w:val="Text"/>
              </w:rPr>
              <w:t>Titul</w:t>
            </w:r>
          </w:p>
        </w:tc>
        <w:tc>
          <w:tcPr>
            <w:tcW w:w="7664" w:type="dxa"/>
            <w:tcBorders>
              <w:top w:val="single" w:sz="6" w:space="0" w:color="000000"/>
              <w:left w:val="single" w:sz="18" w:space="0" w:color="auto"/>
              <w:bottom w:val="single" w:sz="6" w:space="0" w:color="000000"/>
              <w:right w:val="double" w:sz="6" w:space="0" w:color="000000"/>
            </w:tcBorders>
          </w:tcPr>
          <w:p>
            <w:pPr>
              <w:pStyle w:val="Hlavicka"/>
            </w:pPr>
          </w:p>
        </w:tc>
      </w:tr>
      <w:tr>
        <w:tc>
          <w:tcPr>
            <w:tcW w:w="2103" w:type="dxa"/>
            <w:tcBorders>
              <w:top w:val="single" w:sz="6" w:space="0" w:color="000000"/>
              <w:left w:val="double" w:sz="6" w:space="0" w:color="000000"/>
              <w:bottom w:val="single" w:sz="6" w:space="0" w:color="000000"/>
              <w:right w:val="single" w:sz="18" w:space="0" w:color="auto"/>
            </w:tcBorders>
            <w:shd w:val="clear" w:color="auto" w:fill="CCFFFF"/>
          </w:tcPr>
          <w:p>
            <w:pPr>
              <w:pStyle w:val="Hlavicka"/>
              <w:rPr>
                <w:b/>
              </w:rPr>
            </w:pPr>
            <w:r>
              <w:rPr>
                <w:rStyle w:val="Text"/>
              </w:rPr>
              <w:t>Editor</w:t>
            </w:r>
          </w:p>
        </w:tc>
        <w:tc>
          <w:tcPr>
            <w:tcW w:w="7664" w:type="dxa"/>
            <w:tcBorders>
              <w:top w:val="single" w:sz="6" w:space="0" w:color="000000"/>
              <w:left w:val="single" w:sz="18" w:space="0" w:color="auto"/>
              <w:bottom w:val="single" w:sz="6" w:space="0" w:color="000000"/>
              <w:right w:val="double" w:sz="6" w:space="0" w:color="000000"/>
            </w:tcBorders>
          </w:tcPr>
          <w:p>
            <w:pPr>
              <w:pStyle w:val="Hlavicka"/>
            </w:pPr>
          </w:p>
        </w:tc>
      </w:tr>
      <w:tr>
        <w:tc>
          <w:tcPr>
            <w:tcW w:w="2103" w:type="dxa"/>
            <w:tcBorders>
              <w:top w:val="single" w:sz="6" w:space="0" w:color="000000"/>
              <w:left w:val="double" w:sz="6" w:space="0" w:color="000000"/>
              <w:bottom w:val="single" w:sz="6" w:space="0" w:color="000000"/>
              <w:right w:val="single" w:sz="18" w:space="0" w:color="auto"/>
            </w:tcBorders>
            <w:shd w:val="clear" w:color="auto" w:fill="CCFFFF"/>
          </w:tcPr>
          <w:p>
            <w:pPr>
              <w:pStyle w:val="Hlavicka"/>
              <w:rPr>
                <w:b/>
              </w:rPr>
            </w:pPr>
            <w:r>
              <w:rPr>
                <w:rStyle w:val="Text"/>
              </w:rPr>
              <w:t>Místo vydání</w:t>
            </w:r>
          </w:p>
        </w:tc>
        <w:tc>
          <w:tcPr>
            <w:tcW w:w="7664" w:type="dxa"/>
            <w:tcBorders>
              <w:top w:val="single" w:sz="6" w:space="0" w:color="000000"/>
              <w:left w:val="single" w:sz="18" w:space="0" w:color="auto"/>
              <w:bottom w:val="single" w:sz="6" w:space="0" w:color="000000"/>
              <w:right w:val="double" w:sz="6" w:space="0" w:color="000000"/>
            </w:tcBorders>
          </w:tcPr>
          <w:p>
            <w:pPr>
              <w:pStyle w:val="Hlavicka"/>
            </w:pPr>
          </w:p>
        </w:tc>
      </w:tr>
      <w:tr>
        <w:tc>
          <w:tcPr>
            <w:tcW w:w="2103" w:type="dxa"/>
            <w:tcBorders>
              <w:top w:val="single" w:sz="6" w:space="0" w:color="000000"/>
              <w:left w:val="double" w:sz="6" w:space="0" w:color="000000"/>
              <w:bottom w:val="single" w:sz="6" w:space="0" w:color="000000"/>
              <w:right w:val="single" w:sz="18" w:space="0" w:color="auto"/>
            </w:tcBorders>
            <w:shd w:val="clear" w:color="auto" w:fill="CCFFFF"/>
          </w:tcPr>
          <w:p>
            <w:pPr>
              <w:pStyle w:val="Hlavicka"/>
              <w:rPr>
                <w:b/>
              </w:rPr>
            </w:pPr>
            <w:r>
              <w:rPr>
                <w:rStyle w:val="Text"/>
              </w:rPr>
              <w:t>Rok vydání</w:t>
            </w:r>
          </w:p>
        </w:tc>
        <w:tc>
          <w:tcPr>
            <w:tcW w:w="7664" w:type="dxa"/>
            <w:tcBorders>
              <w:top w:val="single" w:sz="6" w:space="0" w:color="000000"/>
              <w:left w:val="single" w:sz="18" w:space="0" w:color="auto"/>
              <w:bottom w:val="single" w:sz="6" w:space="0" w:color="000000"/>
              <w:right w:val="double" w:sz="6" w:space="0" w:color="000000"/>
            </w:tcBorders>
          </w:tcPr>
          <w:p>
            <w:pPr>
              <w:pStyle w:val="Hlavicka"/>
            </w:pPr>
          </w:p>
        </w:tc>
      </w:tr>
      <w:tr>
        <w:tc>
          <w:tcPr>
            <w:tcW w:w="2103" w:type="dxa"/>
            <w:tcBorders>
              <w:top w:val="single" w:sz="6" w:space="0" w:color="000000"/>
              <w:left w:val="double" w:sz="6" w:space="0" w:color="000000"/>
              <w:bottom w:val="single" w:sz="6" w:space="0" w:color="000000"/>
              <w:right w:val="single" w:sz="18" w:space="0" w:color="auto"/>
            </w:tcBorders>
            <w:shd w:val="clear" w:color="auto" w:fill="CCFFFF"/>
          </w:tcPr>
          <w:p>
            <w:pPr>
              <w:pStyle w:val="Hlavicka"/>
              <w:rPr>
                <w:b/>
              </w:rPr>
            </w:pPr>
            <w:r>
              <w:rPr>
                <w:rStyle w:val="Text"/>
              </w:rPr>
              <w:t>Strany</w:t>
            </w:r>
          </w:p>
        </w:tc>
        <w:tc>
          <w:tcPr>
            <w:tcW w:w="7664" w:type="dxa"/>
            <w:tcBorders>
              <w:top w:val="single" w:sz="6" w:space="0" w:color="000000"/>
              <w:left w:val="single" w:sz="18" w:space="0" w:color="auto"/>
              <w:bottom w:val="single" w:sz="6" w:space="0" w:color="000000"/>
              <w:right w:val="double" w:sz="6" w:space="0" w:color="000000"/>
            </w:tcBorders>
          </w:tcPr>
          <w:p>
            <w:pPr>
              <w:pStyle w:val="Hlavicka"/>
            </w:pPr>
          </w:p>
        </w:tc>
      </w:tr>
      <w:tr>
        <w:tc>
          <w:tcPr>
            <w:tcW w:w="9767" w:type="dxa"/>
            <w:gridSpan w:val="2"/>
            <w:tcBorders>
              <w:top w:val="single" w:sz="6" w:space="0" w:color="000000"/>
              <w:left w:val="double" w:sz="6" w:space="0" w:color="000000"/>
              <w:bottom w:val="single" w:sz="6" w:space="0" w:color="000000"/>
              <w:right w:val="double" w:sz="6" w:space="0" w:color="000000"/>
            </w:tcBorders>
            <w:shd w:val="clear" w:color="auto" w:fill="FF6600"/>
          </w:tcPr>
          <w:p>
            <w:pPr>
              <w:pStyle w:val="Hlavicka"/>
              <w:jc w:val="center"/>
            </w:pPr>
            <w:r>
              <w:rPr>
                <w:rStyle w:val="Text"/>
              </w:rPr>
              <w:t>Přepis</w:t>
            </w:r>
          </w:p>
        </w:tc>
      </w:tr>
      <w:tr>
        <w:tc>
          <w:tcPr>
            <w:tcW w:w="2103" w:type="dxa"/>
            <w:tcBorders>
              <w:top w:val="single" w:sz="6" w:space="0" w:color="000000"/>
              <w:left w:val="double" w:sz="6" w:space="0" w:color="000000"/>
              <w:bottom w:val="single" w:sz="6" w:space="0" w:color="000000"/>
              <w:right w:val="single" w:sz="18" w:space="0" w:color="auto"/>
            </w:tcBorders>
            <w:shd w:val="clear" w:color="auto" w:fill="CCFFFF"/>
          </w:tcPr>
          <w:p>
            <w:pPr>
              <w:pStyle w:val="Hlavicka"/>
              <w:rPr>
                <w:b/>
              </w:rPr>
            </w:pPr>
            <w:r>
              <w:rPr>
                <w:rStyle w:val="Text"/>
              </w:rPr>
              <w:t>Editor (1)</w:t>
            </w:r>
          </w:p>
        </w:tc>
        <w:tc>
          <w:tcPr>
            <w:tcW w:w="7664" w:type="dxa"/>
            <w:tcBorders>
              <w:top w:val="single" w:sz="6" w:space="0" w:color="000000"/>
              <w:left w:val="single" w:sz="18" w:space="0" w:color="auto"/>
              <w:bottom w:val="single" w:sz="6" w:space="0" w:color="000000"/>
              <w:right w:val="double" w:sz="6" w:space="0" w:color="000000"/>
            </w:tcBorders>
          </w:tcPr>
          <w:p>
            <w:pPr>
              <w:pStyle w:val="Hlavicka"/>
            </w:pPr>
            <w:r>
              <w:rPr>
                <w:rStyle w:val="Text"/>
              </w:rPr>
              <w:t>Janosik-Bielski, Marek</w:t>
            </w:r>
          </w:p>
        </w:tc>
      </w:tr>
      <w:tr>
        <w:tc>
          <w:tcPr>
            <w:tcW w:w="2103" w:type="dxa"/>
            <w:tcBorders>
              <w:top w:val="single" w:sz="6" w:space="0" w:color="000000"/>
              <w:left w:val="double" w:sz="6" w:space="0" w:color="000000"/>
              <w:bottom w:val="single" w:sz="6" w:space="0" w:color="000000"/>
              <w:right w:val="single" w:sz="18" w:space="0" w:color="auto"/>
            </w:tcBorders>
            <w:shd w:val="clear" w:color="auto" w:fill="CCFFFF"/>
          </w:tcPr>
          <w:p>
            <w:pPr>
              <w:pStyle w:val="Hlavicka"/>
              <w:rPr>
                <w:b/>
              </w:rPr>
            </w:pPr>
            <w:r>
              <w:rPr>
                <w:rStyle w:val="Text"/>
              </w:rPr>
              <w:t>Editor (2)</w:t>
            </w:r>
          </w:p>
        </w:tc>
        <w:tc>
          <w:tcPr>
            <w:tcW w:w="7664" w:type="dxa"/>
            <w:tcBorders>
              <w:top w:val="single" w:sz="6" w:space="0" w:color="000000"/>
              <w:left w:val="single" w:sz="18" w:space="0" w:color="auto"/>
              <w:bottom w:val="single" w:sz="6" w:space="0" w:color="000000"/>
              <w:right w:val="double" w:sz="6" w:space="0" w:color="000000"/>
            </w:tcBorders>
          </w:tcPr>
          <w:p>
            <w:pPr>
              <w:pStyle w:val="Hlavicka"/>
            </w:pPr>
            <w:r>
              <w:rPr>
                <w:rStyle w:val="Text"/>
              </w:rPr>
              <w:t>Svobodová, Andrea</w:t>
            </w:r>
          </w:p>
        </w:tc>
      </w:tr>
      <w:tr>
        <w:tc>
          <w:tcPr>
            <w:tcW w:w="2103" w:type="dxa"/>
            <w:tcBorders>
              <w:top w:val="single" w:sz="6" w:space="0" w:color="000000"/>
              <w:left w:val="double" w:sz="6" w:space="0" w:color="000000"/>
              <w:bottom w:val="single" w:sz="6" w:space="0" w:color="000000"/>
              <w:right w:val="single" w:sz="18" w:space="0" w:color="auto"/>
            </w:tcBorders>
            <w:shd w:val="clear" w:color="auto" w:fill="CCFFFF"/>
          </w:tcPr>
          <w:p>
            <w:pPr>
              <w:pStyle w:val="Hlavicka"/>
              <w:rPr>
                <w:b/>
              </w:rPr>
            </w:pPr>
            <w:r>
              <w:rPr>
                <w:rStyle w:val="Text"/>
              </w:rPr>
              <w:t>Editor (3)</w:t>
            </w:r>
          </w:p>
        </w:tc>
        <w:tc>
          <w:tcPr>
            <w:tcW w:w="7664" w:type="dxa"/>
            <w:tcBorders>
              <w:top w:val="single" w:sz="6" w:space="0" w:color="000000"/>
              <w:left w:val="single" w:sz="18" w:space="0" w:color="auto"/>
              <w:bottom w:val="single" w:sz="6" w:space="0" w:color="000000"/>
              <w:right w:val="double" w:sz="6" w:space="0" w:color="000000"/>
            </w:tcBorders>
          </w:tcPr>
          <w:p>
            <w:pPr>
              <w:pStyle w:val="Hlavicka"/>
            </w:pPr>
            <w:r>
              <w:rPr>
                <w:rStyle w:val="Text"/>
              </w:rPr>
              <w:t>Voleková, Kateřina</w:t>
            </w:r>
          </w:p>
        </w:tc>
      </w:tr>
      <w:tr>
        <w:tc>
          <w:tcPr>
            <w:tcW w:w="2103" w:type="dxa"/>
            <w:tcBorders>
              <w:top w:val="single" w:sz="6" w:space="0" w:color="000000"/>
              <w:left w:val="double" w:sz="6" w:space="0" w:color="000000"/>
              <w:bottom w:val="double" w:sz="6" w:space="0" w:color="000000"/>
              <w:right w:val="single" w:sz="18" w:space="0" w:color="auto"/>
            </w:tcBorders>
            <w:shd w:val="clear" w:color="auto" w:fill="CCFFFF"/>
          </w:tcPr>
          <w:p>
            <w:pPr>
              <w:pStyle w:val="Hlavicka"/>
              <w:rPr>
                <w:b/>
              </w:rPr>
            </w:pPr>
            <w:r>
              <w:rPr>
                <w:rStyle w:val="Text"/>
              </w:rPr>
              <w:t>Editor (4)</w:t>
            </w:r>
          </w:p>
        </w:tc>
        <w:tc>
          <w:tcPr>
            <w:tcW w:w="7664" w:type="dxa"/>
            <w:tcBorders>
              <w:top w:val="single" w:sz="6" w:space="0" w:color="000000"/>
              <w:left w:val="single" w:sz="18" w:space="0" w:color="auto"/>
              <w:bottom w:val="single" w:sz="6" w:space="0" w:color="000000"/>
              <w:right w:val="double" w:sz="6" w:space="0" w:color="000000"/>
            </w:tcBorders>
          </w:tcPr>
          <w:p>
            <w:pPr>
              <w:pStyle w:val="Hlavicka"/>
            </w:pPr>
          </w:p>
        </w:tc>
      </w:tr>
      <w:tr>
        <w:tc>
          <w:tcPr>
            <w:tcW w:w="9767" w:type="dxa"/>
            <w:gridSpan w:val="2"/>
            <w:tcBorders>
              <w:top w:val="double" w:sz="6" w:space="0" w:color="000000"/>
              <w:left w:val="double" w:sz="6" w:space="0" w:color="000000"/>
              <w:bottom w:val="single" w:sz="6" w:space="0" w:color="000000"/>
              <w:right w:val="double" w:sz="6" w:space="0" w:color="000000"/>
            </w:tcBorders>
            <w:shd w:val="clear" w:color="auto" w:fill="FF6600"/>
          </w:tcPr>
          <w:p>
            <w:pPr>
              <w:pStyle w:val="Hlavicka"/>
              <w:jc w:val="center"/>
            </w:pPr>
            <w:r>
              <w:rPr>
                <w:rStyle w:val="Text"/>
              </w:rPr>
              <w:t>Poznámky</w:t>
            </w:r>
          </w:p>
        </w:tc>
      </w:tr>
      <w:tr>
        <w:tc>
          <w:tcPr>
            <w:tcW w:w="9767" w:type="dxa"/>
            <w:gridSpan w:val="2"/>
            <w:tcBorders>
              <w:top w:val="single" w:sz="6" w:space="0" w:color="000000"/>
              <w:left w:val="double" w:sz="6" w:space="0" w:color="000000"/>
              <w:bottom w:val="double" w:sz="6" w:space="0" w:color="000000"/>
              <w:right w:val="double" w:sz="6" w:space="0" w:color="000000"/>
            </w:tcBorders>
          </w:tcPr>
          <w:p>
            <w:pPr>
              <w:pStyle w:val="Hlavicka"/>
            </w:pPr>
            <w:r>
              <w:rPr>
                <w:rStyle w:val="internipoznamka"/>
              </w:rPr>
              <w:t>od fol. 191r je dopsán text mladší rukou na místech, která byla dříve poškozena</w:t>
            </w:r>
          </w:p>
          <w:p>
            <w:pPr>
              <w:pStyle w:val="Hlavicka"/>
              <w:rPr>
                <w:rStyle w:val="internipoznamka"/>
              </w:rPr>
            </w:pPr>
            <w:r>
              <w:rPr>
                <w:rStyle w:val="internipoznamka"/>
              </w:rPr>
              <w:t>přijde do EM a STB</w:t>
            </w:r>
          </w:p>
        </w:tc>
      </w:tr>
    </w:tbl>
    <w:p>
      <w:pPr>
        <w:pStyle w:val="EdicnikomentarNadpis"/>
      </w:pPr>
      <w:r>
        <w:rPr>
          <w:rStyle w:val="internipoznamka"/>
        </w:rPr>
        <w:t>Staročeská Sbírka kázání založených na legendách a její jazykové a literární rysy</w:t>
      </w:r>
    </w:p>
    <w:p>
      <w:pPr>
        <w:pStyle w:val="EdicnikomentarPodnadpis"/>
      </w:pPr>
      <w:r>
        <w:rPr>
          <w:rStyle w:val="internipoznamka"/>
        </w:rPr>
        <w:t>Popis, datace, osudy</w:t>
      </w:r>
    </w:p>
    <w:p>
      <w:pPr>
        <w:pStyle w:val="Edicnikomentar"/>
        <w:contextualSpacing/>
      </w:pPr>
      <w:r>
        <w:rPr>
          <w:rStyle w:val="internipoznamka"/>
        </w:rPr>
        <w:t>Edice, kterou mají čtenáři vůbec poprvé možnost držet v rukou, vychází z rukopisné sbírky staročeských kázání v současnosti uložené ve sbírkách Moravského zemského archivu v Brně pod označením G 10, č. 456.</w:t>
      </w:r>
    </w:p>
    <w:p>
      <w:pPr>
        <w:pStyle w:val="Edicnikomentar"/>
        <w:contextualSpacing/>
      </w:pPr>
      <w:r>
        <w:rPr>
          <w:rStyle w:val="internipoznamka"/>
        </w:rPr>
        <w:t>Jedná se o svazek čtverkového formátu čítající 195 listů. Titulní list chybí, ale zachovalý text se jeví jako kompletní. V závěru se nachází přípisek pravděpodobně mladší rukou.</w:t>
      </w:r>
    </w:p>
    <w:p>
      <w:pPr>
        <w:pStyle w:val="Edicnikomentar"/>
        <w:contextualSpacing/>
      </w:pPr>
      <w:r>
        <w:lastRenderedPageBreak/>
        <w:t xml:space="preserve"> </w:t>
      </w:r>
      <w:r>
        <w:rPr>
          <w:rStyle w:val="internipoznamka"/>
        </w:rPr>
        <w:t>O osudech svazku máme jen velmi kusé údaje. Vznik rukopisu je datován do druhé poloviny 15. století; v textu na posledním foliu lze sice vyčíst rok 1453, ale poněvadž jde pravděpodobně o přípis mladší rukou, nemůžeme ho považovat za zcela směrodatný. Dále víme, že v roce 1690 se dostává do rukou křižovníka s červenou hvězdou P. Jana Františka Rivoly a v roce 1769 se stává majetkem propositury sv. Hippolyta. Do sbírek Moravského zemského archivu v Brně se rukopis dostal v roce 1850 spolu s dalšími tzv. Bočkovými rukopisy; Antonín Boček byl prvním zemským archivářem, po jeho náhlé smrti, k níž došlo v r. 1847, odsouhlasili moravští stavové v roce 1849 koupi jeho literární pozůstalosti včetně rukopisů a archiválií od jeho pozůstalých.</w:t>
      </w:r>
    </w:p>
    <w:p>
      <w:pPr>
        <w:pStyle w:val="Edicnikomentar"/>
        <w:contextualSpacing/>
      </w:pPr>
    </w:p>
    <w:p>
      <w:pPr>
        <w:pStyle w:val="EdicnikomentarPodnadpis"/>
      </w:pPr>
      <w:r>
        <w:rPr>
          <w:rStyle w:val="internipoznamka"/>
        </w:rPr>
        <w:t>Název</w:t>
      </w:r>
    </w:p>
    <w:p>
      <w:pPr>
        <w:pStyle w:val="Edicnikomentar"/>
        <w:contextualSpacing/>
      </w:pPr>
      <w:r>
        <w:rPr>
          <w:rStyle w:val="internipoznamka"/>
        </w:rPr>
        <w:t>V roce 1901 vyšel v X. ročníku Věstníku České akademie císaře Františka Josefa pro vědy, slovesnost a umění článek Františka Černého nazvaný Paběrky z moravského zemského archivu. Autor článku v něm stručně představuje uvedenou rukopisnou sbírku kázání. Vzhledem k tomu, že jde o sbírku kázání, tj. o texty, které zaznívají post illa verba, tedy po oněch slovech, jimiž je myšleno evangelium, mohla by být označena např. jako Postila etc. Fr. Černý však v kázáních viděl především pasionálový základ a navíc věděl, že sbírka byla majetkem křižovnického proboštství, kam se dostala z pozůstalosti již zmíněného bibliofila J. Fr. Rivoly, proto ji pojmenoval Pasionál křižovnický. S ohledem na prvotní účel sbírky (soubor kázání, postila) se však přidržujeme názvu souvisejícího s pracovní zkratkou KázLeg, která vznikla v rámci příprav materiálu pro vytvoření Staročeského slovníku (StčS 1968), a rukopis označujeme jako Sbírku kázání založených na legendách. Toto označení – jakkoli uzuální – dobře vystihuje charakter díla: kázání, jejichž základem jsou legendy z pasionálového souboru.</w:t>
      </w:r>
    </w:p>
    <w:p>
      <w:pPr>
        <w:pStyle w:val="EdicnikomentarPodnadpis"/>
      </w:pPr>
      <w:r>
        <w:rPr>
          <w:rStyle w:val="internipoznamka"/>
        </w:rPr>
        <w:t>Obsah</w:t>
      </w:r>
    </w:p>
    <w:p>
      <w:pPr>
        <w:pStyle w:val="Edicnikomentar"/>
        <w:contextualSpacing/>
      </w:pPr>
      <w:r>
        <w:rPr>
          <w:rStyle w:val="internipoznamka"/>
        </w:rPr>
        <w:t xml:space="preserve">Sbírka čítá 46 legend zapracovaných do kázání. Mnohá z nich mají latinský popisný název (De sancto Andrea, Cathedra Sancti Petri aj.), u některých je název český (O zkažení </w:t>
      </w:r>
      <w:commentRangeStart w:id="0"/>
      <w:r>
        <w:rPr>
          <w:rStyle w:val="internipoznamka"/>
        </w:rPr>
        <w:t>Jeruzalémi</w:t>
      </w:r>
      <w:commentRangeEnd w:id="0"/>
      <w:r>
        <w:rPr>
          <w:rStyle w:val="internipoznamka"/>
        </w:rPr>
        <w:commentReference w:id="0"/>
      </w:r>
      <w:r>
        <w:rPr>
          <w:rStyle w:val="internipoznamka"/>
        </w:rPr>
        <w:t>), některé zůstaly bez názvu. Přímo z textu můžeme vyčíst homiletický rozměr sbírky, např.: Tato slova, kteráž sem na počátku kázni (kázn/kázen ~ (dial.) kázanie ‚výpověď, chvalořeč, kázání‘) propověděl, píše apoštol svatý Pavel… KázLeg 71v.</w:t>
      </w:r>
    </w:p>
    <w:p>
      <w:pPr>
        <w:pStyle w:val="Edicnikomentar"/>
        <w:contextualSpacing/>
      </w:pPr>
      <w:r>
        <w:rPr>
          <w:rStyle w:val="internipoznamka"/>
        </w:rPr>
        <w:t xml:space="preserve">Většina textů vykazuje obdobnou formu: jsou uvedeny podle příslušného svátku a zakončeny mravní zavírkou (tj. jakousi moralistní formulkou obsahující poučení plynoucí z právě slyšené legendy) s vybídnutím k modlitbě. Samotné legendické příběhy tedy slouží coby exempla, tj. příklady varovné či naopak hodné následování. Některé legendy jsou z pasionálového souboru převzaty bez úprav jako holé texty, můžeme se tedy domnívat, že jde v jejich případě spíše o jakási rozjímání, na jejichž základě mohou vznikat tzv. punkta – opěrné body homilie. Kromě již zmíněných doplnění vyplývajících z toho, že jsou legendy užívány k homiletickým účelům, jsou </w:t>
      </w:r>
      <w:r>
        <w:rPr>
          <w:rStyle w:val="internipoznamka"/>
        </w:rPr>
        <w:lastRenderedPageBreak/>
        <w:t>patrné dvě úrovně textu: vlastní promluvy kazatele a citáty, které jsou zapsány v českém a latinském jazyce.</w:t>
      </w:r>
    </w:p>
    <w:p>
      <w:pPr>
        <w:pStyle w:val="EdicnikomentarPodnadpis"/>
      </w:pPr>
      <w:r>
        <w:rPr>
          <w:rStyle w:val="internipoznamka"/>
        </w:rPr>
        <w:t>Grafika, písaři</w:t>
      </w:r>
    </w:p>
    <w:p>
      <w:pPr>
        <w:pStyle w:val="Edicnikomentar"/>
        <w:contextualSpacing/>
      </w:pPr>
      <w:r>
        <w:rPr>
          <w:rStyle w:val="internipoznamka"/>
        </w:rPr>
        <w:t>Grafická stránka památky je velmi strohá a kromě výraznějších iniciál (z nichž některé navíc nikdy nebyly doplněny) a ozdobnějších nadpisů (které však nacházíme jen u některých textů) se v rukopise objevují pouze podtržení, která zhruba odpovídají začátkům vět. Podle charakteru písma předpokládáme jediného písaře, k jehož textu je napříč celým rukopisem přičiněno mnoho doplnění, oprav a škrtů pozdější rukou. Na posledních pěti foliích byl text u vnějších horních rohů poškozen a doplněn výrazně mladší rukou, což se projevuje i na podobě jazyka. Podobně je tomu také u již zmíněných oprav: mnoho tvarů jednoduchého minulého času nebo i jiných archaických prvků slovní zásoby bylo upraveno nebo zaměněno výrazy mladšími a korektorovi srozumitelnějšími.</w:t>
      </w:r>
    </w:p>
    <w:p>
      <w:pPr>
        <w:pStyle w:val="EdicnikomentarPodnadpis"/>
      </w:pPr>
      <w:r>
        <w:rPr>
          <w:rStyle w:val="internipoznamka"/>
        </w:rPr>
        <w:t>Jazyková specifika a jejich pravopisné ztvárnění</w:t>
      </w:r>
    </w:p>
    <w:p>
      <w:pPr>
        <w:pStyle w:val="Edicnikomentar"/>
        <w:contextualSpacing/>
      </w:pPr>
      <w:r>
        <w:rPr>
          <w:rStyle w:val="internipoznamka"/>
        </w:rPr>
        <w:t>Z jazykového materiálu zmiňujeme jen některé výraznější či příznakové jevy, o nichž se v některých starších pracích uvažuje jako o dokladech nářečních, a také pravopis, jímž jsou domnělé dialektismy či přímo moravismy zachyceny.</w:t>
      </w:r>
    </w:p>
    <w:p>
      <w:pPr>
        <w:pStyle w:val="Edicnikomentar"/>
        <w:contextualSpacing/>
      </w:pPr>
      <w:r>
        <w:rPr>
          <w:rStyle w:val="internipoznamka"/>
        </w:rPr>
        <w:t>Text sbírky je zapsán mladším spřežkovým pravopisem s malými náznaky značení kvantity a diakritiky. Začátky vět jsou poměrně důsledně značeny podtržením a proškrtnutým velkým písmenem. Naopak interpunkce se v textu objevuje jen ojediněle. Výjimkou nejsou ani velká písmena u mnohých apelativ, kterým však nemá smysl přičítat nějaký zásadní význam – je to záležitost uzuální. Podobně můžeme nahlížet také na zvratnou jotaci (nabozenſtwie, D. sg., g. n.). V textu se objevuje velké množství proprií cizího původu, jejichž zápisy jsou často defektní či mylné, u některých je užito více variant, někdy vedle sebe v rámci jediného textu stojí cizí i česká podoba určitého jména (Dydaſſcorus; Cristoforus, Cryſtofor, Kryſſtofor; Thoma, Thuma). Běžné v rámci celé sbírky je zkracování slov u často opakovaných výrazů či slovních tvarů (gt – jest, ſwa° – svatého) a v latinských citátech je zachovávána přemíra zkratek. Číslice jsou zapisovány dvojím způsobem – nejčastěji je to číslování arabské, odkazy na kapitoly biblického textu jsou však značeny číslicemi římskými. Nelze si nevšimnout ani nepravidelnosti zápisu plynoucí z častých projevů asimilace znělosti, mnohdy nalézáme varianty jednoho výrazu i v rámci jediné věty (z krzyze i ſ krzyze, ſkazeni, prozba, z dietietem). Naopak rozlišování i a y překvapuje svou důsledností (ačkoli ani ono se neobejde bez výjimek, např. [ženy] byli). Hláska š je zapisována jako ſſ, popř. ſs; ž je zachycováno jako z, zi a ojediněle ż. Apelativum anděl se v textu objevuje v podobách angel i andiel. Zcela výjimečně je naznačena kvantita u slov zakončených na -é (např. lidee).</w:t>
      </w:r>
    </w:p>
    <w:p>
      <w:pPr>
        <w:pStyle w:val="Edicnikomentar"/>
        <w:contextualSpacing/>
      </w:pPr>
      <w:r>
        <w:rPr>
          <w:rStyle w:val="internipoznamka"/>
        </w:rPr>
        <w:lastRenderedPageBreak/>
        <w:t>České citáty se v porovnání se zbývajícími českými pasážemi vyznačují archaičtějším jazykem – nalezneme v nich hojněji zastoupený duál (kázalaſta), jednoduché slovesné tvary pro minulý čas (bieſſe), některé starší slovní podoby a hláskové varianty (zwlaſſcze, ſſczedry) apod. Archaické slovesné tvary jako aorist a imperfektum jsou mladší rukou přepisovány na l-ová participia, popř. vysvětlovány in margine, z čehož je patrné, že v době provádění úprav už přinejmenším začínaly být tyto tvary pro posluchače nesrozumitelné.</w:t>
      </w:r>
    </w:p>
    <w:p>
      <w:pPr>
        <w:pStyle w:val="Edicnikomentar"/>
        <w:contextualSpacing/>
      </w:pPr>
      <w:r>
        <w:rPr>
          <w:rStyle w:val="internipoznamka"/>
        </w:rPr>
        <w:t>Některé pravopisné rysy mohou být podle F. Bartoše (Bartoš 1895) a F. Černého (Černý 1901) chápány také jako jevy nářeční. Všechny z nich jsou tak Fr. Černým v jeho článku skutečně pojímány, o některých dokonce Černý uvažuje jako o regulárních moravismech, s jeho závěry však často není možno souhlasit.</w:t>
      </w:r>
    </w:p>
    <w:p>
      <w:pPr>
        <w:pStyle w:val="Edicnikomentar"/>
        <w:contextualSpacing/>
      </w:pPr>
      <w:r>
        <w:rPr>
          <w:rStyle w:val="internipoznamka"/>
        </w:rPr>
        <w:t>V tvarech infinitivu dochází v některých případech vlivem asibilace k alternaci podob s -t- a -c- (přičemž jednozančně převažují tvary s -t-), např. ve slovech ptaczy – ptáti, prawiczy – praviti, poziczy – požíti, miſliczy – mysliti, draczy – dráti. Podobně je tomu v případech, jako je leczeti – letěti (inf.). Tento jev však není možné striktně regionálně vyčlenit, s podobnými případy se v době sepsání setkáváme na mnoha částech území. Obdobně se v textu objevuje -c- zapisované jako -t-, a to v různých pozicích, kupř. pomoczniti – pomocnicí (instr. sg. fem.), ſwieti – svieci (ak. sg. fem.), diewecztie – děvečce, popř. děvečcě (n. du. fem.); v tomto případě již můžeme hovořit o moravismu. Mezi časté jevy patří zjednodušování souhláskových skupin, nejčastěji se jedná o -kt- (zvl. keruz – kterúž, kere – které). Mimo to nacházíme také výrazy v rámci textu ojedinělé (neobkluczene – neobklúčené, tyms – týms /rozuměj: tíms, tím jsi/, moſyme – mosíme, wſſechni – všechni, przecz – přeč /tj. pryč/). Dalším jevem, který lze vyčíst z dobového zápisu, je depalatalizace, především Cě &gt; Ce (C = konsonant) v případech, jako jsou medeniczy – medenici (lok. sg. fem.: měděnici), trpeliwi – trpelivi (trpělivi). Zvláštní pozornost si zaslouží zápis slova pielný (pilný) – jeho různé tvary se v textu objevují celkem 39× a vždy s dlouhým jať (odvozeniny však v deseti případech z více než dvaceti nacházíme s krátkým -i-, např. naypilnieyſſich, pilnoſti).</w:t>
      </w:r>
    </w:p>
    <w:p>
      <w:pPr>
        <w:pStyle w:val="EdicnikomentarPodnadpis"/>
      </w:pPr>
      <w:r>
        <w:rPr>
          <w:rStyle w:val="internipoznamka"/>
        </w:rPr>
        <w:t>Způsob zpracování</w:t>
      </w:r>
    </w:p>
    <w:p>
      <w:pPr>
        <w:pStyle w:val="Edicnikomentar"/>
        <w:contextualSpacing/>
      </w:pPr>
      <w:r>
        <w:rPr>
          <w:rStyle w:val="internipoznamka"/>
        </w:rPr>
        <w:t>Při edičním zpracování jsme vycházeli především z Daňhelkovy Směrnice pro vydávání starších českých textů s přihlédnutím k některým specifikům daným zvláštním pravopisem, autorovým územ, žánrem a funkčním vymezením (nesystematičnost zápisu, emoční náboj některých pasáží a s tím související interpunkce, velká písmena související s náboženskou úctou ap.).</w:t>
      </w:r>
    </w:p>
    <w:p>
      <w:pPr>
        <w:pStyle w:val="EdicnikomentarPodnadpis"/>
      </w:pPr>
      <w:r>
        <w:rPr>
          <w:rStyle w:val="internipoznamka"/>
        </w:rPr>
        <w:t>Odborná reflexe</w:t>
      </w:r>
    </w:p>
    <w:p>
      <w:pPr>
        <w:pStyle w:val="Edicnikomentar"/>
        <w:contextualSpacing/>
      </w:pPr>
      <w:r>
        <w:rPr>
          <w:rStyle w:val="internipoznamka"/>
        </w:rPr>
        <w:t xml:space="preserve">František Bartoš coby přední znalec moravské dialektologie a moravského národopisu obecně se velkou měrou zasloužil o poznání nářečí, zvyků a zpěvů moravského lidu; vytvořil dvoudílný Dialektický slovník moravský (1905–1906) a zajímavým materiálem pro jeho dialektologické bádání byl jistě i text KázLeg. František Černý jako badatel rovněž nadšený pro dialektologická a </w:t>
      </w:r>
      <w:r>
        <w:rPr>
          <w:rStyle w:val="internipoznamka"/>
        </w:rPr>
        <w:lastRenderedPageBreak/>
        <w:t>moravopisná studia se však patrně při hodnocení jazykového materiálu KázLeg nechal poněkud unést svou touhou objevit co nejstarší stopy moravismů, z toho důvodu si dovolujeme s ním polemizovat a poukazujeme na fakt, že v době, o kterou se v souvislosti s námi vydávaným textem jedná, nelze výše uvedené jevy takto pojímat. Naopak velkou zásluhou F. Černého je to, že na text tak výrazným způsobem upozornil a dal podnět k jeho důkladnějšímu probádání.</w:t>
      </w:r>
    </w:p>
    <w:p>
      <w:pPr>
        <w:pStyle w:val="Edicnikomentar"/>
        <w:rPr>
          <w:rFonts w:eastAsiaTheme="minorHAnsi"/>
        </w:rPr>
      </w:pPr>
      <w:r>
        <w:rPr>
          <w:rStyle w:val="Text"/>
          <w:rFonts w:eastAsiaTheme="minorHAnsi"/>
        </w:rPr>
        <w:t>Edice přináší text staročeských kázání obsažených v rukopise uloženém v Moravském zemském archivu v Brně ve fondu G 10 pod inventárním číslem 456 (původní signatura 505, srov. Švábenský – Řezníček 2008, s. 104; srov. PRF 1998, s. 50). Rukopis vznikl, soudě podle písma a stavu jazyka, zhruba v polovině 15. století, v závěru textu je mladší rukou přičiněn přípisek s vročením 1453, který ovšem nelze považovat za spolehlivý. V roce 1690 se rukopis dostal do rukou P. Jana Františka Rivoly, křižovníka s červenou hvězdou (k tomu viz přípisek na fol. 1r „SOCCRS“, který značí „sacri ordinis cruciferorum cum rubea stella“), a v roce 1769 se stal majetkem propositury sv. Hippolyta. Do sbírek MZA se rukopis dostal v roce 1850 spolu s dalšími tzv. Bočkovými rukopisy.</w:t>
      </w:r>
    </w:p>
    <w:p>
      <w:pPr>
        <w:pStyle w:val="Edicnikomentar"/>
        <w:rPr>
          <w:rFonts w:eastAsiaTheme="minorHAnsi"/>
        </w:rPr>
      </w:pPr>
      <w:r>
        <w:rPr>
          <w:rStyle w:val="Text"/>
          <w:rFonts w:eastAsiaTheme="minorHAnsi"/>
        </w:rPr>
        <w:t xml:space="preserve">V článku F. Černého (Černý 1901) figuruje rukopis pod názvem </w:t>
      </w:r>
      <w:r>
        <w:rPr>
          <w:rStyle w:val="kurziva"/>
          <w:rFonts w:eastAsiaTheme="minorHAnsi"/>
        </w:rPr>
        <w:t xml:space="preserve">Pasionál křižovnický </w:t>
      </w:r>
      <w:r>
        <w:rPr>
          <w:rStyle w:val="Text"/>
          <w:rFonts w:eastAsiaTheme="minorHAnsi"/>
        </w:rPr>
        <w:t xml:space="preserve">(podle někdejšího Rivolova držení). Ačkoli je vztah tohoto textu ke Staročeskému pasionálu (potažmo k původnímu latinskému dílu Legenda aurea) velice úzký – text kázání z Pasionálu přebírá různě rozsáhlé pasáže, přece jen není možné považovat jej za pouhý opis Pasionálu, nýbrž za nové dílo. Během excerpce pro potřeby Staročeského slovníku byl proto název přehodnocen na </w:t>
      </w:r>
      <w:r>
        <w:rPr>
          <w:rStyle w:val="kurziva"/>
          <w:rFonts w:eastAsiaTheme="minorHAnsi"/>
        </w:rPr>
        <w:t xml:space="preserve">Sbírka kázání založených na legendách </w:t>
      </w:r>
      <w:r>
        <w:rPr>
          <w:rStyle w:val="Text"/>
          <w:rFonts w:eastAsiaTheme="minorHAnsi"/>
        </w:rPr>
        <w:t xml:space="preserve">a rukopisu byla přiřazena zkratka </w:t>
      </w:r>
      <w:r>
        <w:rPr>
          <w:rStyle w:val="kurziva"/>
          <w:rFonts w:eastAsiaTheme="minorHAnsi"/>
        </w:rPr>
        <w:t xml:space="preserve">KázLeg </w:t>
      </w:r>
      <w:r>
        <w:rPr>
          <w:rStyle w:val="Text"/>
          <w:rFonts w:eastAsiaTheme="minorHAnsi"/>
        </w:rPr>
        <w:t>(StčS 1968, s. 82).</w:t>
      </w:r>
    </w:p>
    <w:p>
      <w:pPr>
        <w:pStyle w:val="Edicnikomentar"/>
        <w:rPr>
          <w:rFonts w:eastAsiaTheme="minorHAnsi"/>
        </w:rPr>
      </w:pPr>
      <w:r>
        <w:rPr>
          <w:rStyle w:val="Text"/>
          <w:rFonts w:eastAsiaTheme="minorHAnsi"/>
        </w:rPr>
        <w:t>Dílo obsahuje 46 kázání na dni svatých v pořadí církevního roku, která jsou doplňována úryvky z legendistických příběhů, často ovšem vyprávění převzaté z Pasionálu tvoří celé kázání. Podle původu textů lze tedy pozorovat několik rovin: soudobý text autorův (kazatelův?), starší text Pasionálu (staročeský překlad vznikl kolem r. 1360), starší text Bible (první staročeský překlad pochází z doby kolem r. 1360, ovšem nelze říci, že by se překlady citátů výrazně přimykaly k jedné z redakcí, jedná se o překlad do velké míry svébytný).</w:t>
      </w:r>
    </w:p>
    <w:p>
      <w:pPr>
        <w:pStyle w:val="Edicnikomentar"/>
        <w:rPr>
          <w:rFonts w:eastAsiaTheme="minorHAnsi"/>
        </w:rPr>
      </w:pPr>
      <w:r>
        <w:rPr>
          <w:rStyle w:val="Text"/>
          <w:rFonts w:eastAsiaTheme="minorHAnsi"/>
        </w:rPr>
        <w:t>Papírový rukopis o rozměrech 20 x 15,5 cm čítá 195 listů. Text je zapsán jediným písařem v jednom sloupci, v průběhu času bylo několikerou mladší rukou přičiněno množství komentářů, doplňků a oprav. Text je psán černou barvou, rubriky je použito pouze příležitostně pro dozdobení nadpisů a pro zvýraznění textu (zpravidla začátků vět, případně interpunkce). Vynecháno je místo na iniciály, které ve většině případů nebyly doplněny, zůstaly pouze naznačeny rubrikátorem. Posledních několik listů bylo částečně poškozeno vlhkem – pravý horní roh byl zřejmě ještě v 18. století „restaurován“ (tj. odpadlý roh byl podlepen a doplněn).</w:t>
      </w:r>
    </w:p>
    <w:p>
      <w:pPr>
        <w:pStyle w:val="Edicnikomentar"/>
        <w:rPr>
          <w:rFonts w:eastAsiaTheme="minorHAnsi"/>
        </w:rPr>
      </w:pPr>
      <w:r>
        <w:rPr>
          <w:rStyle w:val="Text"/>
          <w:rFonts w:eastAsiaTheme="minorHAnsi"/>
        </w:rPr>
        <w:t>Opis se vyznačuje poměrně velkou měrou nestandardních jazykových jevů v různých rovinách.</w:t>
      </w:r>
    </w:p>
    <w:p>
      <w:pPr>
        <w:pStyle w:val="Edicnikomentar"/>
        <w:rPr>
          <w:rFonts w:eastAsiaTheme="minorHAnsi"/>
        </w:rPr>
      </w:pPr>
      <w:r>
        <w:rPr>
          <w:rStyle w:val="Text"/>
          <w:rFonts w:eastAsiaTheme="minorHAnsi"/>
        </w:rPr>
        <w:t xml:space="preserve">Text je zapsán spřežkovým pravopisem s poměrně ustálenou distribucí spřežka/grafém-foném. Ojedinělé odchylky projevující se zejm. v zápisu sykavek standardizujeme bez poznámky (např. </w:t>
      </w:r>
      <w:r>
        <w:rPr>
          <w:rStyle w:val="kurziva"/>
          <w:rFonts w:eastAsiaTheme="minorHAnsi"/>
        </w:rPr>
        <w:t xml:space="preserve">ſſlyssew </w:t>
      </w:r>
      <w:r>
        <w:rPr>
          <w:rStyle w:val="Text"/>
          <w:rFonts w:eastAsiaTheme="minorHAnsi"/>
        </w:rPr>
        <w:t xml:space="preserve">‚slyšev‘, </w:t>
      </w:r>
      <w:r>
        <w:rPr>
          <w:rStyle w:val="kurziva"/>
          <w:rFonts w:eastAsiaTheme="minorHAnsi"/>
        </w:rPr>
        <w:t xml:space="preserve">ſſkopcze </w:t>
      </w:r>
      <w:r>
        <w:rPr>
          <w:rStyle w:val="Text"/>
          <w:rFonts w:eastAsiaTheme="minorHAnsi"/>
        </w:rPr>
        <w:t xml:space="preserve">‚skopce‘, </w:t>
      </w:r>
      <w:r>
        <w:rPr>
          <w:rStyle w:val="kurziva"/>
          <w:rFonts w:eastAsiaTheme="minorHAnsi"/>
        </w:rPr>
        <w:t xml:space="preserve">ſſlozil </w:t>
      </w:r>
      <w:r>
        <w:rPr>
          <w:rStyle w:val="Text"/>
          <w:rFonts w:eastAsiaTheme="minorHAnsi"/>
        </w:rPr>
        <w:t xml:space="preserve">‚složil‘, </w:t>
      </w:r>
      <w:r>
        <w:rPr>
          <w:rStyle w:val="kurziva"/>
          <w:rFonts w:eastAsiaTheme="minorHAnsi"/>
        </w:rPr>
        <w:t xml:space="preserve">ſſwatemu </w:t>
      </w:r>
      <w:r>
        <w:rPr>
          <w:rStyle w:val="Text"/>
          <w:rFonts w:eastAsiaTheme="minorHAnsi"/>
        </w:rPr>
        <w:t xml:space="preserve">‚svatému‘). Co se týče interpunkce, velice nesystematicky je používána pouze tečka na vertikálním středu linky a virgule. Interpunkci a </w:t>
      </w:r>
      <w:r>
        <w:rPr>
          <w:rStyle w:val="Text"/>
          <w:rFonts w:eastAsiaTheme="minorHAnsi"/>
        </w:rPr>
        <w:lastRenderedPageBreak/>
        <w:t xml:space="preserve">psaní velkých písmen podřizujeme současným pravidlům pravopisu, u náboženských pojmů volíme bezpříznakovou variantu s malým písmenem; u pojmenování </w:t>
      </w:r>
      <w:r>
        <w:rPr>
          <w:rStyle w:val="kurziva"/>
          <w:rFonts w:eastAsiaTheme="minorHAnsi"/>
        </w:rPr>
        <w:t xml:space="preserve">žid </w:t>
      </w:r>
      <w:r>
        <w:rPr>
          <w:rStyle w:val="Text"/>
          <w:rFonts w:eastAsiaTheme="minorHAnsi"/>
        </w:rPr>
        <w:t xml:space="preserve">volíme variantu s malým písmenem vzhledem k ne vždy zcela jasné interpretaci, zda se jedná o příslušníka židovského národa, nebo náboženského vyznání; spojení </w:t>
      </w:r>
      <w:r>
        <w:rPr>
          <w:rStyle w:val="kurziva"/>
          <w:rFonts w:eastAsiaTheme="minorHAnsi"/>
        </w:rPr>
        <w:t xml:space="preserve">starý zákon </w:t>
      </w:r>
      <w:r>
        <w:rPr>
          <w:rStyle w:val="Text"/>
          <w:rFonts w:eastAsiaTheme="minorHAnsi"/>
        </w:rPr>
        <w:t>se v případech, kdy se zcela zřetelně nemíní část Bible, přikláníme k podobě s malým písmenem. Hranice slov píšeme podle dnešních pravidel, ovšem s přihlédnutím k dobovým specifikům.</w:t>
      </w:r>
    </w:p>
    <w:p>
      <w:pPr>
        <w:pStyle w:val="Edicnikomentar"/>
        <w:rPr>
          <w:rFonts w:eastAsiaTheme="minorHAnsi"/>
        </w:rPr>
      </w:pPr>
      <w:r>
        <w:rPr>
          <w:rStyle w:val="Text"/>
          <w:rFonts w:eastAsiaTheme="minorHAnsi"/>
        </w:rPr>
        <w:t xml:space="preserve">Z hlediska jazykového na rovině hláskoslovné respektujeme stav zachycený v rukopisu, včetně všech zvláštností (např. výhradní podoba </w:t>
      </w:r>
      <w:r>
        <w:rPr>
          <w:rStyle w:val="kurziva"/>
          <w:rFonts w:eastAsiaTheme="minorHAnsi"/>
        </w:rPr>
        <w:t>alnužna</w:t>
      </w:r>
      <w:r>
        <w:rPr>
          <w:rStyle w:val="Text"/>
          <w:rFonts w:eastAsiaTheme="minorHAnsi"/>
        </w:rPr>
        <w:t xml:space="preserve">) a kolísání, emendujeme pouze jevy proniknuvší zvratnou analogií a zřejmé písařské omyly. Co se týče projevů asimilace znělosti, odstraňujeme ty případy, v nichž k ní nejsou podmínky (např. </w:t>
      </w:r>
      <w:r>
        <w:rPr>
          <w:rStyle w:val="kurziva"/>
          <w:rFonts w:eastAsiaTheme="minorHAnsi"/>
        </w:rPr>
        <w:t xml:space="preserve">s pravú věrú </w:t>
      </w:r>
      <w:r>
        <w:rPr>
          <w:rStyle w:val="Text"/>
          <w:rFonts w:eastAsiaTheme="minorHAnsi"/>
        </w:rPr>
        <w:t xml:space="preserve">m. </w:t>
      </w:r>
      <w:r>
        <w:rPr>
          <w:rStyle w:val="kurziva"/>
          <w:rFonts w:eastAsiaTheme="minorHAnsi"/>
        </w:rPr>
        <w:t>z pravú věrú</w:t>
      </w:r>
      <w:r>
        <w:rPr>
          <w:rFonts w:eastAsiaTheme="minorHAnsi"/>
        </w:rPr>
        <w:t xml:space="preserve">, </w:t>
      </w:r>
      <w:r>
        <w:rPr>
          <w:rStyle w:val="kurziva"/>
          <w:rFonts w:eastAsiaTheme="minorHAnsi"/>
        </w:rPr>
        <w:t xml:space="preserve">strávila </w:t>
      </w:r>
      <w:r>
        <w:rPr>
          <w:rFonts w:eastAsiaTheme="minorHAnsi"/>
        </w:rPr>
        <w:t xml:space="preserve">m. </w:t>
      </w:r>
      <w:r>
        <w:rPr>
          <w:rStyle w:val="kurziva"/>
          <w:rFonts w:eastAsiaTheme="minorHAnsi"/>
        </w:rPr>
        <w:t>ztrávila</w:t>
      </w:r>
      <w:r>
        <w:rPr>
          <w:rFonts w:eastAsiaTheme="minorHAnsi"/>
        </w:rPr>
        <w:t xml:space="preserve">, podobu </w:t>
      </w:r>
      <w:r>
        <w:rPr>
          <w:rStyle w:val="kurziva"/>
          <w:rFonts w:eastAsiaTheme="minorHAnsi"/>
        </w:rPr>
        <w:t xml:space="preserve">zpomoc </w:t>
      </w:r>
      <w:r>
        <w:rPr>
          <w:rFonts w:eastAsiaTheme="minorHAnsi"/>
        </w:rPr>
        <w:t xml:space="preserve">ovšem ponecháváme jako odvozeninu od staročeského slovesa </w:t>
      </w:r>
      <w:r>
        <w:rPr>
          <w:rStyle w:val="kurziva"/>
          <w:rFonts w:eastAsiaTheme="minorHAnsi"/>
        </w:rPr>
        <w:t>vzpomoci</w:t>
      </w:r>
      <w:r>
        <w:rPr>
          <w:rFonts w:eastAsiaTheme="minorHAnsi"/>
        </w:rPr>
        <w:t>, přestože v tomto případě nelze vyloučit chybnou podobu zápisu</w:t>
      </w:r>
      <w:r>
        <w:rPr>
          <w:rStyle w:val="Text"/>
          <w:rFonts w:eastAsiaTheme="minorHAnsi"/>
        </w:rPr>
        <w:t>), ostatní doklady asimilace ponecháváme (</w:t>
      </w:r>
      <w:r>
        <w:rPr>
          <w:rStyle w:val="kurziva"/>
          <w:rFonts w:eastAsiaTheme="minorHAnsi"/>
        </w:rPr>
        <w:t>lechký</w:t>
      </w:r>
      <w:r>
        <w:rPr>
          <w:rStyle w:val="Text"/>
          <w:rFonts w:eastAsiaTheme="minorHAnsi"/>
        </w:rPr>
        <w:t xml:space="preserve">, </w:t>
      </w:r>
      <w:r>
        <w:rPr>
          <w:rStyle w:val="kurziva"/>
          <w:rFonts w:eastAsiaTheme="minorHAnsi"/>
        </w:rPr>
        <w:t>slechka</w:t>
      </w:r>
      <w:r>
        <w:rPr>
          <w:rStyle w:val="Text"/>
          <w:rFonts w:eastAsiaTheme="minorHAnsi"/>
        </w:rPr>
        <w:t xml:space="preserve">, </w:t>
      </w:r>
      <w:r>
        <w:rPr>
          <w:rStyle w:val="kurziva"/>
          <w:rFonts w:eastAsiaTheme="minorHAnsi"/>
        </w:rPr>
        <w:t>z zedníky</w:t>
      </w:r>
      <w:r>
        <w:rPr>
          <w:rStyle w:val="Text"/>
          <w:rFonts w:eastAsiaTheme="minorHAnsi"/>
        </w:rPr>
        <w:t xml:space="preserve">, </w:t>
      </w:r>
      <w:r>
        <w:rPr>
          <w:rStyle w:val="kurziva"/>
          <w:rFonts w:eastAsiaTheme="minorHAnsi"/>
        </w:rPr>
        <w:t>s čelétkú</w:t>
      </w:r>
      <w:r>
        <w:rPr>
          <w:rStyle w:val="Text"/>
          <w:rFonts w:eastAsiaTheme="minorHAnsi"/>
        </w:rPr>
        <w:t xml:space="preserve">, </w:t>
      </w:r>
      <w:r>
        <w:rPr>
          <w:rStyle w:val="kurziva"/>
          <w:rFonts w:eastAsiaTheme="minorHAnsi"/>
        </w:rPr>
        <w:t xml:space="preserve">prozba </w:t>
      </w:r>
      <w:r>
        <w:rPr>
          <w:rStyle w:val="Text"/>
          <w:rFonts w:eastAsiaTheme="minorHAnsi"/>
        </w:rPr>
        <w:t xml:space="preserve">atp.). Případy, ve kterých jde jen o grafické řešení toho, aby vedle sebe nestála stejná písmena (ve spojení jména a předložky </w:t>
      </w:r>
      <w:r>
        <w:rPr>
          <w:rStyle w:val="kurziva"/>
          <w:rFonts w:eastAsiaTheme="minorHAnsi"/>
        </w:rPr>
        <w:t>z svýma rukama</w:t>
      </w:r>
      <w:r>
        <w:rPr>
          <w:rStyle w:val="Text"/>
          <w:rFonts w:eastAsiaTheme="minorHAnsi"/>
        </w:rPr>
        <w:t xml:space="preserve">) a stejně tak skupiny </w:t>
      </w:r>
      <w:r>
        <w:rPr>
          <w:rStyle w:val="kurziva"/>
          <w:rFonts w:eastAsiaTheme="minorHAnsi"/>
        </w:rPr>
        <w:t>sš</w:t>
      </w:r>
      <w:r>
        <w:rPr>
          <w:rStyle w:val="Text"/>
          <w:rFonts w:eastAsiaTheme="minorHAnsi"/>
        </w:rPr>
        <w:t xml:space="preserve">, </w:t>
      </w:r>
      <w:r>
        <w:rPr>
          <w:rStyle w:val="kurziva"/>
          <w:rFonts w:eastAsiaTheme="minorHAnsi"/>
        </w:rPr>
        <w:t xml:space="preserve">šš </w:t>
      </w:r>
      <w:r>
        <w:rPr>
          <w:rStyle w:val="Text"/>
          <w:rFonts w:eastAsiaTheme="minorHAnsi"/>
        </w:rPr>
        <w:t xml:space="preserve">zaznamenané pouze dvěma dlouhými </w:t>
      </w:r>
      <w:r>
        <w:rPr>
          <w:rStyle w:val="kurziva"/>
          <w:rFonts w:eastAsiaTheme="minorHAnsi"/>
        </w:rPr>
        <w:t xml:space="preserve">s </w:t>
      </w:r>
      <w:r>
        <w:rPr>
          <w:rStyle w:val="Text"/>
          <w:rFonts w:eastAsiaTheme="minorHAnsi"/>
        </w:rPr>
        <w:t>(</w:t>
      </w:r>
      <w:r>
        <w:rPr>
          <w:rStyle w:val="kurziva"/>
          <w:rFonts w:eastAsiaTheme="minorHAnsi"/>
        </w:rPr>
        <w:t>vzaſſe</w:t>
      </w:r>
      <w:r>
        <w:rPr>
          <w:rStyle w:val="Text"/>
          <w:rFonts w:eastAsiaTheme="minorHAnsi"/>
        </w:rPr>
        <w:t xml:space="preserve">, </w:t>
      </w:r>
      <w:r>
        <w:rPr>
          <w:rStyle w:val="kurziva"/>
          <w:rFonts w:eastAsiaTheme="minorHAnsi"/>
        </w:rPr>
        <w:t>wyſſi</w:t>
      </w:r>
      <w:r>
        <w:rPr>
          <w:rStyle w:val="Text"/>
          <w:rFonts w:eastAsiaTheme="minorHAnsi"/>
        </w:rPr>
        <w:t xml:space="preserve">, </w:t>
      </w:r>
      <w:r>
        <w:rPr>
          <w:rStyle w:val="kurziva"/>
          <w:rFonts w:eastAsiaTheme="minorHAnsi"/>
        </w:rPr>
        <w:t>towaryzstwie</w:t>
      </w:r>
      <w:r>
        <w:rPr>
          <w:rStyle w:val="Text"/>
          <w:rFonts w:eastAsiaTheme="minorHAnsi"/>
        </w:rPr>
        <w:t>), přepisujeme bez upozornění. Text v určité míře zachovává jotaci v krátkých slabikách, zpravidla po sykavkách. Vzhledem k tomu, že se v tomto období bezpochyby jedná o záležitost grafickou, upravujeme stav jotace na současný stav bez poznámky. Zvratnou jotaci v dlouhých slabikách ovšem odstraňujeme pomocí emendace jako jev nenáležitý (</w:t>
      </w:r>
      <w:r>
        <w:rPr>
          <w:rStyle w:val="kurziva"/>
          <w:rFonts w:eastAsiaTheme="minorHAnsi"/>
        </w:rPr>
        <w:t xml:space="preserve">tisiec </w:t>
      </w:r>
      <w:r>
        <w:rPr>
          <w:rStyle w:val="Text"/>
          <w:rFonts w:eastAsiaTheme="minorHAnsi"/>
        </w:rPr>
        <w:t xml:space="preserve">m. </w:t>
      </w:r>
      <w:r>
        <w:rPr>
          <w:rStyle w:val="kurziva"/>
          <w:rFonts w:eastAsiaTheme="minorHAnsi"/>
        </w:rPr>
        <w:t>tisíc</w:t>
      </w:r>
      <w:r>
        <w:rPr>
          <w:rStyle w:val="Text"/>
          <w:rFonts w:eastAsiaTheme="minorHAnsi"/>
        </w:rPr>
        <w:t xml:space="preserve">, </w:t>
      </w:r>
      <w:r>
        <w:rPr>
          <w:rStyle w:val="kurziva"/>
          <w:rFonts w:eastAsiaTheme="minorHAnsi"/>
        </w:rPr>
        <w:t xml:space="preserve">pielný </w:t>
      </w:r>
      <w:r>
        <w:rPr>
          <w:rStyle w:val="Text"/>
          <w:rFonts w:eastAsiaTheme="minorHAnsi"/>
        </w:rPr>
        <w:t xml:space="preserve">m. </w:t>
      </w:r>
      <w:r>
        <w:rPr>
          <w:rStyle w:val="kurziva"/>
          <w:rFonts w:eastAsiaTheme="minorHAnsi"/>
        </w:rPr>
        <w:t xml:space="preserve">pílný </w:t>
      </w:r>
      <w:r>
        <w:rPr>
          <w:rStyle w:val="Text"/>
          <w:rFonts w:eastAsiaTheme="minorHAnsi"/>
        </w:rPr>
        <w:t>atp.). Ponecháváme jak asibilované podoby (</w:t>
      </w:r>
      <w:r>
        <w:rPr>
          <w:rStyle w:val="kurziva"/>
          <w:rFonts w:eastAsiaTheme="minorHAnsi"/>
        </w:rPr>
        <w:t xml:space="preserve">cisíc </w:t>
      </w:r>
      <w:r>
        <w:rPr>
          <w:rStyle w:val="Text"/>
          <w:rFonts w:eastAsiaTheme="minorHAnsi"/>
        </w:rPr>
        <w:t xml:space="preserve">‚tisíc‘, </w:t>
      </w:r>
      <w:r>
        <w:rPr>
          <w:rStyle w:val="kurziva"/>
          <w:rFonts w:eastAsiaTheme="minorHAnsi"/>
        </w:rPr>
        <w:t xml:space="preserve">ptáci </w:t>
      </w:r>
      <w:r>
        <w:rPr>
          <w:rStyle w:val="Text"/>
          <w:rFonts w:eastAsiaTheme="minorHAnsi"/>
        </w:rPr>
        <w:t xml:space="preserve">‚ptáti‘, </w:t>
      </w:r>
      <w:r>
        <w:rPr>
          <w:rStyle w:val="kurziva"/>
          <w:rFonts w:eastAsiaTheme="minorHAnsi"/>
        </w:rPr>
        <w:t xml:space="preserve">pravici </w:t>
      </w:r>
      <w:r>
        <w:rPr>
          <w:rStyle w:val="Text"/>
          <w:rFonts w:eastAsiaTheme="minorHAnsi"/>
        </w:rPr>
        <w:t xml:space="preserve">‚praviti‘, </w:t>
      </w:r>
      <w:r>
        <w:rPr>
          <w:rStyle w:val="kurziva"/>
          <w:rFonts w:eastAsiaTheme="minorHAnsi"/>
        </w:rPr>
        <w:t xml:space="preserve">leceti </w:t>
      </w:r>
      <w:r>
        <w:rPr>
          <w:rStyle w:val="Text"/>
          <w:rFonts w:eastAsiaTheme="minorHAnsi"/>
        </w:rPr>
        <w:t xml:space="preserve">‚letěti‘, </w:t>
      </w:r>
      <w:r>
        <w:rPr>
          <w:rStyle w:val="kurziva"/>
          <w:rFonts w:eastAsiaTheme="minorHAnsi"/>
        </w:rPr>
        <w:t xml:space="preserve">chcéti </w:t>
      </w:r>
      <w:r>
        <w:rPr>
          <w:rStyle w:val="Text"/>
          <w:rFonts w:eastAsiaTheme="minorHAnsi"/>
        </w:rPr>
        <w:t>‚chtěti‘,</w:t>
      </w:r>
      <w:r>
        <w:rPr>
          <w:rStyle w:val="kurziva"/>
          <w:rFonts w:eastAsiaTheme="minorHAnsi"/>
        </w:rPr>
        <w:t xml:space="preserve">chtěš </w:t>
      </w:r>
      <w:r>
        <w:rPr>
          <w:rStyle w:val="Text"/>
          <w:rFonts w:eastAsiaTheme="minorHAnsi"/>
        </w:rPr>
        <w:t xml:space="preserve">‚chceš‘, </w:t>
      </w:r>
      <w:r>
        <w:rPr>
          <w:rStyle w:val="kurziva"/>
          <w:rFonts w:eastAsiaTheme="minorHAnsi"/>
        </w:rPr>
        <w:t>nepřichodie</w:t>
      </w:r>
      <w:r>
        <w:rPr>
          <w:rStyle w:val="Text"/>
          <w:rFonts w:eastAsiaTheme="minorHAnsi"/>
        </w:rPr>
        <w:t xml:space="preserve">, </w:t>
      </w:r>
      <w:r>
        <w:rPr>
          <w:rStyle w:val="kurziva"/>
          <w:rFonts w:eastAsiaTheme="minorHAnsi"/>
        </w:rPr>
        <w:t xml:space="preserve">nahrazila </w:t>
      </w:r>
      <w:r>
        <w:rPr>
          <w:rFonts w:eastAsiaTheme="minorHAnsi"/>
        </w:rPr>
        <w:t>atd.</w:t>
      </w:r>
      <w:r>
        <w:rPr>
          <w:rStyle w:val="Text"/>
          <w:rFonts w:eastAsiaTheme="minorHAnsi"/>
        </w:rPr>
        <w:t>) tak projevy analogické (</w:t>
      </w:r>
      <w:r>
        <w:rPr>
          <w:rStyle w:val="kurziva"/>
          <w:rFonts w:eastAsiaTheme="minorHAnsi"/>
        </w:rPr>
        <w:t xml:space="preserve">tihlú </w:t>
      </w:r>
      <w:r>
        <w:rPr>
          <w:rStyle w:val="Text"/>
          <w:rFonts w:eastAsiaTheme="minorHAnsi"/>
        </w:rPr>
        <w:t xml:space="preserve">‚cihlú‘, </w:t>
      </w:r>
      <w:r>
        <w:rPr>
          <w:rStyle w:val="kurziva"/>
          <w:rFonts w:eastAsiaTheme="minorHAnsi"/>
        </w:rPr>
        <w:t xml:space="preserve">svieti </w:t>
      </w:r>
      <w:r>
        <w:rPr>
          <w:rStyle w:val="Text"/>
          <w:rFonts w:eastAsiaTheme="minorHAnsi"/>
        </w:rPr>
        <w:t xml:space="preserve">‚svieci‘, </w:t>
      </w:r>
      <w:r>
        <w:rPr>
          <w:rStyle w:val="kurziva"/>
          <w:rFonts w:eastAsiaTheme="minorHAnsi"/>
        </w:rPr>
        <w:t xml:space="preserve">pomocnití </w:t>
      </w:r>
      <w:r>
        <w:rPr>
          <w:rStyle w:val="Text"/>
          <w:rFonts w:eastAsiaTheme="minorHAnsi"/>
        </w:rPr>
        <w:t xml:space="preserve">‚pomocnicí‘, </w:t>
      </w:r>
      <w:r>
        <w:rPr>
          <w:rStyle w:val="kurziva"/>
          <w:rFonts w:eastAsiaTheme="minorHAnsi"/>
        </w:rPr>
        <w:t xml:space="preserve">všecti </w:t>
      </w:r>
      <w:r>
        <w:rPr>
          <w:rStyle w:val="Text"/>
          <w:rFonts w:eastAsiaTheme="minorHAnsi"/>
        </w:rPr>
        <w:t xml:space="preserve">‚všecci‘). Z dalších ne zcela standardních jevů ponecháváme: diftongizaci </w:t>
      </w:r>
      <w:r>
        <w:rPr>
          <w:rStyle w:val="kurziva"/>
          <w:rFonts w:eastAsiaTheme="minorHAnsi"/>
        </w:rPr>
        <w:t xml:space="preserve">ó </w:t>
      </w:r>
      <w:r>
        <w:rPr>
          <w:rStyle w:val="Text"/>
          <w:rFonts w:eastAsiaTheme="minorHAnsi"/>
        </w:rPr>
        <w:t xml:space="preserve">v </w:t>
      </w:r>
      <w:r>
        <w:rPr>
          <w:rStyle w:val="kurziva"/>
          <w:rFonts w:eastAsiaTheme="minorHAnsi"/>
        </w:rPr>
        <w:t xml:space="preserve">uo </w:t>
      </w:r>
      <w:r>
        <w:rPr>
          <w:rStyle w:val="Text"/>
          <w:rFonts w:eastAsiaTheme="minorHAnsi"/>
        </w:rPr>
        <w:t xml:space="preserve">v krátkých slabikách (např. </w:t>
      </w:r>
      <w:r>
        <w:rPr>
          <w:rStyle w:val="kurziva"/>
          <w:rFonts w:eastAsiaTheme="minorHAnsi"/>
        </w:rPr>
        <w:t>puojma</w:t>
      </w:r>
      <w:r>
        <w:rPr>
          <w:rStyle w:val="Text"/>
          <w:rFonts w:eastAsiaTheme="minorHAnsi"/>
        </w:rPr>
        <w:t xml:space="preserve">), infinitivní podobu </w:t>
      </w:r>
      <w:r>
        <w:rPr>
          <w:rStyle w:val="kurziva"/>
          <w:rFonts w:eastAsiaTheme="minorHAnsi"/>
        </w:rPr>
        <w:t>postiť</w:t>
      </w:r>
      <w:r>
        <w:rPr>
          <w:rStyle w:val="Text"/>
          <w:rFonts w:eastAsiaTheme="minorHAnsi"/>
        </w:rPr>
        <w:t>, ztrátu jotace po retnicích (</w:t>
      </w:r>
      <w:r>
        <w:rPr>
          <w:rStyle w:val="kurziva"/>
          <w:rFonts w:eastAsiaTheme="minorHAnsi"/>
        </w:rPr>
        <w:t xml:space="preserve">medenici </w:t>
      </w:r>
      <w:r>
        <w:rPr>
          <w:rStyle w:val="Text"/>
          <w:rFonts w:eastAsiaTheme="minorHAnsi"/>
        </w:rPr>
        <w:t xml:space="preserve">‚měděnici‘, </w:t>
      </w:r>
      <w:r>
        <w:rPr>
          <w:rStyle w:val="kurziva"/>
          <w:rFonts w:eastAsiaTheme="minorHAnsi"/>
        </w:rPr>
        <w:t xml:space="preserve">trpelivi </w:t>
      </w:r>
      <w:r>
        <w:rPr>
          <w:rStyle w:val="Text"/>
          <w:rFonts w:eastAsiaTheme="minorHAnsi"/>
        </w:rPr>
        <w:t>‚trpělivi‘), zjednodušování hláskových skupin (</w:t>
      </w:r>
      <w:r>
        <w:rPr>
          <w:rStyle w:val="kurziva"/>
          <w:rFonts w:eastAsiaTheme="minorHAnsi"/>
        </w:rPr>
        <w:t xml:space="preserve">kerúž </w:t>
      </w:r>
      <w:r>
        <w:rPr>
          <w:rStyle w:val="Text"/>
          <w:rFonts w:eastAsiaTheme="minorHAnsi"/>
        </w:rPr>
        <w:t xml:space="preserve">m. </w:t>
      </w:r>
      <w:r>
        <w:rPr>
          <w:rStyle w:val="kurziva"/>
          <w:rFonts w:eastAsiaTheme="minorHAnsi"/>
        </w:rPr>
        <w:t>kterúž</w:t>
      </w:r>
      <w:r>
        <w:rPr>
          <w:rFonts w:eastAsiaTheme="minorHAnsi"/>
        </w:rPr>
        <w:t xml:space="preserve">, </w:t>
      </w:r>
      <w:r>
        <w:rPr>
          <w:rStyle w:val="kurziva"/>
          <w:rFonts w:eastAsiaTheme="minorHAnsi"/>
        </w:rPr>
        <w:t xml:space="preserve">ocova </w:t>
      </w:r>
      <w:r>
        <w:rPr>
          <w:rFonts w:eastAsiaTheme="minorHAnsi"/>
        </w:rPr>
        <w:t xml:space="preserve">m. </w:t>
      </w:r>
      <w:r>
        <w:rPr>
          <w:rStyle w:val="kurziva"/>
          <w:rFonts w:eastAsiaTheme="minorHAnsi"/>
        </w:rPr>
        <w:t xml:space="preserve">otcova </w:t>
      </w:r>
      <w:r>
        <w:rPr>
          <w:rFonts w:eastAsiaTheme="minorHAnsi"/>
        </w:rPr>
        <w:t>atp.</w:t>
      </w:r>
      <w:r>
        <w:rPr>
          <w:rStyle w:val="Text"/>
          <w:rFonts w:eastAsiaTheme="minorHAnsi"/>
        </w:rPr>
        <w:t>).</w:t>
      </w:r>
    </w:p>
    <w:p>
      <w:pPr>
        <w:pStyle w:val="Edicnikomentar"/>
        <w:rPr>
          <w:rFonts w:eastAsiaTheme="minorHAnsi"/>
        </w:rPr>
      </w:pPr>
      <w:r>
        <w:rPr>
          <w:rStyle w:val="Text"/>
          <w:rFonts w:eastAsiaTheme="minorHAnsi"/>
        </w:rPr>
        <w:t xml:space="preserve">Hláskovou podobu vlastních jmen řešíme podle míry přizpůsobení českému systému, u počeštěných variant odstraňujeme gemináty a aspirované </w:t>
      </w:r>
      <w:r>
        <w:rPr>
          <w:rStyle w:val="kurziva"/>
          <w:rFonts w:eastAsiaTheme="minorHAnsi"/>
        </w:rPr>
        <w:t xml:space="preserve">th </w:t>
      </w:r>
      <w:r>
        <w:rPr>
          <w:rStyle w:val="Text"/>
          <w:rFonts w:eastAsiaTheme="minorHAnsi"/>
        </w:rPr>
        <w:t xml:space="preserve">(které proniká též do českých apelativních výrazů typu </w:t>
      </w:r>
      <w:r>
        <w:rPr>
          <w:rStyle w:val="kurziva"/>
          <w:rFonts w:eastAsiaTheme="minorHAnsi"/>
        </w:rPr>
        <w:t>čerth</w:t>
      </w:r>
      <w:r>
        <w:rPr>
          <w:rStyle w:val="Text"/>
          <w:rFonts w:eastAsiaTheme="minorHAnsi"/>
        </w:rPr>
        <w:t xml:space="preserve">), skupinu písmen </w:t>
      </w:r>
      <w:r>
        <w:rPr>
          <w:rStyle w:val="kurziva"/>
          <w:rFonts w:eastAsiaTheme="minorHAnsi"/>
        </w:rPr>
        <w:t xml:space="preserve">ph </w:t>
      </w:r>
      <w:r>
        <w:rPr>
          <w:rStyle w:val="Text"/>
          <w:rFonts w:eastAsiaTheme="minorHAnsi"/>
        </w:rPr>
        <w:t xml:space="preserve">přepisujeme jako </w:t>
      </w:r>
      <w:r>
        <w:rPr>
          <w:rStyle w:val="kurziva"/>
          <w:rFonts w:eastAsiaTheme="minorHAnsi"/>
        </w:rPr>
        <w:t>f</w:t>
      </w:r>
      <w:r>
        <w:rPr>
          <w:rStyle w:val="Text"/>
          <w:rFonts w:eastAsiaTheme="minorHAnsi"/>
        </w:rPr>
        <w:t xml:space="preserve">, grafém </w:t>
      </w:r>
      <w:r>
        <w:rPr>
          <w:rStyle w:val="kurziva"/>
          <w:rFonts w:eastAsiaTheme="minorHAnsi"/>
        </w:rPr>
        <w:t xml:space="preserve">c </w:t>
      </w:r>
      <w:r>
        <w:rPr>
          <w:rFonts w:eastAsiaTheme="minorHAnsi"/>
        </w:rPr>
        <w:t xml:space="preserve">v platnosti hlásky </w:t>
      </w:r>
      <w:r>
        <w:rPr>
          <w:rStyle w:val="kurziva"/>
          <w:rFonts w:eastAsiaTheme="minorHAnsi"/>
        </w:rPr>
        <w:t xml:space="preserve">k </w:t>
      </w:r>
      <w:r>
        <w:rPr>
          <w:rStyle w:val="Text"/>
          <w:rFonts w:eastAsiaTheme="minorHAnsi"/>
        </w:rPr>
        <w:t xml:space="preserve">přepisujeme jako </w:t>
      </w:r>
      <w:r>
        <w:rPr>
          <w:rStyle w:val="kurziva"/>
          <w:rFonts w:eastAsiaTheme="minorHAnsi"/>
        </w:rPr>
        <w:t xml:space="preserve">k </w:t>
      </w:r>
      <w:r>
        <w:rPr>
          <w:rStyle w:val="Text"/>
          <w:rFonts w:eastAsiaTheme="minorHAnsi"/>
        </w:rPr>
        <w:t xml:space="preserve">apod. V případě výskytu původní i počeštěné podoby ponecháváme kolísání, např. </w:t>
      </w:r>
      <w:r>
        <w:rPr>
          <w:rStyle w:val="kurziva"/>
          <w:rFonts w:eastAsiaTheme="minorHAnsi"/>
        </w:rPr>
        <w:t>Silvestr</w:t>
      </w:r>
      <w:r>
        <w:rPr>
          <w:rStyle w:val="Text"/>
          <w:rFonts w:eastAsiaTheme="minorHAnsi"/>
        </w:rPr>
        <w:t>/</w:t>
      </w:r>
      <w:r>
        <w:rPr>
          <w:rStyle w:val="kurziva"/>
          <w:rFonts w:eastAsiaTheme="minorHAnsi"/>
        </w:rPr>
        <w:t>Silvester</w:t>
      </w:r>
      <w:r>
        <w:rPr>
          <w:rStyle w:val="Text"/>
          <w:rFonts w:eastAsiaTheme="minorHAnsi"/>
        </w:rPr>
        <w:t xml:space="preserve">, </w:t>
      </w:r>
      <w:r>
        <w:rPr>
          <w:rStyle w:val="kurziva"/>
          <w:rFonts w:eastAsiaTheme="minorHAnsi"/>
        </w:rPr>
        <w:t>Kryštofor</w:t>
      </w:r>
      <w:r>
        <w:rPr>
          <w:rStyle w:val="Text"/>
          <w:rFonts w:eastAsiaTheme="minorHAnsi"/>
        </w:rPr>
        <w:t>/</w:t>
      </w:r>
      <w:r>
        <w:rPr>
          <w:rStyle w:val="kurziva"/>
          <w:rFonts w:eastAsiaTheme="minorHAnsi"/>
        </w:rPr>
        <w:t xml:space="preserve">Cristoforus </w:t>
      </w:r>
      <w:r>
        <w:rPr>
          <w:rStyle w:val="Text"/>
          <w:rFonts w:eastAsiaTheme="minorHAnsi"/>
        </w:rPr>
        <w:t>apod.</w:t>
      </w:r>
    </w:p>
    <w:p>
      <w:pPr>
        <w:pStyle w:val="Edicnikomentar"/>
        <w:rPr>
          <w:rFonts w:eastAsiaTheme="minorHAnsi"/>
        </w:rPr>
      </w:pPr>
      <w:r>
        <w:rPr>
          <w:rStyle w:val="Text"/>
          <w:rFonts w:eastAsiaTheme="minorHAnsi"/>
        </w:rPr>
        <w:t xml:space="preserve">Běžné písařské zkratky rozepisujeme bez poznámky dle příslušných pravidel pro češtinu a latinu, taktéž arabské a římské číslice. Zkratku </w:t>
      </w:r>
      <w:r>
        <w:rPr>
          <w:rStyle w:val="kurziva"/>
          <w:rFonts w:eastAsiaTheme="minorHAnsi"/>
        </w:rPr>
        <w:t xml:space="preserve">s. </w:t>
      </w:r>
      <w:r>
        <w:rPr>
          <w:rStyle w:val="Text"/>
          <w:rFonts w:eastAsiaTheme="minorHAnsi"/>
        </w:rPr>
        <w:t xml:space="preserve">nahrazujeme jejím novočeským ekvivalentem </w:t>
      </w:r>
      <w:r>
        <w:rPr>
          <w:rStyle w:val="kurziva"/>
          <w:rFonts w:eastAsiaTheme="minorHAnsi"/>
        </w:rPr>
        <w:t>sv.</w:t>
      </w:r>
    </w:p>
    <w:p>
      <w:pPr>
        <w:pStyle w:val="Edicnikomentar"/>
        <w:rPr>
          <w:rFonts w:eastAsiaTheme="minorHAnsi"/>
        </w:rPr>
      </w:pPr>
      <w:r>
        <w:rPr>
          <w:rStyle w:val="Text"/>
          <w:rFonts w:eastAsiaTheme="minorHAnsi"/>
        </w:rPr>
        <w:t xml:space="preserve">Do tvaroslovné roviny zasahujeme minimálně. Emendujeme nenáležitou jotaci, např. v lok. sg. a v instr. sg. substantiv typu </w:t>
      </w:r>
      <w:r>
        <w:rPr>
          <w:rStyle w:val="kurziva"/>
          <w:rFonts w:eastAsiaTheme="minorHAnsi"/>
        </w:rPr>
        <w:t xml:space="preserve">znamenie </w:t>
      </w:r>
      <w:r>
        <w:rPr>
          <w:rStyle w:val="Text"/>
          <w:rFonts w:eastAsiaTheme="minorHAnsi"/>
        </w:rPr>
        <w:t xml:space="preserve">a v nom., lok. a instr. sg. m. adjektiv typu </w:t>
      </w:r>
      <w:r>
        <w:rPr>
          <w:rStyle w:val="kurziva"/>
          <w:rFonts w:eastAsiaTheme="minorHAnsi"/>
        </w:rPr>
        <w:t xml:space="preserve">božie </w:t>
      </w:r>
      <w:r>
        <w:rPr>
          <w:rFonts w:eastAsiaTheme="minorHAnsi"/>
        </w:rPr>
        <w:t>a dále ve všech slovesných tvarech</w:t>
      </w:r>
      <w:r>
        <w:rPr>
          <w:rStyle w:val="Text"/>
          <w:rFonts w:eastAsiaTheme="minorHAnsi"/>
        </w:rPr>
        <w:t xml:space="preserve">. Koncovku </w:t>
      </w:r>
      <w:r>
        <w:rPr>
          <w:rStyle w:val="kurziva"/>
          <w:rFonts w:eastAsiaTheme="minorHAnsi"/>
        </w:rPr>
        <w:t xml:space="preserve">-éj </w:t>
      </w:r>
      <w:r>
        <w:rPr>
          <w:rStyle w:val="Text"/>
          <w:rFonts w:eastAsiaTheme="minorHAnsi"/>
        </w:rPr>
        <w:t>v adjektivních koncovkách gen. sg. f., která proniká z dat. a lok. sg., ponecháváme. Homonymní slovesné tvary prézentu a aoristu přepisujeme s ohledem na jejich nejednotné užití v celém opise podle kontextu každého jednotlivého výskytu s vědomím, že aoristní tvary mohou být vzhledem k dataci rukopisu spíše pozůstatkem starších vývojových fází češtiny.</w:t>
      </w:r>
    </w:p>
    <w:p>
      <w:pPr>
        <w:pStyle w:val="Edicnikomentar"/>
        <w:rPr>
          <w:rFonts w:eastAsiaTheme="minorHAnsi"/>
        </w:rPr>
      </w:pPr>
      <w:r>
        <w:rPr>
          <w:rStyle w:val="Text"/>
          <w:rFonts w:eastAsiaTheme="minorHAnsi"/>
        </w:rPr>
        <w:lastRenderedPageBreak/>
        <w:t>Na rovině syntaktické zavádíme novočeskou interpunkci, emendujeme jen zřetelně mylné zopakování stejného textu.</w:t>
      </w:r>
    </w:p>
    <w:p>
      <w:pPr>
        <w:pStyle w:val="Edicnikomentar"/>
        <w:rPr>
          <w:rFonts w:eastAsiaTheme="minorHAnsi"/>
        </w:rPr>
      </w:pPr>
      <w:r>
        <w:rPr>
          <w:rStyle w:val="Text"/>
          <w:rFonts w:eastAsiaTheme="minorHAnsi"/>
        </w:rPr>
        <w:t xml:space="preserve">Po textové stránce do znění předlohy nijak nezasahujeme. V případě zkomolených částí či nejistého čtení text srovnáváme se zněním staršího prvotisku staročeského Pasionálu z roku 1487 (který se však textově velice blíží nejstarším muzejním pasionálům z 2. třetiny 14. století, srov. StčS 1968, s. 97, zkratka </w:t>
      </w:r>
      <w:r>
        <w:rPr>
          <w:rStyle w:val="kurziva"/>
          <w:rFonts w:eastAsiaTheme="minorHAnsi"/>
        </w:rPr>
        <w:t>PasTisk</w:t>
      </w:r>
      <w:r>
        <w:rPr>
          <w:rStyle w:val="Text"/>
          <w:rFonts w:eastAsiaTheme="minorHAnsi"/>
        </w:rPr>
        <w:t>), na příslušnou úpravu (doplnění či opravu) vždy upozorňujeme prostřednictvím edičního komentáře.</w:t>
      </w:r>
    </w:p>
    <w:p>
      <w:pPr>
        <w:pStyle w:val="Edicnikomentar"/>
        <w:rPr>
          <w:rFonts w:eastAsiaTheme="minorHAnsi"/>
        </w:rPr>
      </w:pPr>
      <w:r>
        <w:rPr>
          <w:rStyle w:val="Text"/>
          <w:rFonts w:eastAsiaTheme="minorHAnsi"/>
        </w:rPr>
        <w:t xml:space="preserve">Přípisky mladší rukou, které přímo souvisejí s textem, jsou uváděny v samotném textu přepisu, opravy netextotvorné (např. oprava </w:t>
      </w:r>
      <w:r>
        <w:rPr>
          <w:rStyle w:val="kurziva"/>
          <w:rFonts w:eastAsiaTheme="minorHAnsi"/>
        </w:rPr>
        <w:t xml:space="preserve">byl </w:t>
      </w:r>
      <w:r>
        <w:rPr>
          <w:rStyle w:val="Text"/>
          <w:rFonts w:eastAsiaTheme="minorHAnsi"/>
        </w:rPr>
        <w:t xml:space="preserve">za imperfektum </w:t>
      </w:r>
      <w:r>
        <w:rPr>
          <w:rStyle w:val="kurziva"/>
          <w:rFonts w:eastAsiaTheme="minorHAnsi"/>
        </w:rPr>
        <w:t>bieše</w:t>
      </w:r>
      <w:r>
        <w:rPr>
          <w:rStyle w:val="Text"/>
          <w:rFonts w:eastAsiaTheme="minorHAnsi"/>
        </w:rPr>
        <w:t>), formou poznámky pod čarou. V obou případech jsou tyto mladší zápisy transkribovány.</w:t>
      </w:r>
    </w:p>
    <w:p>
      <w:pPr>
        <w:pStyle w:val="Edicnikomentar"/>
        <w:rPr>
          <w:rFonts w:eastAsiaTheme="minorHAnsi"/>
        </w:rPr>
      </w:pPr>
      <w:r>
        <w:rPr>
          <w:rStyle w:val="Text"/>
          <w:rFonts w:eastAsiaTheme="minorHAnsi"/>
        </w:rPr>
        <w:t>Latinské citáty jsou přepisovány podle zásad pro zpracování Staročeského slovníku (StčS 1968, s. 48–49) s přihlédnutím k nepublikovaným zásadám Bohumila Ryby.</w:t>
      </w:r>
    </w:p>
    <w:p>
      <w:pPr>
        <w:pStyle w:val="Edicnikomentar"/>
        <w:rPr>
          <w:rFonts w:eastAsiaTheme="minorHAnsi"/>
        </w:rPr>
      </w:pPr>
      <w:r>
        <w:rPr>
          <w:rStyle w:val="Text"/>
          <w:rFonts w:eastAsiaTheme="minorHAnsi"/>
        </w:rPr>
        <w:t>U latinských a českých citátů je formou poznámky pod čarou uveden zdroj (u biblických konkrétní kniha a verš, u citování církevních otců název díla), podařilo-li se jej dohledat.</w:t>
      </w:r>
    </w:p>
    <w:p>
      <w:pPr>
        <w:pStyle w:val="Edicnikomentar"/>
        <w:rPr>
          <w:rFonts w:eastAsiaTheme="minorHAnsi"/>
        </w:rPr>
      </w:pPr>
      <w:r>
        <w:rPr>
          <w:rStyle w:val="Text"/>
        </w:rPr>
        <w:t>Podíl jednotlivých editorů na výsledné podobě textu je následující: přepis textu z rukopisu provedl Marek Janosik-Bielski, starou češtinu revidovala Andrea Svobodová, latinský text Kateřina Voleková.</w:t>
      </w:r>
    </w:p>
    <w:p>
      <w:pPr>
        <w:pStyle w:val="Edicnikomentar"/>
        <w:rPr>
          <w:rFonts w:eastAsiaTheme="minorHAnsi"/>
        </w:rPr>
      </w:pPr>
      <w:r>
        <w:rPr>
          <w:rStyle w:val="Text"/>
          <w:rFonts w:eastAsiaTheme="minorHAnsi"/>
        </w:rPr>
        <w:t>Andrea Svobodová</w:t>
      </w:r>
    </w:p>
    <w:p>
      <w:pPr>
        <w:pStyle w:val="EdicnikomentarPodnadpis"/>
        <w:contextualSpacing w:val="0"/>
      </w:pPr>
      <w:r>
        <w:rPr>
          <w:rStyle w:val="Text"/>
        </w:rPr>
        <w:t>* * *</w:t>
      </w:r>
    </w:p>
    <w:p>
      <w:pPr>
        <w:pStyle w:val="Edicnikomentar"/>
      </w:pPr>
      <w:r>
        <w:rPr>
          <w:rStyle w:val="Text"/>
        </w:rPr>
        <w:t xml:space="preserve">Pasionálové texty (původně český převod latinského textu </w:t>
      </w:r>
      <w:r>
        <w:rPr>
          <w:rStyle w:val="kurziva"/>
        </w:rPr>
        <w:t xml:space="preserve">Legenda aurea /Zlatá legenda/ </w:t>
      </w:r>
      <w:r>
        <w:rPr>
          <w:rStyle w:val="Text"/>
        </w:rPr>
        <w:t xml:space="preserve">z roku 1260 od italského dominikánského mnicha Jakuba de Voragine) zapracované do kázání způsobem, jaký vidíme v </w:t>
      </w:r>
      <w:r>
        <w:rPr>
          <w:rStyle w:val="kurziva"/>
        </w:rPr>
        <w:t>KázLeg</w:t>
      </w:r>
      <w:r>
        <w:rPr>
          <w:rStyle w:val="Text"/>
        </w:rPr>
        <w:t xml:space="preserve">, se nejeví jako klasická doličná exempla, neboť tvoří základní a podstatnou složku celého souboru. Nejde jen o pouhý příklad – přejaté legendy mají posloužit jako nástroj k povzbuzení věřících, jako podnět ke změně smýšlení a chování, mají vysvětlit, čeho a proč je zapotřebí, a také zdůvodnit různé události či jevy. Exemplární funkce těchto vložených textových úseků sice zůstává, ale není jediná. Tyto legendické texty, přestože jsou zakomponovány do textů jiných, přinášejí s sebou a přidávají své původní charakterové rysy, ačkoli celkové funkční zaměření výsledného textu může být odlišné. Legendy jako takové slouží primárně k legitimizaci světce a mohou také iniciovat jeho kult. Neliterární kontext a suo modo i konečná forma kázání jsou ale jiné. Přesto je však v </w:t>
      </w:r>
      <w:r>
        <w:rPr>
          <w:rStyle w:val="kurziva"/>
        </w:rPr>
        <w:t xml:space="preserve">KázLeg </w:t>
      </w:r>
      <w:r>
        <w:rPr>
          <w:rStyle w:val="Text"/>
        </w:rPr>
        <w:t>zcela zjevné, že je převzatý text stále legendou, i když je – a to ještě s ojedinělými výjimkami – zasazen do rámce textu homiletického, který je z hlediska vymezení funkce zásadní.</w:t>
      </w:r>
    </w:p>
    <w:p>
      <w:pPr>
        <w:pStyle w:val="Edicnikomentar"/>
      </w:pPr>
      <w:r>
        <w:rPr>
          <w:rStyle w:val="Text"/>
        </w:rPr>
        <w:t xml:space="preserve">Právě proto, že jde o kázání, musíme mít na mysli i jiný kontext než čistě literární. Funkční zaměření je dané spíše stránkou utilitární – kázání je součást svaté liturgie a prostředek především </w:t>
      </w:r>
      <w:r>
        <w:rPr>
          <w:rStyle w:val="Text"/>
        </w:rPr>
        <w:lastRenderedPageBreak/>
        <w:t xml:space="preserve">pastorační a výchovně-vzdělávací. Typově můžeme kázání rozdělit do dvou základních skupin podle obsahu: jednu skupinu tvoří kázání exegetická (výklad biblických, popř. i jiných, s biblickou látkou úzce souvisejících textů), druhou kázání tematická (látka na biblickém textu nezávislá). Z těchto typů se v </w:t>
      </w:r>
      <w:r>
        <w:rPr>
          <w:rStyle w:val="kurziva"/>
        </w:rPr>
        <w:t xml:space="preserve">KázLeg </w:t>
      </w:r>
      <w:r>
        <w:rPr>
          <w:rStyle w:val="Text"/>
        </w:rPr>
        <w:t>objevuje především kázání výkladové, u něhož nejvíce převládá motivace neliterární, což se zdá být v protikladu s tím, že převážná většina textu jednotlivých kázání je tvořena legendami, tj. texty, u nichž výraznější literární ambici vysledovat lze.</w:t>
      </w:r>
    </w:p>
    <w:p>
      <w:pPr>
        <w:pStyle w:val="Edicnikomentar"/>
      </w:pPr>
      <w:r>
        <w:rPr>
          <w:rStyle w:val="Text"/>
        </w:rPr>
        <w:t xml:space="preserve">Při zachování všech specifik legendických textů se pasionálové texty jeví nikoli jako exemplární doplněk, nýbrž přímo jako hlavní látka kázání, která do jisté míry určuje i formu výsledného textu. V tomto ohledu není tedy smysluplné snažit se o jednoznačné a snad i zavádějící žánrové vymezení. Prolnutí vrstvy pasionálové i homiletické je příliš těsné. Sama otázka po žánrovém vymezení je sice zajímavá, avšak vzhledem k charakteru textu ne zcela správně položená. A pokud její nesprávnost či neúplnost neodhalíme, můžeme nakonec dojít v charakteristice této specifické literární památky k mylným, zkreslujícím nebo neúplným závěrům. V případě </w:t>
      </w:r>
      <w:r>
        <w:rPr>
          <w:rStyle w:val="kurziva"/>
        </w:rPr>
        <w:t xml:space="preserve">KázLeg </w:t>
      </w:r>
      <w:r>
        <w:rPr>
          <w:rStyle w:val="Text"/>
        </w:rPr>
        <w:t>je zapotřebí mluvit o více než jednom úhlu pohledu, protože samotné žánrové vymezení k charakteristice konkrétní písemné památky a jejímu co nejúplnějšímu pochopení nestačí (srov. Kolár 1999), ba naopak – přílišné lpění na tomto typu charakteristiky může být na škodu věci, zvláště u těch textů, které jsou funkčně ovlivněny i jinými než estetickými zákonitostmi.</w:t>
      </w:r>
    </w:p>
    <w:p>
      <w:pPr>
        <w:pStyle w:val="Edicnikomentar"/>
      </w:pPr>
      <w:r>
        <w:rPr>
          <w:rStyle w:val="Text"/>
        </w:rPr>
        <w:t xml:space="preserve">Z funkčního hlediska je </w:t>
      </w:r>
      <w:r>
        <w:rPr>
          <w:rStyle w:val="kurziva"/>
        </w:rPr>
        <w:t xml:space="preserve">KázLeg </w:t>
      </w:r>
      <w:r>
        <w:rPr>
          <w:rStyle w:val="Text"/>
        </w:rPr>
        <w:t>sbírkou textů, které jsou inspirativní jak svým obsahem, tak formou zpracování. Jde tedy o soubor textů využitelných (a podle stavu památky /opravy, doplnění, marginálie, fyzická opotřebovanost/ také hojně a dlouhodobě využívaných) pro jejich výchovný charakter a obsahovou poutavost coby účinného nástroje pastorace.</w:t>
      </w:r>
    </w:p>
    <w:p>
      <w:pPr>
        <w:pStyle w:val="Edicnikomentar"/>
      </w:pPr>
      <w:r>
        <w:rPr>
          <w:rStyle w:val="Text"/>
        </w:rPr>
        <w:t>Marek Janosik-Bielski</w:t>
      </w:r>
    </w:p>
    <w:p>
      <w:pPr>
        <w:pStyle w:val="EdicnikomentarPodnadpis"/>
      </w:pPr>
      <w:r>
        <w:rPr>
          <w:rStyle w:val="Text"/>
        </w:rPr>
        <w:t>Výběrová literatura</w:t>
      </w:r>
    </w:p>
    <w:p>
      <w:pPr>
        <w:pStyle w:val="Edicnikomentar"/>
        <w:contextualSpacing/>
      </w:pPr>
      <w:r>
        <w:rPr>
          <w:rStyle w:val="Text"/>
        </w:rPr>
        <w:t xml:space="preserve">Černý, F.: Paběrky z moravského zemského archivu. In: </w:t>
      </w:r>
      <w:r>
        <w:rPr>
          <w:rStyle w:val="kurziva"/>
        </w:rPr>
        <w:t xml:space="preserve">Věstník České akademie císaře Františka Josefa pro vědy, slovesnost a umění. </w:t>
      </w:r>
      <w:r>
        <w:rPr>
          <w:rStyle w:val="Text"/>
        </w:rPr>
        <w:t>X. ročník. Praha: Česká akademie císaře Františka Josefa pro vědy, slovesnost a umění, 1901, s. 48–51.</w:t>
      </w:r>
    </w:p>
    <w:p>
      <w:pPr>
        <w:pStyle w:val="Edicnikomentar"/>
        <w:contextualSpacing/>
      </w:pPr>
      <w:r>
        <w:rPr>
          <w:rStyle w:val="Text"/>
        </w:rPr>
        <w:t xml:space="preserve">Daňhelka, J.: Směrnice pro vydávání starších českých textů. In: </w:t>
      </w:r>
      <w:r>
        <w:rPr>
          <w:rStyle w:val="kurziva"/>
        </w:rPr>
        <w:t>Husitský Tábor 8</w:t>
      </w:r>
      <w:r>
        <w:rPr>
          <w:rStyle w:val="Text"/>
        </w:rPr>
        <w:t>, 1985, s. 285–301.</w:t>
      </w:r>
    </w:p>
    <w:p>
      <w:pPr>
        <w:pStyle w:val="Edicnikomentar"/>
        <w:contextualSpacing/>
      </w:pPr>
      <w:r>
        <w:rPr>
          <w:rStyle w:val="Text"/>
        </w:rPr>
        <w:t xml:space="preserve">Janosik-Bielski, M.: Pravopisné zvláštnosti v sbírce staročeských kázaní založených na legendách. In: </w:t>
      </w:r>
      <w:r>
        <w:rPr>
          <w:rStyle w:val="kurziva"/>
        </w:rPr>
        <w:t xml:space="preserve">Dějiny českého pravopisu (do r. 1902). </w:t>
      </w:r>
      <w:r>
        <w:rPr>
          <w:rStyle w:val="Text"/>
        </w:rPr>
        <w:t>Brno: Host, 2010, s. 103–107.</w:t>
      </w:r>
    </w:p>
    <w:p>
      <w:pPr>
        <w:pStyle w:val="Edicnikomentar"/>
        <w:contextualSpacing/>
      </w:pPr>
      <w:r>
        <w:rPr>
          <w:rStyle w:val="Text"/>
        </w:rPr>
        <w:t xml:space="preserve">Kolár, J.: </w:t>
      </w:r>
      <w:r>
        <w:rPr>
          <w:rStyle w:val="kurziva"/>
        </w:rPr>
        <w:t xml:space="preserve">Návraty bez konce. </w:t>
      </w:r>
      <w:r>
        <w:rPr>
          <w:rStyle w:val="Text"/>
        </w:rPr>
        <w:t>Brno: Atlantis, 1999.</w:t>
      </w:r>
    </w:p>
    <w:p>
      <w:pPr>
        <w:pStyle w:val="Edicnikomentar"/>
        <w:contextualSpacing/>
      </w:pPr>
      <w:r>
        <w:rPr>
          <w:rStyle w:val="Text"/>
        </w:rPr>
        <w:t xml:space="preserve">StčS 1968: </w:t>
      </w:r>
      <w:r>
        <w:rPr>
          <w:rStyle w:val="kurziva"/>
        </w:rPr>
        <w:t>Staročeský slovník: Úvodní stati, soupis pramenů a zkratek</w:t>
      </w:r>
      <w:r>
        <w:rPr>
          <w:rStyle w:val="Text"/>
        </w:rPr>
        <w:t>. B. Havránek (red.). Praha: Academia.</w:t>
      </w:r>
    </w:p>
    <w:p>
      <w:pPr>
        <w:pStyle w:val="Edicnikomentar"/>
        <w:contextualSpacing/>
      </w:pPr>
      <w:r>
        <w:rPr>
          <w:rStyle w:val="Text"/>
        </w:rPr>
        <w:t xml:space="preserve">PRF 1998: </w:t>
      </w:r>
      <w:r>
        <w:rPr>
          <w:rStyle w:val="kurziva"/>
        </w:rPr>
        <w:t>Průvodce po rukopisných fondech v České republice. Díl II, Rukopisné fondy archivů v České republice</w:t>
      </w:r>
      <w:r>
        <w:rPr>
          <w:rStyle w:val="Text"/>
        </w:rPr>
        <w:t>. M. Tošnerová (ed.). Praha: Archiv Akademie věd České republiky.</w:t>
      </w:r>
    </w:p>
    <w:p>
      <w:pPr>
        <w:pStyle w:val="Edicnikomentar"/>
        <w:contextualSpacing/>
      </w:pPr>
      <w:r>
        <w:rPr>
          <w:rStyle w:val="Text"/>
        </w:rPr>
        <w:t>Švábenský, M. – Řezníček, J.: G 10. Sbírka rukopisů Moravského zemského archivu. Brno 2008. [interní pomůcka]</w:t>
      </w:r>
    </w:p>
    <w:p>
      <w:pPr>
        <w:pStyle w:val="Edicnikomentar"/>
        <w:contextualSpacing/>
      </w:pPr>
    </w:p>
    <w:p>
      <w:pPr>
        <w:pStyle w:val="Grantovapodpora"/>
      </w:pPr>
      <w:r>
        <w:rPr>
          <w:rStyle w:val="Text"/>
        </w:rPr>
        <w:t xml:space="preserve">Edice vznikla v rámci řešení projektu GA ČR č. P406/10/1140 </w:t>
      </w:r>
      <w:r>
        <w:rPr>
          <w:rStyle w:val="kurziva"/>
        </w:rPr>
        <w:t>Výzkum historické češtiny (na základě nových materiálových bází)</w:t>
      </w:r>
      <w:r>
        <w:rPr>
          <w:rStyle w:val="Text"/>
        </w:rPr>
        <w:t>.</w:t>
      </w:r>
    </w:p>
    <w:p>
      <w:pPr>
        <w:pStyle w:val="Nadpis"/>
      </w:pPr>
      <w:r>
        <w:rPr>
          <w:rStyle w:val="foliace"/>
        </w:rPr>
        <w:t xml:space="preserve">1r </w:t>
      </w:r>
      <w:r>
        <w:rPr>
          <w:rStyle w:val="pripisekmarginalnimladsi"/>
        </w:rPr>
        <w:t>Legenda. De sancto Andraea</w:t>
      </w:r>
    </w:p>
    <w:p>
      <w:r>
        <w:rPr>
          <w:rStyle w:val="cizijazyk"/>
        </w:rPr>
        <w:t xml:space="preserve">Ambulans </w:t>
      </w:r>
      <w:r>
        <w:rPr>
          <w:rStyle w:val="emendace"/>
        </w:rPr>
        <w:t xml:space="preserve">Ambulans </w:t>
      </w:r>
      <w:r>
        <w:rPr>
          <w:rStyle w:val="pramen"/>
        </w:rPr>
        <w:t xml:space="preserve">Mbulans </w:t>
      </w:r>
      <w:r>
        <w:rPr>
          <w:rStyle w:val="cizijazyk"/>
        </w:rPr>
        <w:t>Iesus iuxta mare Galilee</w:t>
      </w:r>
      <w:r>
        <w:rPr>
          <w:rStyle w:val="poznamka"/>
        </w:rPr>
        <w:t>první dvě písmena emendována mladší rukou</w:t>
      </w:r>
      <w:r>
        <w:rPr>
          <w:rStyle w:val="cizijazyk"/>
        </w:rPr>
        <w:t xml:space="preserve">. Mathei capitulo IIII. </w:t>
      </w:r>
      <w:r>
        <w:rPr>
          <w:rStyle w:val="poznamka"/>
        </w:rPr>
        <w:t xml:space="preserve">Mt 4,18 </w:t>
      </w:r>
      <w:r>
        <w:rPr>
          <w:rStyle w:val="Text"/>
        </w:rPr>
        <w:t xml:space="preserve">Na počátku dnešnieho čtenie evanjelista svatý Matúš praví řka takto: že chodě Ježíš při moři Galilejském, viděl jest dva bratry, totiž Petra a Ondřeje, ani mecí sítí u moře, mluviece o chodbě milého Krista, jak jest pán náš Kristus na tomto světě chodil. Móžem řéci, že Kristus častokrát, hledě našeho spasenie, chodil jest hlad trpě, nemaje žádnéj ztravy, žádnéj takovéj potřeby tělestnéj. A o tom máme psáno ve čtení </w:t>
      </w:r>
      <w:r>
        <w:rPr>
          <w:rStyle w:val="emendace"/>
        </w:rPr>
        <w:t xml:space="preserve">čtení </w:t>
      </w:r>
      <w:r>
        <w:rPr>
          <w:rStyle w:val="pramen"/>
        </w:rPr>
        <w:t>czte</w:t>
      </w:r>
      <w:r>
        <w:rPr>
          <w:rStyle w:val="pramenhorniindex"/>
        </w:rPr>
        <w:t>e</w:t>
      </w:r>
      <w:r>
        <w:rPr>
          <w:rStyle w:val="pramen"/>
        </w:rPr>
        <w:t xml:space="preserve"> </w:t>
      </w:r>
      <w:r>
        <w:rPr>
          <w:rStyle w:val="Text"/>
        </w:rPr>
        <w:t>sv. Matúše</w:t>
      </w:r>
      <w:r>
        <w:rPr>
          <w:rStyle w:val="poznamka"/>
        </w:rPr>
        <w:t>Mt 12,1</w:t>
      </w:r>
      <w:r>
        <w:rPr>
          <w:rStyle w:val="Text"/>
        </w:rPr>
        <w:t xml:space="preserve">: „Když Ježíš jdieše podlé obilé s svými mladšími a v tu chvíli neměli sú co jiesti, tu pak mladší jeho lačni jsúc i s svým mistrem, pánem Ježíšem, vymínali pravým hladem a vytierali zrnie z klasuov i jedli sú to, aby se tím posílili.“ Chodil taky spasitel náš Kristus bez koně a bez vozuov, až častokrát ustával prací a takovým chodem, jakož o tom evanjelista sv. Jan píše ve čtení, že Ježíš, chodě a cestú pracuje, truden jsa odpočíval, sedě nad studní. Chodil také milý Kristus bez pýchy, totiž bez oděncuov, bez rytieřuov a bez panoší, než ve všie pokoře až k tomu skončení, jakož o tom sám mluví ve čtení sv. Lukáše, </w:t>
      </w:r>
      <w:r>
        <w:rPr>
          <w:rStyle w:val="cizijazyk"/>
        </w:rPr>
        <w:t>capitulo 9.</w:t>
      </w:r>
      <w:r>
        <w:rPr>
          <w:rStyle w:val="poznamka"/>
        </w:rPr>
        <w:t>L 22,27</w:t>
      </w:r>
      <w:r>
        <w:rPr>
          <w:rStyle w:val="Text"/>
        </w:rPr>
        <w:t>: „Já sem mezi vámi a prostřed vás jako ten, jenž vám posluhuje.“ Tiem obyčejem chtěl milý Kristus, aby také apoštolé svatí a mladší jeho chodili, neb ztra</w:t>
      </w:r>
      <w:r>
        <w:rPr>
          <w:rStyle w:val="foliace"/>
        </w:rPr>
        <w:t>1v</w:t>
      </w:r>
      <w:r>
        <w:rPr>
          <w:rStyle w:val="Text"/>
        </w:rPr>
        <w:t>vy jim ujal, když jim přikázal, aby zlata ani střiebra s sebú nenosili. Jakož o tom psáno ve čtení sv. Matúše</w:t>
      </w:r>
      <w:r>
        <w:rPr>
          <w:rStyle w:val="poznamka"/>
        </w:rPr>
        <w:t>Mt 10,9</w:t>
      </w:r>
      <w:r>
        <w:rPr>
          <w:rStyle w:val="Text"/>
        </w:rPr>
        <w:t xml:space="preserve">, když jim řekl: „Neroďte v svéj moci míti zlata ani střiebra ani peněz.“ Opět pýchy a marnosti tohoto světa bránil jim, když k nim vymlúval ta slova, jenž sú psána ve čtení </w:t>
      </w:r>
      <w:r>
        <w:rPr>
          <w:rStyle w:val="emendace"/>
        </w:rPr>
        <w:t xml:space="preserve">čtení </w:t>
      </w:r>
      <w:r>
        <w:rPr>
          <w:rStyle w:val="pramen"/>
        </w:rPr>
        <w:t xml:space="preserve">cztenie </w:t>
      </w:r>
      <w:r>
        <w:rPr>
          <w:rStyle w:val="Text"/>
        </w:rPr>
        <w:t>sv. Matúše</w:t>
      </w:r>
      <w:r>
        <w:rPr>
          <w:rStyle w:val="poznamka"/>
        </w:rPr>
        <w:t>sr. Mt 20,26–27</w:t>
      </w:r>
      <w:r>
        <w:rPr>
          <w:rStyle w:val="Text"/>
        </w:rPr>
        <w:t xml:space="preserve">, a řka: „Ktož mezi vámi jest najvětší, ten buď jako najmenší. A ktož jest mocným aneboli svrchním, ten buď jako služebník.“ Praví </w:t>
      </w:r>
      <w:r>
        <w:rPr>
          <w:rStyle w:val="emendace"/>
        </w:rPr>
        <w:t xml:space="preserve">Praví </w:t>
      </w:r>
      <w:r>
        <w:rPr>
          <w:rStyle w:val="pramen"/>
        </w:rPr>
        <w:t xml:space="preserve">prawie </w:t>
      </w:r>
      <w:r>
        <w:rPr>
          <w:rStyle w:val="Text"/>
        </w:rPr>
        <w:t xml:space="preserve">také evanjelista v dnešním čtení </w:t>
      </w:r>
      <w:r>
        <w:rPr>
          <w:rStyle w:val="emendace"/>
        </w:rPr>
        <w:t xml:space="preserve">čtení </w:t>
      </w:r>
      <w:r>
        <w:rPr>
          <w:rStyle w:val="pramen"/>
        </w:rPr>
        <w:t xml:space="preserve">cztenie </w:t>
      </w:r>
      <w:r>
        <w:rPr>
          <w:rStyle w:val="Text"/>
        </w:rPr>
        <w:t xml:space="preserve">znamenitě, že pán Kristus, chodě při moři Galilejském, viděl jest dva bratry, Petra a Ondřeje. Vzhledení aneboli zrak božský někdy znamenává smilování nátiskuov aneboli biedy lidskéj. Takovým viděním a zrakem vzhlédl byl pán buoh na dav lidu svého, kterýž pod králem faraonem v Ejiptu přebýváše, když k Mojžiešovi řekl, jakož psáno jest v knihách </w:t>
      </w:r>
      <w:r>
        <w:rPr>
          <w:rStyle w:val="cizijazyk"/>
        </w:rPr>
        <w:t>Exodi, capitulo 3.</w:t>
      </w:r>
      <w:r>
        <w:rPr>
          <w:rStyle w:val="poznamka"/>
        </w:rPr>
        <w:t>sr. Ex 4,31</w:t>
      </w:r>
      <w:r>
        <w:rPr>
          <w:rStyle w:val="Text"/>
        </w:rPr>
        <w:t xml:space="preserve">, řka: „Viděv vzhlédl sem na núzi lidu svého, jenž jest v Ejiptu, totiž abych jej těch nátiskuov zprostil.“ Někdy tak zrak boží </w:t>
      </w:r>
      <w:r>
        <w:rPr>
          <w:rStyle w:val="emendace"/>
        </w:rPr>
        <w:t xml:space="preserve">boží </w:t>
      </w:r>
      <w:r>
        <w:rPr>
          <w:rStyle w:val="pramen"/>
        </w:rPr>
        <w:t xml:space="preserve">bozie </w:t>
      </w:r>
      <w:r>
        <w:rPr>
          <w:rStyle w:val="Text"/>
        </w:rPr>
        <w:t xml:space="preserve">znamenává jeho božskú milost aneboli lásku. O takovém vidění mluví evanjelista sv. Lukáš, </w:t>
      </w:r>
      <w:r>
        <w:rPr>
          <w:rStyle w:val="cizijazyk"/>
        </w:rPr>
        <w:t xml:space="preserve">capitulo I. </w:t>
      </w:r>
      <w:r>
        <w:rPr>
          <w:rStyle w:val="poznamka"/>
        </w:rPr>
        <w:t xml:space="preserve">sr. L 1,48 </w:t>
      </w:r>
      <w:r>
        <w:rPr>
          <w:rStyle w:val="Text"/>
        </w:rPr>
        <w:t xml:space="preserve">A jsú slova panny Marije, jenž jest řekla: „Vzhlédni na pokoru dívky své.“ Takovým dvojím vzhledením Kristus laskavý vzhlédl na sv. Ondřeje dnešnieho. Najprv vzhlédl naň okem svého milování, když jej z tohoto světa bludného a biedného povolal </w:t>
      </w:r>
      <w:r>
        <w:rPr>
          <w:rStyle w:val="foliace"/>
        </w:rPr>
        <w:t xml:space="preserve">2r </w:t>
      </w:r>
      <w:r>
        <w:rPr>
          <w:rStyle w:val="Text"/>
        </w:rPr>
        <w:t xml:space="preserve">a učinil ho apoštolem svým. Vzhlédl naň také okem svéj lásky, když chtěl, aby túž muku jemu zároveň trpěl. A praví evanjelista, že Kristus viděv, že sv. Ondřej s svatým Petrem, bratrem svým, púštějí nevody neboli sieti u moře, chtiece ryby loviti, neb rybáři biechu, povolá jich a die k nim řka: „Poďte za mnú, udělámť vás rybáři lidskými.“ </w:t>
      </w:r>
      <w:r>
        <w:rPr>
          <w:rStyle w:val="poznamka"/>
        </w:rPr>
        <w:t xml:space="preserve">Mt 4,19 </w:t>
      </w:r>
      <w:r>
        <w:rPr>
          <w:rStyle w:val="Text"/>
        </w:rPr>
        <w:t xml:space="preserve">A </w:t>
      </w:r>
      <w:r>
        <w:rPr>
          <w:rStyle w:val="Text"/>
        </w:rPr>
        <w:lastRenderedPageBreak/>
        <w:t xml:space="preserve">proto veliká láska a zvláštie milost, že jich pán Kristus ne po poslu ani po kterém jiném člověku povolati ráčil, ale sám svými svatými usty jich povolal. A protož povolánie bývá rozličné. Neb někdy povoláni budú vuobec zlí i také dobří skrze zjevné napomínanie božie aneboli jeho kněží. Ale když kto zvláště a jmenovitě bude povolán, to jest již znamenie zvláštie lásky. A tím obyčejem povolán sv. Ondřej. A netolik že od samého Krista, ale i před jinými dřéve než který jiný apoštol povolán byl, on najprvé k apoštolství </w:t>
      </w:r>
      <w:r>
        <w:rPr>
          <w:rStyle w:val="emendace"/>
        </w:rPr>
        <w:t xml:space="preserve">apoštolství </w:t>
      </w:r>
      <w:r>
        <w:rPr>
          <w:rStyle w:val="pramen"/>
        </w:rPr>
        <w:t xml:space="preserve">apoſſtolſtwie </w:t>
      </w:r>
      <w:r>
        <w:rPr>
          <w:rStyle w:val="Text"/>
        </w:rPr>
        <w:t xml:space="preserve">byl jest zjednán. Pak znamenitě také máme, kterým obyčejem svatý Ondřej s svatým Petrem byli sú povoláni, kteréžto povolánie samo v sobě jest duostojné a velebné, tím obyčejem, když jim řekl: „Jděte po mně.“ Neřekl Kristus „děte po něm“, to jest statku aneboli po zboží, neb ho Kristus neměl. Než řekl jest prostě „děte po mně“, nebo nechce, abychom to počasné zbožie milovali, než aby nám to mrzké </w:t>
      </w:r>
      <w:r>
        <w:rPr>
          <w:rStyle w:val="foliace"/>
        </w:rPr>
        <w:t xml:space="preserve">2v </w:t>
      </w:r>
      <w:r>
        <w:rPr>
          <w:rStyle w:val="Text"/>
        </w:rPr>
        <w:t xml:space="preserve">bylo a abychom toho netbali. Jakož také Kristus řekl k jednomu, jenž ho tázal, kterak by měl spasen býti. A Kristus jemu odpověděl řka: „Jdi a prodaj všecko, což máš, a daj chudým.“ </w:t>
      </w:r>
      <w:r>
        <w:rPr>
          <w:rStyle w:val="poznamka"/>
        </w:rPr>
        <w:t xml:space="preserve">Mt 19,21 </w:t>
      </w:r>
      <w:r>
        <w:rPr>
          <w:rStyle w:val="Text"/>
        </w:rPr>
        <w:t xml:space="preserve">Neřekl také Kristus „jděte přede mnú“, neb nechce Kristus, abychom před ním šli, to jest nechce, abychom vuoli svú aneboli úmysl svuoj jako sami od sebe měli, než abychom vuoli naši v jeho vuoli úplně poddali a vuole naše aby se s jeho vuolí srovnala. A toho máme příklad na Adamu, prvním naším </w:t>
      </w:r>
      <w:r>
        <w:rPr>
          <w:rStyle w:val="poznamka"/>
        </w:rPr>
        <w:t xml:space="preserve">analogie k předcházejícímu tvaru </w:t>
      </w:r>
      <w:r>
        <w:rPr>
          <w:rStyle w:val="Text"/>
        </w:rPr>
        <w:t xml:space="preserve">otci, ten chtieše před pánem bohem jíti tím obyčejem, že smyslem svým nad božie vuoli chtěl sáhnúti. A protož vyhnán byl z ráje. Neřekl jim také pán Kristus „jděte se mnú“, neb nechce, abychom jemu rovni byli. Ale chce, abychom jemu pokorně jako jeho stvořenie a jako jeho služebníci vždy byli poddáni. Neb Luciper proto, že se chtěl pánu bohu vrovnati, i byl strčen s nebe do pekla horúcieho i s svými tovaryši. A protož řekl pán Kristus prostě „jděte po mně,“ jako by řekl „jděte po mně ne jako po hrdém, ale jako pokorném, jděte po mně ne jako po ukrutném aneb hněvivém, ale jako po milosrdném,“ chtě, abychom i my příkladem jeho milosrdní a pokorní byli. A protož sv. Ondřej naučením milého Krista nešel jest po svém zboží </w:t>
      </w:r>
      <w:r>
        <w:rPr>
          <w:rStyle w:val="emendace"/>
        </w:rPr>
        <w:t xml:space="preserve">zboží </w:t>
      </w:r>
      <w:r>
        <w:rPr>
          <w:rStyle w:val="pramen"/>
        </w:rPr>
        <w:t xml:space="preserve">zbozie </w:t>
      </w:r>
      <w:r>
        <w:rPr>
          <w:rStyle w:val="Text"/>
        </w:rPr>
        <w:t xml:space="preserve">ani po svém statku, neb všemi světskými věcmi </w:t>
      </w:r>
      <w:r>
        <w:rPr>
          <w:rStyle w:val="emendace"/>
        </w:rPr>
        <w:t xml:space="preserve">věcmi </w:t>
      </w:r>
      <w:r>
        <w:rPr>
          <w:rStyle w:val="pramen"/>
        </w:rPr>
        <w:t xml:space="preserve">wieczy </w:t>
      </w:r>
      <w:r>
        <w:rPr>
          <w:rStyle w:val="Text"/>
        </w:rPr>
        <w:t xml:space="preserve">vzhrdal, ani také šel před milým Kristem, totiž že by úmysl svuoj </w:t>
      </w:r>
      <w:r>
        <w:rPr>
          <w:rStyle w:val="foliace"/>
        </w:rPr>
        <w:t xml:space="preserve">3r </w:t>
      </w:r>
      <w:r>
        <w:rPr>
          <w:rStyle w:val="Text"/>
        </w:rPr>
        <w:t xml:space="preserve">výše vážil mimo vuoli milého pána Krista. Ale šel za ním, to jest tím obyčejem, že pokoru a milosrdenství miloval a pána Krista v tom následoval. I praví dále evanjelista a vymlúvá úřad jejich, k čemu anebo proč Kristus sv. Ondřeje a sv. Petra, bratra jeho, povolal, když řekl: „Jděte po mně, udělám vás rybáře lidské.“ Jako by řekl: „Dřieve ste byli rybáři ryb, že jste ryby lovili, ale již buďte rybáři lidští a budete duše loviti.“ Neb jakož rybáři jedním vlečením mnoho někdy ryb vytáhnú, takéž apoštolé svatí na počátku viery křesťanské kázaním a naučením svým onen toliko tisícuov, onen toliko popadli duší u vieře křesťanské. A když jich Kristus takovým obyčejem po sobě zavolal a pověděl jim, co by z nich chtěl udělati, tehda oni nechavše sítě, svých lodí i což jsú měli, nemeškajíc ani sobě rokuov k tomu odkládajíc, než ihned bez prodlení brali sú se za milým Kristem. V tom bude znamenána jejich veliká láska, kterúž jsú k milému Kristu měli. Ačkoli žádných divóv od milého Krista nebyli sú viděli, ani také kterého poslíbenie odplaty od něho slyšeli. Avšakž k jedinému jeho zavolání hotovi jsú byli po něm jíti. Ale protiv nám mluví sv. Řehoř a řka: „Ó, co my jeho divuov slýcháme, kolikrát od něho budem pokúšeni, ono nemocí, chudobú a mnohým jiným protivenstvím, </w:t>
      </w:r>
      <w:r>
        <w:rPr>
          <w:rStyle w:val="foliace"/>
        </w:rPr>
        <w:t xml:space="preserve">3v </w:t>
      </w:r>
      <w:r>
        <w:rPr>
          <w:rStyle w:val="Text"/>
        </w:rPr>
        <w:t xml:space="preserve">kolikrát také častými přízraky hruoz rozličných zstrašeni budem. Avšak což na nás volá, co napomíná, nic se na to pohřiechu neobrátíme. Což pak my hříšní den súdný dieme, kterak se protiv milému bohu omluvíme, jenž od lásky tohoto světa ani </w:t>
      </w:r>
      <w:r>
        <w:rPr>
          <w:rStyle w:val="Text"/>
        </w:rPr>
        <w:lastRenderedPageBreak/>
        <w:t xml:space="preserve">jeho přikázaním, ani jeho hrózú, ani jeho napomínaním nechceme pohnuti býti, ani se tím polepšíme?“ Ale milý sv. Ondřej k jednomu napomenutí a k jedinému slovu milého Krista zapomenuv všeho, což kde měl, šel jest za Kristem a následoval jeho. Ale mohl by někto řéci: „Co sú však tak mnoho po sobě zuostavili statku svého, jenž viece neměli než nějakú snad siet nevelmi dobrú a lodí k tomu, to mnoho býti nemohlo?“ Mluví na to sv. Řehoř, že při takovéj věci viece má býti vážena vuole lidská nežli statek, neb dosti ostavili, když úmysl celý měli a vuoli plnú k opuštění </w:t>
      </w:r>
      <w:r>
        <w:rPr>
          <w:rStyle w:val="emendace"/>
        </w:rPr>
        <w:t xml:space="preserve">opuštění </w:t>
      </w:r>
      <w:r>
        <w:rPr>
          <w:rStyle w:val="pramen"/>
        </w:rPr>
        <w:t xml:space="preserve">opuſſtienie </w:t>
      </w:r>
      <w:r>
        <w:rPr>
          <w:rStyle w:val="Text"/>
        </w:rPr>
        <w:t xml:space="preserve">toho všeho, co jsú měli, a by byli viece měli, to by byli všecko opustili a nechali, ještě žádných divuov od něho nevidúce. A protož podobně mohl řéci sv. Ondřej slova sv. Joba </w:t>
      </w:r>
      <w:r>
        <w:rPr>
          <w:rStyle w:val="poznamka"/>
        </w:rPr>
        <w:t xml:space="preserve">Job 23,11 </w:t>
      </w:r>
      <w:r>
        <w:rPr>
          <w:rStyle w:val="Text"/>
        </w:rPr>
        <w:t xml:space="preserve">řka: </w:t>
      </w:r>
      <w:r>
        <w:rPr>
          <w:rStyle w:val="cizijazyk"/>
        </w:rPr>
        <w:t xml:space="preserve">„Vestigia eius secutus est pes meus.“ </w:t>
      </w:r>
      <w:r>
        <w:rPr>
          <w:rStyle w:val="Text"/>
        </w:rPr>
        <w:t xml:space="preserve">„Šlépějí jeho následovala noha má, cesty jeho sem zachoval a nepohnul sem se s ní.“ Skrze stopy neb šlápěje milého Krista duchovnie máme rozuměti ctnosti pána Jezukrista, v kterýchžto ctnostech sv. Ondřej pána Jezukrista najprvé v pokoře zachoval. Neb Kristus ve čtení sv. Matúše učí pokoru zachovati řka takto: „Učte se ode mne, neb sem já pokorný a krotkého srdce.“ </w:t>
      </w:r>
      <w:r>
        <w:rPr>
          <w:rStyle w:val="poznamka"/>
        </w:rPr>
        <w:t xml:space="preserve">Mt 11,29 </w:t>
      </w:r>
      <w:r>
        <w:rPr>
          <w:rStyle w:val="Text"/>
        </w:rPr>
        <w:t>Tu poko</w:t>
      </w:r>
      <w:r>
        <w:rPr>
          <w:rStyle w:val="foliace"/>
        </w:rPr>
        <w:t>4r</w:t>
      </w:r>
      <w:r>
        <w:rPr>
          <w:rStyle w:val="Text"/>
        </w:rPr>
        <w:t xml:space="preserve">ru měl jest sv. Ondřej téměř vuobec ke všem lidem. A protož o něm zpievá cierkev svatá: </w:t>
      </w:r>
      <w:r>
        <w:rPr>
          <w:rStyle w:val="cizijazyk"/>
        </w:rPr>
        <w:t xml:space="preserve">„Vir iste in populo suo mitissimus apparuit.“ </w:t>
      </w:r>
      <w:r>
        <w:rPr>
          <w:rStyle w:val="internipoznamka"/>
        </w:rPr>
        <w:t xml:space="preserve">hymnus: Analecta hymnica medii aevi </w:t>
      </w:r>
      <w:r>
        <w:rPr>
          <w:rStyle w:val="Text"/>
        </w:rPr>
        <w:t xml:space="preserve">Muž tento, totiž sv. Ondřej, k svému lidu ukázal se velmi krotký. Následoval také sv. Ondřej pána Krista v tom, že byl velmi dobrotivý a velmi lítostivý a tu dobrotu ukázal jest na sv. Matúši. Jakož o tom máme psáno, když sv. Matúš kázal v nějakém městě, nechtiece kázni jeho slyšeti, vylúpili jemu oči a vsadili sú jej do žaláře, chtiece ho po několiko dnech zahubiti, tu pak anjel boží </w:t>
      </w:r>
      <w:r>
        <w:rPr>
          <w:rStyle w:val="emendace"/>
        </w:rPr>
        <w:t xml:space="preserve">boží </w:t>
      </w:r>
      <w:r>
        <w:rPr>
          <w:rStyle w:val="pramen"/>
        </w:rPr>
        <w:t xml:space="preserve">bozie </w:t>
      </w:r>
      <w:r>
        <w:rPr>
          <w:rStyle w:val="Text"/>
        </w:rPr>
        <w:t xml:space="preserve">zjeví se sv. Ondřejovi a přikáže jemu, aby šel k svatému Matúši, a sv. Ondřej odpovědě, že cesty tam nevie. I die jemu anjel: „Jdi k moři na první lodí, kterúž tu u břehu najdeš, na tu vsedni.“ A sv. Ondřej učini rozkázaní anjelovo a božím zjednáním přiveze se až právě k tomu městu, jakož sv. Matúš v něm vězíše. Tu pak sv. Ondřej přišed k tomu žaláři, v kterémž sv. Matúš byl zamčen, otevra žalář i bude nad ním velmi srdečně plakati a želeje jeho. A podlé toho bude se milému bohu modliti, aby sv. Matúšovi zrak jeho navrátil. I stalo se, že sv. Matúš zase viděl, a tak potom z žaláře vyšel. Pak měščané toho města rozhněvavše se, že sv. Matúš ušel, i jmú sv. Ondřeje na jeho miesto, a vloživše jemu provaz na hrdlo, svázavše jemu nohy i ruce, budú ho vláčiti po uliciech, až krev z něho tečieše. Tu </w:t>
      </w:r>
      <w:r>
        <w:rPr>
          <w:rStyle w:val="foliace"/>
        </w:rPr>
        <w:t xml:space="preserve">4v </w:t>
      </w:r>
      <w:r>
        <w:rPr>
          <w:rStyle w:val="Text"/>
        </w:rPr>
        <w:t>pak prosil za ně milého Krista, aby jim odpustil. A tu máš znamenati, jak velmi dobrotivý byl, že také za své nepřátely prosil. Opět sv. Ondřej následoval milého Krista v kázni a v učení</w:t>
      </w:r>
      <w:r>
        <w:rPr>
          <w:rStyle w:val="emendace"/>
        </w:rPr>
        <w:t xml:space="preserve">učení </w:t>
      </w:r>
      <w:r>
        <w:rPr>
          <w:rStyle w:val="pramen"/>
        </w:rPr>
        <w:t>vczenie</w:t>
      </w:r>
      <w:r>
        <w:rPr>
          <w:rStyle w:val="Text"/>
        </w:rPr>
        <w:t xml:space="preserve">, kterýmžto kázaním mnoho lidí na vieru křesťanskú obrátil. A toho máme duovod na nějakém člověku, jemužto Mikuláš říkali. Ten jistý Mikuláš, vida, že sv. Ondřej jest tak velmi dobrotivý člověk, i přijde k němu i bude jemu praviti proše, aby jemu ráčil raditi, i die a řka: „Teď sem již člověk osmdesáti let v stáři a v těch ve všech letech nic sem dobrého neučinil, než najviec sem se v nečistém smilství </w:t>
      </w:r>
      <w:r>
        <w:rPr>
          <w:rStyle w:val="emendace"/>
        </w:rPr>
        <w:t xml:space="preserve">smilství </w:t>
      </w:r>
      <w:r>
        <w:rPr>
          <w:rStyle w:val="pramen"/>
        </w:rPr>
        <w:t xml:space="preserve">ſmilſtwie </w:t>
      </w:r>
      <w:r>
        <w:rPr>
          <w:rStyle w:val="poznamka"/>
        </w:rPr>
        <w:t xml:space="preserve">zápis lze interpretovat i jako tvar o-kmenového skloňování „v … smilstvě“, ovšem vzhledem k převaze ьjo-kmenů v textu se přikláníme zde i dále k emendaci </w:t>
      </w:r>
      <w:r>
        <w:rPr>
          <w:rStyle w:val="Text"/>
        </w:rPr>
        <w:t xml:space="preserve">kochal. Protož prosím tebe, milý svatý Ondřeji, pros pána boha za mé spasenie, ať se milý buoh ráčí nade mnú smilovati, ať bych v tom hřiechu nezahynul.“ Tu pak sv. Ondřej, slyšev ho velmi mile, od třetí hodiny na den až do deváté nejeda ani pije, modlil se milému pánu bohu a podlé toho pět dní pořád se postil. Tu pak po pěti dnech bude jemu zjeveno, aby tomu Mikulášovi dále pověděl, chtěl li by spasen býti, aby toliko dní za své hřiechy postil </w:t>
      </w:r>
      <w:r>
        <w:rPr>
          <w:rStyle w:val="doplnenytext"/>
        </w:rPr>
        <w:t xml:space="preserve">se </w:t>
      </w:r>
      <w:r>
        <w:rPr>
          <w:rStyle w:val="Text"/>
        </w:rPr>
        <w:t xml:space="preserve">jako sv. Ondřej, a tak jest učinil, i byl jest spasen. Následoval také sv. </w:t>
      </w:r>
      <w:r>
        <w:rPr>
          <w:rStyle w:val="Text"/>
        </w:rPr>
        <w:lastRenderedPageBreak/>
        <w:t xml:space="preserve">Ondřej myslí pána Jezukrista v utrpení </w:t>
      </w:r>
      <w:r>
        <w:rPr>
          <w:rStyle w:val="emendace"/>
        </w:rPr>
        <w:t xml:space="preserve">utrpení </w:t>
      </w:r>
      <w:r>
        <w:rPr>
          <w:rStyle w:val="pramen"/>
        </w:rPr>
        <w:t xml:space="preserve">vtrpenie </w:t>
      </w:r>
      <w:r>
        <w:rPr>
          <w:rStyle w:val="Text"/>
        </w:rPr>
        <w:t xml:space="preserve">múk, neb jakož Kristus smrt svú, na kříži vise, skonal, takéž sv. Ondřej příkladem mistra svého na kříži rád chtěl umříti. Neb když sv. Ondřej do téj země Achaie pro spasenie lidské byl jest zašel, pak tu jsa mnoho kostelóv k službě božie zjednal a ustavil a mnoho </w:t>
      </w:r>
      <w:r>
        <w:rPr>
          <w:rStyle w:val="foliace"/>
        </w:rPr>
        <w:t xml:space="preserve">5r </w:t>
      </w:r>
      <w:r>
        <w:rPr>
          <w:rStyle w:val="Text"/>
        </w:rPr>
        <w:t xml:space="preserve">křesťanuov zjednal a ženu Egeovu, kterýž v téj zemi vládařem bieše, také na vieru křesťanskú obrátil. Pak slyšev to ten vládař Egeas, bude ho rozličnými hrózami k následování modl diábelských nutiti. Jemužto sv. Ondřej nakrátce odpovie řka: „Což najviec múk vymysliti muožeš, ty jednaj, předse hotov sem vše pro mistra svého Jezukrista mile trpěti. Neb čím ustavičnějšie bude přetrpenie múk a kvílenie, tím mistrovi svému viece se slíbím a vzácnější budu.“ Znamenav Egeas ty řeči, že by sv. Ondřej od svého mistra odstúpiti nechtěl, káže sv. Ondřeje obnažiti a zjedna dvadceti mužuov, když by jedni ustali, aby druzí jako čilejší se veň uvázali, jenž jeho svatý život kyji tak velice utepú, že ledvy živ zuostal. A tak ubitého káže jej rukama i nohama na kříži přivázati, aby tím déle byl kvílen. A když ho k kříži vedechu, zběhne se se všech stran náčitě lidí mnoho, želejíc sv. Ondřeje a volajíce nadhlas, proč nevinný člověk bez provinění smrt trpěti má. Než sv. Ondřej velice jich prosil, aby jeho umučení a jeho smrti nerušili, že by skrze to přijíti měl do královstvie nebeského. Tu pak sv. Ondřej, uhlédav zdaleka kříž, na kterémž měl zavěšen býti, poklekne a die takto: „Pozdraven buď, kříži předrahý, jehož sem dávno žádal, přijmi mě také jako mladšieho toho, neb také mistr </w:t>
      </w:r>
      <w:r>
        <w:rPr>
          <w:rStyle w:val="foliace"/>
        </w:rPr>
        <w:t xml:space="preserve">5v </w:t>
      </w:r>
      <w:r>
        <w:rPr>
          <w:rStyle w:val="Text"/>
        </w:rPr>
        <w:t xml:space="preserve">muoj Kristus na takovém kříži dřéve smrt svú skonal pro mě a pro lidské spasenie.“ A tak přivedše ho k kříži, i chtěli ho na kříži také hlavú zhuoru zavěsiti, jako milý Kristus zavěšen byl. Tu bude jich sv. Ondřej prositi řka: „Nejsem hoden ani duostojen tak viseti jakožto pán muoj Kristus, než prosímť vás, pověste mne hlavú doluov a nohami vzhuoru.“ Tu pak čtyři dni živ jsa na kříži, ústavně lidem slovo božie kázal a viece než dvadceti tisícuov </w:t>
      </w:r>
      <w:r>
        <w:rPr>
          <w:rStyle w:val="emendace"/>
        </w:rPr>
        <w:t xml:space="preserve">tisícuov </w:t>
      </w:r>
      <w:r>
        <w:rPr>
          <w:rStyle w:val="pramen"/>
        </w:rPr>
        <w:t xml:space="preserve">tiſieczuow </w:t>
      </w:r>
      <w:r>
        <w:rPr>
          <w:rStyle w:val="Text"/>
        </w:rPr>
        <w:t xml:space="preserve">lidu na vieru obrátil a k milému bohu zjednal. Potom obec toho města budú o to pomlúvati, a horlivi jsúce a hrozíce tomu Egeovi vládaři, že tak ctného a svatého člověka bez viny hanebně umořiti kázal. Tehda Egeas, boje se lidí, chtěl jest sv. Ondřeje s kříže sníti. Ale znamenav to sv. Ondřej, i die k němu řka: „Egea, pročs sem přišel? Jestližes proto přišel, chtě pokání za své hřiechy přijíti, toť tobě bude zjednáno; paklis přišel, chtě mne s kříže </w:t>
      </w:r>
      <w:r>
        <w:rPr>
          <w:rStyle w:val="emendace"/>
        </w:rPr>
        <w:t xml:space="preserve">kříže </w:t>
      </w:r>
      <w:r>
        <w:rPr>
          <w:rStyle w:val="pramen"/>
        </w:rPr>
        <w:t xml:space="preserve">krzieze </w:t>
      </w:r>
      <w:r>
        <w:rPr>
          <w:rStyle w:val="Text"/>
        </w:rPr>
        <w:t xml:space="preserve">sníti, tehda věz, že mě živého nesejmeš s kříže, nebť již vidím krále svého, jenž mne očekává.“ A když ho vždy přesto chtěli s kříže sníti, pro nic přistúpiti k němu nemohli pro jeho modlenie, jakož k milému bohu vymlúval řka: „Nedopúštěj, milý pane hospodine, aby tělo mé z tohoto kříže živé složeno bylo, neb již jest čas, aby zemi poručil tělo mé.“ Tu pak ihned při téj řeči světlo z nebe </w:t>
      </w:r>
      <w:r>
        <w:rPr>
          <w:rStyle w:val="foliace"/>
        </w:rPr>
        <w:t xml:space="preserve">6r </w:t>
      </w:r>
      <w:r>
        <w:rPr>
          <w:rStyle w:val="Text"/>
        </w:rPr>
        <w:t xml:space="preserve">osvietilo jej tak, že ho v tu chvíli žádný nemohl viděti. A v takovéj jasnosti milý sv. Ondřej skonal život svuoj i dal pánu bohu duši svú. A pak Maximilla, milostnice jeho, žena toho vládaře Egea, vzemše jeho tělo svaté, zmazavši drahú mastí, na počestném miestě poctivě jej pochovala. A tak máte život milého sv. Ondřeje vypravený. A o jeho jiných divích, ješto je rozličně, na tomto světě živ jsa, činil i také po své smrti ukazoval, o kerýchž by bylo dlúho vypravovati. Avšak jiných divuov nechaje, o jednom vám poviem. Že byl jest některaký biskup, Ondřej jmenovaný, ten svatému Ondřeji mimo jiné svaté velmi nábožně slúžil. A diábel, nepřietel lidského spasenie, závidě jemu v tom, ukáže se tomu biskupovi v osobě ženské jakožto velmi krásná žena. I jde k němu na jeho pokoj, jako by se knězi biskupovi zpoviedati chtěla, a vzhlédna na ni biskup, zapáli se v žádosti tělesnéj a s tím káže oběd dospievati a bude ji prositi, aby s ním obědvala. Tu </w:t>
      </w:r>
      <w:r>
        <w:rPr>
          <w:rStyle w:val="Text"/>
        </w:rPr>
        <w:lastRenderedPageBreak/>
        <w:t>pak káže krýti stuol někde v súkromí</w:t>
      </w:r>
      <w:r>
        <w:rPr>
          <w:rStyle w:val="emendace"/>
        </w:rPr>
        <w:t xml:space="preserve">súkromí </w:t>
      </w:r>
      <w:r>
        <w:rPr>
          <w:rStyle w:val="pramen"/>
        </w:rPr>
        <w:t>ſukromie</w:t>
      </w:r>
      <w:r>
        <w:rPr>
          <w:rStyle w:val="Text"/>
        </w:rPr>
        <w:t xml:space="preserve">, jsa s některými svými tajnými komorníky, ješto jim nad jiné věřil. A když se již k stolu ssadie tudiež, tu přišel sv. Ondřej, jakožto pútník připraven jsa; i potluče na dveře u kněze biskupa, žádaje, aby jej před biskupa pustili. A znamenav to diábel, jenž se byl </w:t>
      </w:r>
      <w:r>
        <w:rPr>
          <w:rStyle w:val="foliace"/>
        </w:rPr>
        <w:t xml:space="preserve">6v </w:t>
      </w:r>
      <w:r>
        <w:rPr>
          <w:rStyle w:val="Text"/>
        </w:rPr>
        <w:t xml:space="preserve">v ženskú tvář proměnil, i bude kněze biskupa prositi, aby toho pútníka nedal před se pustiti: „Leč prvé uhodne trojí pohádku, kerúž já jemu vydám. Najprvé otěžte se jeho, které jest najduostojnějšie a najšlechetnějšie stvořenie, ješto je buoh stvořil.“ Odpovie k tomu sv. Ondřej, před vraty stoje, že duše najduostojnějšie a najšlechetnějšie stvořenie jest, kerúž jest buoh stvořil, tak odpovie téj ženě a ona die: „Práv jest na tom. Otěžte se jeho druhé, kde a na kterém miestě země vyšší jest nežli nebe.“ Odpovie pútník: „Tu, kdež Kristus, jenž člověčenstvie na se přijem, sedí na pravici boha, otce svého.“ „Ještě jeho otěžte třetie, jak daleko jest nebe od země.“ Odpovie k tomu pútník a dí tomu poslovi, ješto k němu od téj ženy v tom poselství </w:t>
      </w:r>
      <w:r>
        <w:rPr>
          <w:rStyle w:val="emendace"/>
        </w:rPr>
        <w:t xml:space="preserve">poselství </w:t>
      </w:r>
      <w:r>
        <w:rPr>
          <w:rStyle w:val="pramen"/>
        </w:rPr>
        <w:t xml:space="preserve">poſelſtwie </w:t>
      </w:r>
      <w:r>
        <w:rPr>
          <w:rStyle w:val="Text"/>
        </w:rPr>
        <w:t xml:space="preserve">chodil: „Jdiž zase a pověz tomu, jenž tebe sem ke mně poslal, žeť jest on to změřil, padaje doluov s nebe, a protož onť lépe o tom praviti umie nežli já.“ A když tu odpověd posel zase povie, ihned na tom miestě ta žena, totiž ten diábel, kterýž se v ženu byl přetvořil, propadl se a zmizel. A kněz biskup znamenav to, i sezna to, že jej diábel zklamati a k hřiechu přivésti chtěl, a káže toho pútníka před se pustiti. I běží poslové, chtiece jej pustiti, ano ho tu již nebylo. Tu pak ten biskup velice toho želel a přijal za to </w:t>
      </w:r>
      <w:r>
        <w:rPr>
          <w:rStyle w:val="foliace"/>
        </w:rPr>
        <w:t xml:space="preserve">7r </w:t>
      </w:r>
      <w:r>
        <w:rPr>
          <w:rStyle w:val="Text"/>
        </w:rPr>
        <w:t xml:space="preserve">pokánie. A potom sv. Ondřej zjevil se tomu biskupu. I bude jemu praviti, kterak ho k němu byl Kristus poslal, aby jej vystřiehl, aby v takový hřiech neupadl. A protož poněvadž milý sv. Ondřej služebníky své tak miluje a na ně tak vzpomíná, tím radějí jemu slúžiti máme, prosíce jeho svaté milosti, ať nám také na pomoc býti ráčí, abychom se diábelskému pokušení </w:t>
      </w:r>
      <w:r>
        <w:rPr>
          <w:rStyle w:val="emendace"/>
        </w:rPr>
        <w:t xml:space="preserve">pokušení </w:t>
      </w:r>
      <w:r>
        <w:rPr>
          <w:rStyle w:val="pramen"/>
        </w:rPr>
        <w:t xml:space="preserve">pokuſſenie </w:t>
      </w:r>
      <w:r>
        <w:rPr>
          <w:rStyle w:val="Text"/>
        </w:rPr>
        <w:t xml:space="preserve">a všelijakému </w:t>
      </w:r>
      <w:r>
        <w:rPr>
          <w:rStyle w:val="emendace"/>
        </w:rPr>
        <w:t xml:space="preserve">všelijakému </w:t>
      </w:r>
      <w:r>
        <w:rPr>
          <w:rStyle w:val="pramen"/>
        </w:rPr>
        <w:t xml:space="preserve">wſſeliakemv </w:t>
      </w:r>
      <w:r>
        <w:rPr>
          <w:rStyle w:val="Text"/>
        </w:rPr>
        <w:t>hřiechu smrtedlnému jeho pomocí tím lépe zprotiviti a obrániti se mohli. A zvláště aby nám u milého boha uprosil našim hřiechóm odpuštění, toho nám rač dopomoci buoh otec i syn i duch svatý. Rcemež spolu amen.</w:t>
      </w:r>
    </w:p>
    <w:p>
      <w:pPr>
        <w:pStyle w:val="Nadpis"/>
      </w:pPr>
      <w:r>
        <w:rPr>
          <w:rStyle w:val="cizijazyk"/>
        </w:rPr>
        <w:t xml:space="preserve">De sancta Barbara </w:t>
      </w:r>
      <w:r>
        <w:rPr>
          <w:rStyle w:val="pripisekmarginalnimladsi"/>
        </w:rPr>
        <w:t xml:space="preserve">mulier timens Dominum ipsa laudabitur, Proverbio ultimo </w:t>
      </w:r>
      <w:r>
        <w:rPr>
          <w:rStyle w:val="poznamka"/>
        </w:rPr>
        <w:t>Pr 31,30</w:t>
      </w:r>
    </w:p>
    <w:p>
      <w:r>
        <w:rPr>
          <w:rStyle w:val="Text"/>
        </w:rPr>
        <w:t xml:space="preserve">Za časuov ciesaře Maximianových bieše v tom městě Nicomedia měštěnín Diaškorus </w:t>
      </w:r>
      <w:r>
        <w:rPr>
          <w:rStyle w:val="emendace"/>
        </w:rPr>
        <w:t xml:space="preserve">Diaškorus </w:t>
      </w:r>
      <w:r>
        <w:rPr>
          <w:rStyle w:val="pramen"/>
        </w:rPr>
        <w:t xml:space="preserve">Dydaſſcorus </w:t>
      </w:r>
      <w:r>
        <w:rPr>
          <w:rStyle w:val="poznamka"/>
        </w:rPr>
        <w:t xml:space="preserve">emendováno podle prvotisku Staročeského pasionálu z roku 1487 </w:t>
      </w:r>
      <w:r>
        <w:rPr>
          <w:rStyle w:val="internipoznamka"/>
        </w:rPr>
        <w:t xml:space="preserve">v ESSČ Dioskorus podle PasMuzA </w:t>
      </w:r>
      <w:r>
        <w:rPr>
          <w:rStyle w:val="Text"/>
        </w:rPr>
        <w:t xml:space="preserve">tak řečený, pohan a následovník modl diábelských, ten měl dceru jménem Barboru, pannu náčitě krásnú. A pro jejie velikú krásu měl ji ústavně zamčenú na nějakéj věži, aby ode všech nebyla ohlédána. A když již zrostla, budú jemu přátelé raditi, aby ji za muž vydal a dobyl sobě po ní vnúčat a přátel. I bude o to s ní otec pěkně mluviti a řka takto: „Milá dcero, takto mi o tobě radí přátelé, ať </w:t>
      </w:r>
      <w:r>
        <w:rPr>
          <w:rStyle w:val="foliace"/>
        </w:rPr>
        <w:t xml:space="preserve">7v </w:t>
      </w:r>
      <w:r>
        <w:rPr>
          <w:rStyle w:val="Text"/>
        </w:rPr>
        <w:t xml:space="preserve">bych tě za muž vydal, neb již dobří lidé tebe k tomu žádají. A protož pověz mi, co jest v tom úmysla tvého.“ Odpovědě otci sv. Barbora nětco hněvivě řkúci takto: „Otče, k tomu ty mne nenuť ani přitískaj nakrátce, neb tobě poviem, žeť já toho neučiním, anižť já muže kterého pojieti miením. Než čistotu svú, tuť chci zachovati až do mého skončenie.“ A uslyšav otec úmysl její, i nechtěl s ní o to tu chvíli mluviti. I stalo se, že otec její v ty časy sebral byl k sobě drahně zedníkuov, chtě stavěti nějakú věži, a rozkázav jim, kterak by měli dělati, dada jim penieze, což k tomu potřebie bylo, i odjide preč do dalekých zemí, že se v několiko časích domuov nevrátí. A pak </w:t>
      </w:r>
      <w:r>
        <w:rPr>
          <w:rStyle w:val="Text"/>
        </w:rPr>
        <w:lastRenderedPageBreak/>
        <w:t xml:space="preserve">zvláště byl jim poručil, aby v té věži viece oken nedělali než jedné dvě okně. Tu mezi tím, dokud otec doma nebyl, sv. Barbora často i též scházela mezi dělníky, a zvláště pro nějakú studnici, jakož v ní pokřtěna byla, procházíše se. A když již na to miesto dozdili, kdež okna měla býti, tehda bude jich tázati, proč by jedno dvě okně udělati chtěli. I pověděli jie, že by otec tak rozkázal. Tehdy sv. Barbora die zedníkóm: „Udělajte tři okna, a jestliže otec muoj o to co mluviti bude, nemějte péče, jáť vás z toho vypravím.“ I učinili zedníci tři okna u věži po jejie rozkázaní. </w:t>
      </w:r>
      <w:r>
        <w:rPr>
          <w:rStyle w:val="foliace"/>
        </w:rPr>
        <w:t xml:space="preserve">8r </w:t>
      </w:r>
      <w:r>
        <w:rPr>
          <w:rStyle w:val="Text"/>
        </w:rPr>
        <w:t xml:space="preserve">A když dielo bude dokonáno, vráti se otec jejie zase domuov a uhlédav, že tři okna u věži udělána, i bude o tom z zedníky nětco horlivě mluviti, proč by mimo jeho rozkázaní tři okna udělali. Odpovědí, že by dcera jest jeho </w:t>
      </w:r>
      <w:r>
        <w:rPr>
          <w:rStyle w:val="emendace"/>
        </w:rPr>
        <w:t xml:space="preserve">jeho </w:t>
      </w:r>
      <w:r>
        <w:rPr>
          <w:rStyle w:val="pramen"/>
        </w:rPr>
        <w:t xml:space="preserve">gegeho </w:t>
      </w:r>
      <w:r>
        <w:rPr>
          <w:rStyle w:val="Text"/>
        </w:rPr>
        <w:t xml:space="preserve">to třetí okno kázala jim udělati. A když s ní otec o to mluvil, kterým by to úmyslem učinila, odpovie jemu řkúci: „Dobře sem učinila, neb tři okna znamenají trojici svatú, boha otce, syna i ducha svatého, jenž osvěcují všelikého člověka na tomto světě. A viera křesťanská to tak držie, abychom jednoho boha v trojici a trojici v jednotě následovali. Neb buoh otec i syn i duch sv., to jest jeden buoh.“ A slyšev otec od nie takové řeči, rozhněva se velice, a vytáhna meč svuoj, chtieše ji zamordovati. Ale sv. Barbora stúpi jemu na stranu a ihned božím zjednáním rozsedne se věže při jednéj straně tak, že svatá Barbora prostraně jíti mohla, kamž chtěla, a hned se zase sstúpí, že otec za ní jíti nemóže. I jide upřiemo k nějakéj hoře, chtieci se před otcem skrýti, i ulehne v jeskyni pod nějakú skalú. Potom pak otec vseda na kuoň, i jede jie pilně hledati, a jeda cestú, přijede k jednomu pastýři i bude ho tázati, pominula li by tady jaká děvečka, i nechtěl jemu pastýř ten o ní nic pověděti. I jede opět dále. </w:t>
      </w:r>
      <w:r>
        <w:rPr>
          <w:rStyle w:val="foliace"/>
        </w:rPr>
        <w:t xml:space="preserve">8v </w:t>
      </w:r>
      <w:r>
        <w:rPr>
          <w:rStyle w:val="Text"/>
        </w:rPr>
        <w:t xml:space="preserve">A najide druhého pastýře, i bude se také na něm ptáci </w:t>
      </w:r>
      <w:r>
        <w:rPr>
          <w:rStyle w:val="lemma"/>
        </w:rPr>
        <w:t xml:space="preserve">ptáci </w:t>
      </w:r>
      <w:r>
        <w:rPr>
          <w:rStyle w:val="hyperlemma"/>
        </w:rPr>
        <w:t xml:space="preserve">ptáti </w:t>
      </w:r>
      <w:r>
        <w:rPr>
          <w:rStyle w:val="Text"/>
        </w:rPr>
        <w:t xml:space="preserve">o svéj dceři. A ten pastýř povie jemu, že tady pominula a šla právě tu k téj hoře a tu někde najdeš. A protož že ten druhý pastýř na ni pověděl a že ji ukázal, ihned pán buoh naň přepustil pomstu svú, že se jemu všechny ovce v kobylky obrátí. A když ji ten zlý pastýř ukázal, takže ji otec její nalezl, tu pak velmi nemilostivě ji za vlasy odtud vytáhl a vedl ji zase domuov, bil ji netoliko tak nemilostivě a nelítostivě, ale což jí mohl k hanbě a k žalosti učiniti, to učinil. A potom vyda ji vládařovi toho města. A bude ho prositi, aby ji mučiti kázal, protože jest křesťankú. A když před toho vládaře přivedena byla, vzhlédna na ni, bude se velice diviti kráse její, i die k ní řka: „Milá panenko, jedno sobě vyvol ze dvojieho: nebo následuj naše bohy, anebo smrt trpěti budeš.“ Odpovie jemu sv. Barbora řkúci: „Nic se téj počasnéj smrti nebojím. A protož hotovať sem ji ihned trpěti, ať bych věčně se radovala a se pánem Kristem živa byla.“ Pak rozhněvav se vládař i káže ji obnažiti a káže ji ubiti, že miesta celého na jejiem životě nebylo, a tak ubitú káže uvrci do žaláře. A když bieše o puol noci, zjevi se jí milý Kristus i bude ji těšiti, aby ustavičná při svých mukách byla, že za to vezme odplatu věčnú v království </w:t>
      </w:r>
      <w:r>
        <w:rPr>
          <w:rStyle w:val="emendace"/>
        </w:rPr>
        <w:t xml:space="preserve">království </w:t>
      </w:r>
      <w:r>
        <w:rPr>
          <w:rStyle w:val="pramen"/>
        </w:rPr>
        <w:t xml:space="preserve">kralowſtwie </w:t>
      </w:r>
      <w:r>
        <w:rPr>
          <w:rStyle w:val="Text"/>
        </w:rPr>
        <w:t xml:space="preserve">nebeském. </w:t>
      </w:r>
      <w:r>
        <w:rPr>
          <w:rStyle w:val="foliace"/>
        </w:rPr>
        <w:t xml:space="preserve">9r </w:t>
      </w:r>
      <w:r>
        <w:rPr>
          <w:rStyle w:val="Text"/>
        </w:rPr>
        <w:t xml:space="preserve">A tudiež zhoji její rány a nazajtřie vyvedena bude před toho vládaře, a mnohem bieše kraší nežli dřieve. Opět ji vládař bude namlúvati k následování modl diábelských, a nemoha ji namluviti k následování modl, i káže jejie tělo háky železnými trhati a hlavu jejie kladivem ztlúci a potom káže prsi jejie obřezati. A tak obnaženú káže po všem městě voditi. Ale pán buoh k jejie prozbě sešle s nebe anjela svého, jenž tělo jejie všechno přioděje a bolesti její zléčí. A vida ten vládař, že ji žádnú mukú přemoci nemuože, káže ji na nějakú horu před město vyvésti, aby hlavu jejie sťali. Tu pak sv. Barbora cestú jdúci i modlila se milému bohu řkúci takto: „Pane Jezukriste, prosím tvé svaté milosti, uslyš mě v méj prozbě: jestliže by kto památku mého umučenie tvým jménem </w:t>
      </w:r>
      <w:r>
        <w:rPr>
          <w:rStyle w:val="Text"/>
        </w:rPr>
        <w:lastRenderedPageBreak/>
        <w:t>zpomínal</w:t>
      </w:r>
      <w:r>
        <w:rPr>
          <w:rStyle w:val="emendace"/>
        </w:rPr>
        <w:t xml:space="preserve">zpomínal </w:t>
      </w:r>
      <w:r>
        <w:rPr>
          <w:rStyle w:val="pramen"/>
        </w:rPr>
        <w:t>zpomienal</w:t>
      </w:r>
      <w:r>
        <w:rPr>
          <w:rStyle w:val="Text"/>
        </w:rPr>
        <w:t>, den súdný buď jemu milostiv a nedopúštěj ho k věčnému zatracení</w:t>
      </w:r>
      <w:r>
        <w:rPr>
          <w:rStyle w:val="emendace"/>
        </w:rPr>
        <w:t xml:space="preserve">zatracení </w:t>
      </w:r>
      <w:r>
        <w:rPr>
          <w:rStyle w:val="pramen"/>
        </w:rPr>
        <w:t>zatracze</w:t>
      </w:r>
      <w:r>
        <w:rPr>
          <w:rStyle w:val="pramenhorniindex"/>
        </w:rPr>
        <w:t>e</w:t>
      </w:r>
      <w:r>
        <w:rPr>
          <w:rStyle w:val="Text"/>
        </w:rPr>
        <w:t xml:space="preserve">.“ A hned uslyšán byl hlas s nebe řka: „Čehožs žádala, v tom ve všem si uslyšána.“ Pak ihned z toho sv. panna Barbora od svého vlastnieho otce smrt jest vzala, jenž svým vlastním </w:t>
      </w:r>
      <w:r>
        <w:rPr>
          <w:rStyle w:val="emendace"/>
        </w:rPr>
        <w:t xml:space="preserve">vlastním </w:t>
      </w:r>
      <w:r>
        <w:rPr>
          <w:rStyle w:val="pramen"/>
        </w:rPr>
        <w:t xml:space="preserve">wlaſtniem </w:t>
      </w:r>
      <w:r>
        <w:rPr>
          <w:rStyle w:val="Text"/>
        </w:rPr>
        <w:t>mečem jejie svatú hlavu setne. A když již zase k domu jíti chtěli, tehda pán buoh, chtě pomstiti služebnice své, co učiní? Sešle hrom, jenž otce jejieho tak roztřéští a spálí, že najmenšieho prachu jeho těla shledati nemohli. A tak jest ta milá panna, svatá Barbo</w:t>
      </w:r>
      <w:r>
        <w:rPr>
          <w:rStyle w:val="foliace"/>
        </w:rPr>
        <w:t>9v</w:t>
      </w:r>
      <w:r>
        <w:rPr>
          <w:rStyle w:val="Text"/>
        </w:rPr>
        <w:t xml:space="preserve">ra, na tomto světě život svuoj dokonala. A protož poněvadž při svém skončení </w:t>
      </w:r>
      <w:r>
        <w:rPr>
          <w:rStyle w:val="emendace"/>
        </w:rPr>
        <w:t xml:space="preserve">skončení </w:t>
      </w:r>
      <w:r>
        <w:rPr>
          <w:rStyle w:val="pramen"/>
        </w:rPr>
        <w:t xml:space="preserve">ſkonczenie </w:t>
      </w:r>
      <w:r>
        <w:rPr>
          <w:rStyle w:val="Text"/>
        </w:rPr>
        <w:t>tak za své služebníky prosila a pán buoh jí slíbil v jejie prozbě uslyšeti, pak my tím snažnějí pamatujme jejie svaté umučenie modlitbami svými a alnužnami, ať nám při našem skončení</w:t>
      </w:r>
      <w:r>
        <w:rPr>
          <w:rStyle w:val="emendace"/>
        </w:rPr>
        <w:t xml:space="preserve">skončení </w:t>
      </w:r>
      <w:r>
        <w:rPr>
          <w:rStyle w:val="pramen"/>
        </w:rPr>
        <w:t>ſkonczenie</w:t>
      </w:r>
      <w:r>
        <w:rPr>
          <w:rStyle w:val="Text"/>
        </w:rPr>
        <w:t xml:space="preserve">, když nám příde den súdný, ráčí na pomoc býti k milému bohu a k odpuštění </w:t>
      </w:r>
      <w:r>
        <w:rPr>
          <w:rStyle w:val="emendace"/>
        </w:rPr>
        <w:t xml:space="preserve">odpuštění </w:t>
      </w:r>
      <w:r>
        <w:rPr>
          <w:rStyle w:val="pramen"/>
        </w:rPr>
        <w:t xml:space="preserve">odpuſſtienie </w:t>
      </w:r>
      <w:r>
        <w:rPr>
          <w:rStyle w:val="Text"/>
        </w:rPr>
        <w:t>našich hřiechuov a dopomohla k příbytku královstvie nebeského. Čehož nám všem dopomáhaj buoh otec i syn i duch svatý. Amen.</w:t>
      </w:r>
    </w:p>
    <w:p>
      <w:pPr>
        <w:pStyle w:val="Nadpis"/>
      </w:pPr>
      <w:r>
        <w:rPr>
          <w:rStyle w:val="cizijazyk"/>
        </w:rPr>
        <w:t>De sancto Nicolao</w:t>
      </w:r>
    </w:p>
    <w:p>
      <w:r>
        <w:rPr>
          <w:rStyle w:val="cizijazyk"/>
        </w:rPr>
        <w:t xml:space="preserve">„Inveni graciam coram oculis Domini.“ Ecclesiastici 24. </w:t>
      </w:r>
      <w:r>
        <w:rPr>
          <w:rStyle w:val="poznamka"/>
        </w:rPr>
        <w:t xml:space="preserve">Gn 18,3 </w:t>
      </w:r>
      <w:r>
        <w:rPr>
          <w:rStyle w:val="Text"/>
        </w:rPr>
        <w:t xml:space="preserve">Tato slova a řeč jestiť ke cti a k chvále milého sv. Mikuláše. A protož slova na počátku kázni propověděná cierkev svatá podobně mluví </w:t>
      </w:r>
      <w:r>
        <w:rPr>
          <w:rStyle w:val="emendace"/>
        </w:rPr>
        <w:t xml:space="preserve">mluví </w:t>
      </w:r>
      <w:r>
        <w:rPr>
          <w:rStyle w:val="pramen"/>
        </w:rPr>
        <w:t xml:space="preserve">mluwie </w:t>
      </w:r>
      <w:r>
        <w:rPr>
          <w:rStyle w:val="Text"/>
        </w:rPr>
        <w:t xml:space="preserve">a vyčítá, kteráž psána v knihách </w:t>
      </w:r>
      <w:r>
        <w:rPr>
          <w:rStyle w:val="cizijazyk"/>
        </w:rPr>
        <w:t xml:space="preserve">Ecclesiasticus </w:t>
      </w:r>
      <w:r>
        <w:rPr>
          <w:rStyle w:val="Text"/>
        </w:rPr>
        <w:t>v rozdiele dvadcátém čtvrtém a takto se vykládají: „Nalezl sem milost před očima božíma</w:t>
      </w:r>
      <w:r>
        <w:rPr>
          <w:rStyle w:val="emendace"/>
        </w:rPr>
        <w:t xml:space="preserve">božíma </w:t>
      </w:r>
      <w:r>
        <w:rPr>
          <w:rStyle w:val="pramen"/>
        </w:rPr>
        <w:t>boziema</w:t>
      </w:r>
      <w:r>
        <w:rPr>
          <w:rStyle w:val="Text"/>
        </w:rPr>
        <w:t xml:space="preserve">.“ Milost božie a lásku zmrhal byl prvý člověk, otec náš Adam, bez kteréžto milosti mnoho tisíce </w:t>
      </w:r>
      <w:r>
        <w:rPr>
          <w:rStyle w:val="emendace"/>
        </w:rPr>
        <w:t xml:space="preserve">tisíce </w:t>
      </w:r>
      <w:r>
        <w:rPr>
          <w:rStyle w:val="pramen"/>
        </w:rPr>
        <w:t xml:space="preserve">tiſiecze </w:t>
      </w:r>
      <w:r>
        <w:rPr>
          <w:rStyle w:val="Text"/>
        </w:rPr>
        <w:t xml:space="preserve">let tak pozuostal, aniž k ní zase přijíti mohl, než tepruv když Kristus ráčil smrt trpěti, tehda tu milost zase nalezl. Ale panna Maria mezi jinými svatými takovú milost najprv nalezla, když k ní anjel svatý poselstvie zvěstováše. A mezi jinú řečí řekl </w:t>
      </w:r>
      <w:r>
        <w:rPr>
          <w:rStyle w:val="emendace"/>
        </w:rPr>
        <w:t xml:space="preserve">řekl </w:t>
      </w:r>
      <w:r>
        <w:rPr>
          <w:rStyle w:val="pramen"/>
        </w:rPr>
        <w:t xml:space="preserve">rzkl </w:t>
      </w:r>
      <w:r>
        <w:rPr>
          <w:rStyle w:val="Text"/>
        </w:rPr>
        <w:t xml:space="preserve">řka: „Nalezlas milost u hospodina.“ A pak po ní takovú milost i jiní </w:t>
      </w:r>
      <w:r>
        <w:rPr>
          <w:rStyle w:val="foliace"/>
        </w:rPr>
        <w:t xml:space="preserve">10r </w:t>
      </w:r>
      <w:r>
        <w:rPr>
          <w:rStyle w:val="Text"/>
        </w:rPr>
        <w:t>svatí u pána boha nalezli a získali sú, z jejichžto čísla byl jest také jeden milý sv. Mikuláš, jenž podobně řéci mohl ta slova na počátku kázni propověděná řka: „Nalezl sem milost u milého boha.“ Jistě milý sv. Mikuláš velikú milost u pána boha nalezl, neb veškeren život jeho i tak smrt jeho úplně milostivá byla a plná všelikých daruov a milosti božie. A o tom pořád znamenajte</w:t>
      </w:r>
      <w:r>
        <w:rPr>
          <w:rStyle w:val="poznamka"/>
        </w:rPr>
        <w:t>část slova škrtnuta a mladší rukou přepsáno na „znamenati máme“, po straně připsány mladšíma rukama varianty jmen Mikulášových rodičů (ruka A: Effanius; Otec jménem Epifa</w:t>
      </w:r>
      <w:r>
        <w:rPr>
          <w:rStyle w:val="poznamka"/>
          <w:rFonts w:eastAsia="TITUS Cyberbit Basic" w:hint="eastAsia"/>
        </w:rPr>
        <w:t>[</w:t>
      </w:r>
      <w:r>
        <w:rPr>
          <w:rStyle w:val="poznamka"/>
        </w:rPr>
        <w:t>nes</w:t>
      </w:r>
      <w:r>
        <w:rPr>
          <w:rStyle w:val="poznamka"/>
          <w:rFonts w:eastAsia="TITUS Cyberbit Basic" w:hint="eastAsia"/>
        </w:rPr>
        <w:t>]</w:t>
      </w:r>
      <w:r>
        <w:rPr>
          <w:rStyle w:val="poznamka"/>
        </w:rPr>
        <w:t>; ruka B: Ephanius, Joha</w:t>
      </w:r>
      <w:r>
        <w:rPr>
          <w:rStyle w:val="poznamka"/>
          <w:rFonts w:eastAsia="TITUS Cyberbit Basic" w:hint="eastAsia"/>
        </w:rPr>
        <w:t>[</w:t>
      </w:r>
      <w:r>
        <w:rPr>
          <w:rStyle w:val="poznamka"/>
        </w:rPr>
        <w:t>na]</w:t>
      </w:r>
      <w:r>
        <w:rPr>
          <w:rStyle w:val="Text"/>
        </w:rPr>
        <w:t xml:space="preserve">. Najprvé na tom, že se milostivě narodil, neb otcem i také matkú od mocných a dobře urozených lidí pošel. Ačkoli ještě biechu </w:t>
      </w:r>
      <w:r>
        <w:rPr>
          <w:rStyle w:val="poznamka"/>
        </w:rPr>
        <w:t xml:space="preserve">část slova škrtnuta a mladší rukou přepsáno na „byli“ </w:t>
      </w:r>
      <w:r>
        <w:rPr>
          <w:rStyle w:val="Text"/>
        </w:rPr>
        <w:t xml:space="preserve">mladí lidé, avšak stav svuoj manželský poctivě sú vedli. Ne pro žádost smilstvie nečistého, ale pro obdrženie plodu. Také narozenie milého sv. Mikuláše milostivé jest bylo tím obyčejem, že dokovadž ještě bieše děťátkem a prsi matky své sál, tehda dvakrát v témdni, totiž v středu a v pátek, jednú obden pokrm své matky přijímal. A to bylo znamenie a počátek jeho svatosti, že, ještě vise u prsí matky své, chtěl dva dni v témdni postiti. Neb taková věc nepřicházela od přirozenie, ale zvláštiem darem božím. Bylo také narozenie jeho milostivé tím kusem, neb když ho v kúpeli omývali, tehda první den stáše prost v medenici na svých nožičkách. A to bylo znamenie, že potom měl míti mysl svú upřiemo nazdviženú k milému bohu. Jakož to dobře ukázal tiem obyčejem, že zbožie své tajně </w:t>
      </w:r>
      <w:r>
        <w:rPr>
          <w:rStyle w:val="foliace"/>
        </w:rPr>
        <w:t xml:space="preserve">10v </w:t>
      </w:r>
      <w:r>
        <w:rPr>
          <w:rStyle w:val="Text"/>
        </w:rPr>
        <w:t xml:space="preserve">chudým lidem rozdával, aby světské pochvaly tím snáze </w:t>
      </w:r>
      <w:r>
        <w:rPr>
          <w:rStyle w:val="Text"/>
        </w:rPr>
        <w:lastRenderedPageBreak/>
        <w:t xml:space="preserve">prázden byl. A toho máme příklad nad těmi třmi chudými děvečkami, jejichžto otec pro svú velikú chudobu nemoha jim rady dáti, a tak jich zchovati </w:t>
      </w:r>
      <w:r>
        <w:rPr>
          <w:rStyle w:val="pripisekinterlinearnimladsi"/>
        </w:rPr>
        <w:t xml:space="preserve">v rozkoši </w:t>
      </w:r>
      <w:r>
        <w:rPr>
          <w:rStyle w:val="Text"/>
        </w:rPr>
        <w:t xml:space="preserve">chtěl, aby vstúpily v hřiešný a v hanebný stav a hleděly sobě v tom obchodu svého, aby sebe i otce tím lépe živiti mohly. A tak zvěděv to milý sv. Mikuláš, vzev hrúdu zlata, i jide </w:t>
      </w:r>
      <w:r>
        <w:rPr>
          <w:rStyle w:val="poznamka"/>
        </w:rPr>
        <w:t xml:space="preserve">mladší rukou nadepsáno „šel“ </w:t>
      </w:r>
      <w:r>
        <w:rPr>
          <w:rStyle w:val="Text"/>
        </w:rPr>
        <w:t>v noci tajně k jejich domu i uvrže do pokoje oknem to zlato, chtě tiem hanbu a chudobu jejich opraviti a staviti, aby k takovému hřiechu pro svú chudobu nezašly, jakož se to i stalo, neb nazajtřie našedše to zlato a prodavše je, mohly tím dobře míti obchod svuoj. A tak k tomu hanebnému bydlu, jakož sobě byly umienily, nepřišly. Takové také jeho upřímé stání v medenici znamenalo jeho spravedlnost a jeho upřímý súd, jenž vedl u pravdě. A když shlédl, že kto bezprávně utištěn bieše</w:t>
      </w:r>
      <w:r>
        <w:rPr>
          <w:rStyle w:val="poznamka"/>
        </w:rPr>
        <w:t>mladší rukou nadepsáno „odsúzen byl“</w:t>
      </w:r>
      <w:r>
        <w:rPr>
          <w:rStyle w:val="Text"/>
        </w:rPr>
        <w:t>, a to tak provedl a ukázal na těch třech mládenciech, ješto je nevinně na smrt byli odsúdili, že je od té smrti zprostil. Bylo také takové jeho stánie znamenie, že život svój ve všech ctnostech a v dobrých skutciech přiemo a svatě vedl. A v nižádný takový hřiech hrubý nikdy neupadl. Znamenaj, jak milostivé a duostojné bylo jeho narozenie, že se ihned v svéj mladosti k službě boží strojil a přikázal. Neb vzpomínal dobře na ta slo</w:t>
      </w:r>
      <w:r>
        <w:rPr>
          <w:rStyle w:val="foliace"/>
        </w:rPr>
        <w:t>11r</w:t>
      </w:r>
      <w:r>
        <w:rPr>
          <w:rStyle w:val="Text"/>
        </w:rPr>
        <w:t xml:space="preserve">va, jenž sú psána </w:t>
      </w:r>
      <w:r>
        <w:rPr>
          <w:rStyle w:val="emendace"/>
        </w:rPr>
        <w:t xml:space="preserve">psána </w:t>
      </w:r>
      <w:r>
        <w:rPr>
          <w:rStyle w:val="pramen"/>
        </w:rPr>
        <w:t xml:space="preserve">pſano </w:t>
      </w:r>
      <w:r>
        <w:rPr>
          <w:rStyle w:val="Text"/>
        </w:rPr>
        <w:t xml:space="preserve">v knihách </w:t>
      </w:r>
      <w:r>
        <w:rPr>
          <w:rStyle w:val="cizijazyk"/>
        </w:rPr>
        <w:t xml:space="preserve">Trenorum, capitulo III. </w:t>
      </w:r>
      <w:r>
        <w:rPr>
          <w:rStyle w:val="poznamka"/>
        </w:rPr>
        <w:t>Lam 3,27</w:t>
      </w:r>
      <w:r>
        <w:rPr>
          <w:rStyle w:val="Text"/>
        </w:rPr>
        <w:t xml:space="preserve">: „Dobré jest člověku nésti jho nebo břiemě pokánie svatého z svéj mladosti.“ A protož to milé dietě sv. Mikuláš ihned v svém dětinství </w:t>
      </w:r>
      <w:r>
        <w:rPr>
          <w:rStyle w:val="emendace"/>
        </w:rPr>
        <w:t xml:space="preserve">dětinství </w:t>
      </w:r>
      <w:r>
        <w:rPr>
          <w:rStyle w:val="pramen"/>
        </w:rPr>
        <w:t xml:space="preserve">dietinſtwie </w:t>
      </w:r>
      <w:r>
        <w:rPr>
          <w:rStyle w:val="Text"/>
        </w:rPr>
        <w:t xml:space="preserve">nesl jest utrpenie a těžkost pokánie svatého. Ačkoli takového hřiechu nebyl učinil, avšak se dvakrát v témdni postil a jedinú za den pokrm přijímal. Což pak staří lidé silní před božím súdem odpovědí, jenž ve mnohých hřieších povinni jsúc, avšak neřku dvú dní, ale jednoho dne v témdni postiti nechtie? K takovým bude řečeno slovo sv. Joba, jenž praví takto: </w:t>
      </w:r>
      <w:r>
        <w:rPr>
          <w:rStyle w:val="cizijazyk"/>
        </w:rPr>
        <w:t xml:space="preserve">„Deducunt in bonis dies suos et in ictu oculi ad infernum descendunt.“ </w:t>
      </w:r>
      <w:r>
        <w:rPr>
          <w:rStyle w:val="poznamka"/>
        </w:rPr>
        <w:t xml:space="preserve">sr. Job 21,13 </w:t>
      </w:r>
      <w:r>
        <w:rPr>
          <w:rStyle w:val="Text"/>
        </w:rPr>
        <w:t>„Živi jsúc v rozkoši a v dobrém bydle, vedú dni své, a okem mženie do pekla sstúpie.“ Také narozenie sv. Mikuláše bylo jest duostojné tiem obyčejem, neb na pánu bohu bylo jest uprošeno, neb jakož starosty jeho několik let spolu byly, nemajíce plodu, i prosili sú milého pána boha, aby je ráčil plodem obdařiti, jehož by netoliko k svému zboží</w:t>
      </w:r>
      <w:r>
        <w:rPr>
          <w:rStyle w:val="emendace"/>
        </w:rPr>
        <w:t xml:space="preserve">zboží </w:t>
      </w:r>
      <w:r>
        <w:rPr>
          <w:rStyle w:val="pramen"/>
        </w:rPr>
        <w:t>zbozie</w:t>
      </w:r>
      <w:r>
        <w:rPr>
          <w:rStyle w:val="Text"/>
        </w:rPr>
        <w:t xml:space="preserve">, ale k božie službě dědicem zjednati chtěli, jichžto buoh uslyšev, dal jim plod – to milé dietě, sv. Mikuláše, jenž jest potom rostlo ve všech ctnostech, až do svého skončenie milujíce pána boha. Dále znamenati máme, že sv. Mikuláš byl jest duostojně vschován, že se lehkosti a marnosti mladých lidí a všelikéj jejich kratochvíle varoval a střiehal. Neb věděl dobře, co psáno jest </w:t>
      </w:r>
      <w:r>
        <w:rPr>
          <w:rStyle w:val="foliace"/>
        </w:rPr>
        <w:t xml:space="preserve">11v </w:t>
      </w:r>
      <w:r>
        <w:rPr>
          <w:rStyle w:val="Text"/>
        </w:rPr>
        <w:t xml:space="preserve">v knihách </w:t>
      </w:r>
      <w:r>
        <w:rPr>
          <w:rStyle w:val="cizijazyk"/>
        </w:rPr>
        <w:t xml:space="preserve">Ecclesiasticus, 13. </w:t>
      </w:r>
      <w:r>
        <w:rPr>
          <w:rStyle w:val="poznamka"/>
        </w:rPr>
        <w:t>Sir 13,1</w:t>
      </w:r>
      <w:r>
        <w:rPr>
          <w:rStyle w:val="Text"/>
        </w:rPr>
        <w:t xml:space="preserve">: </w:t>
      </w:r>
      <w:r>
        <w:rPr>
          <w:rStyle w:val="cizijazyk"/>
        </w:rPr>
        <w:t xml:space="preserve">„Qui tangit picem, inquinatur ab ea.“ </w:t>
      </w:r>
      <w:r>
        <w:rPr>
          <w:rStyle w:val="Text"/>
        </w:rPr>
        <w:t>„Ktož se smoly dotýče, bude od nie zmazán.“ Neřekl jest „ktož uzří smolu“, ale praví „ktož se dotkne smoly, ten se zšeredie a zmaže“. Neb od ruky nemaže se smola, ale smola, tať maže ruku</w:t>
      </w:r>
      <w:r>
        <w:rPr>
          <w:rStyle w:val="poznamka"/>
        </w:rPr>
        <w:t>mladší rukou na okraji připsáno „exemplum“</w:t>
      </w:r>
      <w:r>
        <w:rPr>
          <w:rStyle w:val="Text"/>
        </w:rPr>
        <w:t>. Neb dobrý člověk zlého obezře</w:t>
      </w:r>
      <w:r>
        <w:rPr>
          <w:rStyle w:val="poznamka"/>
        </w:rPr>
        <w:t>mladší rukou přešrtnuto, nadepsáno „vida“</w:t>
      </w:r>
      <w:r>
        <w:rPr>
          <w:rStyle w:val="Text"/>
        </w:rPr>
        <w:t>, nemuož od něho býti pohoršen, vždy proto dobře činiti móže. Neb praví také písmo</w:t>
      </w:r>
      <w:r>
        <w:rPr>
          <w:rStyle w:val="emendace"/>
        </w:rPr>
        <w:t xml:space="preserve">písmo </w:t>
      </w:r>
      <w:r>
        <w:rPr>
          <w:rStyle w:val="pramen"/>
        </w:rPr>
        <w:t>pieſmo</w:t>
      </w:r>
      <w:r>
        <w:rPr>
          <w:rStyle w:val="Text"/>
        </w:rPr>
        <w:t>, aby ten, ktož se smoly dotkne, pokazil smoly aneboli zšeredil? Ale praví: „Ten, ktož ji mácí, ten se zmaže a znečistí.“ Takéž člověk dobrý, přilúčen jsa ke zlému, nepohorší zlého, ale zlý ten pohorší a pokazí dobrého. Neb také prorok o tom v Žaltáři mluví</w:t>
      </w:r>
      <w:r>
        <w:rPr>
          <w:rStyle w:val="emendace"/>
        </w:rPr>
        <w:t xml:space="preserve">mluví </w:t>
      </w:r>
      <w:r>
        <w:rPr>
          <w:rStyle w:val="pramen"/>
        </w:rPr>
        <w:t>mluwie</w:t>
      </w:r>
      <w:r>
        <w:rPr>
          <w:rStyle w:val="poznamka"/>
        </w:rPr>
        <w:t>na okraji mladší rukou připsáno „Ps 17 ſo 2.8“</w:t>
      </w:r>
      <w:r>
        <w:rPr>
          <w:rStyle w:val="Text"/>
        </w:rPr>
        <w:t xml:space="preserve">: „S svatým svatý budeš a se zlým zuostaneš zlý.“ </w:t>
      </w:r>
      <w:r>
        <w:rPr>
          <w:rStyle w:val="poznamka"/>
        </w:rPr>
        <w:t xml:space="preserve">sr. Ps 17,26–27 </w:t>
      </w:r>
      <w:r>
        <w:rPr>
          <w:rStyle w:val="Text"/>
        </w:rPr>
        <w:t xml:space="preserve">A protož spolek zlých lidí přirovnává písmo </w:t>
      </w:r>
      <w:r>
        <w:rPr>
          <w:rStyle w:val="emendace"/>
        </w:rPr>
        <w:t xml:space="preserve">písmo </w:t>
      </w:r>
      <w:r>
        <w:rPr>
          <w:rStyle w:val="pramen"/>
        </w:rPr>
        <w:t xml:space="preserve">pieſmo </w:t>
      </w:r>
      <w:r>
        <w:rPr>
          <w:rStyle w:val="Text"/>
        </w:rPr>
        <w:t>k smole, ale ne k blátu, neb ktož se blátem zmaže, snadně to zase setře. Ale ktož se zmaže smolú, ta velmi tvrdě přilne. A protož ktož se tovaryšstvie zlého s svéj mladosti nádrží</w:t>
      </w:r>
      <w:r>
        <w:rPr>
          <w:rStyle w:val="poznamka"/>
        </w:rPr>
        <w:t>mladší rukou škrtnuto, nadepsáno „drží“</w:t>
      </w:r>
      <w:r>
        <w:rPr>
          <w:rStyle w:val="Text"/>
        </w:rPr>
        <w:t xml:space="preserve">, a což se </w:t>
      </w:r>
      <w:r>
        <w:rPr>
          <w:rStyle w:val="Text"/>
        </w:rPr>
        <w:lastRenderedPageBreak/>
        <w:t>podlé nich jsa naučil činiti, nesnadně toho potom k starosti opustí, neb čehož nový střep znovu navře a v se vezme, potom také vždy tím rád vuoní</w:t>
      </w:r>
      <w:r>
        <w:rPr>
          <w:rStyle w:val="poznamka"/>
        </w:rPr>
        <w:t>mladší rukou nad řádkou připsáno „exemplum“</w:t>
      </w:r>
      <w:r>
        <w:rPr>
          <w:rStyle w:val="Text"/>
        </w:rPr>
        <w:t xml:space="preserve">. A protož sv. Mikuláš ihned s svéj mladosti varoval se mládencuov nekázaných, aby od nich pokažen nebyl. Neb když jedno mohl chvíli míti, šel jest k božiemu domu a modlil se milému bohu, dávaje nám příklad, abychom i my též rádi činili. A což božieho slova slyšel aneboli písma </w:t>
      </w:r>
      <w:r>
        <w:rPr>
          <w:rStyle w:val="emendace"/>
        </w:rPr>
        <w:t xml:space="preserve">písma </w:t>
      </w:r>
      <w:r>
        <w:rPr>
          <w:rStyle w:val="pramen"/>
        </w:rPr>
        <w:t xml:space="preserve">pieſma </w:t>
      </w:r>
      <w:r>
        <w:rPr>
          <w:rStyle w:val="Text"/>
        </w:rPr>
        <w:t xml:space="preserve">svatého přečetl, to vše z dobrú pamětí </w:t>
      </w:r>
      <w:r>
        <w:rPr>
          <w:rStyle w:val="foliace"/>
        </w:rPr>
        <w:t xml:space="preserve">12r </w:t>
      </w:r>
      <w:r>
        <w:rPr>
          <w:rStyle w:val="Text"/>
        </w:rPr>
        <w:t xml:space="preserve">velmi pílně </w:t>
      </w:r>
      <w:r>
        <w:rPr>
          <w:rStyle w:val="emendace"/>
        </w:rPr>
        <w:t xml:space="preserve">pílně </w:t>
      </w:r>
      <w:r>
        <w:rPr>
          <w:rStyle w:val="pramen"/>
        </w:rPr>
        <w:t xml:space="preserve">pielnie </w:t>
      </w:r>
      <w:r>
        <w:rPr>
          <w:rStyle w:val="Text"/>
        </w:rPr>
        <w:t xml:space="preserve">zachoval a podlé toho se vedl a život svój zpravoval, jehož toho </w:t>
      </w:r>
      <w:r>
        <w:rPr>
          <w:rStyle w:val="poznamka"/>
        </w:rPr>
        <w:t xml:space="preserve">slova „jehož toho“ mladší rukou škrtnuta a nadepsáno „ó, pohříchu“ </w:t>
      </w:r>
      <w:r>
        <w:rPr>
          <w:rStyle w:val="Text"/>
        </w:rPr>
        <w:t xml:space="preserve">však nemnoho na mladých lidech shledáno bývá. Byl jest také sv. Mikuláš milostivě a duostojně k svému biskupství </w:t>
      </w:r>
      <w:r>
        <w:rPr>
          <w:rStyle w:val="emendace"/>
        </w:rPr>
        <w:t xml:space="preserve">biskupství </w:t>
      </w:r>
      <w:r>
        <w:rPr>
          <w:rStyle w:val="pramen"/>
        </w:rPr>
        <w:t xml:space="preserve">biſkupſtwie </w:t>
      </w:r>
      <w:r>
        <w:rPr>
          <w:rStyle w:val="Text"/>
        </w:rPr>
        <w:t xml:space="preserve">volen. Neb jakož biskup toho města Mirree byl umřel, pak sebralo se několiko jiných biskupuov do toho města, chtiece o jiném biskupu pomysliti. I bieše </w:t>
      </w:r>
      <w:r>
        <w:rPr>
          <w:rStyle w:val="poznamka"/>
        </w:rPr>
        <w:t xml:space="preserve">část slova škrtnuta a mladší rukou přepsáno na „byl“ </w:t>
      </w:r>
      <w:r>
        <w:rPr>
          <w:rStyle w:val="Text"/>
        </w:rPr>
        <w:t xml:space="preserve">mezi nimi jeden jako najstarší, jehož jiní biskupové byli poslušni. A když přikázal, aby se tři dni a tři noci pořád postili a modlili se milému bohu, aby ráčil zjeviti, kto by k tomu biskupství </w:t>
      </w:r>
      <w:r>
        <w:rPr>
          <w:rStyle w:val="emendace"/>
        </w:rPr>
        <w:t xml:space="preserve">biskupství </w:t>
      </w:r>
      <w:r>
        <w:rPr>
          <w:rStyle w:val="pramen"/>
        </w:rPr>
        <w:t xml:space="preserve">biſkupſtwie </w:t>
      </w:r>
      <w:r>
        <w:rPr>
          <w:rStyle w:val="Text"/>
        </w:rPr>
        <w:t xml:space="preserve">hodný byl, tehda třetí noci uslyši hlas, aby o jitřní hodině k kostelu šel a očekával tu u dveří kostelních, a který by najprv přišel k kostelu, jemuž by říkali Mikuláš, aby toho biskupem volili a posvětili. A když pak bylo o jitřnie hodině, přijide velmi tiše sv. Mikuláš, a biskup popadne ho a bude jej tázati, kterak jemu pravým jménem říkají. A tento pokorně odpovie biskupovi řka: „Mikuláš mé jméno jest.“ Tu pak uvedl ho do kostela i s jinými biskupy, s velikú radostí chválíce milého pána boha, i posvětili sú ho biskupem toho města jakožto bezděky příkladem milého Krista, jehož také jednú chtěli králem voliti, a Kristus nemiluje pýchy tohoto světa, i ušel jim sám na nějakú horu. Takéž svatý Mikuláš, jako bez svéj vuole připraven byl ku přijetí </w:t>
      </w:r>
      <w:r>
        <w:rPr>
          <w:rStyle w:val="emendace"/>
        </w:rPr>
        <w:t xml:space="preserve">přijetí </w:t>
      </w:r>
      <w:r>
        <w:rPr>
          <w:rStyle w:val="pramen"/>
        </w:rPr>
        <w:t xml:space="preserve">przigetie </w:t>
      </w:r>
      <w:r>
        <w:rPr>
          <w:rStyle w:val="Text"/>
        </w:rPr>
        <w:t xml:space="preserve">biskupstvie, nevšel v to biskupstvie </w:t>
      </w:r>
      <w:r>
        <w:rPr>
          <w:rStyle w:val="foliace"/>
        </w:rPr>
        <w:t xml:space="preserve">12v </w:t>
      </w:r>
      <w:r>
        <w:rPr>
          <w:rStyle w:val="Text"/>
        </w:rPr>
        <w:t>mocí aneboli pomocí přátelskú, ani se vkúpil, ani se o to súdil, ale jako bezděky božie vuolí k svému biskupství volen bieše. Měl také sv. Mikuláš poctivé a libé obcovánie k svému bližniemu i ke všem lidem vuobec. Najprvé krmil je pokrmem duchovním</w:t>
      </w:r>
      <w:r>
        <w:rPr>
          <w:rStyle w:val="emendace"/>
        </w:rPr>
        <w:t xml:space="preserve">duchovním </w:t>
      </w:r>
      <w:r>
        <w:rPr>
          <w:rStyle w:val="pramen"/>
        </w:rPr>
        <w:t>duchowniem</w:t>
      </w:r>
      <w:r>
        <w:rPr>
          <w:rStyle w:val="Text"/>
        </w:rPr>
        <w:t xml:space="preserve">, totižto spasitelným naučením slova božieho, neb náčitě a velmi úmluvný byl. A také velmi milé a libé řeči bieše, že ho každý rád poslúchal, a ústavně na modlitbách ležieše, ne za své, ale viece za lidské hřiechy pána boha milého nábožně a pokorně proše, dávaje tím příklad a naučenie prelátóm a kněžím nynějším, aby oni poctivým obcováním mezi svými osadnými bydlili, naučením božieho slova na dobrú cestu aby je vedli a za ně věrně pána boha prosili, jakož jest svatý Mikuláš činil, a netoliko je duchovním </w:t>
      </w:r>
      <w:r>
        <w:rPr>
          <w:rStyle w:val="emendace"/>
        </w:rPr>
        <w:t xml:space="preserve">duchovním </w:t>
      </w:r>
      <w:r>
        <w:rPr>
          <w:rStyle w:val="pramen"/>
        </w:rPr>
        <w:t xml:space="preserve">duchowniem </w:t>
      </w:r>
      <w:r>
        <w:rPr>
          <w:rStyle w:val="Text"/>
        </w:rPr>
        <w:t xml:space="preserve">pokrmem krmil, ale i tělestným, alnužnu svú štědře rozdávaje chudým lidem. Jakož toho sv. Mikuláš znamenitě dosvědčil a ukázal. Neb jednoho léta připadne veliký hlad náčitě </w:t>
      </w:r>
      <w:r>
        <w:rPr>
          <w:rStyle w:val="poznamka"/>
        </w:rPr>
        <w:t xml:space="preserve">slovo „náčitě“ škrtnuto pozdější rukou </w:t>
      </w:r>
      <w:r>
        <w:rPr>
          <w:rStyle w:val="Text"/>
        </w:rPr>
        <w:t xml:space="preserve">a draho hrubé v jeho zemi a obilé se nebylo zrodilo, a takže lidé veliký hlad v jeho zemi trpěli. A uslyšav to sv. Mikuláš, že by lodí ciesařovy s obilím a s pšenicí měly se k břehu přistrčiti a tu se staviti, co učiní svatý Mikuláš? Jde tam k nim a bude jich pílně </w:t>
      </w:r>
      <w:r>
        <w:rPr>
          <w:rStyle w:val="emendace"/>
        </w:rPr>
        <w:t xml:space="preserve">pílně </w:t>
      </w:r>
      <w:r>
        <w:rPr>
          <w:rStyle w:val="pramen"/>
        </w:rPr>
        <w:t xml:space="preserve">pielnie </w:t>
      </w:r>
      <w:r>
        <w:rPr>
          <w:rStyle w:val="Text"/>
        </w:rPr>
        <w:t xml:space="preserve">prositi, aby jemu z každé lodí k potřebě jeho lidu sto korcuov pšenice puojčili. </w:t>
      </w:r>
      <w:r>
        <w:rPr>
          <w:rStyle w:val="foliace"/>
        </w:rPr>
        <w:t xml:space="preserve">13r </w:t>
      </w:r>
      <w:r>
        <w:rPr>
          <w:rStyle w:val="Text"/>
        </w:rPr>
        <w:t xml:space="preserve">I odpovědie jemu ti lidé, kteříž sú toho hleděli </w:t>
      </w:r>
      <w:r>
        <w:rPr>
          <w:rStyle w:val="pripisekmarginalnimladsi"/>
        </w:rPr>
        <w:t>a ostříhali</w:t>
      </w:r>
      <w:r>
        <w:rPr>
          <w:rStyle w:val="Text"/>
        </w:rPr>
        <w:t xml:space="preserve">, takže by oni toho učiniti nesměli, protože by jim obilé měřené vydáno bylo jmenovitým číslem, a to aby také v číslo odměřiti museli. Tehda die jim sv. Mikuláš: „Nemějtež o to péče žádnéj, neubudeť vám ho tím nic, odměříte se dobře.“ A tak se i stalo: když s obilím domuov přijeli, našli úplně tu mieru a to číslo, kteréž jim tam, kdež je kupovali, naměřeno, a takže nic neodešlo. Tu pak svatý Mikuláš </w:t>
      </w:r>
      <w:r>
        <w:rPr>
          <w:rStyle w:val="Text"/>
        </w:rPr>
        <w:lastRenderedPageBreak/>
        <w:t xml:space="preserve">rozdal jest tu pšenici, kterúž byl vypůjčil, mezi chudé lidi a kterýmž toho potřebie bylo, takže i k chlebu, i také k setí nazbyt jsú měli. A tak jest milý sv. Mikuláš chudé miloval, pomáhaje jim, a božie službu také šířil a kacieře a neposlušné křesťany tupil a vyháněl. Také ke všem bieše pokorný, vzpomínaje na slovo milého Krista, jenž ve čtení sv. Matúše praví: </w:t>
      </w:r>
      <w:r>
        <w:rPr>
          <w:rStyle w:val="cizijazyk"/>
        </w:rPr>
        <w:t xml:space="preserve">„Quanto maior es humilia te in omnibus.“ </w:t>
      </w:r>
      <w:r>
        <w:rPr>
          <w:rStyle w:val="poznamka"/>
        </w:rPr>
        <w:t xml:space="preserve">Sir 3,20 </w:t>
      </w:r>
      <w:r>
        <w:rPr>
          <w:rStyle w:val="Text"/>
        </w:rPr>
        <w:t>„Čím jsi větčí a duostojnějšie nad jiné, pokoř sebe ve všem.“ Také jest milý sv. Mikuláš milostivě a duostojně umřel, totiž u milosti božské. Neb všeliké milosti ducha svatého byl jest naplněn, a protož nazván jest přietel boží</w:t>
      </w:r>
      <w:r>
        <w:rPr>
          <w:rStyle w:val="emendace"/>
        </w:rPr>
        <w:t xml:space="preserve">boží </w:t>
      </w:r>
      <w:r>
        <w:rPr>
          <w:rStyle w:val="pramen"/>
        </w:rPr>
        <w:t>bozie</w:t>
      </w:r>
      <w:r>
        <w:rPr>
          <w:rStyle w:val="Text"/>
        </w:rPr>
        <w:t xml:space="preserve">. Umřel jest také v dobrém slově, že po sobě dobré slovo ostavil, a protož chvála jeho na věky zuostane. Umřel jest také z dobrým svědomím, neb jistě sv. Mikuláš dobré svědomí měl, jenž ihned s své mladosti k božie službě se jest </w:t>
      </w:r>
      <w:r>
        <w:rPr>
          <w:rStyle w:val="foliace"/>
        </w:rPr>
        <w:t xml:space="preserve">13v </w:t>
      </w:r>
      <w:r>
        <w:rPr>
          <w:rStyle w:val="Text"/>
        </w:rPr>
        <w:t xml:space="preserve">poddal. Duostojně také sv. Mikuláš pohřeben. Neb v jeho hrobě, jakož čtem, v jeho hlavách bieše studnice, jenž olejem ščedře tekla, a v nohách studnice, jenž vodú tekla, a pak hrob ten jest byl z drahého kamenie udělaný na znamenie jeho veliké čistoty a milosrdenstvie jeho a rozmnoženie milosti božie. Milosrdnost jeho ta se na tom shledala, neb jedné chvíle někteří marináři </w:t>
      </w:r>
      <w:r>
        <w:rPr>
          <w:rStyle w:val="poznamka"/>
        </w:rPr>
        <w:t xml:space="preserve">mladší rukou nadepsáno „plavci“ </w:t>
      </w:r>
      <w:r>
        <w:rPr>
          <w:rStyle w:val="Text"/>
        </w:rPr>
        <w:t xml:space="preserve">na moři a na vodách obchodu svého hlediece, byli jsú u velikém nebezpečenství na moři, takže lodí s nimi chtěla potonúti, i budú volati k sv. Mikuláši </w:t>
      </w:r>
      <w:r>
        <w:rPr>
          <w:rStyle w:val="emendace"/>
        </w:rPr>
        <w:t xml:space="preserve">Mikuláši </w:t>
      </w:r>
      <w:r>
        <w:rPr>
          <w:rStyle w:val="pramen"/>
        </w:rPr>
        <w:t xml:space="preserve">Mikulaſſe </w:t>
      </w:r>
      <w:r>
        <w:rPr>
          <w:rStyle w:val="Text"/>
        </w:rPr>
        <w:t>nábožně, pomoci jeho žádajíce řkúce takto: „Svatý Mikuláši, sluho boží</w:t>
      </w:r>
      <w:r>
        <w:rPr>
          <w:rStyle w:val="emendace"/>
        </w:rPr>
        <w:t xml:space="preserve">boží </w:t>
      </w:r>
      <w:r>
        <w:rPr>
          <w:rStyle w:val="pramen"/>
        </w:rPr>
        <w:t>bozie</w:t>
      </w:r>
      <w:r>
        <w:rPr>
          <w:rStyle w:val="Text"/>
        </w:rPr>
        <w:t xml:space="preserve">, jestliže ty věci v pravdě tak jsú, jakož o tobě slýcháme, prosímeť, ukaž to také dnes nad námi, abychom i my to tak na sobě shledali.“ Tehda ihned k jejich prozbě a volání zjeví se jim hned poctivý člověk, k svatému Mikuláši podobný, i die jim </w:t>
      </w:r>
      <w:r>
        <w:rPr>
          <w:rStyle w:val="pripisekinterlinearnisoucasny"/>
        </w:rPr>
        <w:t xml:space="preserve">takto </w:t>
      </w:r>
      <w:r>
        <w:rPr>
          <w:rStyle w:val="Text"/>
        </w:rPr>
        <w:t xml:space="preserve">řka: „Teď sem, jakož ste mne volali.“ A ihned přestalo búření na moři, že se bezpečně přivezli k břehu. Pak posledně a ostatně milý sv. Mikuláš duostojně po své smrti do nebe přijat, nebál se diábluov ani protivenství jejich, neb anjely svaté stráže měl při svém skončení. Jakož čteme, že prosil pána boha, když by umříti chtěl, aby anjely svaté k němu poslal, jakož se to i stalo. Tu pak viděv je, vzdal milému bohu svú duši, anjelé svatí přijemše ji, </w:t>
      </w:r>
      <w:r>
        <w:rPr>
          <w:rStyle w:val="foliace"/>
        </w:rPr>
        <w:t xml:space="preserve">14r </w:t>
      </w:r>
      <w:r>
        <w:rPr>
          <w:rStyle w:val="Text"/>
        </w:rPr>
        <w:t xml:space="preserve">i provedli ji do královstvie nebeského. A netoliko, že by jednoho anjela pán buoh k jeho skončení byl poslal, ale množstvie anjeluov svatých, aby ho střiehli a v své tovaryšstvie do nebe duši jeho nesli. A tak ho radostně nebe přijalo, neb v tu chvíli, když duše jeho do </w:t>
      </w:r>
      <w:r>
        <w:rPr>
          <w:rStyle w:val="emendace"/>
        </w:rPr>
        <w:t xml:space="preserve">do </w:t>
      </w:r>
      <w:r>
        <w:rPr>
          <w:rStyle w:val="pramen"/>
        </w:rPr>
        <w:t xml:space="preserve">de </w:t>
      </w:r>
      <w:r>
        <w:rPr>
          <w:rStyle w:val="Text"/>
        </w:rPr>
        <w:t xml:space="preserve">nebe přinesena, nebeské piesni byly jsú slyšeny zpievajíce. A tak máte život milého sv. Mikuláše vypravený, jehožto pán buoh pro jeho zaslúženie mnohými svobodami a duostojemstvím zde na tomto světě i také v nebesiech a divy rozličnými, skrze něho ukazuje, poctil a povýšil, o kterýchž by dlúho bylo praviti. A protož poručíce se najprv pánu bohu a potom svatému Mikuláši, prosmež milého boha, ať nám skrze prozbu a pomoc sv. Mikuláše ráčí milostiv býti k obdržení těch věcí, ješto by byly potřebné k našemu spasení </w:t>
      </w:r>
      <w:r>
        <w:rPr>
          <w:rStyle w:val="emendace"/>
        </w:rPr>
        <w:t xml:space="preserve">spasení </w:t>
      </w:r>
      <w:r>
        <w:rPr>
          <w:rStyle w:val="pramen"/>
        </w:rPr>
        <w:t xml:space="preserve">ſpaſenie </w:t>
      </w:r>
      <w:r>
        <w:rPr>
          <w:rStyle w:val="Text"/>
        </w:rPr>
        <w:t>a k zachování královstvie nebeského. Čehož mně i vám rač dopomáhati buoh otec i syn i duch svatý. Amen.</w:t>
      </w:r>
    </w:p>
    <w:p>
      <w:pPr>
        <w:pStyle w:val="Nadpis"/>
      </w:pPr>
      <w:r>
        <w:rPr>
          <w:rStyle w:val="cizijazyk"/>
        </w:rPr>
        <w:t>Concepcio sancte Marie Virginis</w:t>
      </w:r>
    </w:p>
    <w:p>
      <w:r>
        <w:rPr>
          <w:rStyle w:val="Text"/>
        </w:rPr>
        <w:t>Takto se vymlúvá řeč o početí panny Marie, že máti naše, cierkev svatá, a my, křesťané, synové jejie, o tomto času ten duostojný hod, to jest početí miléj panny Marie, jakožto dnes pamatujem, to jest mnohým znamením a rozličnými divy křesťanóm zjevně zjeveno a ukázáno. Neb jakož Anshelmus, arcibiskup kancelerský</w:t>
      </w:r>
      <w:r>
        <w:rPr>
          <w:rStyle w:val="poznamka"/>
        </w:rPr>
        <w:t xml:space="preserve">zkomolená podoba lat. adj. „Cantuariensis“ (od místního názvu </w:t>
      </w:r>
      <w:r>
        <w:rPr>
          <w:rStyle w:val="poznamka"/>
        </w:rPr>
        <w:lastRenderedPageBreak/>
        <w:t>Canterbury)</w:t>
      </w:r>
      <w:r>
        <w:rPr>
          <w:rStyle w:val="Text"/>
        </w:rPr>
        <w:t xml:space="preserve">, jiným biskupóm v </w:t>
      </w:r>
      <w:r>
        <w:rPr>
          <w:rStyle w:val="foliace"/>
        </w:rPr>
        <w:t xml:space="preserve">14v </w:t>
      </w:r>
      <w:r>
        <w:rPr>
          <w:rStyle w:val="Text"/>
        </w:rPr>
        <w:t>Englantě, jenž podeň slušeli, najprvé o tom času psal a zvěstoval, pokládaje takový div a přízrak: že o tom času, jakož se pánu bohu líbilo, aby Englišové kacieřstvie a bludu svého ostali a jeho služby jakožto dobří a věrní křesťané hleděli, králi Vileriovi zjednáním božím poddáni byli, jenž božím zpuosobem a rozumem svým, v Englantě jsa králem, takový blud a neřád, kterýž proti vieře vedli, úplně opravil a vyčistil a na pravú cestu navedl. Ale nepřietel náš a všeho křesťanstvie, totiž šeredný diábel, závidě jemu v takových dobrých skutciech, jednak skrze jeho vlastnie služebníky, jednak také jinými lidmi častokrát jednal a búřil jest mnohé protivenstvie, zda by jemu kterak překaženo bylo a taková jeho vuole a úmysl dobrý aby porušen byl. Než obranú a mocí božskú, jenž svých nikdy nenechává, diábel škaredý zlosti své provésti nemohl. Pak slyšíce, Englant země Nervejóm poddána byla, i bylo to velmi protivno Dákóm, že by dědičstvie svého bezprávně měli zbaveni býti. I budú proti Nervejóm připravovati lodí a potřebu k tomu jednati, zda by je z Englantu a s svého dědičstvie zase s pomocí božie vyhnati mohli. Viděv to král Vilerín, jenž bieše múdrý člověk, že se Dákové zbierají a připravují, i vypravi tam do Dácie nějakého počestného muže, kněze, opata klášte</w:t>
      </w:r>
      <w:r>
        <w:rPr>
          <w:rStyle w:val="foliace"/>
        </w:rPr>
        <w:t>15r</w:t>
      </w:r>
      <w:r>
        <w:rPr>
          <w:rStyle w:val="Text"/>
        </w:rPr>
        <w:t xml:space="preserve">ra ramenského, aby ty věci shlédl a na jistú věc přivedl. Tehda ten kněz opat jde tam jednati věrně to poselstvie a rozkázaní pána svého jakožto muž rozumný. A když těch věcí pojedna, což najpílnějí </w:t>
      </w:r>
      <w:r>
        <w:rPr>
          <w:rStyle w:val="emendace"/>
        </w:rPr>
        <w:t xml:space="preserve">najpílnějí </w:t>
      </w:r>
      <w:r>
        <w:rPr>
          <w:rStyle w:val="pramen"/>
        </w:rPr>
        <w:t xml:space="preserve">naypielniegi </w:t>
      </w:r>
      <w:r>
        <w:rPr>
          <w:rStyle w:val="Text"/>
        </w:rPr>
        <w:t xml:space="preserve">uměl, pak chtě se k Englantu zase navrátiti. I vsede s svú čelétkú </w:t>
      </w:r>
      <w:r>
        <w:rPr>
          <w:rStyle w:val="lemma"/>
        </w:rPr>
        <w:t xml:space="preserve">čelédka </w:t>
      </w:r>
      <w:r>
        <w:rPr>
          <w:rStyle w:val="Text"/>
        </w:rPr>
        <w:t xml:space="preserve">na lodí, i vezú se po moři, aby se tím spieše k domu vrátiti mohli. A když již drahně na moři byli ujeli, majíce vietr dobrý, tehda ihned z toho proměni se na moři povětřie i vztrhnú se búře veliké a velicí větrové, a takže zaženú lodí preč u moře. A přívozníci dotud pracovali, že již dále nemohli, ztrhají se provazy a opona spadne, aniž již která naděje k jejich zdraví </w:t>
      </w:r>
      <w:r>
        <w:rPr>
          <w:rStyle w:val="emendace"/>
        </w:rPr>
        <w:t xml:space="preserve">zdraví </w:t>
      </w:r>
      <w:r>
        <w:rPr>
          <w:rStyle w:val="pramen"/>
        </w:rPr>
        <w:t xml:space="preserve">drawi </w:t>
      </w:r>
      <w:r>
        <w:rPr>
          <w:rStyle w:val="Text"/>
        </w:rPr>
        <w:t>byla</w:t>
      </w:r>
      <w:r>
        <w:rPr>
          <w:rStyle w:val="emendace"/>
        </w:rPr>
        <w:t xml:space="preserve">byla </w:t>
      </w:r>
      <w:r>
        <w:rPr>
          <w:rStyle w:val="pramen"/>
        </w:rPr>
        <w:t>byli</w:t>
      </w:r>
      <w:r>
        <w:rPr>
          <w:rStyle w:val="Text"/>
        </w:rPr>
        <w:t xml:space="preserve">. A když ten jistý opat s jinými, kteříž s ním na lodí byli, o svém zdraví byli již pozúfali, a pánu bohu poručíce duše své a pannu Marii nábožně vzývajíce, i uzří muže v rúše biskupském oblečeného uprostřed těch vln na moři. A tak zavolav na toho opata, i die jemu: „Chceš li toho strachu prázden býti a k břehu ve zdraví přijíti?“ A kněz opat odpovie, že by s </w:t>
      </w:r>
      <w:r>
        <w:rPr>
          <w:rStyle w:val="emendace"/>
        </w:rPr>
        <w:t xml:space="preserve">s </w:t>
      </w:r>
      <w:r>
        <w:rPr>
          <w:rStyle w:val="pramen"/>
        </w:rPr>
        <w:t xml:space="preserve">z </w:t>
      </w:r>
      <w:r>
        <w:rPr>
          <w:rStyle w:val="Text"/>
        </w:rPr>
        <w:t xml:space="preserve">pravú věrú toho žádal a s velikým pláčem toho očekával. I die jemu anjel svatý: „Věz, žeť sem od svéj královny panny Marie, kterúžs ty tak nábožně vzýval, k tobě sem od nie poslán. A protož budeš li mého rozkázanie poslúchati, tehda zbaven budeš této núze a tohoto nebezpečenstvie na tomto moři.“ </w:t>
      </w:r>
      <w:r>
        <w:rPr>
          <w:rStyle w:val="foliace"/>
        </w:rPr>
        <w:t xml:space="preserve">15v </w:t>
      </w:r>
      <w:r>
        <w:rPr>
          <w:rStyle w:val="Text"/>
        </w:rPr>
        <w:t xml:space="preserve">Kněz opat slíbi, že chce rád jeho rozkázanie učiniti a ve všem poslušen býti. Tehda anjel die jemu: „Slib pánu bohu, aby hod a den početie panny Marie, dokovadž jsi živ, světil a světiti kázal!“ Odpovie dále kněz opat: „A o kterém času měl by takový hod svěcen býti?“ Die jemu anjel, že toho měsiece prosince, to jest jako nynie o tomto času. A pověděv anjel opatovi ty věci, i pomine od nich, že ho více neviděli. A ihned z toho búře přestala a povětřie se utišilo a přijde vietr dobrý, takže velmi vskuoře </w:t>
      </w:r>
      <w:r>
        <w:rPr>
          <w:rStyle w:val="emendace"/>
        </w:rPr>
        <w:t xml:space="preserve">vskuoře </w:t>
      </w:r>
      <w:r>
        <w:rPr>
          <w:rStyle w:val="pramen"/>
        </w:rPr>
        <w:t xml:space="preserve">wzkuorze </w:t>
      </w:r>
      <w:r>
        <w:rPr>
          <w:rStyle w:val="Text"/>
        </w:rPr>
        <w:t xml:space="preserve">přivezli sú se ku břehu země engličskéj, i chválili milého boha i jeho milú matku. A potom ten div a takovú příhodu svú najprv knězi arcibiskupovi a potom všem vuobec to zvěstoval a rozprávěl. Tu pak kněz arcibiskup káže po všie zemi engličskéj i také tento opat v svém opatství </w:t>
      </w:r>
      <w:r>
        <w:rPr>
          <w:rStyle w:val="emendace"/>
        </w:rPr>
        <w:t xml:space="preserve">opatství </w:t>
      </w:r>
      <w:r>
        <w:rPr>
          <w:rStyle w:val="pramen"/>
        </w:rPr>
        <w:t xml:space="preserve">opathſtwie </w:t>
      </w:r>
      <w:r>
        <w:rPr>
          <w:rStyle w:val="Text"/>
        </w:rPr>
        <w:t>přikáže pílně</w:t>
      </w:r>
      <w:r>
        <w:rPr>
          <w:rStyle w:val="emendace"/>
        </w:rPr>
        <w:t xml:space="preserve">pílně </w:t>
      </w:r>
      <w:r>
        <w:rPr>
          <w:rStyle w:val="pramen"/>
        </w:rPr>
        <w:t>pielnie</w:t>
      </w:r>
      <w:r>
        <w:rPr>
          <w:rStyle w:val="Text"/>
        </w:rPr>
        <w:t xml:space="preserve">, aby tento dnešní hod ke cti a k chvále miléj panně Mariji a jejiemu svatému početí svěcen byl a pamatován. Opět tento dnešní hod k svěcení a ku památce křesťanóm jiným divem jest zvěstován. Čteme, že za časuov velikého Karla, krále frančského, mládenec nějaký, maje již troje svěcenie kněžstvie, bratr vlastní </w:t>
      </w:r>
      <w:r>
        <w:rPr>
          <w:rStyle w:val="emendace"/>
        </w:rPr>
        <w:t xml:space="preserve">vlastní </w:t>
      </w:r>
      <w:r>
        <w:rPr>
          <w:rStyle w:val="pramen"/>
        </w:rPr>
        <w:t xml:space="preserve">wlaſtnie </w:t>
      </w:r>
      <w:r>
        <w:rPr>
          <w:rStyle w:val="Text"/>
        </w:rPr>
        <w:t xml:space="preserve">krále iberského, ten pannu Mariji srdečně </w:t>
      </w:r>
      <w:r>
        <w:rPr>
          <w:rStyle w:val="Text"/>
        </w:rPr>
        <w:lastRenderedPageBreak/>
        <w:t xml:space="preserve">milováše, takže jí pílně </w:t>
      </w:r>
      <w:r>
        <w:rPr>
          <w:rStyle w:val="emendace"/>
        </w:rPr>
        <w:t xml:space="preserve">pílně </w:t>
      </w:r>
      <w:r>
        <w:rPr>
          <w:rStyle w:val="pramen"/>
        </w:rPr>
        <w:t xml:space="preserve">pielnie </w:t>
      </w:r>
      <w:r>
        <w:rPr>
          <w:rStyle w:val="Text"/>
        </w:rPr>
        <w:t>a rád slúžil a za obyčej ho</w:t>
      </w:r>
      <w:r>
        <w:rPr>
          <w:rStyle w:val="foliace"/>
        </w:rPr>
        <w:t>16r</w:t>
      </w:r>
      <w:r>
        <w:rPr>
          <w:rStyle w:val="Text"/>
        </w:rPr>
        <w:t xml:space="preserve">diny jejie ústavně řiekal a pro nic těch říkati neobmeškal. Pak ten jistý mládenec podlé rady přátelskéj dobuda sobě rozhřešenie, aby kněžstvie prázden byl, i odda se s velmi krásnú pannú tu u dvora i budú spolu slib bráti podlé obyčeje kostelnieho. A když jednú při svatéj mši stáše, tehda vzpomena, že by ten den hodin od svatéj královny nebyl řiekal, jako dřieve v obyčeji jest měl, i bude tím velmi teskliv a bude toho želeti. Tu pak káže čeledi svéj domů jíti, nechav panny své a choti doma, neb se ještě s ní nebyl skládal, i zuostane sám jediný v kostele před oltářem, jenž byl posvěcen ke cti a chvále panně Mariji. A když hodiny počal řiekati od svatéj královny, i dočetl se a dořiekal toho písma, kteréž se čte v jejie hodinách: „Velmi jsi krásná a pěkná, dcero jeruzalémská!“ Tudiež zjevie se jemu panna Marie, ano ji dva anjeli mezi sebú vedú, i die jemu řkúci: „Poněvadž sem krásná a tak pěkná, což jest toho, že mne chceš nechati a opustiti a jinú choti mimo mne jsi sobě zvolil? A protož kde jsi tak krásnú shledal, jakož sem já?“ Odpovie jí tento mládenec řka: „Paní má námilejšie, jistě žádnéj sem mimo tě kraší nikdy neviedal. A protož krása tvá nade všecky, což </w:t>
      </w:r>
      <w:r>
        <w:rPr>
          <w:rStyle w:val="emendace"/>
        </w:rPr>
        <w:t xml:space="preserve">což </w:t>
      </w:r>
      <w:r>
        <w:rPr>
          <w:rStyle w:val="pramen"/>
        </w:rPr>
        <w:t xml:space="preserve">czos </w:t>
      </w:r>
      <w:r>
        <w:rPr>
          <w:rStyle w:val="Text"/>
        </w:rPr>
        <w:t xml:space="preserve">jich jest na světě, tys nad </w:t>
      </w:r>
      <w:r>
        <w:rPr>
          <w:rStyle w:val="foliace"/>
        </w:rPr>
        <w:t xml:space="preserve">16v </w:t>
      </w:r>
      <w:r>
        <w:rPr>
          <w:rStyle w:val="Text"/>
        </w:rPr>
        <w:t>anjelské kuory povýšena. A protož, najmilejšie panno Marie, co ráčíš, rozkaž, hotovýť sem všechno učiniti.“ Tehda die jemu panna Maria takto: „Jestliže choti tělesně pro mě opustíš</w:t>
      </w:r>
      <w:r>
        <w:rPr>
          <w:rStyle w:val="emendace"/>
        </w:rPr>
        <w:t xml:space="preserve">opustíš </w:t>
      </w:r>
      <w:r>
        <w:rPr>
          <w:rStyle w:val="pramen"/>
        </w:rPr>
        <w:t>opuſtieſs</w:t>
      </w:r>
      <w:r>
        <w:rPr>
          <w:rStyle w:val="Text"/>
        </w:rPr>
        <w:t xml:space="preserve">, budeš mě chotí svú míti v království </w:t>
      </w:r>
      <w:r>
        <w:rPr>
          <w:rStyle w:val="emendace"/>
        </w:rPr>
        <w:t xml:space="preserve">království </w:t>
      </w:r>
      <w:r>
        <w:rPr>
          <w:rStyle w:val="pramen"/>
        </w:rPr>
        <w:t xml:space="preserve">kralowſtwie </w:t>
      </w:r>
      <w:r>
        <w:rPr>
          <w:rStyle w:val="Text"/>
        </w:rPr>
        <w:t xml:space="preserve">nebeském. A viece, jestliže hod početí mého toho měsiece prosince pamatovati a světiti budeš, tehda v království </w:t>
      </w:r>
      <w:r>
        <w:rPr>
          <w:rStyle w:val="emendace"/>
        </w:rPr>
        <w:t xml:space="preserve">království </w:t>
      </w:r>
      <w:r>
        <w:rPr>
          <w:rStyle w:val="pramen"/>
        </w:rPr>
        <w:t xml:space="preserve">kralowſtwie </w:t>
      </w:r>
      <w:r>
        <w:rPr>
          <w:rStyle w:val="Text"/>
        </w:rPr>
        <w:t>mého syna korunován budeš.“ A s tím jest pominula, že jie viece neviděl. Tehda tento mládenec, nechtě se zase k svéj choti navrátiti proti vuoli přátelskéj, da se ihned v zákon a bude potom opatem v tom klášteře Valen. A potom bude patriarchú v Acinloji. A pokovadž živ byl, viec panně Mariji nábožně a pokorně v čistotě slúžil. A zvláště tento dnešní hod duostojně obchodil a světil a jiným lidem svým světiti duostojně kázal. Prosmež jejie svaté milosti, ať nám u svého milého syna uprositi ráčí našim hřiechóm odpuštění a dopomoci královstvie nebeského. Amen.</w:t>
      </w:r>
    </w:p>
    <w:p>
      <w:pPr>
        <w:pStyle w:val="Nadpis"/>
      </w:pPr>
      <w:r>
        <w:rPr>
          <w:rStyle w:val="cizijazyk"/>
        </w:rPr>
        <w:t>De sancto Thoma</w:t>
      </w:r>
    </w:p>
    <w:p>
      <w:r>
        <w:rPr>
          <w:rStyle w:val="cizijazyk"/>
        </w:rPr>
        <w:t xml:space="preserve">„Manete in me et ego in vobis.“ Iohannis, capitulo V. </w:t>
      </w:r>
      <w:r>
        <w:rPr>
          <w:rStyle w:val="poznamka"/>
        </w:rPr>
        <w:t xml:space="preserve">J 15,4 </w:t>
      </w:r>
      <w:r>
        <w:rPr>
          <w:rStyle w:val="Text"/>
        </w:rPr>
        <w:t xml:space="preserve">Tato slova, kteráž sem na počátku kázni propověděl, psána jsú ve čtení </w:t>
      </w:r>
      <w:r>
        <w:rPr>
          <w:rStyle w:val="emendace"/>
        </w:rPr>
        <w:t xml:space="preserve">čtení </w:t>
      </w:r>
      <w:r>
        <w:rPr>
          <w:rStyle w:val="pramen"/>
        </w:rPr>
        <w:t xml:space="preserve">cztenie </w:t>
      </w:r>
      <w:r>
        <w:rPr>
          <w:rStyle w:val="Text"/>
        </w:rPr>
        <w:t xml:space="preserve">sv. Jana v položení pátém. A jsú slova milého Krista, kteráž jest mluvil k svým apoštolóm svatým i jiným mladším. A také </w:t>
      </w:r>
      <w:r>
        <w:rPr>
          <w:rStyle w:val="foliace"/>
        </w:rPr>
        <w:t xml:space="preserve">17r </w:t>
      </w:r>
      <w:r>
        <w:rPr>
          <w:rStyle w:val="Text"/>
        </w:rPr>
        <w:t>je i dnes řéci muože ke všelikéj věrnéj duši a k každému věrnému křesťanu. A vykládají se ta slova takto: „Bydlete ve mně, a já u vás zase bydliti budu.“ Tuto řeč milého Krista znamenají a pamatují zvláště křesťané věrní a bohobojní, chudí služebníci boží</w:t>
      </w:r>
      <w:r>
        <w:rPr>
          <w:rStyle w:val="emendace"/>
        </w:rPr>
        <w:t xml:space="preserve">boží </w:t>
      </w:r>
      <w:r>
        <w:rPr>
          <w:rStyle w:val="pramen"/>
        </w:rPr>
        <w:t>bozie</w:t>
      </w:r>
      <w:r>
        <w:rPr>
          <w:rStyle w:val="Text"/>
        </w:rPr>
        <w:t xml:space="preserve">, jenž mají k milému bohu pravú vieru a pevnú, dokonalú lásku. A takoví mají do sebe ty ctnosti, že bydlí a přebývají v milém Kristu. Neb jejich žádost, jejich také řeč ani myšlenie o jiném nenie než o pánu Kristu. V takových pak zase Kristus svú svatú milostí božskú také přebývá. I muože všeliká duše na to vzpomínati, jak ji spasitel jejie miloval a každú chvíli miluje; proto, aby v něm bydlela a věčně v něm odpočívala, dal se jim Kristus a přiebytek svój v takové duši volil sobě. A protož velmi by nemúdrý byl, kto by s takovým přietelem, totiž se pánem Kristem, nerad bydlel a přebýval pro mnohé užitky, ješto od něho přicházejí. Jakož Kristus v témž čtení </w:t>
      </w:r>
      <w:r>
        <w:rPr>
          <w:rStyle w:val="poznamka"/>
        </w:rPr>
        <w:t xml:space="preserve">na tomto místě je opět zapsána zkratka pro „Kristus“, neškrtnuta </w:t>
      </w:r>
      <w:r>
        <w:rPr>
          <w:rStyle w:val="Text"/>
        </w:rPr>
        <w:t xml:space="preserve">sám praví a vymlúvá řka takto: </w:t>
      </w:r>
      <w:r>
        <w:rPr>
          <w:rStyle w:val="cizijazyk"/>
        </w:rPr>
        <w:t xml:space="preserve">„Qui manet in me, et ego in eo, hic fert fructum </w:t>
      </w:r>
      <w:r>
        <w:rPr>
          <w:rStyle w:val="cizijazyk"/>
        </w:rPr>
        <w:lastRenderedPageBreak/>
        <w:t xml:space="preserve">multum.“ </w:t>
      </w:r>
      <w:r>
        <w:rPr>
          <w:rStyle w:val="poznamka"/>
        </w:rPr>
        <w:t xml:space="preserve">J 15,5 </w:t>
      </w:r>
      <w:r>
        <w:rPr>
          <w:rStyle w:val="Text"/>
        </w:rPr>
        <w:t xml:space="preserve">„Kto ve mně bydlí, a já v něm, ten mnoho ovoce, totiž mnoho užitku nese.“ Jako by řekl Kristus takto: „Každý člověk, ktož ve mně bydlí u pevnéj vieře, v poslušenství </w:t>
      </w:r>
      <w:r>
        <w:rPr>
          <w:rStyle w:val="emendace"/>
        </w:rPr>
        <w:t xml:space="preserve">poslušenství </w:t>
      </w:r>
      <w:r>
        <w:rPr>
          <w:rStyle w:val="pramen"/>
        </w:rPr>
        <w:t xml:space="preserve">poſluſſenſtwie </w:t>
      </w:r>
      <w:r>
        <w:rPr>
          <w:rStyle w:val="Text"/>
        </w:rPr>
        <w:t xml:space="preserve">činí vuoli mú, a v pevnéj, dokonaléj lásce trvaje, </w:t>
      </w:r>
      <w:r>
        <w:rPr>
          <w:rStyle w:val="foliace"/>
        </w:rPr>
        <w:t xml:space="preserve">17v </w:t>
      </w:r>
      <w:r>
        <w:rPr>
          <w:rStyle w:val="Text"/>
        </w:rPr>
        <w:t>v tom já zase přebývám, totiž osvěcuji jeho úmysl, pomáhaje jemu k tomu a ustavičnost zjednávaje, a přinese a zvede sobě mnohý užitek.“ Při těchto sloviech, jakož praví sv. Bernart, znamenati máme, že mnozí jsú na tomto světě, jenž žádného užitku nenesú. A ti budú přirovnáni vrbie, ješto toho lidé v svých zahradách neradi ščepují ani milují proto, neb užitku takového ani hodného nenesú. Takéž zase lidé hřiešní a zvláště ti, jenž již v svých hřieších pozúfají, takoví nenesú milému bohu ani sobě žádného užitku. Neb praví, že by hřiechové jejich větčí byli nežli milosrdenství boží. Jakož jest byl ten zlý Kain, jenž bratra svého zamordoval. A opět Jidáš. A mnoho jiných jest, ješto zúfajíce v svých hřieších návodem a radú diábelskú, jenž sobě sami smrt učiní. A protož takoví nepřebývají v Kristu ani Kristus v nich, než z diáblem bydliti budú u věčném zatracení</w:t>
      </w:r>
      <w:r>
        <w:rPr>
          <w:rStyle w:val="emendace"/>
        </w:rPr>
        <w:t xml:space="preserve">zatracení </w:t>
      </w:r>
      <w:r>
        <w:rPr>
          <w:rStyle w:val="pramen"/>
        </w:rPr>
        <w:t>zatraczenie</w:t>
      </w:r>
      <w:r>
        <w:rPr>
          <w:rStyle w:val="Text"/>
        </w:rPr>
        <w:t xml:space="preserve">. Protož nemá žádný v svých hřieších pozúfati, než má hleděti milosti božie, zpoviedaje se s </w:t>
      </w:r>
      <w:r>
        <w:rPr>
          <w:rStyle w:val="emendace"/>
        </w:rPr>
        <w:t xml:space="preserve">s </w:t>
      </w:r>
      <w:r>
        <w:rPr>
          <w:rStyle w:val="pramen"/>
        </w:rPr>
        <w:t xml:space="preserve">z </w:t>
      </w:r>
      <w:r>
        <w:rPr>
          <w:rStyle w:val="Text"/>
        </w:rPr>
        <w:t xml:space="preserve">pravú vierú, a milý buoh hotov jest jemu hřiechy odpustiti a chce v něm rád přebývati a přiebytek věčný chce jemu v sobě dáti. Vzpomínal na to dobře milý svatý Tůma, ač protiv pánu svému, milému Kristu, nětco byl zhřešil tiem kusem, že ne ihned podlé jiných apoštoluov o jeho svatém z mrtvých vstání </w:t>
      </w:r>
      <w:r>
        <w:rPr>
          <w:rStyle w:val="emendace"/>
        </w:rPr>
        <w:t xml:space="preserve">vstání </w:t>
      </w:r>
      <w:r>
        <w:rPr>
          <w:rStyle w:val="pramen"/>
        </w:rPr>
        <w:t xml:space="preserve">wſtanie </w:t>
      </w:r>
      <w:r>
        <w:rPr>
          <w:rStyle w:val="Text"/>
        </w:rPr>
        <w:t xml:space="preserve">byl uvěřil. Avšak proto proti milému Kristu nepozúfal. Neb jakož Kristus z mrtvých vstal a ihned toho dne </w:t>
      </w:r>
      <w:r>
        <w:rPr>
          <w:rStyle w:val="foliace"/>
        </w:rPr>
        <w:t xml:space="preserve">18r </w:t>
      </w:r>
      <w:r>
        <w:rPr>
          <w:rStyle w:val="Text"/>
        </w:rPr>
        <w:t xml:space="preserve">zjevil se jest svým apoštolóm, než sv. Tůma tu chvíli s nimi nebyl. A když jemu jiní pravili, že by pána Krista z mrtvých vstalého viděli, pro nic on tomu věřiti nechtěl. Než řekl jest řka takto: „Leč uzřím na jeho rukú a na jeho nohú probodenie a rány a rukú svú v jeho bok sáhnu, tehda tepruv uvěřím, že vstal z mrtvých.“ </w:t>
      </w:r>
      <w:r>
        <w:rPr>
          <w:rStyle w:val="poznamka"/>
        </w:rPr>
        <w:t xml:space="preserve">sr. J 20,25 </w:t>
      </w:r>
      <w:r>
        <w:rPr>
          <w:rStyle w:val="Text"/>
        </w:rPr>
        <w:t xml:space="preserve">A když Kristus v tém dni potom opět se apoštolóm svým ukáže a již sv. Tůma s nimi bieše, tehda die jemu Kristus: „Tomáši, pusť sem prst svój v rány rukú a nóh mých a stáhni ruku svú v bok muoj a nebuď viece nedóvěřícím, ale věřícím!“ </w:t>
      </w:r>
      <w:r>
        <w:rPr>
          <w:rStyle w:val="poznamka"/>
        </w:rPr>
        <w:t xml:space="preserve">sr. J 20,27 </w:t>
      </w:r>
      <w:r>
        <w:rPr>
          <w:rStyle w:val="Text"/>
        </w:rPr>
        <w:t xml:space="preserve">Tu pak sv. Tomáš poznav pána, i die k němu řka: „Tys muoj pán a tys buoh muoj!“ </w:t>
      </w:r>
      <w:r>
        <w:rPr>
          <w:rStyle w:val="poznamka"/>
        </w:rPr>
        <w:t xml:space="preserve">sr. J 20,28 </w:t>
      </w:r>
      <w:r>
        <w:rPr>
          <w:rStyle w:val="Text"/>
        </w:rPr>
        <w:t xml:space="preserve">A v tom se znamenává jeho pevná viera. Neb o něm jiného nevěřil než jako o pravém bohu a o pravém člověku, když jest řekl „tys muoj pán a muoj buoh“. Někteří také na tomto světě jsú, jenž nesú ovoce a užitek, ale ne svuoj, jakožto marnochlubci a pokrytci. A takoví přirovnáni budú planému dřevu, jehožto ovoce nehodí se lidem než jedné sviniem a dobytku. Takéž takoví, ješto skutky a dobré věci pro chválu světskú činí, aby od lidí chváleni byli, ale ne pro své spasenie, pak ti přinášejí vepřóm pekelným, totižto diáblóm, veliký užitek a odplatu vezmú od lidí, ale ne od boha, neb jich onen i onen pochválí, že sú dobří lidé, rádi se postí, rádi v kostele dlúho bývají. A protož, že žádají v tom chváleni býti od lidí, i zmrhají sobě odplatu u pána </w:t>
      </w:r>
      <w:r>
        <w:rPr>
          <w:rStyle w:val="foliace"/>
        </w:rPr>
        <w:t xml:space="preserve">18v </w:t>
      </w:r>
      <w:r>
        <w:rPr>
          <w:rStyle w:val="Text"/>
        </w:rPr>
        <w:t xml:space="preserve">boha. Jsú také mnozí, ješto užitek nesú nevčas, jako ti, ješto jsúce v hřieších smrtedlných, dobré skutky činí. Takové přirovnává písmo </w:t>
      </w:r>
      <w:r>
        <w:rPr>
          <w:rStyle w:val="emendace"/>
        </w:rPr>
        <w:t xml:space="preserve">písmo </w:t>
      </w:r>
      <w:r>
        <w:rPr>
          <w:rStyle w:val="pramen"/>
        </w:rPr>
        <w:t xml:space="preserve">pieſmo </w:t>
      </w:r>
      <w:r>
        <w:rPr>
          <w:rStyle w:val="Text"/>
        </w:rPr>
        <w:t xml:space="preserve">planému vínu, kteréž nikdy nedozrává, než vždy tak zuostane kyselé. Takéž což takoví, jsúce v smrtedlných hřieších, dobré skutky činí, nejsú sladci bohu milému, než vždy sú kyseli. Avšakž nade všecko nemá člověk pro nic zúfati a opustiti dobře činiti. A proto, ač by se již čil v smrtedlném hřieše a ač jemu takoví skutkové upřiemo platni nejsú k jeho spasení, avšakž jsú platné člověku k trojí věci a hodné. Jedno platno jest k tomu, že tím bezpečnějí k božiemu súdu státi muože. Druhé, že jemu skrze to přidáno bude zdraví a ščestie k tomu zboží počasnému. Třetie, že tím spieše pohnut bude k pokání svatému. A skrze to obyčej </w:t>
      </w:r>
      <w:r>
        <w:rPr>
          <w:rStyle w:val="Text"/>
        </w:rPr>
        <w:lastRenderedPageBreak/>
        <w:t>vezme k dobrým skutkóm. A také, že diábel nemá nad člověkem tak veliké moci, jako sice když by nikdyž nic dobrého neučinil. Ale spravedliví, jenž v milém bohu přebývají skrze vieru a lásku pevnú, ti zde na tomto světě i také v nebesích mnoho užitku pánu bohu zjednají a přinesú. Jakožto byl milý sv. Tomáš apoštol dnešní, jenž, jsa zde na tomto světě, skrze své ctnostné skutky mnoho užitku milému pánu bohu zjednal. Neb čtem o jeho sv. životě</w:t>
      </w:r>
      <w:r>
        <w:rPr>
          <w:rStyle w:val="poznamka"/>
        </w:rPr>
        <w:t>sr. legendu o sv. Tomáši v prvotisku Staročeského pasionálu z roku 1487</w:t>
      </w:r>
      <w:r>
        <w:rPr>
          <w:rStyle w:val="Text"/>
        </w:rPr>
        <w:t xml:space="preserve">, když svatý Tomáš po božím na nebesa vstúpení </w:t>
      </w:r>
      <w:r>
        <w:rPr>
          <w:rStyle w:val="emendace"/>
        </w:rPr>
        <w:t xml:space="preserve">vstúpení </w:t>
      </w:r>
      <w:r>
        <w:rPr>
          <w:rStyle w:val="pramen"/>
        </w:rPr>
        <w:t xml:space="preserve">wſtupenie </w:t>
      </w:r>
      <w:r>
        <w:rPr>
          <w:rStyle w:val="Text"/>
        </w:rPr>
        <w:t xml:space="preserve">bieše v tom městě Cezarea, tehda zjevi se jemu pán Kristus i die jemu řka takto: „Král z téj země Indie Gundoforus poslal Albana, svého </w:t>
      </w:r>
      <w:r>
        <w:rPr>
          <w:rStyle w:val="foliace"/>
        </w:rPr>
        <w:t xml:space="preserve">19r </w:t>
      </w:r>
      <w:r>
        <w:rPr>
          <w:rStyle w:val="Text"/>
        </w:rPr>
        <w:t>šafáře, do těchto zemí</w:t>
      </w:r>
      <w:r>
        <w:rPr>
          <w:rStyle w:val="emendace"/>
        </w:rPr>
        <w:t xml:space="preserve">zemí </w:t>
      </w:r>
      <w:r>
        <w:rPr>
          <w:rStyle w:val="pramen"/>
        </w:rPr>
        <w:t>zemie</w:t>
      </w:r>
      <w:r>
        <w:rPr>
          <w:rStyle w:val="Text"/>
        </w:rPr>
        <w:t xml:space="preserve">, a hledaje nějakého rozumného mistra, jenž by stavení a takovým čistým tesařským dielóm rozuměl. Protož stroj se k tomu, tebeť tam poslati miením.“ Odpovie jemu sv. Tomáš řka takto: „Milý pane, kamž kolivěk ráčíš, sice pošli mě, puojduť rád, kromě do Indie, tamť bych nerad šel. Nebť ta země daleko záleží a nesnadno tam dojíti a lidé k tomu jsú tam zlí.“ I die jemu Kristus řka: „Tomáši, beř se tam bezpečně, neboť budu já s tebú a tebeť já střieci budu.“ Tehda sv. Tomáš, slyše takové posílenie, i die ku pánu Kristu řka: „Tys pán muoj a já sem sluha tvój, staň se ve všem vuole tvá!“ A když ten šafář toho krále Gundofora, totiž Albanus, procházieše se po tržišči, zdali by jakého mistra statečného pánu svému přivésti mohl a mistrného, tehda ukáže se jemu Kristus i die jemu takto: „Viem já, pročs sem tak daleko zajel. Mámť zde služebníka jednoho velmi mistrného ke všelijakému stavení, toho tam k tvému králi dále vypravím s tebú.“ A když jej s svatým Tůmú svede, tehda vsedúce na moře, i vezú se spolu i přijedú k nějakému městu, v němžto král toho města děláše svatbu dcery svéj, jenž jest přikázal pod milostí, aby všichni, což jich v městě bylo, k takové svatbě přišli, ač by chtěli královu milost zachovati. I přihodi se, že tento šafář Albanes puojma </w:t>
      </w:r>
      <w:r>
        <w:rPr>
          <w:rStyle w:val="foliace"/>
        </w:rPr>
        <w:t xml:space="preserve">19v </w:t>
      </w:r>
      <w:r>
        <w:rPr>
          <w:rStyle w:val="Text"/>
        </w:rPr>
        <w:t xml:space="preserve">s sebú sv. Tůmu i béřeta se spolu na tu svatbu. A pak v tu chvíli na téj svatbě bieše nějaká děvečka židovská, majíce píščelku v rukú, činiece hostem tím kratochvíl, a každého, ktož tu byl, nějakú jako chválú vzchvalující. A když duojde i pohledě na sv. Tůmu, srozuměla na něm, že by také židem byl, neb oči viec k nebesóm nazdviženy jest měl a nechtieše jísti. A zvláště proto, že slyšel tu děvečku zpievati, že by jeden buoh byl židovský, jenž stvořil všecky věci, i sedieše za stolem, v myšlení </w:t>
      </w:r>
      <w:r>
        <w:rPr>
          <w:rStyle w:val="emendace"/>
        </w:rPr>
        <w:t xml:space="preserve">myšlení </w:t>
      </w:r>
      <w:r>
        <w:rPr>
          <w:rStyle w:val="pramen"/>
        </w:rPr>
        <w:t xml:space="preserve">myſſlenie </w:t>
      </w:r>
      <w:r>
        <w:rPr>
          <w:rStyle w:val="Text"/>
        </w:rPr>
        <w:t xml:space="preserve">vzpomínaje na pána boha, a takže i jiedla zapomenul. A znamenav to šenk, jako k stolu slúžil, že sv. Tomáš nejie ani pije, a ten šenk měl za to, by to svatý Tůma s nějaké spurnosti činil a že by vzhrdal jiedlem aneboli pitím, i dal sv. Tůmu veliký políček. Jemužto sv. Tůma die řka takto: „Lépeť bude, že zde na světě počasná pomsta bude tobě dána za to, nežli by potom měl věčně trpěti.“ A s tím ten jistý šenk jde črpati vody a lev, kterýž tu u dvora bieše, potkaje se s tím, i zdeře jeho na malé kusy a jeho krev lev slopati bude. A přihodí se k tomu psi i rozberú jeho tělo. A pak jeden černý pes, vzem tu pravú ruku toho šenka, kterúž sv. Tůmy byl udeřil, i přinese ji mezi lidi, jakož za stolem sediechu, i sstrašili se všickni lidé, vidúce takovú pomstu božie. Pán buoh chtěl oznámiti svatost apoštola </w:t>
      </w:r>
      <w:r>
        <w:rPr>
          <w:rStyle w:val="foliace"/>
        </w:rPr>
        <w:t xml:space="preserve">20r </w:t>
      </w:r>
      <w:r>
        <w:rPr>
          <w:rStyle w:val="Text"/>
        </w:rPr>
        <w:t xml:space="preserve">svého sv. Tůmy. Tehda sv. Tůma po dokonání </w:t>
      </w:r>
      <w:r>
        <w:rPr>
          <w:rStyle w:val="emendace"/>
        </w:rPr>
        <w:t xml:space="preserve">dokonání </w:t>
      </w:r>
      <w:r>
        <w:rPr>
          <w:rStyle w:val="pramen"/>
        </w:rPr>
        <w:t xml:space="preserve">dokonanie </w:t>
      </w:r>
      <w:r>
        <w:rPr>
          <w:rStyle w:val="Text"/>
        </w:rPr>
        <w:t>téj svatby k prozbě králově dal jest požehnánie na jeho zetě a na jeho dceru, takovými slovy řka: „Pane bože všemohúcí</w:t>
      </w:r>
      <w:r>
        <w:rPr>
          <w:rStyle w:val="emendace"/>
        </w:rPr>
        <w:t xml:space="preserve">všemohúcí </w:t>
      </w:r>
      <w:r>
        <w:rPr>
          <w:rStyle w:val="pramen"/>
        </w:rPr>
        <w:t>wſſemohuczie</w:t>
      </w:r>
      <w:r>
        <w:rPr>
          <w:rStyle w:val="Text"/>
        </w:rPr>
        <w:t xml:space="preserve">, daj těmto lidem požehnánie své svaté božské milosti, aby věrnú lásku k tobě i také k sobě majíce, tobě se zachovati mohli na věky.“ A podlé toho mnoho jim pravil sv. Tůma o milém pánu bohu, radíc jim, aby čistotu zachovali. Tehda sv. Tůma, naučiv je viece a pokřtě jich, i odšel jest dále, kamž byl poslán. A nedlúho potom tato dva manželi </w:t>
      </w:r>
      <w:r>
        <w:rPr>
          <w:rStyle w:val="Text"/>
        </w:rPr>
        <w:lastRenderedPageBreak/>
        <w:t>naučením sv. Tůmy oddali se obě k službě boží</w:t>
      </w:r>
      <w:r>
        <w:rPr>
          <w:rStyle w:val="emendace"/>
        </w:rPr>
        <w:t xml:space="preserve">boží </w:t>
      </w:r>
      <w:r>
        <w:rPr>
          <w:rStyle w:val="pramen"/>
        </w:rPr>
        <w:t>bozie</w:t>
      </w:r>
      <w:r>
        <w:rPr>
          <w:rStyle w:val="Text"/>
        </w:rPr>
        <w:t xml:space="preserve">, takže sama dala se v zákon panenský mezi mnišky a potom pro jméno božie umučena jest byla a pak ženich, muž jejie, volen byl biskupem v tom městě zjednáním božím. A když se stalo, že tento šafář sv. Tůmu k svému králi Gundoforovi do Indie přivedl, a uzřev ho král, rád tomu bude. A svatý Tůma vymlúvati králi počne o paláci, kterak by jej stavěti chtěl velmi dvorným stavením a obyčejem čistým, kteréhož ten král nikdy takového nevídal. I slíbi se králi vypravení to velmi dobře, i vydada král sv. Tůmu na takové dielo peněz dosti k téj potřebě i jede sám preč do jiné země. A tu aby sv. Tůma ty jisté pokoje a paláce tak zdělal, kterak jemu o nich prvé vypravil. A když král preč odjel, tehdy sv. Tůma všechny ty penieze </w:t>
      </w:r>
      <w:r>
        <w:rPr>
          <w:rStyle w:val="foliace"/>
        </w:rPr>
        <w:t xml:space="preserve">20v </w:t>
      </w:r>
      <w:r>
        <w:rPr>
          <w:rStyle w:val="Text"/>
        </w:rPr>
        <w:t>a poklady, kteréž jemu král na to dielo byl dal a ostavil, to všecko mezi chudé rozdal. A v těch dvú letú, dokudž král jinde kromě domu byl, svatý Tuoma vieru křesťanskú učil a kázal a mnoho lidí k milému bohu obrátil. Po dvú letú, když se král zase domu vrátil, zvěděv, že sv. Tůma nic neudělal a že penieze chudým rozdal, přikáže, aby Albana šafáře i s svatým Tůmú do žaláře schovali, a chtě je potom král za živa odříti a v ohni upáliti. A mezitím bratr králuov, Gad tak řečený, umře, i dělali jemu hrob pyšný, zlatem a střiebrem ozdobený. Pak čtvrtý den potom ten jistý bratr králuov vstane z mrtvých i jide mezi čeled bratrovu, i leknú se jeho všichni a běží před ním sem i tam, kam kto věda. I die bratru svému, tomu králi, řka takto: „Bratře milý, ten člověk, kteréhož u vězení držíš a chceš ho dáti odříti a upáliti, protož, bratře, věz, že jest ten člověk přietel boží a anjelé boží</w:t>
      </w:r>
      <w:r>
        <w:rPr>
          <w:rStyle w:val="emendace"/>
        </w:rPr>
        <w:t xml:space="preserve">boží </w:t>
      </w:r>
      <w:r>
        <w:rPr>
          <w:rStyle w:val="pramen"/>
        </w:rPr>
        <w:t>bozie</w:t>
      </w:r>
      <w:r>
        <w:rPr>
          <w:rStyle w:val="Text"/>
        </w:rPr>
        <w:t xml:space="preserve">, tiť jemu v žaláři slúží, jenž mě do ráje uvedše, i ukázali mi velmi čistý a krásný palác z zlata a střiebra a z drahého kamenie velmi divně udělaný. A když sem se já tomu pěknému a čistému dielu díval, řekli sú mi andělé svatí: Toť jest ten pokoj a ten palác, jakož jej sv. Tůma bratru tvému udělal. A když jsem jim dále řekl, by tomu buoh ráčil, abych já jedno vrátným tu býti mohl, já bych nechtěl radosti větčí, odpověděli mi </w:t>
      </w:r>
      <w:r>
        <w:rPr>
          <w:rStyle w:val="foliace"/>
        </w:rPr>
        <w:t xml:space="preserve">21r </w:t>
      </w:r>
      <w:r>
        <w:rPr>
          <w:rStyle w:val="Text"/>
        </w:rPr>
        <w:t xml:space="preserve">na to andělé boží řkúce takto: Bratr tvuoj Gundoforus, ten tím vzhrdal a učinil se toho neduostojný, než jestliže v tom chceš bydliti, budem boha za tě prositi, že tě z mrtvých vzkřísí a že to od svého bratra vykúpíš, jedno že jemu ty penieze zase navrátíš, jakož je svatému Tůmu vydal. Neb se bratru tvému zdá, že by ty penieze zle byl naložil.“ A když to vidění a ty věci bratru svému vypravi, tehdy ihned běží rychle k žaláři, proše sv. Tůmy za bratra svého, aby jemu to odpustil a milost u milého boha uprosil, a složiv okovy s něho, vypusti jej z vězení a bude ho prositi, aby rúcho drahé od něho přijal. Ale svatý Tůma nechtieše toho učiniti a toho rúcha vzíti, a když z žaláře vyšel, tu pak král Gundoforus šel protiv němu, a padna k jeho nohám, i bude prositi smilovánie. I die jemu sv. Tůma: „Mnohoť vám pán buoh dobroty a milosti ukazuje, že vám tajemstvie své zjevuje. Protožť radím váma – věřte v milého boha a dajte se pokřtiti a budete účastni království jeho nebeského.“ Potom die jemu Gad, bratr králuov, takto: „Viděl jsem tu sien a ten palác, kterýžs bratru mému udělal; rád bych jej u něho zase kúpil.“ Odpovie jemu sv. Tůma řka: „Toť jest na tvého bratra vuoli, chceliť ho on tobě dopřieti.“ Die král bratru svému: „Milý bratře, nechť mně ten zuostane a apoštol udělá tobě jiný. A </w:t>
      </w:r>
      <w:r>
        <w:rPr>
          <w:rStyle w:val="foliace"/>
        </w:rPr>
        <w:t xml:space="preserve">21v </w:t>
      </w:r>
      <w:r>
        <w:rPr>
          <w:rStyle w:val="Text"/>
        </w:rPr>
        <w:t xml:space="preserve">pakli by jiného ustaviti nemohl, ale mějva na jednom oba dosti.“ K tomu jim die apoštol řka: „O toť se váma netřeba starati, máť pán buoh viece pokojuov a palácuov v nebesích nežli tento jeden, jenž jsú od počátka světa připraveny a zdělány všem vyvoleným, kteréžto pokoje lidé dobře kúpiti mohú pevnú věrú a alnužnú svatú a modlitbami nábožnými. Bohatstvie vaše, to nynie, dokud ste živi, před sebú poslati muožete, než za vámiť toho, když zemřete, neponesú.“ Tehda svatý </w:t>
      </w:r>
      <w:r>
        <w:rPr>
          <w:rStyle w:val="Text"/>
        </w:rPr>
        <w:lastRenderedPageBreak/>
        <w:t xml:space="preserve">Tůma, sebrav před se, což mohl míti, slepých, chromých a nemocných, vzdav najprvé k milému bohu modlitbu, uzdravil všechny boží mocí, krále a mnohé jiné naučil ctnostným spasitedlným věcem, totiž aby věrú křesťanskú pevně a statečně vedli službu boží, množili kněží, jenž jsú dobrého života, aby ty ctili a božie slovo rádi slyšeli. Pak odtud bral se dále do vrchní Indie, a tu jsa, mnohé divy mocí božskú na potvrzenie viery křesťanské učinil a jednal. A proto mnoho múk v téj zemi od krále svrchní Indie trpěl jest. Neb čteme, že na rozpálených železných pleších </w:t>
      </w:r>
      <w:r>
        <w:rPr>
          <w:rStyle w:val="emendace"/>
        </w:rPr>
        <w:t xml:space="preserve">pleších </w:t>
      </w:r>
      <w:r>
        <w:rPr>
          <w:rStyle w:val="pramen"/>
        </w:rPr>
        <w:t xml:space="preserve">pleſſiech </w:t>
      </w:r>
      <w:r>
        <w:rPr>
          <w:rStyle w:val="Text"/>
        </w:rPr>
        <w:t xml:space="preserve">bosýma nohama choditi musel. Ale ihned božím zjednáním bude téci studnice, jenž ty plechy uhasí, že ta horkost a to rozpálenie svatému Tómu nic neškodilo. Opět v rozpálenú horkú pec vsazen jsa, mocí božskú jako by v chladné rosi seděl, a posledy </w:t>
      </w:r>
      <w:r>
        <w:rPr>
          <w:rStyle w:val="foliace"/>
        </w:rPr>
        <w:t xml:space="preserve">22r </w:t>
      </w:r>
      <w:r>
        <w:rPr>
          <w:rStyle w:val="Text"/>
        </w:rPr>
        <w:t xml:space="preserve">sudlicí proboden jsa, pánu bohu vzdal duši svú a tak jest skonal život svuoj. A tyto muky trpěl jest od krále vrchní Indie, protože královú na vieru křesťanskú obrátil a téměř celú </w:t>
      </w:r>
      <w:commentRangeStart w:id="1"/>
      <w:r>
        <w:rPr>
          <w:rStyle w:val="Text"/>
        </w:rPr>
        <w:t xml:space="preserve">Indii </w:t>
      </w:r>
      <w:commentRangeEnd w:id="1"/>
      <w:r>
        <w:rPr>
          <w:rStyle w:val="Odkaznakoment"/>
        </w:rPr>
        <w:commentReference w:id="1"/>
      </w:r>
      <w:r>
        <w:rPr>
          <w:rStyle w:val="Text"/>
        </w:rPr>
        <w:t xml:space="preserve">naučil vieře křesťanské a v téj jich potvrdil. A mnoho užitku pánu bohu v těch zemích přivedl a zjednal. A protože měl k milému bohu pevnú vieru a dokonalú lásku a pílným </w:t>
      </w:r>
      <w:r>
        <w:rPr>
          <w:rStyle w:val="emendace"/>
        </w:rPr>
        <w:t xml:space="preserve">pílným </w:t>
      </w:r>
      <w:r>
        <w:rPr>
          <w:rStyle w:val="pramen"/>
        </w:rPr>
        <w:t>pieln</w:t>
      </w:r>
      <w:r>
        <w:rPr>
          <w:rStyle w:val="pramen"/>
          <w:rFonts w:eastAsia="TITUS Cyberbit Basic" w:hint="eastAsia"/>
        </w:rPr>
        <w:t>ȳ</w:t>
      </w:r>
      <w:r>
        <w:rPr>
          <w:rStyle w:val="pramen"/>
        </w:rPr>
        <w:t xml:space="preserve"> </w:t>
      </w:r>
      <w:r>
        <w:rPr>
          <w:rStyle w:val="Text"/>
        </w:rPr>
        <w:t xml:space="preserve">poslušenstvím přebýval, chtěl ho pán buoh ve mnohých diviech ke cti jeho svatosti oznámiti a povýšiti. Neb čteme, že v tom městě Edissa, kdež jeho tělo svaté leží, žádný žid, žádný pohan ani takový nedóvěrný člověk bydliti nemuože na znamenie jeho pevné viery, kterúž měl k milému bohu. Krále Abagara, kterýž v tom městě Edissa přebýval, z jeho nemoci uzdravil a vieře křesťanské naučil. Tři krále, kteříž milému Kristu obět po jeho narození přinesli, ty jest pokřtil a biskupy zdělal a na vieru je obrátil, že potom pomocníci jeho byli ku kázaní a množení viery křesťanské. A mnoho jiných divuov činil a jednal, o nichž by dlúho bylo pravici </w:t>
      </w:r>
      <w:r>
        <w:rPr>
          <w:rStyle w:val="lemma"/>
        </w:rPr>
        <w:t xml:space="preserve">pravici </w:t>
      </w:r>
      <w:r>
        <w:rPr>
          <w:rStyle w:val="hyperlemma"/>
        </w:rPr>
        <w:t>praviti</w:t>
      </w:r>
      <w:r>
        <w:rPr>
          <w:rStyle w:val="Text"/>
        </w:rPr>
        <w:t>. A poněvadž milý svatý Tůma tak veliké moci u milého boha jest, prosmež jeho svaté milosti, ať nám ráčí na pomoc býti, abychom při našem skončení u pravéj vieře shledáni byli, našim hřiechóm odpuštění získali a nebeský příbytek obdržali, k tomu nám dopomáhaj buoh.</w:t>
      </w:r>
    </w:p>
    <w:p>
      <w:pPr>
        <w:pStyle w:val="Nadpis"/>
      </w:pPr>
      <w:r>
        <w:rPr>
          <w:rStyle w:val="cizijazykdoplnenytext"/>
        </w:rPr>
        <w:t xml:space="preserve">De nativitate Christi </w:t>
      </w:r>
      <w:r>
        <w:rPr>
          <w:rStyle w:val="poznamka"/>
        </w:rPr>
        <w:t>sr. legendu „O narození syna božého“ v prvotisku Staročeského pasionálu z roku 1487</w:t>
      </w:r>
    </w:p>
    <w:p>
      <w:r>
        <w:rPr>
          <w:rStyle w:val="foliace"/>
        </w:rPr>
        <w:t xml:space="preserve">22v </w:t>
      </w:r>
      <w:r>
        <w:rPr>
          <w:rStyle w:val="Text"/>
        </w:rPr>
        <w:t xml:space="preserve">Narozenie našeho milého pána Jezukrista právě mysleti, a mysle radostným srdcem, jemu děkovati, že se pro nás, pro hřiešné, ráčil naroditi. Jakož nám radí svatý Řehoř papež a řka: „Radujme se a veselme se všickni v boze, pamatujíce ten přeslavný den, v němžto se jest ráčil naroditi ten, ješto z bohem otcem bez počátka před věky vždy s ním byl.“ Slovo, ješto vždy u boha otce bylo, vždy tělesenstvie naše na se přijalo, aby ten, ješto v svém božství </w:t>
      </w:r>
      <w:r>
        <w:rPr>
          <w:rStyle w:val="emendace"/>
        </w:rPr>
        <w:t xml:space="preserve">božství </w:t>
      </w:r>
      <w:r>
        <w:rPr>
          <w:rStyle w:val="pramen"/>
        </w:rPr>
        <w:t xml:space="preserve">bozſtwie </w:t>
      </w:r>
      <w:r>
        <w:rPr>
          <w:rStyle w:val="Text"/>
        </w:rPr>
        <w:t xml:space="preserve">nikdá okem tělesným nemohl uhlédán býti, v dietěcím se tělesenství </w:t>
      </w:r>
      <w:r>
        <w:rPr>
          <w:rStyle w:val="emendace"/>
        </w:rPr>
        <w:t xml:space="preserve">tělesenství </w:t>
      </w:r>
      <w:r>
        <w:rPr>
          <w:rStyle w:val="pramen"/>
        </w:rPr>
        <w:t xml:space="preserve">tieleſenſtwie </w:t>
      </w:r>
      <w:r>
        <w:rPr>
          <w:rStyle w:val="Text"/>
        </w:rPr>
        <w:t xml:space="preserve">ukázal. Jakož o něm prorok Jeremiáš píše: „Potom na zemi s lidmi viděn jest a s lidmi bytedlně obcházel se jest.“ Protož veliké paměti ten den duostojen jest, v němžto, jakož radí svatý Lev papež, slušie všem věrným křesťanóm, srdce k bohu zdvihnúc, pokorně s jasným vděčenstvím kleknúce, bohu poděkovati a řkúce: „Chvála tobě, hospodine, jenžs se ráčil naroditi s svaté Mařie, z čisté panny.“ O jeho svatém narození </w:t>
      </w:r>
      <w:r>
        <w:rPr>
          <w:rStyle w:val="emendace"/>
        </w:rPr>
        <w:t xml:space="preserve">narození </w:t>
      </w:r>
      <w:r>
        <w:rPr>
          <w:rStyle w:val="pramen"/>
        </w:rPr>
        <w:t xml:space="preserve">narozenie </w:t>
      </w:r>
      <w:r>
        <w:rPr>
          <w:rStyle w:val="Text"/>
        </w:rPr>
        <w:t>tak se v svatém čtení píše</w:t>
      </w:r>
      <w:r>
        <w:rPr>
          <w:rStyle w:val="emendace"/>
        </w:rPr>
        <w:t xml:space="preserve">píše </w:t>
      </w:r>
      <w:r>
        <w:rPr>
          <w:rStyle w:val="pramen"/>
        </w:rPr>
        <w:t>pieſſe</w:t>
      </w:r>
      <w:r>
        <w:rPr>
          <w:rStyle w:val="Text"/>
        </w:rPr>
        <w:t xml:space="preserve">, že v ty časy bieše veliký mír a pokoj, takže ciesař Augustus po všem světě beze všie příkazy mocně kralováše. A tak v své mysli zamyšlení </w:t>
      </w:r>
      <w:r>
        <w:rPr>
          <w:rStyle w:val="emendace"/>
        </w:rPr>
        <w:t xml:space="preserve">zamyšlení </w:t>
      </w:r>
      <w:r>
        <w:rPr>
          <w:rStyle w:val="pramen"/>
        </w:rPr>
        <w:t xml:space="preserve">zamyſſlenie </w:t>
      </w:r>
      <w:r>
        <w:rPr>
          <w:rStyle w:val="Text"/>
        </w:rPr>
        <w:t xml:space="preserve">kázal popsati veškeren svět, aby věděl, kolik má vlastí, </w:t>
      </w:r>
      <w:r>
        <w:rPr>
          <w:rStyle w:val="Text"/>
        </w:rPr>
        <w:lastRenderedPageBreak/>
        <w:t>kolik měst, kolik hraduov, kolik vsí, kolik lidských pohla</w:t>
      </w:r>
      <w:r>
        <w:rPr>
          <w:rStyle w:val="foliace"/>
        </w:rPr>
        <w:t>23r</w:t>
      </w:r>
      <w:r>
        <w:rPr>
          <w:rStyle w:val="Text"/>
        </w:rPr>
        <w:t xml:space="preserve">vie po všem světě bylo, tak aby každý do města, k kterémuž slušel, přída, aby ciesařovu vládaři peněz dada, přiznánie učinil, že jest pod mocí římského ciesaře. A protož, že i Jozef bieše od Davidova národu pošel, pojem pannu Mariji, matku boží, z Nazareta do Betléma s ní šel, nechtě ji po sobě zuostaviti, chtě vždy jejie stráže poctivý býti. A když se k Betlému blížichu, jakož praví mistr Bartoloměj v svém skládaní, viděla panna Maria, ano jedni lidé velmi veselí a druzí velmi truchlí. A když se tomu matka božie divieše, anjel boží se jí zjevil a řka: „Lid truchlý jest národ židovský, v svéj zlosti zatvrzený, pro viery nepřijetie bohem potupený. Ale lid veselý jest národ pohanský, kterýžto vieru přijmúc, u věčném veselí s bohem budú.“ Tehdy když matka božie s Jozefem do Betléma vjide, pro množstvie lidu, kterýžto byl přikázaním ciesařovým se sšel, nikdiež hospody nenalezše, pod městckú obecnú střechu jidešta. A ta střecha na to bieše učiněna, jakož praví kniha </w:t>
      </w:r>
      <w:r>
        <w:rPr>
          <w:rStyle w:val="cizijazyk"/>
        </w:rPr>
        <w:t>Scolastica historia</w:t>
      </w:r>
      <w:r>
        <w:rPr>
          <w:rStyle w:val="Text"/>
        </w:rPr>
        <w:t xml:space="preserve">, aby se tu měščené, když by prázdni byli, scházeli a v obecných věcech s sebú spolu rozmlúvali. A také proto, aby v trhový den tu sedlky s dobytkem stávaly, proněžto obecné jesle biechu ustavili. A když tu té noci </w:t>
      </w:r>
      <w:r>
        <w:rPr>
          <w:rStyle w:val="foliace"/>
        </w:rPr>
        <w:t xml:space="preserve">23v </w:t>
      </w:r>
      <w:r>
        <w:rPr>
          <w:rStyle w:val="Text"/>
        </w:rPr>
        <w:t>panna Maria s Jozefem odpočívalasta, ta předuostojná hodina o puolnoci se přiblíži, v niež panna Maria syna svého, pána našeho Jezukrista porodila. A ta noc na neděli bieše, v tu hodinu, jakož praví svaté čtenie, pastýři nad svým dobytkem na poli sediec biechu. Tehdy anjel boží</w:t>
      </w:r>
      <w:r>
        <w:rPr>
          <w:rStyle w:val="emendace"/>
        </w:rPr>
        <w:t xml:space="preserve">boží </w:t>
      </w:r>
      <w:r>
        <w:rPr>
          <w:rStyle w:val="pramen"/>
        </w:rPr>
        <w:t>bozie</w:t>
      </w:r>
      <w:r>
        <w:rPr>
          <w:rStyle w:val="Text"/>
        </w:rPr>
        <w:t xml:space="preserve">, s velikú světlostí nad těmi pastýři vznášejíce se, zavolal velikým hlasem řka: „Zvěstuji vám radost velikú, narodil se nám spasitel všeho světa!“ </w:t>
      </w:r>
      <w:r>
        <w:rPr>
          <w:rStyle w:val="poznamka"/>
        </w:rPr>
        <w:t xml:space="preserve">L 2,10 </w:t>
      </w:r>
      <w:r>
        <w:rPr>
          <w:rStyle w:val="Text"/>
        </w:rPr>
        <w:t xml:space="preserve">Netáhl to anjel pověděti, až ihned u velikém množství </w:t>
      </w:r>
      <w:r>
        <w:rPr>
          <w:rStyle w:val="emendace"/>
        </w:rPr>
        <w:t xml:space="preserve">množství </w:t>
      </w:r>
      <w:r>
        <w:rPr>
          <w:rStyle w:val="pramen"/>
        </w:rPr>
        <w:t xml:space="preserve">mnozſtwie </w:t>
      </w:r>
      <w:r>
        <w:rPr>
          <w:rStyle w:val="Text"/>
        </w:rPr>
        <w:t xml:space="preserve">zástupové anjelští přijdú, chválu bohu vzdávajíce a řkúce: „Chvála buď na výsosti bohu a na zemi buď pokoj lidem dobré vuole!“ </w:t>
      </w:r>
      <w:r>
        <w:rPr>
          <w:rStyle w:val="poznamka"/>
        </w:rPr>
        <w:t xml:space="preserve">L 2,14 </w:t>
      </w:r>
      <w:r>
        <w:rPr>
          <w:rStyle w:val="Text"/>
        </w:rPr>
        <w:t xml:space="preserve">Tu praví svatý Lev papež: „Dobře se anjelé jeho svatému narození </w:t>
      </w:r>
      <w:r>
        <w:rPr>
          <w:rStyle w:val="emendace"/>
        </w:rPr>
        <w:t xml:space="preserve">narození </w:t>
      </w:r>
      <w:r>
        <w:rPr>
          <w:rStyle w:val="pramen"/>
        </w:rPr>
        <w:t xml:space="preserve">narozenie </w:t>
      </w:r>
      <w:r>
        <w:rPr>
          <w:rStyle w:val="Text"/>
        </w:rPr>
        <w:t xml:space="preserve">radováchu, neb jsú již viděli, že skrze jeho svaté narození všech lidských národuov přišlo spasenie, nebeského královstvie skrze množství duší slavné obveselení, hřiešných lidí z bohem milostivé smieřenie. Když sú se anjelé milostivému božiemu narození tak radovali, i tak radujúce se radostně zpievali, mnohem my viece všichni všeho světa hřiešní jeho svatému narození máme se radovati.“ Tu praví </w:t>
      </w:r>
      <w:r>
        <w:rPr>
          <w:rStyle w:val="emendace"/>
        </w:rPr>
        <w:t xml:space="preserve">praví </w:t>
      </w:r>
      <w:r>
        <w:rPr>
          <w:rStyle w:val="pramen"/>
        </w:rPr>
        <w:t xml:space="preserve">prawie </w:t>
      </w:r>
      <w:r>
        <w:rPr>
          <w:rStyle w:val="Text"/>
        </w:rPr>
        <w:t xml:space="preserve">sv. Augustin, proč se máme radovati: „Slyšte, všichni národové, jehož jste nikdy neslýchali, svatá dievka porodila, porodivši čistú pannú zuostala.“ A </w:t>
      </w:r>
      <w:r>
        <w:rPr>
          <w:rStyle w:val="foliace"/>
        </w:rPr>
        <w:t xml:space="preserve">24r </w:t>
      </w:r>
      <w:r>
        <w:rPr>
          <w:rStyle w:val="Text"/>
        </w:rPr>
        <w:t xml:space="preserve">syna, jehož jest porodila, tomu se modlila: „Přestaniž již všechna strana péče, nebo již přišlo našeho spasenie jisté bezpečenství, přestaň již všechna nemoc, neb se nám dnes nebeský lékař a uzdravitel ukázal! Vzdaliž se již ode všech smrt věčná, neb se nám král věčného života narodil, přestaň již všech srdcí hořkost, neb již strdí sladkúcí veškeren svět oslazen jest. Přestaňte již bojové, přestaňte již svárliví hněvové! Dnes pravý mír a pokoj s nebes všemu světu sstúpil jest.“ Jakožto řekli sú anjelé: „A na zemi lidem pokoj!“ V tu dobu matka božie se radováše, neb to dobře vědieše, což se tú božskú mocí dějieše, o němžto rozličně čtla bieše, kterak jest byla z rodu krále Davida pošla, a to jí svědomo bieše, že byl Izaiáš prorok řekl: „Vynde prut z kořene Jesse a květ z toho kořene vynde, na němžto duch svatý odpočívati bude.“ </w:t>
      </w:r>
      <w:r>
        <w:rPr>
          <w:rStyle w:val="poznamka"/>
        </w:rPr>
        <w:t xml:space="preserve">Is 11,1 </w:t>
      </w:r>
      <w:r>
        <w:rPr>
          <w:rStyle w:val="Text"/>
        </w:rPr>
        <w:t xml:space="preserve">Vědieše to do sebe, že dievkú jsúci, počala i porodila syna a čistú dievkú zuostala. To bieše dievka svatá čtla Izaiáše proroka: „Aj, toť dievka počne a porodí syna, jemužto jmě Emanuel.“ </w:t>
      </w:r>
      <w:r>
        <w:rPr>
          <w:rStyle w:val="poznamka"/>
        </w:rPr>
        <w:t xml:space="preserve">Is 7,14 </w:t>
      </w:r>
      <w:r>
        <w:rPr>
          <w:rStyle w:val="Text"/>
        </w:rPr>
        <w:t xml:space="preserve">To také proroctvie dievka vědieše, kteréž se píše: „Poznal vuol pána svého a oslík jesle hospodáře svého.“ </w:t>
      </w:r>
      <w:r>
        <w:rPr>
          <w:rStyle w:val="poznamka"/>
        </w:rPr>
        <w:t xml:space="preserve">Is 1,3 </w:t>
      </w:r>
      <w:r>
        <w:rPr>
          <w:rStyle w:val="Text"/>
        </w:rPr>
        <w:t xml:space="preserve">To také věděla dievka svatá, že jí bieše anjel řekl: „Duch svatý vstúpí v tě a moc najvyššieho zastiení </w:t>
      </w:r>
      <w:r>
        <w:rPr>
          <w:rStyle w:val="foliace"/>
        </w:rPr>
        <w:t xml:space="preserve">24v </w:t>
      </w:r>
      <w:r>
        <w:rPr>
          <w:rStyle w:val="Text"/>
        </w:rPr>
        <w:t xml:space="preserve">v tobě.“ </w:t>
      </w:r>
      <w:r>
        <w:rPr>
          <w:rStyle w:val="poznamka"/>
        </w:rPr>
        <w:t xml:space="preserve">L 1,35 </w:t>
      </w:r>
      <w:r>
        <w:rPr>
          <w:rStyle w:val="Text"/>
        </w:rPr>
        <w:t xml:space="preserve">Protož se tím veselila, neb to jistě věděla, </w:t>
      </w:r>
      <w:r>
        <w:rPr>
          <w:rStyle w:val="Text"/>
        </w:rPr>
        <w:lastRenderedPageBreak/>
        <w:t xml:space="preserve">že jest toho porodila, jemužto jest dána s bohem otcem věčná chvála i moc. Protož sv. Bernart o ní píše: „Ó, předuostojná dievko přečistá, ó, nebeská všeho světa světlosti Maria, kterakéhos nám syna porodila, jehožto jest upřiemná veliká světlost i slavnost! Neobklúčené veleslavenstvie, ještos počátku nikdy neměl a všechnos od počátku učinil, pravý buoh a pravý člověk, král nade všemi králi, ješto tě svú milú matkú zvolil, kterak jeho v jesléch kladeš, kteraks to směla učiniti! Však jest to ten, ješto nebesa nade vším </w:t>
      </w:r>
      <w:r>
        <w:rPr>
          <w:rStyle w:val="emendace"/>
        </w:rPr>
        <w:t xml:space="preserve">vším </w:t>
      </w:r>
      <w:r>
        <w:rPr>
          <w:rStyle w:val="pramen"/>
        </w:rPr>
        <w:t xml:space="preserve">wſſiem </w:t>
      </w:r>
      <w:r>
        <w:rPr>
          <w:rStyle w:val="Text"/>
        </w:rPr>
        <w:t xml:space="preserve">světem rozestřel a stkvúcími hvězdami okrášlil! Slunce i měsiec stvořil. A nadtoť pravím, což bych já se všemi anjely o jeho velikosti mluvil, toť vše málo jest proti jeho převšemohúcí chvále! Avšaks ty jeho milá matka, panna Maria, všech panen chválo, všech dobrých mravuov příklade, naší věčnéj odplaty jistá naděje, tak v sprostné plenky obinula, na </w:t>
      </w:r>
      <w:r>
        <w:rPr>
          <w:rStyle w:val="poznamka"/>
        </w:rPr>
        <w:t xml:space="preserve">na tomto místě je omylem zapsáno „ſ“, nepřeškrtnuto </w:t>
      </w:r>
      <w:r>
        <w:rPr>
          <w:rStyle w:val="Text"/>
        </w:rPr>
        <w:t xml:space="preserve">ostrém seně jej položila. Tak mi se zdá, ó přesvatá dievko, žes neměla domu krásného ani lože velebného, v němž by našeho milého spasitele položila. A protož jsi jako chudá vnově přišlá hosti pod cizí střechú našeho milého </w:t>
      </w:r>
      <w:r>
        <w:rPr>
          <w:rStyle w:val="foliace"/>
        </w:rPr>
        <w:t xml:space="preserve">25r </w:t>
      </w:r>
      <w:r>
        <w:rPr>
          <w:rStyle w:val="Text"/>
        </w:rPr>
        <w:t xml:space="preserve">Jezukrista porodila, a porodivši ihned si se jemu jako svému a pravému bohu modlila. Tu před tebú tvé milé děťátko, leže v jesléch, plakáše a v nebesiech všechny anjely obveselováše.“ Tu praví sv. Augustin: „Co se tomu, židovští mistři, divíte, že panna čistá, duchem svatým počavši, porodila syna, v své čistotě zuostala, kterú mocí prut Aaronů ani okopán ani obléván proti svému a všemu přirození </w:t>
      </w:r>
      <w:r>
        <w:rPr>
          <w:rStyle w:val="emendace"/>
        </w:rPr>
        <w:t xml:space="preserve">přirození </w:t>
      </w:r>
      <w:r>
        <w:rPr>
          <w:rStyle w:val="pramen"/>
        </w:rPr>
        <w:t xml:space="preserve">przyrozenie </w:t>
      </w:r>
      <w:r>
        <w:rPr>
          <w:rStyle w:val="Text"/>
        </w:rPr>
        <w:t xml:space="preserve">ovoce dal všem druhý den! Proč nevěříte, že boží mocí nad přirozený běh dievka čistá porodila, proněžto jest i na nebi i na zemi všie chvály duostojná!“ To o ní píše </w:t>
      </w:r>
      <w:r>
        <w:rPr>
          <w:rStyle w:val="emendace"/>
        </w:rPr>
        <w:t xml:space="preserve">píše </w:t>
      </w:r>
      <w:r>
        <w:rPr>
          <w:rStyle w:val="pramen"/>
        </w:rPr>
        <w:t xml:space="preserve">pieſſe </w:t>
      </w:r>
      <w:r>
        <w:rPr>
          <w:rStyle w:val="Text"/>
        </w:rPr>
        <w:t xml:space="preserve">Maximianus biskup řka: „Od tebe, matko milá a všie chvály duostojná, přišla nám jest světlost, ješto osvietila našich srdcí temnost. Téj světlosti čekáše žádostivě všech svatých zbor anjeluov a již ten dar předrahý dnes svět přijav, tvú svatú milost radostně chválí. Protož se raduj, ó, nade vše tváři převýšená, že jsi to sama na hospodinu obdržala, jehožto Abrahám v duchu uzřev, obradoval se Mojžieš, s velikým strachem na hoře Sinaj v oblace z bohem jest mluvil. Ale tys nám Jezukrista porodila, kterýžto jest mluvil s lidmi hřiešnými i ochotně bydlel. K téj hoře Sinaj, ktož by byl tehdy přistúpil, byl by života zbaven. Ale ty jsi tu horu svatú </w:t>
      </w:r>
      <w:r>
        <w:rPr>
          <w:rStyle w:val="foliace"/>
        </w:rPr>
        <w:t xml:space="preserve">25v </w:t>
      </w:r>
      <w:r>
        <w:rPr>
          <w:rStyle w:val="Text"/>
        </w:rPr>
        <w:t xml:space="preserve">příkladně porodila, k niežto ktož skrze vieru nepřistúpí, věčného života bude zbaven.“ A co jsú světí otcové mnoho divuov viděli! Nebe anjelský pokrm jim doluov spúščalo. Tvrdá skála tekúcie stred. Potok Jordán vzpět vzhuoru se obrátil. Moře se rozdělilo, suchú cestu jim ukázalo. Nepřátelští lidé od trubného zvuku sú letěli. Slunce proti přirození </w:t>
      </w:r>
      <w:r>
        <w:rPr>
          <w:rStyle w:val="emendace"/>
        </w:rPr>
        <w:t xml:space="preserve">přirození </w:t>
      </w:r>
      <w:r>
        <w:rPr>
          <w:rStyle w:val="pramen"/>
        </w:rPr>
        <w:t xml:space="preserve">przyrozenie </w:t>
      </w:r>
      <w:r>
        <w:rPr>
          <w:rStyle w:val="Text"/>
        </w:rPr>
        <w:t xml:space="preserve">pro prodlenie postalo. Ačkoli ti divové byli sú velicí, však proti tomu nebeskému divu jsú velmi malí. Kto jest to vídal </w:t>
      </w:r>
      <w:r>
        <w:rPr>
          <w:rStyle w:val="emendace"/>
        </w:rPr>
        <w:t xml:space="preserve">vídal </w:t>
      </w:r>
      <w:r>
        <w:rPr>
          <w:rStyle w:val="pramen"/>
        </w:rPr>
        <w:t xml:space="preserve">wiedal </w:t>
      </w:r>
      <w:r>
        <w:rPr>
          <w:rStyle w:val="Text"/>
        </w:rPr>
        <w:t xml:space="preserve">aneb slýchal, že jednorozený přenajvyššieho boha, v jehožto tvář třasúce se anjelé patří, své božstvie tělesenstvím zastieniv, světu se ukázal! Držiž se téj věci, ó, člověče, a dávných tajemstvie boha všemohúcieho nežádaj ani pokúšej! Ale vuoli jeho svatú v tom znamenaj, všemť se jest narodil Kristus. Ale jedno právě věrným spasenie dává. Jakož chtěl, tak učinil. Pakliť se to tvého smysla křehkosti vidie sprostně, že to nebeské dietě tak sprostnými plenkami obinuté leží, vzveď mysl pod nebesa, tu se podivíš, ano tomu dietěti anjelské piesně zvučně zpievají. Pakliť se sprostnost jeho chudých jeslí tvé mysli nelíbí, vzveď oči pod nebesa, uzříš </w:t>
      </w:r>
      <w:r>
        <w:rPr>
          <w:rStyle w:val="emendace"/>
        </w:rPr>
        <w:t xml:space="preserve">uzříš </w:t>
      </w:r>
      <w:r>
        <w:rPr>
          <w:rStyle w:val="pramen"/>
        </w:rPr>
        <w:t xml:space="preserve">vzrzieſſ </w:t>
      </w:r>
      <w:r>
        <w:rPr>
          <w:rStyle w:val="Text"/>
        </w:rPr>
        <w:t xml:space="preserve">hvězdu přestkvúcí </w:t>
      </w:r>
      <w:r>
        <w:rPr>
          <w:rStyle w:val="foliace"/>
        </w:rPr>
        <w:t xml:space="preserve">26r </w:t>
      </w:r>
      <w:r>
        <w:rPr>
          <w:rStyle w:val="Text"/>
        </w:rPr>
        <w:t xml:space="preserve">nově učiněnú, anať svědčí svými paprslky syna božieho narozenie. Těm se divóm zlý duch divieše, jakož píše sv. Augustin řka: „Když uzřel náš nepřietel diábel syna božieho narozenie s panny Marie tak s znamenitými činy, divě se, mohl jest sám v sobě takto pomysliti: Kto jest tento, ješto jest přišel na </w:t>
      </w:r>
      <w:r>
        <w:rPr>
          <w:rStyle w:val="Text"/>
        </w:rPr>
        <w:lastRenderedPageBreak/>
        <w:t xml:space="preserve">tento svět bez mého věděnie?, vědě to dobře, že se jest z ženského života narodil, v sobě nedostatkóv člověčích nemaje. Odkud jest to přišlo, tak nové a tak mocné narozenie? Mezi hřiešnými se narodil, od smrtedlné matky pošel, avšak nade vše vždy přečistý! A nic na něm nenalézám, v němž bych svú libost měl. Protož se bojím, by mi moci neodjal! Co učiním, kam se obrátím, jeho mocnějšieho čiji než sebe! A tak mi se zdá, že v mém království </w:t>
      </w:r>
      <w:r>
        <w:rPr>
          <w:rStyle w:val="emendace"/>
        </w:rPr>
        <w:t xml:space="preserve">království </w:t>
      </w:r>
      <w:r>
        <w:rPr>
          <w:rStyle w:val="pramen"/>
        </w:rPr>
        <w:t xml:space="preserve">kralowſtwie </w:t>
      </w:r>
      <w:r>
        <w:rPr>
          <w:rStyle w:val="Text"/>
        </w:rPr>
        <w:t xml:space="preserve">bude kralovati. Protož bojím se, by to ten buoh nebyl, jehož žádný nedostatek nemuože poškvrniti! Avšak by to byl buoh, kterak by trpěl ženského přirozenie neduostojnosti, kto by tomu byl věřil, by buoh tak v sprostných plenkách ležal a dětinsky plačlivě kvílil, kto by se tomu nadál, to slyše, by buoh tak ženský pokrm bral? A nadto nade vše, že se jemu jísti chce, kto to kdy kterým rozumem dovésti muože, by se kdy bohu jiesti </w:t>
      </w:r>
      <w:r>
        <w:rPr>
          <w:rStyle w:val="foliace"/>
        </w:rPr>
        <w:t xml:space="preserve">26v </w:t>
      </w:r>
      <w:r>
        <w:rPr>
          <w:rStyle w:val="Text"/>
        </w:rPr>
        <w:t>chtělo?“ Protož praví sv. Augustin, že toho diábel nevěděl, že syn boží</w:t>
      </w:r>
      <w:r>
        <w:rPr>
          <w:rStyle w:val="emendace"/>
        </w:rPr>
        <w:t xml:space="preserve">boží </w:t>
      </w:r>
      <w:r>
        <w:rPr>
          <w:rStyle w:val="pramen"/>
        </w:rPr>
        <w:t>bozie</w:t>
      </w:r>
      <w:r>
        <w:rPr>
          <w:rStyle w:val="Text"/>
        </w:rPr>
        <w:t xml:space="preserve">, Ježíš Kristus, pokrm dětinný bráše. A že hlad i žiezeň trpieše jako jiné dietě, to nebylo toliko křehkostí tělesenstvie, ale jelikožto tajnú svatostí zastíněnie nebeské milosti. Nebo jakož píše Origenes: „Co se jest při božím narození </w:t>
      </w:r>
      <w:r>
        <w:rPr>
          <w:rStyle w:val="emendace"/>
        </w:rPr>
        <w:t xml:space="preserve">narození </w:t>
      </w:r>
      <w:r>
        <w:rPr>
          <w:rStyle w:val="pramen"/>
        </w:rPr>
        <w:t xml:space="preserve">narozenie </w:t>
      </w:r>
      <w:r>
        <w:rPr>
          <w:rStyle w:val="Text"/>
        </w:rPr>
        <w:t xml:space="preserve">svatého stalo, to jest bylo před diáblem skryto.“ Protož tomu nerozuměl. Vida ji poroditi a čistú dievkú ostati, kterým by to činem bylo, toho diábel nevědieše. Ana toho sama matka boží tajieše. Co se tu boží mocí při narození </w:t>
      </w:r>
      <w:r>
        <w:rPr>
          <w:rStyle w:val="emendace"/>
        </w:rPr>
        <w:t xml:space="preserve">narození </w:t>
      </w:r>
      <w:r>
        <w:rPr>
          <w:rStyle w:val="pramen"/>
        </w:rPr>
        <w:t xml:space="preserve">narozenie </w:t>
      </w:r>
      <w:r>
        <w:rPr>
          <w:rStyle w:val="Text"/>
        </w:rPr>
        <w:t xml:space="preserve">syna božieho svátostně dálo, to jest bylo před diáblem tajno. Jakož praví to svaté čtenie: „Maria, matka boží, chováše všecka slova, přenášejíci je v svém srdci. Tu praví sv. Beda: „Tajemstvie o Jezukristovi, ješto Maria vědieše, nikomému zjeviti toho nechtěla, ale toho sobě, s velikú poctivostí tajíce, chovala, v němžto se jejie tajná svatá múdrost chovala a znamenala.“ A to div nenie, neb jest v sobě boha otce múdrost nosila, skrze niežto všemu světu milost obdržala, pro nižto sv. Augustin ji chválí řka: „Ó, Maria, matko boží, všie milosti plná, vidúcí přepovýšenú svatost, kterak tě duostojně chváliti muožem!“ A kterak jest koli všech svatých svatost, však to nic nenie proti tvé </w:t>
      </w:r>
      <w:r>
        <w:rPr>
          <w:rStyle w:val="foliace"/>
        </w:rPr>
        <w:t xml:space="preserve">27r </w:t>
      </w:r>
      <w:r>
        <w:rPr>
          <w:rStyle w:val="Text"/>
        </w:rPr>
        <w:t>nebeské chvále, kterúž zvláštním darem od sv. trojice máš. Rozličně sú staří otcové svatí od boha své osviecení obdržali pod tělesenstvím. Jakžto Abel, Enoch, Melchizedech, Abraham, Jakob, Jozef, Mojžieš, Jezus, Heliáš, Izaiáš, Daniel, Ezechiel, David. Ti jsú všichni zvláštní svatost k bohu měli, ale nižádný z nich tak slavně jakžto Maria, matka božie. Jehožto sú oni všichni dalece u poznání duchem svatým poznali, toho matka boží netoliko v tělesenství</w:t>
      </w:r>
      <w:r>
        <w:rPr>
          <w:rStyle w:val="emendace"/>
        </w:rPr>
        <w:t xml:space="preserve">tělesenství </w:t>
      </w:r>
      <w:r>
        <w:rPr>
          <w:rStyle w:val="pramen"/>
        </w:rPr>
        <w:t>tieleſenſtwie</w:t>
      </w:r>
      <w:r>
        <w:rPr>
          <w:rStyle w:val="Text"/>
        </w:rPr>
        <w:t xml:space="preserve">, ale v srdečné mysli i v životě svém nosila, protož zvláštní útočiště ihned po boze druhé v království </w:t>
      </w:r>
      <w:r>
        <w:rPr>
          <w:rStyle w:val="emendace"/>
        </w:rPr>
        <w:t xml:space="preserve">království </w:t>
      </w:r>
      <w:r>
        <w:rPr>
          <w:rStyle w:val="pramen"/>
        </w:rPr>
        <w:t xml:space="preserve">kralowſtwie </w:t>
      </w:r>
      <w:r>
        <w:rPr>
          <w:rStyle w:val="Text"/>
        </w:rPr>
        <w:t xml:space="preserve">nebeském máme k Mariji, matce boží, ješto nikdá nepřestane před hospodinem za hřiešné prositi. Tu také praví sv. Augustin: „Věřiti beze všie rozpači muožem, že matka boží, což prosí na svém milém synu, to vše obdrží, neb ona vždy za hřiešné oroduje, aby je buoh k sobě obrátil, a to bez přestání řkúci: „Aj, muoj milý synu, viz, že jsi ráčil pro hřiešné lidi býti člověkem a z něhos života tělesenstvie přijal. Pomni na to, muoj milý synu, že jsi to proto učinil, aby se nad hřiešnými smiloval, jimžto jest velmi smilovánie třeba.“ Ktož tehda ten jest, jenž se jejie milosti svaté modlil snažně a nebyl by uslyšán, nadarmoť se jiným svatým modlí </w:t>
      </w:r>
      <w:r>
        <w:rPr>
          <w:rStyle w:val="foliace"/>
        </w:rPr>
        <w:t xml:space="preserve">27v </w:t>
      </w:r>
      <w:r>
        <w:rPr>
          <w:rStyle w:val="Text"/>
        </w:rPr>
        <w:t xml:space="preserve">ten, jemužto </w:t>
      </w:r>
      <w:r>
        <w:rPr>
          <w:rStyle w:val="emendace"/>
        </w:rPr>
        <w:t xml:space="preserve">jemužto </w:t>
      </w:r>
      <w:r>
        <w:rPr>
          <w:rStyle w:val="pramen"/>
        </w:rPr>
        <w:t xml:space="preserve">gimzto </w:t>
      </w:r>
      <w:r>
        <w:rPr>
          <w:rStyle w:val="Text"/>
        </w:rPr>
        <w:t>panna Maria zpomoci nechce ani pomocnití</w:t>
      </w:r>
      <w:r>
        <w:rPr>
          <w:rStyle w:val="internipoznamka"/>
        </w:rPr>
        <w:t>tj. pomocnicí</w:t>
      </w:r>
      <w:r>
        <w:rPr>
          <w:rStyle w:val="Text"/>
        </w:rPr>
        <w:t xml:space="preserve"> býti. A ještě nad to viece pravím: že jehožto jiní světí prositi nesmějí, to panna a matka duostojná zvláštním doufáním, k svému milému synu přistúpíc, což prosí, to vše obdrží. Protož, milá panno Maria, matičko božie, poněvadž jsi tak milostivá orodovnice, my hřiešní prosíme tebe, aby skrze to svaté jmě, kterýmž jsi nazvána a sloveš „matička božie“, aby ráčila před svým milým </w:t>
      </w:r>
      <w:r>
        <w:rPr>
          <w:rStyle w:val="Text"/>
        </w:rPr>
        <w:lastRenderedPageBreak/>
        <w:t>synem, pánem Jezukristem, za nás za hřiešné prositi, abychom tento svět zlý přejdúce, tvého milého syna tebú narozeného svýma očima uhlédati mohli a s ním v nebesích bydlili na věky věkuov. Amen.</w:t>
      </w:r>
    </w:p>
    <w:p>
      <w:pPr>
        <w:pStyle w:val="Nadpis"/>
      </w:pPr>
      <w:r>
        <w:rPr>
          <w:rStyle w:val="cizijazyk"/>
        </w:rPr>
        <w:t>De sancto Stephano</w:t>
      </w:r>
    </w:p>
    <w:p>
      <w:r>
        <w:rPr>
          <w:rStyle w:val="Text"/>
        </w:rPr>
        <w:t xml:space="preserve">Svatý Ščepán, boží </w:t>
      </w:r>
      <w:r>
        <w:rPr>
          <w:rStyle w:val="emendace"/>
        </w:rPr>
        <w:t xml:space="preserve">boží </w:t>
      </w:r>
      <w:r>
        <w:rPr>
          <w:rStyle w:val="pramen"/>
        </w:rPr>
        <w:t xml:space="preserve">bozie </w:t>
      </w:r>
      <w:r>
        <w:rPr>
          <w:rStyle w:val="Text"/>
        </w:rPr>
        <w:t xml:space="preserve">mučedlník, byl jeden z zvolených s sedmi jáhnuov. A první sluha z těch sedmi svatých apoštoluov. O tom se takto píše, že když svatí apoštolé rozličné lidi z židuov a z pohanuov na vieru obracováchu, tehdy svatým vdovám byli poručili svatého Ščepána, aby o pokrmu péči měl, když by se svatí apoštolé, kážíc a učíc se, trudili, aby potom svaté vdovy pokrmem poslúžily jim. Protož povstane </w:t>
      </w:r>
      <w:r>
        <w:rPr>
          <w:rStyle w:val="poznamka"/>
        </w:rPr>
        <w:t>původně zapsáno „pogide“, část „gide“ škrtnuta a mladší rukou připsáno „wſta</w:t>
      </w:r>
      <w:r>
        <w:rPr>
          <w:rStyle w:val="poznamkahorniindex"/>
        </w:rPr>
        <w:t>e</w:t>
      </w:r>
      <w:r>
        <w:rPr>
          <w:rStyle w:val="poznamka"/>
        </w:rPr>
        <w:t xml:space="preserve">“ </w:t>
      </w:r>
      <w:r>
        <w:rPr>
          <w:rStyle w:val="Text"/>
        </w:rPr>
        <w:t xml:space="preserve">vrtkání a reptání od novo obrácených lidí, proč by ty svaté vdovy, kázaní a jiné svaté skutky obmeškávajíc, k stolu </w:t>
      </w:r>
      <w:r>
        <w:rPr>
          <w:rStyle w:val="foliace"/>
        </w:rPr>
        <w:t xml:space="preserve">28r </w:t>
      </w:r>
      <w:r>
        <w:rPr>
          <w:rStyle w:val="Text"/>
        </w:rPr>
        <w:t xml:space="preserve">slúžily. To svatí apoštolé uznamenavše, chtiece jich reptání staviti, pozvavše k sobě množství křesťanóv, řekli sú k nim: „Nevidí se nám to, by dobré bylo slovo boží obmeškati a stolóm božím slúžiti, proněžto sezříce se mezi sebú, vybeřtež sedm dobrých mužuov dobrého svědomí, plných ducha svatého a múdrosti, ať ti o nás péči mají a nám pokrmem posluhují. A my zatím, bohu se modléce, slovo božie kážíc, truditi se budem.“ Ta se řeč všem slíbila, proněžto hned zvolichu sedm mužuov múdrých, jimžto vešken statek poručichu, mezi nimižto jako za starostu najduostojnější sv. Ščepán nade všemi byl. A tak je zvolivše, před svaté apoštoly přivedše, tu </w:t>
      </w:r>
      <w:r>
        <w:rPr>
          <w:rStyle w:val="pripisekinterlinearnimladsi"/>
        </w:rPr>
        <w:t xml:space="preserve">pak </w:t>
      </w:r>
      <w:r>
        <w:rPr>
          <w:rStyle w:val="Text"/>
        </w:rPr>
        <w:t xml:space="preserve">na ně apoštolé ruce vložili. </w:t>
      </w:r>
      <w:r>
        <w:rPr>
          <w:rStyle w:val="poznamka"/>
        </w:rPr>
        <w:t xml:space="preserve">sr. A 6,2–4 </w:t>
      </w:r>
      <w:r>
        <w:rPr>
          <w:rStyle w:val="Text"/>
        </w:rPr>
        <w:t>Potom, jakož se píše v Skutciech apoštolských</w:t>
      </w:r>
      <w:r>
        <w:rPr>
          <w:rStyle w:val="pripisekmarginalnimladsicizijazyk"/>
        </w:rPr>
        <w:t>Actuum VI</w:t>
      </w:r>
      <w:r>
        <w:rPr>
          <w:rStyle w:val="Text"/>
        </w:rPr>
        <w:t xml:space="preserve">, že svatý Ščepán, plný milosti a síly, činieše mnoho divuov znamenitých i zázrakóv mezi lidmi. Tomu židé závidiec, chtiec jeho přemoci i přehádati, trojím činem proti němu boj měli. </w:t>
      </w:r>
      <w:r>
        <w:rPr>
          <w:rStyle w:val="poznamka"/>
        </w:rPr>
        <w:t xml:space="preserve">sr. A 6,8–9 </w:t>
      </w:r>
      <w:r>
        <w:rPr>
          <w:rStyle w:val="Text"/>
        </w:rPr>
        <w:t xml:space="preserve">Najprvé hádaním. Druhé falešným svědectvím. A třetí mučením. Ale sv. Ščepán všecky je přemohl a přehádal a křivé svědky v křivotě ostavil a nad těmi, ješto jej mučili, mocně svítězil. A ve všech těch věcech a třech bojích s nebes </w:t>
      </w:r>
      <w:r>
        <w:rPr>
          <w:rStyle w:val="foliace"/>
        </w:rPr>
        <w:t xml:space="preserve">28v </w:t>
      </w:r>
      <w:r>
        <w:rPr>
          <w:rStyle w:val="Text"/>
        </w:rPr>
        <w:t xml:space="preserve">zvláštní spomoc </w:t>
      </w:r>
      <w:r>
        <w:rPr>
          <w:rStyle w:val="poznamka"/>
        </w:rPr>
        <w:t xml:space="preserve">původně zapsáno „moc“, mladší rukou nadepsáno „spo“ </w:t>
      </w:r>
      <w:r>
        <w:rPr>
          <w:rStyle w:val="Text"/>
        </w:rPr>
        <w:t xml:space="preserve">měl. V prvním boji dána mu moc a spomoc duchem svatým v jasném promluvení. V druhém boji dána mu zpomoc v anjelské tváři proti křivým svědkóm, aby je zstrašili. V třetím boji měl zpomoc od Jezukrista, jehožto v tu hodinu, když ho kamenováchu, stojíce v nebesích, uzřel. Prvé židé proti němu bojovali, chtiece jeho přehádaním přemoci, i nemohli sú ižádným činem proti jeho múdrosti svítěziti a proti jeho duchu, jenž z něho mluvieše. Tu židé, nic nezískavše, druhý boj proti němu vyvedli, že by proti bohu křivú řeč mluvil a Mojžiešovi se protivil a starého zákona práva tupil. A když to naň svědčichu, všichni, kteříž na tom súdě sediechu, na sv. Ščepána vezřevše, i uzřechu tvář jeho jakžto tvář anjelskú. A tu se svatý Ščepán omluvil ve všem. To židé uzřevše, že nad ním svítěziti nemohú, třetí boj proti němu učinili, aby jeho asa mučením a trýzněním přemohli. To uznamenav sv. Ščepán, že jich </w:t>
      </w:r>
      <w:r>
        <w:rPr>
          <w:rStyle w:val="pripisekmarginalnimladsi"/>
        </w:rPr>
        <w:t xml:space="preserve">že jich na vieru křesťanskú a k pánu bohu obrátiti nemohl </w:t>
      </w:r>
      <w:r>
        <w:rPr>
          <w:rStyle w:val="poznamka"/>
        </w:rPr>
        <w:t xml:space="preserve">zbylá dvě slova přípisku nečitelná </w:t>
      </w:r>
      <w:r>
        <w:rPr>
          <w:rStyle w:val="Text"/>
        </w:rPr>
        <w:t>podlé svatého čtenie kázaně potresktal řka: „Tvrdé hlavy lidé a nečistého srdce a uší nepravého poslúchaní! Vy jste se vždy duchu protivili, jakož otcové vaši, takéž i vy!“ To oni uslyšavše, netolik se polepšivše, ale v svých srdcích se rozdráž</w:t>
      </w:r>
      <w:r>
        <w:rPr>
          <w:rStyle w:val="foliace"/>
        </w:rPr>
        <w:t>29r</w:t>
      </w:r>
      <w:r>
        <w:rPr>
          <w:rStyle w:val="Text"/>
        </w:rPr>
        <w:t xml:space="preserve">divše, zuby naň škřípiechu. A ihned jeho před město vyvedše, s sebe </w:t>
      </w:r>
      <w:r>
        <w:rPr>
          <w:rStyle w:val="Text"/>
        </w:rPr>
        <w:lastRenderedPageBreak/>
        <w:t xml:space="preserve">rúcho svlekše, před tím jinochem, jenž Šavel slovieše, položivše, kterýž netoliko sv. Ščepána svýma rukama kamenovati chtěl, ale všem rúcha ostřiehal, aby všech nemilostivějí kamenovati ponúkl. </w:t>
      </w:r>
      <w:r>
        <w:rPr>
          <w:rStyle w:val="poznamka"/>
        </w:rPr>
        <w:t xml:space="preserve">sr. A, kapitola 7 </w:t>
      </w:r>
      <w:r>
        <w:rPr>
          <w:rStyle w:val="Text"/>
        </w:rPr>
        <w:t xml:space="preserve">Tu praví sv. Augustin, že v tu hodinu sv. Ščepán za sv. Pavla obrácenie k bohu prozbu učinil. Pro něhož by se byl sv. Ščepán pánu bohu nepomodlil, svatá cierkev nebyla by měla sv. Pavla. A když tak všickni sv. Ščepána kamenováchu, tehda sv. Ščepán poče krále nebeského vyznávati řka: „Hospodine, Ježíši milý, nepostavuj jim téj zlosti za hřiech!“ Nebo na tom svatý Ščepán svého spasitele držal příklad, že duši svú bohu poručil a za své nepřátely boha prosil. A když tu řeč dokonal, tehda v pánu usnul. A proto jest řečeno „usnul“, a ne „umřel“, nebo jest své tělo pro Jezukrista na veliké muky dal, s nadějí věčné odplaty sladce umřel, jako by usnul. A to také sluší věděti, že jest svatý Ščepán jiný čas ukamenován než toho dne, jehož svatá cierkev slaví. Ale prvý den po božím narození proto slaviti ustaven, že jest první ze všech svatých pro pána Jezukrista svú krev proli toho léta, ješto syn boží na nebesa vstúpil, o němžto svatý Fulgencius krásně </w:t>
      </w:r>
      <w:r>
        <w:rPr>
          <w:rStyle w:val="foliace"/>
        </w:rPr>
        <w:t xml:space="preserve">29v </w:t>
      </w:r>
      <w:r>
        <w:rPr>
          <w:rStyle w:val="Text"/>
        </w:rPr>
        <w:t xml:space="preserve">píše takto řka: „Včera sme slavili věčného krále narozenie a dnes slavíme </w:t>
      </w:r>
      <w:r>
        <w:rPr>
          <w:rStyle w:val="emendace"/>
        </w:rPr>
        <w:t xml:space="preserve">slavíme </w:t>
      </w:r>
      <w:r>
        <w:rPr>
          <w:rStyle w:val="pramen"/>
        </w:rPr>
        <w:t xml:space="preserve">ſlawieme </w:t>
      </w:r>
      <w:r>
        <w:rPr>
          <w:rStyle w:val="Text"/>
        </w:rPr>
        <w:t xml:space="preserve">svítězilého rytieře pro vieru umučenie. Včera náš milý král, naše tělesenstvie přijem na se, s své matky s svatého života vystúpiv, ráčil tento svět navštieviti. Dnes svatý rytieř, z tělesenství vystúpiv, jakžto rytieř a vítěz do nebes šel. Náš spasitel, věčnost božstvie a veleslavenstvie svého nerozlúčeně chovaje, robotné opásanie našeho tělesenstvie přijav, na tento svět bojovati všel. A sv. Ščepán svlékl s sebe křehkosti poddaného tělesenstvie, do nebeské sieni na věky kralovati vstúpil. Spasitel sstúpil tělesenstvím </w:t>
      </w:r>
      <w:r>
        <w:rPr>
          <w:rStyle w:val="emendace"/>
        </w:rPr>
        <w:t xml:space="preserve">tělesenstvím </w:t>
      </w:r>
      <w:r>
        <w:rPr>
          <w:rStyle w:val="pramen"/>
        </w:rPr>
        <w:t xml:space="preserve">tieleſenſtwiem </w:t>
      </w:r>
      <w:r>
        <w:rPr>
          <w:rStyle w:val="Text"/>
        </w:rPr>
        <w:t xml:space="preserve">zastřien, svatý Ščepán vstúpil, jsa krví korunován. Sstúpil doluov Ježíš, ano se anjelé radují, vstúpil sv. Ščepán, ano jeho židé kamenují. Včera vesele zpievali anjelé Chvála buď bohu v nebeské výsosti!, dnes svatého rytieře v svá obydlé anjelé radostně jsú přijali. Včera náš milý Kristus pro nás hřiešné sprostnými plenkami obinut byl a dnes sv. Ščepán v štólu věčného života jest oblečen. Včera sprostné jesle Ježíše sú v sobě chovaly a dnes slavná nesmiernost nebeská svatého Ščepána jest přijala. Sám náš milý hospodin sstúpil, aby mnohé nahoru pozvedl, pokřtil se náš milý král, aby svých rytieřuov </w:t>
      </w:r>
      <w:r>
        <w:rPr>
          <w:rStyle w:val="foliace"/>
        </w:rPr>
        <w:t xml:space="preserve">30r </w:t>
      </w:r>
      <w:r>
        <w:rPr>
          <w:rStyle w:val="Text"/>
        </w:rPr>
        <w:t xml:space="preserve">povýšil, jenž jest své svaté tělo z čisté děvice břicha </w:t>
      </w:r>
      <w:r>
        <w:rPr>
          <w:rStyle w:val="emendace"/>
        </w:rPr>
        <w:t xml:space="preserve">břicha </w:t>
      </w:r>
      <w:r>
        <w:rPr>
          <w:rStyle w:val="pramen"/>
        </w:rPr>
        <w:t xml:space="preserve">brzicho </w:t>
      </w:r>
      <w:r>
        <w:rPr>
          <w:rStyle w:val="Text"/>
        </w:rPr>
        <w:t>připravil, ten jest svatému rytieři nebesa otevříti ráčil. Náš milý Ježíš Kristus ráčil jest svatého Ščepána darem milosrdným obdařiti. S nebes spasitel na zemi sstúpil, skrze též milosrdenstvie sv. Ščepán na nebesa vstúpil. Ó, převeliká moci našeho milého spasitele! Ukázal světu své matky div věčné čistoty. A takéž jest ukázal svého rytieře dobrotu. A jakož jest matky božie čistota věčná, nikdá porušenie nemohla trpěti. Takéž v tomto svatém rytieři Jezukristovo milosrdenstvie, kterak koli jeho mučili, nemohlo nikdy pohasnúti.“ Také píše sv. Augustin</w:t>
      </w:r>
      <w:r>
        <w:rPr>
          <w:rStyle w:val="pripisekmarginalnimladsi"/>
        </w:rPr>
        <w:t>to jest řeč svatého Fulgentie</w:t>
      </w:r>
      <w:r>
        <w:rPr>
          <w:rStyle w:val="Text"/>
        </w:rPr>
        <w:t>, že buoh skrze svatého Ščepána mnoho divuov učinil. A zvláště šest mrtvých od smrti vzkřísil a mnoho nemocných uzdravil. A to sobě v obyčej lidé pro náboženstvie byli vzali, že na oltář svatého Ščepána kvietí kladli jsú. A odtud vezmúce, když na nemocné položili, ihned uzdraveni byli. A zvláště, když odtud kvietí vezmúce, jedné slepé ženě na oči položili, ihned na tom miestě prohlédla a sv. Ščepánu poděkovala. Téhož dne v Římě u cesty Apia skončení sv. Dionysia papeže, jenž věrným učením za ciesaře Claudia jasen jsa se prosvietil. Téhož dne Mariana, muže, jenž za ciesaře Marciana vítěz</w:t>
      </w:r>
      <w:r>
        <w:rPr>
          <w:rStyle w:val="foliace"/>
        </w:rPr>
        <w:t>30v</w:t>
      </w:r>
      <w:r>
        <w:rPr>
          <w:rStyle w:val="Text"/>
        </w:rPr>
        <w:t>stvie mučedlníkového v Římě dosáhl jest. A jiných mnoho svatých.</w:t>
      </w:r>
    </w:p>
    <w:p>
      <w:pPr>
        <w:pStyle w:val="Nadpis"/>
      </w:pPr>
      <w:r>
        <w:rPr>
          <w:rStyle w:val="cizijazyk"/>
        </w:rPr>
        <w:lastRenderedPageBreak/>
        <w:t>De sancto Johanne</w:t>
      </w:r>
    </w:p>
    <w:p>
      <w:r>
        <w:rPr>
          <w:rStyle w:val="Text"/>
        </w:rPr>
        <w:t xml:space="preserve">Svatý Jan evanjelista, jehož jest zvláště miloval Ježíš, po těch časích, když jest spasitel svuoj svatý slib splnil apoštolóm a jim ducha svatého s nebe seslal a když se apoštolé po světě rozešli, tehda sv. Jan odtad se pozdvihl a do té vlasti, jenž Azia slove, šel a tu svatú vieru vzplodil, mnoho kosteluov kázal nadělati. To ciesař Domicianus uslyšav, kázal jeho do Říma přinésti. A když sú jej přinesli, kázal jeho v kotel vrúcieho oleje vsaditi, aby jeho tak zahubil. Ale jakož buoh ráčil, beze všeho úrazu odtad vyšel. To ciesař uzřev, že od božieho slova přestati nechtěl, kázal jeho na jeden daleký ostrov, jenž Patmos slul, v moři zanésti a tam jeho nechati, aby hladem umřel. A když sú ho tam již samého posadili, on tam sám přebývaje, knihy veliké popsal z přikázanie Jezukristova o budúcích </w:t>
      </w:r>
      <w:r>
        <w:rPr>
          <w:rStyle w:val="emendace"/>
        </w:rPr>
        <w:t xml:space="preserve">budúcích </w:t>
      </w:r>
      <w:r>
        <w:rPr>
          <w:rStyle w:val="pramen"/>
        </w:rPr>
        <w:t xml:space="preserve">buducziech </w:t>
      </w:r>
      <w:r>
        <w:rPr>
          <w:rStyle w:val="Text"/>
        </w:rPr>
        <w:t xml:space="preserve">tajných věcech a o súdném dni a o Antikristovi. Jenž slovú ty knihy Zjevenie sv. Jana. A toho léta, když ten ciesař Domacianus umřel, a což za něho bylo ustaveno, po jeho smrti vše bylo odvoláno. A tak, jakž jest byl svatého Jana s hanbú zahnal a vypověděl, takž se zase do Efezu s velikú ctí vrátil. A tu lidé proti němu vyšedše, bohu i jemu </w:t>
      </w:r>
      <w:r>
        <w:rPr>
          <w:rStyle w:val="foliace"/>
        </w:rPr>
        <w:t xml:space="preserve">31r </w:t>
      </w:r>
      <w:r>
        <w:rPr>
          <w:rStyle w:val="Text"/>
        </w:rPr>
        <w:t xml:space="preserve">velikú chválu vzdávali. A když tak s lidmi do města jide, ponesú jednu ženu umrlú, jížto jméno bylo Druziana, a ta byla veliká přietelnice svatého Jana navrácenie vždy žádala. V tu hodinu jejie přietelé přistúpivše k sv. Janu, vecechu jemu: „Svatý otče Jene, toť neseme tělo tvé služebnice, ješto byla tvé milosti vždy poslušna a nás všecky krmila. A tvého zase příští s velikú žádostí zase čekala a často řiekala: Ej, bych já prvé, než umru, ještě jedinú apoštola mého uzřela! A toť jsi přišel, a ona již tebe viděti nemuože.“ V tu dobu kázal sv. Jan tělo mrtvé na zemi postaviti, a tak, na tom miestě stoje, vece: „Hospodin muoj, Ježíš </w:t>
      </w:r>
      <w:r>
        <w:rPr>
          <w:rStyle w:val="emendace"/>
        </w:rPr>
        <w:t xml:space="preserve">Ježíš </w:t>
      </w:r>
      <w:r>
        <w:rPr>
          <w:rStyle w:val="pramen"/>
        </w:rPr>
        <w:t xml:space="preserve">gezieſs </w:t>
      </w:r>
      <w:r>
        <w:rPr>
          <w:rStyle w:val="Text"/>
        </w:rPr>
        <w:t>Kristus, ten tě vzkřes! Druziano, vstaň a jdi domóv a připrav mi pojésti!“ A jakž to brzo vece, tak ona ihned vstavši, spěšně jde domóv, chtiec to učiniti, což jí apoštol boží rozkázal, tak jako by ne z mrtvých vstala. Potom nazajtří jeden mudřec Kraton, ten na tržišti lidí sebrav, jal se jim kázati, kterak tento svět má správně všelikým člověkem potupen býti, proněžto pozvav k sobě dvú bratřencí bohatých, káza jima, aby vše prodadúc drahého kamenie nakúpili a přede všemi lidmi to kamenie zbili</w:t>
      </w:r>
      <w:r>
        <w:rPr>
          <w:rStyle w:val="emendace"/>
        </w:rPr>
        <w:t xml:space="preserve">zbili </w:t>
      </w:r>
      <w:r>
        <w:rPr>
          <w:rStyle w:val="pramen"/>
        </w:rPr>
        <w:t>zbiti</w:t>
      </w:r>
      <w:r>
        <w:rPr>
          <w:rStyle w:val="Text"/>
        </w:rPr>
        <w:t xml:space="preserve">. Tehda božie náhodú, když sv. Jan jda, stavil se, a pozvav k sobě toho mudrce </w:t>
      </w:r>
      <w:r>
        <w:rPr>
          <w:rStyle w:val="emendace"/>
        </w:rPr>
        <w:t xml:space="preserve">mudrce </w:t>
      </w:r>
      <w:r>
        <w:rPr>
          <w:rStyle w:val="pramen"/>
        </w:rPr>
        <w:t xml:space="preserve">mudrze </w:t>
      </w:r>
      <w:r>
        <w:rPr>
          <w:rStyle w:val="Text"/>
        </w:rPr>
        <w:t xml:space="preserve">Kratona, vece k němu řka: „Kterú </w:t>
      </w:r>
      <w:r>
        <w:rPr>
          <w:rStyle w:val="foliace"/>
        </w:rPr>
        <w:t xml:space="preserve">31v </w:t>
      </w:r>
      <w:r>
        <w:rPr>
          <w:rStyle w:val="Text"/>
        </w:rPr>
        <w:t xml:space="preserve">toho odplatu máš, žes tímto dvěma mládencoma kamenie drahé kázal zbíti? Lépe by byli učinili, by chudým rozdali to pro buoh. Jakož jest hospodin jednomu řekl: Chceš li svrchovaný býti, prodaj vše a rozdaj chudým!“ K němužto mudřec Kraton vece: „Jest li pravý buoh mistr tvój, Ježíš, a chceš li tomu, aby toto kamení bylo prodáno a mezi chudé rozdáno, učiň, ať to kamenie zase bude celo.“ Tehdy sv. Jan vzem to zetřelé kamenie, bohu se pomodlil, a ihned to kamenie všechno zase bylo celo. Proněžto ta dva mládenci a ten mudřec Kraton bohu a v buoh jsú uvěřili, a to kamenie prodavše, mezi chudé rozdali. Dva také mladá člověky vše, což měla, prodavše a mezi chudé rozdavše, jala se, sv. Jana následujíc, po něm jíti. Tehda v jednu chvíli uzřechu své někdajší sluhy v krásném rúše chodiece, a oni v sprostném, i počali se z toho zamucovati. Tehda sv. Jan to uznamenav, kázal k sobě piesku morského přinésti, a ten piesek v zlato a v drahé kamenie obrátiv, kázal těma dvěma, aby zlatníkóm to okázali. A když zlatníci to ohledali, vece: „Nikda sme tak čistého zlata neviedali ani tak drahého kamenie!“ A vrátivše se zase, pověděli sv. Janu to, což jsú zlatníci pravili. Vece k nim sv. Jan: „Vezmúce to zlato a kamenie, vyplaťtež své </w:t>
      </w:r>
      <w:r>
        <w:rPr>
          <w:rStyle w:val="foliace"/>
        </w:rPr>
        <w:t xml:space="preserve">32r </w:t>
      </w:r>
      <w:r>
        <w:rPr>
          <w:rStyle w:val="Text"/>
        </w:rPr>
        <w:t xml:space="preserve">zbožie, kteréž </w:t>
      </w:r>
      <w:r>
        <w:rPr>
          <w:rStyle w:val="Text"/>
        </w:rPr>
        <w:lastRenderedPageBreak/>
        <w:t xml:space="preserve">ste prodali, a buťež na tomto světě bohati v dobrém bydle, abyšte na onom světě u věčné chudobě byli.“ I poče jim sv. Jan o potupě tohoto světa a bohatství mnoho praviti. V túž hodinu, když tak sv. Jan mluvieše, aj, ponesechu jednoho mrtvého, kterýž se byl před sedmdesáti dni oženil. A ta matka toho mrtvého, vdova, s jinými přáteli padši před sv. Janem, proséci, aby jakož jest Druzianu vzkřísil, takéž i toho. Tehdy, jak sv. Jan zaplakal a bohu se pomodlil, tak ihned mrtvý ožil. Jemužto ihned sv. Jan přikázal, aby oněm dvěma o poručenství </w:t>
      </w:r>
      <w:r>
        <w:rPr>
          <w:rStyle w:val="emendace"/>
        </w:rPr>
        <w:t xml:space="preserve">poručenství </w:t>
      </w:r>
      <w:r>
        <w:rPr>
          <w:rStyle w:val="pramen"/>
        </w:rPr>
        <w:t xml:space="preserve">poruczenſtwie </w:t>
      </w:r>
      <w:r>
        <w:rPr>
          <w:rStyle w:val="Text"/>
        </w:rPr>
        <w:t xml:space="preserve">sv. Jana, ješto byla odstúpila a k zboží se navrátili, jim pověděl, kterak sú slavnú odplatu ztratili. Tehdy on na tom miestě počal jim praviti o divných věcech onoho života. A zvláště k nim vece: „Ó, přehubená člověky, kterak ste daleko zablúdili, viděl jsem anjely vaše, ani pláčí, a diáblové se radují! A neviete, co ste dobrého ztratili, radost a příbytek přeslavný, v němž ste měli býti na věky, toho ste hanebně a šeredně chybili a chvácete se tohoto šeredného a hozného příbytka, kterýžto sem já viděl i ohledal. Tmy přemnohé. Červ, jenž vždy srdce člověčí hryže, a tenť vás čeká. Oheň na věky horúcí. Studenost nevýmluvná. Diáblóv přehrozné vidění, pláč </w:t>
      </w:r>
      <w:r>
        <w:rPr>
          <w:rStyle w:val="foliace"/>
        </w:rPr>
        <w:t xml:space="preserve">32v </w:t>
      </w:r>
      <w:r>
        <w:rPr>
          <w:rStyle w:val="Text"/>
        </w:rPr>
        <w:t>a křik, škřípěnie zubuov, věčná žalost, od božích očí věčné rozlúčenie.“ To ten vzkříšený vypraviv, i s těmi, jimžto mluvieše, před sv. Jana padše k nohám, počechu ho plačiece prositi, aby se nad nimi ráčil smilovati. Jimžto sv. Jan vece: „Třidceti dní pokání čiňte a za to boha proste, ať piesek mořský zase v přirozenie své se obrátí.“ A když se to tak, jakož sv. Jan rozkázal, stalo, hned piesek se v své přirozenie obrátí, tehdy jsú tito svým hřiechóm odpuščení vzali a odplatu obdržali a při sv. Janu ostali. Potom, když sv. Jan po téj vlasti, ješto slove Azia, slovo božie kázáše, tehda biskupové pohanští lid proti němu zbudili, a jemše jeho, vedli ho do chrámu, aby se modlám klaněl. Jimžto sv. Jan vece: „Sjednajme se na tom: proste svých modl, ať se Ježíšóv kostel zboří, a jáť hned vašim bohóm obět vzdám. A pakliť já vzdám chválu svému milému bohu Jezukristu a pomodlím se, aby váš chrám obořil, vy křesťanskú vieru příměte.“ A když k tomu strana větší zvolila, všichni s chrámu vyšedše, počechu přihlédati, kterak by se to konalo. A jakž se sv. Jan pomodlil pánu bohu, tak ihned pohanský chrám se zbořil a modla pohanská na kusy se ztlúkla. Z toho se biskup jménem Aristodemus rozhněvav, svadil jest svým hněvem všechny lidi, takže se v</w:t>
      </w:r>
      <w:r>
        <w:rPr>
          <w:rStyle w:val="foliace"/>
        </w:rPr>
        <w:t>33r</w:t>
      </w:r>
      <w:r>
        <w:rPr>
          <w:rStyle w:val="Text"/>
        </w:rPr>
        <w:t>šichni zbíti chtiechu. K němužto sv. Jan vece: „Co chceš, ať učiním, aby se upokojil?“ K němužto biskup pohanský vece: „Chceš li, ať uvěřím v tvého boha, dám tobě jed píti; neuškodí liť nic, chciť v boha tvého věřiti a za pravého boha míti.“ K tomu apoštol vece: „Staň se, jakž dieš!“ A když na téj smlúvě oba zuostala, i vece jemu biskup pohanský: „Chci, aby od toho jedu jiné mrúce viděl a skrze to aby se viece sstrašil.“ To řek biskup pohanský, k starostě městskému vece: „Jdi, přiveď ta dva odsúzená na smrt!“ A když je přivedechu, ten biskup vzav jed i da jim píti. A jak brzo se napili, tak hned padše umřela. A když sv. Janu to pití podal, tehda vzem čéši sv. Jan, požehnav znamením sv. kříže</w:t>
      </w:r>
      <w:r>
        <w:rPr>
          <w:rStyle w:val="emendace"/>
        </w:rPr>
        <w:t xml:space="preserve">kříže </w:t>
      </w:r>
      <w:r>
        <w:rPr>
          <w:rStyle w:val="pramen"/>
        </w:rPr>
        <w:t>krzieze</w:t>
      </w:r>
      <w:r>
        <w:rPr>
          <w:rStyle w:val="Text"/>
        </w:rPr>
        <w:t xml:space="preserve">, všechno vypil, a žádné vady na sobě nepočil. Proněžto všichni to vidúce bohu chválu sú vzdali. Tehda biskup pohanský sv. Janu vece: „Ještě na tom pochybuji; učiníš li jedno, že tyto umrlé od jedu zase vzkřísíš, beze vší řeči v Jezukrista uvěřím.“ Tehda sv. Jan jemu své sukně anebo pláště podal, k němužto biskup vece: „Čemu mi svú sukni dáváš, zdali to tvá sukně muož učiniti?“ K němužto sv. Jan vece: „Jdi, a tuto sukni polože na ta dva mrtva, rci: Apoštol Jezukristóv poslal mě k vám, abyšte ve jméno Kristovo vstala z mrtvých!“ A tak se jest stalo, jakž biskup pohanský sukni </w:t>
      </w:r>
      <w:r>
        <w:rPr>
          <w:rStyle w:val="foliace"/>
        </w:rPr>
        <w:t xml:space="preserve">33v </w:t>
      </w:r>
      <w:r>
        <w:rPr>
          <w:rStyle w:val="Text"/>
        </w:rPr>
        <w:t xml:space="preserve">svatého Jana na ta dva mrtva položil, tak ihned z mrtvých vstali. Tehda ten biskup a vládař toho kraje s mnohým lidem křest sú </w:t>
      </w:r>
      <w:r>
        <w:rPr>
          <w:rStyle w:val="Text"/>
        </w:rPr>
        <w:lastRenderedPageBreak/>
        <w:t xml:space="preserve">přijali, a sv. Janu na čest kostel krásný učinivše, bohu slúžili. Píše také jeden mistr Cassianus, že když chtěl sv. Jan čtenie psáti, kázal všem bohu se modliti a postiti, aby jemu buoh dal duostojně psáti, a zvláště sám za to žádal hospodina prositi, aby tu v tom pokoji, kdež měl psáti, ižádný vietr ani déšč ani rosa ani které povětří jemu nepřekáželo. A to, jakož lidé těch vlastí rozprávějí, do dnešnieho dne vždy tak trvá božím divem. A když po všech po těch časích svatý Jan slavně dokonal svaté čtenie a vieru zplodiv, k starým se letóm přibral, jakož praví mistr Iziodorus, sedm a sedmdesáte let po božím umučení za ciesaře Trojana, těch časuov zjevil se jemu hospodin, sv. Janu řka: „Poď ke mně, muoj milý, jižť jest čas, aby za mým stolem s svými bratřie nebeský pokrm přijal.“ To sv. Jan radostně uslyšav, vstav, jíti počal, k němužto hospodin vece: „V neděli ke mně přijdeš.“ A když neděle přišla, vešken lid do kostela se sšel, jenž byl ve jmě svatého Jana učiněn. Tehda sv. Jan, od prvospie vstav, šel do kostela a jal se božieho slova kázati, přikazuje jim, aby byli u božie vieře stálí a ustaviční a božích </w:t>
      </w:r>
      <w:r>
        <w:rPr>
          <w:rStyle w:val="emendace"/>
        </w:rPr>
        <w:t xml:space="preserve">božích </w:t>
      </w:r>
      <w:r>
        <w:rPr>
          <w:rStyle w:val="pramen"/>
        </w:rPr>
        <w:t xml:space="preserve">boziech </w:t>
      </w:r>
      <w:r>
        <w:rPr>
          <w:rStyle w:val="Text"/>
        </w:rPr>
        <w:t xml:space="preserve">příkázaní poslušní </w:t>
      </w:r>
      <w:r>
        <w:rPr>
          <w:rStyle w:val="foliace"/>
        </w:rPr>
        <w:t xml:space="preserve">34r </w:t>
      </w:r>
      <w:r>
        <w:rPr>
          <w:rStyle w:val="Text"/>
        </w:rPr>
        <w:t>a se vespolek milovali. A potom hned podlé oltáře kázal čtveronohú jámu vykopati a prst ven kázal před kostel vynositi. A když to učinili, tehda sv. Jan v tu jámu vstúpil, spjav ruce, a vzhuoru k bohu zdvihl, poče takto mluviti: „Pozvals mne k sobě, milý Jezukriste. Aj, toť tobě chválu vzdávaje, k tobě jdu, jenž jsi mě ráčil na své hody slavné do nebes pozvati! Nebs to v své povýšené svaté milosti viděl, že sem tebe ze všeho srdce žádal.“ A když tu modlitbu dokona, tak ihned přestkvúcí světlost jej obklíčila, že naň žádný hleděti nemohl ani jeho viděti. A jako po hodině, když ta světlost minula, tehda lidé přistúpivše, nahlédnú v jámu, uzřechu, ano plná jáma manny, a svatého Jana nikdiež neuzří</w:t>
      </w:r>
      <w:r>
        <w:rPr>
          <w:rStyle w:val="emendace"/>
        </w:rPr>
        <w:t xml:space="preserve">neuzří </w:t>
      </w:r>
      <w:r>
        <w:rPr>
          <w:rStyle w:val="pramen"/>
        </w:rPr>
        <w:t>nevzrzie</w:t>
      </w:r>
      <w:r>
        <w:rPr>
          <w:rStyle w:val="Text"/>
        </w:rPr>
        <w:t>, kam se jest jeho tělo podělo, to jediné sám buoh vie. Avšak praví sv. Jeroným u počátku před vykládaním čtenie sv. Jana: „Jakož jest byl sv. Jan od poškvrny vzdálen, také jest bolesti, jižto jiní na smrti mají, byl zbaven.“</w:t>
      </w:r>
    </w:p>
    <w:p>
      <w:pPr>
        <w:pStyle w:val="Nadpis"/>
      </w:pPr>
      <w:r>
        <w:rPr>
          <w:rStyle w:val="cizijazyk"/>
        </w:rPr>
        <w:t>Innocentum</w:t>
      </w:r>
    </w:p>
    <w:p>
      <w:r>
        <w:rPr>
          <w:rStyle w:val="Text"/>
        </w:rPr>
        <w:t xml:space="preserve">Svatí mládenci jsú zbiti od krále Heroda. A ten král Herodes od ciesaře Augusta královstvie židovské zpravováše. A to jest byl pravý král pohan po židovských králích pokolení, z nichžto se jest syn boží narodil podlé dávnieho proroctvie, ješto jest prorokováno: „Již nevynde žezlo královstva </w:t>
      </w:r>
      <w:r>
        <w:rPr>
          <w:rStyle w:val="foliace"/>
        </w:rPr>
        <w:t xml:space="preserve">34v </w:t>
      </w:r>
      <w:r>
        <w:rPr>
          <w:rStyle w:val="Text"/>
        </w:rPr>
        <w:t xml:space="preserve">židovského z moci židovské, dokovadž nepřijde ten, jenž má poslán býti, totiž spasitel všeho světa. Z toho krále Heroda aneb od toho třie králi po vidění hvězdy do Jeruzaléma přijeli a na novourozeného se krále ptali. To král Herodes uslyšav od nich, zamútil se jest, boje se, by byl král přirozený téj země, jenž se jest narodil, a on jako cizozemec nebyl vyhnán, proněžto prosil těch tří králí, aby se túž cestú k němu navrátili a jemu to zvěstovali. Ale ti třé králi jinú cestú se obrátivše, domuov jsú jeli. To král Herodes uzřev, sobě na mysl řekl: „Oklamán sem těmito králi, kteřížto měli se ke mně navrátiti. Ale nic lepšieho nenie, než všechny děti zbíti od toho času vstáři, jakž sem od nich zvěděl, když se jim hvězda zjevila, zda by se mezi těmi dětmi zahubilo, keréž se bylo vnově narodilo.“ Tehda, jakož píše sv. Matúš evanjelista, zjevil se anjel Jozefovi ve snách, aby dietě vezma a matku, i utekl do Ejipta, nebť Herodes myslí dietě zahubiti. Tehdy Herodes kázal všechny děti zbíti od prvního dne až do dvú let vstáři. Vzem Jozef dietě a matku Marii, šel do Ejipta a tam z dietětem sedm let byl. Až král Herodes umřel, té nemilosti nechtě buoh tomu nemilostivému králi trpěti. Jakož praví svatý Remigius u vykládaní </w:t>
      </w:r>
      <w:r>
        <w:rPr>
          <w:rStyle w:val="emendace"/>
        </w:rPr>
        <w:t xml:space="preserve">vykládaní </w:t>
      </w:r>
      <w:r>
        <w:rPr>
          <w:rStyle w:val="pramen"/>
        </w:rPr>
        <w:t xml:space="preserve">wykladanie </w:t>
      </w:r>
      <w:r>
        <w:rPr>
          <w:rStyle w:val="Text"/>
        </w:rPr>
        <w:t xml:space="preserve">sv. Matúše čtenie: </w:t>
      </w:r>
      <w:r>
        <w:rPr>
          <w:rStyle w:val="Text"/>
        </w:rPr>
        <w:lastRenderedPageBreak/>
        <w:t>„Svým vlastním nožem jablko strúže, nožovú ránu sobě v břicho dal a sám nad sebú své z</w:t>
      </w:r>
      <w:r>
        <w:rPr>
          <w:rStyle w:val="foliace"/>
        </w:rPr>
        <w:t>35r</w:t>
      </w:r>
      <w:r>
        <w:rPr>
          <w:rStyle w:val="Text"/>
        </w:rPr>
        <w:t xml:space="preserve">losti pomstil a tak zlú smrtí sšel.“ Ale že sv. Matúš evanjelista píše, že se Jozefovi anjel ve snách zjevil, tu muož býti otázanie, jest li hřiech ve sny věřiti. Slušie věděti, že jsú rozliční snové pro dřevnie myšlenie, neb o čemž člověk mnoho myslí, o tom se rádi snové dějí a ti se nikdy nezračují. A o těch sniech praví mudřec Šalomún: „Kde jest mnoho snuov, tu jest mnoho ješitenstvie.“ A jiný mudřec praví: „Na sny netbaj!“ Druzí snové jsú od vnitřnieho přirozenie – zdají se jim snové, by v ledu neb v sněhu bývali; pakli sú horkého přirození, tehdy se s ohněm obierají. Pakli sú těžké a hrubé mysli přirozenie, umrlčí a strašné sny mievají. Pakli krve mnoho mají, tehda červené barvy ve snách vídají. Protož praví Aristotiles: „Dobří lékaři přirozenie člověčí po snech poznati mají.“ A tací se snové nezračují, ale jediné přirozenie vnitřnie znáti dávají. Třetie snové jsú od nebeských hvězd vlité mocí. A ti snové pod dalekým rozumem znáti se dávají, jakož se to přihází každému podlé přirození. Některým zdá se, by jim zub ve sně vypadl, to jim po hvězdě znáti dává, že jim přietel umře. Někteří jako žáci slívy neb višně zobí, ti najevě rádi biti bývají. A tak o jiných o všech obyčejích, jakož kto zvykati vídal. Čtvrtí snové jsú bohem aneb anjelem zjeveni jako o budúcích </w:t>
      </w:r>
      <w:r>
        <w:rPr>
          <w:rStyle w:val="emendace"/>
        </w:rPr>
        <w:t xml:space="preserve">budúcích </w:t>
      </w:r>
      <w:r>
        <w:rPr>
          <w:rStyle w:val="pramen"/>
        </w:rPr>
        <w:t xml:space="preserve">buducziech </w:t>
      </w:r>
      <w:r>
        <w:rPr>
          <w:rStyle w:val="Text"/>
        </w:rPr>
        <w:t xml:space="preserve">věcech, jako Jozefovi </w:t>
      </w:r>
      <w:r>
        <w:rPr>
          <w:rStyle w:val="foliace"/>
        </w:rPr>
        <w:t xml:space="preserve">35v </w:t>
      </w:r>
      <w:r>
        <w:rPr>
          <w:rStyle w:val="Text"/>
        </w:rPr>
        <w:t xml:space="preserve">o tomto svatém dietěti anebo o proroctví, jakož jest měl sv. Daniel prorok. Anebo jest také diáblovým navedením. Jakož praví Aristotiles o jedněch lidech a také písmo </w:t>
      </w:r>
      <w:r>
        <w:rPr>
          <w:rStyle w:val="emendace"/>
        </w:rPr>
        <w:t xml:space="preserve">písmo </w:t>
      </w:r>
      <w:r>
        <w:rPr>
          <w:rStyle w:val="pramen"/>
        </w:rPr>
        <w:t xml:space="preserve">pieſmo </w:t>
      </w:r>
      <w:r>
        <w:rPr>
          <w:rStyle w:val="Text"/>
        </w:rPr>
        <w:t xml:space="preserve">o tom mluví, že diábel zlé sny přivodí aneb přináší pro lidské oblúzenie. A protož, že všeliký člověk nevie, kterým činem, od kterého přirození jsú pošli, protož v ně nenie bezpečno věřiti, ale bohu poručiti, aby to ráčil v dobré obrátiti. Pakli by kto měl od boha ve snách které jisté zjevenie, má tomu s </w:t>
      </w:r>
      <w:r>
        <w:rPr>
          <w:rStyle w:val="emendace"/>
        </w:rPr>
        <w:t xml:space="preserve">s </w:t>
      </w:r>
      <w:r>
        <w:rPr>
          <w:rStyle w:val="pramen"/>
        </w:rPr>
        <w:t xml:space="preserve">z </w:t>
      </w:r>
      <w:r>
        <w:rPr>
          <w:rStyle w:val="Text"/>
        </w:rPr>
        <w:t>právem věřiti a boha chváliti.</w:t>
      </w:r>
    </w:p>
    <w:p>
      <w:pPr>
        <w:pStyle w:val="Nadpis"/>
      </w:pPr>
      <w:r>
        <w:rPr>
          <w:rStyle w:val="cizijazyk"/>
        </w:rPr>
        <w:t>De sancto Silvestro</w:t>
      </w:r>
    </w:p>
    <w:p>
      <w:r>
        <w:rPr>
          <w:rStyle w:val="Text"/>
        </w:rPr>
        <w:t xml:space="preserve">Svatý Silvester byl rodu znamenitého a velmi bohatého. A měl jednoho kněze znamenitého a bohobojného, svého učedlníka, jménem Cyriana, jenž bieše jeho zvláště naučil, aby počestné lidi v svuoj duom rád přijímal ve jméno božie. A když jednoho času starosta ciesařuov, Trankvinus tak řečený, Silvestra pohanským modlám bezděky obětovati nutieše, hroze jemu, neposlechl li by, že by velikými mukami mučen byl. Jemužto svatý Silvester vece: „Ó, nemúdrý, ty v noci umřeš a do věčných múk puojdeš, a chtěj neb nechtěj, boha pravého, jemuž my se modlíme, musíš ty poznati.“ V tu dobu svatého Silvestra do žaláře vedechu a starosta Trankvinus na oběd byl pozván. A když na tom obědě jedl, kost rybí jemu v hrdle uvázla, a tak té noci od té kosti umřel. </w:t>
      </w:r>
      <w:r>
        <w:rPr>
          <w:rStyle w:val="foliace"/>
        </w:rPr>
        <w:t xml:space="preserve">36r </w:t>
      </w:r>
      <w:r>
        <w:rPr>
          <w:rStyle w:val="Text"/>
        </w:rPr>
        <w:t xml:space="preserve">A s velikým pláčem o puol noci na pochování nesen, zatiem sv. Silvestr s radostí z žaláře vypuštěn. Nebo netoliko křesťané, ale i pohané velmi ho milovali, neb bieše v Římě biskupem. A bieše anjelského libého promluvenie v celosti svého tělesenstvie v svých skutciech svatých ve všeliké radě veliký, v němžto svatá viera se stkvieše. A když v těch časích svatý otec papež jménem Melchiades v Římě umřel, sv. Silvester miesto jeho </w:t>
      </w:r>
      <w:r>
        <w:rPr>
          <w:rStyle w:val="poznamka"/>
        </w:rPr>
        <w:t xml:space="preserve">mladší rukou škrtnuto, nadepsáno „něho“ </w:t>
      </w:r>
      <w:r>
        <w:rPr>
          <w:rStyle w:val="Text"/>
        </w:rPr>
        <w:t xml:space="preserve">ode všie obce papežem učiněn, v němžto tak u povýšeném stavu všech sirých i vdov chudých jména měl napsána, jimžto pro buoh všicku potřebu dával. Potom po některých časích, když ciesař Konstantinus jal se křesťanuov nenáviděti, proněžto svatý Silvester z Říma vyšed, v jedné hoře s svým žákovstvem se skryl a tu přebýval. A proto pán buoh na ciesaře Konstantina malomocenstvie přepustil, že křesťanů nenávidieše. A když žádný lékař nemohl jemu zpomoci, pohanských modl biskupové radú tři tisíce </w:t>
      </w:r>
      <w:r>
        <w:rPr>
          <w:rStyle w:val="Text"/>
        </w:rPr>
        <w:lastRenderedPageBreak/>
        <w:t xml:space="preserve">dětí předeň přivedli a tu mu radu dali, aby ztepa ty děti, v jich se krvi zmyl a tudy své nemoci zbyl. A když ciesař na to miesto přijel, kdež se měl mýti v té krvi, matery těch dětí </w:t>
      </w:r>
      <w:r>
        <w:rPr>
          <w:rStyle w:val="emendace"/>
        </w:rPr>
        <w:t xml:space="preserve">dětí </w:t>
      </w:r>
      <w:r>
        <w:rPr>
          <w:rStyle w:val="pramen"/>
        </w:rPr>
        <w:t xml:space="preserve">dietie </w:t>
      </w:r>
      <w:r>
        <w:rPr>
          <w:rStyle w:val="Text"/>
        </w:rPr>
        <w:t>žalostivým křikem, prostovlasy, proti němu vyběhše, žalostivě křičéchu. Tehda ciesař, kázav vozu málo postáti, pozvih se ke všemu lidu, vece: „Slyšte, ry</w:t>
      </w:r>
      <w:r>
        <w:rPr>
          <w:rStyle w:val="foliace"/>
        </w:rPr>
        <w:t>36v</w:t>
      </w:r>
      <w:r>
        <w:rPr>
          <w:rStyle w:val="Text"/>
        </w:rPr>
        <w:t>tieři všichni, kniežata i vy, všichni lidé, ješto tuto přihlédáte, že duostojenstvie římského ciesařství z studnice milosrdenstvie má počátek. A to jsú dřevnie ciesařové a kniežata římská ustanovila, ktož by v boji kterého mládence zabil, aby ihned na smrt odsúzen byl. A protož veliká by to nemilost byla, bychom to nad těmito dětmi učinili, jiným to zapověděvše, a sami to zhyzdili. Co by nám zpomohlo, nad cizími národy svítězivše, bychom dali nad sebú této veliké nemilosti svítěziti! A protož daj mi se přemoci v tomto účinku milosrdné milosti. A potom nade všemi našemi protivníky moci budeme svítěziti. Dám li se milostivé milosti přemoci, lépe mi jest umřieti, nezahubíce těchto nevinných dietek, než skrze jich krve prolití mého nemilostivého zdravie prodliti aneb nabyti.“ A to řka, kázal těm žalostivým matkám jich děti vrátiti, a ješto byly plačíce přišly, ty sú se s velikú radostí zase domuov vrátily. Tehdy ciesař, vrátiv se na svuoj palác, nazajtří zjevi se jemu sv. Petr a sv. Pavel té noci a takto k němu řkúce: „Že jsi se zhroziv, nad nevinnú krví se smiloval, poslal nás k tobě Jezus Kristus, abychva tobě radu dala, kterým by činem mohl uzdraven býti. Vstana jdi k svatému otci Silvestrovi a tenť, v té hoře taje se bydlí, tenť tobě kúpadlo ukáže, v němžto když se třikrát pokřtíš</w:t>
      </w:r>
      <w:r>
        <w:rPr>
          <w:rStyle w:val="emendace"/>
        </w:rPr>
        <w:t xml:space="preserve">pokřtíš </w:t>
      </w:r>
      <w:r>
        <w:rPr>
          <w:rStyle w:val="pramen"/>
        </w:rPr>
        <w:t>pokrztieſs</w:t>
      </w:r>
      <w:r>
        <w:rPr>
          <w:rStyle w:val="Text"/>
        </w:rPr>
        <w:t xml:space="preserve">, všeho malomocenství číst a zdráv budeš. A ty chrámy </w:t>
      </w:r>
      <w:r>
        <w:rPr>
          <w:rStyle w:val="foliace"/>
        </w:rPr>
        <w:t xml:space="preserve">37r </w:t>
      </w:r>
      <w:r>
        <w:rPr>
          <w:rStyle w:val="Text"/>
        </w:rPr>
        <w:t xml:space="preserve">zrušíš a tím bohu poslúžíš a pánu Ježíšovi kostely zděláš a jeho viery následovati budeš.“ V tu hodinu, když ciesař z toho vidění se probral, ihned své rytieře k svatému Silvestrovi poslal a jeho prosil, aby se ráčil smilovati a k němu přijíti. Proněžto když sv. Silvester zazřev je, ano k němu jdú, ihned se domněl, by proto k němu šli, aby jeho zahubili. A hned se bohu poručiv a tovaryšstva svého posíliv v bohu, vynde proti nim. A oni jeho prosichu, aby ráčil k ciesaři jíti. A on s nimi hned šel. A když přijde před ciesaře Konstantina, hned proti němu ciesař povstav, jasně vítaní dal a jemu svatý Silvester pokorně poděkoval. V tu dobu ciesař poče jemu své vidění vypravovati a jeho tázati, kteří by to bohové byli. K tomu sv. Silvestr odpovědě: „Nejsúť bohové, ale Jezukristovi apoštolé.“ Tehda ciesař poče sv. Silvestra prositi, aby obrazy napsané svatého Petra a svatého Pavla před se přinésti kázal. Jichžto obrazy jakž brzo uzřel ciesař, tak je ihned poznal. Tehda sv. Silvester poče ciesaře vieře učiti a jemu raditi, aby se jeden týden postil a potom se pokřtil. A když v kúpel svatého křtu vstúpil, předivná se jemu světlost zjevila. A hned, jakž z té vody vystúpil, tak od té nemoci zdráv byl. A to mnohým rozprávěl, že v tu hodinu, ješto pokřtěn, </w:t>
      </w:r>
      <w:r>
        <w:rPr>
          <w:rStyle w:val="foliace"/>
        </w:rPr>
        <w:t xml:space="preserve">37v </w:t>
      </w:r>
      <w:r>
        <w:rPr>
          <w:rStyle w:val="Text"/>
        </w:rPr>
        <w:t xml:space="preserve">svýma očima uzřel. A od toho času na první den svatého křtu tato práva v Římě provolati kázal: Najprvé, aby všickni Římané Jezukristu se modlili jako bohu pravému. Druhé, ktož by co proti Jezukristovi mluvil, aby za to velikú pokutu trpěl. Třetí, ktož by kterému křesťanu kterú křivdu učinil, aby byl všeho svého zbožie zbaven. Čtvrté, jakož jest ciesař hlava nade všemi králi i kniežaty, takéž římský biskup nade všeho světa biskupy byl papež. Páté, ktož by provině do kterého kostela utekl, aby jemu tu nižádného násilé nečinili. Šesté, aby žádný kostela nezakládal bez odpuštěnie svatého biskupa. Sedmé, ktož by kostel který učinil, aby jej desátečnými alnužnami nadal. Osmé právo sám na se nalezl, aby v kostel svatého Petra a svatého Pavla venda, na své těžké hřiechy sám na se žaloval. A když ta práva v Římě byla provolána, chtě ciesař sám kostel zakládati, jal se sám jámy kopati. A tak, což prsti vykopal, sám na svú plecí v koši </w:t>
      </w:r>
      <w:r>
        <w:rPr>
          <w:rStyle w:val="Text"/>
        </w:rPr>
        <w:lastRenderedPageBreak/>
        <w:t>vynesl dvanácte košuov. To jeho matka Helena, v dalekých vlastech jsúci v Betánii, uslyšavši, synu svému Konstantinovi listy poslala. A to chválíce, že se jest pohanských modl odpověděl. Ale z toho jemu porokujíce, že jest, ostav boha židovského, přijal vieru u</w:t>
      </w:r>
      <w:r>
        <w:rPr>
          <w:rStyle w:val="foliace"/>
        </w:rPr>
        <w:t>38r</w:t>
      </w:r>
      <w:r>
        <w:rPr>
          <w:rStyle w:val="Text"/>
        </w:rPr>
        <w:t>křižovaného člověka. Jiežto syn odepsal a řka, aby mistry židovské s sebú puojmúc, k němu přijela. A on zatím dobyl mistruov učených křesťanských, aby se spolu z písma hádali. A skrze ta hádanie která by byla lepšie viera a dovedena lépe písmem svatým, aby ta byla držána. To Helena, matka Konstantinova, uslyšavše, čtyrydceti ke stu mistróv židovských velmi slovutných pojemše, do Říma přijela, mezi nimižto bieše dvadceti mistróv v umění i múdrosti nade vše nad jiné znamenití. A když se svatý Silvester s svými žáky před ciesařem s těmi židy na hádaní sendú, na tom s obú stranú zvolichu</w:t>
      </w:r>
      <w:r>
        <w:rPr>
          <w:rStyle w:val="emendace"/>
        </w:rPr>
        <w:t xml:space="preserve">zvoliechu </w:t>
      </w:r>
      <w:r>
        <w:rPr>
          <w:rStyle w:val="pramen"/>
        </w:rPr>
        <w:t>zvoliechu</w:t>
      </w:r>
      <w:r>
        <w:rPr>
          <w:rStyle w:val="Text"/>
        </w:rPr>
        <w:t xml:space="preserve">, aby dva mudrce pohanská vydali. Jednomu řiekáchu Kraton a druhému Zenofilus, kteréjž by straně ta dva posvědčila, aby ta viera pravějšie byla. A ti dva mudrce, ačkoli byli pohané, avšak byli věrni a spravedlivi nalezeni. A když sv. Silvester ty mistry židovské s pomocí ducha svatého přehádal, tehda vida to jeden mistr židovský, rozhněvav se, poče řéci: „Nechajme slóv a toho hádaní, poďme aneb přistupme k skutkóm! Já to pravím, že jsú všichni nemúdří, ktož se ukřižovanému bohu modlí. A abych toho lépe dosvědčil, umiem jedno slovo všemohúcieho boha jmenovati, jehožto mocí ani skalé trpěti muože ani které věci tohoto světa tváři zdržeti ani </w:t>
      </w:r>
      <w:r>
        <w:rPr>
          <w:rStyle w:val="foliace"/>
        </w:rPr>
        <w:t xml:space="preserve">38v </w:t>
      </w:r>
      <w:r>
        <w:rPr>
          <w:rStyle w:val="Text"/>
        </w:rPr>
        <w:t>slyšeti, a chcete li to viděti, kažte ke mně bujný býk přivésti, a to uzříte</w:t>
      </w:r>
      <w:r>
        <w:rPr>
          <w:rStyle w:val="emendace"/>
        </w:rPr>
        <w:t xml:space="preserve">uzříte </w:t>
      </w:r>
      <w:r>
        <w:rPr>
          <w:rStyle w:val="pramen"/>
        </w:rPr>
        <w:t>vzrziete</w:t>
      </w:r>
      <w:r>
        <w:rPr>
          <w:rStyle w:val="Text"/>
        </w:rPr>
        <w:t>, jakž to svaté jmě býkovi v ucho pošepci, tak ihned ten býk padna umře. K tomu sv. Silvester vece: „Když toho jména, jakož pravíš</w:t>
      </w:r>
      <w:r>
        <w:rPr>
          <w:rStyle w:val="emendace"/>
        </w:rPr>
        <w:t xml:space="preserve">pravíš </w:t>
      </w:r>
      <w:r>
        <w:rPr>
          <w:rStyle w:val="pramen"/>
        </w:rPr>
        <w:t>prawieſs</w:t>
      </w:r>
      <w:r>
        <w:rPr>
          <w:rStyle w:val="Text"/>
        </w:rPr>
        <w:t>, ižádné stvořenie nemuož slyšeti, kterak ty tehda muožeš je uměti?“ K tomu ten žid vece: „Ne tvá doba jest to věděti, odkud já vědě, a tys nepřietel židovský.“ A zatím býk divoký přivedú. A jakž jemu ten mistr židovský v ucho pošepta, tak ihned ten býk zařvav a oči vytřeštiv, i zdechl. V tu dobu všichni židé počechu se sv. Silvestrovi posmievati. K němžto svatý Silvestr vece: „Nevěřte tomu, byť svaté jméno pošeptal! Buoh muoj Jezus Kristus netoliko živé moří, ale i mrtvé křísí, nebo zabiti moci a nemoci obživiti, toť mohú jiná zvieřata učiniti jako vlci, lvové. A protož, chce li váš mistr, abych tomu věřil, že jest diáblova jména nejmenoval, nechť jej zase vzkřísí, ten býk, kterýžto jest umřel. Pakli toho neučiní, tehda jest jisté znamenie, že jest diábla jmenoval, kterýžť zabiti muož, ale vzkřísiti nemuož.“ A v tu chvíli, když rozliční lidé tu okolo stáchu, počechu toho mudrce nutiti, aby toho býka vzkřísil. A on odpověděv vece: „Nechajžť jeho Silvester vzkřísí! A jestli to učiní, my všichni jeho vieru přijmem, neb on toho nikterak neučiní</w:t>
      </w:r>
      <w:r>
        <w:rPr>
          <w:rStyle w:val="emendace"/>
        </w:rPr>
        <w:t xml:space="preserve">neučiní </w:t>
      </w:r>
      <w:r>
        <w:rPr>
          <w:rStyle w:val="pramen"/>
        </w:rPr>
        <w:t>nevczinie</w:t>
      </w:r>
      <w:r>
        <w:rPr>
          <w:rStyle w:val="Text"/>
        </w:rPr>
        <w:t xml:space="preserve">. </w:t>
      </w:r>
      <w:r>
        <w:rPr>
          <w:rStyle w:val="foliace"/>
        </w:rPr>
        <w:t xml:space="preserve">39r </w:t>
      </w:r>
      <w:r>
        <w:rPr>
          <w:rStyle w:val="Text"/>
        </w:rPr>
        <w:t xml:space="preserve">A zatiem všichni lidé počechu slibovati, že vzkřísí li Silvester toho býka, že chcme všickni v Jezukrista uvěřiti. Tehda sv. Silvester klekna, nábožně se bohu pomodliv, býkovi mrtvému pošeptav v ucho, vece: „Zlořečené jméno v to ucho pošeptané! Jezukristovú mocí tobě přikazuji: vyndi ven! A jehož také mocí přikazujiť, býku, aby vstal.“ A jakž to brzo sv. Silvester vece, tak hned býk vstav, i chodil přede všemi. Vidúci to Helena, máti ciesařova, a všichni židé, kniežata, súdce i starosty, všichni obrátili se na vieru křesťanskú. A potom po těch časiech, když sv. Silvester boží mocí mnoho divuov učinil, k smrti se přiblíživ, kněží k sobě sezval, jim to přikázanie ostavil řka: „Buďte mezi sebú milosrdní a lásku vespolek mějte a lid sobě poručený od kacieřuov a od falešných lidí vystřiehajte.“ To řek svatý Silvestr, i skonal a pánu bohu se dostal. A to se jest dálo po božím narození </w:t>
      </w:r>
      <w:r>
        <w:rPr>
          <w:rStyle w:val="emendace"/>
        </w:rPr>
        <w:t xml:space="preserve">narození </w:t>
      </w:r>
      <w:r>
        <w:rPr>
          <w:rStyle w:val="pramen"/>
        </w:rPr>
        <w:t xml:space="preserve">narozenie </w:t>
      </w:r>
      <w:r>
        <w:rPr>
          <w:rStyle w:val="Text"/>
        </w:rPr>
        <w:t>po třech stech a dvadceti letech.</w:t>
      </w:r>
    </w:p>
    <w:p>
      <w:pPr>
        <w:pStyle w:val="Nadpis"/>
      </w:pPr>
      <w:r>
        <w:rPr>
          <w:rStyle w:val="cizijazyk"/>
        </w:rPr>
        <w:lastRenderedPageBreak/>
        <w:t>Circumcisio Domini</w:t>
      </w:r>
    </w:p>
    <w:p>
      <w:r>
        <w:rPr>
          <w:rStyle w:val="Text"/>
        </w:rPr>
        <w:t>Obřezání syna božieho vedlé starého zákona cierkev svatá v ochtáb narozenie pamatuje. A to zvláště pro trojí věc. Najprvé, že jako toho dnes, jakž koli skrze anjela jméno jemu bylo dáno, jakož praví sv. Jan evanjelista, avšak znamenitě převzděli sú jemu to spasitedlné jméno Ježíš</w:t>
      </w:r>
      <w:r>
        <w:rPr>
          <w:rStyle w:val="emendace"/>
        </w:rPr>
        <w:t xml:space="preserve">Ježíš </w:t>
      </w:r>
      <w:r>
        <w:rPr>
          <w:rStyle w:val="pramen"/>
        </w:rPr>
        <w:t>Gezieſs</w:t>
      </w:r>
      <w:r>
        <w:rPr>
          <w:rStyle w:val="Text"/>
        </w:rPr>
        <w:t xml:space="preserve">. </w:t>
      </w:r>
      <w:r>
        <w:rPr>
          <w:rStyle w:val="foliace"/>
        </w:rPr>
        <w:t xml:space="preserve">39v </w:t>
      </w:r>
      <w:r>
        <w:rPr>
          <w:rStyle w:val="Text"/>
        </w:rPr>
        <w:t xml:space="preserve">A to jest tak přeslavné jméno. Jakož praví sv. Bernart, že jeho pojmenovati jest duši sladkost jako stred plovúcie v ustech. To jméno slyšeti jest jako zvuk v uší. O tom jménu mysliti jest utěšená radost v srdci, kteréž jest dávno předpověděno prorockým zvěstováním, že jemu mělo to jméno vzděno býti, kteréžto jsú usta boží jmenovala. To jest to přesvaté jméno, ješto kolikrát na ně vzpomeneš, tolikrát v své duši posílenie přijmeš. Jakož praví sv. Bernart: „To jest jméno pravé nebeské </w:t>
      </w:r>
      <w:r>
        <w:rPr>
          <w:rStyle w:val="emendace"/>
        </w:rPr>
        <w:t xml:space="preserve">nebeské </w:t>
      </w:r>
      <w:r>
        <w:rPr>
          <w:rStyle w:val="pramen"/>
        </w:rPr>
        <w:t xml:space="preserve">lebeſke </w:t>
      </w:r>
      <w:r>
        <w:rPr>
          <w:rStyle w:val="Text"/>
        </w:rPr>
        <w:t xml:space="preserve">lékařstvie. To jest jméno Ježíš, ješto plaché a hněvivé lidi upokojuje, pýchu ku pokoře připravuje a jedovatú střelú smrtedlných hřiechóv lidi zastřelené uzdravuje, všelikú nečistotu hřiecha očisťuje. Nadto nade vše to svaté jméno Ježíš všechny nedostatky od duše zpaluje a vyhání, kteréžto svaté jméno nosil jest sv. Pavel před králi, před kniežaty i před všelikými národy jako svieci osviecenú. Protož právě to jméno svaté slove totiž spasitel.“ A tak jest řiekal sv. Bernart v své duše žádosti: „A ty, milý Ježíši, pro svú svatú milost rač mně býti Ježíš, totižto Ježíš a spasitel.“ Druhé tento slavný den svatá cierkev slaví pro pamět jeho svaté krve prolití. Tu sluší </w:t>
      </w:r>
      <w:r>
        <w:rPr>
          <w:rStyle w:val="emendace"/>
        </w:rPr>
        <w:t xml:space="preserve">sluší </w:t>
      </w:r>
      <w:r>
        <w:rPr>
          <w:rStyle w:val="pramen"/>
        </w:rPr>
        <w:t xml:space="preserve">ſluzi </w:t>
      </w:r>
      <w:r>
        <w:rPr>
          <w:rStyle w:val="Text"/>
        </w:rPr>
        <w:t xml:space="preserve">věděti, že jest Kristus nechtěl rušiti zákona starého, ale obřezovati se dopustil pro rozličnú věc. Najprvé </w:t>
      </w:r>
      <w:r>
        <w:rPr>
          <w:rStyle w:val="foliace"/>
        </w:rPr>
        <w:t xml:space="preserve">40r </w:t>
      </w:r>
      <w:r>
        <w:rPr>
          <w:rStyle w:val="Text"/>
        </w:rPr>
        <w:t>proto, že jest naše pravé tělesenstvie na se vzal, proto staré právo drže, jest obřezán, aby skrze jeho prolitie nejměli lidé do jeho tělesenstvie dolíčenie ujištěné. Druhé proto se obřezati dopustil, aby židé ižádné omluvy neměli a nemohli proti němu řéci: „Proto sme tebe nepřijali, že jsi ustavení našich starých nedržal.“ A třetie proto, aby se jeho svaté božstvie před diábly v jeho tělesenství tajilo. Neb obřezánie těch časuov bylo jest proti prvorozenému hřiechu, proněž diábli vidúce, ano jeho obřezují, mněli jsú, by tomu dietěti jako i jinému očištěnie třeba bylo. Třetie ten cierkev svatá den slaví pro ochtáb božieho narozenie, neb poněvadž jiných svatých křesťanská obec ctí, mnohem viece ochtáb našeho milého spasitele slaviti máme. Jemužto chvála věky věkoma. Amen.</w:t>
      </w:r>
    </w:p>
    <w:p>
      <w:pPr>
        <w:pStyle w:val="Nadpis"/>
      </w:pPr>
      <w:r>
        <w:rPr>
          <w:rStyle w:val="cizijazyk"/>
        </w:rPr>
        <w:t>In Epiphania Domini</w:t>
      </w:r>
    </w:p>
    <w:p>
      <w:r>
        <w:rPr>
          <w:rStyle w:val="Text"/>
        </w:rPr>
        <w:t xml:space="preserve">Když se Ježíš narodil v Betlémě za časuov krále Heroda, tehda třé králi Kaspar, Melchior a Baltazar od východu slunce do Jeruzaléma přijevše, tázali se řkúce: „Kde jest ten, ješto se jest narodil, král židovský? Viděli sme jeho hvězdu na vzchod slunce a teď sme přijeli, abychme se klaněli jemu.“ Uslyšav to od nich král Herodes, zamútil se a s ním vešken Jeruzalém. A tu jest otázka, proč jsú třé králi </w:t>
      </w:r>
      <w:r>
        <w:rPr>
          <w:rStyle w:val="foliace"/>
        </w:rPr>
        <w:t xml:space="preserve">40v </w:t>
      </w:r>
      <w:r>
        <w:rPr>
          <w:rStyle w:val="Text"/>
        </w:rPr>
        <w:t xml:space="preserve">přijeli do Jeruzaléma, poněvadž se tu Ježíš nenarodil. Ale jinde k tomu odpoviedá sv. Remigius řka, že ti třé králi narozenie Jezukristovo sú věděli, ale v kterém městě, toho sú nevěděli. A protož jsú do Jeruzaléma jako do najvyššieho města židovského přijeli a do najhlavnějšieho, za to majíce, že by se to přeslavné dietě nemělo jinde naroditi než v tom městě, kteréž jest hlava všeho královstvie židovského. A také, že by se spieše toho svatého dietěte tu doptali a také proto, aby židé žádné omluvy neměli. Neb chtěl toho buoh, aby od cizích neznámých pohanských lidí o narození </w:t>
      </w:r>
      <w:r>
        <w:rPr>
          <w:rStyle w:val="emendace"/>
        </w:rPr>
        <w:t xml:space="preserve">narození </w:t>
      </w:r>
      <w:r>
        <w:rPr>
          <w:rStyle w:val="pramen"/>
        </w:rPr>
        <w:t xml:space="preserve">narozenie </w:t>
      </w:r>
      <w:r>
        <w:rPr>
          <w:rStyle w:val="Text"/>
        </w:rPr>
        <w:t xml:space="preserve">toho svatého dietěte uslyšiece, toho zjevnú hanbu </w:t>
      </w:r>
      <w:r>
        <w:rPr>
          <w:rStyle w:val="Text"/>
        </w:rPr>
        <w:lastRenderedPageBreak/>
        <w:t xml:space="preserve">měli, že jsú oni z dalekých vlastí přijevše, svého spasitele hledali, jehož židé, byvše v téj vlasti blíž, odtud hledati netbali. O tom také píše sv. Jan Zlatoustý a řka, že sem to v jedněch starých knihách nalezl, že jedni divní hvězdáři a mudrci pro to proroctvie, kteréž Balaam prorokoval, že se měla hvězda ukázati světu, proněžto volili jsú dvanácte mudrcuov hvězdářuov, ješto na každý měsiec na jednu horu vysokú vzendúc, tři dni tu přebývali, prosíc boha, aby jim tu hvězdu ráčil ukázati, o niež jest Balaam prorokoval. A když jednoho času toho dne, kterýž se jest pán Ježíš narodil, na tu horu vešli, a vzezřevše vzhuoru, </w:t>
      </w:r>
      <w:r>
        <w:rPr>
          <w:rStyle w:val="foliace"/>
        </w:rPr>
        <w:t xml:space="preserve">41r </w:t>
      </w:r>
      <w:r>
        <w:rPr>
          <w:rStyle w:val="Text"/>
        </w:rPr>
        <w:t xml:space="preserve">viděli sú hvězdu krásnú a velmi jasnú v postavě jednoho krásného dietěte, nad jehož hlavú kříž velmi krásný stkvieše se. A tu jsú uslyšeli promluvenie, takto k nim řkúce: „Jeďte spěšně do židovské země a tu krále, jehož hledáte, an se narodil, naleznete!“ O tom také praví sv. Augustin, že jim jest mohlo sv. anjelem řečeno býti: „Hvězdu, kterúž vy vidiete, jestiť hvězda pána Ježíše, spěšně děte a pomodlte se jemu!“ A zdvihše se hned do Jeruzaléma přijeli a o to s králem Herodem rozmluvili, jakož praví sv. čtenie, že se proto bál král Herodes, aby se král židovského pokolenie nenarodil. A oni svého krále sobě přijmúce, krále Heroda jako cizozemce vyhnali. A protož sebrav k sobě židovské starosty a mistry, jal se jich pílně </w:t>
      </w:r>
      <w:r>
        <w:rPr>
          <w:rStyle w:val="emendace"/>
        </w:rPr>
        <w:t xml:space="preserve">pílně </w:t>
      </w:r>
      <w:r>
        <w:rPr>
          <w:rStyle w:val="pramen"/>
        </w:rPr>
        <w:t xml:space="preserve">pielnie </w:t>
      </w:r>
      <w:r>
        <w:rPr>
          <w:rStyle w:val="Text"/>
        </w:rPr>
        <w:t xml:space="preserve">tázati, kde by se naroditi měl král židovský. A oni sú jemu odpověděli, že se naroditi má v Betlémě. A pozvav k sobě tajně těch tří králóv, jal se na nich tázati, od kterého by se času jim ta hvězda ukázala. A to jest tím úmyslem učinil, nevrátili li by se ti třie králové k němu, aby věděl, v který by se čas narodil. A oni, vzemše od krále Heroda odpuštěnie, jeli sú až do Betléma a hvězda stála nad tím miestem, kdež se jest narodil král židovský. </w:t>
      </w:r>
      <w:r>
        <w:rPr>
          <w:rStyle w:val="foliace"/>
        </w:rPr>
        <w:t xml:space="preserve">41v </w:t>
      </w:r>
      <w:r>
        <w:rPr>
          <w:rStyle w:val="Text"/>
        </w:rPr>
        <w:t xml:space="preserve">Také praví sv. Jan Zlatoustý: „Ó, zlý Herode, kterak lstivú </w:t>
      </w:r>
      <w:r>
        <w:rPr>
          <w:rStyle w:val="emendace"/>
        </w:rPr>
        <w:t xml:space="preserve">lstivú </w:t>
      </w:r>
      <w:r>
        <w:rPr>
          <w:rStyle w:val="pramen"/>
        </w:rPr>
        <w:t xml:space="preserve">kſtiwu </w:t>
      </w:r>
      <w:r>
        <w:rPr>
          <w:rStyle w:val="Text"/>
        </w:rPr>
        <w:t>řeč mluvíš</w:t>
      </w:r>
      <w:r>
        <w:rPr>
          <w:rStyle w:val="emendace"/>
        </w:rPr>
        <w:t xml:space="preserve">mluvíš </w:t>
      </w:r>
      <w:r>
        <w:rPr>
          <w:rStyle w:val="pramen"/>
        </w:rPr>
        <w:t>mluwieſs</w:t>
      </w:r>
      <w:r>
        <w:rPr>
          <w:rStyle w:val="Text"/>
        </w:rPr>
        <w:t>! Pravíš</w:t>
      </w:r>
      <w:r>
        <w:rPr>
          <w:rStyle w:val="emendace"/>
        </w:rPr>
        <w:t xml:space="preserve">pravíš </w:t>
      </w:r>
      <w:r>
        <w:rPr>
          <w:rStyle w:val="pramen"/>
        </w:rPr>
        <w:t>prawieſs</w:t>
      </w:r>
      <w:r>
        <w:rPr>
          <w:rStyle w:val="Text"/>
        </w:rPr>
        <w:t xml:space="preserve">, že se jemu chtěš modliti, a v srdci myslíš, kterak by ho mohl zahubiti.“ To ti třé králi uslyšavše, od Heroda pryč jeli, a s velikú radostí všedše do domu, nalezli jsú Mariji, matku jeho, a děťátko plenkami obinuté a v jesličkách položené. A ihned pokorně na zemi klekše a nábožně se pomodlivše a své poklady otevřevše, jemu dary ofěrovali – zlato, kadidlo a myrru. Tu praví sv. Augustin: „Ó, převýšené dětinstvie, jemužto nebeských hvězd zřízenie jest poddáno! Ba, povězte mi, kterého jest rodu, nad nímžto se anjelé vznášejíc zpievají, nad nímžto temnú noc paprslky hvězdy osvietily. Před nímžto třé králi třasúce se klekají, jemu se klanějí, jemu se modlí. Ó, přenebeská sieni, v niežto bydlí král, nejsúc drahým kamením okrášlena! Ale buoh v tělesenství </w:t>
      </w:r>
      <w:r>
        <w:rPr>
          <w:rStyle w:val="emendace"/>
        </w:rPr>
        <w:t xml:space="preserve">tělesenství </w:t>
      </w:r>
      <w:r>
        <w:rPr>
          <w:rStyle w:val="pramen"/>
        </w:rPr>
        <w:t xml:space="preserve">tieleſenſtwie </w:t>
      </w:r>
      <w:r>
        <w:rPr>
          <w:rStyle w:val="Text"/>
        </w:rPr>
        <w:t xml:space="preserve">pravý, jemužto miesto luože měkkého jsú jesle hrubé, miesto opon střechy hrubé a sprostné, proněžto se velmi diví, že srdečnýma očima hlédaje, vizi </w:t>
      </w:r>
      <w:r>
        <w:rPr>
          <w:rStyle w:val="poznamka"/>
        </w:rPr>
        <w:t xml:space="preserve">původně zapsáno „widi“, to mladší rukou přeškrtáno a vedle toho na okraji připsáno „wizy“ </w:t>
      </w:r>
      <w:r>
        <w:rPr>
          <w:rStyle w:val="Text"/>
        </w:rPr>
        <w:t>jeho v sprostných plenkách. A všeho světa tváři se jeho bojie.“ Tu také praví sv. Bernart: „Ó, milý králi, jehožto slávy tu očima neviděli, to jste silnú věrú ohrazdili a osáhli, zlato jakžto pravému králi ofě</w:t>
      </w:r>
      <w:r>
        <w:rPr>
          <w:rStyle w:val="foliace"/>
        </w:rPr>
        <w:t>42r</w:t>
      </w:r>
      <w:r>
        <w:rPr>
          <w:rStyle w:val="Text"/>
        </w:rPr>
        <w:t xml:space="preserve">rovavše, kde ste královská znamenie viděli, kde sien královská, kde kniežata, rytieřstvo a rozličné množstvie lidí ste viděli? Jediné miesto sieni chlév, miesto králového stolu jesle, miesto množstvie lidí jediný Jozef a milá panna Maria.“ Avšak jakož praví sv. Hilarius: „Proto se tvému božství </w:t>
      </w:r>
      <w:r>
        <w:rPr>
          <w:rStyle w:val="emendace"/>
        </w:rPr>
        <w:t xml:space="preserve">božství </w:t>
      </w:r>
      <w:r>
        <w:rPr>
          <w:rStyle w:val="pramen"/>
        </w:rPr>
        <w:t xml:space="preserve">bozſtwie </w:t>
      </w:r>
      <w:r>
        <w:rPr>
          <w:rStyle w:val="Text"/>
        </w:rPr>
        <w:t xml:space="preserve">všemohúcenstvie neumenšuje, když o tvém pravém tělesenství </w:t>
      </w:r>
      <w:r>
        <w:rPr>
          <w:rStyle w:val="emendace"/>
        </w:rPr>
        <w:t xml:space="preserve">tělesenství </w:t>
      </w:r>
      <w:r>
        <w:rPr>
          <w:rStyle w:val="pramen"/>
        </w:rPr>
        <w:t xml:space="preserve">tieleſenſtwie </w:t>
      </w:r>
      <w:r>
        <w:rPr>
          <w:rStyle w:val="Text"/>
        </w:rPr>
        <w:t xml:space="preserve">cierkev svatá zpievá a káže.“ A nadto chtěl li by kto zvěděti, proč jsú tito třé králi také dary před Ježíše přinesli, k tomu světí odpoviedají, a zvláště sv. Jan Zlatoustý a svatý Remigius, že byl obyčej za dávních časuov, aby někdo pohostinu přijda před buoh a před krále s prázdnýma rukama nepřichodil, ale vždy, některaký dar libý nesa, všel. A také </w:t>
      </w:r>
      <w:r>
        <w:rPr>
          <w:rStyle w:val="Text"/>
        </w:rPr>
        <w:lastRenderedPageBreak/>
        <w:t xml:space="preserve">pro vnitřnie jich rozum pravé viery jsú ty dary ofěrovali. Aby skrze to rozuměti dali všemu světu, že jsú, toho nebeského dietěte božstvie s tělesenstvím </w:t>
      </w:r>
      <w:r>
        <w:rPr>
          <w:rStyle w:val="emendace"/>
        </w:rPr>
        <w:t xml:space="preserve">tělesenstvím </w:t>
      </w:r>
      <w:r>
        <w:rPr>
          <w:rStyle w:val="pramen"/>
        </w:rPr>
        <w:t xml:space="preserve">tieleſenſtwiem </w:t>
      </w:r>
      <w:r>
        <w:rPr>
          <w:rStyle w:val="Text"/>
        </w:rPr>
        <w:t>zjednané poznavše, jemu k tomu hodné dary ofěrovali. Potom, jakož praví svaté čtenie, zjevil se těm třóm králóm anjel božie, jim zapoviedaje, aby se k králi Herodovi nevracovali, a tak jinú cestú vrátili se do své vlasti. Aj, kterak jsú tito svatí králi prospěli v dobrém, jehož jsú mnoho časuov žádali, toho jsú skrze ukázanie divné hvěz</w:t>
      </w:r>
      <w:r>
        <w:rPr>
          <w:rStyle w:val="foliace"/>
        </w:rPr>
        <w:t>42v</w:t>
      </w:r>
      <w:r>
        <w:rPr>
          <w:rStyle w:val="Text"/>
        </w:rPr>
        <w:t>dy nalezli! A nalezše a se pomodlivše, s pravú věrú s ním u věčné radosti věky věkuov ostali. Jichžto těla mnoho časuov v tom kostele Meduláně poctivě pochovány byly. A potom ciesařovým odpuštěním do Kolína na Rýn jsú přinesena. A tu až do dnešnieho dne odpočívají.</w:t>
      </w:r>
    </w:p>
    <w:p>
      <w:pPr>
        <w:pStyle w:val="Nadpis"/>
      </w:pPr>
      <w:r>
        <w:rPr>
          <w:rStyle w:val="cizijazyk"/>
        </w:rPr>
        <w:t>De sancta Agnete</w:t>
      </w:r>
    </w:p>
    <w:p>
      <w:r>
        <w:rPr>
          <w:rStyle w:val="Text"/>
        </w:rPr>
        <w:t>Svatá Nětiše, dievka přeslavná, jakož se o ní píše</w:t>
      </w:r>
      <w:r>
        <w:rPr>
          <w:rStyle w:val="emendace"/>
        </w:rPr>
        <w:t xml:space="preserve">píše </w:t>
      </w:r>
      <w:r>
        <w:rPr>
          <w:rStyle w:val="pramen"/>
        </w:rPr>
        <w:t>pieſſe</w:t>
      </w:r>
      <w:r>
        <w:rPr>
          <w:rStyle w:val="Text"/>
        </w:rPr>
        <w:t xml:space="preserve">, a zvláště svatý Ambrož, že v třinácti letech stáři jsúce, pro Jezukrista krev jest prolila. A což jí jest scházelo na letech, múdrostí to nahrazila. A když ji jeden den syn jednoho starosty viděl, hned ji sobě za chot pojíti zamyslil, proněžto jí daruov mnoho dáti slíbil, chtěla li by jemu na tom povoliti. Jemužto svatá Nětiše odpověděla řkúci: „Odstup ode mne, zlého hřiechu počátek nebezpečné smrti, neb již jiného mám nežli tě, ješto mě spravedlivě miluje, kterýžto jest krásný, urozený, mocný, silný a nad tě ve všem dobrém většie! Jehožto matka panna </w:t>
      </w:r>
      <w:r>
        <w:rPr>
          <w:rStyle w:val="emendace"/>
        </w:rPr>
        <w:t xml:space="preserve">panna </w:t>
      </w:r>
      <w:r>
        <w:rPr>
          <w:rStyle w:val="pramen"/>
        </w:rPr>
        <w:t xml:space="preserve">pana </w:t>
      </w:r>
      <w:r>
        <w:rPr>
          <w:rStyle w:val="Text"/>
        </w:rPr>
        <w:t xml:space="preserve">čistá jest, jehožto otec ženské hlavy nezná, jemužto anjelé slúžie, jeho krásy slunce i měsiec diví se, jehožto bohatstvie nikdy nezahyne. A jeho milovánie a čistota jest. Ten mě jest svým prstenem </w:t>
      </w:r>
      <w:r>
        <w:rPr>
          <w:rStyle w:val="foliace"/>
        </w:rPr>
        <w:t xml:space="preserve">43r </w:t>
      </w:r>
      <w:r>
        <w:rPr>
          <w:rStyle w:val="Text"/>
        </w:rPr>
        <w:t>mú čistotu věčně zapečetil, skryl pravici mú a šíji mú okrášlil drahým kamením. Ostavil jest čisté znamenie na tváři mé, abych viece jiného nemilovala než jeho samého, jehožto svatá krev líci moji okráslila jest. A již mi jest ukázal přebohaté poklady, ješto je mně chce dáti, ač při něm ustavičným srdcem zuostanu.“ Tu řeč uslyšav ten syn starostóv, jako omámen jsa, v nemoc těžkú upadl, k němužto když lékaři přišli, poznali, že pro veliké jeho milovánie nemocen jest. Tehda jeho otec, starosta ciesařóv, jde k sv. Nětiši a poče s ní mluviti, aby sobě pojala jeho syna. A ona poče se vymlúvati, že již jinému choti jest zasnúbena. Tehda ten starosta poče se na jiných ptáti, kterého by sv. Nětiše měla chotě, o jehožto moci velmi mluví. Tehda jeden rytieř vystúpiv, i vece starostě a řka: „Máť jiného chotě Ježíše, v něhožto ona velmi úfá.“ To starosta uslyšav, najprvé ji lahodnými slovy pokusil, a potom velikými a hroznými mukami hroze, k němužto svatá Nětiše vece: „Cožť jest libo, to učiním, však mne nižádnými hrózami nepřemluvíš</w:t>
      </w:r>
      <w:r>
        <w:rPr>
          <w:rStyle w:val="emendace"/>
        </w:rPr>
        <w:t xml:space="preserve">nepřemluvíš </w:t>
      </w:r>
      <w:r>
        <w:rPr>
          <w:rStyle w:val="pramen"/>
        </w:rPr>
        <w:t>neprzemluwieſs</w:t>
      </w:r>
      <w:r>
        <w:rPr>
          <w:rStyle w:val="Text"/>
        </w:rPr>
        <w:t xml:space="preserve">!“ K niežto starosta vece: „Vol sobě ze dvého jedno, které chceš: Jest liť liba čistota, nebo se modl panenské bohyni, kteréžto Vesta dějí, nebo tu vedena budeš, kdežť nekázané ženy </w:t>
      </w:r>
      <w:r>
        <w:rPr>
          <w:rStyle w:val="foliace"/>
        </w:rPr>
        <w:t xml:space="preserve">43v </w:t>
      </w:r>
      <w:r>
        <w:rPr>
          <w:rStyle w:val="Text"/>
        </w:rPr>
        <w:t>bydlí.“ Neb nesmějieše jí jinak starosta násilé učiniti, protože urozená bieše. Jemužto sv. Nětiše odpověděla řkúci: „Ani se budu tvým bohóm modliti, ani budu cizí nečistotú pohaněna, nebo vždy s sebú mám v stráži svatého anjela.“ To starosta uslyšav, káza ji svléci a nahu do ohavného domu vésti, v kterémž se veliká nepoctivost děje. A když ji obnažichu</w:t>
      </w:r>
      <w:r>
        <w:rPr>
          <w:rStyle w:val="emendace"/>
        </w:rPr>
        <w:t xml:space="preserve">obnažichu </w:t>
      </w:r>
      <w:r>
        <w:rPr>
          <w:rStyle w:val="pramen"/>
        </w:rPr>
        <w:t>obnaziechu</w:t>
      </w:r>
      <w:r>
        <w:rPr>
          <w:rStyle w:val="Text"/>
        </w:rPr>
        <w:t xml:space="preserve">, pán buoh přispořil jí vlasuov tak, že těmi vlasy všechno tělo přikryla tak, jako by v rúše chodila. A když svatá Nětiše do toho domu vešla, uzřela anjela božieho, jí tu čekajíce. Jenž ten anjel vešken duom nebeskú světlostí osvietil, takže žádný nesměl do toho domu vjíti. Tehda syn starostů šel do domu s svými tovaryši i kázal jim tam do toho domu napřed </w:t>
      </w:r>
      <w:r>
        <w:rPr>
          <w:rStyle w:val="Text"/>
        </w:rPr>
        <w:lastRenderedPageBreak/>
        <w:t xml:space="preserve">jíti a sám před domem zuostal. A když tam vjidechu, hned světlost nebeská je obklíči. A oni lekše se, hrózú ven vyběhli. Z toho se rozhněvav syn starostóv a jim nesmělých a hubených nadav, sám v duom vběhl. A když se jí chtěl dotknúti, hned světlost božie jeho ohromila, že se nevěděl kam dieti. A přišed diábel, udávil jeho hned na tom miestě. Uslyšav to starosta, s velikým pláčem a křikem přiběhl, poče jich tázati, proč aneb kterak by umřel. Jemužto svatá Nětiše vece: „Ten, </w:t>
      </w:r>
      <w:r>
        <w:rPr>
          <w:rStyle w:val="foliace"/>
        </w:rPr>
        <w:t xml:space="preserve">44r </w:t>
      </w:r>
      <w:r>
        <w:rPr>
          <w:rStyle w:val="Text"/>
        </w:rPr>
        <w:t>jehožto vuoli chtěl konati, ten jest jeho udávil.“ K niežto starosta vece: „To by bylo jisté znamenie, že jsi čárem toho neučinila, muožeš li to na svém bohu uprositi a jeho vzkřísiti. A když sv. Nětiše klekši, za to boha prosila. Ihned ten mládenec z mrtvých vstav, velikým hlasem zavola, že pán Ježíš Kristus pravý buoh jest. Tehdy biskupové pohanští zbudiechu všichnu obec proti nie volajíce a řkúce: „Jměte čarodějnici, držte zlodějnici, ještoť lidskú mysl proměňuje a svými časy všecky k bludu připravuje.“ A ten starosta, vida ten div, kterýž jest učinila svatá Nětiše, že jemu syna vzkřísila, chtěl jí rád zpomoci, ale boje se súdu, aby naň nežalovali, ciesaři miesto sebe jiného starostu ustaviv, u velikém smutku pryč jel, nemoha jí nic zpomoci. A ten jiný starosta jménem Aspasius kázal ji u veliký oheň uvrci, ale božím divem oheň jí nic neuškodil. Ale ty pohany všechny, kteříž tu stáli, plamen ohnivý spálil. A vida to Aspasius, kázal jí mečem jejie svaté hrdlo sstrčiti. A v tu hodinu pustila jest duši a z bohem se raduje na věky věkuov.</w:t>
      </w:r>
    </w:p>
    <w:p>
      <w:pPr>
        <w:pStyle w:val="Nadpis"/>
      </w:pPr>
      <w:r>
        <w:rPr>
          <w:rStyle w:val="cizijazyk"/>
        </w:rPr>
        <w:t>Conversio sancti Pauli</w:t>
      </w:r>
    </w:p>
    <w:p>
      <w:r>
        <w:rPr>
          <w:rStyle w:val="foliace"/>
        </w:rPr>
        <w:t xml:space="preserve">44v </w:t>
      </w:r>
      <w:r>
        <w:rPr>
          <w:rStyle w:val="Text"/>
        </w:rPr>
        <w:t>Svatého Pavla na vieru obrácenie stalo se jest toho léta, když Kristus umučen jest. Svatý Ščepán téhož léta ukamenován. Ale proč jeho na vieru obrácenie světíme znamenitějí než jiných svatých svatá cierkev slaví? To jest pro trojí věc. Najprvé pro příklad, aby nižádný, kterakž koli hříšný, do božie milosti nezúfával, znamenaje to, kterak z velikého hřiešníka učinil jest pán buoh velikého apoštola. Druhé pro radost, nebo jakož svatá cierkev svatým Pavlem byla často zamucována, takéž jeho svatým obrácením správně obveselena byla. Třetie pro božie divy, kterýžto jest s ním buoh učinil, že z velikého protivníka svaté cierkve učinil jest buoh přesnažného kazatele; o tomť se takto v Skutciech apoštolských píše, že když ještě svatý Pavel, v židovském stavě jsa, učedlníkóm Ježíšovým veliké nátisky činil a jim se protivil, takže na vše strany jim hrozieše je tepa, a kdež mohl, jich nenáviděl. V jeden den přistúpiv k kniežeti biskupskému, prosil na něm listóv svědečstvie, aby jel do židovských škol, kteréž by kde křesťany nalezl, muže neb ženy, jma a svieže, do Jeruzaléma přivedl. A když tak po cestě jeda, k tomu městu přibližováše se k Dama</w:t>
      </w:r>
      <w:r>
        <w:rPr>
          <w:rStyle w:val="foliace"/>
        </w:rPr>
        <w:t>45r</w:t>
      </w:r>
      <w:r>
        <w:rPr>
          <w:rStyle w:val="Text"/>
        </w:rPr>
        <w:t>šku, hned u brzkosti obklíčila jej světlost s nebes, až hned na zemi s koně spadl, a uslyšal hlas, k němu řkúci: „Šavle, Šavle, proč mi se protivíš</w:t>
      </w:r>
      <w:r>
        <w:rPr>
          <w:rStyle w:val="emendace"/>
        </w:rPr>
        <w:t xml:space="preserve">protivíš </w:t>
      </w:r>
      <w:r>
        <w:rPr>
          <w:rStyle w:val="pramen"/>
        </w:rPr>
        <w:t>protiwieſs</w:t>
      </w:r>
      <w:r>
        <w:rPr>
          <w:rStyle w:val="Text"/>
        </w:rPr>
        <w:t xml:space="preserve">?“ K tomu on vece: „A kto jsi ty, pane?“ K tomu hlas vece: „Jáť sem Ježíš Nazaretský, jemužto ty se protivíš. Věz to, žeť jest nesnadno a tvrdo proti ostnu se protiviti!“ Tehda sv. Pavel, v té úžesti a strachu střasa se a velmi se divě, vece: „Hospodine, co chceš, ať učiním?“ K němužto hospodin vece: „Vstaň a jdi do města a tuť bude povědíno, co máš učiniti!“ Zatím ti muži, ješto biechu s ním v tovaryšství </w:t>
      </w:r>
      <w:r>
        <w:rPr>
          <w:rStyle w:val="emendace"/>
        </w:rPr>
        <w:t xml:space="preserve">tovaryšství </w:t>
      </w:r>
      <w:r>
        <w:rPr>
          <w:rStyle w:val="pramen"/>
        </w:rPr>
        <w:t xml:space="preserve">thowaryzſtwie </w:t>
      </w:r>
      <w:r>
        <w:rPr>
          <w:rStyle w:val="Text"/>
        </w:rPr>
        <w:t xml:space="preserve">na téj cestě, diviece se stojíc, hlas slyšiec, ale ižádného jsú neviděli. Tehda z země vstav svatý Pavel, otevřev oči, nic jest neviděl. Tehda ti, jenž s ním biechu, ujemše jej mezi se, vedli jej do města, i byl jest tu tři dni ani pije ani jeda. Tehda v ten čas byl jeden muž, učedlník jménem Ananiáš, člověk starý a bohobojný, k němužto u vidění hospodin promluviv a řka: „Ananiáši, </w:t>
      </w:r>
      <w:r>
        <w:rPr>
          <w:rStyle w:val="Text"/>
        </w:rPr>
        <w:lastRenderedPageBreak/>
        <w:t xml:space="preserve">vstana i jdi do té ulice, ješto slove Pravá, nalezneš tu Šavla v takémto domu Tarsanského, an se modlí.“ K tomu Ananiáš odpovědě: „Pane, od mnohých sem slýchal o tomto člověku, co jest mnoho zlého učinil tvým svatým v Jeruzalémě. A nynieť jest vzal listy od kniežat, aby jímal a vázal všechny, </w:t>
      </w:r>
      <w:r>
        <w:rPr>
          <w:rStyle w:val="foliace"/>
        </w:rPr>
        <w:t xml:space="preserve">45v </w:t>
      </w:r>
      <w:r>
        <w:rPr>
          <w:rStyle w:val="Text"/>
        </w:rPr>
        <w:t xml:space="preserve">ješto tvé svaté jméno vyznávají.“ K němužto hospodin vece: „Jdi vstana! Nebť mi jest osudie učiněn vyvolené, aby jméno mé nosil a ohlásil před králi, kniežaty a pány. A jáť jemu ukáži, coť musí trpěti pro jméno mé.“ Uslyšav to Ananiáš, vstav, šel do té ulice, jakž jemu hospodin rozkázal, i nalezl jest Pavla i vece: „Šavle, bratře, poslal mě k tobě pán Ježíš, kterýž se jest tobě zjevil na cestě, ještos sem jel, aby viděl a naplněn byl ducha svatého.“ I vložil naň ruce, a hned s jeho očí jako rybí lupiny spadly a hned jest prozřel. A vstav, hned se pokřtil, a přijem pokrm, posílil sebe. I přebyl tu v Damašku s učedlníky, kteříž tu biechu, několiko dní. A vstav, i šel do židovských škol a jal se tam snažně kázati a řka: „Jezus Kristus jest pravý syn boží!“ Tomu se všichni podiviechu, kteříž jeho slyšeli, a vecechu: „Všakť tento jest ten, kterýž nenávidieše v Jeruzalémě všech, kteříž vyznáváchu jméno toho Ježíše! A na to jest přijel sem, aby je zjímaje svázané přivedl před židovské starosty.“ Tak potom sv. Pavel, znamenaje tu řeč, tiem viece snažnějí hanieše židy ty, kteříž v Damašku bydléchu, toho vždy potvrzuje, že jest pravý buoh Jezus Kristus. Téhož dne svatého Ananiáše </w:t>
      </w:r>
      <w:r>
        <w:rPr>
          <w:rStyle w:val="foliace"/>
        </w:rPr>
        <w:t xml:space="preserve">46r </w:t>
      </w:r>
      <w:r>
        <w:rPr>
          <w:rStyle w:val="Text"/>
        </w:rPr>
        <w:t>v Damašku, jenž svatého Pavla pokřtil.</w:t>
      </w:r>
    </w:p>
    <w:p>
      <w:pPr>
        <w:pStyle w:val="Nadpis"/>
      </w:pPr>
      <w:r>
        <w:rPr>
          <w:rStyle w:val="cizijazyk"/>
        </w:rPr>
        <w:t>Purificacionis sancte Marie</w:t>
      </w:r>
    </w:p>
    <w:p>
      <w:r>
        <w:rPr>
          <w:rStyle w:val="Text"/>
        </w:rPr>
        <w:t xml:space="preserve">Dnešní </w:t>
      </w:r>
      <w:r>
        <w:rPr>
          <w:rStyle w:val="emendace"/>
        </w:rPr>
        <w:t xml:space="preserve">Dnešní </w:t>
      </w:r>
      <w:r>
        <w:rPr>
          <w:rStyle w:val="pramen"/>
        </w:rPr>
        <w:t xml:space="preserve">neſſni </w:t>
      </w:r>
      <w:r>
        <w:rPr>
          <w:rStyle w:val="Text"/>
        </w:rPr>
        <w:t xml:space="preserve">den jest hod slavný, jenž cierkev svatá pamatuje, ctí a slaví hod, svaté královny úvod. A to slove česky Hromnic. A to jméno odtad jest počátek mělo, že za dávních časuov v české zemi nábožnie křesťané, když se hřímanie báli, tehda postavník hromničí na čest svaté královny zažhli, aby jejie svatú prozbú od úrazu hromového byli uchováni. Protož ty postavníky, kteréž toho svatého dne v kostelech kněží světie, Čechové jsú Hromnic nazvali. Tiem úmyslem, aby kdež ty postavníky světí, na čest nebeské královně zažhli, aby hrom tu neměl nic činiti. Ten také svatý hod a den podlé starého zákona svatá cierkev nazývá očištěnie panny Marie, nebeské královny. A to proto, kterak koli panna Maria byla duostojná a tak svatá svrchovaně, že jie ižádného očištění nebylo třeba, avšak pro svatého příklada pokoru jiným paním starého zákona se přirovnala. Neb tak jest bylo v starém zákoně ustaveno, aby každá žena, kteráž synem počavši, porodila, po čtyrydceti dnech dietě s sebú vezmúc, bohu za obět do chrámu obětovala a ofěrovala, a potom jako očištěna do chrámu mohla </w:t>
      </w:r>
      <w:r>
        <w:rPr>
          <w:rStyle w:val="foliace"/>
        </w:rPr>
        <w:t xml:space="preserve">46v </w:t>
      </w:r>
      <w:r>
        <w:rPr>
          <w:rStyle w:val="Text"/>
        </w:rPr>
        <w:t xml:space="preserve">choditi a s lidmi obcovati. Protož jako toho dne po čtyrydceti dnech po božieho syna narození </w:t>
      </w:r>
      <w:r>
        <w:rPr>
          <w:rStyle w:val="emendace"/>
        </w:rPr>
        <w:t xml:space="preserve">narození </w:t>
      </w:r>
      <w:r>
        <w:rPr>
          <w:rStyle w:val="pramen"/>
        </w:rPr>
        <w:t xml:space="preserve">narozenie </w:t>
      </w:r>
      <w:r>
        <w:rPr>
          <w:rStyle w:val="Text"/>
        </w:rPr>
        <w:t xml:space="preserve">matka milá, panna Maria, vzemši Ježíše, syna svého milého. Jakož praví sv. Lukáš evanjelista: „V chrámě syna svého milého obětovala bohu, otci nebeskému a jim, sluhám božím, ofěrovala dvé holúbátek.“ A protož ten den slove svaté královny očištění. O tom přesvatém dni takto píše sv. Ambrož v jednom kázaní </w:t>
      </w:r>
      <w:r>
        <w:rPr>
          <w:rStyle w:val="emendace"/>
        </w:rPr>
        <w:t xml:space="preserve">kázaní </w:t>
      </w:r>
      <w:r>
        <w:rPr>
          <w:rStyle w:val="pramen"/>
        </w:rPr>
        <w:t xml:space="preserve">kazanie </w:t>
      </w:r>
      <w:r>
        <w:rPr>
          <w:rStyle w:val="Text"/>
        </w:rPr>
        <w:t>řka: „Dnes, bratři milí, syn božie, Jezus Kristus, do chrámu jest přinesen a svatým Simeonem bohu otci obětován. Dnes čekajícím lidem hřiešným spasenie svatý Simeon a svatá Anna prorokyně spasitele zjevně sta ukázala. Ó, kterak jest malý a kterak jest veliký, matko božie, kterého jsi porodila! Malý v tělesenství, veliký v svém veleslavenství</w:t>
      </w:r>
      <w:r>
        <w:rPr>
          <w:rStyle w:val="emendace"/>
        </w:rPr>
        <w:t xml:space="preserve">veleslavenství </w:t>
      </w:r>
      <w:r>
        <w:rPr>
          <w:rStyle w:val="pramen"/>
        </w:rPr>
        <w:t>weleſlawenſtwie</w:t>
      </w:r>
      <w:r>
        <w:rPr>
          <w:rStyle w:val="Text"/>
        </w:rPr>
        <w:t xml:space="preserve">. Ó, kto jest ten, ješto by nám mohl tvého srdce, u boze na věky chovaná, tajemství vypraviti? Neb si ty to nebeské dietě na svú rukú držéci </w:t>
      </w:r>
      <w:r>
        <w:rPr>
          <w:rStyle w:val="emendace"/>
        </w:rPr>
        <w:t xml:space="preserve">držéci </w:t>
      </w:r>
      <w:r>
        <w:rPr>
          <w:rStyle w:val="pramen"/>
        </w:rPr>
        <w:t xml:space="preserve">drzeti </w:t>
      </w:r>
      <w:r>
        <w:rPr>
          <w:rStyle w:val="Text"/>
        </w:rPr>
        <w:t xml:space="preserve">jeho pravého boha znajíc, </w:t>
      </w:r>
      <w:r>
        <w:rPr>
          <w:rStyle w:val="Text"/>
        </w:rPr>
        <w:lastRenderedPageBreak/>
        <w:t xml:space="preserve">jemu si se nábožným srdcem klaněla. A z druhé strany, jeho </w:t>
      </w:r>
      <w:r>
        <w:rPr>
          <w:rStyle w:val="doplnenytext"/>
        </w:rPr>
        <w:t xml:space="preserve">v </w:t>
      </w:r>
      <w:r>
        <w:rPr>
          <w:rStyle w:val="Text"/>
        </w:rPr>
        <w:t xml:space="preserve">přemilém dětinství </w:t>
      </w:r>
      <w:r>
        <w:rPr>
          <w:rStyle w:val="emendace"/>
        </w:rPr>
        <w:t xml:space="preserve">dětinství </w:t>
      </w:r>
      <w:r>
        <w:rPr>
          <w:rStyle w:val="pramen"/>
        </w:rPr>
        <w:t xml:space="preserve">dietinſtwie </w:t>
      </w:r>
      <w:r>
        <w:rPr>
          <w:rStyle w:val="Text"/>
        </w:rPr>
        <w:t xml:space="preserve">se kochajíc, jeho jsi svatá usta celovala. Ó, předivné přihlédanie, nese svatá panna na svú rukú to dietě, kteréžto svú mocí všemohúcí vešken svět nese. A v tom všech </w:t>
      </w:r>
      <w:r>
        <w:rPr>
          <w:rStyle w:val="foliace"/>
        </w:rPr>
        <w:t xml:space="preserve">47r </w:t>
      </w:r>
      <w:r>
        <w:rPr>
          <w:rStyle w:val="Text"/>
        </w:rPr>
        <w:t>prorokuov svatých proroctvie se naplnilo. Radujte se všechny panny, nebo čistá panna syna božieho porodila! Radujte se všechny vdovy, neb to svaté dietě vzemši, ona – svatá vdova Anna, hned jest jeho pravým bohem a člověkem poznala! Radujte se všechny manželky, neb svatá Alžběta manželka o Jezukristovi jest prorokovala! Radujte se všichny děti, neb buoh otec syna svého v dětinské postavě všemu světu utěšenie jest ukázal! Raduj se vešken svět, neb všemohúcí buoh, což jest byl skrze proroky svaté dávno světu slíbil, to jest již pro nás hřiešné na svět přišel i naplnil. Jehožto na svět přijitie dávno zvláště jeden otec svatý jménem Simeon celým srdcem žádáše jeho viděti prvé, nežli by umřel. Jakož o tom píše sv. Lukáš ve čtení</w:t>
      </w:r>
      <w:r>
        <w:rPr>
          <w:rStyle w:val="emendace"/>
        </w:rPr>
        <w:t xml:space="preserve">čtení </w:t>
      </w:r>
      <w:r>
        <w:rPr>
          <w:rStyle w:val="pramen"/>
        </w:rPr>
        <w:t>cztenie</w:t>
      </w:r>
      <w:r>
        <w:rPr>
          <w:rStyle w:val="Text"/>
        </w:rPr>
        <w:t xml:space="preserve">: „Jemužto bylo skrze svatého ducha zjeveno, že neumře, jeliž uzří </w:t>
      </w:r>
      <w:r>
        <w:rPr>
          <w:rStyle w:val="emendace"/>
        </w:rPr>
        <w:t xml:space="preserve">uzří </w:t>
      </w:r>
      <w:r>
        <w:rPr>
          <w:rStyle w:val="pramen"/>
        </w:rPr>
        <w:t xml:space="preserve">vzrzie </w:t>
      </w:r>
      <w:r>
        <w:rPr>
          <w:rStyle w:val="Text"/>
        </w:rPr>
        <w:t xml:space="preserve">to nebeské dietě.“ Proněžto ten svatý kmet Simeon, bez přestánie vzdychaje v svých modlitbách, takto řiekáše: „Kdy to bude, bych já jeho, nebožtík starý, svýma očima uhlédal! A kto vie, kdy přijde, kdy li se narodí a budu li já dotud živ, aby jeho moje oči uhlédaly!“ A to tak mysle, ducha svatého vzdešením do chrámu jest vešel. A tu vzezřev, ano Jozef a Maria děťátko nesú, aby jeho </w:t>
      </w:r>
      <w:r>
        <w:rPr>
          <w:rStyle w:val="foliace"/>
        </w:rPr>
        <w:t xml:space="preserve">47v </w:t>
      </w:r>
      <w:r>
        <w:rPr>
          <w:rStyle w:val="Text"/>
        </w:rPr>
        <w:t xml:space="preserve">podlé ustavení starého práva bohu obětovali. Tehda ten kmet svatý Simeon to svaté dietě na své lokty je vzal a bohu otci nebeskému je obětoval. A že již své dávnie žádosti naplněnie viděl, ihned řekl: „Aj, již nynie teď, milý hospodine, sluhu svého necháš podlé slova tvého u pokoji, neb oči mé viděly to již, co sem žádal!“ </w:t>
      </w:r>
      <w:r>
        <w:rPr>
          <w:rStyle w:val="poznamka"/>
        </w:rPr>
        <w:t>sr. L 2,26–32</w:t>
      </w:r>
    </w:p>
    <w:p>
      <w:pPr>
        <w:pStyle w:val="Nadpis"/>
      </w:pPr>
      <w:r>
        <w:rPr>
          <w:rStyle w:val="cizijazyk"/>
        </w:rPr>
        <w:t>De sancto Blasio</w:t>
      </w:r>
    </w:p>
    <w:p>
      <w:r>
        <w:rPr>
          <w:rStyle w:val="Text"/>
        </w:rPr>
        <w:t>Svatý Blažej biskup za toho ciesaře, jemužto Dioklecianus říkají. A ten ciesař byl veliký nepřietel křesťanský, protož vida to svatý Blažej, velikú nemilost od ciesaře na křesťany, zdvihl se ode všeho na púšť a tu, snažně bohu slúže, bydlel, pro jehožto velikú svatost božím zjednáním ptáci jemu pokrm nosiechu a zvieřata, nic se nebojíc, pitomě k němu chodiechu. A ta zvěř od něho neodešla, jeliž, na ně ruce polože, jich požehnal, tehda tepruv od něho jdiechu. Pakli se kdy které zvieře roznemohlo, jakž brzo k němu přišlo, tak hned uzdraveno bylo. A když jeden čas téj vlasti súdce své lidi na lov vypravil, a oni nic uloviti nemohli, náhodú v té púšti, v niežto svatý Blažej přebýváše, všedše v les, množstvie veliké zvieřat před svatým Blažejem nalezli, ano okolo něho ležie, a nemohše žád</w:t>
      </w:r>
      <w:r>
        <w:rPr>
          <w:rStyle w:val="foliace"/>
        </w:rPr>
        <w:t>48r</w:t>
      </w:r>
      <w:r>
        <w:rPr>
          <w:rStyle w:val="Text"/>
        </w:rPr>
        <w:t xml:space="preserve">ného uloviti. A tomu se podivivše, svému starostě věděti dali, kterýžto viece lidí a rytieřuov poslal, svatého Blažeje s jinými svatými křesťany před se přivésti kázal. A téj noci pán Ježíš třikrát se jemu ukázal řka: „Vstaň, Blažeji, obětuj mně obět!“ Tehda poslové od pohanského kniežete přijevše k té jeskyni, tu, kdež bydléše svatý Blažej, jemu vecechu: „Vyndi ven a poď před starostu!“ Jimžto sv. Blažej odpovědě řka: „Vítajte, milí synové! Jižť vizi, žeť jest mne pán buoh nezapomenul.“ A to řka, šel s nimi před starostu a na téj cestě mnoho divuov učinil. Neb jednoho mládence uzdravil, jenž rybí kost jemu byla uvázla v hrdle. Svatý Blažej položiv naň ruku, bohu se pomodlil, aby netoliko ten mládenec, ale všichni v budúcích </w:t>
      </w:r>
      <w:r>
        <w:rPr>
          <w:rStyle w:val="emendace"/>
        </w:rPr>
        <w:t xml:space="preserve">budúcích </w:t>
      </w:r>
      <w:r>
        <w:rPr>
          <w:rStyle w:val="pramen"/>
        </w:rPr>
        <w:t xml:space="preserve">buducziech </w:t>
      </w:r>
      <w:r>
        <w:rPr>
          <w:rStyle w:val="Text"/>
        </w:rPr>
        <w:t xml:space="preserve">časiech, kteříž by jeho svaté jmě vyňávali a vzievali aneb i vyznávajíc za kterú nemoc jeho prosili, aby je hospodin milostivě uslyšal. A hned ten mládenec téj kosti z hrdla zbyl. Jedna také žena chudá jediný vepřek měla, a vlk přiběh, i vzal jej a do lesa s ním utekl. Tehda ona s pláčem přišedši k </w:t>
      </w:r>
      <w:r>
        <w:rPr>
          <w:rStyle w:val="Text"/>
        </w:rPr>
        <w:lastRenderedPageBreak/>
        <w:t xml:space="preserve">svatému Blažeji, poče jeho prositi, aby vlkovi přikázal vepřka vrátiti. K tomu svatý Blažej zasmav se vece: „Nezamucuj se, ženo, neboť se tvá škoda navrátí.“ A jakž to brzo vece, tak hned </w:t>
      </w:r>
      <w:r>
        <w:rPr>
          <w:rStyle w:val="foliace"/>
        </w:rPr>
        <w:t xml:space="preserve">48v </w:t>
      </w:r>
      <w:r>
        <w:rPr>
          <w:rStyle w:val="Text"/>
        </w:rPr>
        <w:t>vlk vepřka jí zase navrátil. A když jest šel do města a k kniežeti jeho přivedli, kázal jej do žaláře vsaditi a nazajtřie před sebú postaviti. A když bylo ráno nazajtřie, přivedli ho před súdci. Jemužto súdce mile vece: „Radost tobě buď, Blažeji, našich bohuov přiteli!“ K němužto sv. Blažej vece: „Raduj se i ty, dobrý súdce, ale neřiekaj, byť toto bohové byli, ale jsúť diáblové a věčnému ohni i s těmi, ješto jich následují, jsú poddáni.“ Z toho se súdce rozhněvav, kázal jej kyji bíti a potom v žalář vsaditi. To ona chudá vdova, jiežto byl vlk vepře vzal, uslyšavše, že boží muž sedí v žaláři, ten vepř zabila a svatému Blažeji nožičky a hlavu připravivše, svieci rozsvietivši, chléb do žaláře přinesla. Jiežto svatý Blažej snažně poděkovav vece: „Přikazujiť, aby na každé léto svieci ve jmě božie a mé v kostele ofěrovati kázala! A ktož to učiní</w:t>
      </w:r>
      <w:r>
        <w:rPr>
          <w:rStyle w:val="emendace"/>
        </w:rPr>
        <w:t xml:space="preserve">učiní </w:t>
      </w:r>
      <w:r>
        <w:rPr>
          <w:rStyle w:val="pramen"/>
        </w:rPr>
        <w:t>vczinie</w:t>
      </w:r>
      <w:r>
        <w:rPr>
          <w:rStyle w:val="Text"/>
        </w:rPr>
        <w:t xml:space="preserve">, utěšenie bude míti a dobře jemu bude.“ To ona potom viec činila a na všem statku dobře měla. Potom, když jeho z žaláře vyvedú, a súdce poče s ním sladce mluviti a nikterakž ho přemluviti nemoha, kázal jeho za ruce pověsiti a hřebeny železnými dráti a opět v žalář vsaditi. Tehda jedna bohobojná žena poče jeho svatú krev po </w:t>
      </w:r>
      <w:r>
        <w:rPr>
          <w:rStyle w:val="foliace"/>
        </w:rPr>
        <w:t xml:space="preserve">49r </w:t>
      </w:r>
      <w:r>
        <w:rPr>
          <w:rStyle w:val="Text"/>
        </w:rPr>
        <w:t xml:space="preserve">zemi zbierati. A to pohané uzřevše, ji před súdci přivedli. Vece jí súdce: „Klaněj se našim modlám!“ Jemužto ona odpovědě: „Chceš li, ať bych se tvým bohóm modlila, kažiž, ať je k jezeru tomuto přivedú, ať jim tváří obmyji a jim se s poctú pomodlím.“ To súdce uslyšav, velmi byl tím radosten. A hned své modly přivésti kázal. Tehda ta žena, vzavši ty modly, i vmetala je v jezero řkúci: „Nejsúť bohové, ale jsúť diábli!“ To súdce uslyšav, rozhněval se na své sluhy velmi a poče volati a řka: „Proč ste našich bohuov nezdržali, aby nebyli v jezero vmetáni? Lstivě nám učinila tato žena.“ K tomu ta žena odpovědě: „Byť byli praví bohové, byliť by se nedali sem vésti.“ Z té řeči se súdce rozhněva i kázal ji v vrúcí olovo vsaditi. A ta žena měla měla dva syny; přistúpivše k ní, vecechu: „Milá matko, neostavuj nás po sobě! Jakož jsi nás vychovala, takéž nám k nebeskému království </w:t>
      </w:r>
      <w:r>
        <w:rPr>
          <w:rStyle w:val="emendace"/>
        </w:rPr>
        <w:t xml:space="preserve">království </w:t>
      </w:r>
      <w:r>
        <w:rPr>
          <w:rStyle w:val="pramen"/>
        </w:rPr>
        <w:t xml:space="preserve">kralowſtwie </w:t>
      </w:r>
      <w:r>
        <w:rPr>
          <w:rStyle w:val="Text"/>
        </w:rPr>
        <w:t>pomoz.“ I kázal súdce tu ženu s svými dětmi pověsiti a hřebeny železnými je dráti. A když tak je mučiechu, anjel božie k nim přišed, jich posílil řka: „Nebojte se, neb po malé chvíli věčnú odplatu přijmete.“ Tehdy súdce, vida, že jich mukami přemoci nemuož, kázal jim hlavy stínati. Potom súdce kázal svatého Blažeje před se při</w:t>
      </w:r>
      <w:r>
        <w:rPr>
          <w:rStyle w:val="foliace"/>
        </w:rPr>
        <w:t>49v</w:t>
      </w:r>
      <w:r>
        <w:rPr>
          <w:rStyle w:val="Text"/>
        </w:rPr>
        <w:t>vésti, k němužto vece: „Již lis se naučil, aby se našim bohóm modlil?“ K němužto svatý Blažej vece: „Učiň nade mnú, co chceš, neb nad mým tělem moc máš.“ Tehda súdce kázal jeho v jezero uvrci. Tehda sv. Blažej požehnav vody, hned se jest rozstúpila a on, jako na suché zemi stoje, vece: „Jsú li vaši bohové praví, poďte ke mně, ať vás vysvobodie od vody, jako mne muoj buoh vysvobodil.“ A hned pohané řítiechu se k němu u vodu. A hned na tom miestě pět a šedesáte jich utonulo. Tehda anjel sv. Blažejovi se zjevil a řka: „Otče svatý, vyndi ven z jezera a přijmi korunu bohem tobě připravenú.“ V tu dobu svatý Blažej ven z jezera vyšel. A ten nemilostivý súdce hned jemu kázal hlavu stieti. V tu dobu svatý Blažej na zemi poklekl, bohu se modlil řka: „Muoj milý pane, bože všemohúcí, za toť tvé svaté milosti prosím, ktož by koli, jsa v nemoci, mě a mé umučenie na paměti měl a mne prosil, rač jeho uslyšeti a uzdraviti.“ V tu hodinu hlas s nebe přišel řka: „Cožs prosil, ve všem jsi uslyšán.“ V tu dobu jemu a dvěma jinýma mládencoma kat hlavy stínal. A duše jich anjelé s velikým veselím do nebeské radosti jsú donesli.</w:t>
      </w:r>
    </w:p>
    <w:p>
      <w:pPr>
        <w:pStyle w:val="Nadpis"/>
      </w:pPr>
      <w:r>
        <w:rPr>
          <w:rStyle w:val="cizijazyk"/>
        </w:rPr>
        <w:lastRenderedPageBreak/>
        <w:t>De sancta Agata</w:t>
      </w:r>
    </w:p>
    <w:p>
      <w:r>
        <w:rPr>
          <w:rStyle w:val="foliace"/>
        </w:rPr>
        <w:t xml:space="preserve">50r </w:t>
      </w:r>
      <w:r>
        <w:rPr>
          <w:rStyle w:val="Text"/>
        </w:rPr>
        <w:t xml:space="preserve">Svatá Háta, božie služebnice, divně v těle i v duši krásná byla. Jiežto zazřev siličské země súdce, kázal ji před se přivésti i jal se s ní sladce mluviti, aby se pohanským modlám klaněla a jemu povolila. A když svatá Háta jemu nepovolila, ani se chtěla modlám jich klaněti, tehdy ten nestydatý súdce dal ji jednéj nestydatéj ženě, jiežto jméno bylo Eufrodozia. A ta měla devět dcer nestydatých a nepoctivých, aby ji, jakž by mohly, na pohanskú vieru obrátily. A když ji počechu, mnohými řečmi mluviece, slibovati veliké dary od toho kniežete vzíti, obrátí li se k jeho bohóm, svatá Háta jim odpověděvši vece: „Ó, vy hubené, co vy mi radíte! Však má mysl jest v mém milém pánu Jezukristovi potvrzena. Ale vaše slova jako vietr jsú. A mne z mého ustavičenství pohnúti nemohú.“ A to řekši svatá Háta, plakáše srdečně, žádajíci svú krev pro Jezukrista proliti. A uzřevši to ta zlá Eufrodozia, že ji nemuože nikterak přemluviti, Kvincencianovi súdci takto vece: „Snáze by tvrdý kámen obměkčil, než tuto dievku obrátil od křesťanské viery!“ Uslyšav to Kvincianus, kázal ji před se přivésti. I otáza jí řka: „Dievko, pověz mi, kterého jsi stavu.“ Jemužto ona odpovědě řkúci: </w:t>
      </w:r>
      <w:r>
        <w:rPr>
          <w:rStyle w:val="foliace"/>
        </w:rPr>
        <w:t xml:space="preserve">50v </w:t>
      </w:r>
      <w:r>
        <w:rPr>
          <w:rStyle w:val="Text"/>
        </w:rPr>
        <w:t xml:space="preserve">„Jsem znamenitého a vysokého rodu.“ K niežto vece Kvincianus: „Když jsi znamenitého rodu, proč sobě tak hanebně činíš?“ K němužto ona vece: „Neb sem služebnice Jezukristova, onť mne jest naučil pokornú býti.“ K niežto Kvincianus vece: „Vol sobě, které chceš: nebo se našim bohóm modl, nebo tě káži mukami hroznými mučiti.“ K němužto svatá Háta vece: „Jakož jest byla Jovis bohyně tvá, tak i ty buď, jako jest byl Jupiter.“ Z toho se rozhněvav Kvincianus, kázal ji políčkovati a řka: „Neslušieť tobě tak protivné řeči mluviti proti súdci!“ K tomu svatá Háta vece: „Nebojím se toho, nebo mi jest to divno do tebe, že jsa muž smyslný a múdrý, již opět nemúdře sobě činíš, že vzýváš své bohy němé, anoť nic zpomoci nemohú.“ K tomu Kvinicianus: „Nepotřebie mi jest tvých slov přílišných! Protož nebo se našim bohóm modl, nebo tě káži mnohými mukami mučiti.“ K němužto svatá Háta vece: „Nebojím se toho! Nebo pustíš </w:t>
      </w:r>
      <w:r>
        <w:rPr>
          <w:rStyle w:val="emendace"/>
        </w:rPr>
        <w:t xml:space="preserve">pustíš </w:t>
      </w:r>
      <w:r>
        <w:rPr>
          <w:rStyle w:val="pramen"/>
        </w:rPr>
        <w:t xml:space="preserve">puſtieſs </w:t>
      </w:r>
      <w:r>
        <w:rPr>
          <w:rStyle w:val="Text"/>
        </w:rPr>
        <w:t xml:space="preserve">li na mne zvieřata, já pojmenuji pána Jezukrista, a oni opitomějí všichna. Pakli mě v oheň uvržeš, anjelé mě nebeskú rosú obvlažie. A pakli mě raniti kážeš, mám ducha svatého, s jehožto pomocí všecky tvé rány i muky potupím.“ Tehda Kvincianus kázal ji v žalář vsaditi. A když bylo nazajtřie, </w:t>
      </w:r>
      <w:r>
        <w:rPr>
          <w:rStyle w:val="foliace"/>
        </w:rPr>
        <w:t xml:space="preserve">51r </w:t>
      </w:r>
      <w:r>
        <w:rPr>
          <w:rStyle w:val="Text"/>
        </w:rPr>
        <w:t>kázal ji Kvincianus před se přivésti. A uzřev, ana ustavičná v své vieře, kázal jí ruce opak svázati a pověsiec ji páliti a velmi mučiti. V kteréjžto bolesti svatá Háta jsúci, vece: „Já v těchto mukách zvláštnie utěšenie mám a v nich se kochám, jakožto ten, jenž jest drahé poklady nalezl. Z toho se já raduji!“ Z toho se Kvinicanus rozhněval, kázal jejie svaté prsi páliti a potom je uřezati. K němužto svatá Háta vece: „Ó, nemilostivý násilníku, nestyděl jsi se toho ženskému národu uřezati, čehož jsi sám v dětinství požíval a je u své mateře sál! Jáť proto v své duši mám prsi celé, jemižto pokrmuji všech svých smysluov, jakž sem s své mladosti počala.“ Tehdy Kvincianus kázal ji v žaláři zavřieti a za devět dní ani píti ani jiesti jí nedati. Tehda o puolnoci ukázal se jí podobný jeden starý kmet, před nímžto jeden pacholík světlo nesieše. I vece jie ten kmet: „Nelekaj se, panno Háto, ani se strachuj, nebť sem k tobě proto poslán, abych tě uzdravil, nebo muožeš ještě uzdravena býti.“ K němužto svatá Háta vece: „Jáť sem nikdy tělesného lékařstvie nepotřebovala.“ K niežto ten kmet vece: „Nestyď se mne, dci milá, neboť sem křesťan.“ K němužto svatá Háte vece: „A če</w:t>
      </w:r>
      <w:r>
        <w:rPr>
          <w:rStyle w:val="foliace"/>
        </w:rPr>
        <w:t>51v</w:t>
      </w:r>
      <w:r>
        <w:rPr>
          <w:rStyle w:val="Text"/>
        </w:rPr>
        <w:t xml:space="preserve">hož bych se měla styděti! A tys </w:t>
      </w:r>
      <w:r>
        <w:rPr>
          <w:rStyle w:val="emendace"/>
        </w:rPr>
        <w:t xml:space="preserve">tys </w:t>
      </w:r>
      <w:r>
        <w:rPr>
          <w:rStyle w:val="pramen"/>
        </w:rPr>
        <w:t xml:space="preserve">tyz </w:t>
      </w:r>
      <w:r>
        <w:rPr>
          <w:rStyle w:val="Text"/>
        </w:rPr>
        <w:t xml:space="preserve">tak počestný muž, a já sem tak nemilostivě zbita a zedrána, až jest na mě hrozno </w:t>
      </w:r>
      <w:r>
        <w:rPr>
          <w:rStyle w:val="Text"/>
        </w:rPr>
        <w:lastRenderedPageBreak/>
        <w:t xml:space="preserve">hleděti. Ale toběť, milý otče, děkuji, žes mě ráčil navštieviti.“ K niežto on vece: „A proč mi neodpustíš, abych tě zléčil?“ K tomu svatá Háta vece: „Neb mám milého mého Jezukrista, kterýžto jedním </w:t>
      </w:r>
      <w:r>
        <w:rPr>
          <w:rStyle w:val="emendace"/>
        </w:rPr>
        <w:t xml:space="preserve">jedním </w:t>
      </w:r>
      <w:r>
        <w:rPr>
          <w:rStyle w:val="pramen"/>
        </w:rPr>
        <w:t xml:space="preserve">gedniem </w:t>
      </w:r>
      <w:r>
        <w:rPr>
          <w:rStyle w:val="Text"/>
        </w:rPr>
        <w:t xml:space="preserve">slovem mě uzdraviti muože.“ K tomu kmet, ulyz se, vece: „A já sem apoštol Kristóv a on mě jest k tobě poslal, ať bych dal toto věděti, že ve jméno jeho jsi uzdravena.“ A to řka, hned zmizal. V tu hodinu svatá Háta na zemi padši, bohu z toho poděkovavši, nalezla se na tom miestě hned na všem těle uzdravena i na prsech. A ti strážní, jenž ji ostřieháchu, vidúce velikú světlost, velmi se užasli, a otevřevše žalář, pryč jsú běželi. Tehdy někteří dobří lidé, přišedše k ní, veleli jí pryč běžeti. Jimžto svatá Háte vece: „Buoh toho nedá, bychť já chtěla ztratiti svú korunu a své strážné v zámutce ostaviti.“ Potom Kvinicanus devátý den kázal ji před se přivésti. A vida ji zdravú, vece k ní: „Aj, již sama vidíš, žeť jsú tě zléčili bohové moji! Protož modl se našim bohóm, ať se huoře nestane.“ Vece k němu svatá Háta: „Slova tvá jsú nepravá a bláznivá. Ó, přehubený, oč ty se pokúšíš pravě, že jsú mě tvoji bohové uzdravili! A velíš mi se svým bohóm klaněti a mého Jezukrista zapřieti, jenž jest </w:t>
      </w:r>
      <w:r>
        <w:rPr>
          <w:rStyle w:val="foliace"/>
        </w:rPr>
        <w:t xml:space="preserve">52r </w:t>
      </w:r>
      <w:r>
        <w:rPr>
          <w:rStyle w:val="Text"/>
        </w:rPr>
        <w:t xml:space="preserve">mně </w:t>
      </w:r>
      <w:r>
        <w:rPr>
          <w:rStyle w:val="poznamka"/>
        </w:rPr>
        <w:t xml:space="preserve">tak v rukopise </w:t>
      </w:r>
      <w:r>
        <w:rPr>
          <w:rStyle w:val="Text"/>
        </w:rPr>
        <w:t xml:space="preserve">uzdravil, jakož svýma očima vidíš.“ Tehda Kvincianus kázal škřidly železné horúcie v uhlé metati a obnažíc svatú Hátu na nich váleti. A když ji tak mučiechu, hned se jest zemi třásla, takže veliká hruoze a hromobití biechu. A jedna strana města obořila se a dva rytieři sta zabita. Tehda vešken lid poče volati a řka: „Toť se nám vše děje pro tuto dievku, pro jejie krve prolití.“ Tehdy Kvincianus lekl se země třesenie a také obce se bál, kázal ji do žaláře vsaditi. A ona tam klekše, modlila se pánu bohu a řkúci: „Muoj milý pane Jezukriste, ještos mě stvořil a od mého dětinstva ostřiehal, mé tělo od poškvrny uchoval a nynie nad těmito mukami svítěziti dal. Rač přijíti dnešní den duši mú v tvé svaté královstvie!“ A netáhla svatá Háta tu svatú modlitbu dokonati, ihned jest duši pustila. To se jest dálo po božím narození </w:t>
      </w:r>
      <w:r>
        <w:rPr>
          <w:rStyle w:val="emendace"/>
        </w:rPr>
        <w:t xml:space="preserve">narození </w:t>
      </w:r>
      <w:r>
        <w:rPr>
          <w:rStyle w:val="pramen"/>
        </w:rPr>
        <w:t xml:space="preserve">narozenie </w:t>
      </w:r>
      <w:r>
        <w:rPr>
          <w:rStyle w:val="Text"/>
        </w:rPr>
        <w:t xml:space="preserve">dvě stě šedesáté čtvrté léto za </w:t>
      </w:r>
      <w:r>
        <w:rPr>
          <w:rStyle w:val="emendace"/>
        </w:rPr>
        <w:t xml:space="preserve">za </w:t>
      </w:r>
      <w:r>
        <w:rPr>
          <w:rStyle w:val="pramen"/>
        </w:rPr>
        <w:t xml:space="preserve">z </w:t>
      </w:r>
      <w:r>
        <w:rPr>
          <w:rStyle w:val="Text"/>
        </w:rPr>
        <w:t xml:space="preserve">Decia, ciesaře římského. A když křesťané vzavše to svaté tělo, i pochovali poctivě, v tu chvíli zjevi se jeden mládenec, v čisté rúcho jsa oblečen, a s ním viece než sto krásných mužuov, kteřížto všichni biechu v bielém rúše. Ten mládenec k jejím svatým hlavám přistúpiv, tu mramorovú dcku postaviv, hned zmizal. </w:t>
      </w:r>
      <w:r>
        <w:rPr>
          <w:rStyle w:val="foliace"/>
        </w:rPr>
        <w:t xml:space="preserve">52v </w:t>
      </w:r>
      <w:r>
        <w:rPr>
          <w:rStyle w:val="Text"/>
        </w:rPr>
        <w:t>A na té dctě takto bylo psáno: „Mysl svatú dobrovolně bohu a této zemi prospěšenství učinila.“ A když se ten div po všech vlastech pronesl, tehda se rozliční lidé na křesťanskú vieru obracovali a množstvie židóv i pohanuov, k jejiemu svatému hrobu chodiec, velikú útěchu měli v těle i v duši. A mnozí nemocní, přicházejíce k jejiemu svatému hrobu a modléce se, všichni jsú uzdraveni. Potom Kvincianus súdce ptal se na zbožie svaté Háty. A jeda cestú, dva koni se spolu svadila, jeden jeho velmi zkúsal a druhý silně nohama jeho udeřil tak, až se u vodu svalil a tu utonul a viec potom nenie nalezen.</w:t>
      </w:r>
    </w:p>
    <w:p>
      <w:pPr>
        <w:pStyle w:val="Nadpis"/>
      </w:pPr>
      <w:r>
        <w:rPr>
          <w:rStyle w:val="cizijazyk"/>
        </w:rPr>
        <w:t>De sancta Dorothea</w:t>
      </w:r>
    </w:p>
    <w:p>
      <w:r>
        <w:rPr>
          <w:rStyle w:val="Text"/>
        </w:rPr>
        <w:t xml:space="preserve">Svatá Dorota, panna čistá, služebnice božie, od své mladosti nábožný život vedúce, s svým otcem a s matkú bohu slúžili. O niež se takto čte. Otec jejie slul Theodorus a matka Thea, bydlili v Cézaree v Kapadocii, té vlasti. A když se jim tato panna narodila, jméno její vzděli Dorotea. A tak od jednoho biskupa jest pokřtěna. A když otec a matka zemřeli a svatá Dorota rozdala všechno zbožie chudým, nuzným, pracným a sama milému bohu čistú myslí slúžila. I stalo se jest, když jest k letóm přišla, byl v téj vlasti jeden súdce jménem Fabriccius, svaté cierkve veliký protivník, ten </w:t>
      </w:r>
      <w:r>
        <w:rPr>
          <w:rStyle w:val="Text"/>
        </w:rPr>
        <w:lastRenderedPageBreak/>
        <w:t xml:space="preserve">uzřev </w:t>
      </w:r>
      <w:r>
        <w:rPr>
          <w:rStyle w:val="foliace"/>
        </w:rPr>
        <w:t xml:space="preserve">53r </w:t>
      </w:r>
      <w:r>
        <w:rPr>
          <w:rStyle w:val="Text"/>
        </w:rPr>
        <w:t xml:space="preserve">svatú Dorotu, ana krásná velmi panna, kázal ji k sobě přivésti. A když před ním stála, otázal jí Fabriccius, z kterého by rodu byla. A ona jemu vece: „Králového rodu sem, ale služebnice Jezukristova.“ Uslyšav to Fabriccius, poče s ní sladce mluviti, slibuje jí dary veliké a drahé dáti, by jemu povolila a Krista zapřela. A sv. Dorota jemu vece: „Jáť jiného chotě nemám nežli pána Krista, ten jest mne slíbil darovati u věčné chvále.“ Tehdy rozhněvav se Fabriccius, kázal ji kyji bíti a potom do žaláře vsaditi. A když bylo nazajtřie, kázal ji před se přivésti a tú lahodnú řečí s ní mluviti, aby se modlám klaněla. Vece jemu sv. Dorota: „Učiň, což chceš, nad mým tělem, nebo mne nikterak nesvedeš s mé viery a od milosti mého chotě, pána Krista!“ Tehda kázal ji pověsiti a jejie tělo háky dráti a ohnivými pochodněmi páliti tak až bez mála do skončenie. A potom ji kázal v žalář vsaditi a tam devět dní ani jísti ani píti jí dáti. A když tam v žaláři byla zavřiena, tu anjel božie se jí ukázal a světlostí velikú žalář osvietil, jejie rány všechny zléčil. A pokrmem nebeským ji krmil a napájel. Potom Fabriccius kázal ji vyvésti. A když byla přivedena, vida Fabriccius, ana uléčena a velmi krásna, i podivi se tomu a vece k ní: „Ó, panno krásná, rozpomeň se na svú </w:t>
      </w:r>
      <w:r>
        <w:rPr>
          <w:rStyle w:val="foliace"/>
        </w:rPr>
        <w:t xml:space="preserve">53v </w:t>
      </w:r>
      <w:r>
        <w:rPr>
          <w:rStyle w:val="Text"/>
        </w:rPr>
        <w:t xml:space="preserve">mladost a na svú krásu a nedaj sebe viece mučiti, ale klaněj se našim bohóm a přivol mi.“ Tehdy sv. Dorota vece: „Věz to, žeť se tvým diáblóm nechci klaněti. A také jižť mám chotě svého pána Jezukrista, s nímť se budu kochati na věky.“ Tehda Fabriccius, vida, že jie nemóže s viery svésti ižádným obyčejem, kázal jie hlavu stieti. To svatá panna uslyšavše, v nebe své oči vzvedše a ruce své spivše, pánu bohu dieky vzdavše, i vece: „Děkuji tobě, pane milý Jezukriste, věčný bože, žes mne neráčil odlúčiti od své svaté milosti, ale k svatým pannám a mučedlniciem ráčil jsi mě přitovaryšiti.“ A když ji na smrt vedechu, tehda písař jeden jménem Teofilus, listy píše </w:t>
      </w:r>
      <w:r>
        <w:rPr>
          <w:rStyle w:val="emendace"/>
        </w:rPr>
        <w:t xml:space="preserve">píše </w:t>
      </w:r>
      <w:r>
        <w:rPr>
          <w:rStyle w:val="pramen"/>
        </w:rPr>
        <w:t xml:space="preserve">pieſſe </w:t>
      </w:r>
      <w:r>
        <w:rPr>
          <w:rStyle w:val="Text"/>
        </w:rPr>
        <w:t xml:space="preserve">k ní, vece: „Kde to jdeš, Doroto?“ A ona vece jemu: „Jdu do zahrady velmi rozkošné svého milého chotě, v niežto roste ovoce, jablka, ruože i kvietie budu tam trhati, a kterýžto mně jest duostojnu učinil k své chvále.“ Vece k ní písař Teofilus, posmievaje se jie řka: „Když do té zahrady přijdeš, pošli mi téj ruože a těch jablek, prosím tebe, kterážť tu rostú.“ Tehda svatá Dorota, když přišla na to miesto, kdež jie měli hlavu stieti, klekla a bohu se modlila řkúci: „Muoj milý pane Jezukriste, stvořiteli všeho světa, prosímť tvé svaté milosti, rač mě dnešní den uslyšeti, ktož by koli mé umučenie pamatoval, v tvé </w:t>
      </w:r>
      <w:r>
        <w:rPr>
          <w:rStyle w:val="foliace"/>
        </w:rPr>
        <w:t xml:space="preserve">54r </w:t>
      </w:r>
      <w:r>
        <w:rPr>
          <w:rStyle w:val="Text"/>
        </w:rPr>
        <w:t xml:space="preserve">chvále rač jeho stráže býti ve všech jeho příhodách. A nedaj jemu sjíti z tohoto světa v smrtedlném hřieše.“ Tehda hlas jest uslyšán s nebes řkúce: „Poď ke mně, má milá holubičko, má zmilelá, nebs ve všem uslyšána, začs prosila.“ A když hlavy pod meč nachýli, hned se jie zjevi pacholíček velmi pěkný a nachem oděný, nesa v rukú košík a v něm tři ruože a tři jablka. A ona jeho poprosi řkúci: „Prosímť tebe, muoj milý pane, zděj mi toto poselstvie, nes toto ovoce písaři Teofilovi.“ A hned kat sťal jejie svatú hlavu. A ten mládenec hned šel na tu sien, kdežto Teofilus psal listy. A když vnide na sien, vece jemu: „Toť Dorota, sestra má, ovoceť jest poslala, jakožť jest slíbila, z ráje chotě svého.“ Uzřev to Teofilus písař, křiče velikým hlasem řka: „Ó, kterak jest veliký a mocný pán buoh, o němž jest nám kázala svatá Dorota! A všichni jsú slepí, ktož v pána Jezukrista nevěřie!“ Uslyšav to Fabriccius, kázal jeho jíti, a nemoha jeho k modlám navésti, po velikých mukách kázal jemu hlavu stieti. A tak ta duše jest v království </w:t>
      </w:r>
      <w:r>
        <w:rPr>
          <w:rStyle w:val="emendace"/>
        </w:rPr>
        <w:t xml:space="preserve">království </w:t>
      </w:r>
      <w:r>
        <w:rPr>
          <w:rStyle w:val="pramen"/>
        </w:rPr>
        <w:t xml:space="preserve">kralowſtwie </w:t>
      </w:r>
      <w:r>
        <w:rPr>
          <w:rStyle w:val="Text"/>
        </w:rPr>
        <w:t>nebeském, s svatú Dorotú kraluje na věky věkuov. Amen.</w:t>
      </w:r>
    </w:p>
    <w:p>
      <w:pPr>
        <w:pStyle w:val="Nadpis"/>
      </w:pPr>
      <w:r>
        <w:rPr>
          <w:rStyle w:val="cizijazyk"/>
        </w:rPr>
        <w:t>Cathedra sancti Petri</w:t>
      </w:r>
    </w:p>
    <w:p>
      <w:r>
        <w:rPr>
          <w:rStyle w:val="foliace"/>
        </w:rPr>
        <w:lastRenderedPageBreak/>
        <w:t xml:space="preserve">54v </w:t>
      </w:r>
      <w:r>
        <w:rPr>
          <w:rStyle w:val="Text"/>
        </w:rPr>
        <w:t xml:space="preserve">Svatého Petra navštolovánie svatá cierkev slaví proto, nebo jakož staré písmo </w:t>
      </w:r>
      <w:r>
        <w:rPr>
          <w:rStyle w:val="emendace"/>
        </w:rPr>
        <w:t xml:space="preserve">písmo </w:t>
      </w:r>
      <w:r>
        <w:rPr>
          <w:rStyle w:val="pramen"/>
        </w:rPr>
        <w:t xml:space="preserve">pieſmo </w:t>
      </w:r>
      <w:r>
        <w:rPr>
          <w:rStyle w:val="Text"/>
        </w:rPr>
        <w:t xml:space="preserve">pamatuje, že jako toho sv. Petr apoštol v tom městě, ješto slove Antiochia, za vládaře Teofila, to najprvé na poctivém a povýšeném stolu jej posadili. A tu zvláště sluší věděti, že tento slavný hod zvláště pro dvojí věc slaví a ctí. Najprvé, jakož se o tom píše, když svatý Petr apoštol v tom městě Antiochia slovo božie kázáše, tehda knieže toho města jménem Teofilus, pozvav před se svatého Petra, k němu s hněvem vece: „Co tím mieníš, Petře, že muoj lid na jinú cestu obracieš a jinéj vieře je učíš!“ A když jemu sv. Petr poče o svaté vieře z písma </w:t>
      </w:r>
      <w:r>
        <w:rPr>
          <w:rStyle w:val="emendace"/>
        </w:rPr>
        <w:t xml:space="preserve">písma </w:t>
      </w:r>
      <w:r>
        <w:rPr>
          <w:rStyle w:val="pramen"/>
        </w:rPr>
        <w:t xml:space="preserve">pieſma </w:t>
      </w:r>
      <w:r>
        <w:rPr>
          <w:rStyle w:val="Text"/>
        </w:rPr>
        <w:t>mluviti, on nechtě jeho slyšeti, kázal jeho v žalář vsaditi a tu bez pokrmu i bez pitie kázal jeho chovati, takže již velmi mdel bieše, pozdvih svých očí k nebi, vece: „Milý pane Jezukriste, všech strastných spomociteli, rač mi zpomoci v této mé núzi, neboť nynie zahynu!“ K němužto hlas s nebes vece: „Petře! A zda mníš, bychť tebe ostal nic, však sem já vždy s tebú, nynie uzříš</w:t>
      </w:r>
      <w:r>
        <w:rPr>
          <w:rStyle w:val="emendace"/>
        </w:rPr>
        <w:t xml:space="preserve">uzříš </w:t>
      </w:r>
      <w:r>
        <w:rPr>
          <w:rStyle w:val="pramen"/>
        </w:rPr>
        <w:t>vzrziſs</w:t>
      </w:r>
      <w:r>
        <w:rPr>
          <w:rStyle w:val="Text"/>
        </w:rPr>
        <w:t xml:space="preserve">, neb jest ten blízko, kterýžť tě utěší.“ Přijda zatiem svatý Pavel, podál odtud jsa, uslyšev, že sv. Petr u vězení </w:t>
      </w:r>
      <w:r>
        <w:rPr>
          <w:rStyle w:val="emendace"/>
        </w:rPr>
        <w:t xml:space="preserve">vězení </w:t>
      </w:r>
      <w:r>
        <w:rPr>
          <w:rStyle w:val="pramen"/>
        </w:rPr>
        <w:t xml:space="preserve">wiezenie </w:t>
      </w:r>
      <w:r>
        <w:rPr>
          <w:rStyle w:val="Text"/>
        </w:rPr>
        <w:t xml:space="preserve">sedí. Ihned vstav, šel do Antiochie. A přišed k tomu starostě Teofilovi, vece: „Pane, věz, žeť sem rozličného řemesla </w:t>
      </w:r>
      <w:r>
        <w:rPr>
          <w:rStyle w:val="foliace"/>
        </w:rPr>
        <w:t xml:space="preserve">55r </w:t>
      </w:r>
      <w:r>
        <w:rPr>
          <w:rStyle w:val="Text"/>
        </w:rPr>
        <w:t xml:space="preserve">mistr, abychť mohl u tebe přebýti, mohlť bych se na mnohých věcech hoditi.“ Tehda to knieže prosil svatého Pavla, aby u jeho dvora přebyl. Jemužto když povolil, po několiko dnech tajně k svatému Petru všel. Jehožto uzřev, an již ledva živ sedí, velmi se přepadl a velikú mdlobú již hleděti nemoha, poče žalostivě svatý Pavel plakati řka: „Ej, bratře muoj milý, útěcho má, vezři na mě jedinú!“ V tu hodinu svatý Petr, jakž moha, prozře, a jeho poznav, poče slziti, ale mluviti s ním nemohl pro velikú mdlobu. Tehda svatý Pavel přistúpiv jemu, ledva usta otevřev, pokrm jemu dal. Skrze kterýžto pokrm po malé chvíli se svatý Petr posíliv, svatého Pavla chváliv, jeho objal a poceloval. A tu oba se objemše, srdečně se naplakašta. Potom svatý Pavel odtud tajně šel, a k Teofilovi přišed, takto jemu vece: „Jest li tvého velikého stavu veliká chvála všie ctnosti přietelnice, věz to, že malá věc jest zlá, všeliký stav ohaví. Rozpomeň se na to, cos učinil onomu hluchému a bohobojnému člověku sprostnému, jemužto Petr dějí. Protivíš se jemu, jako by veliká věc byla, an chodí v hrubém rúše mrzutý a jediné řeč jeho jest a jedva duše v něm. A ten mohl by se tobě na něčem hoditi, nebo o něm lidé praví, že nemocné uzdravuje a mrtvé </w:t>
      </w:r>
      <w:r>
        <w:rPr>
          <w:rStyle w:val="foliace"/>
        </w:rPr>
        <w:t xml:space="preserve">55v </w:t>
      </w:r>
      <w:r>
        <w:rPr>
          <w:rStyle w:val="Text"/>
        </w:rPr>
        <w:t xml:space="preserve">křiesí.“ Uslyšav to Teofilus, vece: „Nepodobné jest to, Pavle, by on mrtvé křísil, aby to pravda byla, umie liť to on učiniti, tehda žaláře prázden bude.“ K němužto svatý Pavel vece: „Ne tak ale, jakož jest Kristus z mrtvých vstal, jakož lidé praví, však s kříže </w:t>
      </w:r>
      <w:r>
        <w:rPr>
          <w:rStyle w:val="emendace"/>
        </w:rPr>
        <w:t xml:space="preserve">kříže </w:t>
      </w:r>
      <w:r>
        <w:rPr>
          <w:rStyle w:val="pramen"/>
        </w:rPr>
        <w:t xml:space="preserve">krzieze </w:t>
      </w:r>
      <w:r>
        <w:rPr>
          <w:rStyle w:val="Text"/>
        </w:rPr>
        <w:t xml:space="preserve">sstúpiti nechtěl. Takéž Petr tím příkladem, což slyším od lidí, nechce sám se zprostiti, ale hotov jest pro Krista umřieti.“ K němužto Teofilus vece: „Pavle, spósob to, ať by mého syna vzkřiesil, kterýžť jest umřel před čtyrydceti lety, a jáť v jeho boha uvěřím a z žaláře jeho propustím.“ Tu řeč svatý Pavel uslyšav, k svatému Petru přišed, poče jemu rozprávěti, kterak jest slíbil kniežeti vzkřiesiti jeho syna. K němužto svatý Petr vece: „Bratře Pavle, o velikús se věc pokusil, ale bohu jest snadná věc učiniti.“ A když vyvedú sv. Petra z žaláře a k hrobu jej přivedú, kázal svatý Petr hrob otevříti, a klek na svú kolenú, modlil se jest pánu bohu, aby ten mládenec z mrtvých vstal. A jakž tu modlitbu dokona, hned přede všemi ten mládenec z mrtvých vstal. Vida to Teofilus, hned v Jezukrista uvěřil. A vešken lid toho města křtil se, i s tím králem. A postavili prostřed rynku krásnú stolici. A tu sv. Petr s velikú ctí byl posazen. A tu kázal </w:t>
      </w:r>
      <w:r>
        <w:rPr>
          <w:rStyle w:val="foliace"/>
        </w:rPr>
        <w:t xml:space="preserve">56r </w:t>
      </w:r>
      <w:r>
        <w:rPr>
          <w:rStyle w:val="Text"/>
        </w:rPr>
        <w:t xml:space="preserve">sedm let. Nebo na tom miestě ten král ustavil krásný kostel, proněžto ten svatý den slove nastolovánie svatého Petra. Druhé ustaven jest ten hod pro poctivost </w:t>
      </w:r>
      <w:r>
        <w:rPr>
          <w:rStyle w:val="Text"/>
        </w:rPr>
        <w:lastRenderedPageBreak/>
        <w:t xml:space="preserve">koruny kněžské, neb jakož praví mistři, že od toho času kněžie najprvé počali pleš nositi. O tom se takto píše, že když svatý Petr přišed do Antiochie, slovo božie kázal. To knieže Teofilus uslyšav, jal svatého Petra, na potupenie křesťanské kázal jemu hlavu proholiti. A někteří mistři praví, že jemu kázal tihlú </w:t>
      </w:r>
      <w:r>
        <w:rPr>
          <w:rStyle w:val="lemma"/>
        </w:rPr>
        <w:t xml:space="preserve">cihla </w:t>
      </w:r>
      <w:r>
        <w:rPr>
          <w:rStyle w:val="Text"/>
        </w:rPr>
        <w:t>vrch hlavy protříti, a tak jako blázna po městě voditi. A potom svatá cierkev jest to nalezla a ustavila, aby všichni kněží tak nosili, jakož jest bylo svatému Petru proholeno, na znamenie duostojenstvie povýšenie.</w:t>
      </w:r>
    </w:p>
    <w:p>
      <w:pPr>
        <w:pStyle w:val="Nadpis"/>
      </w:pPr>
      <w:r>
        <w:rPr>
          <w:rStyle w:val="cizijazyk"/>
        </w:rPr>
        <w:t>De sancto Mathia</w:t>
      </w:r>
    </w:p>
    <w:p>
      <w:r>
        <w:rPr>
          <w:rStyle w:val="Text"/>
        </w:rPr>
        <w:t xml:space="preserve">Svatý </w:t>
      </w:r>
      <w:r>
        <w:rPr>
          <w:rStyle w:val="emendace"/>
        </w:rPr>
        <w:t xml:space="preserve">Svatý </w:t>
      </w:r>
      <w:r>
        <w:rPr>
          <w:rStyle w:val="pramen"/>
        </w:rPr>
        <w:t xml:space="preserve">Waty </w:t>
      </w:r>
      <w:r>
        <w:rPr>
          <w:rStyle w:val="Text"/>
        </w:rPr>
        <w:t xml:space="preserve">Matěj apoštol volením zvolen jest na apoštolstvie. Nebo když se jest Jidáš oběsil, chtiece svatí apoštolé počet apoštolský naplniti, svatého Matěje volili. Ale aby všechno od počátka bylo věděno, píše se v jedněch knihách starých, že byl jeden člověk v Jeruzalémě, jemuž jméno Ruben. A ženě jeho jméno bylo Ciborea. Když jedné noci spala, měla sen převelmi divný a hrozný. Jehožto se velmi ulekše a ze sna se vztrhše, poče </w:t>
      </w:r>
      <w:r>
        <w:rPr>
          <w:rStyle w:val="foliace"/>
        </w:rPr>
        <w:t xml:space="preserve">56v </w:t>
      </w:r>
      <w:r>
        <w:rPr>
          <w:rStyle w:val="Text"/>
        </w:rPr>
        <w:t>vzdychati a svému muži praviti řkúci: „Zdálo mi se, bych syna porodila velmi nepokojného a zlostného, jenž by byl příčina našeho zahlazenie i našeho pronárodu.“ K niežto její muž Ruben vece: „Nestatečnú řeč mluvíš</w:t>
      </w:r>
      <w:r>
        <w:rPr>
          <w:rStyle w:val="emendace"/>
        </w:rPr>
        <w:t xml:space="preserve">mluvíš </w:t>
      </w:r>
      <w:r>
        <w:rPr>
          <w:rStyle w:val="pramen"/>
        </w:rPr>
        <w:t>mluwieſs</w:t>
      </w:r>
      <w:r>
        <w:rPr>
          <w:rStyle w:val="Text"/>
        </w:rPr>
        <w:t>, ješto toho nesluší rozprávěti!“ K němužto ona vece: „Věz to, hospodáři, jest li to tak, že sem této noci počala dietětem, nebyloť jest to sprostného snu viděnie, ale pravé zjevenie.“ Po těch časiech, když Ciborea dietě snosivši, i porodila, ulekše se u velikém strachu otec a máti, ihned počali mysliti, co by z toho učinili: s jedné strany bieše jim ohavno své dietě zahubiti, z druhé strany báli se shlazenie všeho národu. Proněžto oni vymyslili, že vzemše dietě, v jedno pletené osudie vsadili a to rúchami a smolú tak ohradili, aby tam voda nemohla. A to připravivše, dietě tam vsadili a na moře pustili. A tu jím tak dlúho vlny morské metáchu, až jsú jeho k jednomu ostrovu, jenž slove Škariot, přinesly. V téj chvíli královna téj vlasti, podlé moře se pannami se procházíc, uzřela, ano osudie plyne na moři, v němžto dietě bylo u moře uvržené. A chtiece ohlédati, co by to bylo, kázala k sobě to osudie přinésti. A když sú to osudie přinesly, nalezly v něm krásné dietě. A ta královna dietěte žádného ne</w:t>
      </w:r>
      <w:r>
        <w:rPr>
          <w:rStyle w:val="foliace"/>
        </w:rPr>
        <w:t>57r</w:t>
      </w:r>
      <w:r>
        <w:rPr>
          <w:rStyle w:val="Text"/>
        </w:rPr>
        <w:t>mějieše a vzdechši, i vece: „Ó, bych já také dietě měla, aby toto královstvie neosiřelo!“ I káza to dietě tajně chovati. A pořekla se, by byla těhotná dietětem toho léta. A podlé času kázala pronésti, že by královna dietě měla. Proněžto král i všechna obec se radovali a toho dietěte velmi snažně kázali chovati. Potom po několiko časiech královna počala s králem pravého dědice toho královstvie a potom porodila. A když těch dvé dětí Judas a královic zrostly, i počely spolu jako děti hráti. A v té hře Jidáš poče královice často kvíliti, bíti i rváti. To královna uznamenavši dobře, a to vědúci, že Jidáš syn její nenie, jala se ho často bíti, avšak on proto téj zlosti neustal. A naposledy to se na králově dvoře proneslo, že Jidáš královic nenie, ale nalezenec. A proto se jest velmi styděl Jidáš, že jeho tiem nazývali, že by byl ztracenec. A když bylo v jednu chvíli a sama dva hrála, zabiv Jidáš královice, i utekl do Jeruzaléma. A tu se Pilátova dvora přídržel, neb v tu dobu byl úředníkem od ciesaře ustaven v Jeruzalémě. Na kterémžto dvoře tak se měl a Pilátovým vášniem hověl, že jeho Pilát na svém dvoře najvyšším starostú nade všemi uči</w:t>
      </w:r>
      <w:r>
        <w:rPr>
          <w:rStyle w:val="foliace"/>
        </w:rPr>
        <w:t>57v</w:t>
      </w:r>
      <w:r>
        <w:rPr>
          <w:rStyle w:val="Text"/>
        </w:rPr>
        <w:t xml:space="preserve">nil. A když jednoho času Pilát s svého paláce, sedě v okně, do jednoho sadu hlédaje, vida jablka krásná, i zachtělo se jemu jich. A ten sad bieše Jidášova otce, a Jidáš jeho neznal, ani otec Jidáše. Tehda Pilát zavolav Jidáše vece jemu: „Jda do onoho sadu, přines mi oněchno jablek, nebť </w:t>
      </w:r>
      <w:r>
        <w:rPr>
          <w:rStyle w:val="Text"/>
        </w:rPr>
        <w:lastRenderedPageBreak/>
        <w:t xml:space="preserve">mi se jich velmi zachtělo.“ Tehda Jidáš rúče běžav a do toho sadu vskočiv, poče ta jablka trhati s chvátaním. A Ruben, otec jeho, vyšed k němu, poče jemu hněvivě láti. A Jidáš, pochytiv kámen, da otci v čelo, až se ihned zvrhl a tu jest umřel. A ta jablka pobrav, což jich byl natrhal, i přinesl Pilátovi a jemu všecko pověděl, a tak ižádný nezvěděl, kto by Rubena zahubil. Potom Pilát po několiko časiech vdal tu ženu Rubenovu za Jidáše. A tu diábel dvoje zlé zpuosobil: jedno zlé, že jest otce zabil, druhé zlé, že mateř pojal. A když tak s mateří jako s manželkú svú přebýval, poče Ciborea v jednu chvíli truchlú myslí vzdychati. A když jie Jidáš otázal, proč by tak truchle vzdychala, odpověděla jemu řkúci: „Nevelíš mi vzdychati, a já nebožička ze všech žen sem neščastná. Neb měla sem jedno dietě, i to sem do moře uvrci musela, a měla sem milého hospodáře, i toho sem v sadu umrlého nalezla. A ještě k mé žalosti </w:t>
      </w:r>
      <w:r>
        <w:rPr>
          <w:rStyle w:val="foliace"/>
        </w:rPr>
        <w:t xml:space="preserve">58r </w:t>
      </w:r>
      <w:r>
        <w:rPr>
          <w:rStyle w:val="Text"/>
        </w:rPr>
        <w:t>Pilát mi násilé učinil, mne, smutnú ženu</w:t>
      </w:r>
      <w:r>
        <w:rPr>
          <w:rStyle w:val="poznamka"/>
        </w:rPr>
        <w:t>obě slova podtečkována</w:t>
      </w:r>
      <w:r>
        <w:rPr>
          <w:rStyle w:val="Text"/>
        </w:rPr>
        <w:t xml:space="preserve">, za tě bezděky vdal.“ A když ona jemu o svém synu všecko vypravila, najprvé, jak jest měla hrozné viděnie o něm, a kterak jeho v súdku zabednivše, pustila sem jeho na moře. Tehda jí Jidáš pořád poče praviti, kterak se jemu z mladosti až do tohoto dne přihodilo. A když tak oba se poznala, že Jidáš vlastnieho otce zabil a svú mateř pojal sobě za manželku, i poče Ciborea raditi synu svému řkúci: „Synu muoj přenečistý a neščastný! Nicť jiného neumiem raditi, než vstana jdiž ku pánu Ježíšovi, kterýž tyto časy po světě chodí, veliké divy činí </w:t>
      </w:r>
      <w:r>
        <w:rPr>
          <w:rStyle w:val="emendace"/>
        </w:rPr>
        <w:t xml:space="preserve">činí </w:t>
      </w:r>
      <w:r>
        <w:rPr>
          <w:rStyle w:val="pramen"/>
        </w:rPr>
        <w:t xml:space="preserve">czinie </w:t>
      </w:r>
      <w:r>
        <w:rPr>
          <w:rStyle w:val="Text"/>
        </w:rPr>
        <w:t xml:space="preserve">a lidem hřiechy odpúštie.“ Toho Jidáš uposlúchav, vstav, i šel k Jezukristu. A pán Ježíš přijem jej, apoštolem jeho učinil. A on potom, Jezukrista proradiv sám se oběsil. Potom, když hospodin na nebesa vstúpil, prvé než svým apoštolóm, jakož byl slíbil, ducha svatého seslal, uzřev svatý Petr, ano se počet apoštolský umenšil jedním </w:t>
      </w:r>
      <w:r>
        <w:rPr>
          <w:rStyle w:val="emendace"/>
        </w:rPr>
        <w:t xml:space="preserve">jedním </w:t>
      </w:r>
      <w:r>
        <w:rPr>
          <w:rStyle w:val="pramen"/>
        </w:rPr>
        <w:t xml:space="preserve">gedniem </w:t>
      </w:r>
      <w:r>
        <w:rPr>
          <w:rStyle w:val="Text"/>
        </w:rPr>
        <w:t xml:space="preserve">apoštolem, vstav prostřed apoštolóv a jiných učedlníkóv, vece: „Bratřie milí, potřebie jest, abychom miesto Jidáše některého z vás, jenž by byl dvanáctý apoštol, zvolili, aby byl svědek nám v našem počtu, že Ježíš Kristus z mrtvých vstal. Jakož nám Ježíš Kristus přikázal a řka: Buďte vy svědkové v Jeruzalémě i po všech </w:t>
      </w:r>
      <w:r>
        <w:rPr>
          <w:rStyle w:val="foliace"/>
        </w:rPr>
        <w:t xml:space="preserve">58v </w:t>
      </w:r>
      <w:r>
        <w:rPr>
          <w:rStyle w:val="Text"/>
        </w:rPr>
        <w:t xml:space="preserve">vlastech židovských až do končin země. Ale že ižádný svědek nemuož býti, než ktož vidí a uslyší, ten svědčiti bude. Protož má některý volen býti z vás, kterýž jest viděl divy ty, kteréž jest Kristus činil.“ To svatý Petr pověděv, s povolením jiných apoštolóv povstali sú dva s sedmdesáti se dvú menšiech učedlníkóv. Jednomu říkali Jozef, jemuž příjmí Spravedlivý, a druhého svatého Matěje. A tak ty dva mezi sebú postavivše, k bohu prozbu učinili řkúce: „Ty, milý pane, ješto najlépe srdce člověčie znáš, rač ukázati z těchto dvú, kterého ráčíš sobě zvoliti v tento apoštolský úřad, kterýž Jidáš šeredně jest ztratil.“ To řekše, dali jsú losy mezi ně, i padl jest los na svatého Matěje, i přijat jest v počet dvanácti apoštolóv. Jest otázka, kterací sú to byli losi. Praví svatý Dionysius, že jest byl paprslek, kterýžto s nebes pocházeje, nad svatým Matějem s velikým pramenem svietieše, skrze </w:t>
      </w:r>
      <w:r>
        <w:rPr>
          <w:rStyle w:val="emendace"/>
        </w:rPr>
        <w:t xml:space="preserve">skrze </w:t>
      </w:r>
      <w:r>
        <w:rPr>
          <w:rStyle w:val="pramen"/>
        </w:rPr>
        <w:t xml:space="preserve">zkrze </w:t>
      </w:r>
      <w:r>
        <w:rPr>
          <w:rStyle w:val="Text"/>
        </w:rPr>
        <w:t xml:space="preserve">nějž bylo to dáno znáti, že jeho buoh apoštolem zvolil. Potom po rozeslání </w:t>
      </w:r>
      <w:r>
        <w:rPr>
          <w:rStyle w:val="emendace"/>
        </w:rPr>
        <w:t xml:space="preserve">rozeslání </w:t>
      </w:r>
      <w:r>
        <w:rPr>
          <w:rStyle w:val="pramen"/>
        </w:rPr>
        <w:t xml:space="preserve">rozeſlanie </w:t>
      </w:r>
      <w:r>
        <w:rPr>
          <w:rStyle w:val="Text"/>
        </w:rPr>
        <w:t xml:space="preserve">apoštolském svatý Matěj apoštol, po židovských školách slovo božie káže, veliké divy činil a mnoho židuov i pohanóv na křesťanskú vieru obrátil. Závidiece jemu ti židé v tom, křivé svědky proti němu vyvedše, mnoho naň zlého vymyslivše, jeho jsú ukamenovali. A když jeho kamenováchu, </w:t>
      </w:r>
      <w:r>
        <w:rPr>
          <w:rStyle w:val="foliace"/>
        </w:rPr>
        <w:t xml:space="preserve">59r </w:t>
      </w:r>
      <w:r>
        <w:rPr>
          <w:rStyle w:val="Text"/>
        </w:rPr>
        <w:t>prosil jest jedněch lidí, aby to kamenie jeho nevinné smrti na svědectvie v hrobě s ním pochovali. A zatím podlé římského obyčeje jeden kat vystúpiv, když svatý Matěj ruce spav, k nebi hledě, jednú ranú sekyrú jemu hlavu sťal. A tu najprvé jeho tělo pochováno, potom do Říma a z Říma do Sýrie jest přineseno a tu dodnes jeho tělo svaté ležie.</w:t>
      </w:r>
    </w:p>
    <w:p>
      <w:pPr>
        <w:pStyle w:val="Nadpis"/>
      </w:pPr>
      <w:r>
        <w:rPr>
          <w:rStyle w:val="cizijazyk"/>
        </w:rPr>
        <w:lastRenderedPageBreak/>
        <w:t>De sancto Gregorio</w:t>
      </w:r>
    </w:p>
    <w:p>
      <w:r>
        <w:rPr>
          <w:rStyle w:val="Text"/>
        </w:rPr>
        <w:t xml:space="preserve">Svatý Řehoř papež byl jest z Říma, rodu kniežecieho, jehožto otci jméno bylo Cordianus a mateři Silina. Když svatý Řehoř v rozličném písmě </w:t>
      </w:r>
      <w:r>
        <w:rPr>
          <w:rStyle w:val="emendace"/>
        </w:rPr>
        <w:t xml:space="preserve">písmě </w:t>
      </w:r>
      <w:r>
        <w:rPr>
          <w:rStyle w:val="pramen"/>
        </w:rPr>
        <w:t xml:space="preserve">pieſmie </w:t>
      </w:r>
      <w:r>
        <w:rPr>
          <w:rStyle w:val="Text"/>
        </w:rPr>
        <w:t xml:space="preserve">se svatém rozmáháše a že podlé svého urozenie mnoho zbožie mějieše, jal se mysliti, kterak by, zbožie pozbuda, v duchovním </w:t>
      </w:r>
      <w:r>
        <w:rPr>
          <w:rStyle w:val="emendace"/>
        </w:rPr>
        <w:t xml:space="preserve">duchovním </w:t>
      </w:r>
      <w:r>
        <w:rPr>
          <w:rStyle w:val="pramen"/>
        </w:rPr>
        <w:t xml:space="preserve">duchowniem </w:t>
      </w:r>
      <w:r>
        <w:rPr>
          <w:rStyle w:val="Text"/>
        </w:rPr>
        <w:t xml:space="preserve">stavu bohu slúžil. A když jemu otec umřel i matka, zboží rozprodav, šest klášteruov v cilické zemi ustavil. A sedmý ve jmě svatého Ondřeje v Římě postavil. Všeho světa věci potupiv, v tom klášteře svatý život veda, snažně bohu slúžil, a tak svój život v skrovnosti měl, že častokrát omdléval, jako by déle na světě živ nebyl. V těch časiech anděl božie v osobě jednoho chudého člověka předeň přišel. I poče jeho za alnužnu prositi. Jemužto když kázal peněz dáti, druhý den i třetí ten chudý vždy k němu chodil a alnužny prosil. Tehdy šafář klášterský k svatému Řehoři vece: „Otče svatý, jižť jemu nemám co viece dáti, jedinú mísu </w:t>
      </w:r>
      <w:r>
        <w:rPr>
          <w:rStyle w:val="foliace"/>
        </w:rPr>
        <w:t xml:space="preserve">59v </w:t>
      </w:r>
      <w:r>
        <w:rPr>
          <w:rStyle w:val="Text"/>
        </w:rPr>
        <w:t xml:space="preserve">střiebrnú mám.“ Jemužto svatý Řehoř vece: „Když jiného nemáš co dáti, dajž jemu tu mísu ve jméno pána Jezukrista.“ Tehdy ten chudý, vzem tu mísu, vesele pryč zašel. A potom se jemu skoro </w:t>
      </w:r>
      <w:r>
        <w:rPr>
          <w:rStyle w:val="emendace"/>
        </w:rPr>
        <w:t xml:space="preserve">skoro </w:t>
      </w:r>
      <w:r>
        <w:rPr>
          <w:rStyle w:val="pramen"/>
        </w:rPr>
        <w:t xml:space="preserve">zkoro </w:t>
      </w:r>
      <w:r>
        <w:rPr>
          <w:rStyle w:val="Text"/>
        </w:rPr>
        <w:t xml:space="preserve">ukázal v anjelské tváři, z téj mísy jemu děkuje. Jednoho také času řeka římská Tiberis tak se velmi rozvodnila, že se přes zed římskú přelévajíc, domy mnohé v Římě zrušila a zkazila. V tu hodinu množstvie veliké haduov, plovúce po řece, se zaměstnali a velmi veliký smrad v Římě od nich byl, takže veliký mor na lidi přišel a nemoci a neduhové velicí byli, hlízy od povětří toho na lidech naskakováchu a náhlú smrtí mřeli. Tehdy svatý Pelagius papež učinil procesí, aby to milý pán buoh ráčil staviti. A v té procesí umřel svatý Pelagius sám padesátý. A když jim umřel pastýř, a nemohúce dlúho býti bez pastýře, všechna obec volili svatého Řehoře, aby byl najvyšším biskupem. Tehda sv. Řehoř, ačkoli nerad, v ten svatý úřad se uvázal, svolav všechny lidi, kázal, aby s velikým náboženstvím šli po procesí, a zjednal, aby každý stav zvláště šel, kněží a žáci sami, mniši sami, mnišky samy, manželé sami, vdovy samy, panny samy, manželé sami. A tak zjednav, i šli k matce božie, ješto slove anjelský hrad, modléce se a prosiece, aby milý pán buoh ráčil staviti tu ránu. A svatý Řehoř </w:t>
      </w:r>
      <w:r>
        <w:rPr>
          <w:rStyle w:val="foliace"/>
        </w:rPr>
        <w:t xml:space="preserve">60r </w:t>
      </w:r>
      <w:r>
        <w:rPr>
          <w:rStyle w:val="Text"/>
        </w:rPr>
        <w:t>nesl přede všemi obrázek panny Marie, kterýž sv. Lukáš maloval. A když tak šli, zpievajíc a modléce se, i uzřel sv. Řehoř svrchu na tom kostele, jako k němu šli, ano anjel stojie s krvavým mečem a jej otierá a v pochvi schovává a anjely u povětří slyšeli, ano zpievají: „Královno nebeská, raduj se, alleluja, nebo kterého jsi ráčila nositi, alleluja, vstalť jest, jakož řekl jest, alleluja!“ A svatý Řehoř klekl i přidal řka: „Pros za nás boha!“ A hned ta rána přestala. A vrátivše se zase svatý Řehoř, poče mysliti, kterak by mohl na púšť utéci, ale nemohl jest, nebo proň všecky brány byli osadili. Avšak v jeden den, proměniv se v jiné rúcho, s jedněmi kupci zjednal, aby jeho v kládí ven z města vyvezli. A když jest vyvezen, běžal na púšť. A tu se v jeskyni tři dni pokrýval. A zatiem Římané po všech krajinách posly rozeslali, hledajíce jeho. A když jeho hledáchu tak pílně</w:t>
      </w:r>
      <w:r>
        <w:rPr>
          <w:rStyle w:val="emendace"/>
        </w:rPr>
        <w:t xml:space="preserve">pílně </w:t>
      </w:r>
      <w:r>
        <w:rPr>
          <w:rStyle w:val="pramen"/>
        </w:rPr>
        <w:t>pielnie</w:t>
      </w:r>
      <w:r>
        <w:rPr>
          <w:rStyle w:val="Text"/>
        </w:rPr>
        <w:t xml:space="preserve">, uzřechu jeden slúp světlý nad ním. A při tom slúpě jeden pústeník viděl anjela svatého, ano jedni nahoru a druzí doluov scházejí a vcházejí, po kterémžto slúpu lidé šli. A tam svatého Řehoře nalezše, přivedli jeho do Říma a papežem jeho učinili. O tom sám píše </w:t>
      </w:r>
      <w:r>
        <w:rPr>
          <w:rStyle w:val="emendace"/>
        </w:rPr>
        <w:t xml:space="preserve">píše </w:t>
      </w:r>
      <w:r>
        <w:rPr>
          <w:rStyle w:val="pramen"/>
        </w:rPr>
        <w:t xml:space="preserve">pieſſe </w:t>
      </w:r>
      <w:r>
        <w:rPr>
          <w:rStyle w:val="Text"/>
        </w:rPr>
        <w:t xml:space="preserve">v jedněch knihách řka: „Když se rozpomenu, kterak sem u pokojném stavu byl, vší myslí vzhuoru, v bohu se kochaje, v tu dobu se rozpomínám, co sem ztratil. Ihned vizi, že mám proto veliké obtieženie v tom </w:t>
      </w:r>
      <w:r>
        <w:rPr>
          <w:rStyle w:val="foliace"/>
        </w:rPr>
        <w:t xml:space="preserve">60v </w:t>
      </w:r>
      <w:r>
        <w:rPr>
          <w:rStyle w:val="Text"/>
        </w:rPr>
        <w:t xml:space="preserve">stavu, v němžto bydlím. A když se na dřevní stav rozpomenu pokojný, hned musím vzdechnúti a plakati.“ Potom po </w:t>
      </w:r>
      <w:r>
        <w:rPr>
          <w:rStyle w:val="Text"/>
        </w:rPr>
        <w:lastRenderedPageBreak/>
        <w:t>malých dnech poslal sv. Řehoř svá dva člověky do englické zemi. A tam přišedše, skrze modlitbu svatého Řehoře tu zemi obrátili na křesťanskú vieru. Byl jest také svatý Řehoř veliké pokory. Také všemi činy chvály světské běháše. O tom se tak píše, že když jemu jeden patriarcha list krásný poslal, na němžto svatého Řehoře velmi chválieše, proti tomu on jemu odepsal tato slova řka: „Nazieváš mne na svých listech světlostí, že já mú řečí mohu mnohým prospěšen býti. Tíms mi učinil na mé mysli veliké zamúcenie s jedné strany. A vida, co sem, a nic v sobě toho nenalézám tak, jakž mi píšeš. A protož, muži boží, ač by to tak bylo, jakož ty pravíš</w:t>
      </w:r>
      <w:r>
        <w:rPr>
          <w:rStyle w:val="emendace"/>
        </w:rPr>
        <w:t xml:space="preserve">pravíš </w:t>
      </w:r>
      <w:r>
        <w:rPr>
          <w:rStyle w:val="pramen"/>
        </w:rPr>
        <w:t>prawieſs</w:t>
      </w:r>
      <w:r>
        <w:rPr>
          <w:rStyle w:val="Text"/>
        </w:rPr>
        <w:t xml:space="preserve">, bylo by mi užitečno!“ Také svatý Řehoř velikú pokoru ukazoval, když kam listy psal, nazývaje se sluha všech sluh božích. A ten obyčej dodnes drží všichni papežové. Byl jest také svatý Řehoř chudým veliké ščedrosti. Také všechna chudých jména z dalekých vlastí měl popsána, jimžto všem ščedře alnužnu slal a dával. A zvláště na své práci měl tři tisíce </w:t>
      </w:r>
      <w:r>
        <w:rPr>
          <w:rStyle w:val="emendace"/>
        </w:rPr>
        <w:t xml:space="preserve">tisíce </w:t>
      </w:r>
      <w:r>
        <w:rPr>
          <w:rStyle w:val="pramen"/>
        </w:rPr>
        <w:t xml:space="preserve">tiſiecze </w:t>
      </w:r>
      <w:r>
        <w:rPr>
          <w:rStyle w:val="Text"/>
        </w:rPr>
        <w:t xml:space="preserve">panen božích </w:t>
      </w:r>
      <w:r>
        <w:rPr>
          <w:rStyle w:val="emendace"/>
        </w:rPr>
        <w:t xml:space="preserve">božích </w:t>
      </w:r>
      <w:r>
        <w:rPr>
          <w:rStyle w:val="pramen"/>
        </w:rPr>
        <w:t xml:space="preserve">boziech </w:t>
      </w:r>
      <w:r>
        <w:rPr>
          <w:rStyle w:val="Text"/>
        </w:rPr>
        <w:t xml:space="preserve">služebnic, jimžto na každé léto náročnú alnužnu velikú dával. A na každý den pútníky k svému stolu zváše. Mezi nimižto, když jednú svatý Řehoř chtěl jednomu pro pokoru </w:t>
      </w:r>
      <w:r>
        <w:rPr>
          <w:rStyle w:val="foliace"/>
        </w:rPr>
        <w:t xml:space="preserve">61r </w:t>
      </w:r>
      <w:r>
        <w:rPr>
          <w:rStyle w:val="Text"/>
        </w:rPr>
        <w:t>vody na ruce uliti, aby se umyl, a ten ihned před ním zmizal. Proněžto svatý Řehoř poče se tomu velmi diviti. Tehda té noci zjevil se jemu hospodin řka: „Jiné dni ve jméno mé lidi chudé krmíš</w:t>
      </w:r>
      <w:r>
        <w:rPr>
          <w:rStyle w:val="emendace"/>
        </w:rPr>
        <w:t xml:space="preserve">krmíš </w:t>
      </w:r>
      <w:r>
        <w:rPr>
          <w:rStyle w:val="pramen"/>
        </w:rPr>
        <w:t>krmieſs</w:t>
      </w:r>
      <w:r>
        <w:rPr>
          <w:rStyle w:val="Text"/>
        </w:rPr>
        <w:t xml:space="preserve">, ale nynie mě samého jsi nakrmil a ctil, svú rukú jsi mi vody podal.“ To se také píše, že když v jeden den sv. Řehoř svému sluze přikázal, aby dvanácte pútníkuov k jeho stolu pozval, a když ti pútníci přišedše za stuol sedli, přečetl je otec svatý i uzřel, ano jich třinácte sedie. Proněžto povolal k sobě toho sluhu svého i otázal jeho, proč by jich viece pozval, než jest on jemu rozkázal. Tehda ten sluha, obezřev všecky chudé lidi, i vece: „ Otče svatý, rač mi věřiti, žeť jich nenie viece než dvanácte.“ K tomu svatý Řehoř srozuměv, i poče na ty chudé pútníky hleděti. Mezi nimižto jednoho uzřev, an se divně mění – chvíli v staré tváři, chvíli v mladéj </w:t>
      </w:r>
      <w:r>
        <w:rPr>
          <w:rStyle w:val="emendace"/>
        </w:rPr>
        <w:t xml:space="preserve">mladéj </w:t>
      </w:r>
      <w:r>
        <w:rPr>
          <w:rStyle w:val="pramen"/>
        </w:rPr>
        <w:t xml:space="preserve">madey </w:t>
      </w:r>
      <w:r>
        <w:rPr>
          <w:rStyle w:val="Text"/>
        </w:rPr>
        <w:t xml:space="preserve">se jemu ukazoval. To svatý Řehoř uznamenav, pútníka toho po obědě zavolav na stranu, jemu vece: „Zaklínám tě, aby mi pověděl, kto jsi ty a kterak jest jméno tvé!“ Jemuž on odpovědě: „Proč tiežeš o mém jménu, ano jest divné? A to věz, žeť sem ten, jemuž jsi byl kázal dáti střiebrnú mísu. A to věz, jakž jsi mě podařil, hned sem tě zjednal, aby byl nad svatú cierkví zprávcí a papežem na miestě svatého Petra apoštola.“ A když svatý Řehoř jeho otázal, po čem by to </w:t>
      </w:r>
      <w:r>
        <w:rPr>
          <w:rStyle w:val="foliace"/>
        </w:rPr>
        <w:t xml:space="preserve">61v </w:t>
      </w:r>
      <w:r>
        <w:rPr>
          <w:rStyle w:val="Text"/>
        </w:rPr>
        <w:t>věděl, jemužto on odpovědě řka: „Já sem anjel boží a nynie mne jest k tobě buoh poslal, abych tvuoj stráže byl. A což nahoru prositi budeš, to skrze mé poselství obdržieš.“ To anjel božie promluviv, hned z očí jeho zmizal. Za těch časuov byl jeden pústenník, jenž ode všeho, což měl, jedinú kóžku sobě ostaviv, na púšť jest šel, bohu snažně mnoho let slúžil. A když v jednu chvíli hospodina poprosil, aby jemu ráčil zjeviti, kto by ten byl, jenž by s ním rovnú odplatu v nebesiech měl, tehda jemu hlas z nebes vece, že jemu rovná odplata bude dána s svatým Řehořem papežem. To ten pústenník, těžce zdech, tak sobě řka: „Ó, kterak mně má chudoba málo jest prospěšna, když mi má s tímto bohatým člověkem odplaceno býti!“ A když se ten pústeník, tak často rozpomínaje, zamucoval, uslyšal jest hlas od hospodina takto řkúci: „I kterak muožeš svú chudobu z bohatstvím svatého Řehoře přirovnati! A ty viece svú kóžku miluješ než on všechno zbožie, kteréhož on nic netbaje, jím ščedře chudé daří.“ To ten pústeník uslyšav, tomu srozuměv, hospodinu z toho poděkoval. Jedněch časuov, když Trojan ciesař k jednomu boji chvátáše pílně</w:t>
      </w:r>
      <w:r>
        <w:rPr>
          <w:rStyle w:val="emendace"/>
        </w:rPr>
        <w:t xml:space="preserve">pílně </w:t>
      </w:r>
      <w:r>
        <w:rPr>
          <w:rStyle w:val="pramen"/>
        </w:rPr>
        <w:t>pielnie</w:t>
      </w:r>
      <w:r>
        <w:rPr>
          <w:rStyle w:val="Text"/>
        </w:rPr>
        <w:t xml:space="preserve">, i potka jeho jedna vdova chudá i prosíše jeho řkúce: „Žádný ciesaři, měla sem jednoho syna a ten mi jest nevinně zabit. Protož prosímť, rač toho pomstiti.“ Jiežto ciesař </w:t>
      </w:r>
      <w:r>
        <w:rPr>
          <w:rStyle w:val="Text"/>
        </w:rPr>
        <w:lastRenderedPageBreak/>
        <w:t xml:space="preserve">odpovědě: „Vrátím liť se ve zdraví, to </w:t>
      </w:r>
      <w:r>
        <w:rPr>
          <w:rStyle w:val="foliace"/>
        </w:rPr>
        <w:t xml:space="preserve">62r </w:t>
      </w:r>
      <w:r>
        <w:rPr>
          <w:rStyle w:val="Text"/>
        </w:rPr>
        <w:t xml:space="preserve">chci rád učiniti.“ Jemužto vdova vece: „Žádný ciesaři, sendeš li v tom boji, kto mi učiní pravdu?“ K tomu ciesař odpovědě: „Ten, kterýž po mně bude.“ K němužto ta vdova vece: „Což tobě to zpomuože, že mně jiný pravdu učiní?“ Tehda ciesař skočiv s koně, jí učinil pravdu a potom hned pryč jel. O tom ciesaři, kterak jest byl spravedlivý a zvláště chudým sirotkóm a vdovám, jest v římských kronikách mnoho psáno. A když po dlúhém času svatý Řehoř po jeho smrti v kostele u svatého Petra zaplakav, na jeho šlechetnost a spravedlivost se rozpomenuv, za jeho spasenie pána boha poprosil. A hned jemu bylo s nebes pověděno: „Uslyšal sem prozbu tvú. Ale viec se toho uchovaj, aby za ztraceného neprosil!“ A to tak jeden mistr píše, že jemu anděl řekl: „Že jsi za ztraceného směl boha prositi, vol sobě, které chceš: Anebo za to dva dni v očistci trp, aneb ve všech tvých dnech velikými nemocmi obtiežen budeš.“ Tehdy svatý Řehoř radějí volil sobě, na tomto světě aby nemoc trpěl než v očistci dva dni býti. A hned od toho dne veliké bolesti naň spadly až do jeho smrti, jakož o tom sám píše: „Tak mě mé bolesti hrozné obtiežily, že na každý den žádám smrti skončenie.“ Potom po těch časiech, když byl svatý Řehoř třidceti let a šest měsiecuov a deset dní papežem, nábožně skonal a pánu bohu se dostal. A to se jest dálo po božím narození </w:t>
      </w:r>
      <w:r>
        <w:rPr>
          <w:rStyle w:val="emendace"/>
        </w:rPr>
        <w:t xml:space="preserve">narození </w:t>
      </w:r>
      <w:r>
        <w:rPr>
          <w:rStyle w:val="pramen"/>
        </w:rPr>
        <w:t xml:space="preserve">narozenie </w:t>
      </w:r>
      <w:r>
        <w:rPr>
          <w:rStyle w:val="Text"/>
        </w:rPr>
        <w:t xml:space="preserve">šest set šesté </w:t>
      </w:r>
      <w:r>
        <w:rPr>
          <w:rStyle w:val="foliace"/>
        </w:rPr>
        <w:t xml:space="preserve">62v </w:t>
      </w:r>
      <w:r>
        <w:rPr>
          <w:rStyle w:val="Text"/>
        </w:rPr>
        <w:t>léto za ciesaře Foka tak řečeného. Potom v římské vlasti hlad veliký byl, a sebravše se chudí před papeže, kterýž byl po svatém Řehoři, i řekli jsú: „Otče svatý! Ty chudé, kteréž jest krmil sv. Řehoř, nedaj jim zahynúti!“ Tehda ten papež, oškřek se na ně, vece: „Dával li vám jest Řehoř pro marnú chlúbu, jáť vám nic dáti nechci.“ Tehda sv. Řehoř ukázal se tomu papežovi, porokuje jemu po tři noci. A on nic se nepolepšil, ani co na chudé tbal. A hned čtvrté noci ukázav se tomu papežovi, velmi jeho tresktal. A potom vida, an na to nic netbá, udeřil jeho velmi tak, že v malých dnech velikú bolestí jest umřel.</w:t>
      </w:r>
    </w:p>
    <w:p>
      <w:pPr>
        <w:pStyle w:val="Nadpis"/>
      </w:pPr>
      <w:r>
        <w:rPr>
          <w:rStyle w:val="cizijazyk"/>
        </w:rPr>
        <w:t>De Annuncciacione sancte Marie Virginis</w:t>
      </w:r>
    </w:p>
    <w:p>
      <w:r>
        <w:rPr>
          <w:rStyle w:val="cizijazyk"/>
        </w:rPr>
        <w:t xml:space="preserve">Missus est angelus Gabriel a Deo in ciuitatem Galilee. Luce capitulo primo. </w:t>
      </w:r>
      <w:r>
        <w:rPr>
          <w:rStyle w:val="poznamka"/>
        </w:rPr>
        <w:t xml:space="preserve">L 1,26 </w:t>
      </w:r>
      <w:r>
        <w:rPr>
          <w:rStyle w:val="Text"/>
        </w:rPr>
        <w:t xml:space="preserve">Najmilejší </w:t>
      </w:r>
      <w:r>
        <w:rPr>
          <w:rStyle w:val="emendace"/>
        </w:rPr>
        <w:t xml:space="preserve">Najmilejší </w:t>
      </w:r>
      <w:r>
        <w:rPr>
          <w:rStyle w:val="pramen"/>
        </w:rPr>
        <w:t xml:space="preserve">Naymileyſſie </w:t>
      </w:r>
      <w:r>
        <w:rPr>
          <w:rStyle w:val="Text"/>
        </w:rPr>
        <w:t xml:space="preserve">křesťané! Beda Poctivý na počátku slov a výkladu, jenž píše na dnešní čtenie, napomínaje nás všech vuobec, abychom toho tím pílnějí </w:t>
      </w:r>
      <w:r>
        <w:rPr>
          <w:rStyle w:val="emendace"/>
        </w:rPr>
        <w:t xml:space="preserve">pílnějí </w:t>
      </w:r>
      <w:r>
        <w:rPr>
          <w:rStyle w:val="pramen"/>
        </w:rPr>
        <w:t xml:space="preserve">pielniegi </w:t>
      </w:r>
      <w:r>
        <w:rPr>
          <w:rStyle w:val="Text"/>
        </w:rPr>
        <w:t xml:space="preserve">poslúchali a u větším náboženství </w:t>
      </w:r>
      <w:r>
        <w:rPr>
          <w:rStyle w:val="emendace"/>
        </w:rPr>
        <w:t xml:space="preserve">náboženství </w:t>
      </w:r>
      <w:r>
        <w:rPr>
          <w:rStyle w:val="pramen"/>
        </w:rPr>
        <w:t xml:space="preserve">nabozenſtwie </w:t>
      </w:r>
      <w:r>
        <w:rPr>
          <w:rStyle w:val="Text"/>
        </w:rPr>
        <w:t xml:space="preserve">v naších </w:t>
      </w:r>
      <w:r>
        <w:rPr>
          <w:rStyle w:val="emendace"/>
        </w:rPr>
        <w:t xml:space="preserve">našiech </w:t>
      </w:r>
      <w:r>
        <w:rPr>
          <w:rStyle w:val="pramen"/>
        </w:rPr>
        <w:t xml:space="preserve">naſſiech </w:t>
      </w:r>
      <w:r>
        <w:rPr>
          <w:rStyle w:val="Text"/>
        </w:rPr>
        <w:t xml:space="preserve">srdciech zachovali, i praví, řka takto: </w:t>
      </w:r>
      <w:r>
        <w:rPr>
          <w:rStyle w:val="cizijazyk"/>
        </w:rPr>
        <w:t xml:space="preserve">„Exordium nostre redempcionis, fratres karissimi, hodierna nobis sancti ewangelii leccio commendat.“ </w:t>
      </w:r>
      <w:r>
        <w:rPr>
          <w:rStyle w:val="Text"/>
        </w:rPr>
        <w:t xml:space="preserve">Bratřie najmilejšie, počátek našeho spasenie řeč dnešnieho svatého čtenie nám vzchvaluje, jenž dále anjela z nebe ku panně </w:t>
      </w:r>
      <w:r>
        <w:rPr>
          <w:rStyle w:val="emendace"/>
        </w:rPr>
        <w:t xml:space="preserve">panně </w:t>
      </w:r>
      <w:r>
        <w:rPr>
          <w:rStyle w:val="pramen"/>
        </w:rPr>
        <w:t xml:space="preserve">pamnie </w:t>
      </w:r>
      <w:r>
        <w:rPr>
          <w:rStyle w:val="Text"/>
        </w:rPr>
        <w:t xml:space="preserve">poslaného vymlúvá a nové v těle narozenie jejieho syna zjevuje, kterýmžto narozením, složiece zastaralost </w:t>
      </w:r>
      <w:r>
        <w:rPr>
          <w:rStyle w:val="foliace"/>
        </w:rPr>
        <w:t xml:space="preserve">63r </w:t>
      </w:r>
      <w:r>
        <w:rPr>
          <w:rStyle w:val="Text"/>
        </w:rPr>
        <w:t xml:space="preserve">škodlivú našich hřiechóv, abychom obnoveni byli ctnostmi a mezi syny božími mohli počteni býti. A dále vše v téj jednéj řeči praví: </w:t>
      </w:r>
      <w:r>
        <w:rPr>
          <w:rStyle w:val="cizijazyk"/>
        </w:rPr>
        <w:t xml:space="preserve">„Ut ergo adpromisse salutis dona mereamus protinge.“ </w:t>
      </w:r>
      <w:r>
        <w:rPr>
          <w:rStyle w:val="Text"/>
        </w:rPr>
        <w:t xml:space="preserve">A abychom daruov poslíbeného spasenie mohli dosáhnúti, počátek takového spasenie pílnú </w:t>
      </w:r>
      <w:r>
        <w:rPr>
          <w:rStyle w:val="emendace"/>
        </w:rPr>
        <w:t xml:space="preserve">pílnú </w:t>
      </w:r>
      <w:r>
        <w:rPr>
          <w:rStyle w:val="pramen"/>
        </w:rPr>
        <w:t xml:space="preserve">pielnu </w:t>
      </w:r>
      <w:r>
        <w:rPr>
          <w:rStyle w:val="Text"/>
        </w:rPr>
        <w:t xml:space="preserve">myslí tbajme slyšeti a přijieti, jakož řekl. Někdy podlé rady diábelské člověk chtěl býti bohem, kdyžto diábel prvniemu člověku radil řka: „Kterú koli hodinu ovoce tohoto dřeva okusíte, budete jakožto bohové, vědúce zlé i dobré.“ A tento mněl, by to tak bylo, chtěl býti bohem, i jedl z toho ovoce zapověděného a přestúpil božie přikázanie. I zašel jest u velikú psotu, kteréjžto i my podnes požívati mosieme. Než potom pán buoh, nechtě jemu dáti požíti nemúdrosti jeho a chtě se smilovati </w:t>
      </w:r>
      <w:r>
        <w:rPr>
          <w:rStyle w:val="Text"/>
        </w:rPr>
        <w:lastRenderedPageBreak/>
        <w:t xml:space="preserve">nad námi i nad pokolením </w:t>
      </w:r>
      <w:r>
        <w:rPr>
          <w:rStyle w:val="emendace"/>
        </w:rPr>
        <w:t xml:space="preserve">pokolením </w:t>
      </w:r>
      <w:r>
        <w:rPr>
          <w:rStyle w:val="pramen"/>
        </w:rPr>
        <w:t xml:space="preserve">pokoleniem </w:t>
      </w:r>
      <w:r>
        <w:rPr>
          <w:rStyle w:val="Text"/>
        </w:rPr>
        <w:t xml:space="preserve">lidským, ráčil býti člověkem, jakož o tom evanjelista sv. Lukáš v dnešním čtení </w:t>
      </w:r>
      <w:r>
        <w:rPr>
          <w:rStyle w:val="emendace"/>
        </w:rPr>
        <w:t xml:space="preserve">čtení </w:t>
      </w:r>
      <w:r>
        <w:rPr>
          <w:rStyle w:val="pramen"/>
        </w:rPr>
        <w:t xml:space="preserve">cztenie </w:t>
      </w:r>
      <w:r>
        <w:rPr>
          <w:rStyle w:val="Text"/>
        </w:rPr>
        <w:t xml:space="preserve">dále pílnějí </w:t>
      </w:r>
      <w:r>
        <w:rPr>
          <w:rStyle w:val="emendace"/>
        </w:rPr>
        <w:t xml:space="preserve">pílnějí </w:t>
      </w:r>
      <w:r>
        <w:rPr>
          <w:rStyle w:val="pramen"/>
        </w:rPr>
        <w:t xml:space="preserve">pielniegi </w:t>
      </w:r>
      <w:r>
        <w:rPr>
          <w:rStyle w:val="Text"/>
        </w:rPr>
        <w:t xml:space="preserve">vymlúvá. A o tom vám dále praviti miením. A protož, ať bych vám to rozumnějí vypraviti mohl a abyšte to tím pílnějí </w:t>
      </w:r>
      <w:r>
        <w:rPr>
          <w:rStyle w:val="emendace"/>
        </w:rPr>
        <w:t xml:space="preserve">pílnějí </w:t>
      </w:r>
      <w:r>
        <w:rPr>
          <w:rStyle w:val="pramen"/>
        </w:rPr>
        <w:t xml:space="preserve">pielniegi </w:t>
      </w:r>
      <w:r>
        <w:rPr>
          <w:rStyle w:val="Text"/>
        </w:rPr>
        <w:t xml:space="preserve">zachovati mohli, vezmúce na pomoc milostivú pannu Mariji, kteráž k takovému našemu spasení </w:t>
      </w:r>
      <w:r>
        <w:rPr>
          <w:rStyle w:val="emendace"/>
        </w:rPr>
        <w:t xml:space="preserve">spasení </w:t>
      </w:r>
      <w:r>
        <w:rPr>
          <w:rStyle w:val="pramen"/>
        </w:rPr>
        <w:t xml:space="preserve">ſpaſenie </w:t>
      </w:r>
      <w:r>
        <w:rPr>
          <w:rStyle w:val="Text"/>
        </w:rPr>
        <w:t xml:space="preserve">zvláště volena byla, prosmež jie, ať nám uprosí milost ducha svatého, a ať by to tím ochotnějí ráčila učiniti, pozdravmež ji tím anjelským pozdravením, kterýmž ji anděl jakožto dnes svatý Gabriel pozdravil řkúc: „Zdráva, Maria, milostis plná“, až do konce řiekajíc. </w:t>
      </w:r>
      <w:r>
        <w:rPr>
          <w:rStyle w:val="foliace"/>
        </w:rPr>
        <w:t xml:space="preserve">63v </w:t>
      </w:r>
      <w:r>
        <w:rPr>
          <w:rStyle w:val="Text"/>
        </w:rPr>
        <w:t>A protož, najmilejší, bych vám výklad svatého čtenie vešken praviti měl, byla by tomu dlúhá chvíle než pro ukrácení</w:t>
      </w:r>
      <w:r>
        <w:rPr>
          <w:rStyle w:val="emendace"/>
        </w:rPr>
        <w:t xml:space="preserve">ukrácení </w:t>
      </w:r>
      <w:r>
        <w:rPr>
          <w:rStyle w:val="pramen"/>
        </w:rPr>
        <w:t>vkraczenie</w:t>
      </w:r>
      <w:r>
        <w:rPr>
          <w:rStyle w:val="Text"/>
        </w:rPr>
        <w:t xml:space="preserve">, ať bych vám tesknosti nečinil, slušie vám vždy nětco o tom slyšeti, abyšte k většiemu náboženství </w:t>
      </w:r>
      <w:r>
        <w:rPr>
          <w:rStyle w:val="emendace"/>
        </w:rPr>
        <w:t xml:space="preserve">náboženství </w:t>
      </w:r>
      <w:r>
        <w:rPr>
          <w:rStyle w:val="pramen"/>
        </w:rPr>
        <w:t xml:space="preserve">nabozenſtwie </w:t>
      </w:r>
      <w:r>
        <w:rPr>
          <w:rStyle w:val="Text"/>
        </w:rPr>
        <w:t xml:space="preserve">skrze to mohli vzbuzeni býti. A protož při tomto svatém čtení najprvé znamenati máme, že pán buoh pro nás hřiešné ráčil člověkem býti. A to jest takově přišlo. Znamenav pán buoh v svém svatém božství, že by pokolenie lidské zahynulo a mocí diábelskú těžce dáveno a tištěno bylo, pohnut jsa zvláštiem milosrdenstvím k svému lidu, bude přemítati v tajemství </w:t>
      </w:r>
      <w:r>
        <w:rPr>
          <w:rStyle w:val="emendace"/>
        </w:rPr>
        <w:t xml:space="preserve">tajemství </w:t>
      </w:r>
      <w:r>
        <w:rPr>
          <w:rStyle w:val="pramen"/>
        </w:rPr>
        <w:t xml:space="preserve">tagemſtwie </w:t>
      </w:r>
      <w:r>
        <w:rPr>
          <w:rStyle w:val="Text"/>
        </w:rPr>
        <w:t xml:space="preserve">svaté trojice, kterak by to najpodobnějí zvésti mohl, aby pokolenie lidské takových diábelských nátiskóv zproštěno bylo, i měl pán buoh k jednání </w:t>
      </w:r>
      <w:r>
        <w:rPr>
          <w:rStyle w:val="emendace"/>
        </w:rPr>
        <w:t xml:space="preserve">jednání </w:t>
      </w:r>
      <w:r>
        <w:rPr>
          <w:rStyle w:val="pramen"/>
        </w:rPr>
        <w:t xml:space="preserve">gednanie </w:t>
      </w:r>
      <w:r>
        <w:rPr>
          <w:rStyle w:val="Text"/>
        </w:rPr>
        <w:t xml:space="preserve">takových věcí dvojí radu, jakož praví sv. Bernart, totiž spravedlnost s jedné strany a milosrdenstvie z druhé strany. Spravedlnost proti nám svú radu vydává řkúci takto: „Pane bože, rač pomnieti na to, žes řekl prvniemu člověku: Kterú koli hodinu jiesti budete ovoce tohoto dřeva, jakož prostřed ráje rostlo, smrtí věčnú zemřete. Poněvadž pak člověk přestúpil radu tvú svatú a přikázanie a povolil radě diábelské, jinéhoť se tobě nehodí učiniti, ač chceš v svých sloviech spravedliv býti, než aby člověk umřel věčnú smrtí a aby jej i jeho činy </w:t>
      </w:r>
      <w:r>
        <w:rPr>
          <w:rStyle w:val="foliace"/>
        </w:rPr>
        <w:t xml:space="preserve">64r </w:t>
      </w:r>
      <w:r>
        <w:rPr>
          <w:rStyle w:val="Text"/>
        </w:rPr>
        <w:t xml:space="preserve">pohrúzil </w:t>
      </w:r>
      <w:r>
        <w:rPr>
          <w:rStyle w:val="emendace"/>
        </w:rPr>
        <w:t xml:space="preserve">pohrúzil </w:t>
      </w:r>
      <w:r>
        <w:rPr>
          <w:rStyle w:val="pramen"/>
        </w:rPr>
        <w:t xml:space="preserve">pohruſyl </w:t>
      </w:r>
      <w:r>
        <w:rPr>
          <w:rStyle w:val="Text"/>
        </w:rPr>
        <w:t xml:space="preserve">v propast pekelnú.“ A na takovéj radě přídržela se spravedlnost pána boha viece než pět tisíce </w:t>
      </w:r>
      <w:r>
        <w:rPr>
          <w:rStyle w:val="emendace"/>
        </w:rPr>
        <w:t xml:space="preserve">tisíce </w:t>
      </w:r>
      <w:r>
        <w:rPr>
          <w:rStyle w:val="pramen"/>
        </w:rPr>
        <w:t xml:space="preserve">tiſiecze </w:t>
      </w:r>
      <w:r>
        <w:rPr>
          <w:rStyle w:val="Text"/>
        </w:rPr>
        <w:t xml:space="preserve">let a dvě stě let, že pán buoh v těch letech žádnéj milosti žádnému neučinil a žádný také do nebe přijíti nemohl. Než veda tuze spravedlnost svú, rozličné pomsty, rozličnú bázen v těch letech na lidi posielal, ono časté mory, ono hlady, ono častá pobitie, že někdy jednéj hodiny čtyrmezdcítma tisícóv lidí, někdy viece božím přepuštěním sešlo aneboli zemřelo: buďto přietelé, nebo nepřietelé božie. Svatí prorokové i jiní obecní </w:t>
      </w:r>
      <w:r>
        <w:rPr>
          <w:rStyle w:val="emendace"/>
        </w:rPr>
        <w:t xml:space="preserve">obecní </w:t>
      </w:r>
      <w:r>
        <w:rPr>
          <w:rStyle w:val="pramen"/>
        </w:rPr>
        <w:t xml:space="preserve">obecznie </w:t>
      </w:r>
      <w:r>
        <w:rPr>
          <w:rStyle w:val="Text"/>
        </w:rPr>
        <w:t xml:space="preserve">lidé, dokudž pán buoh spravedlnost vedl, všichni museli do temnosti pekelné. A ktož pak pekla zaslúžil, ten u pekle zuostane na věky věkóm. Pak protiv tomu druhá rada, totiž milosrdenstvie, bude mluviti řkúci takto: „Pane bože, hněviv jsi a příliš horliv protiv lidu svému. A protož nenie žádného, jenž by nazýval tvé svaté jméno, neb se tebe všichni liknují, a to pro tvú horlivost, i zamucují tebe tiem viece svými hřiechy. A nenie žádného, jenž by se ukrýti mohl hněvu tvého. Jestli pak že vešken lid pohubieš, dobré podlé zlých, přátelí podlé nepřátel, ktož potom s tebú zuostane a koho potom budeš míti za přietele? Pomni na to, žes proto člověka stvořil, aby účasten byl tvéj dobroty božskéj. Jestliže člověk zhřešil, což jest platna tvá pomsta, že zahubíš </w:t>
      </w:r>
      <w:r>
        <w:rPr>
          <w:rStyle w:val="emendace"/>
        </w:rPr>
        <w:t xml:space="preserve">zahubíš </w:t>
      </w:r>
      <w:r>
        <w:rPr>
          <w:rStyle w:val="pramen"/>
        </w:rPr>
        <w:t xml:space="preserve">zahubieſs </w:t>
      </w:r>
      <w:r>
        <w:rPr>
          <w:rStyle w:val="Text"/>
        </w:rPr>
        <w:t xml:space="preserve">červíka </w:t>
      </w:r>
      <w:r>
        <w:rPr>
          <w:rStyle w:val="foliace"/>
        </w:rPr>
        <w:t xml:space="preserve">64v </w:t>
      </w:r>
      <w:r>
        <w:rPr>
          <w:rStyle w:val="Text"/>
        </w:rPr>
        <w:t>svého, a jestliže ho dále potupíš</w:t>
      </w:r>
      <w:r>
        <w:rPr>
          <w:rStyle w:val="emendace"/>
        </w:rPr>
        <w:t xml:space="preserve">potupíš </w:t>
      </w:r>
      <w:r>
        <w:rPr>
          <w:rStyle w:val="pramen"/>
        </w:rPr>
        <w:t>potupieſs</w:t>
      </w:r>
      <w:r>
        <w:rPr>
          <w:rStyle w:val="Text"/>
        </w:rPr>
        <w:t xml:space="preserve">, jakú čest toho míti budeš, kto tebe potom pochválí a ktožť potom jakú čest učiní, když všechny shladíš </w:t>
      </w:r>
      <w:r>
        <w:rPr>
          <w:rStyle w:val="emendace"/>
        </w:rPr>
        <w:t xml:space="preserve">shladíš </w:t>
      </w:r>
      <w:r>
        <w:rPr>
          <w:rStyle w:val="pramen"/>
        </w:rPr>
        <w:t xml:space="preserve">ſhladieſs </w:t>
      </w:r>
      <w:r>
        <w:rPr>
          <w:rStyle w:val="Text"/>
        </w:rPr>
        <w:t>a pohubíš</w:t>
      </w:r>
      <w:r>
        <w:rPr>
          <w:rStyle w:val="emendace"/>
        </w:rPr>
        <w:t xml:space="preserve">pohubíš </w:t>
      </w:r>
      <w:r>
        <w:rPr>
          <w:rStyle w:val="pramen"/>
        </w:rPr>
        <w:t>pohubieſs</w:t>
      </w:r>
      <w:r>
        <w:rPr>
          <w:rStyle w:val="Text"/>
        </w:rPr>
        <w:t xml:space="preserve">, a zdali tě pekelní </w:t>
      </w:r>
      <w:r>
        <w:rPr>
          <w:rStyle w:val="emendace"/>
        </w:rPr>
        <w:t xml:space="preserve">pekelní </w:t>
      </w:r>
      <w:r>
        <w:rPr>
          <w:rStyle w:val="pramen"/>
        </w:rPr>
        <w:t xml:space="preserve">pekelnie </w:t>
      </w:r>
      <w:r>
        <w:rPr>
          <w:rStyle w:val="Text"/>
        </w:rPr>
        <w:t xml:space="preserve">duchové chváliti budú?“ Tak pak milosrdenstvie hanějíci radu, kterúž spravedlnost vydala, i die jie řkúci takto: „Ó, spravedlnost, přieliš jsi nelítostivá, že chtěš pro počasný hřiech věčně mučiti bez konce; měj na tom dosti spravedlnosti, aby v mukách tak dlúho </w:t>
      </w:r>
      <w:r>
        <w:rPr>
          <w:rStyle w:val="Text"/>
        </w:rPr>
        <w:lastRenderedPageBreak/>
        <w:t xml:space="preserve">trpěl, jakž dlúho hřešil na tomto světě, ať asa muky jeho někdy konec vezmú! Pakli viece chceš, nejsi spravedlnost, ale zlobivost.“ Odpovie k tomu spravedlnost řkúci takto: „Nemáť tak býti, než spravedlivě mučen bude u věčnosti božie, jenž hřešil v jeho věčnost. A poněvadž protiv bohu zhřešil, jenž jest věčný a konce nemá, též muka takového člověka má býti proti tomu věčná a bez konce, neb jest hřešil, což chtěl, a buoh jeho mučiti bude, jakž bude chtieti.“ Protiv tomu opět milosrdenstvie die takto: „Ač ty, spravedlnosti, pravdú </w:t>
      </w:r>
      <w:r>
        <w:rPr>
          <w:rStyle w:val="emendace"/>
        </w:rPr>
        <w:t xml:space="preserve">pravdú </w:t>
      </w:r>
      <w:r>
        <w:rPr>
          <w:rStyle w:val="pramen"/>
        </w:rPr>
        <w:t xml:space="preserve">prawduo </w:t>
      </w:r>
      <w:r>
        <w:rPr>
          <w:rStyle w:val="Text"/>
        </w:rPr>
        <w:t xml:space="preserve">svú až k oblakóm saháš, ale já milosrdenstvím </w:t>
      </w:r>
      <w:r>
        <w:rPr>
          <w:rStyle w:val="emendace"/>
        </w:rPr>
        <w:t xml:space="preserve">milosrdenstvím </w:t>
      </w:r>
      <w:r>
        <w:rPr>
          <w:rStyle w:val="pramen"/>
        </w:rPr>
        <w:t xml:space="preserve">miloſrdenſtwiem </w:t>
      </w:r>
      <w:r>
        <w:rPr>
          <w:rStyle w:val="Text"/>
        </w:rPr>
        <w:t xml:space="preserve">a dobrotú svú až do nebe sahám. Neb milosrdenstvie božie počteno bude nade všecky jeho skutky.“ A s tiem milosrdenstvie obrátivši se ku pánu bohu, i die jemu takto: „Aj, milý pane, poněvadž již čas smilování </w:t>
      </w:r>
      <w:r>
        <w:rPr>
          <w:rStyle w:val="foliace"/>
        </w:rPr>
        <w:t xml:space="preserve">65r </w:t>
      </w:r>
      <w:r>
        <w:rPr>
          <w:rStyle w:val="Text"/>
        </w:rPr>
        <w:t xml:space="preserve">jest, smiluj se nad svým lidem a odpusť milostivě, ať by tě stvořenie tvé a lid tvój zde na světě i také v nebesích </w:t>
      </w:r>
      <w:r>
        <w:rPr>
          <w:rStyle w:val="emendace"/>
        </w:rPr>
        <w:t xml:space="preserve">nebesích </w:t>
      </w:r>
      <w:r>
        <w:rPr>
          <w:rStyle w:val="pramen"/>
        </w:rPr>
        <w:t xml:space="preserve">nebeſiech </w:t>
      </w:r>
      <w:r>
        <w:rPr>
          <w:rStyle w:val="Text"/>
        </w:rPr>
        <w:t>mohli chváliti. Nebuď k tomu tak lítý, milý pane, že by spravedlivého budúcieho, jenž se naroditi má, chtěl potupiti pro hřiešného.“ Po takové řeči sešli se králové a kniežata, totiž buoh otec, syn, svatý duch, i rozmlúvali o to spolu řkúce takto: „Koho pošlem a kto puojde jednati takové věci o lidském spasení</w:t>
      </w:r>
      <w:r>
        <w:rPr>
          <w:rStyle w:val="emendace"/>
        </w:rPr>
        <w:t xml:space="preserve">spasení </w:t>
      </w:r>
      <w:r>
        <w:rPr>
          <w:rStyle w:val="pramen"/>
        </w:rPr>
        <w:t>ſpaſenie</w:t>
      </w:r>
      <w:r>
        <w:rPr>
          <w:rStyle w:val="Text"/>
        </w:rPr>
        <w:t xml:space="preserve">?“ Odpovie k tomu syn řka: „Teď sem já hotov, rač mě poslati, milý otče.“ Die k synovi buoh otec řka: „Synu milý, posielám tě k lidu nezbednému a k nesvornému, aby jej opravil, ať by nepohynulo stvořenie duostojné, z jehožto pokolenie přijmeš </w:t>
      </w:r>
      <w:r>
        <w:rPr>
          <w:rStyle w:val="emendace"/>
        </w:rPr>
        <w:t xml:space="preserve">přijmeš </w:t>
      </w:r>
      <w:r>
        <w:rPr>
          <w:rStyle w:val="pramen"/>
        </w:rPr>
        <w:t xml:space="preserve">prziegmeſs </w:t>
      </w:r>
      <w:r>
        <w:rPr>
          <w:rStyle w:val="Text"/>
        </w:rPr>
        <w:t>na se člověčenstvie. A všechny věci, kteréž ty jednati budeš, dobřeť se zvede pro mé jméno.“ Takové pak poselstvie uloženo bylo v mysli všie trojice svatéj. A dále poručeno bylo vymlúvati a jednati anjelu svatému Gabrielovi. A toť mienie evanjelista sv. Lukáš</w:t>
      </w:r>
      <w:r>
        <w:rPr>
          <w:rStyle w:val="poznamka"/>
        </w:rPr>
        <w:t>L 1,26</w:t>
      </w:r>
      <w:r>
        <w:rPr>
          <w:rStyle w:val="Text"/>
        </w:rPr>
        <w:t xml:space="preserve">, jenž na počátku dnešnieho čtenie praví </w:t>
      </w:r>
      <w:r>
        <w:rPr>
          <w:rStyle w:val="emendace"/>
        </w:rPr>
        <w:t xml:space="preserve">praví </w:t>
      </w:r>
      <w:r>
        <w:rPr>
          <w:rStyle w:val="pramen"/>
        </w:rPr>
        <w:t xml:space="preserve">prawie </w:t>
      </w:r>
      <w:r>
        <w:rPr>
          <w:rStyle w:val="Text"/>
        </w:rPr>
        <w:t xml:space="preserve">řka: </w:t>
      </w:r>
      <w:r>
        <w:rPr>
          <w:rStyle w:val="cizijazyk"/>
        </w:rPr>
        <w:t xml:space="preserve">„In mense autem sexto missus est angelus Gabriel.“ </w:t>
      </w:r>
      <w:r>
        <w:rPr>
          <w:rStyle w:val="Text"/>
        </w:rPr>
        <w:t xml:space="preserve">„Šestého měsiece (totiž toho měsiece, jenž bieše šestý od zvěstovánie a početí svatého Jana Křtitele) poslán jest anjel.“ Znamenitě </w:t>
      </w:r>
      <w:r>
        <w:rPr>
          <w:rStyle w:val="pripisekmarginalnimladsicizijazyk"/>
        </w:rPr>
        <w:t xml:space="preserve">de proffetis </w:t>
      </w:r>
      <w:r>
        <w:rPr>
          <w:rStyle w:val="Text"/>
        </w:rPr>
        <w:t xml:space="preserve">tuto sv. Lukáš praví „poslán jest anjel“, ne patriarcha ani prorok ani který jiný svatý ani který jiný anjel, </w:t>
      </w:r>
      <w:r>
        <w:rPr>
          <w:rStyle w:val="foliace"/>
        </w:rPr>
        <w:t xml:space="preserve">65v </w:t>
      </w:r>
      <w:r>
        <w:rPr>
          <w:rStyle w:val="Text"/>
        </w:rPr>
        <w:t>než jmenovitě archanjel, knieže anjelské, svatý Gabriel, jenž se vykládá moc neboli síla božská. A dobře hodné a podobné bylo, aby takový statečný posel tak pevné a duostojné poselstvie jednati měl k téj panně, jenž měla královna anjelská a božie matka býti. Neb jakož dřieve skrze zlého anjela, diábla škaredého, zklamána jest byla Eva, naše prvnie matka, takéž skrze anjela dobrého tato naše druhá máti panna Maria, jakžto dnes potěšena jest a pozdravena, aby skrze ni hřiech byl shlazen a život věčný navrácen. A jakož první naše máti Eva byla jest počátek a příčina k hřiechu a všeho zlého, takéž tato naše milá matka panna Maria byla jest počátek našeho spasenie a všeho dobrého. Ale od koho jest ten anjel poslán? Praví svatý Lukáš, že od boha poslán, aby někto nemněl, že by od nějakého svrchnějšieho anjela byl poslán</w:t>
      </w:r>
      <w:r>
        <w:rPr>
          <w:rStyle w:val="emendace"/>
        </w:rPr>
        <w:t xml:space="preserve">poslán </w:t>
      </w:r>
      <w:r>
        <w:rPr>
          <w:rStyle w:val="pramen"/>
        </w:rPr>
        <w:t>poſlal</w:t>
      </w:r>
      <w:r>
        <w:rPr>
          <w:rStyle w:val="Text"/>
        </w:rPr>
        <w:t xml:space="preserve">. A také aby žádný nemněl, že by anjel sám od sebe to poselství ku panně Mariji jednal, jakož diábel učinil, jenž od žádného nejsa poslán, sám od sebe k Evě přišel, aby ji zklamal, ale ne tak se tuto dálo. A protož ve čtení </w:t>
      </w:r>
      <w:r>
        <w:rPr>
          <w:rStyle w:val="emendace"/>
        </w:rPr>
        <w:t xml:space="preserve">čtení </w:t>
      </w:r>
      <w:r>
        <w:rPr>
          <w:rStyle w:val="pramen"/>
        </w:rPr>
        <w:t xml:space="preserve">cztenie </w:t>
      </w:r>
      <w:r>
        <w:rPr>
          <w:rStyle w:val="Text"/>
        </w:rPr>
        <w:t xml:space="preserve">praví </w:t>
      </w:r>
      <w:r>
        <w:rPr>
          <w:rStyle w:val="pripisekmarginalnimladsicizijazyk"/>
        </w:rPr>
        <w:t>de angelis</w:t>
      </w:r>
      <w:r>
        <w:rPr>
          <w:rStyle w:val="Text"/>
        </w:rPr>
        <w:t xml:space="preserve">, že poslán od boha, neb ne všichni anjelé věděli tajemstvie božie o přijetí tělesenství syna božieho aneboli o jeho narození než jedno, což bylo těch duostojnějších anjeluov jako </w:t>
      </w:r>
      <w:r>
        <w:rPr>
          <w:rStyle w:val="Text"/>
        </w:rPr>
        <w:lastRenderedPageBreak/>
        <w:t xml:space="preserve">cherubínové a serafinové, </w:t>
      </w:r>
      <w:r>
        <w:rPr>
          <w:rStyle w:val="foliace"/>
        </w:rPr>
        <w:t xml:space="preserve">66r </w:t>
      </w:r>
      <w:r>
        <w:rPr>
          <w:rStyle w:val="Text"/>
        </w:rPr>
        <w:t xml:space="preserve">kterýmžto pán buoh ráčil zjeviti, ale jiní nic. Než tepruv když se již narodil, zvěděli sú všichni. Ten jistý anjel poslán byl, jakož svatý Lukáš ve čtení </w:t>
      </w:r>
      <w:r>
        <w:rPr>
          <w:rStyle w:val="emendace"/>
        </w:rPr>
        <w:t xml:space="preserve">čtení </w:t>
      </w:r>
      <w:r>
        <w:rPr>
          <w:rStyle w:val="pramen"/>
        </w:rPr>
        <w:t xml:space="preserve">cztenie </w:t>
      </w:r>
      <w:r>
        <w:rPr>
          <w:rStyle w:val="Text"/>
        </w:rPr>
        <w:t xml:space="preserve">praví, do města Galilejského, jenž řečeno bylo Nazaret a záleží pět míl </w:t>
      </w:r>
      <w:r>
        <w:rPr>
          <w:rStyle w:val="emendace"/>
        </w:rPr>
        <w:t xml:space="preserve">míl </w:t>
      </w:r>
      <w:r>
        <w:rPr>
          <w:rStyle w:val="pramen"/>
        </w:rPr>
        <w:t xml:space="preserve">miel </w:t>
      </w:r>
      <w:r>
        <w:rPr>
          <w:rStyle w:val="Text"/>
        </w:rPr>
        <w:t xml:space="preserve">od Jeruzaléma. I chtěl se pán Kristus v městě počieti proto, neb on jest, jenž všechny lidi, ješto jeho vuoli zde činie, do svrchnieho svého města sebrati miení. A také chtěl Kristus počat býti v tom městě Nazaretu, jenž se vykládá květ, na znamení toho, že se tu ten květ počieti měl, jehožto vuoně potom po všem světě vonná byla. Dále praví ve čtení </w:t>
      </w:r>
      <w:r>
        <w:rPr>
          <w:rStyle w:val="emendace"/>
        </w:rPr>
        <w:t xml:space="preserve">čtení </w:t>
      </w:r>
      <w:r>
        <w:rPr>
          <w:rStyle w:val="pramen"/>
        </w:rPr>
        <w:t xml:space="preserve">cztenie </w:t>
      </w:r>
      <w:r>
        <w:rPr>
          <w:rStyle w:val="Text"/>
        </w:rPr>
        <w:t xml:space="preserve">sv. Lukáš, že takový anjel byl jest poslán ku panně, jež byla panna myslí, tělem i také zaslíbením. Neb ona najprvní byla, jenž pánu bohu čistotu svú panenskú držeti jest slíbila ku předivnéj, ku pokornéj a ku krásnéj panně. A jistě ku předivnéj panně tiem obyčejem, neb kteráž prvé byla jako dcerú boží, potom byla božie matkú. </w:t>
      </w:r>
      <w:r>
        <w:rPr>
          <w:rStyle w:val="pripisekmarginalnimladsicizijazyk"/>
        </w:rPr>
        <w:t xml:space="preserve">de sancta Virgine </w:t>
      </w:r>
      <w:r>
        <w:rPr>
          <w:rStyle w:val="Text"/>
        </w:rPr>
        <w:t xml:space="preserve">A pak, dcerú jsúc, porodila nám všem otce laskavého; kto jest divnějšie věc na světě slýchal, že by panna čistá počieti měla plodem, neporušivši čistoty panenskéj! A toho máme figuru a podobenstvie v knihách </w:t>
      </w:r>
      <w:r>
        <w:rPr>
          <w:rStyle w:val="cizijazyk"/>
        </w:rPr>
        <w:t>Numeri</w:t>
      </w:r>
      <w:r>
        <w:rPr>
          <w:rStyle w:val="Text"/>
        </w:rPr>
        <w:t xml:space="preserve">, kdež se čte: „Když pán buoh Aarona a Mojžieše z jiných dvanácte pokolenie židovských volil a zjednal, aby byli kněžími a oběti </w:t>
      </w:r>
      <w:r>
        <w:rPr>
          <w:rStyle w:val="foliace"/>
        </w:rPr>
        <w:t xml:space="preserve">66v </w:t>
      </w:r>
      <w:r>
        <w:rPr>
          <w:rStyle w:val="Text"/>
        </w:rPr>
        <w:t xml:space="preserve">činili za jiné lidi obyčejem zákona, povstali proti tomu někteří židé a reptali sú o to řkúce: Zdali bychom my nemohli spravovati </w:t>
      </w:r>
      <w:r>
        <w:rPr>
          <w:rStyle w:val="emendace"/>
        </w:rPr>
        <w:t xml:space="preserve">spravovati </w:t>
      </w:r>
      <w:r>
        <w:rPr>
          <w:rStyle w:val="pramen"/>
        </w:rPr>
        <w:t xml:space="preserve">zprawowati </w:t>
      </w:r>
      <w:r>
        <w:rPr>
          <w:rStyle w:val="Text"/>
        </w:rPr>
        <w:t xml:space="preserve">úřadu kněžského tak dobře jako Aaron neboli Mojžieš a posluhovati v chrámě jako i oni? Znamenav to Mojžieš reptánie jejich, vzal dvanádcte prutóv, ale zrostlých z mandlového </w:t>
      </w:r>
      <w:r>
        <w:rPr>
          <w:rStyle w:val="emendace"/>
        </w:rPr>
        <w:t xml:space="preserve">mandlového </w:t>
      </w:r>
      <w:r>
        <w:rPr>
          <w:rStyle w:val="pramen"/>
        </w:rPr>
        <w:t xml:space="preserve">mlandloweho </w:t>
      </w:r>
      <w:r>
        <w:rPr>
          <w:rStyle w:val="Text"/>
        </w:rPr>
        <w:t xml:space="preserve">dřievie, za každé pokolenie jeden prútek, i postavil na oltář. I prosil snažně pána boha, aby nějakým znamením ráčil zjeviti, kto by duostojen byl kněžstvie a posluhovati v chrámě božím. Nazajtřie jde k oltáři, i shleda, že prútek Aaronuov prokvetl a listíčko na něm rozšířené, mezi kterýmžto urostlo ovoce, totiž mandly. A potom seznali, že Aaron měl spravovati </w:t>
      </w:r>
      <w:r>
        <w:rPr>
          <w:rStyle w:val="emendace"/>
        </w:rPr>
        <w:t xml:space="preserve">spravovati </w:t>
      </w:r>
      <w:r>
        <w:rPr>
          <w:rStyle w:val="pramen"/>
        </w:rPr>
        <w:t xml:space="preserve">zzprawowati </w:t>
      </w:r>
      <w:r>
        <w:rPr>
          <w:rStyle w:val="Text"/>
        </w:rPr>
        <w:t xml:space="preserve">řád kněžský v chrámě. Pak duchovně skrze prútek jiného rozuměti nemáme než milostivú pannu Mariji, jenž bez pomoci lidské přinesla nám ovoce tehda, když porodila syna svého, pána našeho Jezukrista, jenž jest pokrm sladký anjelóm svatým i také všem lidem. Poslán také anjel Gabriel ku panně pokornéj, kteráž svú velikú pokorú duostojna byla býti matkú božie a toho mocného boha pokorú svú z výsosti nebeské v hospodu života svého přitáhla. A protož, když již anjel svú řeč a poselství své úplně k ní vymluvil a dokonal a že již panna Maria ke všemu byla přivolila </w:t>
      </w:r>
      <w:r>
        <w:rPr>
          <w:rStyle w:val="foliace"/>
        </w:rPr>
        <w:t xml:space="preserve">67r </w:t>
      </w:r>
      <w:r>
        <w:rPr>
          <w:rStyle w:val="Text"/>
        </w:rPr>
        <w:t xml:space="preserve">a jeho řeči svěřila, tehda u velikéj pokoře řekla řkúci takto: </w:t>
      </w:r>
      <w:r>
        <w:rPr>
          <w:rStyle w:val="cizijazyk"/>
        </w:rPr>
        <w:t xml:space="preserve">„Ecce ancilla Domini, fiat mihi secundum verbum tuum.“ </w:t>
      </w:r>
      <w:r>
        <w:rPr>
          <w:rStyle w:val="poznamka"/>
        </w:rPr>
        <w:t xml:space="preserve">L 1,38 </w:t>
      </w:r>
      <w:r>
        <w:rPr>
          <w:rStyle w:val="Text"/>
        </w:rPr>
        <w:t>„Ej, dívka páně, staň mi se podlé slova tvého.“ Nebyla ta milostná panenka tím chlubna, že by byla rodu královského. Neřekla teď „matka božie, královna nebeská a paní tohoto světa“, ale prostě a pokorně řekla „aj, dievka páně“, v kterýchžto sloviech znamenána jest jejie veliká pokora. A protož, že jest pokorná, nám hřiešným v našich potřebách ráda posluhuje. Jedno tím nám ráda posluhuje, že při súdě súdce spravedlivého, syna svého, kterýžto pro naše hřiechy protiv nám bude vydán, ukrocuje a proměňuje. Neb kolikrát koli člověk smrtedlně hřěší, tolikrát odsúzen bývá k věčnému potupení</w:t>
      </w:r>
      <w:r>
        <w:rPr>
          <w:rStyle w:val="emendace"/>
        </w:rPr>
        <w:t xml:space="preserve">potupení </w:t>
      </w:r>
      <w:r>
        <w:rPr>
          <w:rStyle w:val="pramen"/>
        </w:rPr>
        <w:t>potupenie</w:t>
      </w:r>
      <w:r>
        <w:rPr>
          <w:rStyle w:val="Text"/>
        </w:rPr>
        <w:t xml:space="preserve">, leč to zpovědí a pokáním svatým opraví. Takový pak súd panna Maria orodováním svým stavuje a krotí. A toho máme figuru a podobenství v prvních knihách Královských, kdež psáno stojí, že když Naabal krále Davida byl rozhněval tiem obyčejem, že posluov Davidových nechtěl přijíti, a ostříhav jim vlasy a zholiv jim brady a rúcho duole jim obřezav králi Davidovi k hanbě, i poslal je bez </w:t>
      </w:r>
      <w:r>
        <w:rPr>
          <w:rStyle w:val="Text"/>
        </w:rPr>
        <w:lastRenderedPageBreak/>
        <w:t xml:space="preserve">odpovědi zase domuov, i rozhněval se o to král David a přisáhl, že by proto musel umříti. A zvěděvši to Abigajl, žena jeho, toho Naabelova, jenž bieše žena múdrá, i padne </w:t>
      </w:r>
      <w:r>
        <w:rPr>
          <w:rStyle w:val="foliace"/>
        </w:rPr>
        <w:t xml:space="preserve">67v </w:t>
      </w:r>
      <w:r>
        <w:rPr>
          <w:rStyle w:val="Text"/>
        </w:rPr>
        <w:t>králi Davidovi k nohám jeho a bude ho prositi pílně</w:t>
      </w:r>
      <w:r>
        <w:rPr>
          <w:rStyle w:val="emendace"/>
        </w:rPr>
        <w:t xml:space="preserve">pílně </w:t>
      </w:r>
      <w:r>
        <w:rPr>
          <w:rStyle w:val="pramen"/>
        </w:rPr>
        <w:t>pielnie</w:t>
      </w:r>
      <w:r>
        <w:rPr>
          <w:rStyle w:val="Text"/>
        </w:rPr>
        <w:t xml:space="preserve">, aby jemu odpustil hněv svuoj. Nakrátce král David proměni přísahu a súd svój, da tomu Naabalovi milost a odpusti jemu, což proti němu byl učinil. Pak duchovně skrze toho Naabale znamenává se všeliký člověk hřiešný, jenž častokrát krále Davida, totiž milého Krista, svými hřiechy hněvá. A pro takové hřiechy vydán bude na súd smrti věčnéj. Ale ta milostivá Abigajl, totiž panna Maria, zvědúci to, bude prositi Davida, to jest svého syna milého pána Jezukrista, aby zapomenul proti hřiešnému hněvu svého. A on takovú prozbú promění súd a obdržie hřiešnému milost. Pak posluhuje nám milá panna Maria zvláště v tom, že nám činí příchod a cestu, že tím snadnějí před jejieho syna přijíti muožem. Neb kterak by člověk hřiešný, kterýž milého boha svými hřiechy častokrát rozhněvá, před pána boha přistúpiti směl, leč by pannu Mariji vuodcí měl a že by jemu panna Maria najprv cestu zjednala? A protož komonník jejie, svatý Bernart, těše nás řka: </w:t>
      </w:r>
      <w:r>
        <w:rPr>
          <w:rStyle w:val="cizijazyk"/>
        </w:rPr>
        <w:t xml:space="preserve">„Securum accessum, homo, habes ad Deum.“ </w:t>
      </w:r>
      <w:r>
        <w:rPr>
          <w:rStyle w:val="Text"/>
        </w:rPr>
        <w:t>„Jistý a bezpečný člověče, máš přístup k milému bohu“, kdež máti stojí před synem a syn před otcem; máti ukazuje synovi prsi, kterýmiž ho chovala, syn ukazuje otci bok proklaný a jiné rány, kterýmiž nás vykúpil. Kterakž pak muože odpově</w:t>
      </w:r>
      <w:r>
        <w:rPr>
          <w:rStyle w:val="foliace"/>
        </w:rPr>
        <w:t>68r</w:t>
      </w:r>
      <w:r>
        <w:rPr>
          <w:rStyle w:val="Text"/>
        </w:rPr>
        <w:t xml:space="preserve">děti jejich prozbě, kdež toliko znamenie ukázáno bude laskavého? A protož pobiezí nás k tomu svatý Pavel řka takto: </w:t>
      </w:r>
      <w:r>
        <w:rPr>
          <w:rStyle w:val="cizijazyk"/>
        </w:rPr>
        <w:t xml:space="preserve">„Accedamus ad tronum gracie cum fiducia.“ </w:t>
      </w:r>
      <w:r>
        <w:rPr>
          <w:rStyle w:val="poznamka"/>
        </w:rPr>
        <w:t xml:space="preserve">sr. Hb 4,16 </w:t>
      </w:r>
      <w:r>
        <w:rPr>
          <w:rStyle w:val="Text"/>
        </w:rPr>
        <w:t xml:space="preserve">„Přistupme u pevnéj naději </w:t>
      </w:r>
      <w:r>
        <w:rPr>
          <w:rStyle w:val="emendace"/>
        </w:rPr>
        <w:t xml:space="preserve">naději </w:t>
      </w:r>
      <w:r>
        <w:rPr>
          <w:rStyle w:val="pramen"/>
        </w:rPr>
        <w:t xml:space="preserve">nadiege </w:t>
      </w:r>
      <w:r>
        <w:rPr>
          <w:rStyle w:val="Text"/>
        </w:rPr>
        <w:t xml:space="preserve">k stolici milosrdenstvie“, neb jistě ona jest ta stolice, o niežto píše </w:t>
      </w:r>
      <w:r>
        <w:rPr>
          <w:rStyle w:val="emendace"/>
        </w:rPr>
        <w:t xml:space="preserve">píše </w:t>
      </w:r>
      <w:r>
        <w:rPr>
          <w:rStyle w:val="pramen"/>
        </w:rPr>
        <w:t xml:space="preserve">pieſſe </w:t>
      </w:r>
      <w:r>
        <w:rPr>
          <w:rStyle w:val="Text"/>
        </w:rPr>
        <w:t xml:space="preserve">svatý Jan v Tajemství svém, z kteréž vycházel potok a tekl uprostřed města. Takéž panna Maria byla jest ta stolice, v kteréžto pán Kristus devět měsiecuov odpočíval, z téj stolice vychází potok, to jest milost jejie, a jde uprostřed města, totiž uprostřed všech křesťanuov, jenž v ni doufají a jejie milosti věrně žádají. A má se k ní každý rád utéci, neb nám ona u milého boha milost ráda získati miení. Také nám panna Maria tiem slúží, že nás se pánem bohem mieří, neb jest máti naše. Jakož o tom mluví sv. Bernart řka takto: </w:t>
      </w:r>
      <w:r>
        <w:rPr>
          <w:rStyle w:val="cizijazyk"/>
        </w:rPr>
        <w:t xml:space="preserve">„Tu mater misericordie, tu mater iudicis eterni.“ </w:t>
      </w:r>
      <w:r>
        <w:rPr>
          <w:rStyle w:val="Text"/>
        </w:rPr>
        <w:t xml:space="preserve">„Tys máti súdce věčného“, tys máti hřiešného, máti božie a člověčí. A poněvadž jest božie a naše máti, nemuož trpěti mezi námi a pánem bohem žádného hněvu, než kdež muož, staví hněv a mieří nás s milým bohem. A pro takovú jejie lásku, kterúž k nám má, jednajíci naše dobré, máme jie také tím pílnějí </w:t>
      </w:r>
      <w:r>
        <w:rPr>
          <w:rStyle w:val="emendace"/>
        </w:rPr>
        <w:t xml:space="preserve">pílnějí </w:t>
      </w:r>
      <w:r>
        <w:rPr>
          <w:rStyle w:val="pramen"/>
        </w:rPr>
        <w:t xml:space="preserve">pielniegi </w:t>
      </w:r>
      <w:r>
        <w:rPr>
          <w:rStyle w:val="Text"/>
        </w:rPr>
        <w:t xml:space="preserve">slúžiti. Poslán byl také anjel Gabriel ku panně Mariji, jakžto ku panně krásné, jenž tělem i duší nade všechny lidi krásna bieše. Na duši byla jest krásna tiem obyčejem, neb dřéve, než se narodila, ještě v mateřině </w:t>
      </w:r>
      <w:r>
        <w:rPr>
          <w:rStyle w:val="foliace"/>
        </w:rPr>
        <w:t xml:space="preserve">68v </w:t>
      </w:r>
      <w:r>
        <w:rPr>
          <w:rStyle w:val="Text"/>
        </w:rPr>
        <w:t xml:space="preserve">životě jsúci, posvěcena byla. A potom, jak se narodila, tak milostí ducha svatého byla ohrazena, že ani pomyšlením, ani všedním hřiechem hřešiti mohla. Jakož o tom sv. Augustin praví: </w:t>
      </w:r>
      <w:r>
        <w:rPr>
          <w:rStyle w:val="cizijazyk"/>
        </w:rPr>
        <w:t xml:space="preserve">„Uby de peccato agitur etc.“ </w:t>
      </w:r>
      <w:r>
        <w:rPr>
          <w:rStyle w:val="Text"/>
        </w:rPr>
        <w:t xml:space="preserve">„Kde se co hřiešného děje“, nechci, aby panna Maria k tomu přimieněna byla. A dobře podobné, že ten jest světlo bez poškvrny, v jehožto tvář anjelé světí hleděti žádají, tak krásnú a tak čistú matku sobě zvolil. A pak na těle byla jest tak krásna a tak slična, že se kraší člověk mimo ni na tento svět nikdy nenarodil. A ačkoli tak krásna byla, však nižádný člověk nemohl tak oplzlý a tak smilný býti, by k ní jakú žádost nečistú mohl míti, než viece li kto na ni hleděl, tiem k většie božie lásce a k náboženství zbuzen byl; k takové panně tak divné a tak pokorné a jasné, jakož ste slyšeli, vstúpil aneboli všel jest ten duostojný posel, anjel svatý Gabriel, do toho pokojíka, v kterémž zavřevši se seděla ve dne i v noci na svých modlitbách, boha všemohúcieho </w:t>
      </w:r>
      <w:r>
        <w:rPr>
          <w:rStyle w:val="Text"/>
        </w:rPr>
        <w:lastRenderedPageBreak/>
        <w:t xml:space="preserve">vždy prosila, aby se ráčil smilovati nad lidským pokolením. A proto také v súkromí bydlela, neb chtěla hluku a obcování lidského býti prázdna, ani také rozmlúvanie marného chtěla hleděti, aby tím jejie mlčenie a čistota jejie nebyla zamúcena a takovými příčinami nebyla pohoršena. I praví evanjelista znamenitě, </w:t>
      </w:r>
      <w:r>
        <w:rPr>
          <w:rStyle w:val="foliace"/>
        </w:rPr>
        <w:t xml:space="preserve">69r </w:t>
      </w:r>
      <w:r>
        <w:rPr>
          <w:rStyle w:val="Text"/>
        </w:rPr>
        <w:t xml:space="preserve">že všed k ní anjel </w:t>
      </w:r>
      <w:r>
        <w:rPr>
          <w:rStyle w:val="pripisekmarginalnimladsicizijazyk"/>
        </w:rPr>
        <w:t>de ancillis</w:t>
      </w:r>
      <w:r>
        <w:rPr>
          <w:rStyle w:val="Text"/>
        </w:rPr>
        <w:t xml:space="preserve">, tu, kdež sama přebýváše, nenalezl jie na ulici běhajíce aneboli klevety marné s mužskú </w:t>
      </w:r>
      <w:r>
        <w:rPr>
          <w:rStyle w:val="emendace"/>
        </w:rPr>
        <w:t xml:space="preserve">mužskú </w:t>
      </w:r>
      <w:r>
        <w:rPr>
          <w:rStyle w:val="pramen"/>
        </w:rPr>
        <w:t xml:space="preserve">muzku </w:t>
      </w:r>
      <w:r>
        <w:rPr>
          <w:rStyle w:val="Text"/>
        </w:rPr>
        <w:t>tváří strojíce, jakož jsú panenky nynější tohoto věku, jenž tak činie. Ale nalezl ji samu v súkromí</w:t>
      </w:r>
      <w:r>
        <w:rPr>
          <w:rStyle w:val="emendace"/>
        </w:rPr>
        <w:t xml:space="preserve">súkromí </w:t>
      </w:r>
      <w:r>
        <w:rPr>
          <w:rStyle w:val="pramen"/>
        </w:rPr>
        <w:t>ſukromie</w:t>
      </w:r>
      <w:r>
        <w:rPr>
          <w:rStyle w:val="Text"/>
        </w:rPr>
        <w:t xml:space="preserve">, ana se pánu bohu modlí. A když již panna Maria v najvětšiem náboženství bieše, ruce své spěvši a klečíce, oči své svaté do nebe zdvihši, v tu chvíli kroči k ní pod zavřenými dveřmi anjel svatý. I die k ní takto: </w:t>
      </w:r>
      <w:r>
        <w:rPr>
          <w:rStyle w:val="cizijazyk"/>
        </w:rPr>
        <w:t xml:space="preserve">„Ave, gracia plena!“ </w:t>
      </w:r>
      <w:r>
        <w:rPr>
          <w:rStyle w:val="poznamka"/>
        </w:rPr>
        <w:t xml:space="preserve">L 1,28 </w:t>
      </w:r>
      <w:r>
        <w:rPr>
          <w:rStyle w:val="Text"/>
        </w:rPr>
        <w:t xml:space="preserve">„Zdráva, milosti plná!“ </w:t>
      </w:r>
      <w:r>
        <w:rPr>
          <w:rStyle w:val="cizijazyk"/>
        </w:rPr>
        <w:t xml:space="preserve">Ave </w:t>
      </w:r>
      <w:r>
        <w:rPr>
          <w:rStyle w:val="Text"/>
        </w:rPr>
        <w:t xml:space="preserve">– to slovo jest tak mnoho řečeno jako bez bolesti. A kto by je opak četl, to slovo </w:t>
      </w:r>
      <w:r>
        <w:rPr>
          <w:rStyle w:val="cizijazyk"/>
        </w:rPr>
        <w:t>„ave“</w:t>
      </w:r>
      <w:r>
        <w:rPr>
          <w:rStyle w:val="Text"/>
        </w:rPr>
        <w:t xml:space="preserve">, anebo psal, bylo by „Eva“. Jako by řekl anjel: „Všichni lidé jsú v bolesti hřiechu přirozeného a smrtedlného, ale ty raduj se, nebs čista hřiechu všelikého.“ I praví </w:t>
      </w:r>
      <w:r>
        <w:rPr>
          <w:rStyle w:val="emendace"/>
        </w:rPr>
        <w:t xml:space="preserve">praví </w:t>
      </w:r>
      <w:r>
        <w:rPr>
          <w:rStyle w:val="pramen"/>
        </w:rPr>
        <w:t xml:space="preserve">prawie </w:t>
      </w:r>
      <w:r>
        <w:rPr>
          <w:rStyle w:val="Text"/>
        </w:rPr>
        <w:t>Gregorius Nazanzenský</w:t>
      </w:r>
      <w:r>
        <w:rPr>
          <w:rStyle w:val="emendace"/>
        </w:rPr>
        <w:t xml:space="preserve">Nazanzenský </w:t>
      </w:r>
      <w:r>
        <w:rPr>
          <w:rStyle w:val="pramen"/>
        </w:rPr>
        <w:t xml:space="preserve">Nazaretſky </w:t>
      </w:r>
      <w:r>
        <w:rPr>
          <w:rStyle w:val="poznamka"/>
        </w:rPr>
        <w:t>opraveno podle StčS</w:t>
      </w:r>
      <w:r>
        <w:rPr>
          <w:rStyle w:val="Text"/>
        </w:rPr>
        <w:t xml:space="preserve">: „Eva, prvnie naše máti, tak nás porodila ve mnohém zamúcení </w:t>
      </w:r>
      <w:r>
        <w:rPr>
          <w:rStyle w:val="emendace"/>
        </w:rPr>
        <w:t xml:space="preserve">zamúcení </w:t>
      </w:r>
      <w:r>
        <w:rPr>
          <w:rStyle w:val="pramen"/>
        </w:rPr>
        <w:t xml:space="preserve">zamuczenie </w:t>
      </w:r>
      <w:r>
        <w:rPr>
          <w:rStyle w:val="Text"/>
        </w:rPr>
        <w:t xml:space="preserve">a v rozličné žádosti všie biedy, nepokoje a všie psoty. Ale tato milostná panna Maria udělala se nám matka lásky, máti všelikého poznánie božského, všecka naše naděje i utěšenie. Řekl k ní také anjel: „Milosti plná.“ Jako by jí to za věno počítal, že jest milosti plná. A jako by řéci chtěl anjel: „Jiní lidé jako řiekajíc jedné milosti míti nemohú, ale ty se raduj, že máš všechny radosti a milosti a všech jsi milostí plná. Jakož o tom mluví sv. Jeroným: </w:t>
      </w:r>
      <w:r>
        <w:rPr>
          <w:rStyle w:val="foliace"/>
        </w:rPr>
        <w:t xml:space="preserve">69v </w:t>
      </w:r>
      <w:r>
        <w:rPr>
          <w:rStyle w:val="cizijazyk"/>
        </w:rPr>
        <w:t xml:space="preserve">„Ceteris per partes datur.“ </w:t>
      </w:r>
      <w:r>
        <w:rPr>
          <w:rStyle w:val="Text"/>
        </w:rPr>
        <w:t xml:space="preserve">„Jiným svatým částka milosti dána bývá“, ale panně </w:t>
      </w:r>
      <w:r>
        <w:rPr>
          <w:rStyle w:val="emendace"/>
        </w:rPr>
        <w:t xml:space="preserve">panně </w:t>
      </w:r>
      <w:r>
        <w:rPr>
          <w:rStyle w:val="pramen"/>
        </w:rPr>
        <w:t xml:space="preserve">panie </w:t>
      </w:r>
      <w:r>
        <w:rPr>
          <w:rStyle w:val="Text"/>
        </w:rPr>
        <w:t xml:space="preserve">Mariji, téj se hojnost a plnost všeliké milosti sama vlila. A o tom sama panna Maria praví </w:t>
      </w:r>
      <w:r>
        <w:rPr>
          <w:rStyle w:val="emendace"/>
        </w:rPr>
        <w:t xml:space="preserve">praví </w:t>
      </w:r>
      <w:r>
        <w:rPr>
          <w:rStyle w:val="pramen"/>
        </w:rPr>
        <w:t xml:space="preserve">prawie </w:t>
      </w:r>
      <w:r>
        <w:rPr>
          <w:rStyle w:val="Text"/>
        </w:rPr>
        <w:t xml:space="preserve">v knihách </w:t>
      </w:r>
      <w:r>
        <w:rPr>
          <w:rStyle w:val="cizijazyk"/>
        </w:rPr>
        <w:t xml:space="preserve">Ecclesiasticus </w:t>
      </w:r>
      <w:r>
        <w:rPr>
          <w:rStyle w:val="poznamka"/>
        </w:rPr>
        <w:t xml:space="preserve">Sir 24,25 </w:t>
      </w:r>
      <w:r>
        <w:rPr>
          <w:rStyle w:val="Text"/>
        </w:rPr>
        <w:t xml:space="preserve">řkúci takto: </w:t>
      </w:r>
      <w:r>
        <w:rPr>
          <w:rStyle w:val="cizijazyk"/>
        </w:rPr>
        <w:t xml:space="preserve">„In me omnis gracia vie et veritatis.“ </w:t>
      </w:r>
      <w:r>
        <w:rPr>
          <w:rStyle w:val="Text"/>
        </w:rPr>
        <w:t>„Ve mněť jest všeliká milost cesty i také pravdy.“ Ve mně jest naděje života i také ctnosti. A protož anděl dobře věděl, že panna Maria jest všeliké milosti plná, i řekl k ní dále „buoh s tebú“, neb již byl se pannú. Jakož praví svatý Jeroným „jenž ku panně poslal anjela svého, a dřéve k ní pán přišel než posel.“ Podobně také anjel řekl „buoh s tebú“, totiž buoh otec skrze své všemohúcenstvie, jenž tě k tomu zvolil, syn skrze svú múdrost, jenž tebe chotí a matkú přijal sobě, a duch svatý skrze svú dobrotu, jenž tě milostí svú posvětil a navštievil, jenž dále učinil matkú milosrdnú všem křesťanóm a všemu lidskému stvoření</w:t>
      </w:r>
      <w:r>
        <w:rPr>
          <w:rStyle w:val="emendace"/>
        </w:rPr>
        <w:t xml:space="preserve">stvoření </w:t>
      </w:r>
      <w:r>
        <w:rPr>
          <w:rStyle w:val="pramen"/>
        </w:rPr>
        <w:t>ſtworzenie</w:t>
      </w:r>
      <w:r>
        <w:rPr>
          <w:rStyle w:val="Text"/>
        </w:rPr>
        <w:t xml:space="preserve">. Dále k ní anjel řekl: „Požehnanás mezi ženami!“ </w:t>
      </w:r>
      <w:r>
        <w:rPr>
          <w:rStyle w:val="pripisekmarginalnimladsicizijazyk"/>
        </w:rPr>
        <w:t xml:space="preserve">de mulieribus </w:t>
      </w:r>
      <w:r>
        <w:rPr>
          <w:rStyle w:val="Text"/>
        </w:rPr>
        <w:t>To jest tak mnoho řečeno: všechny ženy, což jich bylo a ještě bude od první ženy Evy až navěky, pro ni – pro první ženu – prokleté jsú tiem obyčejem, že plod svój v hřieších počnú a s bolestí a v hřieše porodí, krásu tváři proměnie. Ale ty, panno Maria, takovéjs kletby úplně prázdna, neb pannú jsúci počneš a krásy své neproměníš</w:t>
      </w:r>
      <w:r>
        <w:rPr>
          <w:rStyle w:val="emendace"/>
        </w:rPr>
        <w:t xml:space="preserve">neproměníš </w:t>
      </w:r>
      <w:r>
        <w:rPr>
          <w:rStyle w:val="pramen"/>
        </w:rPr>
        <w:t>nepromienieſs</w:t>
      </w:r>
      <w:r>
        <w:rPr>
          <w:rStyle w:val="Text"/>
        </w:rPr>
        <w:t xml:space="preserve">, </w:t>
      </w:r>
      <w:r>
        <w:rPr>
          <w:rStyle w:val="foliace"/>
        </w:rPr>
        <w:t xml:space="preserve">70r </w:t>
      </w:r>
      <w:r>
        <w:rPr>
          <w:rStyle w:val="Text"/>
        </w:rPr>
        <w:t>bez bolesti porodíš a po porodu pannú zuostaneš. Znamenati máme, že při tomto anjelském pozdravení</w:t>
      </w:r>
      <w:r>
        <w:rPr>
          <w:rStyle w:val="emendace"/>
        </w:rPr>
        <w:t xml:space="preserve">pozdravení </w:t>
      </w:r>
      <w:r>
        <w:rPr>
          <w:rStyle w:val="pramen"/>
        </w:rPr>
        <w:t>pozdrawenie</w:t>
      </w:r>
      <w:r>
        <w:rPr>
          <w:rStyle w:val="Text"/>
        </w:rPr>
        <w:t xml:space="preserve">, že jest takto složeno, jakož řiekáme, byli jsú trojí skladači. Jeden jest byl anjel svatý Gabriel, ten jest řekl tato slova řka: „Zdráva, milosti plná, hospodin s tebú, požehnaná ty mezi ženami!“ A pak otcové svatí a cierkev svatá přičinili to slovo „Maria“, neb anjel rovně řekl „zdráva, milosti plná“, a nejmenoval toho slova „Maria“. A pak po tom pozdravení </w:t>
      </w:r>
      <w:r>
        <w:rPr>
          <w:rStyle w:val="emendace"/>
        </w:rPr>
        <w:t xml:space="preserve">pozdravení </w:t>
      </w:r>
      <w:r>
        <w:rPr>
          <w:rStyle w:val="pramen"/>
        </w:rPr>
        <w:t xml:space="preserve">pozdrawenie </w:t>
      </w:r>
      <w:r>
        <w:rPr>
          <w:rStyle w:val="Text"/>
        </w:rPr>
        <w:t xml:space="preserve">anjelském, když panna Maria </w:t>
      </w:r>
      <w:r>
        <w:rPr>
          <w:rStyle w:val="Text"/>
        </w:rPr>
        <w:lastRenderedPageBreak/>
        <w:t>tudiež zdvihši se, i šla do Jeruzaléma navštieviti Alžběty, matku svatého Jana, přítelkyni svú, tehda Alžběta k ní řekla a přičinila dále ta slova „požehnaný plod břicha tvého“. Neb Alžběta seznala skrze ducha svatého, ač jie toho panna Maria nepravila, že již počala synem svým, pánem Ježíšem Kristem. I máme my, křesťané, pannu Mariji tiem pozdravením rádi pozdravovati. Najprv na příklad anjelu svatému, pánu Kristu a svatému Janu Křtiteli</w:t>
      </w:r>
      <w:r>
        <w:rPr>
          <w:rStyle w:val="emendace"/>
        </w:rPr>
        <w:t xml:space="preserve">Křtiteli </w:t>
      </w:r>
      <w:r>
        <w:rPr>
          <w:rStyle w:val="pramen"/>
        </w:rPr>
        <w:t>krziteli</w:t>
      </w:r>
      <w:r>
        <w:rPr>
          <w:rStyle w:val="Text"/>
        </w:rPr>
        <w:t>. Anjelu, jenž ji pozdravil v jejie komoře, jakož jste slyšeli. A druhé svatému Janu Křtiteli, jenž ještě jsa v životě matky své, pozdravil pannu Mariji s jejie plodem. Třetie milého Krista, jenž jie pozdravil v nebesiech. A poněvadž ji tak mocní a duostojní pozdra</w:t>
      </w:r>
      <w:r>
        <w:rPr>
          <w:rStyle w:val="foliace"/>
        </w:rPr>
        <w:t>70v</w:t>
      </w:r>
      <w:r>
        <w:rPr>
          <w:rStyle w:val="Text"/>
        </w:rPr>
        <w:t xml:space="preserve">vují, i ovšem i my to máme rádi učiniti. Neb praví </w:t>
      </w:r>
      <w:r>
        <w:rPr>
          <w:rStyle w:val="emendace"/>
        </w:rPr>
        <w:t xml:space="preserve">praví </w:t>
      </w:r>
      <w:r>
        <w:rPr>
          <w:rStyle w:val="pramen"/>
        </w:rPr>
        <w:t xml:space="preserve">prawie </w:t>
      </w:r>
      <w:r>
        <w:rPr>
          <w:rStyle w:val="Text"/>
        </w:rPr>
        <w:t xml:space="preserve">takto sv. Bernart: </w:t>
      </w:r>
      <w:r>
        <w:rPr>
          <w:rStyle w:val="cizijazyk"/>
        </w:rPr>
        <w:t xml:space="preserve">„Hec salutacio multum virgini placet.“ </w:t>
      </w:r>
      <w:r>
        <w:rPr>
          <w:rStyle w:val="Text"/>
        </w:rPr>
        <w:t xml:space="preserve">„To jisté pozdravenie panně Mariji velmi jest libé“, ale čertu velmi mrzké a nelibé a nám křesťanóm velmi užitečné, panně Mariji velmi se líbie, neb ji k veselí zbudilo, když řekla takto: </w:t>
      </w:r>
      <w:r>
        <w:rPr>
          <w:rStyle w:val="cizijazyk"/>
        </w:rPr>
        <w:t xml:space="preserve">„Magnificat anima mea Dominum!“ </w:t>
      </w:r>
      <w:r>
        <w:rPr>
          <w:rStyle w:val="poznamka"/>
        </w:rPr>
        <w:t xml:space="preserve">L 1,46 </w:t>
      </w:r>
      <w:r>
        <w:rPr>
          <w:rStyle w:val="Text"/>
        </w:rPr>
        <w:t xml:space="preserve">„Duše má chválí aneb velebí hospodina a vzradoval se duch muoj u boze, spasení </w:t>
      </w:r>
      <w:r>
        <w:rPr>
          <w:rStyle w:val="emendace"/>
        </w:rPr>
        <w:t xml:space="preserve">spasení </w:t>
      </w:r>
      <w:r>
        <w:rPr>
          <w:rStyle w:val="pramen"/>
        </w:rPr>
        <w:t xml:space="preserve">ſpaſenie </w:t>
      </w:r>
      <w:r>
        <w:rPr>
          <w:rStyle w:val="Text"/>
        </w:rPr>
        <w:t>mém.“ Anjely svaté pohnulo k spievaní</w:t>
      </w:r>
      <w:r>
        <w:rPr>
          <w:rStyle w:val="emendace"/>
        </w:rPr>
        <w:t xml:space="preserve">spievaní </w:t>
      </w:r>
      <w:r>
        <w:rPr>
          <w:rStyle w:val="pramen"/>
        </w:rPr>
        <w:t>ſpiewanie</w:t>
      </w:r>
      <w:r>
        <w:rPr>
          <w:rStyle w:val="Text"/>
        </w:rPr>
        <w:t xml:space="preserve">, že zpievali řkúce: „Chvála buď bohu na výsosti nebeskéj!“ Jakož o tom dále praví </w:t>
      </w:r>
      <w:r>
        <w:rPr>
          <w:rStyle w:val="emendace"/>
        </w:rPr>
        <w:t xml:space="preserve">praví </w:t>
      </w:r>
      <w:r>
        <w:rPr>
          <w:rStyle w:val="pramen"/>
        </w:rPr>
        <w:t xml:space="preserve">prawie </w:t>
      </w:r>
      <w:r>
        <w:rPr>
          <w:rStyle w:val="Text"/>
        </w:rPr>
        <w:t xml:space="preserve">sv. Bernart: </w:t>
      </w:r>
      <w:r>
        <w:rPr>
          <w:rStyle w:val="cizijazyk"/>
        </w:rPr>
        <w:t xml:space="preserve">„Celum videt, angelus gaudet, mundus exultat, infernus contremescit.“ </w:t>
      </w:r>
      <w:r>
        <w:rPr>
          <w:rStyle w:val="Text"/>
        </w:rPr>
        <w:t xml:space="preserve">„Nebe se směje, anjel se raduje, svět se veselí, peklo se třese“, čerté utiekají, když říkám Zdráva Maria. Jest také to pozdravenie diáblu velmi protivné. Neb poněvadž diábel sám v sobě jest pyšný, nelibo jemu, že skrze pokoru panenskú přemožen jest a moc jeho porušena jest. A nenie div, že takové pozdravenie diáblu protivno bývá, neb tiem byl strašen, tím byl uhaněn a moc jeho tím velmi zemdlena. A protož když diábel to pozdravenie slyšie, lekne se, jako by jej hrom zarazil. Nelíbí se jemu, když řiekáme „ave“, totiž bez biedy, protože sám jest u věčnéj psotě. A věčnú biedu nám zjednav, stojí o to dále, </w:t>
      </w:r>
      <w:r>
        <w:rPr>
          <w:rStyle w:val="foliace"/>
        </w:rPr>
        <w:t xml:space="preserve">71r </w:t>
      </w:r>
      <w:r>
        <w:rPr>
          <w:rStyle w:val="Text"/>
        </w:rPr>
        <w:t xml:space="preserve">aby nás zbavil našeho spasenie. Nelíbí se jemu, když se jmenuje to jméno Maria, proto že panna Maria zetřela moc a panstvie jeho, poněvadž ta modlitba a to pozdravenie takové moci jest. Tím nábožnějí a tím radějí a tím častějí to řiekati máme. Neb kolikrát to řiekáme, tolikrát radost panny Marie obnovujem. A pak zvláště dnes, tohoto hodu, jenž jest počátek našeho spasenie. Jakož o tom dnes na nešpoře v jejie chvále zpieváme řkúce: </w:t>
      </w:r>
      <w:r>
        <w:rPr>
          <w:rStyle w:val="cizijazyk"/>
        </w:rPr>
        <w:t xml:space="preserve">„Hec est dies, quam fecit Dominus.“ </w:t>
      </w:r>
      <w:r>
        <w:rPr>
          <w:rStyle w:val="poznamka"/>
        </w:rPr>
        <w:t xml:space="preserve">Ps 117,24 </w:t>
      </w:r>
      <w:r>
        <w:rPr>
          <w:rStyle w:val="Text"/>
        </w:rPr>
        <w:t xml:space="preserve">„Tentoť jest den, kterýž jest hospodin učinil.“ </w:t>
      </w:r>
      <w:r>
        <w:rPr>
          <w:rStyle w:val="pripisekmarginalnimladsicizijazyk"/>
        </w:rPr>
        <w:t xml:space="preserve">hec dies, quam fecit Dominus </w:t>
      </w:r>
      <w:r>
        <w:rPr>
          <w:rStyle w:val="Text"/>
        </w:rPr>
        <w:t>Dnes pán buoh obhlédl biedu lidu svého a seslal spasenie. Dnes tu smrt, kterúž žena přinesla, žena odpudila. Dnes buoh člověkem učiněn. Zuostal, což jest byl, a přijal, čímž nebyl. Protož počátek našeho vykúpenie nábožně pamatujme a radujme se řkúce: „Sláva tobě, hospodine!“ Podlé toho prosme její svaté milosti, ať nám tu milost, kterúž jsme skrze prohřěšení našich starších i tudiež pro své hřiechy ztratili. A ona ji nalezla, jakož anjel svědčí, ať nám zase navrátí. Neb což jest nalezeno, to má zase vráceno býti tomu, ktož ztratil. A ovšem poněvadž téj milosti nazbyt má a jest jí plna, hněme jí nábožným pozdravením, ať nám téj milosti také uděliti ráčí, abychom, ta</w:t>
      </w:r>
      <w:r>
        <w:rPr>
          <w:rStyle w:val="foliace"/>
        </w:rPr>
        <w:t>71v</w:t>
      </w:r>
      <w:r>
        <w:rPr>
          <w:rStyle w:val="Text"/>
        </w:rPr>
        <w:t xml:space="preserve">kovú milost majíce, potom tím snadnějí milost u jejieho syna skrze ni obdržeti mohli a tu milú matku i s jejím milým synem v nebeském království </w:t>
      </w:r>
      <w:r>
        <w:rPr>
          <w:rStyle w:val="emendace"/>
        </w:rPr>
        <w:t xml:space="preserve">království </w:t>
      </w:r>
      <w:r>
        <w:rPr>
          <w:rStyle w:val="pramen"/>
        </w:rPr>
        <w:t xml:space="preserve">kralowſtwie </w:t>
      </w:r>
      <w:r>
        <w:rPr>
          <w:rStyle w:val="Text"/>
        </w:rPr>
        <w:t>věčně chváliti mohli, k tomu nám dopomáhaj buoh otec i syn i duch svatý i ta milostivá panna Maria, od niež nám vše dobré pochází, rcemež všichni vespolek amen!</w:t>
      </w:r>
    </w:p>
    <w:p>
      <w:pPr>
        <w:pStyle w:val="Nadpis"/>
      </w:pPr>
      <w:r>
        <w:rPr>
          <w:rStyle w:val="cizijazyk"/>
        </w:rPr>
        <w:lastRenderedPageBreak/>
        <w:t>Sancti Georgii</w:t>
      </w:r>
    </w:p>
    <w:p>
      <w:r>
        <w:rPr>
          <w:rStyle w:val="cizijazyk"/>
        </w:rPr>
        <w:t xml:space="preserve">Induite vos armatura Dei, ut possitis stare adversus insidias dyaboli. </w:t>
      </w:r>
      <w:r>
        <w:rPr>
          <w:rStyle w:val="poznamka"/>
        </w:rPr>
        <w:t xml:space="preserve">E 6,11 </w:t>
      </w:r>
      <w:r>
        <w:rPr>
          <w:rStyle w:val="Text"/>
        </w:rPr>
        <w:t>Tato slova, kteráž sem na počátku kázni propověděl, píše apoštol svatý Pavel nám křesťanóm k naučení našemu, jenž na tomto světě veliké a tuhé nepřátely maje, ústavně s nimi bojujíce, jakožto tělo naše vlastnie, ješto rozličnú žádostí tělesnú bez přestání proti duši bojuje. Opět ten svět i také diábel, nepřietelé naši, jenž nám vždy protivní jsú a našich dobrých skutkóv nenávidie, kladúce nám osidla mnohých hřiechóv smrtedlných, zda by nás v kterém hřiechu osidlati a uloviti mohli. I napomíná nás apoštol v prvé řečených sloviech, jenž se takto vykládají, řka: „Oblecte se oděním božským, abyšte mohli státi protiv nepřiezni diábelské!“ Kterážto slova ke cti a chvále toho duostojného rytieře svatého Jiří tak podobně mohú mluvena býti, jenž statečně protiv takovým nepřátelóm až do téj smrti bojoval. A jako ry</w:t>
      </w:r>
      <w:r>
        <w:rPr>
          <w:rStyle w:val="foliace"/>
        </w:rPr>
        <w:t>72r</w:t>
      </w:r>
      <w:r>
        <w:rPr>
          <w:rStyle w:val="Text"/>
        </w:rPr>
        <w:t xml:space="preserve">tieřský člověk, jenž protiv svým nepřátelóm bojovati miení, najméně musí míti čtverú brani a odění jakožto ščít, helm neboli přielbici, pancieř a meč, každý duchovní rytieř božie má míti čtvernásobní braň a oděnie duchovnie, totiž dokonalú pravú vieru, pevnú naději, lásku k milému bohu a k svému bližniemu a dobré skutky. Pak tú braní takových ctností oblečen byl a bránil se jest ten duostojný rytieř boží, milý svatý Jiří, i svítězil nad svými nepřátely, totiž nad svým vlastním </w:t>
      </w:r>
      <w:r>
        <w:rPr>
          <w:rStyle w:val="emendace"/>
        </w:rPr>
        <w:t xml:space="preserve">vlastním </w:t>
      </w:r>
      <w:r>
        <w:rPr>
          <w:rStyle w:val="pramen"/>
        </w:rPr>
        <w:t xml:space="preserve">wlaſtniem </w:t>
      </w:r>
      <w:r>
        <w:rPr>
          <w:rStyle w:val="Text"/>
        </w:rPr>
        <w:t xml:space="preserve">tělem, nad světem a nad šeredným diáblem. Měl jest zajisté </w:t>
      </w:r>
      <w:r>
        <w:rPr>
          <w:rStyle w:val="emendace"/>
        </w:rPr>
        <w:t xml:space="preserve">zajisté </w:t>
      </w:r>
      <w:r>
        <w:rPr>
          <w:rStyle w:val="pramen"/>
        </w:rPr>
        <w:t xml:space="preserve">zagiſtu </w:t>
      </w:r>
      <w:r>
        <w:rPr>
          <w:rStyle w:val="Text"/>
        </w:rPr>
        <w:t xml:space="preserve">plnú dokonalú vieru miesto ščíta. A to ukázal v ten čas a v tu chvíli, když viděl, že Dacian ciesař nutieše křesťany, aby se modlám klaněli a diábelské modly následovali, že vystúpiv mezi všemi jinými lidmi, bez strachu udatně vzvolal řka: </w:t>
      </w:r>
      <w:r>
        <w:rPr>
          <w:rStyle w:val="cizijazyk"/>
        </w:rPr>
        <w:t xml:space="preserve">„Omnes dii gencium demonia, Dominus autem celos fecit.“ </w:t>
      </w:r>
      <w:r>
        <w:rPr>
          <w:rStyle w:val="poznamka"/>
        </w:rPr>
        <w:t xml:space="preserve">sr. Ps 95,5 </w:t>
      </w:r>
      <w:r>
        <w:rPr>
          <w:rStyle w:val="Text"/>
        </w:rPr>
        <w:t xml:space="preserve">„Všichni bohové, kteréž pohané následují, jsú diáblové. Ale hospodin, ten jest sám i nebe i zemi stvořil.“ Měl také svatý Jiří pevnú naději k milému bohu miesto helmu neboli miesto přielbice, a to tím kusem ukázal, když veliká ukrutnost bieše proti křesťanóm a že mnozí křesťané, bojiece se smrti, viery jsú zapřeli a ustupovali. Tehda svatý Jiří, maje pevnú naději v milém bohu, </w:t>
      </w:r>
      <w:r>
        <w:rPr>
          <w:rStyle w:val="foliace"/>
        </w:rPr>
        <w:t xml:space="preserve">72v </w:t>
      </w:r>
      <w:r>
        <w:rPr>
          <w:rStyle w:val="Text"/>
        </w:rPr>
        <w:t xml:space="preserve">jiných křesťanóv svým učením a radú těšil a posiloval. Také jest měl lásku k milému bohu a k svému bližniemu miesto meče. A to takto dosvědčil: když shlédl mezi křesťany veliký strach a protivenstvie, ješto pohané protiv nim vedli, tehda pro takové bezprávie a pro záhubu křesťanskú u veliké lásce, ježto měl k svému bližniemu a k milému pánu bohu, napřed hlavy své pod meč pochýlil. Také jest měl svatý Jiří odění dobrých skutkóv miesto pancieře. A to ukázal tím obyčejem, neb jsa člověkem bohatým, všechno své rúcho a odění rytieřské, keréž sobě obyčejem světským byl zjednal, i jiné kratochvíle světské opustil a k božie službě úplně se poddal. Neb jako pancieř brání a odievá všeho těla, takéž skutkové dobří okrášlují a bránie člověka duše od nepřátel nevidomých. A protož příkladem svatého Jiří takovým oděním a takovú duchovní braní máme se brániti, neb skrze to nad nepřátely svými svítězíme a přijdeme do královstvie nebeského. A toho máme figuru a podobenstvie v knihách </w:t>
      </w:r>
      <w:r>
        <w:rPr>
          <w:rStyle w:val="cizijazyk"/>
        </w:rPr>
        <w:t>Iudicum, capitulo XVIII.</w:t>
      </w:r>
      <w:r>
        <w:rPr>
          <w:rStyle w:val="poznamka"/>
        </w:rPr>
        <w:t>sr. Jdc, kapitola 18</w:t>
      </w:r>
      <w:r>
        <w:rPr>
          <w:rStyle w:val="Text"/>
        </w:rPr>
        <w:t xml:space="preserve">: Jakož synové Dan, toho pokolenie, nebyli přijali dielu mezi jinými dvanácti pokoleními. Tehda zberúce se a připravivše se v své bojovné odění, </w:t>
      </w:r>
      <w:r>
        <w:rPr>
          <w:rStyle w:val="foliace"/>
        </w:rPr>
        <w:t xml:space="preserve">73r </w:t>
      </w:r>
      <w:r>
        <w:rPr>
          <w:rStyle w:val="Text"/>
        </w:rPr>
        <w:t xml:space="preserve">i dobyli sobě země, v kteréžto žádných nedostatkuov nebylo. Pak duchovně skrze syny Dan znamenávají se lidé hřiešní, jenž pro své hřiechy nemohú míti dielu u věčném dědičství. Než potom když odění hřiechóv složie a oblekú na se odění ctnosti, tehda tepruv dobudú sobě té země, totiž královstvie nebeského, ješto ji svými hřiechy byli zmrhali a potratili. A protož že </w:t>
      </w:r>
      <w:r>
        <w:rPr>
          <w:rStyle w:val="Text"/>
        </w:rPr>
        <w:lastRenderedPageBreak/>
        <w:t xml:space="preserve">svatý Jiří takovú brani na sobě měl a takové oděnie, duchovně se bránil, i přemohl jest ty jisté tři pevné nepřátely, totiž diábla, tento svět a své tělo vlastnie. Najprvé přemohl jest diábla. A to se v tom znamenává, že ješčera a tu sanut škaredú zahubil a zamordoval, skrze kteréhožto ješčera nebo sanut znamenán bude. Ta sanut pekelný diábel nečistý tím obyčejem, neb jakož ta jistá sanut bydlela v nečistéj vodě, takéž diábel – ten ješčer pekelný – bydlí v nečistých srdciech, jenž jsú zšeredína vodú a vlhkostí smrdutého hřiechu a smilstvie. Takového ješčera přemohl jest svatý Jiří kopím modlitby nábožné a znamením kříže </w:t>
      </w:r>
      <w:r>
        <w:rPr>
          <w:rStyle w:val="emendace"/>
        </w:rPr>
        <w:t xml:space="preserve">kříže </w:t>
      </w:r>
      <w:r>
        <w:rPr>
          <w:rStyle w:val="pramen"/>
        </w:rPr>
        <w:t xml:space="preserve">krzieze </w:t>
      </w:r>
      <w:r>
        <w:rPr>
          <w:rStyle w:val="Text"/>
        </w:rPr>
        <w:t xml:space="preserve">svatého. A o tom také máme psáno, když jednoho času svatý Jiří přijel do země tak řečené Lybia do někakého města Finena jmenovaného, i bieše u toho města jezero nějaké a v tom jezeře přebýval velmi veliký a hrubý ješčer. A ta jedovatá škaredá sanut, jenž jedovatým duchem svým, i též k městu přicházeje, mnoho </w:t>
      </w:r>
      <w:r>
        <w:rPr>
          <w:rStyle w:val="foliace"/>
        </w:rPr>
        <w:t xml:space="preserve">73v </w:t>
      </w:r>
      <w:r>
        <w:rPr>
          <w:rStyle w:val="Text"/>
        </w:rPr>
        <w:t>lidí umordoval tak, že ktož jedné toho nadšenie zavoněl, každý umříti musel. Tehda měščené toho města, chtiece takový mord v lidu staviti, i poradí se spolu, i zjednají to mezi sebú, že jemu každý den k jeho potřebě a k jeho jiedlu vydávati budú dva skopce neboli dvě ovci, aby ho prázdni byli, aby tak často k městu nepřicházel a lidi tak nemořil svým nadšením. A když to jisté vydánie s tím dobytkem nětco drahně časuov trvalo, takže se jim tolik dobytka již nedostávalo k jeho nakrmení</w:t>
      </w:r>
      <w:r>
        <w:rPr>
          <w:rStyle w:val="emendace"/>
        </w:rPr>
        <w:t xml:space="preserve">nakrmení </w:t>
      </w:r>
      <w:r>
        <w:rPr>
          <w:rStyle w:val="pramen"/>
        </w:rPr>
        <w:t>nakrmenie</w:t>
      </w:r>
      <w:r>
        <w:rPr>
          <w:rStyle w:val="Text"/>
        </w:rPr>
        <w:t xml:space="preserve">, ani ho věděli lidé kde toliko kupovati, tehda potom, nevědúce tomu kterak učiniti, uloží to a zpuosobie mezi sebú, aby jemu na každý den pořád vydávali člověka jednoho, na kohož by pořádka přišla. A když se všechno město pořád zřiedilo, takže již lidé v městě drahně dietek svých – onen syna, onen dceru – tomu ješčeru k jeho nakrmení byli vydali, i přišla pořádka na krále, aby také podlé jiných dceru svú tomu ješčeru k snědení </w:t>
      </w:r>
      <w:r>
        <w:rPr>
          <w:rStyle w:val="emendace"/>
        </w:rPr>
        <w:t xml:space="preserve">snědení </w:t>
      </w:r>
      <w:r>
        <w:rPr>
          <w:rStyle w:val="pramen"/>
        </w:rPr>
        <w:t xml:space="preserve">ſniedenie </w:t>
      </w:r>
      <w:r>
        <w:rPr>
          <w:rStyle w:val="Text"/>
        </w:rPr>
        <w:t xml:space="preserve">vydal. Tu král velmi se o to zamúti a v takové veliké truchlosti die obci řka takto: „Milí dobří lidé, prosím vás, nabeřte zlata a střiebra, což se vám zdá, a nechajte mi dcery méj jedinéj, ať by takovú smrtí neumřela!“ Odpověděli jemu lidé nětco horlivě řkúce takto: „Králi, tys nám sám tu radu vydal a takový zpuosob. A již děti naši všichni snědeni jsú, a ty dceru svú chceš zdravú zachovati! A protož </w:t>
      </w:r>
      <w:r>
        <w:rPr>
          <w:rStyle w:val="foliace"/>
        </w:rPr>
        <w:t xml:space="preserve">74r </w:t>
      </w:r>
      <w:r>
        <w:rPr>
          <w:rStyle w:val="Text"/>
        </w:rPr>
        <w:t xml:space="preserve">leč také to podlé jiných splníš na své dceři, cožs na jiné ustavil, jistě spálíme tě se všemi tvými!“ Slyšev to král takovú jejich hněvivú odpověd, i bude velice plakati. A podlé toho bude prositi obce, aby jemu toho za týden příročí dali, aby aspoň v tom témdni dceru svú mohl oplakati. I povolí k tomu obec, že jemu dadie to příročie, než když ten týden konec vezme, i jdú k němu všichni lidé s velikým hněvem, řkúce jemu takto: „Králi, proč tak mnoho lidí mořiti dáš pro svú dceru? Teď všichni od nadšenie toho ješčera zmořeni budem. Protož nakrátce chceme tomu, aby dceru svú jemu vydal, neb tě horší o to potká!“ Znamenav král, že toho prázden býti nemuož, káže dceru svú v královské rúcho najlepšie obléci, objímaje ji a líbaje, s velikým pláčem die k nim takto: „Ach, běda mně smutnému, má najmilejší dci! Já sem se nadál, že bych k tvému vydání měl byl pozvati králuov, kniežat a pánóv a radost a veselé o tobě míti, a již tě pohřiechu k větší žalosti vydati musím, aby od toho ješčera snědena byla. A by tomu buoh chtěl, abych já před tebú dávno byl umřel, než sem takové věci na tobě kdy dočekal!“ A s tím požehnav jí vezme od nie odpuščení a ona od něho. I béře se na to miesto k tomu jistému ješčeru, kdež ta sanut neboli ješčer v něm přebýval, očekávajíci, skuoro li k ní vynde, aby ji snědl. I přihodi se </w:t>
      </w:r>
      <w:r>
        <w:rPr>
          <w:rStyle w:val="foliace"/>
        </w:rPr>
        <w:t xml:space="preserve">74v </w:t>
      </w:r>
      <w:r>
        <w:rPr>
          <w:rStyle w:val="Text"/>
        </w:rPr>
        <w:t xml:space="preserve">božím zjednáním, že v ty časy svatý Jiří tady mimo pojede, i uhlédá panenku, ana sedí </w:t>
      </w:r>
      <w:r>
        <w:rPr>
          <w:rStyle w:val="emendace"/>
        </w:rPr>
        <w:t xml:space="preserve">sedí </w:t>
      </w:r>
      <w:r>
        <w:rPr>
          <w:rStyle w:val="pramen"/>
        </w:rPr>
        <w:t xml:space="preserve">ſedie </w:t>
      </w:r>
      <w:r>
        <w:rPr>
          <w:rStyle w:val="Text"/>
        </w:rPr>
        <w:t xml:space="preserve">a velmi pláče. I bude jí tázati, proč by plakala a koho by tu očekávala. Tehda ona die jemu řkúci takto: „Milý mládenče, </w:t>
      </w:r>
      <w:r>
        <w:rPr>
          <w:rStyle w:val="Text"/>
        </w:rPr>
        <w:lastRenderedPageBreak/>
        <w:t xml:space="preserve">brzo vseď na kuoň a beř se preč, aby nezahynul zde se mnú, neb ješčer hned z tohoto jezera vynde, kerýž má mne </w:t>
      </w:r>
      <w:r>
        <w:rPr>
          <w:rStyle w:val="poznamka"/>
        </w:rPr>
        <w:t xml:space="preserve">na tomto místě je zapsáno a škrtnuto slovo „ſniſt“ </w:t>
      </w:r>
      <w:r>
        <w:rPr>
          <w:rStyle w:val="Text"/>
        </w:rPr>
        <w:t>sniesti!“ Vece jí milý Jiří: „Dcero milá, neroď se báti, mocí pána mého Jezukrista a jeho jménem chci tobě protiv němu pomocen býti, a že jej božie mocí přemóžem.“ A když tak rozmlúvali, tehda v ty časy ten ješčer vzdvihne hlavu nahoru nad vodu i béře se upřiemo k nim. A svatý Jiří vsed zase na kuoň a znamenav se znamením svatého kříže, udatně se protiv němu postavi. A uchutnav sobě kopí své a poručiv se pánu bohu v svých modlitbách, i rani ho ihned těžce a povrže ho k zemi. I die k té panence řka: „Vlož jemu pás na hrdlo a neboj se jeho nic.“ A když ona to učini, vede jej za sebú a ješčer jdieše za ní velmi krotce jako ovce až právě k městu. A vidúce to lidé v městě, že se s ním upřiemo k městu vede, velikými strachy všichni z města utíkají. Znamenav to svatý Jiří, kyna na ně, i die jim řka: „Dobří lidé, neroďte se báti; pán buoh, tenť mne proto sem poslal, ať bych vás toho ješčera zbavil! A protož věřte úplně u milého boha a přijměte křest a jáť toho ješčera dokonce zahu</w:t>
      </w:r>
      <w:r>
        <w:rPr>
          <w:rStyle w:val="foliace"/>
        </w:rPr>
        <w:t>75r</w:t>
      </w:r>
      <w:r>
        <w:rPr>
          <w:rStyle w:val="Text"/>
        </w:rPr>
        <w:t xml:space="preserve">bím.“ Tehda svatý Jiří, vyňav meč svuoj, zabie toho ješčera do konce. A přikázal, aby z města byl vyvržen, jehožto osm voluov z města na pole sotně vyvlekli. I pokřtilo se ihned toho dne dvadceti tisícóv lidí kromě žen a dětí, ješto v číslo nešly. Tu pak král ihned kázal potom kostel velmi krásný ustaviti na čest svatéj královně a svatému Jiří, aby se tu milému bohu a jeho matce i také svatému Jiří čest a chvála dála. A potom král chtieše svatému Jiří zlata a střiebra a mnoho peněz dáti, ale svatý Jiří nechtěl nic od krále vzieti, než rozkázal jemu, aby to, což by jemu dáti chtěl, mezi chudé rozdělil. A pak, chtě se odtud preč bráti, i nauči krále čtveréj věci. Jedno, aby o kostelech a o službě božie péči měl. A druhé, aby služebníky božie ctil. Třetí, aby mše a služby božie rád poslúchal. Čtvrté, aby na chudé alnužnú svú vždy zpomínal. A s tím políbil krále, a požehnav ho, i jede od něho preč. A tak jest bojoval ten jistý a dostatečný rytieř svatý Jiří protiv druhému nepřieteli svému, totiž proti tomuto světu, a přemohl ho. Neb svět ten jemu vždy protiven byl tím obyčejem, poslibuje jemu jednak lahodné věci – bohatstvie, zbožie pominulé, jednak také protivné věci jakožto muky a protivenstvie. Jakož se to shledalo, když jej ciesař Dacianus chtěl s viery křesťanské svésti, sliboval jemu rozličné dary. A když jemu </w:t>
      </w:r>
      <w:r>
        <w:rPr>
          <w:rStyle w:val="foliace"/>
        </w:rPr>
        <w:t xml:space="preserve">75v </w:t>
      </w:r>
      <w:r>
        <w:rPr>
          <w:rStyle w:val="Text"/>
        </w:rPr>
        <w:t xml:space="preserve">k tomu povoliti nechtěl, kázal ho rozličnými mukami mučiti. Jakož se dále o jeho životě čte, že toho času, když ciesař Dacianus kralováše, tak se veliká ukrutnost nad křesťany páchala, že jednoho měsiece dvadceti tisícóv pohubeno bylo a mučedlníky zděláni. A viděv to svatý Jiří, že se takový mord nad křesťany páše, i bude tomu Dacianovi velice přimlúvati, aby velebil pána boha a vieru křesťanskú radějí nežli modly diábelské. I die jemu ciesař: „Jiří, jakú smělost vedeš, že bohy mé diábly nazýváš?“ I bude jemu ciesař mnoho mluviti, že zda by ho kterak z pravéj viery mohl svésti. A když ho žádnú řečí pro nic namluviti nemohl, tehda kázal jeho tělo obnažiti a kázal ho zavěsiti a háky zedrati a pochodněmi až do střev spáliti a potom solí nasoliti. A nemoha jeho umořiti, kázal jej do žaláře vsaditi a veliký kámen na jeho břicho položiti, aby ho tak rozdávil a umořil. Ale téj noci pán s velikým světlem zjevil se jemu a všechny rány úplně zléčil a laskavě ho posílil, takže potom žádných múk netbal. A na druhý den káže ho před se přivésti, a vida, že jest zdráv a krásen, káže udělati kolo, a nožuov mnoho a mečuov aby v to naděláno bylo. A na to jej káže uvrci, aby se tu na kusy zkrájel a rozřezal, a netáhnú jedné to kolo vzvésti, tudiež zpuosobem božím zetře se to kolo a poláme, že nic celého pohromadě nezuostane. </w:t>
      </w:r>
      <w:r>
        <w:rPr>
          <w:rStyle w:val="foliace"/>
        </w:rPr>
        <w:t xml:space="preserve">76r </w:t>
      </w:r>
      <w:r>
        <w:rPr>
          <w:rStyle w:val="Text"/>
        </w:rPr>
        <w:t xml:space="preserve">Tehda rozhněvav se Dacianus, kázal ho v pánev plnú vrúcieho olova uvrci. Ale svatý Jiří přijem na se znamenie svatého </w:t>
      </w:r>
      <w:r>
        <w:rPr>
          <w:rStyle w:val="Text"/>
        </w:rPr>
        <w:lastRenderedPageBreak/>
        <w:t>kříže, i sedieše v něm bez poškvrněnie, jako by u vlažnéj vodě seděl, žádnéj horkosti nečije. Vida to ukrutník Dacianus, že by ho mukami přemoci nemohli, i pomysli sobě, zda by ho asa dobrotú kterak přemoci mohl. I die svatému Jiří takto: „Znamenaj, Jiří, milý synu, jak velmi dobrotiví jsú bohové moji, že tebe tak dlúho v téj zlosti trpie, hotovi jsú tobě odpustiti, ač se jedné k nim obrátíš. Protož, milý synu, ješče poslechni méj rady a následuj bohy mé a obdrž sobě od nich i ode mne čest, zboží a lásku velikú.“ Odpovie jemu svatý Jiří jako posmievaje se i die jemu řka: „Pročs mi toho ihned poprvé, nemuče mne tak pílně</w:t>
      </w:r>
      <w:r>
        <w:rPr>
          <w:rStyle w:val="emendace"/>
        </w:rPr>
        <w:t xml:space="preserve">pílně </w:t>
      </w:r>
      <w:r>
        <w:rPr>
          <w:rStyle w:val="pramen"/>
        </w:rPr>
        <w:t>pielnie</w:t>
      </w:r>
      <w:r>
        <w:rPr>
          <w:rStyle w:val="Text"/>
        </w:rPr>
        <w:t>, neradil? I teď sem hotov tebe poslechnúti.“ I bieše Dacianus ciesař velmi radosten i káže svolati vešken lid, aby se všichni do chrámu sešli a přihlédali, že Jiří, jenž oddávna byl protivník jejich viery, již se chce obrátiti a chce se klaněti jejich bohóm. I sešli sú se všichni. A když svatý Jiří do chrámu vjide, padna na kolena, i bude se milému bohu modliti, aby pán buoh pro svú čest a chválu a pro obrácení lidu chrám tento i s stěnami i modly zrušil a pokazil tak, aby tu nic celého nezuostalo. Tu pak ihned k jeho prozbě přijde oheň z nebe, ten chrám i s těmi modlami i s kně</w:t>
      </w:r>
      <w:r>
        <w:rPr>
          <w:rStyle w:val="foliace"/>
        </w:rPr>
        <w:t>76v</w:t>
      </w:r>
      <w:r>
        <w:rPr>
          <w:rStyle w:val="Text"/>
        </w:rPr>
        <w:t xml:space="preserve">žiemi jejich úplně a docela spálil. Tehda Dacianus viděv to kázal ho před se povolati i die jemu takto: „Zlý člověče lichý, jakými to čáry jednáš, žes takový skutek směl spáchati a na žádné muky netbáš!“ Odpovie jemu svatý Jiří řka: „Ne čáry, ale mocí božskú já to jednám. Ale, biedný, zlý ukrutníče, pomni na to, poněvadž tvoji bohové sobě sami pomoci nemohú, což pak tobě neb jinému pomoci mají!“ Rozhněvav se ciesař, káže jeho svatú hlavu kladivy ztlúci a hlavú doluov pověsiti a káže pod ním dým veliký učiniti tak, aby se zadechl. A potom sňavše ho, i vrhli ho do žaláře, aby jej asa hladem umořili. Pak po několiko dnech nahlédnú k němu služebníci i uhlédají, an zdráv a vesel po žaláři chodí, i povědí to ciesařovi. A uslyšav to ciesař, bude tím teskliv a zamúcen i die k svým služebníkóm: „Běda mně hubenému, již pravým hořem umřieti musím, že toho zlého Jiřieho žádnými mukami přemoci nemohu!“ Káže ho z žaláře vyvésti a přikáže, aby udělána byla bečka a v tu bečku hřebíkóv plno na všecky strany nabíti, i káže ho do téj bečky vložiti, aby ho po všem hradě váleli, takže tělo </w:t>
      </w:r>
      <w:r>
        <w:rPr>
          <w:rStyle w:val="emendace"/>
        </w:rPr>
        <w:t xml:space="preserve">tělo </w:t>
      </w:r>
      <w:r>
        <w:rPr>
          <w:rStyle w:val="pramen"/>
        </w:rPr>
        <w:t xml:space="preserve">tėelo </w:t>
      </w:r>
      <w:r>
        <w:rPr>
          <w:rStyle w:val="Text"/>
        </w:rPr>
        <w:t xml:space="preserve">jeho svaté všechno zbodeno bylo a nic nebylo na něm celého. A nazajtřie, vloživše jemu provaz na hrdlo, vláčili po všem městě. A vyvedše ho před město, kázal jemu ciesař jeho svatú hlavu stieti. Protož takovým obyčejem </w:t>
      </w:r>
      <w:r>
        <w:rPr>
          <w:rStyle w:val="emendace"/>
        </w:rPr>
        <w:t xml:space="preserve">obyčejem </w:t>
      </w:r>
      <w:r>
        <w:rPr>
          <w:rStyle w:val="pramen"/>
        </w:rPr>
        <w:t xml:space="preserve">oby </w:t>
      </w:r>
      <w:r>
        <w:rPr>
          <w:rStyle w:val="foliace"/>
        </w:rPr>
        <w:t xml:space="preserve">77r </w:t>
      </w:r>
      <w:r>
        <w:rPr>
          <w:rStyle w:val="Text"/>
        </w:rPr>
        <w:t xml:space="preserve">ten duostojný mučedlník boží milý, svatý Jiří, proti tomuto světu bojoval a kvielenie i muky jeho sedm let pořád trvaly. Přemohl jest také milý svatý Jiří třetieho nepřietele svého, totiž své tělo vlastnie, jenž vždy lahody a rozkoši žádá. Proti lahodě těla svého pil jest svatý Jiří pití jedovaté, ješto jemu dvakrát podáno bylo, aby tím byl otráven. Proti rozkoši měl čistotu těla, neb lidé, kteříž v rozkoši bydlí, nesnadně čistotu zachovati mohú. Jakož praví </w:t>
      </w:r>
      <w:r>
        <w:rPr>
          <w:rStyle w:val="emendace"/>
        </w:rPr>
        <w:t xml:space="preserve">praví </w:t>
      </w:r>
      <w:r>
        <w:rPr>
          <w:rStyle w:val="pramen"/>
        </w:rPr>
        <w:t xml:space="preserve">prawie </w:t>
      </w:r>
      <w:r>
        <w:rPr>
          <w:rStyle w:val="Text"/>
        </w:rPr>
        <w:t xml:space="preserve">svatý Jeroným řka: </w:t>
      </w:r>
      <w:r>
        <w:rPr>
          <w:rStyle w:val="cizijazyk"/>
        </w:rPr>
        <w:t xml:space="preserve">„Venter mero estuans </w:t>
      </w:r>
      <w:r>
        <w:rPr>
          <w:rStyle w:val="emendace"/>
        </w:rPr>
        <w:t xml:space="preserve">estuans </w:t>
      </w:r>
      <w:r>
        <w:rPr>
          <w:rStyle w:val="pramen"/>
        </w:rPr>
        <w:t xml:space="preserve">eſtuas </w:t>
      </w:r>
      <w:r>
        <w:rPr>
          <w:rStyle w:val="cizijazyk"/>
        </w:rPr>
        <w:t xml:space="preserve">defacili spumat in libidinem.“ </w:t>
      </w:r>
      <w:r>
        <w:rPr>
          <w:rStyle w:val="Text"/>
        </w:rPr>
        <w:t>„Břicho, kteréž vína požívá, brzo smilstvo plodí.“ A protož že svatý Jiří proti takým nepřátelóm statečně bojoval a je přemohl a svietězil nad nimi, protiv tomu pán buoh ho mnohými věcmi podařil a jako statečného a věrného svého rytieře mnohými dary a svobodami uctil, že jemu moc dal nad mrtvými. Jakož o tom psáno máme, že když ho před město vlekli tu, kdež jeho svatá hlava měla sťata býti, ležieše na cestě veliká hromada kostí od umrlých lidí, tehda jeden z ciesařových králóv, ješto se také tu byli sjeli k takovým mukám a dívaní, die svatému Jiřiemu řka takto: „Nuže, Jiří, již chceme shlédnúti moc boha tvého, pro něhož tak mnoho múk trpíš</w:t>
      </w:r>
      <w:r>
        <w:rPr>
          <w:rStyle w:val="emendace"/>
        </w:rPr>
        <w:t xml:space="preserve">trpíš </w:t>
      </w:r>
      <w:r>
        <w:rPr>
          <w:rStyle w:val="pramen"/>
        </w:rPr>
        <w:t>trpieſs</w:t>
      </w:r>
      <w:r>
        <w:rPr>
          <w:rStyle w:val="Text"/>
        </w:rPr>
        <w:t xml:space="preserve">, jestliže ta těla, jichžto kosti na téjto hromadě ležie, zase z mrtvých vstanú a ty je vzkřísíš.“ Jemužto odpovie svatý </w:t>
      </w:r>
      <w:r>
        <w:rPr>
          <w:rStyle w:val="Text"/>
        </w:rPr>
        <w:lastRenderedPageBreak/>
        <w:t xml:space="preserve">Jiří takovými slovy a řka: „Ačkoli </w:t>
      </w:r>
      <w:r>
        <w:rPr>
          <w:rStyle w:val="foliace"/>
        </w:rPr>
        <w:t xml:space="preserve">77v </w:t>
      </w:r>
      <w:r>
        <w:rPr>
          <w:rStyle w:val="Text"/>
        </w:rPr>
        <w:t>toho duostojni nejste, aby vám pán buoh jakú dobrotu ukázal, avšakž pro vás i také pro potvrzení viery křesťanské, abyšte seznali, že jest jediný mocný pán buoh, jenž nebe a zemi stvořil: a protož prosímť tvé svaté milosti, mocný bože, aby ty lidi těchto kostí, jenž jsú zdávna pomřeli, zase je vzkřísiti ráčil a život jim zase navrátil</w:t>
      </w:r>
      <w:r>
        <w:rPr>
          <w:rStyle w:val="emendace"/>
        </w:rPr>
        <w:t xml:space="preserve">navrátil </w:t>
      </w:r>
      <w:r>
        <w:rPr>
          <w:rStyle w:val="pramen"/>
        </w:rPr>
        <w:t>zawratil</w:t>
      </w:r>
      <w:r>
        <w:rPr>
          <w:rStyle w:val="Text"/>
        </w:rPr>
        <w:t xml:space="preserve">.“ Pak tudiež k jeho prozbě všechna ta těla, jakož tu jejich kosti byly, z mrtvých sú vstali božskú mocí. A tak lidé vidúce ten veliký div, i obrátilo se jich mnoho na vieru křesťanskú. A pak zvláště pán buoh na tom svatého Jiří poctil, že začkoli před smrtí svú prosil pána boha, to vše svatý Jiří obdržal. Neb jakož již hlavy svéj pod meč naklonil, tehda jest pána boha mocného pílně </w:t>
      </w:r>
      <w:r>
        <w:rPr>
          <w:rStyle w:val="emendace"/>
        </w:rPr>
        <w:t xml:space="preserve">pílně </w:t>
      </w:r>
      <w:r>
        <w:rPr>
          <w:rStyle w:val="pramen"/>
        </w:rPr>
        <w:t xml:space="preserve">pielnie </w:t>
      </w:r>
      <w:r>
        <w:rPr>
          <w:rStyle w:val="Text"/>
        </w:rPr>
        <w:t>prosil: najprvé za to, aby jeho milú duši k svéj svatéj milosti přijal. Druhé také jest prosil za ty za všecky, ktož by jeho svaté umučenie pamatovali aneboli ktož by ho v svých potřebách a v svéj núzi nazývali, aby je pán buoh uslyšeti ráčil. I uslyšán byl hlas s nebes takovými slovy: „Jiří, rytieři milý, ve všem, začs prosil, budeť uslyšána prozba tvá.“ A s tím vzdal pánu bohu svú milú duši a anjelé svatí přijali sú ji do královstvie nebeského, do kteréhož mně i vám rač dopomáhati buoh otec i syn i duch svatý i milý svatý Jiří nábožným a pokorným srdcem, rceme vespolek „amen“.</w:t>
      </w:r>
    </w:p>
    <w:p>
      <w:pPr>
        <w:pStyle w:val="Nadpis"/>
      </w:pPr>
      <w:r>
        <w:rPr>
          <w:rStyle w:val="foliace"/>
        </w:rPr>
        <w:t xml:space="preserve">78r </w:t>
      </w:r>
      <w:r>
        <w:rPr>
          <w:rStyle w:val="cizijazyk"/>
        </w:rPr>
        <w:t>De sancto Valentino</w:t>
      </w:r>
    </w:p>
    <w:p>
      <w:r>
        <w:rPr>
          <w:rStyle w:val="Text"/>
        </w:rPr>
        <w:t>Svatý Valentin, sluha boží</w:t>
      </w:r>
      <w:r>
        <w:rPr>
          <w:rStyle w:val="emendace"/>
        </w:rPr>
        <w:t xml:space="preserve">boží </w:t>
      </w:r>
      <w:r>
        <w:rPr>
          <w:rStyle w:val="pramen"/>
        </w:rPr>
        <w:t>bozie</w:t>
      </w:r>
      <w:r>
        <w:rPr>
          <w:rStyle w:val="Text"/>
        </w:rPr>
        <w:t xml:space="preserve">, byl kněz, jehožto Claudianus ciesař před se přivésti kázal; jal se jemu dobrotivú řečí raditi řka: „Valentine, radímť, poslúchaj mne a služ našim modlám, aneb toho zlým uživeš.“ Jemužto svatý Valentin vece: „By ty, ciesaři, božie milost znal, téj by ty řeči nikdy nemluvil. Ale modlil by se pravému bohu nebeskému, v něhožto uvěříš li, tvá duše bude spasena a obecné dobré bude rozmnoženo i přispořeno a posílí tebe pán buoh, takže nade všemi svými nepřátely svítězíš.“ To ciesař uslyšav, obrátiv se k svým kniežatóm římským, i vece jim: „Slyšte, vy moji rytieři i vy kniežata, kterak tento člověk múdře a pravě mluví!“ A když to uslyše starosty římské, vecechu ciesařovi řkúce: „A ty již jsi z pravéj viery sveden, i kterým činem budem toho moci zuostati, což jsme od svéj mladosti věříc držali?“ A uslyšav to ciesař, hned se jeho úmysl proměnil a svatého </w:t>
      </w:r>
      <w:r>
        <w:rPr>
          <w:rStyle w:val="emendace"/>
        </w:rPr>
        <w:t xml:space="preserve">svatého </w:t>
      </w:r>
      <w:r>
        <w:rPr>
          <w:rStyle w:val="pramen"/>
        </w:rPr>
        <w:t xml:space="preserve">ſwatemv </w:t>
      </w:r>
      <w:r>
        <w:rPr>
          <w:rStyle w:val="Text"/>
        </w:rPr>
        <w:t>Valentina v stráži dal jednomu svému vládařovi. A když ho vedl v duom svój, svatý Valentin, jda do domu, tuto modlitbu učinil řka takto: „Všemohúcí pane Jezukriste, jenž jsi všeho světa světlost pravá, rač tento duom osvietiti, aby tvé svaté jméno poznáno bylo.“ Uslyšav to ten starosta, vece: „Divno mi jest do tebe, Valentine, že svého boha světlostí nazýváš. Jest li to tak, jakož pravíš</w:t>
      </w:r>
      <w:r>
        <w:rPr>
          <w:rStyle w:val="emendace"/>
        </w:rPr>
        <w:t xml:space="preserve">pravíš </w:t>
      </w:r>
      <w:r>
        <w:rPr>
          <w:rStyle w:val="pramen"/>
        </w:rPr>
        <w:t>prawieſs</w:t>
      </w:r>
      <w:r>
        <w:rPr>
          <w:rStyle w:val="Text"/>
        </w:rPr>
        <w:t xml:space="preserve">, mámť jednu dceru slepú; navrátíš li jí světlost zraku zase, vše, což mi kážeš, </w:t>
      </w:r>
      <w:r>
        <w:rPr>
          <w:rStyle w:val="foliace"/>
        </w:rPr>
        <w:t xml:space="preserve">78v </w:t>
      </w:r>
      <w:r>
        <w:rPr>
          <w:rStyle w:val="Text"/>
        </w:rPr>
        <w:t>učiním</w:t>
      </w:r>
      <w:r>
        <w:rPr>
          <w:rStyle w:val="emendace"/>
        </w:rPr>
        <w:t xml:space="preserve">učiním </w:t>
      </w:r>
      <w:r>
        <w:rPr>
          <w:rStyle w:val="pramen"/>
        </w:rPr>
        <w:t>vcziniem</w:t>
      </w:r>
      <w:r>
        <w:rPr>
          <w:rStyle w:val="Text"/>
        </w:rPr>
        <w:t>.“ Tehda svatý Valentin, bohu se nábožně pomodliv, téj pohance zrak navrátil, proněžto všichni z té čeledi svatý křest přijali jsú a pánu bohu se dostali. Zatím ciesař, všie zlostí se naplniv a zatvrdiv, svatému Valentinovi hlavu stieti kázal, a tak svuoj svatý život skonal, duši svú svatú pustiv, pánu bohu se jest dostal.</w:t>
      </w:r>
    </w:p>
    <w:p>
      <w:pPr>
        <w:pStyle w:val="Nadpis"/>
      </w:pPr>
      <w:r>
        <w:rPr>
          <w:rStyle w:val="cizijazyk"/>
        </w:rPr>
        <w:t>De sancto Cirillio et Methudio</w:t>
      </w:r>
    </w:p>
    <w:p>
      <w:r>
        <w:rPr>
          <w:rStyle w:val="Text"/>
        </w:rPr>
        <w:t xml:space="preserve">Když chtěl všemohúcí hospodin, aby skrze jeho stkvúcie ducha svatého paprslky křesťanská viera se po všem světu rozplodila, tehda za těch časuov, v nichžto duostojný mistr sv. Augustin, na světě živ jsa, kvetl, za těch časuov vznikl jeden svatý muž jménem svatý Crh aneb Cirillius, jenž do téj </w:t>
      </w:r>
      <w:r>
        <w:rPr>
          <w:rStyle w:val="Text"/>
        </w:rPr>
        <w:lastRenderedPageBreak/>
        <w:t>vlasti, jenž Buguria slove, přišed, tu lid na křesťanskú vieru obrátil. A potom do Moravy přišed, ten lid také moravský k bohu obrátil. Ale že lid těch časóv hrubý k službě božie bieše, vymyslil sobě Cyrillus, aby ducha svatého pomocí službu božie slovenským jazykem zřiedil. A všechno písmo</w:t>
      </w:r>
      <w:r>
        <w:rPr>
          <w:rStyle w:val="emendace"/>
        </w:rPr>
        <w:t xml:space="preserve">písmo </w:t>
      </w:r>
      <w:r>
        <w:rPr>
          <w:rStyle w:val="pramen"/>
        </w:rPr>
        <w:t>pieſmo</w:t>
      </w:r>
      <w:r>
        <w:rPr>
          <w:rStyle w:val="Text"/>
        </w:rPr>
        <w:t xml:space="preserve">, i Starého i Nového zákona, slovensky přeložil. A ten řád v slovenských vlastech držie až do dnešnieho dne. Potom svatý Cirillus svého bratra, jemužto jsú Methudius, totiž Strachota řiekali, u Moravě ostavil, sám do Říma pro nebezpečenstvie šel. A tu </w:t>
      </w:r>
      <w:r>
        <w:rPr>
          <w:rStyle w:val="foliace"/>
        </w:rPr>
        <w:t xml:space="preserve">79r </w:t>
      </w:r>
      <w:r>
        <w:rPr>
          <w:rStyle w:val="Text"/>
        </w:rPr>
        <w:t>otec svatý papež a jiní mudrci svatého Crhy jsú tresktali, protože by byl slovensky božie službu zpievati ustavil. Jimžto se omluvil svatý Cirillus a řka: „Všeliký duch všelikým jazykem má boha chváliti. A když jest hospodin slovenský jazyk jako i jiné ustanovil, jakžto mi jest hospodin vdechl, tak sem tím činem mnoho bludných na svatú vieru obrátil.“ To oni uslyšavše, jeho tvrdé vieře se podivivše, aby božie služba v těch vlastech byla slovensky zpievána, potvrdili i ustavili. Jehožto potvrzenie, na papežovi listóv dobyv, do těch vlastí poslal. A potom v duchovnie stav vstúpiv, bohu snažně slúživ, skonal. A ten bratr jeho Methudius, jenž byl u Moravě ostal, králem moravským, jemužto jmě bylo Svatopluk, arcibiskupem byl učiněn. A pod sebú sedm jiných biskupóv měl. Za těch časuov česká země ještě u vieře blúdiec, pohanským modlám se modléše. A tehdy byla jedna slovutná přirozeného smysla žena, ale čarodějnice, jménem Libuše. Jejímžto nalezením Pražské město jest ustaveno. A potom, když sobě Čechové jednoho sedlského oráčka, ale velmi múdrého, jménem Přemysla, kniežetem zvolili, tehda zaň Libuši vdali. Od jehožto pramene pošel národ českých kniežat i králóv slovutných až do dnešnieho dne. Potom po mnohých časiech od toho pramene pošel jest vé</w:t>
      </w:r>
      <w:r>
        <w:rPr>
          <w:rStyle w:val="foliace"/>
        </w:rPr>
        <w:t>79v</w:t>
      </w:r>
      <w:r>
        <w:rPr>
          <w:rStyle w:val="Text"/>
        </w:rPr>
        <w:t>voda český jménem Bořivoj, muž postavy nádobný a múdrosti plný, ten sobě pojal s své země za hospodyni dceru Slaviborovu z mělničského kraje jménem Lidmilu. Ta za své mladosti pohanským bohóm se modlila. A když jeden čas český vévoda Bořivoj do Moravy k dvoru krále Svatopluka jel, jemužto král vítaní dav, jej k obědu pozval, ale mezi křesťany jemu seděti nedal a řka: „Podlé pohanského obyčeje slušie tobě před stolem siesti na podlaze.“ Nad nímžto se arcibiskup smilovav i sám se zastyděv, k němu vece: „Kniže, toho se nestydieš, že jsi od duostojného seděnie vysazen, ale pro své bludné viery a modly radějí na zemi nepoctivě sedíš</w:t>
      </w:r>
      <w:r>
        <w:rPr>
          <w:rStyle w:val="emendace"/>
        </w:rPr>
        <w:t xml:space="preserve">sedíš </w:t>
      </w:r>
      <w:r>
        <w:rPr>
          <w:rStyle w:val="pramen"/>
        </w:rPr>
        <w:t>ſedieſs</w:t>
      </w:r>
      <w:r>
        <w:rPr>
          <w:rStyle w:val="Text"/>
        </w:rPr>
        <w:t>?“ K němužto vévoda vece: „Co na tom záleží, že já proto hanbu trpím, neb co mi vaše viera křesťanská pomáhá!“ Svatý Strachota k němu vece: „Chtěl li by, mohl by toho dobře polepšiti</w:t>
      </w:r>
      <w:r>
        <w:rPr>
          <w:rStyle w:val="emendace"/>
        </w:rPr>
        <w:t xml:space="preserve">polepšiti </w:t>
      </w:r>
      <w:r>
        <w:rPr>
          <w:rStyle w:val="pramen"/>
        </w:rPr>
        <w:t>polepſſieti</w:t>
      </w:r>
      <w:r>
        <w:rPr>
          <w:rStyle w:val="Text"/>
        </w:rPr>
        <w:t>. Odpověz se svých diáblových modl, a budeš pánem nade všemi pány. A všecky své nepřátely pod svú moc podtepeš. A tvé se pradědie slovutně zmuože. Neb jest to proroctvie o českých kniežatech dávno prorokováno.“ K němužto vévoda vece: „Jest li to tak, proč mě ihned nepokřtíš</w:t>
      </w:r>
      <w:r>
        <w:rPr>
          <w:rStyle w:val="emendace"/>
        </w:rPr>
        <w:t xml:space="preserve">nepokřtíš </w:t>
      </w:r>
      <w:r>
        <w:rPr>
          <w:rStyle w:val="pramen"/>
        </w:rPr>
        <w:t>nepokrztieſs</w:t>
      </w:r>
      <w:r>
        <w:rPr>
          <w:rStyle w:val="Text"/>
        </w:rPr>
        <w:t xml:space="preserve">, čiliť co překážie?“ Svatý Metudius vece: „Nic nám nepřekáží, jediné buď hotov, aby ustavičným srdcem uvěřil v boha otce všemohúcieho i v jeho syna </w:t>
      </w:r>
      <w:r>
        <w:rPr>
          <w:rStyle w:val="foliace"/>
        </w:rPr>
        <w:t xml:space="preserve">80r </w:t>
      </w:r>
      <w:r>
        <w:rPr>
          <w:rStyle w:val="Text"/>
        </w:rPr>
        <w:t xml:space="preserve">v Jezukrista a v ducha svatého, jenžto jest osvietil všech věrných duše. A to mi učiň netoliko pro tělesného zbožie radost, ale pro spasenie duše i těla z bohem navěky přebývanie.“ Tu řeč svatú české knieže uslyšav, ducha svatým posílením snažně požádal, aby jeho arcibiskup pokřtil. A když bylo nazajtřie, vida svatý otec Metudius tohoto kniežete ustavičnú žádost, jeho se třmi sty sluhami, ješto s ním byli přijeli, pokřtil. A tu se v svatéj vieře potvrdil, jednoho kniežete, jemužto jmě bylo Kaik, s sebú pojem, do Čech se vrátil. A kostel ve jmě svatého Klimenta nad tím hradem, ješto Hradišče slove, učiniti kázal. A to knieže starostú učinil. A zatiem lid české země též spoře svatú </w:t>
      </w:r>
      <w:r>
        <w:rPr>
          <w:rStyle w:val="Text"/>
        </w:rPr>
        <w:lastRenderedPageBreak/>
        <w:t xml:space="preserve">vieru přijímal. A potom po malých dnech svatý otec Metudius do Čech přijel a milú svatú Lidmilu se mnohými jinými pokřtil. Skrze něžto svatá viera v české zemi mocně se jest zplodila. To vida diábel, ano se z jeho moci duší množství zproščuje, české pány proti kniežeti vzbudil. A pro křesťanskú vieru to věrné knieže z české země vypuzen. Proněžto ihned se pozdvih, k králi Svatoplukovi a k biskupu Metudiovi jel. A tu poctivě od nich přijat, některý čas s nimi byl. Ale jenž lidské lsti zlost na čas pozbuzejíc, dlúho trvati nemuože, v české zemi starší páni opět zase svého vévodu se ctí jsú přijali. A on vrátiv se, </w:t>
      </w:r>
      <w:r>
        <w:rPr>
          <w:rStyle w:val="foliace"/>
        </w:rPr>
        <w:t xml:space="preserve">80v </w:t>
      </w:r>
      <w:r>
        <w:rPr>
          <w:rStyle w:val="Text"/>
        </w:rPr>
        <w:t xml:space="preserve">ve jmě svaté královny kostel v Pražském městě učinil, jakž byl v tom svém pobiezení matce božie u Moravě slíbil. To ten božie muž z prvních české země kniežat byl, jenž jest boží domy zakládal, kněží z žákovstvem i s duchovními k božie službě připósobil. A potom s svú hospodyní svatú Lidmilú měl tři syny a tři dcery. Jakžto jemu byl svatý otec Metudius předřekl, že jeho pokolenie ve všem dobrém mocně mělo se vzploditi. A zatím s velikú ctí ten vévoda své dni vyved, bohu se poručiv, skonal. A miesto jeho syn jeho Spytihněv české kniežetství přijal. Ten také jako i otec kostelóv kněží viery křesťanské povýšiv, skonal a bohu se dostal. A miesto něho Vratislav, otec svatého Václava, v Čechách kniežetem byl. A ten jest ve jmě svatého Jiří duchovním pannám na pražském hradě klášter učinil. Zatím svatá Lidmila po svého hospodáře smrti v čistotě až do skončenie přebývala, bohu snažně slúžiece, své tělo posty, klekáním, modlitbami i rozličnými činy trudila, v skutciech milosrdných mile pro hospodina kněží i pútníky krmíce, nemocným i jatým, strastným i potřebným alnužnu dávajíc. Takže muož býti nazvána „stkvúcie hvězda“, ješto jest svých svatých příkladuov svými světlými poprslky všecku českú zemi osvietila. A jenž svatá Lidmila v svém poručenství </w:t>
      </w:r>
      <w:r>
        <w:rPr>
          <w:rStyle w:val="emendace"/>
        </w:rPr>
        <w:t xml:space="preserve">poručenství </w:t>
      </w:r>
      <w:r>
        <w:rPr>
          <w:rStyle w:val="pramen"/>
        </w:rPr>
        <w:t xml:space="preserve">poruczenſtwie </w:t>
      </w:r>
      <w:r>
        <w:rPr>
          <w:rStyle w:val="Text"/>
        </w:rPr>
        <w:t xml:space="preserve">vnúčka svého, svatého Václava, mějieše, toho jejie cti nemilostivá pohanka závidiec, na svém </w:t>
      </w:r>
      <w:r>
        <w:rPr>
          <w:rStyle w:val="foliace"/>
        </w:rPr>
        <w:t xml:space="preserve">81r </w:t>
      </w:r>
      <w:r>
        <w:rPr>
          <w:rStyle w:val="Text"/>
        </w:rPr>
        <w:t xml:space="preserve">srdci zlostně zamyslila, kterak by, svatú Lidmilu zahubiec, to svaté děťátko svatého Václava k pohanským modlám obrátila a v tom křesťany v české zemi zahladila. Jakož se jest o to potom pokusila, kněží z země vyhnavši, a kostelní dveře všady zahraditi kázala. To svatá Lidmila zdaleka uznamenavši, do Tetína se na hrad přestěhovala, a všicku svatost přijemši, svú duši hospodinu poručila. A v túž hodinu nemilostivá katy na jejie smrt napravená v jejie pokoj, dveře na ni vystavivši beze všeho studu, svú milostivú kněžnu nepoctivě trhati počesta. Jimažto ona vece: „Co činíta, zdali toho nepomníta, co sem váma dobrého učinila, rúcho, střiebro, penieze vám častokrát dávala?“ To šlechetná světice, jich hřiecha viec než svého bezživotie želejíc, mluvieše. Ale oni na to nic netbavše, závojem jejie svaté hrdlo zatáhše, ji zadávišta. K nimažto ona, jakž mohúci, vece: „É, radějšé mi hlavu setněte, ať se v své krvi pro Jezukrista válejíc, svatých mučedlníkuov korunu obdržím!“ Na to ta nemilostivá katy nic netbavše, ji zadávišta. A tak ona u veliké vieře a v náboženství </w:t>
      </w:r>
      <w:r>
        <w:rPr>
          <w:rStyle w:val="emendace"/>
        </w:rPr>
        <w:t xml:space="preserve">náboženství </w:t>
      </w:r>
      <w:r>
        <w:rPr>
          <w:rStyle w:val="pramen"/>
        </w:rPr>
        <w:t xml:space="preserve">nabozenſtwie </w:t>
      </w:r>
      <w:r>
        <w:rPr>
          <w:rStyle w:val="Text"/>
        </w:rPr>
        <w:t xml:space="preserve">živa jsúci 41 let, v pánu bohu život svój dokonala, a pánu bohu se poručivši, duši jest pustila. A tu milú duši anjelé vzemše, nesli do nebeské radosti. A potom mnoho svatých divóv skrze svatú Lidmilu buoh z rozličnými lidmi činil. A potom po některých časiech </w:t>
      </w:r>
      <w:r>
        <w:rPr>
          <w:rStyle w:val="foliace"/>
        </w:rPr>
        <w:t xml:space="preserve">81v </w:t>
      </w:r>
      <w:r>
        <w:rPr>
          <w:rStyle w:val="Text"/>
        </w:rPr>
        <w:t>svatý Václav jejie svaté tělo z Tetína přenesl a u svatého Jiří u duchovních panen poctivě ji pochoval.</w:t>
      </w:r>
    </w:p>
    <w:p>
      <w:pPr>
        <w:pStyle w:val="Nadpis"/>
      </w:pPr>
      <w:r>
        <w:rPr>
          <w:rStyle w:val="Text"/>
        </w:rPr>
        <w:t>Svatého Alexí život</w:t>
      </w:r>
    </w:p>
    <w:p>
      <w:r>
        <w:rPr>
          <w:rStyle w:val="Text"/>
        </w:rPr>
        <w:lastRenderedPageBreak/>
        <w:t xml:space="preserve">Svatý Alexius byl syn slovutného otce v Římě, jemuž řiekáchu Eufemianus. A ten Eufemian byl tak mocný, že první </w:t>
      </w:r>
      <w:r>
        <w:rPr>
          <w:rStyle w:val="emendace"/>
        </w:rPr>
        <w:t xml:space="preserve">první </w:t>
      </w:r>
      <w:r>
        <w:rPr>
          <w:rStyle w:val="pramen"/>
        </w:rPr>
        <w:t xml:space="preserve">prwnie </w:t>
      </w:r>
      <w:r>
        <w:rPr>
          <w:rStyle w:val="Text"/>
        </w:rPr>
        <w:t xml:space="preserve">na ciesařově dvoře nad jinými kniežaty bieše. Jehožto slovutnost tím se ukazuje, jakož se o něm píše, že Eufemianus měl tři tisíce sluh, ježto se zlatými pásy opasováchu a v rúcho hedbávné se obláčiechu. Ten Eufemian byl velmi milosrdný, takže na každý </w:t>
      </w:r>
      <w:r>
        <w:rPr>
          <w:rStyle w:val="doplnenytext"/>
        </w:rPr>
        <w:t xml:space="preserve">den </w:t>
      </w:r>
      <w:r>
        <w:rPr>
          <w:rStyle w:val="Text"/>
        </w:rPr>
        <w:t xml:space="preserve">u jeho dvoru množstvie chudých bieše. Tři stoly veliké jich nakrmováchu, potom sám o poledni v bázni boží s chudými kněžími pokrm přijímal. Jeho paní Aglages řiekali – ta všech ctných vášní bieše. A když žádného syna nemějieše, boha za to mnoho časuov prosili, až je buoh synem obdařil, jemuž jméno Alexius vzděli. Toho syna, když byl na času, do školy jsú dali. A když nad jiné v umění </w:t>
      </w:r>
      <w:r>
        <w:rPr>
          <w:rStyle w:val="emendace"/>
        </w:rPr>
        <w:t xml:space="preserve">umění </w:t>
      </w:r>
      <w:r>
        <w:rPr>
          <w:rStyle w:val="pramen"/>
        </w:rPr>
        <w:t xml:space="preserve">umienie </w:t>
      </w:r>
      <w:r>
        <w:rPr>
          <w:rStyle w:val="Text"/>
        </w:rPr>
        <w:t xml:space="preserve">prospieval a k dospělým letóm přišel, jemu pannu z ciesařova dvoru oddachu. A v těch dnech k svatbě se slovutně připraviechu. A když svatého Alexia s jeho pannú na pokoj uvedechu, poče svatý Alexius k své panně mluviti a řka takto: „Vieš, panno přešlechetná, žeť tento svět nic nenie? Bychva pak spolu </w:t>
      </w:r>
      <w:r>
        <w:rPr>
          <w:rStyle w:val="foliace"/>
        </w:rPr>
        <w:t xml:space="preserve">82r </w:t>
      </w:r>
      <w:r>
        <w:rPr>
          <w:rStyle w:val="Text"/>
        </w:rPr>
        <w:t xml:space="preserve">tisíce let živa byla, avšak se vždy musíva skrze smrt rozjíti. Protož radímť tobě, abychva ihned v čistotě bohu slúžila.“ A když jemu ona povolila, sňav svój prsten s rukú a nákončí zlaté s pasu svého rytieřského, dal jí schovati řka: „Chovaj tohoto dobře, dokudž bohu libo bude, a buoh buď s tebú i se mnú!“ To řka svatý Alexius, ihned vstav, vzav sobě z statku na ztravu, k moři se bral. A tu na koráb vsed, přes moře přeplul. A přišed do jiného města, jemužto Laodocia dějí, kteréžto město svatý Jan evanjelista jmenuje v knihách Tajemstvie svého. Z toho města svatý Alexius vyšed, i bral se do jedné vlasti, jiežto Sýria dějí. I všel jest do města, jemužto jméno Edissa. A v tom městě byl jeden obraz našeho spasitele Jezukrista, kterýžto obraz nebieše ižádným řemeslem učiněn než božím pravým divem. A ten obinuvše v čistý postavec, chováchu krásně. Tu svatý Alexius vše, co měl, chudým rozdal a v sprostné rúcho se oblékl, před kostelními dveřmi u kostela svaté královny, s jinými chudými žebře, sedal. A což mu mimo potřebu alnužny ostáváše, to vše jiným chudým rozdal. V ty časy jeho otec Eufemian z Říma do rozličných krajin a zemí posly rozeslal, aby syna jeho hledal, jehožto vždy želeje, plakáše. A mezi těmi posly jedni se stavili v tom městě, kdež svatý Alexius přebýváše, a jeho nepoznavše, </w:t>
      </w:r>
      <w:r>
        <w:rPr>
          <w:rStyle w:val="foliace"/>
        </w:rPr>
        <w:t xml:space="preserve">82v </w:t>
      </w:r>
      <w:r>
        <w:rPr>
          <w:rStyle w:val="Text"/>
        </w:rPr>
        <w:t xml:space="preserve">jdúce do kostela, jemu alnužnu dávali, ale on je dobře znáše. Ač od svých služebníkóv alnužnu vzal, pánu bohu z toho velice poděkoval. A poslové vrátivše se, otci jeho pověděli, že jeho nemohli naleznúti. Toho otec a matka takú žalost měli s jedné strany, jakž jejich syn od nich zašel, prostierajíce </w:t>
      </w:r>
      <w:r>
        <w:rPr>
          <w:rStyle w:val="emendace"/>
        </w:rPr>
        <w:t xml:space="preserve">prostierajíce </w:t>
      </w:r>
      <w:r>
        <w:rPr>
          <w:rStyle w:val="pramen"/>
        </w:rPr>
        <w:t xml:space="preserve">proſtieragiecze </w:t>
      </w:r>
      <w:r>
        <w:rPr>
          <w:rStyle w:val="Text"/>
        </w:rPr>
        <w:t xml:space="preserve">sobě pytel na podlahu, tak leháchu a často plačiec a řkúce: „Tuto viec v mé žalosti budu, a zda někdy svého syna uzřím?“ Z druhé strany panna, jeho chot, k jeho mateři vece: „Dokud o mém milém hospodáři nezviem, dotud jako samobydlná, bydléc v žalosti, přebývati budu.“ V ty časy, když svatý Alexius sedmnácte let, před kostelem svaté královny s chudými sedě, alnužnu bráše, tehda obraz svaté královny, kterýž v tom kostele bieše, k stráži kostelniemu promluvi řka: „Kaž tomu člověku božiemu do kostela vjíti, duostojenť jest nebeského královstvie, duch svatý s ním přebývá a modlitba jeho vzácná jest před hospodinem.“ A když tomu strážný nerozuměl, o kom by to obraz mienil, tehda obraz promluví </w:t>
      </w:r>
      <w:r>
        <w:rPr>
          <w:rStyle w:val="emendace"/>
        </w:rPr>
        <w:t xml:space="preserve">promluví </w:t>
      </w:r>
      <w:r>
        <w:rPr>
          <w:rStyle w:val="pramen"/>
        </w:rPr>
        <w:t xml:space="preserve">promluwie </w:t>
      </w:r>
      <w:r>
        <w:rPr>
          <w:rStyle w:val="Text"/>
        </w:rPr>
        <w:t>řka: „Tenť jest, ješto mezi dveřmi sedí</w:t>
      </w:r>
      <w:r>
        <w:rPr>
          <w:rStyle w:val="emendace"/>
        </w:rPr>
        <w:t xml:space="preserve">sedí </w:t>
      </w:r>
      <w:r>
        <w:rPr>
          <w:rStyle w:val="pramen"/>
        </w:rPr>
        <w:t>ſedie</w:t>
      </w:r>
      <w:r>
        <w:rPr>
          <w:rStyle w:val="Text"/>
        </w:rPr>
        <w:t xml:space="preserve">.“ Tehdy ten strážný uvede do kostela svatého Alexieho. A když se to po městě pronese, počechu svatého Alexieho lidé ctíti. Tehda vida to svatý Alexius, odtad pryč jde. A vsed na koráb, chtě do další vlasti plynúti, tu božím </w:t>
      </w:r>
      <w:r>
        <w:rPr>
          <w:rStyle w:val="emendace"/>
        </w:rPr>
        <w:t xml:space="preserve">božím </w:t>
      </w:r>
      <w:r>
        <w:rPr>
          <w:rStyle w:val="pramen"/>
        </w:rPr>
        <w:t xml:space="preserve">boziem </w:t>
      </w:r>
      <w:r>
        <w:rPr>
          <w:rStyle w:val="Text"/>
        </w:rPr>
        <w:t xml:space="preserve">zpuosobem připlul k Římskému městu. To uzřev svatý Alexius, poče sám v sobě myslici </w:t>
      </w:r>
      <w:r>
        <w:rPr>
          <w:rStyle w:val="lemma"/>
        </w:rPr>
        <w:t xml:space="preserve">myslici </w:t>
      </w:r>
      <w:r>
        <w:rPr>
          <w:rStyle w:val="hyperlemma"/>
        </w:rPr>
        <w:t xml:space="preserve">mysliti </w:t>
      </w:r>
      <w:r>
        <w:rPr>
          <w:rStyle w:val="Text"/>
        </w:rPr>
        <w:t xml:space="preserve">a řka: „Nic </w:t>
      </w:r>
      <w:r>
        <w:rPr>
          <w:rStyle w:val="Text"/>
        </w:rPr>
        <w:lastRenderedPageBreak/>
        <w:t xml:space="preserve">lépe nenie než </w:t>
      </w:r>
      <w:r>
        <w:rPr>
          <w:rStyle w:val="foliace"/>
        </w:rPr>
        <w:t xml:space="preserve">83r </w:t>
      </w:r>
      <w:r>
        <w:rPr>
          <w:rStyle w:val="Text"/>
        </w:rPr>
        <w:t>v domu otce svého v známosti přebývati vědě to, že mne již ižádný nepozná,“ neb se velmi bieše obrostil. A když otec jeho Eufemian jednoho dne s velikým zástupem svých sluh po městě jdieše, zvola po něm svatý Alexius řka: „Sluho boží</w:t>
      </w:r>
      <w:r>
        <w:rPr>
          <w:rStyle w:val="emendace"/>
        </w:rPr>
        <w:t xml:space="preserve">boží </w:t>
      </w:r>
      <w:r>
        <w:rPr>
          <w:rStyle w:val="pramen"/>
        </w:rPr>
        <w:t>bozie</w:t>
      </w:r>
      <w:r>
        <w:rPr>
          <w:rStyle w:val="Text"/>
        </w:rPr>
        <w:t xml:space="preserve">, kaž mě, chudého pútníka, v svém domu schovati a s svého stolu drobty krmiti, ať se milý buoh ráčí nad tvým synem Alexiem smilovati!“ To uslyšav Eufemian, pro lásku svého syna káza jeho pojíti do svého domu a pokojík jemu dáti. Tu jemu často s své mísy slal a svému vlastniemu sluze jej poručil. Tu svatý Alexius v utrpení </w:t>
      </w:r>
      <w:r>
        <w:rPr>
          <w:rStyle w:val="emendace"/>
        </w:rPr>
        <w:t xml:space="preserve">utrpení </w:t>
      </w:r>
      <w:r>
        <w:rPr>
          <w:rStyle w:val="pramen"/>
        </w:rPr>
        <w:t xml:space="preserve">vtrpenie </w:t>
      </w:r>
      <w:r>
        <w:rPr>
          <w:rStyle w:val="Text"/>
        </w:rPr>
        <w:t xml:space="preserve">velikém bohu jest slúžil, a jakož bývají při dvořích nekázaní holomci, mnoho jemu přiekořizny činiechu, jemu se posmievajíc a často naň pomyjemi lejíc. To on pokorně a mile pro Jezukrista trpěl, svú žalostivú matku plačiec často vídáše. Ale žádnému nechtěl se zjeviti. A tu sedmnácte let byl. A když skrze ducha svatého urozuměl, že se blíží skonánie života jeho, poprosi, aby jemu dali lístek s černidlem, na kterémžto lístku všechno napsal, kterak mu se jeho cesty zvedly a co se jemu kde dálo až do toho dne. Tehda v jednu neděli za oltářem u svatého Petra hlas z nebe slyšán a řka: „Poďte ke mně všichni, ješto pracujete a obtieženi jste, a já vás všechny nakrmím.“ To lidé uslyšavše a ulekše se, všichni na zemi padli. Tehdy opět hlas přijide a řka: „Hledajte člověka božieho, ať prosí boha za Řím!“ V ta doby lidé počechu </w:t>
      </w:r>
      <w:r>
        <w:rPr>
          <w:rStyle w:val="foliace"/>
        </w:rPr>
        <w:t xml:space="preserve">83v </w:t>
      </w:r>
      <w:r>
        <w:rPr>
          <w:rStyle w:val="Text"/>
        </w:rPr>
        <w:t xml:space="preserve">hledati po domiech, a nic sú nemohli naleznúti. I přijide hlas s nebe třetie řka: „Hledajte v domě Eufemianově, ješto jest otec svatého Alexí!“ A když jeho tam hledáchu, Eufemian vece: „Nic o tom já neviem.“ Tehda oba ciesaře Archadius a Onorius s papežem, jemužto Innocencius řiekáchu, s kněžími a z žákovstvem do domu Eufemianova jdú. Tehda sluha svatého Alexí, přistúpiv ku pánu svému, vece: „Viz, pane, snadť jest onen chudý pústenník, kterýžť jest v tvém domu umřel, nebť já to věřím, že jest byl pokorný a bohu rád slúžil.“ Tehda Eufemian běžav, naleze toho pústenníka, an již umřel, a tvář jeho stkvieše se jakžto anjelská a list v své ruce držieše, kterýžto list Eufemian z jeho ruky chtěl vzieti, i nemohl. A vyšed k ciesařóm a k papežovi, povědě jim. Tehdy oni k němu do chyšky všedše a nábožně poklekše, takto mluviechu řkúce: „Kterak koli jsme hřiešní a jak jest bohu libo, vládenie na světě máme, protož žádáme toho, aby nám dal list ten, kterýž v ruce držieš!“ Tehda svatý Innocencius papež přistúpiv jemu list z ruky vzal, a on jemu ihned pustil. Tehdy ten list kázal přede všemi čísti, na němž vše bylo popsáno, co se jemu ta všechna léta dálo. To Eufemian uslyšav, hned na zemi pade omdlev. A když dlúho ležav, k smyslu se navráti, rozedře na sobě své rúcho a ruje se a tvář svú dera, velikým křikem pad na svého syna tělo, žalostivě mluvieše řka: „Ó, běda mně, synu mój! Běda mně, synu milý! I kteraks ty mne mnoho </w:t>
      </w:r>
      <w:r>
        <w:rPr>
          <w:rStyle w:val="foliace"/>
        </w:rPr>
        <w:t xml:space="preserve">84r </w:t>
      </w:r>
      <w:r>
        <w:rPr>
          <w:rStyle w:val="Text"/>
        </w:rPr>
        <w:t xml:space="preserve">let v mé starosti ostavil! Běda mně, nebožci starému, čemu se viece utěším.“ Z druhé strany matka uslyšavši, všechna sebe zapomenuvši, šlojieř s sebe strhla i jiné rúcho na sobě, i stála prostovlasá, pro veliký lid syna svého těla dodáviti se nemohúc, žalostivě křičieše řkúci: „Ej, pomozte mi, přežalostné ženě, ať k mému milému synu přijdúci, jej ohledám, ať mému truchlému srdci dosti učiním!“ Tu přišedši a těžce na jeho tělo padši, hrozným pláčem mluvieše a řkúci: „Ó, běda mně, muoj milý synu, má kráso, má útěcho, muoj rytieři, pročs nám tak učinil, vida nás tak žalostivé, tak smutné, žes se nám nezjevil! A sluhy naše častoť jsú činily veliké protivenstvie. Kéžs nám to kdy pověděl! Ale všeckos pokorně trpěl.“ A tak plačiece jej celováše a k lidu takto mluvieše: „Ej, prosímť vás, plačte se mnú mého milého syna, nebť sem jeho měla sedmnácte let v svém domu, a neznala sem jeho, an byl muoj milý syn.“ Potom jeho chot přišla a poče žalostivě plakati řkúce: „Ó, přežalostivé mé vdovstvie, ó, </w:t>
      </w:r>
      <w:r>
        <w:rPr>
          <w:rStyle w:val="Text"/>
        </w:rPr>
        <w:lastRenderedPageBreak/>
        <w:t xml:space="preserve">přemilá má útěcho, s námis bydlel, a nás nikdy neutěšil!“ A tak s nimi vešken lid plakáše. Tehda oba ciesaře i s papežem, na krásných nosidlách tělo svaté položivše, je nesechu. A prostřed města je postaviechu. I kázachu volati po všem Římě, že jest nalezen ten božie člověk, jehož sme všichni hledali. Tehda se všech stran lidé poběhnú, a ktož koli jeho se dotekl – nemocný, slepý, chromý – všichni zdrávi byli. Ty </w:t>
      </w:r>
      <w:r>
        <w:rPr>
          <w:rStyle w:val="foliace"/>
        </w:rPr>
        <w:t xml:space="preserve">84v </w:t>
      </w:r>
      <w:r>
        <w:rPr>
          <w:rStyle w:val="Text"/>
        </w:rPr>
        <w:t>divy oba ciesaře vidúce, sami s svatým papežem nosidla na se zdvihše, i ponesú jeho. A že veliký dav bieše, kázalasta ciesaře penieze zlaté i stříbrné na vše strany metati, aby tak s menším davem mohli do kostela dojíti. A lidé netbajíc nic peněz, vždy se dáviechu k tělu svatému, že ledva přijdú do kostela svatého Bonifácie. A tu pod stráží za sedm dní to svaté tělo tu ostavivše, potom je schovali. A i podnes pán buoh skrze jeho svatost s rozličnými lidmi svú svatú milost činí.</w:t>
      </w:r>
    </w:p>
    <w:p>
      <w:pPr>
        <w:pStyle w:val="Nadpis"/>
      </w:pPr>
      <w:r>
        <w:rPr>
          <w:rStyle w:val="cizijazyk"/>
        </w:rPr>
        <w:t>De sancto Cristoforo</w:t>
      </w:r>
    </w:p>
    <w:p>
      <w:r>
        <w:rPr>
          <w:rStyle w:val="Text"/>
        </w:rPr>
        <w:t xml:space="preserve">Svatý Kryštofor, dokudž viery nepřijal, slul Reprobus, ale jakž se křtil, tak jemu přezděli Cristoforus. Neb jest Krista nosil dvojím obyčejem. Najprvé přes vodu na pleci a druhé skrze vieru v srdci. O jehožto svatém životě takto se píše, že byl z té země Kanaan, postavy byl vysoké dvanácti loket zvýši. A když u jednoho krále byl, padlo jemu na srdce, aby žádnému neslúžil než tomu, který by král najmocnější byl na tomto světě. V těch časiech byl jeden král mocný. A Reprobus přišed, jemu se přikázal, neb o tom králi v ty časy mluviechu, že by nebylo v světě mocnějšieho. Přihodi se jeden den, že toho krále maršálek často diábla jmenoval. A kolikrát diábla jmenoval, tolikrát se vždy sv. křížem požehnal. To Cristoforus uznamenav, velmi se tomu divil. I otázal krále, co by skrze to znamenie mienil. </w:t>
      </w:r>
      <w:r>
        <w:rPr>
          <w:rStyle w:val="foliace"/>
        </w:rPr>
        <w:t xml:space="preserve">85r </w:t>
      </w:r>
      <w:r>
        <w:rPr>
          <w:rStyle w:val="Text"/>
        </w:rPr>
        <w:t>Tehda král dlúho se bránil, nechtě jemu toho pověděti. I vece jemu Kryštofor: „Nepovieš li mi, králi, vieceť u tebe nebudu.“ Tehda král jemu vece: „Když bez toho býti nechtěš, věz to, že kolikrát diábla slyším jmenujíce, tolikrát se požehnám, boje se, aby nade mnú své moci neukázal.“ K němužto Kryštofor vece: „Když ty se diábla bojíš</w:t>
      </w:r>
      <w:r>
        <w:rPr>
          <w:rStyle w:val="emendace"/>
        </w:rPr>
        <w:t xml:space="preserve">bojíš </w:t>
      </w:r>
      <w:r>
        <w:rPr>
          <w:rStyle w:val="pramen"/>
        </w:rPr>
        <w:t>bogieſs</w:t>
      </w:r>
      <w:r>
        <w:rPr>
          <w:rStyle w:val="Text"/>
        </w:rPr>
        <w:t xml:space="preserve">, tehda jest znamenie, že jest mocnější než ty. A tak tuto omylem sem úmyslem, že neslúžím najmocnějšiemu. Protož jduť preč od tebe a diábla sobě pána hledati budú.“ A když po cestě jdieše od toho krále, uzře </w:t>
      </w:r>
      <w:r>
        <w:rPr>
          <w:rStyle w:val="emendace"/>
        </w:rPr>
        <w:t xml:space="preserve">uzře </w:t>
      </w:r>
      <w:r>
        <w:rPr>
          <w:rStyle w:val="pramen"/>
        </w:rPr>
        <w:t xml:space="preserve">vzrzie </w:t>
      </w:r>
      <w:r>
        <w:rPr>
          <w:rStyle w:val="Text"/>
        </w:rPr>
        <w:t xml:space="preserve">veliké množstvie rytieřstva, mezi nimižto bieše jeden hrozný a to bieše diábel, jenž k Kryštoforovi přistúpiv, kam by se bral, poče jeho tázati. K němužto Kryštofor vece: „Jdu hledati diábla sobě pána.“ K němužto ten vece: „Já sem, jehož ty hledáš!“ To uslyšav Kryštofor, uradoval se a ihned se jemu tu přikázal. A když spolu po cestě jdiešta, kříž na cestě uzřevše, tehdy diábel užasl se a podál s cesty vystúpil, skrze býlé a trní nesnadně s Kryštoforem k cestě se vrátil. Tomu Kryštofor podiviv se, poče tázati, proč by se byl z dobré cesty na stranu uhnul a po nesnadnéj cestě jel. A když mu nechtěl diábel toho pověděti, Kryštofor k tomu vece: „Nepovieš li, chci od tebe ihned preč jíti.“ Proněžto musel mu diábel ihned pověděti řka: „Jeden byl, jemuž Kristus dějí, jenž byl na kříž vzbit, jehožto znamenie když vizi, velmi se bojím </w:t>
      </w:r>
      <w:r>
        <w:rPr>
          <w:rStyle w:val="foliace"/>
        </w:rPr>
        <w:t xml:space="preserve">85v </w:t>
      </w:r>
      <w:r>
        <w:rPr>
          <w:rStyle w:val="Text"/>
        </w:rPr>
        <w:t xml:space="preserve">a od něho se vzdáliti musím.“ K němužto Kryštofor vece: „Tehda ten Kristus mocnějšie jest než ty, jehožto znamenie velmi se bojieš. Opět sem na svéj mysli omýlen, že neslúžím najmocnějšiemu! Aj, toť od tebe jdu a toho Krista hledati musím!“ Odtad pak jda, mnoho časuov Krista hledal, až jednú k jednomu pústenníkovi přišel, kterýžto jest mnoho o Jezukristovi kázal a jej v svatéj vieře potvrdil řka: „Ten král, jemuž ty slúžiti žádáš, ten téj službě chce, aby se </w:t>
      </w:r>
      <w:r>
        <w:rPr>
          <w:rStyle w:val="Text"/>
        </w:rPr>
        <w:lastRenderedPageBreak/>
        <w:t xml:space="preserve">člověk často postil.“ K tomu Kryštofor vece: „Co mu libo jiného, to učiním, ale postiť se nemohu.“ Pústenník vece: „Ale musíš se mnoho modliti.“ Vece k tomu Kryštofor: „Ani viem, co jest to, ani toho učiniti mohu.“ Pústenník vece: „Ale vieš li tu řeku, v niežto lidí mnoho tone?“ Kryštofor vece: „Viem.“ Pústenník vece: „Jsi člověk postavy veliké, by tu lidi přes vodu přenosil, velmi by Jezukristovi vděk bylo a nadějí se, žeť by se tu Kristus zjevil.“ K tomu Kryštofor vece: „A aj, toť chci učiniti a tú službú jemu slúžiti.“ A odtad k téj řece šel a tu sobě z dřieví na břehu stan učinil. A tak velikú se žrdí podpieraje, přes tu řeku lidi přenosíše. Tehda po mnohých dnech jednú v svém staně odpočíváše, uslyše hlas dietěcí na druhéj straně tak řkúce: „Kryštofoře, poď ven, přenes mě na onu stranu!“ Tehda se brzo Kryštofor vzchopiv, nižádného nenalezl a </w:t>
      </w:r>
      <w:r>
        <w:rPr>
          <w:rStyle w:val="foliace"/>
        </w:rPr>
        <w:t xml:space="preserve">86r </w:t>
      </w:r>
      <w:r>
        <w:rPr>
          <w:rStyle w:val="Text"/>
        </w:rPr>
        <w:t xml:space="preserve">do svého se stanu vrátil. Tehda opět hlas dietěcí zvola. A on vyšed, opět nižádného nenalezl. Až třetie hlas přišel řka: „Přenes mě, Kryštofoře!“ Tehda opět Kryštofor vyšed, pěkné děťátko na břehu nalezl. To dietě poče ho prositi, aby ho přenesl. A když to dietě Kryštofor podjem, podpieraje se žrdí, přes vodu je nese, poče vody přibývati. A to dietě poče velmi těžké býti. A čím dále v řeku bředieše, tím vody vždy viece přibýváše a to dietě vždy se obtěžováše, takže Kryštofor se vždy utonúti zbáváše. Tu nesnadně na břeh přišed, dietě na zemi posadiv, vece: „Robátko, velmis mě bylo nebezpečna učinilo a zdá mi se, jako bych vešken svět na sobě nesl, že by mi nebyl tak těžek.“ K němužto dietě vece: „Netolikos vešken svět nesl, ale toho, ješto vešken svět stvořil, nesl jsi na sobě. Jáť sem Kristus, král tvój, jemuž ty túto službú slúžíš. Aby tomu lépe věřil, před svým stanem svú žrd vsadieš v zemi a nazajtřie najdeš, anať zkvetla a ovoce dala.“ To řekši dietě, i pominulo. A tak svatý Kryštofor nalezl, jakž jemu bylo pověděno, a na téj žrdi nazajtřie ovoce palmové nalezl. Potom šel do vlasti Licie do města, jemužto Samon dějí; tu jich jazyku nerozuměje, hospodina poprosil, aby jemu téj řeči rozum dal. Na tom ho </w:t>
      </w:r>
      <w:r>
        <w:rPr>
          <w:rStyle w:val="foliace"/>
        </w:rPr>
        <w:t xml:space="preserve">86v </w:t>
      </w:r>
      <w:r>
        <w:rPr>
          <w:rStyle w:val="Text"/>
        </w:rPr>
        <w:t xml:space="preserve">buoh uslyšal. Tu svatý Kryštofor šed tam, ješto pohané křesťany mučiechu, poče křesťanóv u boze potvrzovati. V tu dobu jeden súdce stoje u vysoké stolici, po líci jej udeřil. Vece k němu Kryštofor: „Bych nebyl křesťanem, ihned bych se nad tebú pomstil!“ Tehda svatý Kryštofor jednu žrd vzem, v zemi ji vstrčil a boha poprosil, aby pro potvrzení viery křesťanské hospodin svój div učinil. Tehda ihned ta žrd rozkvetla, proněžto osm tisíc </w:t>
      </w:r>
      <w:r>
        <w:rPr>
          <w:rStyle w:val="emendace"/>
        </w:rPr>
        <w:t xml:space="preserve">tisíc </w:t>
      </w:r>
      <w:r>
        <w:rPr>
          <w:rStyle w:val="pramen"/>
        </w:rPr>
        <w:t xml:space="preserve">tiſiecz </w:t>
      </w:r>
      <w:r>
        <w:rPr>
          <w:rStyle w:val="Text"/>
        </w:rPr>
        <w:t xml:space="preserve">lida v buoh jsú uveřili. To král téj země uslyšav, dvě stě rytieřóv poslal, aby jej sviežíc předeň přinesli. Ti rytieři předeň přišedše, nalezli ho, an se bohu modlí, a tu mu nic řéci nesměli. Tehda král poslal druhých dvě stě rytieřuov, na něž se svatý Kryštofor ozřev, vece: „Co hledáte?“ K tomu oni vecechu: „Král nás poslal, abychom tě sviežíc k němu přinesli.“ Vece k nim svatý Kryštofor: „Netak bude, ale já s vámi puojdu.“ A tu, jdúce spolu, všecky ty rytieře na vieru obrátil a jim sobě ruce opak svázati kázal. A když před krále přijde, velikú úžestí král se s své stolice svalí. A tu jeho sluhy nahoru vzvedše, opět na stolici posadichu. Tehda král poče jeho tázati, kterak by mu jmě bylo, s které by vlasti byl. Odpovědě sv. Kryštofor: „Prvé, než sem se křtil, řiekali mi Reprobus. Ale již mi řiekají </w:t>
      </w:r>
      <w:r>
        <w:rPr>
          <w:rStyle w:val="foliace"/>
        </w:rPr>
        <w:t xml:space="preserve">87r </w:t>
      </w:r>
      <w:r>
        <w:rPr>
          <w:rStyle w:val="Text"/>
        </w:rPr>
        <w:t xml:space="preserve">Kryštofor.“ K tomu král vece: „Bláznivés sobě jmě přezděl od toho ukřižovaného, jenž ani sobě pomohl, ani tobě pomocen bude. A protož, nemúdrý člověče, proč se našim bohóm nemodlíš?“ K němužto svatý Kryštofor vece: „Dobře tobě, králi, Dagnus dějí, nebo jsi pravá smrt tohoto světa a tovaryš diáblóv a tvoji bohové jsú lidskými řemesly uděláni.“ K němuž král vece: „Mezi zvěří jsi schován a neumieš ani muožeš jako jiná nemúdrá zvěř, jenž o neznámých věcech smíš mluviti s lidmi, proněžto radímť, přistup k naší vieře a duojdeš s mú pomocí veliké cti. </w:t>
      </w:r>
      <w:r>
        <w:rPr>
          <w:rStyle w:val="Text"/>
        </w:rPr>
        <w:lastRenderedPageBreak/>
        <w:t xml:space="preserve">Pakli toho nechtěš učiniti, s velikým otrýzněním sendeš.“ A když svatý Kryštofor po jeho řeči postúpiti nechtěl, do žaláře jej vésti kázal a oněm všem rytieřóm hlavy stínati kázal. V tu dobu král s ním dvě panně v žaláři kázal zavřieti, jedné řiekali Nicea a druhé Akvilina, jimžto bieše slíbil, „připravíte </w:t>
      </w:r>
      <w:r>
        <w:rPr>
          <w:rStyle w:val="emendace"/>
        </w:rPr>
        <w:t xml:space="preserve">připravíte </w:t>
      </w:r>
      <w:r>
        <w:rPr>
          <w:rStyle w:val="pramen"/>
        </w:rPr>
        <w:t xml:space="preserve">prziprawiete </w:t>
      </w:r>
      <w:r>
        <w:rPr>
          <w:rStyle w:val="Text"/>
        </w:rPr>
        <w:t xml:space="preserve">li jej k kteréj nesličnosti“, chtěl by je dobře obdarovati. V ta doby svatý Kryštofor na modlitbu se oddal a potom na tě dvě děvečce </w:t>
      </w:r>
      <w:r>
        <w:rPr>
          <w:rStyle w:val="emendace"/>
        </w:rPr>
        <w:t xml:space="preserve">děvečce </w:t>
      </w:r>
      <w:r>
        <w:rPr>
          <w:rStyle w:val="pramen"/>
        </w:rPr>
        <w:t xml:space="preserve">diewecztie </w:t>
      </w:r>
      <w:r>
        <w:rPr>
          <w:rStyle w:val="lemma"/>
        </w:rPr>
        <w:t xml:space="preserve">děvečka </w:t>
      </w:r>
      <w:r>
        <w:rPr>
          <w:rStyle w:val="hyperlemma"/>
        </w:rPr>
        <w:t xml:space="preserve">děvečka </w:t>
      </w:r>
      <w:r>
        <w:rPr>
          <w:rStyle w:val="Text"/>
        </w:rPr>
        <w:t xml:space="preserve">se ozřev, otáza jich: „Proč jste sem uvedeny?“ Tehda ony v jeho tvář krásnú vezřevše, lekše se vecešta: „Smiluj se nad námi, sluho božie, nauč nás, abychom v tvého boha věřily!“ Uslyšav to král, tě dvě děvce před se přivésti kázal. I vece </w:t>
      </w:r>
      <w:r>
        <w:rPr>
          <w:rStyle w:val="foliace"/>
        </w:rPr>
        <w:t xml:space="preserve">87v </w:t>
      </w:r>
      <w:r>
        <w:rPr>
          <w:rStyle w:val="Text"/>
        </w:rPr>
        <w:t xml:space="preserve">jima: „Nemúdré dievky, kterak ste se z pravé cesty přepustily! Přísahám skrze své bohy: nevzdáte li oběti bohóm našim, smrtí hanebnú umřeta!“ Odpověděšta: „Chceš li, ať budem tvých bohuov následovati, kaž ulice všechny čistě připraviti a všem lidem do chrámu jíti.“ A když se všichni lidé sjidechu, tehda obě děvce, osidlavše svými pásy hrdla modlám, zlámašta je na kusy a řkúce: „Dobuďte lékařóv, ať bohy vaše uléčí!“ Tehda král kázal pověsiti Akvilinu </w:t>
      </w:r>
      <w:r>
        <w:rPr>
          <w:rStyle w:val="emendace"/>
        </w:rPr>
        <w:t xml:space="preserve">Akvilinu </w:t>
      </w:r>
      <w:r>
        <w:rPr>
          <w:rStyle w:val="pramen"/>
        </w:rPr>
        <w:t xml:space="preserve">Aqilinu </w:t>
      </w:r>
      <w:r>
        <w:rPr>
          <w:rStyle w:val="Text"/>
        </w:rPr>
        <w:t xml:space="preserve">a kámen těžký k nohám přivázati, a tak viséci, duši pustila. Potom jejie sestra Nicea v oheň uvržena a odtad bez úrazu vystúpila, a ihned jí hlava sťata. Potom svatého Kryštofora před krále přivedli, tu jej kázal železnými pruty bíti, a přielbici železnú rozpálivše, na hlavu jemu vstaviechu, potom král kázal lavici železnú zkovati a svatého Kryštofora na téj lavici přivázati a pod ním oheň s smolú potrušujíc zažžeti. Tu se dcka na kusy zlámala a svatý Kryštofor bez úraza ostal. Potom jej král kázal k jedné kládě přivázati a čtyry sta rytieřóm naň střieleti. V tu dobu každá jejich střela neduojdúc u povětří </w:t>
      </w:r>
      <w:r>
        <w:rPr>
          <w:rStyle w:val="emendace"/>
        </w:rPr>
        <w:t xml:space="preserve">povětří </w:t>
      </w:r>
      <w:r>
        <w:rPr>
          <w:rStyle w:val="pramen"/>
        </w:rPr>
        <w:t xml:space="preserve">powietrzie </w:t>
      </w:r>
      <w:r>
        <w:rPr>
          <w:rStyle w:val="Text"/>
        </w:rPr>
        <w:t xml:space="preserve">zuostala. A král, mněje, by jeho uhazovali, jal se jemu posmievati. Tehda jedna střela navrátivši se v oko královi uhodi, a tak jeho oslepila. Tu k němu svatý Kryštofor promluvi </w:t>
      </w:r>
      <w:r>
        <w:rPr>
          <w:rStyle w:val="foliace"/>
        </w:rPr>
        <w:t xml:space="preserve">88r </w:t>
      </w:r>
      <w:r>
        <w:rPr>
          <w:rStyle w:val="Text"/>
        </w:rPr>
        <w:t xml:space="preserve">řka: „Zajtřejšie den já svój život skonám a ty, násilníku nemilostivý, z méj krve bláto učiníš a oka svého pomažeš, a k svému zdraví </w:t>
      </w:r>
      <w:r>
        <w:rPr>
          <w:rStyle w:val="emendace"/>
        </w:rPr>
        <w:t xml:space="preserve">zdraví </w:t>
      </w:r>
      <w:r>
        <w:rPr>
          <w:rStyle w:val="pramen"/>
        </w:rPr>
        <w:t xml:space="preserve">zdrawie </w:t>
      </w:r>
      <w:r>
        <w:rPr>
          <w:rStyle w:val="Text"/>
        </w:rPr>
        <w:t xml:space="preserve">navrácen budeš.“ Tehda ho král nazajtřie kázal stieti. Tu se svatý Kryštofor bohu pomodliv, ihned sťat byl. Tehda král jeho svaté krve málo vzav, oka svého pomazav, řekl: „Ve jmě boha Kryštoforova!“ A jakž to brzo vece, ihned prozřel okem. Ten král v Jezukrista uvěřil. A ihned volati kázal, kto by proti bohu nebo proti svatému Kryštoforovi co mluvil, aby ihned byl zahuben; tak se svatá viera plodila bohu na čest, jenž v nebeském království </w:t>
      </w:r>
      <w:r>
        <w:rPr>
          <w:rStyle w:val="emendace"/>
        </w:rPr>
        <w:t xml:space="preserve">království </w:t>
      </w:r>
      <w:r>
        <w:rPr>
          <w:rStyle w:val="pramen"/>
        </w:rPr>
        <w:t xml:space="preserve">kralowſtwie </w:t>
      </w:r>
      <w:r>
        <w:rPr>
          <w:rStyle w:val="Text"/>
        </w:rPr>
        <w:t>v své svaté chvále přebývá na věky věkuov. Amen.</w:t>
      </w:r>
    </w:p>
    <w:p>
      <w:pPr>
        <w:pStyle w:val="Nadpis"/>
      </w:pPr>
      <w:r>
        <w:rPr>
          <w:rStyle w:val="cizijazyk"/>
        </w:rPr>
        <w:t>Philippi et Jacobi</w:t>
      </w:r>
    </w:p>
    <w:p>
      <w:r>
        <w:rPr>
          <w:rStyle w:val="Text"/>
        </w:rPr>
        <w:t>Svatý Filip apoštol, když dvadceti let v téj vlasti, ješto Sichia slove, slovo božie kázáše, pohané jeho jemše, před své bohy vedli, nutiec jeho, aby jich bohóm obět vzdal. A v túž hodinu veliká san zpod základie vyšedše, syna biskupova, kterýž tehdy k oběti oheň podlé obyčeje připravováše, ihned zahryzla. A dva rytieře, jichžto sluhy držely svatého Filipa, ta san v túž hodinu udávila a jiné lidi okolo sebe tak smrdutým duchem nadchla, až se všickni roznemohli. Tehda sv. Filip k nim pro</w:t>
      </w:r>
      <w:r>
        <w:rPr>
          <w:rStyle w:val="foliace"/>
        </w:rPr>
        <w:t>88v</w:t>
      </w:r>
      <w:r>
        <w:rPr>
          <w:rStyle w:val="Text"/>
        </w:rPr>
        <w:t>mluvil řka: „Raziť vám, věřte mi na tom, obořte tuto diáblovu modlu, a miesto nie kříž božie pozdvihnúc, jemu se klanějte – uzříte</w:t>
      </w:r>
      <w:r>
        <w:rPr>
          <w:rStyle w:val="emendace"/>
        </w:rPr>
        <w:t xml:space="preserve">uzříte </w:t>
      </w:r>
      <w:r>
        <w:rPr>
          <w:rStyle w:val="pramen"/>
        </w:rPr>
        <w:t>vzrziete</w:t>
      </w:r>
      <w:r>
        <w:rPr>
          <w:rStyle w:val="Text"/>
        </w:rPr>
        <w:t xml:space="preserve">, ano vaši nemocní a tito novo umrlí vzkříšeni budú.“ Tehda ti, ješto těžce nemáháchu, vzvolachu řkúce: „Jediné toto učiň, ať budem zdrávi, my tu modlu ihned zboříme.“ Tehda sv. Filip, jakž brzo téj sani přikázal, aby na púšť ihned běžala, tak </w:t>
      </w:r>
      <w:r>
        <w:rPr>
          <w:rStyle w:val="Text"/>
        </w:rPr>
        <w:lastRenderedPageBreak/>
        <w:t>hned ta san zaběhla preč a viec se k nim nevrátila. A svatý Filip ty tři mrtvé vzkřísil. A proto všickni v Jezukrista uvěřivše, svatý křest přijali. Tu svatý Filip, slovo božie káže, s nimi do roka ostal a jim kněží a kostelních služebníkóv mnoho dobrých ostaviv, do téj vlasti, ješto Azia slove, do města Ceropolis přišel a tu mnoho kacieřóv nalezl, s pomocí ducha svatého přemohl i přehádal. Potom svatý Filip, sedm dní před svým skončením biskupy a kněží k sobě přizvav, k nim řekl: „Těchto sedm dní dal mi jest hospodin, abych s vámi pomluvil a vás napomena u vieře potvrdil.“ A toho času bieše svatý Filip bez tří devadesáte let vstáři. Potom pohané jeho javše, na kříž vpěli. A tu dlúho pněv, i skonal a bohu se dostal.</w:t>
      </w:r>
    </w:p>
    <w:p>
      <w:r>
        <w:rPr>
          <w:rStyle w:val="doplnenytext"/>
        </w:rPr>
        <w:t xml:space="preserve">O svatém Jakubu </w:t>
      </w:r>
      <w:r>
        <w:rPr>
          <w:rStyle w:val="poznamka"/>
        </w:rPr>
        <w:t>sr. legendu „O svatém Jakubu, apoštolu božiem, mučedlníku“ v prvotisku Staročeského pasionálu z roku 1487</w:t>
      </w:r>
    </w:p>
    <w:p>
      <w:r>
        <w:rPr>
          <w:rStyle w:val="Text"/>
        </w:rPr>
        <w:t xml:space="preserve">Svatý Jakub apoštol měl jest příjmí Spravedlivý Jakub. A jakož svatí mistři praví, byl jest tváři i všie postavy </w:t>
      </w:r>
      <w:r>
        <w:rPr>
          <w:rStyle w:val="foliace"/>
        </w:rPr>
        <w:t xml:space="preserve">89r </w:t>
      </w:r>
      <w:r>
        <w:rPr>
          <w:rStyle w:val="Text"/>
        </w:rPr>
        <w:t xml:space="preserve">velmi k Jezukristu podoben, že mnozí, mniec Krista, jeho milováchu. Proněžto když židé chtěli Ježíše </w:t>
      </w:r>
      <w:r>
        <w:rPr>
          <w:rStyle w:val="emendace"/>
        </w:rPr>
        <w:t xml:space="preserve">Ježíše </w:t>
      </w:r>
      <w:r>
        <w:rPr>
          <w:rStyle w:val="pramen"/>
        </w:rPr>
        <w:t xml:space="preserve">gezieſſe </w:t>
      </w:r>
      <w:r>
        <w:rPr>
          <w:rStyle w:val="Text"/>
        </w:rPr>
        <w:t xml:space="preserve">jíti, bojíce se, by se o svatého Jakuba neomýlili, od Jidáše za znamenie políbenie vzali. O tom také píše svatý Ignacius, jenž byl list svatému evanjelistovi poslal, v tato slova řka: „Zdá liť se to zápodobné, abych do jeruzalémských vlastí přišel a tu svatého Jakuba, jenžto slove Spravedlivý, ohledal? Neb jakž praví, velmi jest podoben k našemu spasiteli, jako by jeho bratr vlastní byl. Jehožto když bych uzřel, jako bych na svéj postavě Ježíše </w:t>
      </w:r>
      <w:r>
        <w:rPr>
          <w:rStyle w:val="emendace"/>
        </w:rPr>
        <w:t xml:space="preserve">Ježíše </w:t>
      </w:r>
      <w:r>
        <w:rPr>
          <w:rStyle w:val="pramen"/>
        </w:rPr>
        <w:t xml:space="preserve">Gezieſſe </w:t>
      </w:r>
      <w:r>
        <w:rPr>
          <w:rStyle w:val="Text"/>
        </w:rPr>
        <w:t xml:space="preserve">viděl.“ Slul jest také svatý Jakub Spravedlivý, neb jakož praví sv. Jeroným, tak jest byl všech svých činuov svatého příklada, že všichni žádáchu jeho viděti, ktož by spieše k němu přistúpě, mohl se rúcha jeho dotknúti. Tehda jest také všeho utrpenie byl a všelikého pitie, jímž by se člověk opíti mohl, nikdy nepil, masa nikdy nejedl, hlavy a brady nikdy neholil, lněného šatu na sobě nikdy nenosil. A tak mnoho na svú kolenú padaje, bohu se modlil, až jemu koleně jako dřevo ztvrdly. A chtí tomu někteří, že jsú jemu svatí apoštolé pro jeho svatost té cti popřieli, že jest najprvní </w:t>
      </w:r>
      <w:r>
        <w:rPr>
          <w:rStyle w:val="emendace"/>
        </w:rPr>
        <w:t xml:space="preserve">najprvní </w:t>
      </w:r>
      <w:r>
        <w:rPr>
          <w:rStyle w:val="pramen"/>
        </w:rPr>
        <w:t xml:space="preserve">nayprwnye </w:t>
      </w:r>
      <w:r>
        <w:rPr>
          <w:rStyle w:val="Text"/>
        </w:rPr>
        <w:t xml:space="preserve">ze všech apoštolóv mši slúžil. A tak o něm píše </w:t>
      </w:r>
      <w:r>
        <w:rPr>
          <w:rStyle w:val="foliace"/>
        </w:rPr>
        <w:t xml:space="preserve">89v </w:t>
      </w:r>
      <w:r>
        <w:rPr>
          <w:rStyle w:val="Text"/>
        </w:rPr>
        <w:t xml:space="preserve">mistr Jozefus, že když náš spasitel na kříži pro všechny hřiešné umřel, svatý Jakub pod tvrdým úmyslem slib učinil, aby nejedl ani pil, dokudž by hospodina z mrtvých vstavše neviděl, tehda den na božie vzkříšenie, že bieše svatý Jakub do té hodiny ižádného kusa neokusil. Zjeviv se hospodin apoštolóm svým, kázal stuol postaviti, a chléb vzem, požehnal a podal svatému Jakubu a řka: „Vstaň, bratře, a jez, neb jest syn člověčí </w:t>
      </w:r>
      <w:r>
        <w:rPr>
          <w:rStyle w:val="emendace"/>
        </w:rPr>
        <w:t xml:space="preserve">člověčí </w:t>
      </w:r>
      <w:r>
        <w:rPr>
          <w:rStyle w:val="pramen"/>
        </w:rPr>
        <w:t xml:space="preserve">czlowieczi </w:t>
      </w:r>
      <w:r>
        <w:rPr>
          <w:rStyle w:val="Text"/>
        </w:rPr>
        <w:t xml:space="preserve">z mrtvých vstal!“ Když jeden čas svatý Jakub slovo božie kázáše, jakýs člověk na ten schod </w:t>
      </w:r>
      <w:r>
        <w:rPr>
          <w:rStyle w:val="emendace"/>
        </w:rPr>
        <w:t xml:space="preserve">schod </w:t>
      </w:r>
      <w:r>
        <w:rPr>
          <w:rStyle w:val="pramen"/>
        </w:rPr>
        <w:t xml:space="preserve">zchod </w:t>
      </w:r>
      <w:r>
        <w:rPr>
          <w:rStyle w:val="Text"/>
        </w:rPr>
        <w:t>vystúpiv, ješto apoštol stáše, svatého Jakuba doluov svalil, proněžto sv. Jakub viec klečal, jakžto také praví mistr Egezippus, jenž byl časóv svatých apoštolóv. Sešli se židé v jednu dobu k svatému Jakubu řkúce: „Jsi člověk spravedlivý a smieš každému pravdu mluviti; prosíme tebe, odvolaj v lidech, ať neblúdie, věřiec v Jezukrista, a chcme tobě rádi hověti. Neb vešken lid tobě svědectvie dává, jenž jsi člověk upřímý.“ Tehda, když bylo na jedny hody jakožto na Veliku noc, postavivše svatého Jakuba na jedné obvyšné kruchtě, počechu velikými hlasy volati řkúce: „Ty jsi muž přespravedlivý a tebe máme poslúchati a to, což kážeš, činiti. Vidíš</w:t>
      </w:r>
      <w:r>
        <w:rPr>
          <w:rStyle w:val="emendace"/>
        </w:rPr>
        <w:t xml:space="preserve">Vidíš </w:t>
      </w:r>
      <w:r>
        <w:rPr>
          <w:rStyle w:val="pramen"/>
        </w:rPr>
        <w:t>widieſſ</w:t>
      </w:r>
      <w:r>
        <w:rPr>
          <w:rStyle w:val="Text"/>
        </w:rPr>
        <w:t xml:space="preserve">, ano lid po křižovaném Ježíšovi blúdí – pověz tuto přede všemi lidmi, </w:t>
      </w:r>
      <w:r>
        <w:rPr>
          <w:rStyle w:val="foliace"/>
        </w:rPr>
        <w:t xml:space="preserve">90r </w:t>
      </w:r>
      <w:r>
        <w:rPr>
          <w:rStyle w:val="Text"/>
        </w:rPr>
        <w:t xml:space="preserve">co se tobě zdá!“ Tehdy sv. Jakub velikým hlasem zavola a vece: „I co mne tiežete o synu člověčím, an sedí </w:t>
      </w:r>
      <w:r>
        <w:rPr>
          <w:rStyle w:val="emendace"/>
        </w:rPr>
        <w:t xml:space="preserve">sedí </w:t>
      </w:r>
      <w:r>
        <w:rPr>
          <w:rStyle w:val="pramen"/>
        </w:rPr>
        <w:t xml:space="preserve">ſedie </w:t>
      </w:r>
      <w:r>
        <w:rPr>
          <w:rStyle w:val="Text"/>
        </w:rPr>
        <w:t xml:space="preserve">na pravici v nebesích boha otce! A potom přijde v den súdný súdit živých i </w:t>
      </w:r>
      <w:r>
        <w:rPr>
          <w:rStyle w:val="Text"/>
        </w:rPr>
        <w:lastRenderedPageBreak/>
        <w:t>mrtvých.“ To uslyšavše křesťané, velmi se obradovali, ale židé a licoměrníci velmi se zamútivše, mezi sebú vecechu: „Zle činíme</w:t>
      </w:r>
      <w:r>
        <w:rPr>
          <w:rStyle w:val="emendace"/>
        </w:rPr>
        <w:t xml:space="preserve">činíme </w:t>
      </w:r>
      <w:r>
        <w:rPr>
          <w:rStyle w:val="pramen"/>
        </w:rPr>
        <w:t>czinieme</w:t>
      </w:r>
      <w:r>
        <w:rPr>
          <w:rStyle w:val="Text"/>
        </w:rPr>
        <w:t>, že to svědectvie o Ježíšovi mluviti přepúštieme. Náhle svalme jeho po hlavě doluov, ať se jím káží.“ V tu dobu všichni židé pokřikli řkúce: „Ó, kterak jest to, že spravedlivý jsa, všaks hanebně pochybil!“ A v túž hodinu nahoru vběhše, po hlavě jeho svalili a kamením kamenovali. Tehda sv. Jakub na kolenú kleče, poprosil hospodina řka: „Prosím tebe, milý hospodine, rač jim odpustiti, neboť nevědie, co činí!“ To jeden židovský kněz uslyšav, zavolal řka: „Ej, co činíte, nechajte jeho, bohať za nás prosí, jehož vy kamenujete!“ Zatiem v túž hodinu jeden žid kdesi žrd pochopiv, dal jemu velikú ránu v hlavu, takže se mozk z jeho hlavy vykydl, jehožto křesťané pochopivše, blíž podlé chrámu pochovali. A ta svatá duše k bohu šedši, s ním přebývá věky věkoma.</w:t>
      </w:r>
    </w:p>
    <w:p>
      <w:pPr>
        <w:pStyle w:val="Nadpis"/>
      </w:pPr>
      <w:r>
        <w:rPr>
          <w:rStyle w:val="pripisekmarginalnimladsi"/>
        </w:rPr>
        <w:t xml:space="preserve">O skažení </w:t>
      </w:r>
      <w:r>
        <w:rPr>
          <w:rStyle w:val="emendace"/>
        </w:rPr>
        <w:t xml:space="preserve">skažení </w:t>
      </w:r>
      <w:r>
        <w:rPr>
          <w:rStyle w:val="pramen"/>
          <w:rFonts w:cs="Arial"/>
        </w:rPr>
        <w:t>ſ</w:t>
      </w:r>
      <w:r>
        <w:rPr>
          <w:rStyle w:val="pramen"/>
        </w:rPr>
        <w:t>ka</w:t>
      </w:r>
      <w:r>
        <w:rPr>
          <w:rStyle w:val="pramen"/>
          <w:rFonts w:cs="Arial"/>
        </w:rPr>
        <w:t>ſſ</w:t>
      </w:r>
      <w:r>
        <w:rPr>
          <w:rStyle w:val="pramen"/>
        </w:rPr>
        <w:t xml:space="preserve">en </w:t>
      </w:r>
      <w:r>
        <w:rPr>
          <w:rStyle w:val="pripisekmarginalnimladsi"/>
        </w:rPr>
        <w:t xml:space="preserve">Jeruzaléma </w:t>
      </w:r>
      <w:r>
        <w:rPr>
          <w:rStyle w:val="emendace"/>
        </w:rPr>
        <w:t xml:space="preserve">Jeruzaléma </w:t>
      </w:r>
      <w:r>
        <w:rPr>
          <w:rStyle w:val="pramen"/>
        </w:rPr>
        <w:t>Ieruzale</w:t>
      </w:r>
    </w:p>
    <w:p>
      <w:r>
        <w:rPr>
          <w:rStyle w:val="Text"/>
        </w:rPr>
        <w:t xml:space="preserve">O tom také píše mistr Jozefus, jenž jest starých časuov příběhy spamatovav </w:t>
      </w:r>
      <w:r>
        <w:rPr>
          <w:rStyle w:val="foliace"/>
        </w:rPr>
        <w:t xml:space="preserve">90v </w:t>
      </w:r>
      <w:r>
        <w:rPr>
          <w:rStyle w:val="Text"/>
        </w:rPr>
        <w:t xml:space="preserve">snažně popsal, že Jeruzalém pro smrt spasitele našeho a pro svatého Jakuba umučenie to město jest zkaženo a židovský lid po světě rozehnán a do dnešnieho dne porobeni jsú, a řka jim hospodin ve svém předpovědění takto: „Jeruzalémské město, neostane tebe kámen na kameni! Proto že jsi nepoznalo času navštievení tvého.“ Ale že hospodin milostivý hřiešných lidí, aby se polepšili, dlúho čeká, aby židé omluvy neměli, čtyrydceti let hospodin jich pokání čekal a mezi ně své apoštoly a zvláště svatého Jakuba poslal, aby jim slovo božie kázal. A když sú jich svatým napomínaním nemohli ku pokání navésti, přepustil mezi nimi hospodin hrozné zázraky. Najprvé ukázala se jedna přesvětlá hvězda, k meči velmi podobná, přes celé léto jako plamen hořiecie. Na jedny také židovské hody o puolnoci tak dlúho blýskota </w:t>
      </w:r>
      <w:r>
        <w:rPr>
          <w:rStyle w:val="emendace"/>
        </w:rPr>
        <w:t xml:space="preserve">blýskota </w:t>
      </w:r>
      <w:r>
        <w:rPr>
          <w:rStyle w:val="pramen"/>
        </w:rPr>
        <w:t xml:space="preserve">blizkota </w:t>
      </w:r>
      <w:r>
        <w:rPr>
          <w:rStyle w:val="Text"/>
        </w:rPr>
        <w:t xml:space="preserve">stála, že jsú všickni mněli, by den byl. Několik také dní, když slunce za horu zašlo, viděni jsú vozové a množstvie oděncuov, v oblaciech se znášejíc. A potom čtvrté léto před jeruzalémským obležením jeden člověk, Ananiášóv syn, toho dne na židovské letnice poče nemotorným </w:t>
      </w:r>
      <w:r>
        <w:rPr>
          <w:rStyle w:val="emendace"/>
        </w:rPr>
        <w:t xml:space="preserve">nemotorným </w:t>
      </w:r>
      <w:r>
        <w:rPr>
          <w:rStyle w:val="pramen"/>
        </w:rPr>
        <w:t xml:space="preserve">niemotornym </w:t>
      </w:r>
      <w:r>
        <w:rPr>
          <w:rStyle w:val="Text"/>
        </w:rPr>
        <w:t xml:space="preserve">hlasem volati, jako by smysla zbyl, řka: „Hlas na vzchod slunce, hlas na západ slunce, hlas na kříž světa, hlas na </w:t>
      </w:r>
      <w:r>
        <w:rPr>
          <w:rStyle w:val="foliace"/>
        </w:rPr>
        <w:t xml:space="preserve">91r </w:t>
      </w:r>
      <w:r>
        <w:rPr>
          <w:rStyle w:val="Text"/>
        </w:rPr>
        <w:t xml:space="preserve">nevěsty i na ženichy! Hlas na všecky lidi!“ To židé uslyševši, jeho se nabili. A on tím viece volal řka: „Běda, běda, běda Jeruzalémskému městu!“ Proněžto před súdci jej přivedše, kázali jeho tělo až do kostí dráti. Ale proto on ani se modlil ani plakal, ale vždy volal hrozným křikem: „Běda, běda Jeruzalémskému městu!“ Proto židé ti, tak veliké zázraky vidúce, ani se polepšili, ani kterého pokání učinili. Po těch čtyrydceti letech přepustil hospodin, že Titus a Vespezianus, ta kniežata římská, Jeruzalém oblehše, to město všecko obořili. O tom se takto píše. Že Vespezianus ten den, na židovskú Veliku noc, na kterýžto den ze všeho kraje do chrámu se sebrali, mocně město oblehl, takže kteříž byli na hody přišli, v městě sú zavřieni. A když tak vojensky ležiechu, tehdy z Říma poselstvie přišlo, že Vespezianus ciesařem volen. A tak ihned se pozdvih, svého syna Tita u vojště ostaviv, do Říma jel. A když tu Titus vojensky ležal dvě létě, taký hlad v městě Jeruzalémě byl, takže otcové a matery svým synóm a dcerám a synové otcóm a materám, mužové svým ženám netoliko rukama, ale i zuby kúsajíc krmi odjímáchu. A podobní mládencové, někdy silní, mdlobú po uliciech povíjejíc se chodiec, </w:t>
      </w:r>
      <w:r>
        <w:rPr>
          <w:rStyle w:val="foliace"/>
        </w:rPr>
        <w:t xml:space="preserve">91v </w:t>
      </w:r>
      <w:r>
        <w:rPr>
          <w:rStyle w:val="Text"/>
        </w:rPr>
        <w:t xml:space="preserve">hladem na zemi padáchu. Zatiem když lidé tak neskrovně </w:t>
      </w:r>
      <w:r>
        <w:rPr>
          <w:rStyle w:val="Text"/>
        </w:rPr>
        <w:lastRenderedPageBreak/>
        <w:t xml:space="preserve">hladem mřeli jsú, často se přihodilo, že druh druha chtě pochovati, sám naň padna umřel. A tak pro veliké množstvie těl mrtvých smradu nemohúc trpěti, museli přes zeď mrtvá těla do příkopy metati. Tehda v jednu hodinu uhlédav Titus, ano vešken příkop nametán umrlcuov a od těch těl všecko povětřie smradu plno bylo, svoje ruce se slzami k nebi vzvedl řka: „Ty, milý hospodine, vieš, že já tímto nejsem vinen.“ A tak již hlad ku posledku byl, že jiného nemajíc, svú vlastnie obuv a lecijakés usně a řemenie vařiece jedli. A to jest ze všeho toho najhroznějšie bylo, jakož se píše to v jedněch starých knihách jménem </w:t>
      </w:r>
      <w:r>
        <w:rPr>
          <w:rStyle w:val="cizijazyk"/>
        </w:rPr>
        <w:t>Scolastica historia</w:t>
      </w:r>
      <w:r>
        <w:rPr>
          <w:rStyle w:val="Text"/>
        </w:rPr>
        <w:t xml:space="preserve">, že byla v Jeruzalémě jedna urozená paní přebohatá, na jejiežto duom, hladem připuzeni, když jedni mládencové se vrazivše, vše, což bylo nesnědeného, nic jie neostavivše, pobrali. Tehda ona nebožka žalostná, držíce na svú rukú své vlastní dietě jediné, jemu v oči vzezřevše a srdečně zaplakavši, promluvila k němu řkúce: „Mé přemilé a jediné děťátko, kterak já tě v téjto núzi zachovati mohu! Podiž, mé jediné narozeníčko, musieš býti své mateři krmě. A v dlúhá léta u budúcích </w:t>
      </w:r>
      <w:r>
        <w:rPr>
          <w:rStyle w:val="emendace"/>
        </w:rPr>
        <w:t xml:space="preserve">budúcích </w:t>
      </w:r>
      <w:r>
        <w:rPr>
          <w:rStyle w:val="pramen"/>
        </w:rPr>
        <w:t xml:space="preserve">buducziech </w:t>
      </w:r>
      <w:r>
        <w:rPr>
          <w:rStyle w:val="Text"/>
        </w:rPr>
        <w:t xml:space="preserve">časiech budeš pověst hrozná.“ A to řekši, </w:t>
      </w:r>
      <w:r>
        <w:rPr>
          <w:rStyle w:val="foliace"/>
        </w:rPr>
        <w:t xml:space="preserve">92r </w:t>
      </w:r>
      <w:r>
        <w:rPr>
          <w:rStyle w:val="Text"/>
        </w:rPr>
        <w:t>své děťátko zabila a polovici jeho uvařila a druhú polovici schovala. Tehda v tu hodinu městcké stráže, vařené maso počivše, do domu toho vběhly a k téj smutnéj ženě řekly: „Náhle pověz nám, kde maso vaříš</w:t>
      </w:r>
      <w:r>
        <w:rPr>
          <w:rStyle w:val="emendace"/>
        </w:rPr>
        <w:t xml:space="preserve">vaříš </w:t>
      </w:r>
      <w:r>
        <w:rPr>
          <w:rStyle w:val="pramen"/>
        </w:rPr>
        <w:t>warzieſs</w:t>
      </w:r>
      <w:r>
        <w:rPr>
          <w:rStyle w:val="Text"/>
        </w:rPr>
        <w:t xml:space="preserve">, anebo zabita budeš!“ Tehda ona nebožička, ihned hrnec otevřevši, k nim vece: „Aj, toť sem vám dobrú částku schovala.“ A když oni dietěte vařeného zazřeli, hrozná je hruoza obešla, takže jsú mluviti nemohli. Ale ona k nim vece: „Jezte, méť jest dietě, neb jak sem já je koli urodila, prvé než vy sem jeho pojedla. Nebudete měkčejšie než žena! Ani vám to buď ohavnějí než mně, jeho vlastnie mateři. Pakli nechcete, jáť je sama sním, neb sem jeho prvé druhú polovici snědla.“ To oni uslyševše, třasúce se velikú hruozí, preč běželi. A potom Titus Jeruzaléma dobyv, židovský chrám zbořil. A jakož židé Ježíše za třidceti peněz kúpili, takéž Titus třidceti židuov za jeden peniez prodával. A tak píše </w:t>
      </w:r>
      <w:r>
        <w:rPr>
          <w:rStyle w:val="emendace"/>
        </w:rPr>
        <w:t xml:space="preserve">píše </w:t>
      </w:r>
      <w:r>
        <w:rPr>
          <w:rStyle w:val="pramen"/>
        </w:rPr>
        <w:t xml:space="preserve">pieſſe </w:t>
      </w:r>
      <w:r>
        <w:rPr>
          <w:rStyle w:val="Text"/>
        </w:rPr>
        <w:t>mistr Jozefus Starého písma paměti, že v počet jest židóv prodáno osmdesát a sedm tisícuov</w:t>
      </w:r>
      <w:r>
        <w:rPr>
          <w:rStyle w:val="emendace"/>
        </w:rPr>
        <w:t xml:space="preserve">tisícuov </w:t>
      </w:r>
      <w:r>
        <w:rPr>
          <w:rStyle w:val="pramen"/>
        </w:rPr>
        <w:t>tiſieczuow</w:t>
      </w:r>
      <w:r>
        <w:rPr>
          <w:rStyle w:val="Text"/>
        </w:rPr>
        <w:t xml:space="preserve">. A jedenáct set tisícuov </w:t>
      </w:r>
      <w:r>
        <w:rPr>
          <w:rStyle w:val="emendace"/>
        </w:rPr>
        <w:t xml:space="preserve">tisícuov </w:t>
      </w:r>
      <w:r>
        <w:rPr>
          <w:rStyle w:val="pramen"/>
        </w:rPr>
        <w:t xml:space="preserve">tiſieczuow </w:t>
      </w:r>
      <w:r>
        <w:rPr>
          <w:rStyle w:val="Text"/>
        </w:rPr>
        <w:t xml:space="preserve">umřelo jest od hladu, od meče a od rozličného úraza. A mnoho jich s sebú u vězenie vezl a tak to město zbořil a zkazil. Protož slušie každému křesťanu </w:t>
      </w:r>
      <w:r>
        <w:rPr>
          <w:rStyle w:val="foliace"/>
        </w:rPr>
        <w:t xml:space="preserve">92v </w:t>
      </w:r>
      <w:r>
        <w:rPr>
          <w:rStyle w:val="Text"/>
        </w:rPr>
        <w:t xml:space="preserve">to na paměti míti, aby se sám, kdež muože, nemstil, ale bohu poručil, nebo on muože za tu pokoru odplatiti a nad našemi protivníky, než my žádáme, lépe pomstiti. Nebť jest hospodin v písmě </w:t>
      </w:r>
      <w:r>
        <w:rPr>
          <w:rStyle w:val="emendace"/>
        </w:rPr>
        <w:t xml:space="preserve">písmě </w:t>
      </w:r>
      <w:r>
        <w:rPr>
          <w:rStyle w:val="pramen"/>
        </w:rPr>
        <w:t xml:space="preserve">pieſmie </w:t>
      </w:r>
      <w:r>
        <w:rPr>
          <w:rStyle w:val="Text"/>
        </w:rPr>
        <w:t>svém svatém řekl: „Mně pomsta, totiž poručena buď, a jáť odplatím věky věkoma.“ Amen.</w:t>
      </w:r>
    </w:p>
    <w:p>
      <w:pPr>
        <w:pStyle w:val="Nadpis"/>
      </w:pPr>
      <w:r>
        <w:rPr>
          <w:rStyle w:val="cizijazyk"/>
        </w:rPr>
        <w:t>In Invencione sancte Crucis</w:t>
      </w:r>
    </w:p>
    <w:p>
      <w:r>
        <w:rPr>
          <w:rStyle w:val="Text"/>
        </w:rPr>
        <w:t xml:space="preserve">Svatého kříže </w:t>
      </w:r>
      <w:r>
        <w:rPr>
          <w:rStyle w:val="emendace"/>
        </w:rPr>
        <w:t xml:space="preserve">kříže </w:t>
      </w:r>
      <w:r>
        <w:rPr>
          <w:rStyle w:val="pramen"/>
        </w:rPr>
        <w:t xml:space="preserve">krzieze </w:t>
      </w:r>
      <w:r>
        <w:rPr>
          <w:rStyle w:val="Text"/>
        </w:rPr>
        <w:t>Nalezenie proto dnešní den cierkev svatá slaví, nebo jakož toho dne svatý kříž, mnoho časuov skrytě v zemi ležav, svatú Elenú nalezen. A najprvé byl nalezen od Adamova syna, jemužto Set říkali. A to se jest stalo v ráji. Jakož se píše v Nikodémově čtení</w:t>
      </w:r>
      <w:r>
        <w:rPr>
          <w:rStyle w:val="emendace"/>
        </w:rPr>
        <w:t xml:space="preserve">čtení </w:t>
      </w:r>
      <w:r>
        <w:rPr>
          <w:rStyle w:val="pramen"/>
        </w:rPr>
        <w:t>cztenie</w:t>
      </w:r>
      <w:r>
        <w:rPr>
          <w:rStyle w:val="Text"/>
        </w:rPr>
        <w:t xml:space="preserve">, že když se byl Adam, prvý člověk, roznemohl, byl jest poslal svého syna Seta, aby šel k ráji a prosil anjela za olej milosrdenstvie, aby otce svého pomazal. Jemuž se svatý Michal zjevil řka: „Nepracuj nadarmo, nebo toho oleje míti nebudeš, až se dokoná pět tisíc </w:t>
      </w:r>
      <w:r>
        <w:rPr>
          <w:rStyle w:val="emendace"/>
        </w:rPr>
        <w:t xml:space="preserve">tisíc </w:t>
      </w:r>
      <w:r>
        <w:rPr>
          <w:rStyle w:val="pramen"/>
        </w:rPr>
        <w:t xml:space="preserve">tiſiecz </w:t>
      </w:r>
      <w:r>
        <w:rPr>
          <w:rStyle w:val="Text"/>
        </w:rPr>
        <w:t xml:space="preserve">let a tři a třidceti let!“ V jedněch také řeckých knihách jest psáno, ačkoli to písmo nenie potvrzené, že svatý Michal Adamovu synu miesto oleje milosrdenstvie z toho dřeva zapověděného ruozku ulomiv dal řka: „Vsaď tuto ruozku v hrob otce svého, když umře. A z téť ruozky zroste dřevo, kteréž když </w:t>
      </w:r>
      <w:r>
        <w:rPr>
          <w:rStyle w:val="Text"/>
        </w:rPr>
        <w:lastRenderedPageBreak/>
        <w:t>ovoce ponese, tehda otec tvuoj s svými budúciemi olej milo</w:t>
      </w:r>
      <w:r>
        <w:rPr>
          <w:rStyle w:val="foliace"/>
        </w:rPr>
        <w:t>93r</w:t>
      </w:r>
      <w:r>
        <w:rPr>
          <w:rStyle w:val="Text"/>
        </w:rPr>
        <w:t xml:space="preserve">srdenstvie bude míti.“ A když Set, tu ruozku vzem, domů se vrátil, nalezl, ano otec jeho Adam umřel, ano již i pochovali jeho, tu ruozku na jeho hrobě vsadil a od toho času ruostla jest až do času krále Šalomúnova. Tehda král Šalomún uzřev tak krásné dřevo, kázal je zrúbiti, chtě je na okrasu své sieni nadělati. Ale jakož praví to staré písmo, že to jisté dřevo nikdiež se nepřihodilo, ale vždy neb přieliš dlúhé, neb přieliš krátké bylo. A proto rozhněvavše se dělníci, jeden příklad z něho učinili přes vodu, aby přes ně lidé chodili. Potom když králová Sába k králi Šalomúnovi, slyšíce o jeho múdrosti, přijela, to dřevo uzřevši, jakož píše kniha </w:t>
      </w:r>
      <w:r>
        <w:rPr>
          <w:rStyle w:val="cizijazyk"/>
        </w:rPr>
        <w:t>Scolastica</w:t>
      </w:r>
      <w:r>
        <w:rPr>
          <w:rStyle w:val="Text"/>
        </w:rPr>
        <w:t>, králi Šalomúnovi pověděla řkúci: „Věř to a věz, že na tomto dřevě jeden má ukřižován býti, pro jehožto smrt židovské královstvie bude zahlazeno.“ To král Šalomún uslyšav, to dřevo hluboce v zemi zakopati kázal. Ale na tom miestě potom rybník učiněn jest, kteréhožto rybníka voda, jakož se píše ve čtení</w:t>
      </w:r>
      <w:r>
        <w:rPr>
          <w:rStyle w:val="emendace"/>
        </w:rPr>
        <w:t xml:space="preserve">čtení </w:t>
      </w:r>
      <w:r>
        <w:rPr>
          <w:rStyle w:val="pramen"/>
        </w:rPr>
        <w:t>cztenie</w:t>
      </w:r>
      <w:r>
        <w:rPr>
          <w:rStyle w:val="Text"/>
        </w:rPr>
        <w:t xml:space="preserve">, nemocné uzdravováše. A když se umučení našeho spasitele přiblížilo, to dřevo nad vodu splynulo. A židé je vzavše, kříž svatý z něho učinili. A tak jest psáno, že to dřevo dvě stě let v zemi ležalo, ale svatá </w:t>
      </w:r>
      <w:r>
        <w:rPr>
          <w:rStyle w:val="foliace"/>
        </w:rPr>
        <w:t xml:space="preserve">93v </w:t>
      </w:r>
      <w:r>
        <w:rPr>
          <w:rStyle w:val="Text"/>
        </w:rPr>
        <w:t xml:space="preserve">Helena, Konstantinova ciesařova máti, nalezla. O tom se takto čte. Za těch časuov bylo se sebralo rozličných cizozemcuov, jenžto vojensky se pozdvihše, přes Dunaj se přibrati zamyslili, chtiec všecky země pod se podbiti. V kterémžto vojště Maxencius za starostu bieše. A jakož praví kniha </w:t>
      </w:r>
      <w:r>
        <w:rPr>
          <w:rStyle w:val="cizijazyk"/>
        </w:rPr>
        <w:t>Scolastica</w:t>
      </w:r>
      <w:r>
        <w:rPr>
          <w:rStyle w:val="Text"/>
        </w:rPr>
        <w:t xml:space="preserve">, když ten Maxencius najprvé do ciesařské vlasti táhl, tehda Konstantinus ciesař se silně sebrav, k tomu mostu, ješto Malbinum slove, táhl, chtě s ním bojovati. A v tom velikém myšlení </w:t>
      </w:r>
      <w:r>
        <w:rPr>
          <w:rStyle w:val="emendace"/>
        </w:rPr>
        <w:t xml:space="preserve">myšlení </w:t>
      </w:r>
      <w:r>
        <w:rPr>
          <w:rStyle w:val="pramen"/>
        </w:rPr>
        <w:t xml:space="preserve">myſſlenie </w:t>
      </w:r>
      <w:r>
        <w:rPr>
          <w:rStyle w:val="Text"/>
        </w:rPr>
        <w:t xml:space="preserve">vzhuoru vzezřev, nebeské pomoci poprosil. A když usnul, uzřel u vidění </w:t>
      </w:r>
      <w:r>
        <w:rPr>
          <w:rStyle w:val="emendace"/>
        </w:rPr>
        <w:t xml:space="preserve">vidění </w:t>
      </w:r>
      <w:r>
        <w:rPr>
          <w:rStyle w:val="pramen"/>
        </w:rPr>
        <w:t xml:space="preserve">widienie </w:t>
      </w:r>
      <w:r>
        <w:rPr>
          <w:rStyle w:val="Text"/>
        </w:rPr>
        <w:t xml:space="preserve">v nebesiech znamenie svatého kříže, ano se u plamenné kráse stkvie. A podlé toho anjeli stojíce, k ciesařovi promluvichu </w:t>
      </w:r>
      <w:r>
        <w:rPr>
          <w:rStyle w:val="emendace"/>
        </w:rPr>
        <w:t xml:space="preserve">promluvichu </w:t>
      </w:r>
      <w:r>
        <w:rPr>
          <w:rStyle w:val="pramen"/>
        </w:rPr>
        <w:t xml:space="preserve">promluwiechu </w:t>
      </w:r>
      <w:r>
        <w:rPr>
          <w:rStyle w:val="Text"/>
        </w:rPr>
        <w:t xml:space="preserve">řkúce: „Konstantine, skrze toto znamenie svítězíš!“ Tehda Konstantinus ciesař velmi se obradovav, znamenie na svém čele učiniv a na své korúhvi a na praporciech, i na odění </w:t>
      </w:r>
      <w:r>
        <w:rPr>
          <w:rStyle w:val="emendace"/>
        </w:rPr>
        <w:t xml:space="preserve">odění </w:t>
      </w:r>
      <w:r>
        <w:rPr>
          <w:rStyle w:val="pramen"/>
        </w:rPr>
        <w:t xml:space="preserve">odienie </w:t>
      </w:r>
      <w:r>
        <w:rPr>
          <w:rStyle w:val="Text"/>
        </w:rPr>
        <w:t xml:space="preserve">svých rytieřuov znamenie svatého kříže učinil. A na svéj pravéj ruce kříž zlatý nesl. Zatiem Maxencius tajně kázal na mostě podvrtle činiti, aby ciesař tady jeda, u vodu upadl. Ale buoh tomu nechtěl. Když ciesař svými lidmi táhl k mostu, tehda Maxencius v téj pilnosti, podvrtluov zapomenuv, na most vzehnav, u vodu upadl a ihned utonul. A ciesaře Konstantina vešken lid sobě za milostivého ciesaře přijal. A potom po </w:t>
      </w:r>
      <w:r>
        <w:rPr>
          <w:rStyle w:val="foliace"/>
        </w:rPr>
        <w:t xml:space="preserve">94r </w:t>
      </w:r>
      <w:r>
        <w:rPr>
          <w:rStyle w:val="Text"/>
        </w:rPr>
        <w:t xml:space="preserve">některých časiech se pokřtil a mnohá utěšenie od boha mieval. A potom matku svú do Jeruzaléma poslal. A když svatá Helena mocně do Jeruzaléma přijela a všecky židovské mudrce k sobě přivésti kázala, řkúci k nim: „Slyšela sem, že na vás někdy buoh laskav byl, a ten mezi vámi přebývaje, nemocné vaše slinami uzdravoval. A vy jeho svými slinami uplvali ste. Mrtvé křiesil jest, a vy jeho umrtvili ste. A protož přikazuji vám: vydajte mi s sebe mistry najmúdřejšie.“ I vydali sú s sebe výborných padesáte mistruov z tisíce </w:t>
      </w:r>
      <w:r>
        <w:rPr>
          <w:rStyle w:val="emendace"/>
        </w:rPr>
        <w:t xml:space="preserve">tisíce </w:t>
      </w:r>
      <w:r>
        <w:rPr>
          <w:rStyle w:val="pramen"/>
        </w:rPr>
        <w:t xml:space="preserve">tiſiecze </w:t>
      </w:r>
      <w:r>
        <w:rPr>
          <w:rStyle w:val="Text"/>
        </w:rPr>
        <w:t>volených!“ A když jest k nim mluvila o těch věcech, toho se židé ulekše, mezi sebú řekli: „Co tím králová miení</w:t>
      </w:r>
      <w:r>
        <w:rPr>
          <w:rStyle w:val="emendace"/>
        </w:rPr>
        <w:t xml:space="preserve">miení </w:t>
      </w:r>
      <w:r>
        <w:rPr>
          <w:rStyle w:val="pramen"/>
        </w:rPr>
        <w:t>mienie</w:t>
      </w:r>
      <w:r>
        <w:rPr>
          <w:rStyle w:val="Text"/>
        </w:rPr>
        <w:t xml:space="preserve">, že nás jest k sobě povolala?“ K němžto jeden mezi nimi jménem Judas vece: „Já viem, že jest proto přijela, aby na nás zvěděla, kde jest schováno to dřevo, na němžto Ježíš </w:t>
      </w:r>
      <w:r>
        <w:rPr>
          <w:rStyle w:val="emendace"/>
        </w:rPr>
        <w:t xml:space="preserve">Ježíš </w:t>
      </w:r>
      <w:r>
        <w:rPr>
          <w:rStyle w:val="pramen"/>
        </w:rPr>
        <w:t xml:space="preserve">Gezieſs </w:t>
      </w:r>
      <w:r>
        <w:rPr>
          <w:rStyle w:val="Text"/>
        </w:rPr>
        <w:t xml:space="preserve">pněl. A protož raziť vám, abyšte nepronášeli! Pakli to učiníte a jí to dřevo poviete, zajisté to vězte, že viera našeho zákona potuchne a potupena bude. Neb jest to dávno ten múdrý Zacheus mému otci Simeonovi pověděl. A otec muoj mra mně pověděl řka: Pomni, synu, na to, že když bude Ježíšóv kříž hledán a vydán, potom </w:t>
      </w:r>
      <w:r>
        <w:rPr>
          <w:rStyle w:val="emendace"/>
        </w:rPr>
        <w:t xml:space="preserve">potom </w:t>
      </w:r>
      <w:r>
        <w:rPr>
          <w:rStyle w:val="pramen"/>
        </w:rPr>
        <w:t xml:space="preserve">poto </w:t>
      </w:r>
      <w:r>
        <w:rPr>
          <w:rStyle w:val="Text"/>
        </w:rPr>
        <w:t>lid židovský viece kralovati nebude. Ale ti, ješto se ukřižova</w:t>
      </w:r>
      <w:r>
        <w:rPr>
          <w:rStyle w:val="foliace"/>
        </w:rPr>
        <w:t>94v</w:t>
      </w:r>
      <w:r>
        <w:rPr>
          <w:rStyle w:val="Text"/>
        </w:rPr>
        <w:t xml:space="preserve">nému bohu modlí, ti kralovati budú. </w:t>
      </w:r>
      <w:r>
        <w:rPr>
          <w:rStyle w:val="Text"/>
        </w:rPr>
        <w:lastRenderedPageBreak/>
        <w:t xml:space="preserve">Nebo on jest syn boha živého. Tehda já sem řekl k otci svému: Když jsú jeho otcové naši syna božieho znali, proč sú jeho ukřižovali? K tomu mi otec muoj odpověděl: To milý buoh vie, že sem v té radě nebyl. Ale často sem jim pravdu mluvil, avšak sú oni jeho proto ukřižovali. A pak třetí den z mrtvých vstal, zjevně před svými učedlníky na nebesa vstúpil. A protož, synu milý, pomni na to, aby jeho učedlníkóm nikdy nečinil protivenstvie.“ Tehda židé Judovi vecechu: „My sme toho nikdá neslýchali. Ale bude li na tobě králová tázati, nepronášej jie!“ A když se všichni mudrci před královnu postavili, otázala jich, kde by bylo dřevo svatého kříže. Tehdy oni jie všickni jedním </w:t>
      </w:r>
      <w:r>
        <w:rPr>
          <w:rStyle w:val="emendace"/>
        </w:rPr>
        <w:t xml:space="preserve">jedním </w:t>
      </w:r>
      <w:r>
        <w:rPr>
          <w:rStyle w:val="pramen"/>
        </w:rPr>
        <w:t xml:space="preserve">gedniem </w:t>
      </w:r>
      <w:r>
        <w:rPr>
          <w:rStyle w:val="Text"/>
        </w:rPr>
        <w:t>hlasem odpověděchu řkúce: „Nic o tom nevieme.“ Z toho se králová rozhněvavši, kázala je všecky spáliti. Jehožto oni se užasše, vydali Judu s sebe řkúce: „Královno, tento člověk ctného muže proroka syn jest, tenť o tom nětco věděti muože.“ To královna uslyšavše, k němu jest řekla: „Vol sobě jedno ze dvého: anebo život, aneb smrt; ukaž mi, kde svatý kříž leží!“ Kněz to Juda vece: „Kterak já mohu o tom co věděti, a já sem se byl nenarodil, a již jest tomu dvě stě let minulo, jakž jest to dřevo skryto.“ K němuž královna vece: „Toť bohu slibuji: ne</w:t>
      </w:r>
      <w:r>
        <w:rPr>
          <w:rStyle w:val="foliace"/>
        </w:rPr>
        <w:t>95r</w:t>
      </w:r>
      <w:r>
        <w:rPr>
          <w:rStyle w:val="Text"/>
        </w:rPr>
        <w:t xml:space="preserve">povieš li mi pravdy, káži tě hladem umořiti!“ A to řekši, kázala ho v jednu hlubokú jámu vsaditi a jeho tu hladem mořiti. A když se pro veliký hlad musel poznati, kázala jeho z jámy vytáhnúti. Tehda Juda přišed k tomu miestu, kdež leželo dřevo svaté, na svú kolenú poklek, bohu se pomodlil a tak se ihned to miesto potřáslo, kdež jest svatý kříž ležal. A vyšla vuoně předivná a velmi krásná, takže Judas, tomu se divě, plesáše řka: „Zajisté, Jezukriste, ty jsi spasitel všeho světa!“ A v tu hodinu Judas podpásav se poče udatně kopati. Hlubokú jámu vykopav, tři kříže nalezl a vzem před královnu nésti kázal. Tehda, nemohúce rozeznati, který by byl kříž Ježíšuov, stalo se jest, že toho času ponesú jednoho mrtvého ku pochovávaní. A tak vezmúc první i druhý kříž, položí na toho mrtvého. A tak nic nepoznají, čí by byl kříž. A když třetí kříž vezmú a položí na toho mrtvého, ihned z mrtvých vstane. A tak praví sv. Ambruž, že kříž Ježíšóv poznán jest po téj dště, ješto byla nad Ježíšem Pilátovým rozkázaním přibita, na niežto psáno bylo „Ježíš Nazaretský, král židovský“. A v tu hodinu, když Judas svatý kříž pozdviháše, tehda diáblé u povětří velice voláchu řkúce: „Ó Judas, cos nám učinil, již to vidíme; což jsme dřéve duší </w:t>
      </w:r>
      <w:r>
        <w:rPr>
          <w:rStyle w:val="foliace"/>
        </w:rPr>
        <w:t xml:space="preserve">95v </w:t>
      </w:r>
      <w:r>
        <w:rPr>
          <w:rStyle w:val="Text"/>
        </w:rPr>
        <w:t>získali, to již ztratiti musíme, avšak tobě to nadarmo nenie, vždyť se toho dočekáme, že se nad tebú pomstíme</w:t>
      </w:r>
      <w:r>
        <w:rPr>
          <w:rStyle w:val="emendace"/>
        </w:rPr>
        <w:t xml:space="preserve">pomstíme </w:t>
      </w:r>
      <w:r>
        <w:rPr>
          <w:rStyle w:val="pramen"/>
        </w:rPr>
        <w:t>pomſtieme</w:t>
      </w:r>
      <w:r>
        <w:rPr>
          <w:rStyle w:val="Text"/>
        </w:rPr>
        <w:t xml:space="preserve">! Vzbudíme proti tobě krále jiného, jenžto vieru křesťanskú potupí, tolik nad tebú trýzní učiní, že křesťanské viery budeš musiti zapřieti.“ A to se jest stalo, že Julianus ciesař jeho jav, pro vieru do smrti jej umučil. Ale předtím Judas byl pokřtěn a bylo jemu jiné jméno křestné dáno – Quiriacus; potom biskupem v Jeruzalémě byl. A potom po malých časiech svatá Helena poslala jeho, aby svaté hřebíky nalezl, jakož jest to učinil, na to miesto šed, bohu se pomodlil, a ty svaté hřebíky nalez, svatéj Heleně je dal. A potom po malých časiech Julianus ciesař, svaté viery protivník, přikázal po všech vlastech znamenie sv. kříže zahladiti. A že svatý Quiriacus svatý kříž byl nalezl, proto naň Julianus tiem lítější byl, protož jej jíti kázav dlúho trýznil a nutil, aby se pohanským modlám modlil. A když k tomu nikterak svatý Quiriacus nepovolil, kázal jemu pravú ruku utíti řka: „Ta ruka jest mnoho psala proti těm, ješto se našim bohóm modlé.“ Jemužto svatý Quiriacus vece: „Nemilostivý pse, dobřes mi učinil, žes mě téj ruky zbavil! Nebo prvé, než sem v Jezukrista věřil, ta hřiešná ruka mnoho jest psala </w:t>
      </w:r>
      <w:r>
        <w:rPr>
          <w:rStyle w:val="foliace"/>
        </w:rPr>
        <w:t xml:space="preserve">96r </w:t>
      </w:r>
      <w:r>
        <w:rPr>
          <w:rStyle w:val="Text"/>
        </w:rPr>
        <w:t xml:space="preserve">proti těm, ješto v Jezukrista věří. A protož dobře se jest stalo, žes mě nad ní pomstil.“ Tehdy Julianus, kteréž najvětšie muky mohl vymysliti, těmi kázal sv. Quiriaca </w:t>
      </w:r>
      <w:r>
        <w:rPr>
          <w:rStyle w:val="Text"/>
        </w:rPr>
        <w:lastRenderedPageBreak/>
        <w:t>mučiti a najposléze jeho prsi kázal ostrým mečem prokláti. A tu jest skonal a milému bohu se dostal.</w:t>
      </w:r>
    </w:p>
    <w:p>
      <w:pPr>
        <w:pStyle w:val="Nadpis"/>
        <w:rPr>
          <w:rStyle w:val="cizijazyk"/>
        </w:rPr>
      </w:pPr>
      <w:r>
        <w:rPr>
          <w:rStyle w:val="cizijazyk"/>
        </w:rPr>
        <w:t>Viti et Modesti</w:t>
      </w:r>
    </w:p>
    <w:p>
      <w:r>
        <w:rPr>
          <w:rStyle w:val="cizijazyk"/>
        </w:rPr>
        <w:t xml:space="preserve">Iustorum anime in manu Dei sunt et non tanget illos tormentum malicie. </w:t>
      </w:r>
      <w:r>
        <w:rPr>
          <w:rStyle w:val="poznamka"/>
        </w:rPr>
        <w:t xml:space="preserve">Sap 3,1 </w:t>
      </w:r>
      <w:r>
        <w:rPr>
          <w:rStyle w:val="Text"/>
        </w:rPr>
        <w:t xml:space="preserve">Dnes cierkev svatá, matka naše, slaví a světí den milého sv. Víta s jeho tovaryši – s Modestem a s Krescencií, jeho pěstúnkú. A počínající matka naše o jich slávě i die takto: „Duše spravedlivých v rukú božích jsú a nedotkne jich ruka zlosti.“ Neb jsú mnohé věci, kteréžto překážejí a nedadie člověku přijíti do královstvie nebeského, totiž svět, tělo a diábel. Nebo svět odtrhá a odvodí </w:t>
      </w:r>
      <w:r>
        <w:rPr>
          <w:rStyle w:val="emendace"/>
        </w:rPr>
        <w:t xml:space="preserve">odvodí </w:t>
      </w:r>
      <w:r>
        <w:rPr>
          <w:rStyle w:val="pramen"/>
        </w:rPr>
        <w:t xml:space="preserve">odwodie </w:t>
      </w:r>
      <w:r>
        <w:rPr>
          <w:rStyle w:val="Text"/>
        </w:rPr>
        <w:t xml:space="preserve">svými ctnostmi, kteréžto šenkuje, aby člověk nepřišel do ctnosti královstvie nebeského. Tělo odtrhá člověka od královstvie nebeského svými rozkošemi. Diábel odtrhá člověka svú závistí, neb závidí, že člověk má vlásti tím příbytkem, kterýž jest on ztratil, a odtrhá člověka, což najviece móže. A čím lepšie jest člověk, tím viece se jemu protiví, nebo zlými v pokoji vládne. A protož jim netbá překážeti. A nenie div, že dobrých pokúšie, neb </w:t>
      </w:r>
      <w:r>
        <w:rPr>
          <w:rStyle w:val="foliace"/>
        </w:rPr>
        <w:t xml:space="preserve">96v </w:t>
      </w:r>
      <w:r>
        <w:rPr>
          <w:rStyle w:val="Text"/>
        </w:rPr>
        <w:t xml:space="preserve">drahý jest poklad duše spravedlivého člověka. A ač se jim velmi protiví, však milý buoh jest stráže jich. A protož die: „Duše spravedlivých v rukú božích jsú.“ V kterýchžto sloviech tři věci znamenati muožeme. Najprvé svatých těchto svatý život tu, kdež die „spravedlivých“. Druhé veliké jich bezpečenstvie tu, kdež die „v rukú božích“. Třetie jich ščestie tu, kdež die „nedotkne se jich muka zlosti“. U prvním </w:t>
      </w:r>
      <w:r>
        <w:rPr>
          <w:rStyle w:val="emendace"/>
        </w:rPr>
        <w:t xml:space="preserve">prvním </w:t>
      </w:r>
      <w:r>
        <w:rPr>
          <w:rStyle w:val="pramen"/>
        </w:rPr>
        <w:t xml:space="preserve">prwniem </w:t>
      </w:r>
      <w:r>
        <w:rPr>
          <w:rStyle w:val="Text"/>
        </w:rPr>
        <w:t xml:space="preserve">znamenajme, že svatý Vít a Modestus, jeho pěstún, a jeho chovačka slovú spravedliví pro trojí věc. Najprvé, že jsú spravedlivost a svatost milovali, jakož o tom stojí psáno v knihách Múdrosti: „Milujte spravedlnost, kteřížto súdíte zemi.“ Druhé, že spravedlivost a svatost skutkem naplňovali jsú, jakož David praví: „Zvěstovaly jsú nebesa spravedlnost jeho.“ Totížto svatí jeho, kteříž jie bránili až do smrti. A Šalomún die: „Pro spravedlivost bojuj až do smrti.“ Jenžto svatý Vít s svými tovaryši dobře naplnili jsú. Protož se čte o svatém Vítě, že když jest byl v jedenácti letech a když modlami pohrzel a jim se modliti nechtěl, od otce často byl bit. A uslyšav to Valerianus vládař, zavolal jest dietěte k sobě. A když se nechtěl modlám klaniti, kázal jeho kyji bíti, ale ramena těch a toho vládaře uschly sú i ruce. </w:t>
      </w:r>
      <w:r>
        <w:rPr>
          <w:rStyle w:val="foliace"/>
        </w:rPr>
        <w:t xml:space="preserve">97r </w:t>
      </w:r>
      <w:r>
        <w:rPr>
          <w:rStyle w:val="Text"/>
        </w:rPr>
        <w:t>I zvolal jest vládař: „Běda mně, ruce sem ztratil!“ Jemužto svatý Vít počal kázati a své viery brániti řka: „Přistupte bohové tvoji a uzdravte tě, ač mohú.“ Jemuž on vece: „Zdali i ty to muožeš učiniti?“ Jemužto sv. Vít vece: „Mohu ve jméno božie.“ Kterýžto hned modlil se jest zaň a zdraví obdržel jest. A tak milý svatý Vít spravedlivost božie viery bránil uměním a divy. Opět spravedlivost a svatost miloval jest. Čte se o něm, že když dřéveřečeného Valeriana uzdravil, on zavolav otce jeho i řekl jest jemu: „Treskci ty sám syna svého, ať by zle neumřel i nezahynul. Tehda otec, ved jeho do domu, zpósobil hudce rozličné rozličného pokolenie a děveček množstvie, aby hráli, a jiných rozkoší, chtě skrze to úmysl jeho od svatosti odvrátiti. Ale on svatost miluje, tím vším pohrdal. Ale když otec myslil jeho zabiti, zjevil se anjel Modestovi, jeho pěstúnu, aby, vseda na lodí</w:t>
      </w:r>
      <w:r>
        <w:rPr>
          <w:rStyle w:val="emendace"/>
        </w:rPr>
        <w:t xml:space="preserve">lodí </w:t>
      </w:r>
      <w:r>
        <w:rPr>
          <w:rStyle w:val="pramen"/>
        </w:rPr>
        <w:t>lodie</w:t>
      </w:r>
      <w:r>
        <w:rPr>
          <w:rStyle w:val="Text"/>
        </w:rPr>
        <w:t xml:space="preserve">, dietě Víta do jiné země vésti přikázal. A když to učinil, orlice jim pokrm nosila a mnohé tam divy činili, kážíce </w:t>
      </w:r>
      <w:r>
        <w:rPr>
          <w:rStyle w:val="emendace"/>
        </w:rPr>
        <w:t xml:space="preserve">kážíce </w:t>
      </w:r>
      <w:r>
        <w:rPr>
          <w:rStyle w:val="pramen"/>
        </w:rPr>
        <w:t xml:space="preserve">kaziecze </w:t>
      </w:r>
      <w:r>
        <w:rPr>
          <w:rStyle w:val="Text"/>
        </w:rPr>
        <w:t xml:space="preserve">vieru Kristovu a zvěstujíce. Druhé znamenává se jich veliké bezpečenstvie. Neb praví se, že v rukú nosieše pěkné věci jakožto zlatí prstenové a střiebrní a toliko věci ctnostné jakožto drahé kamenie, věci vonné, jakož jsú jablka neb jiné kořenie. Tak tito </w:t>
      </w:r>
      <w:r>
        <w:rPr>
          <w:rStyle w:val="Text"/>
        </w:rPr>
        <w:lastRenderedPageBreak/>
        <w:t xml:space="preserve">svatí byli jsú v ruce božie jakžto skrze panenstvie, kteréž jest měl svatý Vít, skrze kteréžto </w:t>
      </w:r>
      <w:r>
        <w:rPr>
          <w:rStyle w:val="foliace"/>
        </w:rPr>
        <w:t xml:space="preserve">97v </w:t>
      </w:r>
      <w:r>
        <w:rPr>
          <w:rStyle w:val="Text"/>
        </w:rPr>
        <w:t xml:space="preserve">panenstvie nazváni jsú byli v ruce božie jakžto prsten. Byli jsú v rukú božie jakžto drahé kamenie. Ó, kterak ctnostný byl jest svatý Vít v dělání divóv! Také jest měl moc diábly vyháněti. Protož čte se o něm, že syn Diokleciana ciesaře od diábla byl popaden, a leč by jediné Vít Lukanský nepřišel, diábel pověděl, že nikdy nevynde. Svatého Víta hledají, a nalezše jeho, k ciesaři přivedli. Jemuž ciesař vece: „Dietě, muožeš li uzdraviti mé dietě?“ Jemužto sv. Vít vece: „Ne já, ale buoh.“ I vložil na něho ruce a diábel od něho hned odšel. Také byl jest takové moci ten kámen, to jest svatý Vít, že leže v ohni, nemohl shořeti. Neb se čte o něm, že když ciesař vsadil jeho v žalář s Modestem, hned řetězy, jimiž byli svázáni, spadly s nich a žalář velikým světlem svietil se. A když to ciesaři zvěstovali, kázal jeho vyvésti a do peci hořiecí pustiti, ale však bez úraza z nie vyšel. A v tom utrpení </w:t>
      </w:r>
      <w:r>
        <w:rPr>
          <w:rStyle w:val="emendace"/>
        </w:rPr>
        <w:t xml:space="preserve">utrpení </w:t>
      </w:r>
      <w:r>
        <w:rPr>
          <w:rStyle w:val="pramen"/>
        </w:rPr>
        <w:t xml:space="preserve">vtrpenie </w:t>
      </w:r>
      <w:r>
        <w:rPr>
          <w:rStyle w:val="Text"/>
        </w:rPr>
        <w:t xml:space="preserve">svatý Vít byl podoben svatému Janu evanjelistu, jenž z kádi vrúcieho oleje vyšel jest. Opět takové moci byl jest svatý Vít, že nad ukrutným hovadem moc měl. Neb se čte o něm, když s peci ohnivé bez úraza vyšel, lev hrozný puštěn byl, aby snědl jeho, ale však od něho mocí viery byl ukrocen – a v tom podoben byl k Danielovi. Dále tito milí svatí byli jsú v rukú božích jakžto vonná jablka. Protož muož řéci svatý Vít: „Dobrá vuoně </w:t>
      </w:r>
      <w:r>
        <w:rPr>
          <w:rStyle w:val="foliace"/>
        </w:rPr>
        <w:t xml:space="preserve">98r </w:t>
      </w:r>
      <w:r>
        <w:rPr>
          <w:rStyle w:val="Text"/>
        </w:rPr>
        <w:t xml:space="preserve">Kristova jsme.“ </w:t>
      </w:r>
      <w:r>
        <w:rPr>
          <w:rStyle w:val="poznamka"/>
        </w:rPr>
        <w:t xml:space="preserve">sr. 2 C 2,15 </w:t>
      </w:r>
      <w:r>
        <w:rPr>
          <w:rStyle w:val="Text"/>
        </w:rPr>
        <w:t xml:space="preserve">Tu vuoni čil jest jeho otec a svatí anjelé čili jsú vuoni tu. Protož čte se o něm, že když jeho otec k modlám se skloniti nemohl a když jeho byl v domu zavřel, divná vuoně v něm vyšla, kterážto otce i všechnu čeleď polila. A vzezřev </w:t>
      </w:r>
      <w:r>
        <w:rPr>
          <w:rStyle w:val="emendace"/>
        </w:rPr>
        <w:t xml:space="preserve">vzezřev </w:t>
      </w:r>
      <w:r>
        <w:rPr>
          <w:rStyle w:val="pramen"/>
        </w:rPr>
        <w:t xml:space="preserve">wrzezrzew </w:t>
      </w:r>
      <w:r>
        <w:rPr>
          <w:rStyle w:val="Text"/>
        </w:rPr>
        <w:t>ke dveřóm otec, uzřel jest sedm anjelóv u něho stojíce</w:t>
      </w:r>
      <w:r>
        <w:rPr>
          <w:rStyle w:val="emendace"/>
        </w:rPr>
        <w:t xml:space="preserve">stojíce </w:t>
      </w:r>
      <w:r>
        <w:rPr>
          <w:rStyle w:val="pramen"/>
        </w:rPr>
        <w:t>ſtogiecze</w:t>
      </w:r>
      <w:r>
        <w:rPr>
          <w:rStyle w:val="Text"/>
        </w:rPr>
        <w:t>, aby jeho ostřiehali od sedmi hřiechuov smrtedlných. Potom svatý Vít s Modestem a Krescencií na pádla byli pověšeni, ale hned hromové chrámy modl zbořili a mnohé zabili. Ale ciesař utekl ven, bil se jest řka: „Běda mně, že od dietěte sem přemožen!“ Ale oni, když sú od něho byli zproštěni, podlé jednoho potoka jsú ztopeni a tu duše vonné v dobrých skutciech pánu bohu dali jsú. Jichžto vuoni i orlice čily jsú. A když jsú zemřeli, hned jsú orlice jich těl ostřiehaly, aby od hovad a od ptákuov nebyli snědeni. Až Florencia, urozená matka, skrze zjevenie svatého Víta ta těla nalezla a vzavši je poctivě pochovala. Pak muka smrti slove muka očistce, kteráž jich se nedotkla, neb hned bez meškání letěli jsú do chvály božie věčné, do kteréžto nás doveď buoh otec i syn i duch svatý. Amen.</w:t>
      </w:r>
    </w:p>
    <w:p>
      <w:pPr>
        <w:pStyle w:val="Nadpis"/>
      </w:pPr>
      <w:r>
        <w:rPr>
          <w:rStyle w:val="cizijazyk"/>
        </w:rPr>
        <w:t>Iohannis vaptiste</w:t>
      </w:r>
    </w:p>
    <w:p>
      <w:r>
        <w:rPr>
          <w:rStyle w:val="Text"/>
        </w:rPr>
        <w:t xml:space="preserve">Dnes cierkev svatá, matka naše, pamatuje a slaví den miláčka božieho, milého svatého Jana Křtitele, kterýžto mezi syny ženskými větčí nepovstal jest Jana Křtitele. </w:t>
      </w:r>
      <w:r>
        <w:rPr>
          <w:rStyle w:val="foliace"/>
        </w:rPr>
        <w:t xml:space="preserve">98v </w:t>
      </w:r>
      <w:r>
        <w:rPr>
          <w:rStyle w:val="Text"/>
        </w:rPr>
        <w:t xml:space="preserve">A počínající matka naše i die takto: </w:t>
      </w:r>
      <w:r>
        <w:rPr>
          <w:rStyle w:val="cizijazyk"/>
        </w:rPr>
        <w:t xml:space="preserve">„Elizabeth, uxor tua, pariet tibi filium et vocabis nomen eius Iohannes.“ </w:t>
      </w:r>
      <w:r>
        <w:rPr>
          <w:rStyle w:val="poznamka"/>
        </w:rPr>
        <w:t xml:space="preserve">L 1,13 </w:t>
      </w:r>
      <w:r>
        <w:rPr>
          <w:rStyle w:val="Text"/>
        </w:rPr>
        <w:t xml:space="preserve">„Alžběta, žena tvá, porodí tobě syna a nazuoveš jméno jeho Jan“ a duchem svatým naplněn bude ještě v břiše matky své a mnozí v narození </w:t>
      </w:r>
      <w:r>
        <w:rPr>
          <w:rStyle w:val="emendace"/>
        </w:rPr>
        <w:t xml:space="preserve">narození </w:t>
      </w:r>
      <w:r>
        <w:rPr>
          <w:rStyle w:val="pramen"/>
        </w:rPr>
        <w:t xml:space="preserve">narozenie </w:t>
      </w:r>
      <w:r>
        <w:rPr>
          <w:rStyle w:val="Text"/>
        </w:rPr>
        <w:t xml:space="preserve">jeho radovati se budú. Svatý Lukáš praví, že ta slova, kteráž sem propověděl, jsú Gabriele archanjela k Zachariášovi, otci svatého Jana. V kterýchžto </w:t>
      </w:r>
      <w:r>
        <w:rPr>
          <w:rStyle w:val="pripisekmarginalnimladsi"/>
        </w:rPr>
        <w:t xml:space="preserve">sloviech </w:t>
      </w:r>
      <w:r>
        <w:rPr>
          <w:rStyle w:val="Text"/>
        </w:rPr>
        <w:t xml:space="preserve">muožeme znamenati čtverú věc. Najprvé, že anjel zvěstoval jeho narozenie tu, když řekl „Alžběta, žena tvá, urodí tobě syna“. Druhé, jméno pokládá, když die „a slúti bude jméno jeho Jan“. Třetie, svatost jeho vypravuje, kdež die „a naplněn bude duchem svatým“. Čtvrté, užitek jeho svatosti ukazuje, kdež die „a mnozí v narození </w:t>
      </w:r>
      <w:r>
        <w:rPr>
          <w:rStyle w:val="emendace"/>
        </w:rPr>
        <w:t xml:space="preserve">narození </w:t>
      </w:r>
      <w:r>
        <w:rPr>
          <w:rStyle w:val="pramen"/>
        </w:rPr>
        <w:t xml:space="preserve">narozenie </w:t>
      </w:r>
      <w:r>
        <w:rPr>
          <w:rStyle w:val="Text"/>
        </w:rPr>
        <w:t xml:space="preserve">jeho radovati se </w:t>
      </w:r>
      <w:r>
        <w:rPr>
          <w:rStyle w:val="Text"/>
        </w:rPr>
        <w:lastRenderedPageBreak/>
        <w:t>budú“. Podlé prvnieho znamenajme, že anjel, zvěstuje narozenie svatého Jana, ukázal jeho bytí divného pro čtverú věc, kteráž jest v něm proti čtverému nedostatku, kteréžto má každý člověk při svém narození</w:t>
      </w:r>
      <w:r>
        <w:rPr>
          <w:rStyle w:val="emendace"/>
        </w:rPr>
        <w:t xml:space="preserve">narození </w:t>
      </w:r>
      <w:r>
        <w:rPr>
          <w:rStyle w:val="pramen"/>
        </w:rPr>
        <w:t>narozenie</w:t>
      </w:r>
      <w:r>
        <w:rPr>
          <w:rStyle w:val="Text"/>
        </w:rPr>
        <w:t xml:space="preserve">. První, že hříšný a nečistý narozuje se člověk, protož ižádný nenie čist od hřiechu. Také mladí jednoho dne všichni se narozují synové hněvu. Jakož praví </w:t>
      </w:r>
      <w:r>
        <w:rPr>
          <w:rStyle w:val="emendace"/>
        </w:rPr>
        <w:t xml:space="preserve">praví </w:t>
      </w:r>
      <w:r>
        <w:rPr>
          <w:rStyle w:val="pramen"/>
        </w:rPr>
        <w:t xml:space="preserve">prawie </w:t>
      </w:r>
      <w:r>
        <w:rPr>
          <w:rStyle w:val="Text"/>
        </w:rPr>
        <w:t xml:space="preserve">apoštol: „Ten hněv ukazuje pán na dietkách, kteřížto umierají beze křtu, že zbaveny bývají a budú jeho svatého viděnie, že sú se v nepravosti počali.“ Jakož praví Žaltář: „A v nepravostech mých počat sem.“ </w:t>
      </w:r>
      <w:r>
        <w:rPr>
          <w:rStyle w:val="poznamka"/>
        </w:rPr>
        <w:t xml:space="preserve">Ps 50,7 </w:t>
      </w:r>
      <w:r>
        <w:rPr>
          <w:rStyle w:val="Text"/>
        </w:rPr>
        <w:t xml:space="preserve">Druhé se člověk narozuje bláznivý a neumělý, </w:t>
      </w:r>
      <w:r>
        <w:rPr>
          <w:rStyle w:val="foliace"/>
        </w:rPr>
        <w:t xml:space="preserve">99r </w:t>
      </w:r>
      <w:r>
        <w:rPr>
          <w:rStyle w:val="Text"/>
        </w:rPr>
        <w:t xml:space="preserve">neb děti tak bláznovy jsú v svém dětinství, že by daly jednu zemi za jablko. Protož ani dobrému ani zlému rozumějí. Třetie, že mdlý a nemocný se narozuje, protož sám sobě pomoci nemuože. O tom jest položeno u figuře v knihách Králových, kdežto Saul praví </w:t>
      </w:r>
      <w:r>
        <w:rPr>
          <w:rStyle w:val="emendace"/>
        </w:rPr>
        <w:t xml:space="preserve">praví </w:t>
      </w:r>
      <w:r>
        <w:rPr>
          <w:rStyle w:val="pramen"/>
        </w:rPr>
        <w:t xml:space="preserve">prawie </w:t>
      </w:r>
      <w:r>
        <w:rPr>
          <w:rStyle w:val="Text"/>
        </w:rPr>
        <w:t xml:space="preserve">k Davidovi: „Muožeš li odolati Filištínským a bojovati proti nim, neb dietě jsi!“ </w:t>
      </w:r>
      <w:r>
        <w:rPr>
          <w:rStyle w:val="poznamka"/>
        </w:rPr>
        <w:t xml:space="preserve">1 Rg 17,33 </w:t>
      </w:r>
      <w:r>
        <w:rPr>
          <w:rStyle w:val="Text"/>
        </w:rPr>
        <w:t xml:space="preserve">Čtvrté, že pláče narozuje se, a ta piesnička jest všem obecná. Od těchto všech nedostatkóv toto dietě, miláček božie, svatý Jan byl jest nevinen. Nebo proti prvniemu narodil se čistý a svatý, nebo prvé byl svatý, nežli se jest narodil. Protož praví o něm pán skrze proroka: „Prvé, než sem tě stvořil </w:t>
      </w:r>
      <w:r>
        <w:rPr>
          <w:rStyle w:val="pripisekinterlinearnisoucasny"/>
        </w:rPr>
        <w:t xml:space="preserve">v </w:t>
      </w:r>
      <w:r>
        <w:rPr>
          <w:rStyle w:val="Text"/>
        </w:rPr>
        <w:t xml:space="preserve">břiše, znal sem tě a dřéve, nežs vyšel z života, posvětil sem tebe.“ </w:t>
      </w:r>
      <w:r>
        <w:rPr>
          <w:rStyle w:val="poznamka"/>
        </w:rPr>
        <w:t xml:space="preserve">Jr 1,5 </w:t>
      </w:r>
      <w:r>
        <w:rPr>
          <w:rStyle w:val="Text"/>
        </w:rPr>
        <w:t xml:space="preserve">Druhé, proti bláznivosti a neumělosti, narodil se jest z dokonalú múdrostí, neb ještě jsa v životě, poznal pána Krista a matku jeho a své matce jeho ukázal. Protož praví svatý Augustin: „Nebe a země ještě jest neviděl, a v životě jsa, poznal jest stvořitele nebe a země.“ Třetie, proti mdlobě dětinské narodilo se jest dietě silné, neb ještě jsa v mladých letech a v dětinských, šel jest na púšť. I znamenati máme tohoto dietěte jeho divnú sílu. Neb za duom a za palác měl jest púšč, miesto tovaryší a čeledi měl jest zvěř. A za rozkoš měl zelinu medovú a za víno vodu. Nám dávaje příklad milý svatý Jan, </w:t>
      </w:r>
      <w:r>
        <w:rPr>
          <w:rStyle w:val="foliace"/>
        </w:rPr>
        <w:t xml:space="preserve">99v </w:t>
      </w:r>
      <w:r>
        <w:rPr>
          <w:rStyle w:val="Text"/>
        </w:rPr>
        <w:t xml:space="preserve">abychom v těchto zemských věcech nehledali rozkoši, ale chudoby tohoto světa. Poněvadž svět tento, kterýž jest žalář, zdá se tak pěkný, co pak bude o paláci královstvie nebeského! Čtvrté proti piesni pláče, kterúžto každý zpievá, když se urodí. Ale toto dietě, než se narodilo, radovalo se jest a veselilo. Jakož praví svatý Lukáš, že když jest přišla panna Maria pozdravovati Alžběty, matky svatého Jana, a když jeho pozdravila, ihned počalo dietě plesati a radovati se v životě jejiem. I řekla jest Alžběta ku panně Mariji: „I odkud mi to, že matka pána mého přišla ke mně? Neb aj, jak se jest stalo pozdravenie tvé v uší mých, zradovalo se jest dietě v radosti v životě mém!“ </w:t>
      </w:r>
      <w:r>
        <w:rPr>
          <w:rStyle w:val="poznamka"/>
        </w:rPr>
        <w:t xml:space="preserve">L 1,43–44 </w:t>
      </w:r>
      <w:r>
        <w:rPr>
          <w:rStyle w:val="Text"/>
        </w:rPr>
        <w:t xml:space="preserve">Druhé zvěstuje jméno, že Jan, jenž se vykládá milost, a to jméno bylo milé bohu otci, jenž jeho v břiše pokřtil a to jemu jméno dal, jakož sám o sobě skrze Izaiáše praví: „Pán od života volal jest mě, z břicha matky mé zpomenul jest na jméno mé.“ </w:t>
      </w:r>
      <w:r>
        <w:rPr>
          <w:rStyle w:val="poznamka"/>
        </w:rPr>
        <w:t xml:space="preserve">Is 49,1 </w:t>
      </w:r>
      <w:r>
        <w:rPr>
          <w:rStyle w:val="Text"/>
        </w:rPr>
        <w:t xml:space="preserve">Syn, jenž jeho svým křtitelem zvolil, duchu svatému, jenž jeho mistrem byl, neb on, duch svatý, učil jeho kázati. Jakož praví skrze proroka: „Položil jest pán má usta jako meč ostrý.“ </w:t>
      </w:r>
      <w:r>
        <w:rPr>
          <w:rStyle w:val="poznamka"/>
        </w:rPr>
        <w:t xml:space="preserve">Is 49,2 </w:t>
      </w:r>
      <w:r>
        <w:rPr>
          <w:rStyle w:val="Text"/>
        </w:rPr>
        <w:t xml:space="preserve">Ó, kterak ostře řezal jest ten meč, když jest řekl Herodovi: „Neslušie tobě míti ženy bratra tvého.“ Opět byl jest milý panně Mariji, kdyžto ona chtěla býti babú, neb ona jeho pěstúnkú byla; když se jest narodil, ona jeho z země zdvihla. </w:t>
      </w:r>
      <w:r>
        <w:rPr>
          <w:rStyle w:val="foliace"/>
        </w:rPr>
        <w:t xml:space="preserve">100r </w:t>
      </w:r>
      <w:r>
        <w:rPr>
          <w:rStyle w:val="Text"/>
        </w:rPr>
        <w:t xml:space="preserve">Třetie, pokládá jeho svatost, když die: „Naplněn bude duchem svatým.“ Jistě jeho svatost měla mnohé svědectvie. Najprvé od boha otce, že nazval jeho anjelem. </w:t>
      </w:r>
      <w:r>
        <w:rPr>
          <w:rStyle w:val="cizijazyk"/>
        </w:rPr>
        <w:t>Malachie II.</w:t>
      </w:r>
      <w:r>
        <w:rPr>
          <w:rStyle w:val="poznamka"/>
        </w:rPr>
        <w:t>Mal 3,1</w:t>
      </w:r>
      <w:r>
        <w:rPr>
          <w:rStyle w:val="Text"/>
        </w:rPr>
        <w:t xml:space="preserve">: „Aj, posielám anjela svého.“ Anjelem proto nazván pro život anjelský, kterýž jest vedl, že jest pannú až do smrti zuostal. Druhé od syna, kdež jeho Kristus chválil řka: „Mezi syny ženskými nepovstal většie Jana Křtitele.“ </w:t>
      </w:r>
      <w:r>
        <w:rPr>
          <w:rStyle w:val="poznamka"/>
        </w:rPr>
        <w:t xml:space="preserve">Mt 11,11 </w:t>
      </w:r>
      <w:r>
        <w:rPr>
          <w:rStyle w:val="Text"/>
        </w:rPr>
        <w:t xml:space="preserve">Neb on byl jest lucerna hořiecí skrze lásku, svietě se skrze anjelské přebývanie. Třetie měl svědectvie od ducha svatého s prorokem řka: „Ty </w:t>
      </w:r>
      <w:r>
        <w:rPr>
          <w:rStyle w:val="Text"/>
        </w:rPr>
        <w:lastRenderedPageBreak/>
        <w:t xml:space="preserve">prorok najvyššieho nazván budeš.“ </w:t>
      </w:r>
      <w:r>
        <w:rPr>
          <w:rStyle w:val="poznamka"/>
        </w:rPr>
        <w:t xml:space="preserve">L 1,76 </w:t>
      </w:r>
      <w:r>
        <w:rPr>
          <w:rStyle w:val="Text"/>
        </w:rPr>
        <w:t xml:space="preserve">Čtvrté od anjelóv, jakož praví sv. Lukáš: „Veliký bude před pánem, vína ani pití silného píti nebude.“ </w:t>
      </w:r>
      <w:r>
        <w:rPr>
          <w:rStyle w:val="poznamka"/>
        </w:rPr>
        <w:t xml:space="preserve">L 1,15 </w:t>
      </w:r>
      <w:r>
        <w:rPr>
          <w:rStyle w:val="Text"/>
        </w:rPr>
        <w:t xml:space="preserve">A vida svatý Jan evanjelista jej takového duostojenstvie býti a že takých věcí došel, řekl jest v Zjevení svém: „Viděl sem prostřed sviecnuov zlatých podobného synu člověka, oděného rúchem bielým a opásaného provázkem zlatým.“ </w:t>
      </w:r>
      <w:r>
        <w:rPr>
          <w:rStyle w:val="poznamka"/>
        </w:rPr>
        <w:t xml:space="preserve">Ap 1,13 </w:t>
      </w:r>
      <w:r>
        <w:rPr>
          <w:rStyle w:val="Text"/>
        </w:rPr>
        <w:t>I co se znamenává skrze těch sedm sviecnuov? Jediné sedm řáduov v nebi přebývajících</w:t>
      </w:r>
      <w:r>
        <w:rPr>
          <w:rStyle w:val="emendace"/>
        </w:rPr>
        <w:t xml:space="preserve">přebývajících </w:t>
      </w:r>
      <w:r>
        <w:rPr>
          <w:rStyle w:val="pramen"/>
        </w:rPr>
        <w:t>przebywagicziech</w:t>
      </w:r>
      <w:r>
        <w:rPr>
          <w:rStyle w:val="Text"/>
        </w:rPr>
        <w:t xml:space="preserve">. Jakož praví svatý Jan: „Vprostřed těch řáduov viděl jest Jana Křtitele.“ Páté, znamenává se užitek jeho narozenie tu: „A mnozí v narození </w:t>
      </w:r>
      <w:r>
        <w:rPr>
          <w:rStyle w:val="emendace"/>
        </w:rPr>
        <w:t xml:space="preserve">narození </w:t>
      </w:r>
      <w:r>
        <w:rPr>
          <w:rStyle w:val="pramen"/>
        </w:rPr>
        <w:t xml:space="preserve">narozenie </w:t>
      </w:r>
      <w:r>
        <w:rPr>
          <w:rStyle w:val="Text"/>
        </w:rPr>
        <w:t xml:space="preserve">jeho radovati se budú.“ A najprvé radují se hřiešníci, neb jim cestu ukazoval do královstvie nebeského řka: </w:t>
      </w:r>
      <w:r>
        <w:rPr>
          <w:rStyle w:val="foliace"/>
        </w:rPr>
        <w:t xml:space="preserve">100v </w:t>
      </w:r>
      <w:r>
        <w:rPr>
          <w:rStyle w:val="Text"/>
        </w:rPr>
        <w:t xml:space="preserve">„Čiňte pokání, a přiblíží se vám království nebeské.“ Radovala se jest matka jeho, neb jie od zlořečenství zprostil a rozhřešil. Radoval se jest milý buoh, že se jest jeho věrný posel narodil. I radovali sú se ti, kteříž v mukách v očistci byli, neb jim jest zvěstoval příchod pána Krista, skrze něhožto jsú vysvobozeni a zproštěni z vazby diábelské. Radoval se jest otec jeho, že jemu řeč zase navrátil skrze své narozenie, neb jest byl oněměl. Neb čte se v historii </w:t>
      </w:r>
      <w:r>
        <w:rPr>
          <w:rStyle w:val="cizijazyk"/>
        </w:rPr>
        <w:t>Ecclesiastes</w:t>
      </w:r>
      <w:r>
        <w:rPr>
          <w:rStyle w:val="Text"/>
        </w:rPr>
        <w:t xml:space="preserve">, že král David chtěl rozšířiti službu božie, ustavil čtyrmedcítma </w:t>
      </w:r>
      <w:r>
        <w:rPr>
          <w:rStyle w:val="emendace"/>
        </w:rPr>
        <w:t xml:space="preserve">čtyrmedcítma </w:t>
      </w:r>
      <w:r>
        <w:rPr>
          <w:rStyle w:val="pramen"/>
        </w:rPr>
        <w:t xml:space="preserve">cztyrmedcztitma </w:t>
      </w:r>
      <w:r>
        <w:rPr>
          <w:rStyle w:val="Text"/>
        </w:rPr>
        <w:t xml:space="preserve">kněží vyšších, z nichžto jeden byl Zachariáš, ale byl </w:t>
      </w:r>
      <w:r>
        <w:rPr>
          <w:rStyle w:val="poznamka"/>
        </w:rPr>
        <w:t xml:space="preserve">původně zapsáno bieſſe, škrtnuto a nadepsáno „bil“ </w:t>
      </w:r>
      <w:r>
        <w:rPr>
          <w:rStyle w:val="Text"/>
        </w:rPr>
        <w:t>on a žena jeho, svatá Alžběta, staří bez dětí, ale když jest všel Zachariáš do chrámu, aby kaděnie a obět položil, a množstvie lidu vně před chrámem čekáše</w:t>
      </w:r>
      <w:r>
        <w:rPr>
          <w:rStyle w:val="poznamka"/>
        </w:rPr>
        <w:t>škrtnuto a mladší rukou na okraji zapsáno „modle se“</w:t>
      </w:r>
      <w:r>
        <w:rPr>
          <w:rStyle w:val="Text"/>
        </w:rPr>
        <w:t xml:space="preserve">, i zjevil se jemu Gabriel archanjel a řekl jemu: „Zachariáši, neboj se, nebo uslyšána jest modlitba a prozba tvá. A Alžběta, žena tvá, urodí syna tobě a slúti bude jeho jméno Jan.“ </w:t>
      </w:r>
      <w:r>
        <w:rPr>
          <w:rStyle w:val="poznamka"/>
        </w:rPr>
        <w:t xml:space="preserve">L 1,13 </w:t>
      </w:r>
      <w:r>
        <w:rPr>
          <w:rStyle w:val="Text"/>
        </w:rPr>
        <w:t>Ale Zachariáš, znamenav svú starost a ženy své jalovost, v tom pochybováše</w:t>
      </w:r>
      <w:r>
        <w:rPr>
          <w:rStyle w:val="poznamka"/>
        </w:rPr>
        <w:t>část slova škrtnuta a mladší rukou přepsáno na „pochyboval“</w:t>
      </w:r>
      <w:r>
        <w:rPr>
          <w:rStyle w:val="Text"/>
        </w:rPr>
        <w:t xml:space="preserve">. A vedlé obyčeje židovského žádáše </w:t>
      </w:r>
      <w:r>
        <w:rPr>
          <w:rStyle w:val="poznamka"/>
        </w:rPr>
        <w:t xml:space="preserve">část slova škrtnuta a mladší rukou přepsáno na „žádal“ </w:t>
      </w:r>
      <w:r>
        <w:rPr>
          <w:rStyle w:val="Text"/>
        </w:rPr>
        <w:t xml:space="preserve">znamenie od anjela. Ale anjel, protože jest slovóm jeho neuvěřil, ránu na něho dopustil, že jest oněměl. A když jest Zachariáš vyšel s chrámu k lidu a jeho němého učiněného poznali jsú, on ponúkáše, že by </w:t>
      </w:r>
      <w:r>
        <w:rPr>
          <w:rStyle w:val="foliace"/>
        </w:rPr>
        <w:t xml:space="preserve">101r </w:t>
      </w:r>
      <w:r>
        <w:rPr>
          <w:rStyle w:val="Text"/>
        </w:rPr>
        <w:t xml:space="preserve">viděnie viděl v chrámě. A když se ten čas naplnil, vrátil se do domu svého. A počavši Alžběta synem, pět měsiecuov se kryla, neb se jest styděla, že jest v starosti počala. Ale šestý měsiec blahoslavená panna Maria, kterážto již byl počala pána Jezukrista, přišla k Alžbětě radujíci se jí, že má syna poroditi. A když ji pozdravila, svatý Jan, jsa duchem svatým naplněn, čil jest syna božieho přijíti k sobě a radostí v břiše matky své radoval se jest. I byla jest Maria s přietelkyní svú Alžbětú tři měsiece posluhujíc jí. Ihned jest milá panna Maria rukama svýma dietě svatého Jana z země zdvihla, a hned se usta ocova </w:t>
      </w:r>
      <w:r>
        <w:rPr>
          <w:rStyle w:val="lemma"/>
        </w:rPr>
        <w:t>otcův</w:t>
      </w:r>
      <w:r>
        <w:rPr>
          <w:rStyle w:val="internipoznamka"/>
        </w:rPr>
        <w:t>sr. Gb I, s. 394 (macě, PasNitr)</w:t>
      </w:r>
      <w:r>
        <w:rPr>
          <w:rStyle w:val="Text"/>
        </w:rPr>
        <w:t xml:space="preserve"> otevřela. I počal jest volati: „Požehnaný pán, buoh izrahelský, jenž navštievil a učinil vykúpení lidu svému.“ A tak shromáždili sú se všichni súsedé jeho a spolu radovali sú se a řekli sú jemu: „Jaké toto dietě bude, nebo vešken svět jest obveselilo!“ Protož narozenie jeho cierkev svatá světí, jakožto Kristovo narozenie a matky jeho panny Marie.</w:t>
      </w:r>
    </w:p>
    <w:p>
      <w:pPr>
        <w:pStyle w:val="Nadpis"/>
      </w:pPr>
      <w:r>
        <w:rPr>
          <w:rStyle w:val="cizijazyk"/>
        </w:rPr>
        <w:t>Petri et Pauli</w:t>
      </w:r>
    </w:p>
    <w:p>
      <w:r>
        <w:rPr>
          <w:rStyle w:val="cizijazyk"/>
        </w:rPr>
        <w:t xml:space="preserve">Ego vos elegi de mundo, ut eatis et fructum afferatis et fructus vester maneat. </w:t>
      </w:r>
      <w:r>
        <w:rPr>
          <w:rStyle w:val="poznamka"/>
        </w:rPr>
        <w:t xml:space="preserve">J 15,16 </w:t>
      </w:r>
      <w:r>
        <w:rPr>
          <w:rStyle w:val="Text"/>
        </w:rPr>
        <w:t xml:space="preserve">Slova, kteráž sem nynie na počátku kázni hodu dnešnieho propověděl, jsú slova pána </w:t>
      </w:r>
      <w:r>
        <w:rPr>
          <w:rStyle w:val="foliace"/>
        </w:rPr>
        <w:t xml:space="preserve">101v </w:t>
      </w:r>
      <w:r>
        <w:rPr>
          <w:rStyle w:val="Text"/>
        </w:rPr>
        <w:t xml:space="preserve">našeho </w:t>
      </w:r>
      <w:r>
        <w:rPr>
          <w:rStyle w:val="Text"/>
        </w:rPr>
        <w:lastRenderedPageBreak/>
        <w:t xml:space="preserve">Jezukrista, psaná ve čtení </w:t>
      </w:r>
      <w:r>
        <w:rPr>
          <w:rStyle w:val="emendace"/>
        </w:rPr>
        <w:t xml:space="preserve">čtení </w:t>
      </w:r>
      <w:r>
        <w:rPr>
          <w:rStyle w:val="pramen"/>
        </w:rPr>
        <w:t xml:space="preserve">cztenie </w:t>
      </w:r>
      <w:r>
        <w:rPr>
          <w:rStyle w:val="Text"/>
        </w:rPr>
        <w:t xml:space="preserve">svatého Jana v položení </w:t>
      </w:r>
      <w:r>
        <w:rPr>
          <w:rStyle w:val="emendace"/>
        </w:rPr>
        <w:t xml:space="preserve">položení </w:t>
      </w:r>
      <w:r>
        <w:rPr>
          <w:rStyle w:val="pramen"/>
        </w:rPr>
        <w:t xml:space="preserve">polozenie </w:t>
      </w:r>
      <w:r>
        <w:rPr>
          <w:rStyle w:val="Text"/>
        </w:rPr>
        <w:t xml:space="preserve">XV., kterážto slova pán Kristus podobně řéci mohl k těmto dvěma </w:t>
      </w:r>
      <w:r>
        <w:rPr>
          <w:rStyle w:val="emendace"/>
        </w:rPr>
        <w:t xml:space="preserve">dvěma </w:t>
      </w:r>
      <w:r>
        <w:rPr>
          <w:rStyle w:val="pramen"/>
        </w:rPr>
        <w:t xml:space="preserve">dwie </w:t>
      </w:r>
      <w:r>
        <w:rPr>
          <w:rStyle w:val="Text"/>
        </w:rPr>
        <w:t xml:space="preserve">apoštoloma, k svatému Petru a k svatému Pavlu, výkladem takovým řka: „Já sem vás vyvolal z tohoto světa, abyšte šli a užitek přinesli, jenž na věky zuostane.“ Nuže, najmilejší </w:t>
      </w:r>
      <w:r>
        <w:rPr>
          <w:rStyle w:val="emendace"/>
        </w:rPr>
        <w:t xml:space="preserve">najmilejší </w:t>
      </w:r>
      <w:r>
        <w:rPr>
          <w:rStyle w:val="pramen"/>
        </w:rPr>
        <w:t xml:space="preserve">naymileyſſie </w:t>
      </w:r>
      <w:r>
        <w:rPr>
          <w:rStyle w:val="Text"/>
        </w:rPr>
        <w:t xml:space="preserve">křesťané, již při této řeči znamenati máme, že pán buoh vyvolil sobě tato dva apoštoly, svatého Petra a svatého Pavla, jakožto dvě jasné sviece </w:t>
      </w:r>
      <w:r>
        <w:rPr>
          <w:rStyle w:val="emendace"/>
        </w:rPr>
        <w:t xml:space="preserve">sviece </w:t>
      </w:r>
      <w:r>
        <w:rPr>
          <w:rStyle w:val="pramen"/>
        </w:rPr>
        <w:t xml:space="preserve">ſwietie </w:t>
      </w:r>
      <w:r>
        <w:rPr>
          <w:rStyle w:val="Text"/>
        </w:rPr>
        <w:t xml:space="preserve">k osvěcování temnosti duší křesťanských. A to dobře znamenáno jest v třetiech knihách Královských v položení desátém, kdež psáno stojí, že biechu </w:t>
      </w:r>
      <w:r>
        <w:rPr>
          <w:rStyle w:val="poznamka"/>
        </w:rPr>
        <w:t xml:space="preserve">část slova škrtnuta a mladší rukou přepsáno na „byli“ </w:t>
      </w:r>
      <w:r>
        <w:rPr>
          <w:rStyle w:val="Text"/>
        </w:rPr>
        <w:t xml:space="preserve">uděláni jako dvě ruce, držiece stolici Šalomúnovu. Šalomún se vykládá jakožto pokojný a znamenává milého Krista, jenž nám svú smrtí a svú krví drahú, vise na svatém kříži, pokoj a věčný mír mezi námi a otcem svým nebeským zjednal, kterýžto mír a pokoj dále poručil a ostavil tomuto světu, chtě, aby křesťané věrní pokojně spolu bydlili, kterýmžto také pokoj svój i v nebesiech poslíbil dáti. Jakož o tom Kristus ve čtení svatého Jana vymlúvá řka: „Pokoj muoj dávám vám a pokoj muoj zuostavuji vám ne tím obyčejem, jako svět dává.“ </w:t>
      </w:r>
      <w:r>
        <w:rPr>
          <w:rStyle w:val="poznamka"/>
        </w:rPr>
        <w:t xml:space="preserve">J 14,27 </w:t>
      </w:r>
      <w:r>
        <w:rPr>
          <w:rStyle w:val="Text"/>
        </w:rPr>
        <w:t xml:space="preserve">Pak skrze stolici Šalomúnovu znamenává se cierkev svatá, totiž zbor křesťanský, na kteréžto milý buoh sedí </w:t>
      </w:r>
      <w:r>
        <w:rPr>
          <w:rStyle w:val="emendace"/>
        </w:rPr>
        <w:t xml:space="preserve">sedí </w:t>
      </w:r>
      <w:r>
        <w:rPr>
          <w:rStyle w:val="pramen"/>
        </w:rPr>
        <w:t xml:space="preserve">ſedie </w:t>
      </w:r>
      <w:r>
        <w:rPr>
          <w:rStyle w:val="Text"/>
        </w:rPr>
        <w:t xml:space="preserve">a odpočívá duchovně jakožto král milostivý </w:t>
      </w:r>
      <w:r>
        <w:rPr>
          <w:rStyle w:val="foliace"/>
        </w:rPr>
        <w:t xml:space="preserve">102r </w:t>
      </w:r>
      <w:r>
        <w:rPr>
          <w:rStyle w:val="Text"/>
        </w:rPr>
        <w:t xml:space="preserve">na stolici svého božského milosrdenstvie, uděluje kajícím lidem odpuščenie hřiechóv, hledajícím spasenie svého, uděluje dobroty své a lásky božskéj. A těm, jenž k němu tlukú a volají modlitbami nábožnými, dává věčné obradovánie. A k tomuť nás sám Kristus pobiezí a napomíná tu, kdež praví </w:t>
      </w:r>
      <w:r>
        <w:rPr>
          <w:rStyle w:val="emendace"/>
        </w:rPr>
        <w:t xml:space="preserve">praví </w:t>
      </w:r>
      <w:r>
        <w:rPr>
          <w:rStyle w:val="pramen"/>
        </w:rPr>
        <w:t xml:space="preserve">prawie </w:t>
      </w:r>
      <w:r>
        <w:rPr>
          <w:rStyle w:val="Text"/>
        </w:rPr>
        <w:t xml:space="preserve">ve čtení svatého Lukáše, řka takto: „Proste, a budeť vám dáno. Hledajte, a naleznete. Tlucte, a budeť vám otevřieno.“ </w:t>
      </w:r>
      <w:r>
        <w:rPr>
          <w:rStyle w:val="poznamka"/>
        </w:rPr>
        <w:t xml:space="preserve">Mt 7,7 </w:t>
      </w:r>
      <w:r>
        <w:rPr>
          <w:rStyle w:val="Text"/>
        </w:rPr>
        <w:t xml:space="preserve">Pak skrze ruce, jenž takovú stolici Šalomúnovu držale, znamenávají se tato dva milá apoštoli, svatý Petr a svatý Pavel. A to pro troje podobenstvie, kteráž ruka do sebe má. Jedno podobenstvie jest to, že ten úd ruka obecně obnažena bývá. Takéž tito svatí apoštolé obnaženi byli všeho statku a všeho zboží tohoto světa. Neb všechno, což jsú na tomto světě měli, to jsú všechno pro buoh opustili, chtiece v tom pána Krista, mistra svého, jenž pro nás všechno opustil následovati. A protož směle řéci mohli k milému Kristu: „Ej, všeho jsme nechali a šli sme za tebú, co nám za to odplaceno bude?“ </w:t>
      </w:r>
      <w:r>
        <w:rPr>
          <w:rStyle w:val="poznamka"/>
        </w:rPr>
        <w:t xml:space="preserve">Mt 19,27 </w:t>
      </w:r>
      <w:r>
        <w:rPr>
          <w:rStyle w:val="Text"/>
        </w:rPr>
        <w:t xml:space="preserve">A pán Kristus jim zase odpověděl řka takto: „Vy, jenž ste mne následovali a mne ste se přídrželi, budete seděti v den súdný v stoliciech, súdiece dvanádctero pokolenie lidu izrahelského. A za to, co ste pro mě opustili, stokrát viece vám navrátím v království </w:t>
      </w:r>
      <w:r>
        <w:rPr>
          <w:rStyle w:val="emendace"/>
        </w:rPr>
        <w:t xml:space="preserve">království </w:t>
      </w:r>
      <w:r>
        <w:rPr>
          <w:rStyle w:val="pramen"/>
        </w:rPr>
        <w:t xml:space="preserve">kralowſtwie </w:t>
      </w:r>
      <w:r>
        <w:rPr>
          <w:rStyle w:val="Text"/>
        </w:rPr>
        <w:t xml:space="preserve">nebeském.“ </w:t>
      </w:r>
      <w:r>
        <w:rPr>
          <w:rStyle w:val="poznamka"/>
        </w:rPr>
        <w:t xml:space="preserve">sr. Mt 19,28 </w:t>
      </w:r>
      <w:r>
        <w:rPr>
          <w:rStyle w:val="Text"/>
        </w:rPr>
        <w:t xml:space="preserve">A snad by </w:t>
      </w:r>
      <w:r>
        <w:rPr>
          <w:rStyle w:val="foliace"/>
        </w:rPr>
        <w:t xml:space="preserve">102v </w:t>
      </w:r>
      <w:r>
        <w:rPr>
          <w:rStyle w:val="Text"/>
        </w:rPr>
        <w:t xml:space="preserve">někdo řéci mohl: „Co jest svatý Petr tak mnoho toho statku po sobě ostaviti mohl, jsa chudým rybářem, leč slechka nějakú starú siet neboli nevod rybí a lodičku a jiných nástrojóv rybářských, kterýmiž se živil, toť veliké bohatství býti nemohlo!“ Vymlúvá je z toho svatý Řehoř řka takto: </w:t>
      </w:r>
      <w:r>
        <w:rPr>
          <w:rStyle w:val="cizijazyk"/>
        </w:rPr>
        <w:t xml:space="preserve">„In hac re pensandus est plus affectus quam res aut effectus.“ </w:t>
      </w:r>
      <w:r>
        <w:rPr>
          <w:rStyle w:val="Text"/>
        </w:rPr>
        <w:t>Při takové věci, co se svatého Petra dotýče, viece má býti vážen úmysl a vuole člověčie nežli skutek aneboli ta věc, kterúž člověk po sobě ostaví. Jistě dosti jest svatý Petr nechal, a ačkoli málo jest měl, tehda jeho úmysl ten byl, kdyby pak velmi mnoho měl, že by rovně též byl učinil. Mám za to, že málo jest pohřiechu mezi námi takových Petróv, ješto by takový úmysl měli, neb všichni téměř obecně viece sobě vážíme to počasné zbožie minulé nežli věčné, nevzpomínajíce na to, že se každý narodil náh a náh do země se vrátiti musí. A to, což po sobě ostaví</w:t>
      </w:r>
      <w:r>
        <w:rPr>
          <w:rStyle w:val="emendace"/>
        </w:rPr>
        <w:t xml:space="preserve">ostaví </w:t>
      </w:r>
      <w:r>
        <w:rPr>
          <w:rStyle w:val="pramen"/>
        </w:rPr>
        <w:t>oſtawie</w:t>
      </w:r>
      <w:r>
        <w:rPr>
          <w:rStyle w:val="Text"/>
        </w:rPr>
        <w:t xml:space="preserve">, komu se dostane, tak skoro nepílnému </w:t>
      </w:r>
      <w:r>
        <w:rPr>
          <w:rStyle w:val="emendace"/>
        </w:rPr>
        <w:t xml:space="preserve">nepílnému </w:t>
      </w:r>
      <w:r>
        <w:rPr>
          <w:rStyle w:val="pramen"/>
        </w:rPr>
        <w:t>nepielne</w:t>
      </w:r>
      <w:r>
        <w:rPr>
          <w:rStyle w:val="pramenhorniindex"/>
        </w:rPr>
        <w:t>v</w:t>
      </w:r>
      <w:r>
        <w:rPr>
          <w:rStyle w:val="pramen"/>
        </w:rPr>
        <w:t xml:space="preserve"> </w:t>
      </w:r>
      <w:r>
        <w:rPr>
          <w:rStyle w:val="Text"/>
        </w:rPr>
        <w:t xml:space="preserve">jako pílnému </w:t>
      </w:r>
      <w:r>
        <w:rPr>
          <w:rStyle w:val="emendace"/>
        </w:rPr>
        <w:t xml:space="preserve">pílnému </w:t>
      </w:r>
      <w:r>
        <w:rPr>
          <w:rStyle w:val="pramen"/>
        </w:rPr>
        <w:t>pielne</w:t>
      </w:r>
      <w:r>
        <w:rPr>
          <w:rStyle w:val="pramenhorniindex"/>
        </w:rPr>
        <w:t>v</w:t>
      </w:r>
      <w:r>
        <w:rPr>
          <w:rStyle w:val="pramen"/>
        </w:rPr>
        <w:t xml:space="preserve"> </w:t>
      </w:r>
      <w:r>
        <w:rPr>
          <w:rStyle w:val="Text"/>
        </w:rPr>
        <w:t xml:space="preserve">a tak brzo k zatracení </w:t>
      </w:r>
      <w:r>
        <w:rPr>
          <w:rStyle w:val="emendace"/>
        </w:rPr>
        <w:t xml:space="preserve">zatracení </w:t>
      </w:r>
      <w:r>
        <w:rPr>
          <w:rStyle w:val="pramen"/>
        </w:rPr>
        <w:t xml:space="preserve">zatraczeni </w:t>
      </w:r>
      <w:r>
        <w:rPr>
          <w:rStyle w:val="Text"/>
        </w:rPr>
        <w:t>jako k spasení</w:t>
      </w:r>
      <w:r>
        <w:rPr>
          <w:rStyle w:val="emendace"/>
        </w:rPr>
        <w:t xml:space="preserve">spasení </w:t>
      </w:r>
      <w:r>
        <w:rPr>
          <w:rStyle w:val="pramen"/>
        </w:rPr>
        <w:t>ſpaſenie</w:t>
      </w:r>
      <w:r>
        <w:rPr>
          <w:rStyle w:val="Text"/>
        </w:rPr>
        <w:t xml:space="preserve">. Ruka také </w:t>
      </w:r>
      <w:r>
        <w:rPr>
          <w:rStyle w:val="Text"/>
        </w:rPr>
        <w:lastRenderedPageBreak/>
        <w:t xml:space="preserve">svým obyčejem viece núze trpí </w:t>
      </w:r>
      <w:r>
        <w:rPr>
          <w:rStyle w:val="emendace"/>
        </w:rPr>
        <w:t xml:space="preserve">trpí </w:t>
      </w:r>
      <w:r>
        <w:rPr>
          <w:rStyle w:val="pramen"/>
        </w:rPr>
        <w:t xml:space="preserve">trpie </w:t>
      </w:r>
      <w:r>
        <w:rPr>
          <w:rStyle w:val="Text"/>
        </w:rPr>
        <w:t xml:space="preserve">nežli jiný úd, neb někdy zimu a někdy také horkost a někdy úraz. Takéž také tato dva apoštoli mnohem viece trpěli jsú nežli jiní. Nebo svatý Pavel, ten sám o sobě píše </w:t>
      </w:r>
      <w:r>
        <w:rPr>
          <w:rStyle w:val="emendace"/>
        </w:rPr>
        <w:t xml:space="preserve">píše </w:t>
      </w:r>
      <w:r>
        <w:rPr>
          <w:rStyle w:val="pramen"/>
        </w:rPr>
        <w:t xml:space="preserve">pieſſe </w:t>
      </w:r>
      <w:r>
        <w:rPr>
          <w:rStyle w:val="Text"/>
        </w:rPr>
        <w:t xml:space="preserve">k Korintóm v položení </w:t>
      </w:r>
      <w:r>
        <w:rPr>
          <w:rStyle w:val="emendace"/>
        </w:rPr>
        <w:t xml:space="preserve">položení </w:t>
      </w:r>
      <w:r>
        <w:rPr>
          <w:rStyle w:val="pramen"/>
        </w:rPr>
        <w:t xml:space="preserve">polozenie </w:t>
      </w:r>
      <w:r>
        <w:rPr>
          <w:rStyle w:val="Text"/>
        </w:rPr>
        <w:t xml:space="preserve">XX., řka takto: „Potřikrát sem metlami mrskán, jednú kamenován, třikrát na </w:t>
      </w:r>
      <w:r>
        <w:rPr>
          <w:rStyle w:val="foliace"/>
        </w:rPr>
        <w:t xml:space="preserve">103r </w:t>
      </w:r>
      <w:r>
        <w:rPr>
          <w:rStyle w:val="Text"/>
        </w:rPr>
        <w:t xml:space="preserve">moři potonoval a v nebezpečenství </w:t>
      </w:r>
      <w:r>
        <w:rPr>
          <w:rStyle w:val="emendace"/>
        </w:rPr>
        <w:t xml:space="preserve">nebezpečenství </w:t>
      </w:r>
      <w:r>
        <w:rPr>
          <w:rStyle w:val="pramen"/>
        </w:rPr>
        <w:t xml:space="preserve">nebezpeczenſtwie </w:t>
      </w:r>
      <w:r>
        <w:rPr>
          <w:rStyle w:val="Text"/>
        </w:rPr>
        <w:t xml:space="preserve">býval. Den a noc v mořskéj hlubině byl sem. Cestú často pracuje, často sem mezi lotry, mezi mordéři jednak na vodách, jednak na zemi, i zde i onde protivenstvie veliké mieval a jiných podlé toho mnoho nehod.“ </w:t>
      </w:r>
      <w:r>
        <w:rPr>
          <w:rStyle w:val="poznamka"/>
        </w:rPr>
        <w:t xml:space="preserve">2 C 11,25 </w:t>
      </w:r>
      <w:r>
        <w:rPr>
          <w:rStyle w:val="Text"/>
        </w:rPr>
        <w:t xml:space="preserve">A mnoho pořád utrpenie svého vše v té řeči vymlúvá, jehož pro ukrácení nechám. Ruka také podlé přirozenie svého velmi věrná jest jiným údóm těla člověčieho, takže s jinými údy vždy nětco utrpenie má, a to jest zjevné. Neb když člověka na životě kde co pobolí, ihned k tomu miestu bolnému rukú sáhne a pomaže. Takéž tito svatí apoštolé často utrpenie mievali. A protož o nich praví </w:t>
      </w:r>
      <w:r>
        <w:rPr>
          <w:rStyle w:val="emendace"/>
        </w:rPr>
        <w:t xml:space="preserve">praví </w:t>
      </w:r>
      <w:r>
        <w:rPr>
          <w:rStyle w:val="pramen"/>
        </w:rPr>
        <w:t xml:space="preserve">prawie </w:t>
      </w:r>
      <w:r>
        <w:rPr>
          <w:rStyle w:val="Text"/>
        </w:rPr>
        <w:t xml:space="preserve">v knihách </w:t>
      </w:r>
      <w:r>
        <w:rPr>
          <w:rStyle w:val="cizijazyk"/>
        </w:rPr>
        <w:t>Ecclesiastes, VIII. capitulo</w:t>
      </w:r>
      <w:r>
        <w:rPr>
          <w:rStyle w:val="Text"/>
        </w:rPr>
        <w:t xml:space="preserve">: „Toť jsú dva mužé milosrdenstvie, jichžto spravedlnosti nepřijmú zapomenutie.“ Ó, jak jest milosrdný byl svatý Pavel, když jest řekl: „Kto jest medl, já sem silen, kto pohoršen bývá, já nebývám.“ Kterak také milosrdný byl svatý Petr, když onomu nemocnému, jenž v chrámě, dnú zlámán jsa, nemocen ležal a svatého Petra za alnužnu prosil, velmi ochotně a milostivě jemu odpovědě řka: </w:t>
      </w:r>
      <w:r>
        <w:rPr>
          <w:rStyle w:val="cizijazyk"/>
        </w:rPr>
        <w:t xml:space="preserve">„Aurum et argentum non est mihi, quod autem habeo, hoc tibi do.“ </w:t>
      </w:r>
      <w:r>
        <w:rPr>
          <w:rStyle w:val="poznamka"/>
        </w:rPr>
        <w:t xml:space="preserve">Act 3,6 </w:t>
      </w:r>
      <w:r>
        <w:rPr>
          <w:rStyle w:val="Text"/>
        </w:rPr>
        <w:t xml:space="preserve">„Zlata a střiebra, tohoť u mne nenie, než to, což mám, toť tobě dám. Ve jméno pána mého Jezukrista, vstaň a choď a buď zdráv!“ </w:t>
      </w:r>
      <w:r>
        <w:rPr>
          <w:rStyle w:val="poznamka"/>
        </w:rPr>
        <w:t xml:space="preserve">sr. A 3,6 </w:t>
      </w:r>
      <w:r>
        <w:rPr>
          <w:rStyle w:val="Text"/>
        </w:rPr>
        <w:t xml:space="preserve">A tak ten kulhavý vzkočiv vzhuoru, ihned bieše </w:t>
      </w:r>
      <w:r>
        <w:rPr>
          <w:rStyle w:val="poznamka"/>
        </w:rPr>
        <w:t xml:space="preserve">část slova škrtnuta a mladší rukou přepsáno na „byl“ </w:t>
      </w:r>
      <w:r>
        <w:rPr>
          <w:rStyle w:val="Text"/>
        </w:rPr>
        <w:t xml:space="preserve">zdráv a prost a chodil jest za svatým </w:t>
      </w:r>
      <w:r>
        <w:rPr>
          <w:rStyle w:val="foliace"/>
        </w:rPr>
        <w:t xml:space="preserve">103v </w:t>
      </w:r>
      <w:r>
        <w:rPr>
          <w:rStyle w:val="Text"/>
        </w:rPr>
        <w:t>Petrem, chvále pána boha. A lidé, vidúce toho chromého již uzdraveného, chodiece a boha chválíce, divili sú se tomu a nětco tím strašlivi biechu</w:t>
      </w:r>
      <w:r>
        <w:rPr>
          <w:rStyle w:val="poznamka"/>
        </w:rPr>
        <w:t>část slova škrtnuta a mladší rukou přepsáno na „byli“</w:t>
      </w:r>
      <w:r>
        <w:rPr>
          <w:rStyle w:val="Text"/>
        </w:rPr>
        <w:t xml:space="preserve">, vidúce, že tomu nemocnému tak se přihodilo. A protož dosti jest svatý Petr tomu chudému učinil, a by byl viece měl zlata nebo střiebra, také by jemu rád byl dal. Jest také ruka velmi platná a užitečná k rozsievaní semena všelikého. A protož praví Šalomún múdrý: </w:t>
      </w:r>
      <w:r>
        <w:rPr>
          <w:rStyle w:val="cizijazyk"/>
        </w:rPr>
        <w:t xml:space="preserve">„Mane semina semen tuum et vespere non cesset manus tua.“ </w:t>
      </w:r>
      <w:r>
        <w:rPr>
          <w:rStyle w:val="poznamka"/>
        </w:rPr>
        <w:t xml:space="preserve">Eccl 11,6 </w:t>
      </w:r>
      <w:r>
        <w:rPr>
          <w:rStyle w:val="Text"/>
        </w:rPr>
        <w:t xml:space="preserve">„Ráno rozsievaj semeno své a večer,“ totiž zmladu čiň skutky dobré a i k starosti nepřestávaj dobře činiti. Ó, kterak blahoslavené byly ruce těchto svatých dvú apoštoluov, jenž na tomto světě pílně </w:t>
      </w:r>
      <w:r>
        <w:rPr>
          <w:rStyle w:val="emendace"/>
        </w:rPr>
        <w:t xml:space="preserve">pílně </w:t>
      </w:r>
      <w:r>
        <w:rPr>
          <w:rStyle w:val="pramen"/>
        </w:rPr>
        <w:t xml:space="preserve">pielnie </w:t>
      </w:r>
      <w:r>
        <w:rPr>
          <w:rStyle w:val="Text"/>
        </w:rPr>
        <w:t xml:space="preserve">rozsievali božie sémě, kážíce </w:t>
      </w:r>
      <w:r>
        <w:rPr>
          <w:rStyle w:val="emendace"/>
        </w:rPr>
        <w:t xml:space="preserve">kážíce </w:t>
      </w:r>
      <w:r>
        <w:rPr>
          <w:rStyle w:val="pramen"/>
        </w:rPr>
        <w:t xml:space="preserve">kaziecze </w:t>
      </w:r>
      <w:r>
        <w:rPr>
          <w:rStyle w:val="Text"/>
        </w:rPr>
        <w:t xml:space="preserve">bez přestánie slovo božie a vieru křesťanskú, kterýmžto kázaním mnoho židuov i pohanóv na pravú vieru obrátili sú. Jakož o nich praví prorok v Žaltáři řka takto: </w:t>
      </w:r>
      <w:r>
        <w:rPr>
          <w:rStyle w:val="cizijazyk"/>
        </w:rPr>
        <w:t xml:space="preserve">„In omnem terram exivit sonus eorum et in fines orbis terrae verba eorum.“ </w:t>
      </w:r>
      <w:r>
        <w:rPr>
          <w:rStyle w:val="poznamka"/>
        </w:rPr>
        <w:t xml:space="preserve">Ps 18,5 </w:t>
      </w:r>
      <w:r>
        <w:rPr>
          <w:rStyle w:val="Text"/>
        </w:rPr>
        <w:t xml:space="preserve">„Po všie zemi vyšel jest zvuk jejich a až k končinám světa vyšla jsú jejich slova.“ Vyvolil také pán buoh sobě tato dva svatá apoštoly jakožto dvě sviece k osvěcování duší lidských. Jimžto Kristus řekl slova, jenž psána jsú ve čtení svatého Matúše, řka takto: „Vy jste světlo tohoto světa.“ </w:t>
      </w:r>
      <w:r>
        <w:rPr>
          <w:rStyle w:val="poznamka"/>
        </w:rPr>
        <w:t xml:space="preserve">Mt 5,14 </w:t>
      </w:r>
      <w:r>
        <w:rPr>
          <w:rStyle w:val="Text"/>
        </w:rPr>
        <w:t xml:space="preserve">Nebo na takového krále, jakož jest Kristus, neslušie malé světlo anebo aby měl jedno světlo, ale dvě. A protož podobně o nich řečeno jest: </w:t>
      </w:r>
      <w:r>
        <w:rPr>
          <w:rStyle w:val="cizijazyk"/>
        </w:rPr>
        <w:t>„Fecit Deus duo lumi</w:t>
      </w:r>
      <w:r>
        <w:rPr>
          <w:rStyle w:val="foliace"/>
        </w:rPr>
        <w:t>104r</w:t>
      </w:r>
      <w:r>
        <w:rPr>
          <w:rStyle w:val="cizijazyk"/>
        </w:rPr>
        <w:t xml:space="preserve">naria magna.“ </w:t>
      </w:r>
      <w:r>
        <w:rPr>
          <w:rStyle w:val="poznamka"/>
        </w:rPr>
        <w:t xml:space="preserve">Gn 1,16 </w:t>
      </w:r>
      <w:r>
        <w:rPr>
          <w:rStyle w:val="Text"/>
        </w:rPr>
        <w:t xml:space="preserve">„Učinil jest pán buoh dvě velicie světle.“ A zajisté velicie, neb jejich </w:t>
      </w:r>
      <w:r>
        <w:rPr>
          <w:rStyle w:val="emendace"/>
        </w:rPr>
        <w:t xml:space="preserve">jejich </w:t>
      </w:r>
      <w:r>
        <w:rPr>
          <w:rStyle w:val="pramen"/>
        </w:rPr>
        <w:t xml:space="preserve">gegiech </w:t>
      </w:r>
      <w:r>
        <w:rPr>
          <w:rStyle w:val="Text"/>
        </w:rPr>
        <w:t xml:space="preserve">kázní a jejich učením cierkev svatá svietí se skrze vieru jakožto slunce. Ó, jak jasné světlo byl jest milý svatý Petr, jenž rozpálen jsa ohněm ducha svatého, když bieše </w:t>
      </w:r>
      <w:r>
        <w:rPr>
          <w:rStyle w:val="poznamka"/>
        </w:rPr>
        <w:t xml:space="preserve">část slova škrtnuta a mladší rukou přepsáno na „byl“ </w:t>
      </w:r>
      <w:r>
        <w:rPr>
          <w:rStyle w:val="Text"/>
        </w:rPr>
        <w:t xml:space="preserve">na modlitbách s pannú Marijí a s jinými apoštoly na nějakém domu tu v Jeruzalémě a duch svatý byl jest jim seslán v ohnivých jazycích, a počali sú mluviti jazyky rozličnými, jakož o tom psáno v Skutciech apoštolských v položení pátém: „Ještě </w:t>
      </w:r>
      <w:r>
        <w:rPr>
          <w:rStyle w:val="Text"/>
        </w:rPr>
        <w:lastRenderedPageBreak/>
        <w:t xml:space="preserve">Petr řeči nebyl dokonal, sstúpil duch svatý nade všecky, jenž slyšeli jeho slova.“ </w:t>
      </w:r>
      <w:r>
        <w:rPr>
          <w:rStyle w:val="poznamka"/>
        </w:rPr>
        <w:t xml:space="preserve">A 10,44 </w:t>
      </w:r>
      <w:r>
        <w:rPr>
          <w:rStyle w:val="Text"/>
        </w:rPr>
        <w:t>Ó, jaké jest také světlo byl svatý Pavel, jenž netoliko, že byl osviecen múdrostí a uměním nad jiné lidi na tomto světě, ale mezi anjely byl osviecen. Jakož se o něm čte v epištole k Korintským měščenóm v rozdiele dvanáctém tu, kdež sám píše, ale nejmenuje sebe, a praví</w:t>
      </w:r>
      <w:r>
        <w:rPr>
          <w:rStyle w:val="emendace"/>
        </w:rPr>
        <w:t xml:space="preserve">praví </w:t>
      </w:r>
      <w:r>
        <w:rPr>
          <w:rStyle w:val="pramen"/>
        </w:rPr>
        <w:t>prawie</w:t>
      </w:r>
      <w:r>
        <w:rPr>
          <w:rStyle w:val="Text"/>
        </w:rPr>
        <w:t xml:space="preserve">: </w:t>
      </w:r>
      <w:r>
        <w:rPr>
          <w:rStyle w:val="cizijazyk"/>
        </w:rPr>
        <w:t xml:space="preserve">„Scio hominem raptum usque ad tercium celum.“ </w:t>
      </w:r>
      <w:r>
        <w:rPr>
          <w:rStyle w:val="poznamka"/>
        </w:rPr>
        <w:t xml:space="preserve">sr. 2 C 12,2 </w:t>
      </w:r>
      <w:r>
        <w:rPr>
          <w:rStyle w:val="Text"/>
        </w:rPr>
        <w:t xml:space="preserve">„Viem člověka vtrženého až do třetieho nebe.“ Jenž jest převěděl tajné věci, kterýchžto člověku nepodobno vymlúvati, a protož v jeho chvále zpievá cierkev svatá řkúci: „Ó, přeslavné světlo všech kosteluov, totiž všeho křesťanstvie, jasnějšie nad slunce světlostí duchovní.“ Také vyvolil pán buoh tato dva svatá apoštoly, svatého Petra a svatého Pavla, jakožto pevnú a tvrdú skálu, totiž </w:t>
      </w:r>
      <w:r>
        <w:rPr>
          <w:rStyle w:val="foliace"/>
        </w:rPr>
        <w:t xml:space="preserve">104v </w:t>
      </w:r>
      <w:r>
        <w:rPr>
          <w:rStyle w:val="Text"/>
        </w:rPr>
        <w:t xml:space="preserve">gruntfešt viery křesťanskéj. Neb Kristus jednoho času tázáše </w:t>
      </w:r>
      <w:r>
        <w:rPr>
          <w:rStyle w:val="poznamka"/>
        </w:rPr>
        <w:t xml:space="preserve">část slova škrtnuta a mladší rukou přepsáno na „tázal“ </w:t>
      </w:r>
      <w:r>
        <w:rPr>
          <w:rStyle w:val="Text"/>
        </w:rPr>
        <w:t xml:space="preserve">se svých apoštoluov takovú řečí, jakož v dnešním </w:t>
      </w:r>
      <w:r>
        <w:rPr>
          <w:rStyle w:val="emendace"/>
        </w:rPr>
        <w:t xml:space="preserve">dnešním </w:t>
      </w:r>
      <w:r>
        <w:rPr>
          <w:rStyle w:val="pramen"/>
        </w:rPr>
        <w:t xml:space="preserve">dneſſniem </w:t>
      </w:r>
      <w:r>
        <w:rPr>
          <w:rStyle w:val="Text"/>
        </w:rPr>
        <w:t xml:space="preserve">čtení stojí psáno, řka k nim takto: „Koho pravie lidé, jenž by byl syn člověka, totiž panny Marie?“ I odpovědie jemu řkúce: „Mistře milý, někteří lidé pravie o svatém Janu Křtiteli pro svatost života jeho, jenž tak svatý život vedl, že mnozí lidé měli ho za Krista. A někteří pak praví o Eliášovi pro zjevnost moci jeho. Neb Eliáš byl tak mocný u pána boha v svých prozbách, že oheň na veliké, mocné lidi z nebe posielal. Také se modlil pánu bohu a uprosil, že déšť tři léta pořád a šest měsiecuov nepršel. A potom opět uprosil jest, že déšť bieše </w:t>
      </w:r>
      <w:r>
        <w:rPr>
          <w:rStyle w:val="poznamka"/>
        </w:rPr>
        <w:t xml:space="preserve">část slova škrtnuta a mladší rukou přepsáno na „byl“ </w:t>
      </w:r>
      <w:r>
        <w:rPr>
          <w:rStyle w:val="Text"/>
        </w:rPr>
        <w:t xml:space="preserve">k utěšení </w:t>
      </w:r>
      <w:r>
        <w:rPr>
          <w:rStyle w:val="emendace"/>
        </w:rPr>
        <w:t xml:space="preserve">utěšení </w:t>
      </w:r>
      <w:r>
        <w:rPr>
          <w:rStyle w:val="pramen"/>
        </w:rPr>
        <w:t xml:space="preserve">utieſſenie </w:t>
      </w:r>
      <w:r>
        <w:rPr>
          <w:rStyle w:val="Text"/>
        </w:rPr>
        <w:t xml:space="preserve">lidskému. Někteří praví o Jeremiášovi pro dokonalost milosrdenstvie, neb Jeremiáš tak byl velmi milosrdný, že lidských hřiechóv častokrát plakal. A někteří praví, že mají za Krista jednoho z prorokóv, totiž Elizea, pro hlubokost múdrosti jeho.“ To byla odpověd apoštolská na Kristovo otázanie. I die k nim dále pán Kristus: „Ale vy pak, moji mladší, zač mě máte, totiž koho vy mne pravíte, že bych já byl?“ Jako by řéci chtěl milý Kristus: „Vám sem zjevil to vše, což sem od svého otce nebeského slyšal, a měli byšte o mně lépe věděti nežli jiní lidé.“ Tehda svatý Petr jakožto knieže a hlava apoštolská, s žádným se neporadiv ani se potázav, tudiež nemeškaje, die nadhlas zjevně řka takto: </w:t>
      </w:r>
      <w:r>
        <w:rPr>
          <w:rStyle w:val="foliace"/>
        </w:rPr>
        <w:t xml:space="preserve">105r </w:t>
      </w:r>
      <w:r>
        <w:rPr>
          <w:rStyle w:val="Text"/>
        </w:rPr>
        <w:t xml:space="preserve">„Poněvadž nás tiežeš, zač bychme tebe měli, jáť pravím, žes ty Kristus, syn boha živého.“ A protiv tomu odpovie jemu Kristus řka takto: „Petře, a jáť tobě pravím, žes ty ten Petr, totiž ta skála, a na tu skálu ustavím cierkev svú.“ A dále jemu die takto: „Blahoslavený jsi Šimon Bariona!“ Šimon tak mnoho řečeno jest jakožto „sprostný“, a „Bariona“, to se vykládá jakožto syn holúbkóv. „Neb ne tvé tělo ani krev tvá o mněť zvěstovala ani toho sám od sebe máš, ale otec muoj nebeský, jenž jest v nebesiech. A protož tobě dám klíče královstvie nebeského.“ I mohl by někto řéci: „Milý hospodine, proč si tak hřiešnému člověku klíče poručil, jenž tebe potřikrát zapřel, jenž jest křivý přísežník, přisáhl a slíbil s tebú a podlé tebe do žaláře i na smrt jíti, a potom od tebe utekl a zapřel tebe?“ Muož na to odpověd taková býti, že to učinil pro utěšenie všech hřiešných, aby žádný hřiešník nepozúfal protiv milosti božské a aby věděli, že člověka hřiešného, jenž se k němu navrátí a želé věrně svých hřiechóv, chce učiniti člověka svatého a velikého v království </w:t>
      </w:r>
      <w:r>
        <w:rPr>
          <w:rStyle w:val="emendace"/>
        </w:rPr>
        <w:t xml:space="preserve">království </w:t>
      </w:r>
      <w:r>
        <w:rPr>
          <w:rStyle w:val="pramen"/>
        </w:rPr>
        <w:t xml:space="preserve">kralowſtwie </w:t>
      </w:r>
      <w:r>
        <w:rPr>
          <w:rStyle w:val="Text"/>
        </w:rPr>
        <w:t xml:space="preserve">nebeském. Při těchto sloviech mohl by opět dále řéci: „Poněvadž Kristus dobře věděl, že by svatý Petr po něm býti měl pastýřem a hlava cierkve svaté a všeho křesťanstvie, proč toto na něho přepustil, že se tak zapomenul a že </w:t>
      </w:r>
      <w:r>
        <w:rPr>
          <w:rStyle w:val="foliace"/>
        </w:rPr>
        <w:t xml:space="preserve">105v </w:t>
      </w:r>
      <w:r>
        <w:rPr>
          <w:rStyle w:val="Text"/>
        </w:rPr>
        <w:t xml:space="preserve">jeho potřikrát zapřel?“ Na to nám mluví svatý Řehoř, že se to proto stalo, aby svatý Petr, jsa hlavú jiných lidí, vzpomínaje na svú křehkost a na své viny i na hřiechy, tím větší slitování a milosrdenstvie také měl s jinými hřiešnými a k jejich rozhřešení. A </w:t>
      </w:r>
      <w:r>
        <w:rPr>
          <w:rStyle w:val="Text"/>
        </w:rPr>
        <w:lastRenderedPageBreak/>
        <w:t>ačkoli svatý Petr na tom se zapomenul, avšak potom milost u pána boha získal a uprosil. A protož dán bude svatý Petr na příklad prelátóm, kněžím a těm, ješto jiné zpravovati mají, aby od něho naučenie vezmúce, k svým osadným tím milosrdnějšie byli. A tiem také obyčejem neporučena jest moc kněžská anjelóm, ale lidem jakožto sv. Petru a náměstkóm jeho, to jest kněžím. Neb by taková moc anjelóm byla dána, jenž hřešiti nemohú, tehdy by anjelé nebyli tak milosrdní a chtěli by každého hřiechu bez milosti mstíti. Ale poručena jest lidem, a ne všem také lidem, než jedné samým kněžím, aby kněz, jakžto člověk sám sebe v svých nedostatciech a hřieších znamenaje, pak k cizím hřiechóm tím většie měl smilovánie a utrpenie. A protož nemají býti voleni preláti, biskupové a kněží neumělí, ale rozumní a múdří, aby uměli rozeznati nehody a hřiechy lidské. Již bych já také řéci mohl: „Divíš se tomu, že svatý Petr potřikrát pána Krista zapřel. Ale tomu se nedivíš</w:t>
      </w:r>
      <w:r>
        <w:rPr>
          <w:rStyle w:val="emendace"/>
        </w:rPr>
        <w:t xml:space="preserve">nedivíš </w:t>
      </w:r>
      <w:r>
        <w:rPr>
          <w:rStyle w:val="pramen"/>
        </w:rPr>
        <w:t>nediwieſs</w:t>
      </w:r>
      <w:r>
        <w:rPr>
          <w:rStyle w:val="Text"/>
        </w:rPr>
        <w:t xml:space="preserve">, že ty ho ne třikrát, ale na tisícekrát </w:t>
      </w:r>
      <w:r>
        <w:rPr>
          <w:rStyle w:val="emendace"/>
        </w:rPr>
        <w:t xml:space="preserve">tisícekrát </w:t>
      </w:r>
      <w:r>
        <w:rPr>
          <w:rStyle w:val="pramen"/>
        </w:rPr>
        <w:t xml:space="preserve">tiſieczkrat </w:t>
      </w:r>
      <w:r>
        <w:rPr>
          <w:rStyle w:val="Text"/>
        </w:rPr>
        <w:t xml:space="preserve">v roce zapříš!“ Neb praví sv. Bernart: </w:t>
      </w:r>
      <w:r>
        <w:rPr>
          <w:rStyle w:val="foliace"/>
        </w:rPr>
        <w:t xml:space="preserve">106r </w:t>
      </w:r>
      <w:r>
        <w:rPr>
          <w:rStyle w:val="Text"/>
        </w:rPr>
        <w:t>„Kolikrát člověk smrtedlně hřeší, tolikrát pána boha živého zapří.“ A protož znamenajme, kolikrát v roce smrtedlně zhřešíme. Svatý Petr, ten pro troje zapření rúchu na hrdle nosil jest, ješto jí slzy z očí svých utieral. Neb kolikrát koli zpomenul na to laskavé rozmlúvanie milého Krista aneboli na to zapřenie, nemohl se vzdržeti, ihned plakati musil a od velikého, častého pláče tvář jeho již jest byla zčernalá a usvadlá, jako by jie byl opálil. Poněvadž pak svatý Petr pro troje zapřenie toliko plakal, kterak pak plakati nemá hřiešný člověk, jenž stvořitele svého na mnohokrát zapří</w:t>
      </w:r>
      <w:r>
        <w:rPr>
          <w:rStyle w:val="emendace"/>
        </w:rPr>
        <w:t xml:space="preserve">zapří </w:t>
      </w:r>
      <w:r>
        <w:rPr>
          <w:rStyle w:val="pramen"/>
        </w:rPr>
        <w:t>zaprzie</w:t>
      </w:r>
      <w:r>
        <w:rPr>
          <w:rStyle w:val="Text"/>
        </w:rPr>
        <w:t xml:space="preserve">, dopúščeje se hřiechuov smrtedlných. A by tomu buoh chtěl, že by – vezma příklad na svatém Petru – hřiechy své oplakati mohl. A ač by již toliko plakati nemohl jako svatý Petr, ale za tak časté zapřenie vypusť jedinú slzu z svého srdce a s svých očí, jistě tím ukrotíš hněv boží a obměkčíš </w:t>
      </w:r>
      <w:r>
        <w:rPr>
          <w:rStyle w:val="emendace"/>
        </w:rPr>
        <w:t xml:space="preserve">obměkčíš </w:t>
      </w:r>
      <w:r>
        <w:rPr>
          <w:rStyle w:val="pramen"/>
        </w:rPr>
        <w:t xml:space="preserve">obmiekczieſs </w:t>
      </w:r>
      <w:r>
        <w:rPr>
          <w:rStyle w:val="Text"/>
        </w:rPr>
        <w:t xml:space="preserve">jeho, že bude milostiv tvému zhřešení jako kterému svatému Petru, neb takové slze </w:t>
      </w:r>
      <w:r>
        <w:rPr>
          <w:rStyle w:val="lemma"/>
        </w:rPr>
        <w:t xml:space="preserve">slzě </w:t>
      </w:r>
      <w:r>
        <w:rPr>
          <w:rStyle w:val="hyperlemma"/>
        </w:rPr>
        <w:t xml:space="preserve">slzě </w:t>
      </w:r>
      <w:r>
        <w:rPr>
          <w:rStyle w:val="Text"/>
        </w:rPr>
        <w:t xml:space="preserve">jsú milému bohu mnohem vděčnějí nežli jiné utrpenie. A to se dobře shledalo na tomto svatém Petru, na svatéj Maří Majdaléně a mnoho jiných, ješto takovými slzami dobyli sobě milosti u pána boha a odpuščenie svých hřiechuov. A ačkoli svatý Petr proti pánu Kristu velice se byl zapomenul, avšakž jeho na jiné </w:t>
      </w:r>
      <w:r>
        <w:rPr>
          <w:rStyle w:val="foliace"/>
        </w:rPr>
        <w:t xml:space="preserve">106v </w:t>
      </w:r>
      <w:r>
        <w:rPr>
          <w:rStyle w:val="Text"/>
        </w:rPr>
        <w:t xml:space="preserve">apoštoly vždy miloval. A toho tím dosvědčil, že jej vrátným svým a klíčníkem nebeským učinil, že ne k jednomu pokoji, ale ke všemu království </w:t>
      </w:r>
      <w:r>
        <w:rPr>
          <w:rStyle w:val="emendace"/>
        </w:rPr>
        <w:t xml:space="preserve">království </w:t>
      </w:r>
      <w:r>
        <w:rPr>
          <w:rStyle w:val="pramen"/>
        </w:rPr>
        <w:t xml:space="preserve">kralowſtwie </w:t>
      </w:r>
      <w:r>
        <w:rPr>
          <w:rStyle w:val="Text"/>
        </w:rPr>
        <w:t xml:space="preserve">svému. A dal jemu moc zavřieti a otevříti, když jest k němu řekl tato slova řka: </w:t>
      </w:r>
      <w:r>
        <w:rPr>
          <w:rStyle w:val="cizijazyk"/>
        </w:rPr>
        <w:t xml:space="preserve">„Quodcumque ligaveris super terram, erit ligatum et in celis.“ </w:t>
      </w:r>
      <w:r>
        <w:rPr>
          <w:rStyle w:val="poznamka"/>
        </w:rPr>
        <w:t xml:space="preserve">Mt 16,19 </w:t>
      </w:r>
      <w:r>
        <w:rPr>
          <w:rStyle w:val="Text"/>
        </w:rPr>
        <w:t>„Petře, což koli na zemi sviežeš, to buď svázáno i v nebesiech.“ A což kolivěk na zemi rozviežeš, to buď rozvázáno i v nebesiech. A tu jistú moc dal také pán buoh jeho náměstkóm, to jest všem kněžím. Jiná kniežata neboli králové mají vrátné ukrutné a protivné a nemilosrdné, neradi chudého před pána na zámek pustie. Ale pán a král náš Kristus učinil svým vrátným svatého Petra, jenž jest milosrdný a dobrotivý, jenž ne skrytě, ale zjevně klíče v ruce držie, jako by řekl: „Jděte ke mně všichni, chudí i bohatí, mladí i staří, zdraví i nemocní, hotov sem vám královstvie nebeské otevřieti, jestliže kto za to prositi bude a budete li tlúci modlitbami nábožnými.“ Miloval také pán Kristus svatého Petra nad jiné apoštoly tím obyčejem, že jemu všechno křesťanstvo na tomto světě poručil. Svatému Janu evanjelistě, tomu jest poručil matku svú pod křížem, a to bylo znamenie veliké lásky</w:t>
      </w:r>
      <w:r>
        <w:rPr>
          <w:rStyle w:val="emendace"/>
        </w:rPr>
        <w:t xml:space="preserve">lásky </w:t>
      </w:r>
      <w:r>
        <w:rPr>
          <w:rStyle w:val="pramen"/>
        </w:rPr>
        <w:t>laſke</w:t>
      </w:r>
      <w:r>
        <w:rPr>
          <w:rStyle w:val="Text"/>
        </w:rPr>
        <w:t xml:space="preserve">. Ale svatého Petra, toho ještě výše miloval, když jemu vešken svět poručil, pro kterýž se dal i na smrt umučiti, a opustiv </w:t>
      </w:r>
      <w:r>
        <w:rPr>
          <w:rStyle w:val="foliace"/>
        </w:rPr>
        <w:t xml:space="preserve">107r </w:t>
      </w:r>
      <w:r>
        <w:rPr>
          <w:rStyle w:val="Text"/>
        </w:rPr>
        <w:t xml:space="preserve">dědictvie, totiž nebesa, přijal na se člověčenstvie. A chtěl člověkem býti, aby člověka vykúpil. A pak ty jisté lidi </w:t>
      </w:r>
      <w:r>
        <w:rPr>
          <w:rStyle w:val="Text"/>
        </w:rPr>
        <w:lastRenderedPageBreak/>
        <w:t xml:space="preserve">tak vykúpené poručil pán buoh svatému Petru, aby je zpravoval a opatroval, když k němu řekl: „Petře, miluješ li mě?“A on odpovědě: „Pane, miluji tě.“ „Pasiž ovce mé!“ Těch jistých ovec, to jest věrných křesťanóv na tomto světě. A viery křesťanské svatý Petr byl jest tak pilen, že potom pro ně dal se na smrt umučiti. Neb čtem o jeho svatém životě, že toho času, když svatý Petr a svatý Pavel tu v Římě slovo boží a vieru křesťanskú kázali, pak slyšiece to starší </w:t>
      </w:r>
      <w:r>
        <w:rPr>
          <w:rStyle w:val="emendace"/>
        </w:rPr>
        <w:t xml:space="preserve">starší </w:t>
      </w:r>
      <w:r>
        <w:rPr>
          <w:rStyle w:val="pramen"/>
        </w:rPr>
        <w:t xml:space="preserve">ſtarſſie </w:t>
      </w:r>
      <w:r>
        <w:rPr>
          <w:rStyle w:val="Text"/>
        </w:rPr>
        <w:t xml:space="preserve">v městě, velmi jim to protivno bylo. I myslili na to, kterak by obec proti nim zbúřili. A Šimona čarodějníka nad ně ciesaři Nerovi římskému zchválili a svaté apoštoly potupili. Jakož se to i dnes ještě děje, že mnozí u diábla a jeho služebníkóv a služebnic jakožto u čarodějníků a čarodějnic viece hledají ščestie a spasenie svého nežli u řádných a statečných lidí. Tehda stalo se, že mnozí lidé skrze řeč svatých apoštolóv a jejich kázaní obracovali se na pravú vieru k milému pánu bohu i bylo, že se lidé dvojili a búřili se proti sobě. A mezi tím Šimon čarodějník s své zlosti bude mnoho zlého o svatém Petru mluviti, že jest čarodějník a že lidi z pravé cesty svodí. I uvěřili sú tomu mnozí lidé jeho zlosti, neb mnoho </w:t>
      </w:r>
      <w:r>
        <w:rPr>
          <w:rStyle w:val="foliace"/>
        </w:rPr>
        <w:t xml:space="preserve">107v </w:t>
      </w:r>
      <w:r>
        <w:rPr>
          <w:rStyle w:val="Text"/>
        </w:rPr>
        <w:t xml:space="preserve">divóv svými čáry jednal, někdy činil, že se had měděný hýbal jakžto živý a že se modly kamenné smály, i sám také a též diábelskú mocí u povětří </w:t>
      </w:r>
      <w:r>
        <w:rPr>
          <w:rStyle w:val="emendace"/>
        </w:rPr>
        <w:t xml:space="preserve">povětří </w:t>
      </w:r>
      <w:r>
        <w:rPr>
          <w:rStyle w:val="pramen"/>
        </w:rPr>
        <w:t xml:space="preserve">powietrzie </w:t>
      </w:r>
      <w:r>
        <w:rPr>
          <w:rStyle w:val="Text"/>
        </w:rPr>
        <w:t xml:space="preserve">létal. A svatý Petr protiv tomu božskú mocí nemocné uzdravoval, slepým zrak dával, diábly vyháněl a mrtvé křiesil. I řekl jest svatý Petr lidem, aby se jeho varovali. A tak, že lidé byli roztržití, jedni s Šimonem čarodějníkem, druzí s svatým Petrem stáli. A uslyšav to Nero ciesař, káže toho čarodějníka Šimona před se přivolati. A když před ciesaře kročí, počne svú tvář měniti, že jednak jako mládenec, jednak jako starý člověk proměňováše </w:t>
      </w:r>
      <w:r>
        <w:rPr>
          <w:rStyle w:val="poznamka"/>
        </w:rPr>
        <w:t xml:space="preserve">část slova škrtnuta a mladší rukou přepsáno na „proměňoval“ </w:t>
      </w:r>
      <w:r>
        <w:rPr>
          <w:rStyle w:val="Text"/>
        </w:rPr>
        <w:t>se. Pak znamenav to Nero ciesař, měl jeho za pravého syna božieho. Ale svatý Petr protiv tomu pravil, že by byl lživý a nečistý čarodějník, jenž lidi klamá a na všem jest protivník boží. Tehda ten čarodějník jde k ciesařovi i die jemu takto: „Slyš mě, milý ciesaři, jáť sem syn boží, jenž sem z nebe stúpil, až do sie chvíle měl sem protiv sobě nepřietele Petra, jedno jeho samého, než jižť se jeho zlost množí, žeť i Pavel s ním káže Kristovu vieru. A protož nepomyslíš li o to některak o jejich bezživotí</w:t>
      </w:r>
      <w:r>
        <w:rPr>
          <w:rStyle w:val="emendace"/>
        </w:rPr>
        <w:t xml:space="preserve">bezživotí </w:t>
      </w:r>
      <w:r>
        <w:rPr>
          <w:rStyle w:val="pramen"/>
        </w:rPr>
        <w:t>bezziwotie</w:t>
      </w:r>
      <w:r>
        <w:rPr>
          <w:rStyle w:val="Text"/>
        </w:rPr>
        <w:t xml:space="preserve">, jistě to věz, žeť královstvie tvé zahyne. Pak nazajtřie svoláni byli obapolně před ciesaře, svatý Petr i ten čarodějník, i budú se přemítati a hádati rozličnú řečí. I die </w:t>
      </w:r>
      <w:r>
        <w:rPr>
          <w:rStyle w:val="foliace"/>
        </w:rPr>
        <w:t xml:space="preserve">108r </w:t>
      </w:r>
      <w:r>
        <w:rPr>
          <w:rStyle w:val="Text"/>
        </w:rPr>
        <w:t>Šimon ciesařovi: „Jižť dále Petra, svého nepřietele, trpěti nemohu, než přikáži anjelóm svým, aby přijdúce pomstili mě nad ním.“ Odpovie jemu svatý Petr řka takto: „Nic se anjelóv tvých, diáblóv, nebojím, než oni se mne viece bojte mocí pána Jezukrista, jímž se ty lživě činíš!“ Tehda ciesař die svatému Petru: „I kterak, Petře, nebojíš se Šimona, jenž jest pravým bohem a vie všechny věci tajné?“ I die k tomu svatý Petr a řka: „Poněvadž pravíš</w:t>
      </w:r>
      <w:r>
        <w:rPr>
          <w:rStyle w:val="emendace"/>
        </w:rPr>
        <w:t xml:space="preserve">pravíš </w:t>
      </w:r>
      <w:r>
        <w:rPr>
          <w:rStyle w:val="pramen"/>
        </w:rPr>
        <w:t>prawieſs</w:t>
      </w:r>
      <w:r>
        <w:rPr>
          <w:rStyle w:val="Text"/>
        </w:rPr>
        <w:t xml:space="preserve">, že vie všechny věci tajné, nechať povie, co já nynie myslím aneboli co činiti chci.“ I káže sobě svatý Petr chleba tajně podati, a požehnav to, zdrobí jej v rukú. Tehda Šimon rozhněvav se i die takto: „Vstupte, věžníci a psi moji, a snězte Petra tu před ciesařem!“ A tudiež ukázali se velmi velicí psi, chtiece se o svatého Petra pokusiti. Tehda svatý Petr, vzem chléb i vrže jej před psy, a ihned jako by se propadli, nebylo vídati žádného. I die svatý Petr k ciesařovi: „Pravilť sem tobě, ciesaři, dřieve, žeť jest zlý a diábelský člověk. A protož jižs to sám slyšal a viděl. Pravil tobě, ciesaři, o anjelech, a ukázalť psy.“ Tehda Šimon počne se opět chlubiti, že by chtěl mrtvé křiesiti. I stalo se, že nějaký mládenec umřel. A ciesař povola před se Šimona i svatého Petra i položi jima takovú pokutu, aby hrdlo propadl, ktož by mrtvého vzkřiesiti nemohl. A když Šimon podvakrát </w:t>
      </w:r>
      <w:r>
        <w:rPr>
          <w:rStyle w:val="foliace"/>
        </w:rPr>
        <w:t xml:space="preserve">108v </w:t>
      </w:r>
      <w:r>
        <w:rPr>
          <w:rStyle w:val="Text"/>
        </w:rPr>
        <w:t xml:space="preserve">čáry své jednal, </w:t>
      </w:r>
      <w:r>
        <w:rPr>
          <w:rStyle w:val="Text"/>
        </w:rPr>
        <w:lastRenderedPageBreak/>
        <w:t>viděno bylo, že umrlec jako by hlavú hýbal. Tehda chtěli svatého Petra na smrt odsúditi. Ale svatý Petr řekl jim řka: „Nekvaptež ještě mú smrtí, než učiňte jedno, jestliže tento mládenec živ, jakož se vám zdá, i nechať chodí, jie a mluví</w:t>
      </w:r>
      <w:r>
        <w:rPr>
          <w:rStyle w:val="emendace"/>
        </w:rPr>
        <w:t xml:space="preserve">mluví </w:t>
      </w:r>
      <w:r>
        <w:rPr>
          <w:rStyle w:val="pramen"/>
        </w:rPr>
        <w:t>mluwie</w:t>
      </w:r>
      <w:r>
        <w:rPr>
          <w:rStyle w:val="Text"/>
        </w:rPr>
        <w:t xml:space="preserve">, a pakli toho neučiní, tehda vězte, žeť jest oblud. Ale nechať Šimon od lože odstúpí.“ A když odstúpil, tehda se umrlec nehýbal viece. A pak svatý Petr, zdaleka stoje, i die řka: „Ve jméno pána mého Jezukrista toběť, mládenče, pravím, aby vstal a chodil!“ Kterýž ihned vstal živ jsa. A viděvše to lidé, chtěli Šimona ukamenovati. Ale Šimon vyšed na nějakú vysokú věži, i bude v povětří létati. Tehda Nero ciesař die k svatým apoštolóm: „Již vidím, že lid svodíte a že Šimon jest pravý buoh.“ Tehda milý svatý Petr dá se milému pánu bohu na modlitbu i die: „Přikazujiť vám, anjelóm pekelným, abyšte čarodějníka doluov upustili!“ Jenž hned doluov upadl a slomil hlavu, a zdechne hanebně. A viděv to Nero ciesař, že takového člověka ztratil, i bude po něm velmi truchel a zamúcen. A ihned z toho svaté apoštoly na smrt odsúdi. I káže, aby svatého Petra ukřižovali a svatému Pavlu, jenž byl měščenín římský, tomu aby hlavu sťali. A když je již spolu na smrt vedli, tehda die svatý Pavel k svatému Petru: „Pokoj tobě věčný buď, bratře milý, jenž jsi slúp a gruntfešt viery křesťanské, </w:t>
      </w:r>
      <w:r>
        <w:rPr>
          <w:rStyle w:val="foliace"/>
        </w:rPr>
        <w:t xml:space="preserve">109r </w:t>
      </w:r>
      <w:r>
        <w:rPr>
          <w:rStyle w:val="Text"/>
        </w:rPr>
        <w:t xml:space="preserve">pastýř ovec božských.“ Obrátiv se k němu zase svatý Petr, i die jemu takto: „Béř se u pokoji, učedlníku a přikazateli, lidský vuodce spravedlivých a jejich spasenie.“ A tak pak svatého Petra, obrátivše nohama vzhuoru a hlavú doluov, ukřižovali. A svatému Pavlu jeho svatú hlavu sťali. Tu pak lidé, ješto při tom stáli, viděli jsú anjely svaté, stojíce s korunami s ruože uvitými, jenž duše svatých apoštolóv korunovali a vnesli do královstvie nebeského. A takť jsú milí světí apoštolé život svój na tomto světě dokonali; bylo by dlúhé pravenie. Než povstanúce nahoru, tím nábožnějí prosme jejich svaté milosti, poněvadž jsú tak veliké moci před pánem bohem, ať nám ráčí u pána boha uprositi hřiechóm našim odpuščení a po tomto životě dopomohú nám k království </w:t>
      </w:r>
      <w:r>
        <w:rPr>
          <w:rStyle w:val="emendace"/>
        </w:rPr>
        <w:t xml:space="preserve">království </w:t>
      </w:r>
      <w:r>
        <w:rPr>
          <w:rStyle w:val="pramen"/>
        </w:rPr>
        <w:t xml:space="preserve">kralowſtwie </w:t>
      </w:r>
      <w:r>
        <w:rPr>
          <w:rStyle w:val="Text"/>
        </w:rPr>
        <w:t>nebeskému, kteréhož nám dopomáhaj buoh otec i syn i duch svatý. Amen.</w:t>
      </w:r>
    </w:p>
    <w:p>
      <w:pPr>
        <w:pStyle w:val="Nadpis"/>
      </w:pPr>
      <w:r>
        <w:rPr>
          <w:rStyle w:val="cizijazyk"/>
        </w:rPr>
        <w:t>Iakobi</w:t>
      </w:r>
    </w:p>
    <w:p>
      <w:pPr>
        <w:rPr>
          <w:rStyle w:val="Text"/>
        </w:rPr>
      </w:pPr>
      <w:r>
        <w:rPr>
          <w:rStyle w:val="cizijazyk"/>
        </w:rPr>
        <w:t>Potestis bibere calicem, quem ego bibiturus sum? Matthei capitulo XX.</w:t>
      </w:r>
      <w:r>
        <w:rPr>
          <w:rStyle w:val="poznamka"/>
        </w:rPr>
        <w:t>Mt 20,22,</w:t>
      </w:r>
      <w:bookmarkStart w:id="2" w:name="_GoBack"/>
      <w:bookmarkEnd w:id="2"/>
      <w:r>
        <w:rPr>
          <w:rStyle w:val="poznamka"/>
        </w:rPr>
        <w:t xml:space="preserve"> původně zapsáno II., přepsáno mladší rukou </w:t>
      </w:r>
      <w:r>
        <w:rPr>
          <w:rStyle w:val="Text"/>
        </w:rPr>
        <w:t>A tak, najmilejšie, když jsú svatí apoštolé, svatý Jakub a svatý Jan, bratři vlastní, synové Zebedeovi, žádali jsú přijíti k radosti nebeské, o kteréjž jim pán Kristus i také jiným apoštolóm častokrát pravil a vymlúval. A pak jednoho času když se Kristus bráše do Jeruzaléma i pojal s sebú dvanácte svých mladších</w:t>
      </w:r>
      <w:r>
        <w:rPr>
          <w:rStyle w:val="emendace"/>
        </w:rPr>
        <w:t xml:space="preserve">mladších </w:t>
      </w:r>
      <w:r>
        <w:rPr>
          <w:rStyle w:val="pramen"/>
        </w:rPr>
        <w:t>mladſſiech</w:t>
      </w:r>
      <w:r>
        <w:rPr>
          <w:rStyle w:val="Text"/>
        </w:rPr>
        <w:t xml:space="preserve">, i bude </w:t>
      </w:r>
      <w:r>
        <w:rPr>
          <w:rStyle w:val="foliace"/>
        </w:rPr>
        <w:t xml:space="preserve">109v </w:t>
      </w:r>
      <w:r>
        <w:rPr>
          <w:rStyle w:val="Text"/>
        </w:rPr>
        <w:t>s nimi rozmlúvati řka takto: „Aj, teď jdeme do Jeruzaléma a syn člověka,“ totiž panny Marie, „poddán bude kniežatóm židovským a mistróm jejich a potupí jeho k smrti. A poddadie jeho lidem ku posmievaní</w:t>
      </w:r>
      <w:r>
        <w:rPr>
          <w:rStyle w:val="emendace"/>
        </w:rPr>
        <w:t xml:space="preserve">posmievaní </w:t>
      </w:r>
      <w:r>
        <w:rPr>
          <w:rStyle w:val="pramen"/>
        </w:rPr>
        <w:t>poſmiewanie</w:t>
      </w:r>
      <w:r>
        <w:rPr>
          <w:rStyle w:val="Text"/>
        </w:rPr>
        <w:t>, k ubičovánie, a třetie den z mrtvých vstane.“ A když již Kristus svú řeč dokonal a vymluvil, tehda tato dva, totiž svatý Jakub a svatý Jan evanjelista, poslali svú milú matku na Krista, aby s ním mluvila, zda by jim uprositi mohla královstvie nebeské. A když tak s svými syny před Krista přistúpí, i die jemu řkúci takto: „Prosím tebe, rci a zjednaj, ať tato dva syny má sednú s tebú, jeden na pravici a druhý na levici v tvém království</w:t>
      </w:r>
      <w:r>
        <w:rPr>
          <w:rStyle w:val="emendace"/>
        </w:rPr>
        <w:t xml:space="preserve">království </w:t>
      </w:r>
      <w:r>
        <w:rPr>
          <w:rStyle w:val="pramen"/>
        </w:rPr>
        <w:t>kralowſtwie</w:t>
      </w:r>
      <w:r>
        <w:rPr>
          <w:rStyle w:val="Text"/>
        </w:rPr>
        <w:t xml:space="preserve">.“ A protož zdá mi se tak, že dosti nerozumně prosili jsú, právě jako by někdo chtěl žíti, a nic nenasev. A také jako by někdo chtěl žold bráti, a nikdy se v boji neukázav. Aneboli dědictvie míti dřéve, nežli by toho zaslúžil, a nikdy o to nepracovav. A protož Kristus ne mateři, ale synóm </w:t>
      </w:r>
      <w:r>
        <w:rPr>
          <w:rStyle w:val="Text"/>
        </w:rPr>
        <w:lastRenderedPageBreak/>
        <w:t xml:space="preserve">odpovie takto řka: </w:t>
      </w:r>
      <w:r>
        <w:rPr>
          <w:rStyle w:val="cizijazyk"/>
        </w:rPr>
        <w:t xml:space="preserve">„Nescitis, quid petatis. Potestis bibere calicem, quem ego bibiturus sum?“ </w:t>
      </w:r>
      <w:r>
        <w:rPr>
          <w:rStyle w:val="poznamka"/>
        </w:rPr>
        <w:t xml:space="preserve">Mt 20,22 </w:t>
      </w:r>
      <w:r>
        <w:rPr>
          <w:rStyle w:val="Text"/>
        </w:rPr>
        <w:t xml:space="preserve">„Neviete, co prosíte. Muožete li píti kalich, jenž sem já pil?“ Jako by řekl: „O veliké věci stojíte a za velikú věc prosíte, ale kterak; k velikým věcem nemuož tak snadně přijíti, leč usilováním a velikú prací.“ A protož praví „muožete li píti kalich, kterýž sem já pil“. V kterýchžto sloviech pán Kristus vede nás </w:t>
      </w:r>
      <w:r>
        <w:rPr>
          <w:rStyle w:val="foliace"/>
        </w:rPr>
        <w:t xml:space="preserve">110r </w:t>
      </w:r>
      <w:r>
        <w:rPr>
          <w:rStyle w:val="Text"/>
        </w:rPr>
        <w:t>a napomíná ke dvojí věci. Jedno, abychom trpělivi byli v mukách a v protivenství</w:t>
      </w:r>
      <w:r>
        <w:rPr>
          <w:rStyle w:val="emendace"/>
        </w:rPr>
        <w:t xml:space="preserve">protivenství </w:t>
      </w:r>
      <w:r>
        <w:rPr>
          <w:rStyle w:val="pramen"/>
        </w:rPr>
        <w:t>protiwenſtwie</w:t>
      </w:r>
      <w:r>
        <w:rPr>
          <w:rStyle w:val="Text"/>
        </w:rPr>
        <w:t xml:space="preserve">. A to vymlúvá v tom slově, jakož praví řka „muožete li píti kalich“. Druhé klade se jim na příklad tu, kdež praví „kterýž sem já pil“. A protož kalich někdy v Starém zákoně bylo jest náčiní jakožto čéše aneboli řepice, z kteréhož jsú lidem nemocným dávali píti nápoj lékařský. A pak duchovním </w:t>
      </w:r>
      <w:r>
        <w:rPr>
          <w:rStyle w:val="emendace"/>
        </w:rPr>
        <w:t xml:space="preserve">duchovním </w:t>
      </w:r>
      <w:r>
        <w:rPr>
          <w:rStyle w:val="pramen"/>
        </w:rPr>
        <w:t xml:space="preserve">duchowniem </w:t>
      </w:r>
      <w:r>
        <w:rPr>
          <w:rStyle w:val="Text"/>
        </w:rPr>
        <w:t xml:space="preserve">rozumem a podobenstvím písmo </w:t>
      </w:r>
      <w:r>
        <w:rPr>
          <w:rStyle w:val="emendace"/>
        </w:rPr>
        <w:t xml:space="preserve">písmo </w:t>
      </w:r>
      <w:r>
        <w:rPr>
          <w:rStyle w:val="pramen"/>
        </w:rPr>
        <w:t xml:space="preserve">pieſmo </w:t>
      </w:r>
      <w:r>
        <w:rPr>
          <w:rStyle w:val="Text"/>
        </w:rPr>
        <w:t xml:space="preserve">svaté pokládá a vyčítá o pití </w:t>
      </w:r>
      <w:r>
        <w:rPr>
          <w:rStyle w:val="emendace"/>
        </w:rPr>
        <w:t xml:space="preserve">pití </w:t>
      </w:r>
      <w:r>
        <w:rPr>
          <w:rStyle w:val="pramen"/>
        </w:rPr>
        <w:t xml:space="preserve">pitie </w:t>
      </w:r>
      <w:r>
        <w:rPr>
          <w:rStyle w:val="Text"/>
        </w:rPr>
        <w:t xml:space="preserve">z kalicha. A protož znamenaj, že jeden kalich slove pokušenie diábelského. A o tom kalichu praví Jeremiáš prorok, capitulo XXI.: </w:t>
      </w:r>
      <w:r>
        <w:rPr>
          <w:rStyle w:val="cizijazyk"/>
        </w:rPr>
        <w:t xml:space="preserve">„Calix aureus Babilonis in manu Domini inebrians terram.“ </w:t>
      </w:r>
      <w:r>
        <w:rPr>
          <w:rStyle w:val="poznamka"/>
        </w:rPr>
        <w:t xml:space="preserve">Jr 51,7 </w:t>
      </w:r>
      <w:r>
        <w:rPr>
          <w:rStyle w:val="Text"/>
        </w:rPr>
        <w:t xml:space="preserve">„Kalich zlatý z Babylona v ruce boží opojí zemi a víno jeho budúť píti všichni lidé.“ Skrze kalich babylonský znamenává se diábelské pokušenie, jenž pokušuje člověka v něčem pěkném a rozkošném tohoto světa biedného, potěšuje člověka, aby jeho tím snadnějí mohl zklamati. Pak takový kalich, totiž pokušenie diábelského, tehda jest v ruce božie, když jemu pán buoh přepustí člověka pokusiti. Neb diábel nemuož člověka pokusiti, leč jemu od boha přepuščenie dáno. A toho kalicha podává čert všem, když jich pokúšie. Než někteří jsú, ješto jeho nepřijímají, jako ti, ješto se takového pokušenie brání a protiví. Ale druzí je přijímají, jako ti, ješto jemu v jeho pokušení </w:t>
      </w:r>
      <w:r>
        <w:rPr>
          <w:rStyle w:val="emendace"/>
        </w:rPr>
        <w:t xml:space="preserve">pokušení </w:t>
      </w:r>
      <w:r>
        <w:rPr>
          <w:rStyle w:val="pramen"/>
        </w:rPr>
        <w:t xml:space="preserve">pokuſſenie </w:t>
      </w:r>
      <w:r>
        <w:rPr>
          <w:rStyle w:val="foliace"/>
        </w:rPr>
        <w:t xml:space="preserve">110v </w:t>
      </w:r>
      <w:r>
        <w:rPr>
          <w:rStyle w:val="Text"/>
        </w:rPr>
        <w:t xml:space="preserve">přivolují. A o těch, ješto kalicha pokušenie nepřijímají, psáno jest v proroctví </w:t>
      </w:r>
      <w:r>
        <w:rPr>
          <w:rStyle w:val="emendace"/>
        </w:rPr>
        <w:t xml:space="preserve">proroctví </w:t>
      </w:r>
      <w:r>
        <w:rPr>
          <w:rStyle w:val="pramen"/>
        </w:rPr>
        <w:t xml:space="preserve">prorocztwie </w:t>
      </w:r>
      <w:r>
        <w:rPr>
          <w:rStyle w:val="Text"/>
        </w:rPr>
        <w:t xml:space="preserve">Izaiášově, jenž mluví takto: </w:t>
      </w:r>
      <w:r>
        <w:rPr>
          <w:rStyle w:val="cizijazyk"/>
        </w:rPr>
        <w:t xml:space="preserve">„Posui coram filiis domus Rechabitarum, ciphos plenos et calices.“ </w:t>
      </w:r>
      <w:r>
        <w:rPr>
          <w:rStyle w:val="poznamka"/>
        </w:rPr>
        <w:t xml:space="preserve">Jr 35,5 </w:t>
      </w:r>
      <w:r>
        <w:rPr>
          <w:rStyle w:val="Text"/>
        </w:rPr>
        <w:t xml:space="preserve">„Posadil sem před syny z čeledi Rechabitskéj řepice a kalichy plny vína, řekl sem ‚píte‘, a oni nechtěli píti.“ Také rovně diábel napájie lidi a šenkuje jim, i onoho i tohoto pokušenie, jednak smilstvie, jednak obžerstvie, jednak cizoložstvie, jednak vraždu, jednak kostky, jednak ten prokletý tanec. A tak jinými hřiechy smrtedlnými, a to jest pak vše na vuoli člověčí, chceš li to přijíti, či li nechtěš. Než radímť každému pod věčným zatracením, aby nepřijímal toho pitie, neb jestliže je přijmeš a napiješ se, totiž že jemu v tom povolíš, tehda jistě duši svú jedem smrtedlným napojíš </w:t>
      </w:r>
      <w:r>
        <w:rPr>
          <w:rStyle w:val="emendace"/>
        </w:rPr>
        <w:t xml:space="preserve">napojíš </w:t>
      </w:r>
      <w:r>
        <w:rPr>
          <w:rStyle w:val="pramen"/>
        </w:rPr>
        <w:t xml:space="preserve">napogieſs </w:t>
      </w:r>
      <w:r>
        <w:rPr>
          <w:rStyle w:val="Text"/>
        </w:rPr>
        <w:t>a věčně otrávíš</w:t>
      </w:r>
      <w:r>
        <w:rPr>
          <w:rStyle w:val="emendace"/>
        </w:rPr>
        <w:t xml:space="preserve">otrávíš </w:t>
      </w:r>
      <w:r>
        <w:rPr>
          <w:rStyle w:val="pramen"/>
        </w:rPr>
        <w:t>otrawieſs</w:t>
      </w:r>
      <w:r>
        <w:rPr>
          <w:rStyle w:val="Text"/>
        </w:rPr>
        <w:t>. A pak ti, jenž kalich od diábla přijímali, znamenáni jsú skrze šenka krále faraona, jenž když bieše do žaláře u vězenie vsazen, viděl jest ve snách viděnie, o kterémžto rozprávěje, bude praviti a řka: „Viděl sem před sebú vinný kořen, jenž měl troje réví, a to se ponenáhlu proměnilo a rostlo v zlato a po okvetení dospieváchu hroznové. A kalich faraonuov, ten bieše v mú rukú, v kterýžto sem hrozny vydavoval a dal sem píti faraonovi.“ Pak tomu duchovně máme takto rozuměti. Šenk faraon znamenává člověka hřieš</w:t>
      </w:r>
      <w:r>
        <w:rPr>
          <w:rStyle w:val="foliace"/>
        </w:rPr>
        <w:t>111r</w:t>
      </w:r>
      <w:r>
        <w:rPr>
          <w:rStyle w:val="Text"/>
        </w:rPr>
        <w:t xml:space="preserve">ného, jenž jest v žaláři, totiž v moci diábelské. Před takovým člověkem hřiešným jest vinný kořen, to jest tento svět, jenž v své rozkoši ktve jakožto kořen vinný. Na tom hroznu, totiž na tomto světě, roste troje révie, neb všeliký hřiech, jenž se v světě děje, jest radost očí, pýcha a rozkoš života. To troje réví roste v zlato, když takovému hřiechu bude povoleno. A tehda hroznové dospievají, kdyžto hřiech již bude skutkem spáchán. Tehda šenk kalich v rukú drží, když již člověk hříšný v hřieších se zastará a zóstane. A tehda z hroznu víno vydavuje, když rozkoši v hřieších hledie. A pak tehda faraonovi kalicha podává, když již člověk hřiešný ve všem vuoli diáblovu naplňuje. Takový kalich byl jest </w:t>
      </w:r>
      <w:r>
        <w:rPr>
          <w:rStyle w:val="Text"/>
        </w:rPr>
        <w:lastRenderedPageBreak/>
        <w:t xml:space="preserve">mrzek svatému Jakubu, nechtěl ho přijíti, neb ústavně byl jest v božie bázni, varoval se hřiechóv, netbal jest marnosti tohoto biedného světa. A opustiv všechno, což měl, následoval jest pána Jezukrista. Druhý kalich slove kalich počasné muky aneb počasného protivenstvie a utrpenie. O tom také píše prorok Jeremiáš, XLVIII. </w:t>
      </w:r>
      <w:r>
        <w:rPr>
          <w:rStyle w:val="cizijazyk"/>
        </w:rPr>
        <w:t>capitulo</w:t>
      </w:r>
      <w:r>
        <w:rPr>
          <w:rStyle w:val="Text"/>
        </w:rPr>
        <w:t xml:space="preserve">: </w:t>
      </w:r>
      <w:r>
        <w:rPr>
          <w:rStyle w:val="cizijazyk"/>
        </w:rPr>
        <w:t xml:space="preserve">„Ecce quibus non erat iudicium ut biberent calicem, bibentes bibebant.“ </w:t>
      </w:r>
      <w:r>
        <w:rPr>
          <w:rStyle w:val="poznamka"/>
        </w:rPr>
        <w:t xml:space="preserve">Jr 49,12 </w:t>
      </w:r>
      <w:r>
        <w:rPr>
          <w:rStyle w:val="Text"/>
        </w:rPr>
        <w:t xml:space="preserve">„Ej, praví ti, v nichžto nebylo rozeznání, aby pili kalich, pijíce pili jsú.“ To slovo vymlúvá Kristus k těm, jenž zde na tomto světě počasně kvíleni </w:t>
      </w:r>
      <w:r>
        <w:rPr>
          <w:rStyle w:val="foliace"/>
        </w:rPr>
        <w:t xml:space="preserve">111v </w:t>
      </w:r>
      <w:r>
        <w:rPr>
          <w:rStyle w:val="Text"/>
        </w:rPr>
        <w:t>budú a muky neboli protivenstvie trpí</w:t>
      </w:r>
      <w:r>
        <w:rPr>
          <w:rStyle w:val="emendace"/>
        </w:rPr>
        <w:t xml:space="preserve">trpí </w:t>
      </w:r>
      <w:r>
        <w:rPr>
          <w:rStyle w:val="pramen"/>
        </w:rPr>
        <w:t>trpie</w:t>
      </w:r>
      <w:r>
        <w:rPr>
          <w:rStyle w:val="Text"/>
        </w:rPr>
        <w:t>, aby potom věčně kvíleni a mučeni nebyli. A protož praví ti, v nichžto nebylo rozeznání, aby pili kalich. To jsú ti, jenž před bohem dobří jsú a úplně dokonalí, takže by pro hřiechy neměli mučeni býti, tiť jsú pili pijíce, to jest mnoho protivenstvie na tomto světě psotném a biedném trpěli jsú. Jakožto Job spravedlivý, pán náš Ježíš Kristus, matka jeho panna Maria, svatí apoštolé, svatí mučedlníci. A protož také člověk, jenž jest mnoho hřiechóv učinil, milého pána boha často hněval, měl by protivenstvie rád trpěti, kteréž pán buoh pro hřiechy naň sešle, neb tiem očiščuje naše hřiechy, aby v mukách pekelných věčně netrpěl, neb utrpenie tohoto světa, ktož právě chce znamenati, jestiť velmi krátké protiv onomu, jakož potom trpěti budem, jehož nás pán buoh rač uchovati. Ačkoli krátké, avšakž kto je mile a pokorně trpí</w:t>
      </w:r>
      <w:r>
        <w:rPr>
          <w:rStyle w:val="emendace"/>
        </w:rPr>
        <w:t xml:space="preserve">trpí </w:t>
      </w:r>
      <w:r>
        <w:rPr>
          <w:rStyle w:val="pramen"/>
        </w:rPr>
        <w:t>trpie</w:t>
      </w:r>
      <w:r>
        <w:rPr>
          <w:rStyle w:val="Text"/>
        </w:rPr>
        <w:t xml:space="preserve">, jest duši velmi užitečné. A toho máme příklad na mnohých lidech Starého i také Nového zákona, jenž jsú taková protivenstvie měli. A když by toho nebylo protivenstvie, mnozí by pána boha zapomenuli. Neb psáno jest v knihách Příslovie, </w:t>
      </w:r>
      <w:r>
        <w:rPr>
          <w:rStyle w:val="cizijazyk"/>
        </w:rPr>
        <w:t>capitulo 2.</w:t>
      </w:r>
      <w:r>
        <w:rPr>
          <w:rStyle w:val="Text"/>
        </w:rPr>
        <w:t xml:space="preserve">: </w:t>
      </w:r>
      <w:r>
        <w:rPr>
          <w:rStyle w:val="cizijazyk"/>
        </w:rPr>
        <w:t xml:space="preserve">„Quem diligit Dominus, illum corrigit.“ </w:t>
      </w:r>
      <w:r>
        <w:rPr>
          <w:rStyle w:val="poznamka"/>
        </w:rPr>
        <w:t xml:space="preserve">sr. Pr 3,12 </w:t>
      </w:r>
      <w:r>
        <w:rPr>
          <w:rStyle w:val="Text"/>
        </w:rPr>
        <w:t xml:space="preserve">„Kohož pán buoh miluje, toho on treskce.“ A jakož otec synovi, takéž se jemu slibuje. I zpomínal </w:t>
      </w:r>
      <w:r>
        <w:rPr>
          <w:rStyle w:val="emendace"/>
        </w:rPr>
        <w:t xml:space="preserve">zpomínal </w:t>
      </w:r>
      <w:r>
        <w:rPr>
          <w:rStyle w:val="pramen"/>
        </w:rPr>
        <w:t xml:space="preserve">zpomienal </w:t>
      </w:r>
      <w:r>
        <w:rPr>
          <w:rStyle w:val="Text"/>
        </w:rPr>
        <w:t xml:space="preserve">na to pevně milý svatý Jakub. </w:t>
      </w:r>
      <w:r>
        <w:rPr>
          <w:rStyle w:val="foliace"/>
        </w:rPr>
        <w:t xml:space="preserve">112r </w:t>
      </w:r>
      <w:r>
        <w:rPr>
          <w:rStyle w:val="Text"/>
        </w:rPr>
        <w:t xml:space="preserve">Neb když se jeho a bratra jeho svatého Jana tázal pán Kristus řka takto: „Muožete li píti kalich, jenž sem já pil?“, totiž „móžete li trpěti muky, jakož sem já trpěl?“ Odpověděli bez otazu ihned řkúce: „Móžem.“ Jako by řekli: „To vše, což na nás přijde trpěti utrpenie a protivenstvie na tomto světě, hotovi jsme a rádi chcem trpěti, abychom u věčné radosti v tvém království </w:t>
      </w:r>
      <w:r>
        <w:rPr>
          <w:rStyle w:val="emendace"/>
        </w:rPr>
        <w:t xml:space="preserve">království </w:t>
      </w:r>
      <w:r>
        <w:rPr>
          <w:rStyle w:val="pramen"/>
        </w:rPr>
        <w:t xml:space="preserve">kralowſtwie </w:t>
      </w:r>
      <w:r>
        <w:rPr>
          <w:rStyle w:val="Text"/>
        </w:rPr>
        <w:t xml:space="preserve">s tebú bydleti mohli.“ Takový kalich utrpenie a protivenstvie svatý Jakub často pil, neb mnoho protivenstvie až i na smrt pro královstvie nebeské trpěl jest. Jakož potom uslyšíte. A to všechno protivenstvie a ty muky, ješto je trpěl, konec vzaly. Ale radost nebeská, ješto za to vzal, ta trvá navěky a konce nevezme. Neb také k takovým praví Kristus skrze proroka v Žaltáři řka takto: </w:t>
      </w:r>
      <w:r>
        <w:rPr>
          <w:rStyle w:val="cizijazyk"/>
        </w:rPr>
        <w:t xml:space="preserve">„Cum ipso sum in tribulacione, eripiam eum, et glorificabo eum. </w:t>
      </w:r>
      <w:r>
        <w:rPr>
          <w:rStyle w:val="poznamka"/>
        </w:rPr>
        <w:t xml:space="preserve">Ps 90,15 </w:t>
      </w:r>
      <w:r>
        <w:rPr>
          <w:rStyle w:val="Text"/>
        </w:rPr>
        <w:t xml:space="preserve">„S </w:t>
      </w:r>
      <w:r>
        <w:rPr>
          <w:rStyle w:val="emendace"/>
        </w:rPr>
        <w:t xml:space="preserve">S </w:t>
      </w:r>
      <w:r>
        <w:rPr>
          <w:rStyle w:val="pramen"/>
        </w:rPr>
        <w:t xml:space="preserve">Z </w:t>
      </w:r>
      <w:r>
        <w:rPr>
          <w:rStyle w:val="Text"/>
        </w:rPr>
        <w:t xml:space="preserve">takovým sem v jeho núzi, zbavím a zprostím jeho, totiž nepřátel jeho, a oslavím jeho a věčností dnóv radosti své naplním jeho.“ Ó, kterak milé slovo slyšeti těm, jenž pro pána boha zde protivenstvie trpie! Třetí </w:t>
      </w:r>
      <w:r>
        <w:rPr>
          <w:rStyle w:val="emendace"/>
        </w:rPr>
        <w:t xml:space="preserve">Třetí </w:t>
      </w:r>
      <w:r>
        <w:rPr>
          <w:rStyle w:val="pramen"/>
        </w:rPr>
        <w:t xml:space="preserve">Trzetie </w:t>
      </w:r>
      <w:r>
        <w:rPr>
          <w:rStyle w:val="Text"/>
        </w:rPr>
        <w:t xml:space="preserve">kalich jest kalich krve syna božieho, jenž v sakramentu posvěcena bude. O tom kalichu píše apoštol svatý Pavel k Korintóm, </w:t>
      </w:r>
      <w:r>
        <w:rPr>
          <w:rStyle w:val="cizijazyk"/>
        </w:rPr>
        <w:t>capitulo 3.</w:t>
      </w:r>
      <w:r>
        <w:rPr>
          <w:rStyle w:val="poznamka"/>
        </w:rPr>
        <w:t>1 C 10,16</w:t>
      </w:r>
      <w:r>
        <w:rPr>
          <w:rStyle w:val="Text"/>
        </w:rPr>
        <w:t xml:space="preserve">: </w:t>
      </w:r>
      <w:r>
        <w:rPr>
          <w:rStyle w:val="cizijazyk"/>
        </w:rPr>
        <w:t xml:space="preserve">„Calix benediccionis sangwis Christi est.“ </w:t>
      </w:r>
      <w:r>
        <w:rPr>
          <w:rStyle w:val="Text"/>
        </w:rPr>
        <w:t>„Kalich požehnánie jest krev Kristova.“ Ovšem krev milého Krista podob</w:t>
      </w:r>
      <w:r>
        <w:rPr>
          <w:rStyle w:val="foliace"/>
        </w:rPr>
        <w:t>112v</w:t>
      </w:r>
      <w:r>
        <w:rPr>
          <w:rStyle w:val="Text"/>
        </w:rPr>
        <w:t xml:space="preserve">ně muož nazvána býti kalich požehnánie. Neb jeho krví jsme vykúpeni </w:t>
      </w:r>
      <w:r>
        <w:rPr>
          <w:rStyle w:val="emendace"/>
        </w:rPr>
        <w:t xml:space="preserve">vykúpeni </w:t>
      </w:r>
      <w:r>
        <w:rPr>
          <w:rStyle w:val="pramen"/>
        </w:rPr>
        <w:t xml:space="preserve">wykupenie </w:t>
      </w:r>
      <w:r>
        <w:rPr>
          <w:rStyle w:val="Text"/>
        </w:rPr>
        <w:t xml:space="preserve">a k věčnému požehnání </w:t>
      </w:r>
      <w:r>
        <w:rPr>
          <w:rStyle w:val="emendace"/>
        </w:rPr>
        <w:t xml:space="preserve">požehnání </w:t>
      </w:r>
      <w:r>
        <w:rPr>
          <w:rStyle w:val="pramen"/>
        </w:rPr>
        <w:t xml:space="preserve">pozehnanie </w:t>
      </w:r>
      <w:r>
        <w:rPr>
          <w:rStyle w:val="Text"/>
        </w:rPr>
        <w:t xml:space="preserve">a blahoslavení </w:t>
      </w:r>
      <w:r>
        <w:rPr>
          <w:rStyle w:val="emendace"/>
        </w:rPr>
        <w:t xml:space="preserve">blahoslavení </w:t>
      </w:r>
      <w:r>
        <w:rPr>
          <w:rStyle w:val="pramen"/>
        </w:rPr>
        <w:t xml:space="preserve">blahoſlawenie </w:t>
      </w:r>
      <w:r>
        <w:rPr>
          <w:rStyle w:val="Text"/>
        </w:rPr>
        <w:t xml:space="preserve">přijdem. Jakož o tom praví svatý Jan v knihách Tajemstvie božieho řka takto: </w:t>
      </w:r>
      <w:r>
        <w:rPr>
          <w:rStyle w:val="cizijazyk"/>
        </w:rPr>
        <w:t xml:space="preserve">„Lavisti nos sanguine tuo et fecisti nos Deo nostro regnum.“ </w:t>
      </w:r>
      <w:r>
        <w:rPr>
          <w:rStyle w:val="poznamka"/>
        </w:rPr>
        <w:t xml:space="preserve">sr. Ap 5,9 </w:t>
      </w:r>
      <w:r>
        <w:rPr>
          <w:rStyle w:val="Text"/>
        </w:rPr>
        <w:t xml:space="preserve">„Omyls nás krví svú od nečistoty našich hřiechóv a zjednals v nás bohu našemu přiebytek a královstvie.“ Toho kalichu, totiž krve milého Krista, kněz, když mši slúží, v sakramentu u oltáře účasten bývá, kdyžto krev milého Krista v sakramentu posvětí a přijímá. A netoliko kněz účasten jest přijímaní téj </w:t>
      </w:r>
      <w:r>
        <w:rPr>
          <w:rStyle w:val="Text"/>
        </w:rPr>
        <w:lastRenderedPageBreak/>
        <w:t>svátosti, to jest krve syna božieho, ale také i všecti</w:t>
      </w:r>
      <w:r>
        <w:rPr>
          <w:rStyle w:val="internipoznamka"/>
        </w:rPr>
        <w:t>tj. všecci</w:t>
      </w:r>
      <w:r>
        <w:rPr>
          <w:rStyle w:val="Text"/>
        </w:rPr>
        <w:t xml:space="preserve"> věrní křesťané, jenž při mši nábožně stojí, účastni jsú skrze vieru. Neb tak věřiece, že jest tu krev božie, přijímají také duchovně. A protož muož každý křesťan rád ke mši choditi a při mši státi, neb jestliže ji nábožně slyšeti budeš, účasten budeš přijímaní těla i krve božie. Takový kalich krve božie přijímal jest milý sv. Jakub s jinými apoštoly na poslednie večeři, kdyžto Kristus vzem kalich poděkoval bohu otci, podal jim řka: „Toť jest kalich nového zákona, jenž pro vás i pro mnohé vylit bude k odpuščení </w:t>
      </w:r>
      <w:r>
        <w:rPr>
          <w:rStyle w:val="emendace"/>
        </w:rPr>
        <w:t xml:space="preserve">odpuščení </w:t>
      </w:r>
      <w:r>
        <w:rPr>
          <w:rStyle w:val="pramen"/>
        </w:rPr>
        <w:t xml:space="preserve">odpuſczenie </w:t>
      </w:r>
      <w:r>
        <w:rPr>
          <w:rStyle w:val="Text"/>
        </w:rPr>
        <w:t xml:space="preserve">hřiechóm.“ Jest také kalich nebeské radosti, o kterémžto praví skrze proroka v Žaltáři řka: </w:t>
      </w:r>
      <w:r>
        <w:rPr>
          <w:rStyle w:val="cizijazyk"/>
        </w:rPr>
        <w:t xml:space="preserve">„Et calix meus inebrians quam preclarus est“ </w:t>
      </w:r>
      <w:r>
        <w:rPr>
          <w:rStyle w:val="poznamka"/>
        </w:rPr>
        <w:t xml:space="preserve">Ps 22,5 </w:t>
      </w:r>
      <w:r>
        <w:rPr>
          <w:rStyle w:val="foliace"/>
        </w:rPr>
        <w:t xml:space="preserve">113r </w:t>
      </w:r>
      <w:r>
        <w:rPr>
          <w:rStyle w:val="Text"/>
        </w:rPr>
        <w:t xml:space="preserve">„A kalich muoj napájecí kterak přejasný jest.“ Skrze ten kalich znamenává se nebeská radost. A ktož se tam dostane, budeť syt i opojen všeliké chuti, takže všie této práce zdejšie, všie psoty, tesknosti a protivenstvie zapomene. A o tom praví </w:t>
      </w:r>
      <w:r>
        <w:rPr>
          <w:rStyle w:val="emendace"/>
        </w:rPr>
        <w:t xml:space="preserve">praví </w:t>
      </w:r>
      <w:r>
        <w:rPr>
          <w:rStyle w:val="pramen"/>
        </w:rPr>
        <w:t xml:space="preserve">prawie </w:t>
      </w:r>
      <w:r>
        <w:rPr>
          <w:rStyle w:val="Text"/>
        </w:rPr>
        <w:t xml:space="preserve">Izaiáš prorok řka: </w:t>
      </w:r>
      <w:r>
        <w:rPr>
          <w:rStyle w:val="cizijazyk"/>
        </w:rPr>
        <w:t xml:space="preserve">„Oblivioni tradite sunt angustie priores et abscondite sunt ab oculis vestris.“ </w:t>
      </w:r>
      <w:r>
        <w:rPr>
          <w:rStyle w:val="poznamka"/>
        </w:rPr>
        <w:t xml:space="preserve">Is 65,16 </w:t>
      </w:r>
      <w:r>
        <w:rPr>
          <w:rStyle w:val="Text"/>
        </w:rPr>
        <w:t xml:space="preserve">„K zapomenutí </w:t>
      </w:r>
      <w:r>
        <w:rPr>
          <w:rStyle w:val="emendace"/>
        </w:rPr>
        <w:t xml:space="preserve">zapomenutí </w:t>
      </w:r>
      <w:r>
        <w:rPr>
          <w:rStyle w:val="pramen"/>
        </w:rPr>
        <w:t xml:space="preserve">zapomenutie </w:t>
      </w:r>
      <w:r>
        <w:rPr>
          <w:rStyle w:val="Text"/>
        </w:rPr>
        <w:t>oddány jsú dřevní tesknosti a skryty jsú od vašich očí.“ V tom kalichu žádosti nebeskéj pán buoh dává a šenkuje víno výborné nazbyt a v sytosti svatým svým. A ktož se jeho jednú napije, nebude žiezniv věčně, aniž muož smuten býti, aniž také umře, než budeť živ věčně a tuť nebude žádného nedostatku, žádné žalosti než plná a dokonalá radost, jenž nepomine věčně. Ó, blaze tomu bude každému, jenž zde na tomto světě bydlejí, že duostojen bude požívati toho kalicha, to jest radosti věčnéj v nebeském království</w:t>
      </w:r>
      <w:r>
        <w:rPr>
          <w:rStyle w:val="emendace"/>
        </w:rPr>
        <w:t xml:space="preserve">království </w:t>
      </w:r>
      <w:r>
        <w:rPr>
          <w:rStyle w:val="pramen"/>
        </w:rPr>
        <w:t>kralowſtwie</w:t>
      </w:r>
      <w:r>
        <w:rPr>
          <w:rStyle w:val="Text"/>
        </w:rPr>
        <w:t xml:space="preserve">. Jest také pekelný kalich trpkosti aneboli muky. A o tom praví prorok v Žaltáři řka: </w:t>
      </w:r>
      <w:r>
        <w:rPr>
          <w:rStyle w:val="cizijazyk"/>
        </w:rPr>
        <w:t xml:space="preserve">„Ignis, sulphur et spiritus procellarum pars calicis eorum.“ </w:t>
      </w:r>
      <w:r>
        <w:rPr>
          <w:rStyle w:val="poznamka"/>
        </w:rPr>
        <w:t xml:space="preserve">Ps 10,7 </w:t>
      </w:r>
      <w:r>
        <w:rPr>
          <w:rStyle w:val="Text"/>
        </w:rPr>
        <w:t xml:space="preserve">„Oheň, síra, větrové, búření vln mořských buď částka aneb oddiel kalichu jich.“ Znamenaj při těchto sloviech, kterak spravedlivě pán bude súditi každého. Oheň neuhašený bude v pekle pro hřiech lakomstvie. A jakož ta žádost aneb srdce člověka lakomého nikdy </w:t>
      </w:r>
      <w:r>
        <w:rPr>
          <w:rStyle w:val="foliace"/>
        </w:rPr>
        <w:t xml:space="preserve">113v </w:t>
      </w:r>
      <w:r>
        <w:rPr>
          <w:rStyle w:val="Text"/>
        </w:rPr>
        <w:t xml:space="preserve">syto aneboli plno nemuož býti peněz a bohatstvie. Síra bude v pekle pro hřiech smilstvie. A o tom píše svatý Jan v knihách Tajemstvie božieho: </w:t>
      </w:r>
      <w:r>
        <w:rPr>
          <w:rStyle w:val="cizijazyk"/>
        </w:rPr>
        <w:t xml:space="preserve">„Pars illorum erit in stangno ardenti igne et sulfure.“ </w:t>
      </w:r>
      <w:r>
        <w:rPr>
          <w:rStyle w:val="poznamka"/>
        </w:rPr>
        <w:t xml:space="preserve">Ap 21,8 </w:t>
      </w:r>
      <w:r>
        <w:rPr>
          <w:rStyle w:val="Text"/>
        </w:rPr>
        <w:t>„Částka jich aneboli oddiel jich bude v ohni pekelném, jenž se pálí ohněm a sírú.“ A toho máme duovod na těch dvú městú, totiž Sodoma a Gomora, na kterážto města pán buoh seslal pro jejich smilstvie déšť s ohněm a sírú smiešenú</w:t>
      </w:r>
      <w:r>
        <w:rPr>
          <w:rStyle w:val="poznamka"/>
        </w:rPr>
        <w:t>tak v rukopise</w:t>
      </w:r>
      <w:r>
        <w:rPr>
          <w:rStyle w:val="Text"/>
        </w:rPr>
        <w:t xml:space="preserve">. A dobře podobné jest, aby v pekle naplněni byli smradu sirného věčně, kteříž se přídrželi hřiechu smilstvie a rozkošné žádosti. Budúť tam větrové a búřenie vln mořských pro hřiech pýchy. A o tom píše prorok Izaiáš takto: </w:t>
      </w:r>
      <w:r>
        <w:rPr>
          <w:rStyle w:val="cizijazyk"/>
        </w:rPr>
        <w:t xml:space="preserve">„Cor superbi quasi fervens mare quiescere non potest.“ </w:t>
      </w:r>
      <w:r>
        <w:rPr>
          <w:rStyle w:val="poznamka"/>
        </w:rPr>
        <w:t xml:space="preserve">Is 57,20 </w:t>
      </w:r>
      <w:r>
        <w:rPr>
          <w:rStyle w:val="Text"/>
        </w:rPr>
        <w:t xml:space="preserve">„Srdce pyšného jakožto moře vsteklé odpočinúti nemuož.“ Kteréžto búřenie přináší piesek a bláto, jenž potom utlačeno bude. A jakož právě, když se moře zbúří, vznášejí se vlny nad jiné vlny, takéž srdce a myšlenie člověka pyšného nemuož odpočinúti a viec se búří, vznášeje se nad jiné lidi, ono urozením, múdrostí, krású, lepotú, rúchem svým a jinými věcmi, zhrzeje a potupuje bližnieho svého. A protož dobře podobné, aby ti, jenž se zde na tomto světě u pýše nad jiné vznášeli, aby v pekle poníženi byli mukami pekelnými, kdežto odpočinutie žádného míti nebude. A </w:t>
      </w:r>
      <w:r>
        <w:rPr>
          <w:rStyle w:val="foliace"/>
        </w:rPr>
        <w:t xml:space="preserve">114r </w:t>
      </w:r>
      <w:r>
        <w:rPr>
          <w:rStyle w:val="Text"/>
        </w:rPr>
        <w:t xml:space="preserve">protož svatý Jakub, chtě se vystříci, aby toho kalicha pekelného neokusil, protiv ohni lakomstvie měl jest zvláštní obranu, totiž štědrost k dávaní alnužny lidem chudým. Protiv smilství </w:t>
      </w:r>
      <w:r>
        <w:rPr>
          <w:rStyle w:val="emendace"/>
        </w:rPr>
        <w:t xml:space="preserve">smilství </w:t>
      </w:r>
      <w:r>
        <w:rPr>
          <w:rStyle w:val="pramen"/>
        </w:rPr>
        <w:t xml:space="preserve">ſmilſtwie </w:t>
      </w:r>
      <w:r>
        <w:rPr>
          <w:rStyle w:val="Text"/>
        </w:rPr>
        <w:t xml:space="preserve">vedl jest čistotu. A protiv pýše pokoru. I prázden byl takového kalicha pekelného. A netoliko těmi ctnostmi, ale také i jinými zaslúžil jest na milém bohu mnoho duostojenstvie. Neb čtem o jeho svatém životě, že svatý Jakub byl jest syn Zebedeóv, sestřenec </w:t>
      </w:r>
      <w:r>
        <w:rPr>
          <w:rStyle w:val="Text"/>
        </w:rPr>
        <w:lastRenderedPageBreak/>
        <w:t xml:space="preserve">panny Marie a bratr vlastní svatého Jana evanjelisty. A nazván jest Veliký svatý Jakub ne tiem obyčejem, že by větčieho vzróstu anebo že by větčí postavy byl nežli druhý svatý Jakub, ale protoť slove Veliký: jedno pro zavolání, že jeho Kristus dřéve povolal k apoštolství nežli druhého svatého Jakuba; druhé také pro většie známost a obcování, že většie obcování měl s ním Kristus nežli z druhým tiem kusem, že jej k svému tajemství brával jakožto tehdy, když se před ním a před svatým Petrem a před svatým Janem na hoře Tábor přetvářel a řekl jest jim řka: „Viděnie tohoto abyšte žádnému nepravili, lečť syn člověka panny Marie z mrtvých vstane.“ Třetie také nazván jest Veliký svatý Jakub, protože první mezi apoštoly muky a smrt pro jméno božie trpěl jest. Jakož o tom Johannes </w:t>
      </w:r>
      <w:r>
        <w:rPr>
          <w:rStyle w:val="foliace"/>
        </w:rPr>
        <w:t xml:space="preserve">114v </w:t>
      </w:r>
      <w:r>
        <w:rPr>
          <w:rStyle w:val="Text"/>
        </w:rPr>
        <w:t xml:space="preserve">Beleth praví </w:t>
      </w:r>
      <w:r>
        <w:rPr>
          <w:rStyle w:val="emendace"/>
        </w:rPr>
        <w:t xml:space="preserve">praví </w:t>
      </w:r>
      <w:r>
        <w:rPr>
          <w:rStyle w:val="pramen"/>
        </w:rPr>
        <w:t xml:space="preserve">prawie </w:t>
      </w:r>
      <w:r>
        <w:rPr>
          <w:rStyle w:val="Text"/>
        </w:rPr>
        <w:t>a pokládá, neb když slovo boží v Samarii kázáše a v židovstvu, potom jide také do Hispanie, a takže kázni jeho nic prospěšná nebyla, neb jedno devět jich tu na vieru obrátil. A proto ostaviv dva po sobě, aby tu kázali vieru křesťanskú, a sedm jich s sebú pojal, i vráti se zase do židovstva. Než Johannes Beleth, jenž jeho život popsal, ten jedno o jednom praví</w:t>
      </w:r>
      <w:r>
        <w:rPr>
          <w:rStyle w:val="emendace"/>
        </w:rPr>
        <w:t xml:space="preserve">praví </w:t>
      </w:r>
      <w:r>
        <w:rPr>
          <w:rStyle w:val="pramen"/>
        </w:rPr>
        <w:t>prawie</w:t>
      </w:r>
      <w:r>
        <w:rPr>
          <w:rStyle w:val="Text"/>
        </w:rPr>
        <w:t xml:space="preserve">, ješto by tu v Hispanii na vieru obrátil. A když se zase do židovstva přibral a božie slovo tu kázal, najde tu nějakého čarodějníka Hermogena tak řečeného. Pak ten jistý Hermogenes poslal k svatému Jakubu Fileta, mladšieho svého, a několiko licoměrníkuov k tomu židovských, aby Filet, mladší </w:t>
      </w:r>
      <w:r>
        <w:rPr>
          <w:rStyle w:val="emendace"/>
        </w:rPr>
        <w:t xml:space="preserve">mladší </w:t>
      </w:r>
      <w:r>
        <w:rPr>
          <w:rStyle w:val="pramen"/>
        </w:rPr>
        <w:t xml:space="preserve">mladſſie </w:t>
      </w:r>
      <w:r>
        <w:rPr>
          <w:rStyle w:val="Text"/>
        </w:rPr>
        <w:t>Hermogenóv, svatého Jakuba múdrostí svú a uměním svým před židy přemohl a přehádal, že by kázanie jeho bludné a falešné bylo. A když ho svatý Jakub ve všech kusiech pravdivým duovodem přede všemi přemohl a mnoho divóv před ním ukázal, i vrátil se Filetus zase k svému mistru, potvrzuje kázaní a učení svatého Jakuba, že by úplně pravdivé bylo a že by se jeho chtěl držeti. A radí jemu, aby se i on jeho držal a postúpil po něm a byl jeho mladším</w:t>
      </w:r>
      <w:r>
        <w:rPr>
          <w:rStyle w:val="emendace"/>
        </w:rPr>
        <w:t xml:space="preserve">mladším </w:t>
      </w:r>
      <w:r>
        <w:rPr>
          <w:rStyle w:val="pramen"/>
        </w:rPr>
        <w:t>mladſſiem</w:t>
      </w:r>
      <w:r>
        <w:rPr>
          <w:rStyle w:val="Text"/>
        </w:rPr>
        <w:t xml:space="preserve">. Tehda Hermogenes čarodějník, rozhněvav se protiv Filetovi, mladšiemu svému, zjedna to, že se nikam z miesta hnúti nemohl čáry svými. I die </w:t>
      </w:r>
      <w:r>
        <w:rPr>
          <w:rStyle w:val="foliace"/>
        </w:rPr>
        <w:t xml:space="preserve">115r </w:t>
      </w:r>
      <w:r>
        <w:rPr>
          <w:rStyle w:val="Text"/>
        </w:rPr>
        <w:t xml:space="preserve">jemu: „Uzřím však, zprostí li tě ten tvuoj Jakub!“ A Filetus ukázal se svatému Jakubu. A svatý Jakub poslal jemu tu rúchu, jakož jí pot s sebe utieral. A káže jemu, aby řekl: „Hospodin, ten pozdvihuje těch, jenž padnú. Hospodin, ten zproščuje svázané.“ A tudiež bieše zase prost, že mohl jíti, kam se jemu zdálo. A tak haněje jeho čáry, i jide zase k svatému Jakubu. Tehda Hermogenes zavola diáblóv a přikáže jim, aby svatého Jakuba i s Filetem svázané oba k němu přivedli, aby se nad nimi pomstil, aby se jemu potom neporúhali a jeho v mistrovství </w:t>
      </w:r>
      <w:r>
        <w:rPr>
          <w:rStyle w:val="emendace"/>
        </w:rPr>
        <w:t xml:space="preserve">mistrovství </w:t>
      </w:r>
      <w:r>
        <w:rPr>
          <w:rStyle w:val="pramen"/>
        </w:rPr>
        <w:t xml:space="preserve">miſtrowſtwie </w:t>
      </w:r>
      <w:r>
        <w:rPr>
          <w:rStyle w:val="Text"/>
        </w:rPr>
        <w:t xml:space="preserve">nehaněli. A když diáblové přišli k svatému Jakubu, i počechu v povětří </w:t>
      </w:r>
      <w:r>
        <w:rPr>
          <w:rStyle w:val="emendace"/>
        </w:rPr>
        <w:t xml:space="preserve">povětří </w:t>
      </w:r>
      <w:r>
        <w:rPr>
          <w:rStyle w:val="pramen"/>
        </w:rPr>
        <w:t xml:space="preserve">powietrzie </w:t>
      </w:r>
      <w:r>
        <w:rPr>
          <w:rStyle w:val="Text"/>
        </w:rPr>
        <w:t>řváti řkúce: „Jakube, apoštole boží</w:t>
      </w:r>
      <w:r>
        <w:rPr>
          <w:rStyle w:val="emendace"/>
        </w:rPr>
        <w:t xml:space="preserve">boží </w:t>
      </w:r>
      <w:r>
        <w:rPr>
          <w:rStyle w:val="pramen"/>
        </w:rPr>
        <w:t>bozie</w:t>
      </w:r>
      <w:r>
        <w:rPr>
          <w:rStyle w:val="Text"/>
        </w:rPr>
        <w:t xml:space="preserve">, prosíme tebe, smiluj se nad námi, neb dřéve, než čas náš přišel, již hoříme!“ Odpovie svatý Jakub řka: „Proč ste ke mně přišli?“ Řekli jemu: „Hermogenes přikázal nám, abychom tě a Fileta sviežíce </w:t>
      </w:r>
      <w:r>
        <w:rPr>
          <w:rStyle w:val="emendace"/>
        </w:rPr>
        <w:t xml:space="preserve">sviežíce </w:t>
      </w:r>
      <w:r>
        <w:rPr>
          <w:rStyle w:val="pramen"/>
        </w:rPr>
        <w:t xml:space="preserve">ſwieziecze </w:t>
      </w:r>
      <w:r>
        <w:rPr>
          <w:rStyle w:val="Text"/>
        </w:rPr>
        <w:t xml:space="preserve">k němu přivedli, než netáhli sme k tobě přijíti, ihned anjel boží </w:t>
      </w:r>
      <w:r>
        <w:rPr>
          <w:rStyle w:val="emendace"/>
        </w:rPr>
        <w:t xml:space="preserve">boží </w:t>
      </w:r>
      <w:r>
        <w:rPr>
          <w:rStyle w:val="pramen"/>
        </w:rPr>
        <w:t xml:space="preserve">bozie </w:t>
      </w:r>
      <w:r>
        <w:rPr>
          <w:rStyle w:val="Text"/>
        </w:rPr>
        <w:t xml:space="preserve">svázal nás řetězy ohnivými a velmi nás kvílí.“ I die jim svatý Jakub: „Rozvěž vás anjel boží a jdětež k Hermogenovi a ke mně ho sem svázaného přiveďte. Než radímť vám a přikazuji, neurazujte jeho!“ A diáblové odešli, a svázavše Hermogena čarodějníka, i vedú ho k svatému Jakubu řkúce takto: „Poslals </w:t>
      </w:r>
      <w:r>
        <w:rPr>
          <w:rStyle w:val="foliace"/>
        </w:rPr>
        <w:t xml:space="preserve">115v </w:t>
      </w:r>
      <w:r>
        <w:rPr>
          <w:rStyle w:val="Text"/>
        </w:rPr>
        <w:t>nás, abychme sluhy božie jímali, a tu jsme viece mučeni byli, nežli v pekle jsúce.“ I dějí k svatému Jakubu řkúce: „Apoštole boží</w:t>
      </w:r>
      <w:r>
        <w:rPr>
          <w:rStyle w:val="emendace"/>
        </w:rPr>
        <w:t xml:space="preserve">boží </w:t>
      </w:r>
      <w:r>
        <w:rPr>
          <w:rStyle w:val="pramen"/>
        </w:rPr>
        <w:t>bozie</w:t>
      </w:r>
      <w:r>
        <w:rPr>
          <w:rStyle w:val="Text"/>
        </w:rPr>
        <w:t xml:space="preserve">, daj nám moc nad ním, abychom tvých i také svých nechutí nad ním se pomstili a pomstiti se mohli.“ Odpovie jim svatý Jakub: „Teď máte Fileta, proč ho nedržíte?“ A oni řekli sú: „Nemóžem robáčka neboli najmenšieho červíčka, jenž s tebú jest, dotknúti se ani smútiti.“ Tehda svatý Jakub </w:t>
      </w:r>
      <w:r>
        <w:rPr>
          <w:rStyle w:val="Text"/>
        </w:rPr>
        <w:lastRenderedPageBreak/>
        <w:t>die Filetovi: „Filete, abychme zlého zlým neodplacovali, než dobrým abychom zlé odplacovali, jakož nás mistr náš Kristus učí, a protož Hermogenes, ten tě dřieve byl svázal, ale ty ho již rozvěž.“ Styděl se za to Hermogenes. A svatý Jakub die jemu: „Jdi svobodně, kam chceš, nenieť v našem učení</w:t>
      </w:r>
      <w:r>
        <w:rPr>
          <w:rStyle w:val="emendace"/>
        </w:rPr>
        <w:t xml:space="preserve">učení </w:t>
      </w:r>
      <w:r>
        <w:rPr>
          <w:rStyle w:val="pramen"/>
        </w:rPr>
        <w:t>uczenie</w:t>
      </w:r>
      <w:r>
        <w:rPr>
          <w:rStyle w:val="Text"/>
        </w:rPr>
        <w:t>, byť se kto bezděky měl obrátiti na vieru křesťanskú než dobrovolně.“ Odpovie jemu Hermogenes a řka: „Jáť znám hněv diábelský, ač mi nětco dáš, ať bych při sobě nosil, zajisté udávíť mě čerté.“ Tehda svatý Jakub da jemu berlu svú, a tento Hermogenes bral se preč, a což měl knih v tom umění</w:t>
      </w:r>
      <w:r>
        <w:rPr>
          <w:rStyle w:val="emendace"/>
        </w:rPr>
        <w:t xml:space="preserve">umění </w:t>
      </w:r>
      <w:r>
        <w:rPr>
          <w:rStyle w:val="pramen"/>
        </w:rPr>
        <w:t>umienie</w:t>
      </w:r>
      <w:r>
        <w:rPr>
          <w:rStyle w:val="Text"/>
        </w:rPr>
        <w:t xml:space="preserve">, všecky chtěl spáliti. Ale svatý Jakub nedal jemu jich spáliti, aby vnově pálenie některých lidí neurazili, než káže jemu do moře vmetati. A když již knihy do moře vmetal, i vrátil </w:t>
      </w:r>
      <w:r>
        <w:rPr>
          <w:rStyle w:val="foliace"/>
        </w:rPr>
        <w:t xml:space="preserve">116r </w:t>
      </w:r>
      <w:r>
        <w:rPr>
          <w:rStyle w:val="Text"/>
        </w:rPr>
        <w:t xml:space="preserve">se zase k svatému Jakubu, a padna k jeho nohám, die jemu řka takto: </w:t>
      </w:r>
      <w:r>
        <w:rPr>
          <w:rStyle w:val="cizijazyk"/>
        </w:rPr>
        <w:t xml:space="preserve">„Liberator animarum, accipe penitentem!“ </w:t>
      </w:r>
      <w:r>
        <w:rPr>
          <w:rStyle w:val="Text"/>
        </w:rPr>
        <w:t xml:space="preserve">„Spasiteli duší, prosím tebe, přijmi mě, kajícieho,“ jehožs to dřieve jakžto nepřietele a utrhače až do sie chvíle jsi trpěl. Tehda svatý Jakub bude jej učiti vieře křesťanské a potvrdí </w:t>
      </w:r>
      <w:r>
        <w:rPr>
          <w:rStyle w:val="emendace"/>
        </w:rPr>
        <w:t xml:space="preserve">potvrdí </w:t>
      </w:r>
      <w:r>
        <w:rPr>
          <w:rStyle w:val="pramen"/>
        </w:rPr>
        <w:t xml:space="preserve">potwrdie </w:t>
      </w:r>
      <w:r>
        <w:rPr>
          <w:rStyle w:val="Text"/>
        </w:rPr>
        <w:t xml:space="preserve">jeho, že bude dokonalý člověk, přebývaje v bázni božie. A bude prospievati v ctnostech, takže se také mnoho divóv skrze něho dálo. A viděvše to židé, že se Hermogenes na vieru obrátil, rozhněvali sú se. A šedše k svatému Jakubu, budú jemu láti, proč by jméno Krista ukřižovaného kázal a velebil. A svatý Jakub dovedl jim jejich vlastním </w:t>
      </w:r>
      <w:r>
        <w:rPr>
          <w:rStyle w:val="emendace"/>
        </w:rPr>
        <w:t xml:space="preserve">vlastním </w:t>
      </w:r>
      <w:r>
        <w:rPr>
          <w:rStyle w:val="pramen"/>
        </w:rPr>
        <w:t xml:space="preserve">wlaſtniem </w:t>
      </w:r>
      <w:r>
        <w:rPr>
          <w:rStyle w:val="Text"/>
        </w:rPr>
        <w:t xml:space="preserve">písmem a přesvědčil je, že se Kristus měl naroditi, i také, že by měl umučen býti. Slyševše ty pevné a podobné duovody, mnoho židuov přistúpili k tomu a přijali vieru křesťanskú. Než v ty časy bieše nějaký biskup židovský Abiatar tak řečený. Ten zbúři některé židy proti svatému Jakubu, takže vloživše jemu provaz na hrdlo, i vedú jej dále k Herodovi Agrippe, jenž ho tudiež odsúdí </w:t>
      </w:r>
      <w:r>
        <w:rPr>
          <w:rStyle w:val="emendace"/>
        </w:rPr>
        <w:t xml:space="preserve">odsúdí </w:t>
      </w:r>
      <w:r>
        <w:rPr>
          <w:rStyle w:val="pramen"/>
        </w:rPr>
        <w:t xml:space="preserve">odſudie </w:t>
      </w:r>
      <w:r>
        <w:rPr>
          <w:rStyle w:val="Text"/>
        </w:rPr>
        <w:t xml:space="preserve">a káže mu jeho svatú hlavu stieti. A když ho již na popravu vedli, ležieše na cestě člověk nemocný, jenž bieše dnú zlámaný. A ten bude volati k svatému Jakubu, aby jeho uzdravil. Jemužto svatý Jakub vece řka: „Ve jméno pána Jezukrista </w:t>
      </w:r>
      <w:r>
        <w:rPr>
          <w:rStyle w:val="foliace"/>
        </w:rPr>
        <w:t xml:space="preserve">116v </w:t>
      </w:r>
      <w:r>
        <w:rPr>
          <w:rStyle w:val="Text"/>
        </w:rPr>
        <w:t xml:space="preserve">vstaň a buď zdráv, chval pána boha, stvořitele svého.“ A tak jest ihned vstal a bieše zdráv. Tehda písař králuov Joziáš tak řečený, jenž ho na provazi vedieše, viděv ten veliký div, i padne k jeho nohám a bude žádati milosti a prositi, aby ho také k vieře křesťanské přijal. A znamenav to biskup Abiatar, kázal ho jíti, i die jemu řka: „Leč téj viery zapříš </w:t>
      </w:r>
      <w:r>
        <w:rPr>
          <w:rStyle w:val="emendace"/>
        </w:rPr>
        <w:t xml:space="preserve">zapříš </w:t>
      </w:r>
      <w:r>
        <w:rPr>
          <w:rStyle w:val="pramen"/>
        </w:rPr>
        <w:t xml:space="preserve">zaprzieſs </w:t>
      </w:r>
      <w:r>
        <w:rPr>
          <w:rStyle w:val="Text"/>
        </w:rPr>
        <w:t>a jméno Kristovo pohaníš</w:t>
      </w:r>
      <w:r>
        <w:rPr>
          <w:rStyle w:val="emendace"/>
        </w:rPr>
        <w:t xml:space="preserve">pohaníš </w:t>
      </w:r>
      <w:r>
        <w:rPr>
          <w:rStyle w:val="pramen"/>
        </w:rPr>
        <w:t>pohanieſs</w:t>
      </w:r>
      <w:r>
        <w:rPr>
          <w:rStyle w:val="Text"/>
        </w:rPr>
        <w:t xml:space="preserve">, budeš i s Jakubem zahuben.“ Die jemu Joziáš: „Zlořečený ty jsi a prokleti </w:t>
      </w:r>
      <w:r>
        <w:rPr>
          <w:rStyle w:val="emendace"/>
        </w:rPr>
        <w:t xml:space="preserve">prokleti </w:t>
      </w:r>
      <w:r>
        <w:rPr>
          <w:rStyle w:val="pramen"/>
        </w:rPr>
        <w:t xml:space="preserve">prokletie </w:t>
      </w:r>
      <w:r>
        <w:rPr>
          <w:rStyle w:val="Text"/>
        </w:rPr>
        <w:t>buďte tvoji bohové, než jméno pána mého Jezukrista buď pochváleno i býti má na věky.“ Tehda biskup židovský káže jemu kamením jeho usta svatá ztlúci. A vzkázal Herodovi, proše jeho, aby jej i Jakuba kázal stieti. A když již měli stínáni býti, svatý Jakub prosil, aby jemu lahvici podali s vodú, v kteréžto vodě pokřtí Joziáše. A tu pak hlavy jejich oběma jsú stínány. A tak jest ten duostojný apoštol pro jméno božie a pro vieru křesťanskú svuoj život dokonal, pro kterúžto smrt vzal jest odplatu věčnú v nebeském království</w:t>
      </w:r>
      <w:r>
        <w:rPr>
          <w:rStyle w:val="emendace"/>
        </w:rPr>
        <w:t xml:space="preserve">království </w:t>
      </w:r>
      <w:r>
        <w:rPr>
          <w:rStyle w:val="pramen"/>
        </w:rPr>
        <w:t>kralowſtwie</w:t>
      </w:r>
      <w:r>
        <w:rPr>
          <w:rStyle w:val="Text"/>
        </w:rPr>
        <w:t xml:space="preserve">. Mnoho také svatý Jakub po své smrti divuov na tomto světě činil na posílení </w:t>
      </w:r>
      <w:r>
        <w:rPr>
          <w:rStyle w:val="emendace"/>
        </w:rPr>
        <w:t xml:space="preserve">posílení </w:t>
      </w:r>
      <w:r>
        <w:rPr>
          <w:rStyle w:val="pramen"/>
        </w:rPr>
        <w:t xml:space="preserve">posieleni </w:t>
      </w:r>
      <w:r>
        <w:rPr>
          <w:rStyle w:val="Text"/>
        </w:rPr>
        <w:t xml:space="preserve">křesťanské viery. A všech jiných nechajíce pro ukrácení, o jednom vám chci pověděti. Takže člověk nějaký dopustil se byl velmi hrubého a velikého hřiechu. A takže kněz biskup toho města </w:t>
      </w:r>
      <w:r>
        <w:rPr>
          <w:rStyle w:val="foliace"/>
        </w:rPr>
        <w:t xml:space="preserve">117r </w:t>
      </w:r>
      <w:r>
        <w:rPr>
          <w:rStyle w:val="Text"/>
        </w:rPr>
        <w:t>setně jej namluvě, že se zpovieda. A když se jemu zpovieda, nebude jeho smieti ten biskup rozhřešiti tak velikého hřiechu, než bude jemu biskup ten raditi, aby vezma napsaný ten hřiech na lístku, i donesl dále k svatému Jakubu. A když by den svatého Jakuba přišel, že by jemu, svieti</w:t>
      </w:r>
      <w:r>
        <w:rPr>
          <w:rStyle w:val="internipoznamka"/>
        </w:rPr>
        <w:t>tj. svieci</w:t>
      </w:r>
      <w:r>
        <w:rPr>
          <w:rStyle w:val="Text"/>
        </w:rPr>
        <w:t xml:space="preserve"> maje, aby ten hřiešník s obětí svú položil ten lístek na oltář. A tak tento hřiešník to vše učinil podlé rozkázaní biskupova. A </w:t>
      </w:r>
      <w:r>
        <w:rPr>
          <w:rStyle w:val="Text"/>
        </w:rPr>
        <w:lastRenderedPageBreak/>
        <w:t xml:space="preserve">bude svatého Jakuba prositi, aby ráčil zaň orodovníkem býti před milým bohem. A po maléj chvíli ten hřiešník jde k oltáři, i najde lístek otevřený a písmo </w:t>
      </w:r>
      <w:r>
        <w:rPr>
          <w:rStyle w:val="emendace"/>
        </w:rPr>
        <w:t xml:space="preserve">písmo </w:t>
      </w:r>
      <w:r>
        <w:rPr>
          <w:rStyle w:val="pramen"/>
        </w:rPr>
        <w:t xml:space="preserve">pieſmo </w:t>
      </w:r>
      <w:r>
        <w:rPr>
          <w:rStyle w:val="Text"/>
        </w:rPr>
        <w:t xml:space="preserve">všecko shlazeno. A takže tento hřiešník znamená, že jemu svatý Jakub uprosil milost a že jemu ten hrubý hřiech pán buoh již odpustil. Tehda ten člověk s velikú radostí vzda chválu pánu bohu a svatému Jakubu, že takového hřiecha zproštěn. A poněvadž pak svatý Jakub jest téj moci před milým pánem bohem, že on muož hřiechóm odpuščení obdržeti, a protož my hřiešní, povstanúce nahoru, prosmež jeho svaté milosti, ať nám také ráčí na pomoc býti před milým pánem bohem k uprošení </w:t>
      </w:r>
      <w:r>
        <w:rPr>
          <w:rStyle w:val="emendace"/>
        </w:rPr>
        <w:t xml:space="preserve">uprošení </w:t>
      </w:r>
      <w:r>
        <w:rPr>
          <w:rStyle w:val="pramen"/>
        </w:rPr>
        <w:t xml:space="preserve">vproſſenie </w:t>
      </w:r>
      <w:r>
        <w:rPr>
          <w:rStyle w:val="Text"/>
        </w:rPr>
        <w:t xml:space="preserve">a odpuščení </w:t>
      </w:r>
      <w:r>
        <w:rPr>
          <w:rStyle w:val="emendace"/>
        </w:rPr>
        <w:t xml:space="preserve">odpuščení </w:t>
      </w:r>
      <w:r>
        <w:rPr>
          <w:rStyle w:val="pramen"/>
        </w:rPr>
        <w:t xml:space="preserve">odpuſſczenie </w:t>
      </w:r>
      <w:r>
        <w:rPr>
          <w:rStyle w:val="Text"/>
        </w:rPr>
        <w:t>našim všem hřiechóm, abychom my příkladem jeho trpěli mile protivenstvie na tomto světě a trpiece obdrželi sobě tím odplatu věčnú v nebeském království</w:t>
      </w:r>
      <w:r>
        <w:rPr>
          <w:rStyle w:val="emendace"/>
        </w:rPr>
        <w:t xml:space="preserve">království </w:t>
      </w:r>
      <w:r>
        <w:rPr>
          <w:rStyle w:val="pramen"/>
        </w:rPr>
        <w:t>kralowſtwie</w:t>
      </w:r>
      <w:r>
        <w:rPr>
          <w:rStyle w:val="Text"/>
        </w:rPr>
        <w:t>. A toho nám všem dopomáhaj buoh otec i syn etc.</w:t>
      </w:r>
    </w:p>
    <w:p>
      <w:pPr>
        <w:pStyle w:val="Nadpis"/>
      </w:pPr>
      <w:r>
        <w:rPr>
          <w:rStyle w:val="foliace"/>
        </w:rPr>
        <w:t xml:space="preserve">117v </w:t>
      </w:r>
      <w:r>
        <w:rPr>
          <w:rStyle w:val="cizijazyk"/>
        </w:rPr>
        <w:t>Maria Magdalene</w:t>
      </w:r>
    </w:p>
    <w:p>
      <w:r>
        <w:rPr>
          <w:rStyle w:val="cizijazyk"/>
        </w:rPr>
        <w:t xml:space="preserve">„Laudate Dominum Deum vestrum, qui non deseruit sperantes in se, et in me adimplevit misericordiam suam.“ </w:t>
      </w:r>
      <w:r>
        <w:rPr>
          <w:rStyle w:val="pripisekmarginalnimladsicizijazyk"/>
        </w:rPr>
        <w:t xml:space="preserve">Iudith XIII. </w:t>
      </w:r>
      <w:r>
        <w:rPr>
          <w:rStyle w:val="poznamka"/>
        </w:rPr>
        <w:t xml:space="preserve">Jdt 13,17–18 </w:t>
      </w:r>
      <w:r>
        <w:rPr>
          <w:rStyle w:val="Text"/>
        </w:rPr>
        <w:t xml:space="preserve">Slova tato, kterážto sem na počátku kázni propověděl, jsú slova téj ctnéj ženy Judit, kterážto slova řekla jest a vymlúvala k židóm ten čas a tu chvíli, když kniežeti Olofernovi tak řečenému ve spaní </w:t>
      </w:r>
      <w:r>
        <w:rPr>
          <w:rStyle w:val="emendace"/>
        </w:rPr>
        <w:t xml:space="preserve">spaní </w:t>
      </w:r>
      <w:r>
        <w:rPr>
          <w:rStyle w:val="pramen"/>
        </w:rPr>
        <w:t>ſpa</w:t>
      </w:r>
      <w:r>
        <w:rPr>
          <w:rStyle w:val="pramenhorniindex"/>
        </w:rPr>
        <w:t>e</w:t>
      </w:r>
      <w:r>
        <w:rPr>
          <w:rStyle w:val="pramen"/>
        </w:rPr>
        <w:t xml:space="preserve"> </w:t>
      </w:r>
      <w:r>
        <w:rPr>
          <w:rStyle w:val="poznamka"/>
        </w:rPr>
        <w:t xml:space="preserve">na okraji je mladší rukou připsáno „nij“ </w:t>
      </w:r>
      <w:r>
        <w:rPr>
          <w:rStyle w:val="Text"/>
        </w:rPr>
        <w:t>hlavu jeho sřezala a židovstvo s jeho mocí, jenž v těžkém obležení bieše</w:t>
      </w:r>
      <w:r>
        <w:rPr>
          <w:rStyle w:val="poznamka"/>
        </w:rPr>
        <w:t>část slova škrtnuta a mladší rukou přepsáno na „byla“</w:t>
      </w:r>
      <w:r>
        <w:rPr>
          <w:rStyle w:val="Text"/>
        </w:rPr>
        <w:t xml:space="preserve">, skrze to zprostila a vysvobodila. Ta jistá slova tato duostojná paní svatá Maří Majdalena podobně také řéci mohla i také k jiným křesťanóm řkúci takto: „Chvalte hospodina, boha svého, jenž nenechává doufajících </w:t>
      </w:r>
      <w:r>
        <w:rPr>
          <w:rStyle w:val="emendace"/>
        </w:rPr>
        <w:t xml:space="preserve">doufajících </w:t>
      </w:r>
      <w:r>
        <w:rPr>
          <w:rStyle w:val="pramen"/>
        </w:rPr>
        <w:t xml:space="preserve">dovfagicziech </w:t>
      </w:r>
      <w:r>
        <w:rPr>
          <w:rStyle w:val="Text"/>
        </w:rPr>
        <w:t xml:space="preserve">v se, a nade mnú, služebnicí svú, naplnil a dokonal milosrdenstvie své.“ Ovšem pán náš Kristus veliké jí milosrdenstvie ukazoval, když ji z moci diábelské, kterúžto velice obtiežena byla, zprostil. A odpustiv jí všecky jejie hřiechy, a laskavě ji k své milosti přijal. A protož svatá Maří Majdalena v těch sloviech vymlúvá dvojí věc. Jedno jest, že pána boha velebí </w:t>
      </w:r>
      <w:r>
        <w:rPr>
          <w:rStyle w:val="emendace"/>
        </w:rPr>
        <w:t xml:space="preserve">velebí </w:t>
      </w:r>
      <w:r>
        <w:rPr>
          <w:rStyle w:val="pramen"/>
        </w:rPr>
        <w:t xml:space="preserve">welebie </w:t>
      </w:r>
      <w:r>
        <w:rPr>
          <w:rStyle w:val="Text"/>
        </w:rPr>
        <w:t xml:space="preserve">a vzchvaluje. A to se znamenává v těch sloviech, jakož praví „jenž nenechává těch, kteříž veň úfají, a nade mnú, služebnicí svú, ukázal své milosrdenstvie“. I móžem podlé toho znamenati, že pán Kristus téjto ženě svaté, Maří Majdaleně, čtverú milost ukázal. Najprvní milost byla jest </w:t>
      </w:r>
      <w:r>
        <w:rPr>
          <w:rStyle w:val="foliace"/>
        </w:rPr>
        <w:t xml:space="preserve">118r </w:t>
      </w:r>
      <w:r>
        <w:rPr>
          <w:rStyle w:val="Text"/>
        </w:rPr>
        <w:t xml:space="preserve">ta, že jí vždy laskavě a dobrotivě očekával, zda by se na své hřiechy rozpomenula, zda by se kdy ku pokání navrátila, vždy pán Kristus jí v tom hověl milostí svú. Neb tak veliká hřiešnice byla, že již jméno své byla ztratila, takže ji žádný vlastním </w:t>
      </w:r>
      <w:r>
        <w:rPr>
          <w:rStyle w:val="emendace"/>
        </w:rPr>
        <w:t xml:space="preserve">vlastním </w:t>
      </w:r>
      <w:r>
        <w:rPr>
          <w:rStyle w:val="pramen"/>
        </w:rPr>
        <w:t xml:space="preserve">wlaſtniem </w:t>
      </w:r>
      <w:r>
        <w:rPr>
          <w:rStyle w:val="Text"/>
        </w:rPr>
        <w:t xml:space="preserve">jménem, totiž Majdalenú, nejmenoval, ale obecně ji jmenováchu </w:t>
      </w:r>
      <w:r>
        <w:rPr>
          <w:rStyle w:val="poznamka"/>
        </w:rPr>
        <w:t xml:space="preserve">část slova škrtnuta a mladší rukou přepsáno na „jmenovali“ </w:t>
      </w:r>
      <w:r>
        <w:rPr>
          <w:rStyle w:val="Text"/>
        </w:rPr>
        <w:t xml:space="preserve">zjevnú hřiešnicí. A protož mluví prorok Izaiáš, </w:t>
      </w:r>
      <w:r>
        <w:rPr>
          <w:rStyle w:val="cizijazyk"/>
        </w:rPr>
        <w:t>capitulo 3.</w:t>
      </w:r>
      <w:r>
        <w:rPr>
          <w:rStyle w:val="Text"/>
        </w:rPr>
        <w:t xml:space="preserve">: </w:t>
      </w:r>
      <w:r>
        <w:rPr>
          <w:rStyle w:val="cizijazyk"/>
        </w:rPr>
        <w:t xml:space="preserve">„Expectat Dominus, ut misereatur nostri.“ </w:t>
      </w:r>
      <w:r>
        <w:rPr>
          <w:rStyle w:val="poznamka"/>
        </w:rPr>
        <w:t xml:space="preserve">Is 30,18 </w:t>
      </w:r>
      <w:r>
        <w:rPr>
          <w:rStyle w:val="Text"/>
        </w:rPr>
        <w:t xml:space="preserve">„Očekává hospodin, aby se nad námi smiloval, a radosten bude, odpúščeje vám, totiž vaše hřiechy.“ A protož žádný pro své hřiechy, jakž koli těžké, nemá člověk pro nic zúfati v milosrdenství </w:t>
      </w:r>
      <w:r>
        <w:rPr>
          <w:rStyle w:val="emendace"/>
        </w:rPr>
        <w:t xml:space="preserve">milosrdenství </w:t>
      </w:r>
      <w:r>
        <w:rPr>
          <w:rStyle w:val="pramen"/>
        </w:rPr>
        <w:t xml:space="preserve">miloſrdenſtwie </w:t>
      </w:r>
      <w:r>
        <w:rPr>
          <w:rStyle w:val="Text"/>
        </w:rPr>
        <w:t xml:space="preserve">božím. Neb pán buoh vždy milostiv jest a všechno učiniti muože, kromě že nemilosrdný býti nemuože. Jakož o tom skrze proroka Jeremiáše sám praví řka takto: „Nechci ani žádám smrti člověka hřiešného, ale viece, aby se obrátil a živ byl, totiž se mnú věčně.“ A dále také pán Kristus praví ve čtení </w:t>
      </w:r>
      <w:r>
        <w:rPr>
          <w:rStyle w:val="emendace"/>
        </w:rPr>
        <w:t xml:space="preserve">čtení </w:t>
      </w:r>
      <w:r>
        <w:rPr>
          <w:rStyle w:val="pramen"/>
        </w:rPr>
        <w:t xml:space="preserve">cztenie </w:t>
      </w:r>
      <w:r>
        <w:rPr>
          <w:rStyle w:val="Text"/>
        </w:rPr>
        <w:t xml:space="preserve">svatého Matúše řka takto: </w:t>
      </w:r>
      <w:r>
        <w:rPr>
          <w:rStyle w:val="cizijazyk"/>
        </w:rPr>
        <w:t xml:space="preserve">„Non </w:t>
      </w:r>
      <w:r>
        <w:rPr>
          <w:rStyle w:val="cizijazyk"/>
        </w:rPr>
        <w:lastRenderedPageBreak/>
        <w:t xml:space="preserve">veni vocare iustos, sed peccatores.“ </w:t>
      </w:r>
      <w:r>
        <w:rPr>
          <w:rStyle w:val="poznamka"/>
        </w:rPr>
        <w:t xml:space="preserve">Mt 9,13 </w:t>
      </w:r>
      <w:r>
        <w:rPr>
          <w:rStyle w:val="Text"/>
        </w:rPr>
        <w:t xml:space="preserve">„Nepřišel sem proto na tento svět, abych dobrých a spravedlivých povolal, ale hřiešných.“ A to Kristus na téjto svaté panie dobře ukázal, jenž mnohými nečistými hřiechy zhyzděna a zmazána byla a drahně časuov se v nich kochala. Avšakž pán buoh velmi milostivě jí ku polepšení a ku pokání očekával. A nikdy ji </w:t>
      </w:r>
      <w:r>
        <w:rPr>
          <w:rStyle w:val="foliace"/>
        </w:rPr>
        <w:t xml:space="preserve">118v </w:t>
      </w:r>
      <w:r>
        <w:rPr>
          <w:rStyle w:val="Text"/>
        </w:rPr>
        <w:t>o takové hřiechy podlé své lásky a spravedlnosti na jejiem těle nepotresktal. Neb by pán buoh spravedlnost svú protiv ní chtěl byl vésti podlé jejieho zaslúženie, byla by odsúzena k peklu a k věčnému zatracení</w:t>
      </w:r>
      <w:r>
        <w:rPr>
          <w:rStyle w:val="emendace"/>
        </w:rPr>
        <w:t xml:space="preserve">zatracení </w:t>
      </w:r>
      <w:r>
        <w:rPr>
          <w:rStyle w:val="pramen"/>
        </w:rPr>
        <w:t>zatraczenie</w:t>
      </w:r>
      <w:r>
        <w:rPr>
          <w:rStyle w:val="Text"/>
        </w:rPr>
        <w:t>. Neb jsú mnozí byli, jenž menší hřiechy páchali a v takových hřieších zemřeli. A podlé spravedlnosti božské poddáni jsú v muky pekelné k věčnému zatracení</w:t>
      </w:r>
      <w:r>
        <w:rPr>
          <w:rStyle w:val="emendace"/>
        </w:rPr>
        <w:t xml:space="preserve">zatracení </w:t>
      </w:r>
      <w:r>
        <w:rPr>
          <w:rStyle w:val="pramen"/>
        </w:rPr>
        <w:t>zatraczenie</w:t>
      </w:r>
      <w:r>
        <w:rPr>
          <w:rStyle w:val="Text"/>
        </w:rPr>
        <w:t xml:space="preserve">. Ale tato hřiešnice, ačkoli větčí hřiechy páchala, avšakž skrze želení a pokánie, kteréž za ty hřiechy činila, smieřila se se pánem bohem. A pán buoh ji rád k své svaté božské milosti přijal a odpustil jí všechno, čehož se koli dopustila. Neb nenie div, že se člověk hřiechu dopustí, ale většie div jest, že se hřiechu káti netbá. Jakož o tom mluví </w:t>
      </w:r>
      <w:r>
        <w:rPr>
          <w:rStyle w:val="emendace"/>
        </w:rPr>
        <w:t xml:space="preserve">mluví </w:t>
      </w:r>
      <w:r>
        <w:rPr>
          <w:rStyle w:val="pramen"/>
        </w:rPr>
        <w:t xml:space="preserve">mluwie </w:t>
      </w:r>
      <w:r>
        <w:rPr>
          <w:rStyle w:val="Text"/>
        </w:rPr>
        <w:t xml:space="preserve">svatý Augustin: </w:t>
      </w:r>
      <w:r>
        <w:rPr>
          <w:rStyle w:val="cizijazyk"/>
        </w:rPr>
        <w:t xml:space="preserve">„Humanum est peccare, sed diabolicum in peccato perseverare.“ </w:t>
      </w:r>
      <w:r>
        <w:rPr>
          <w:rStyle w:val="Text"/>
        </w:rPr>
        <w:t xml:space="preserve">„Lidské jest hřešiti, ale diábelské jest v hřieších ležeti a přebývati.“ A protož svatá Maří Majdalena i s jinými kajícími </w:t>
      </w:r>
      <w:r>
        <w:rPr>
          <w:rStyle w:val="emendace"/>
        </w:rPr>
        <w:t xml:space="preserve">kajícími </w:t>
      </w:r>
      <w:r>
        <w:rPr>
          <w:rStyle w:val="pramen"/>
        </w:rPr>
        <w:t xml:space="preserve">kagieczimi </w:t>
      </w:r>
      <w:r>
        <w:rPr>
          <w:rStyle w:val="Text"/>
        </w:rPr>
        <w:t xml:space="preserve">lidmi podobně řéci muože ta slova, jenž jsú psána v knihách Trenorum, </w:t>
      </w:r>
      <w:r>
        <w:rPr>
          <w:rStyle w:val="cizijazyk"/>
        </w:rPr>
        <w:t>capitulo 3.</w:t>
      </w:r>
      <w:r>
        <w:rPr>
          <w:rStyle w:val="Text"/>
        </w:rPr>
        <w:t xml:space="preserve">: </w:t>
      </w:r>
      <w:r>
        <w:rPr>
          <w:rStyle w:val="cizijazyk"/>
        </w:rPr>
        <w:t xml:space="preserve">„Misericordie Domini multe, quia non sumus consumpti.“ </w:t>
      </w:r>
      <w:r>
        <w:rPr>
          <w:rStyle w:val="poznamka"/>
        </w:rPr>
        <w:t xml:space="preserve">Lam 3,22 </w:t>
      </w:r>
      <w:r>
        <w:rPr>
          <w:rStyle w:val="Text"/>
        </w:rPr>
        <w:t xml:space="preserve">„Milosrdenstvie boží veliké jest na tom, že pohubeni nejsme pro naše hřiechy.“ Takové milosrdenstvie pán buoh lidem hřiešným, jenž toho hledie, i dnes ukazuje. A protož ne ihned člověka o to kvílí, ale hovie pán buoh a očekává, aby člověk ostal </w:t>
      </w:r>
      <w:r>
        <w:rPr>
          <w:rStyle w:val="foliace"/>
        </w:rPr>
        <w:t xml:space="preserve">119r </w:t>
      </w:r>
      <w:r>
        <w:rPr>
          <w:rStyle w:val="Text"/>
        </w:rPr>
        <w:t xml:space="preserve">hřiechóv a přijal svaté pokání. Ale mnozí pohřiechu takového pokání netbají činiti a plniti obmeškávají, a proto v těžký hněv božie upadují a přicházejí. A potom zajde nemoc a snad smrt, a tak zemrú v hřiešiech, pokání svatého nesplnieše, i podáni budú k súdu božiemu. O takových mluví </w:t>
      </w:r>
      <w:r>
        <w:rPr>
          <w:rStyle w:val="emendace"/>
        </w:rPr>
        <w:t xml:space="preserve">mluví </w:t>
      </w:r>
      <w:r>
        <w:rPr>
          <w:rStyle w:val="pramen"/>
        </w:rPr>
        <w:t xml:space="preserve">mluwie </w:t>
      </w:r>
      <w:r>
        <w:rPr>
          <w:rStyle w:val="Text"/>
        </w:rPr>
        <w:t xml:space="preserve">apoštol sv. Pavel řka takto: </w:t>
      </w:r>
      <w:r>
        <w:rPr>
          <w:rStyle w:val="cizijazyk"/>
        </w:rPr>
        <w:t xml:space="preserve">„An divicias bonitatis eius, et paciencie, et longanimitatis eius contempnis.“ </w:t>
      </w:r>
      <w:r>
        <w:rPr>
          <w:rStyle w:val="poznamka"/>
        </w:rPr>
        <w:t xml:space="preserve">R 2,4 </w:t>
      </w:r>
      <w:r>
        <w:rPr>
          <w:rStyle w:val="Text"/>
        </w:rPr>
        <w:t xml:space="preserve">„Zdali bohatstvie dobroty jeho neboli pokory jeho a jeho věčnosti nevědomě vzhrdáš?“ A zda nevieš, že dobrota jeho připravuje tebe ku pokání? Ale podlé tvé zapeklosti a nekajícieho </w:t>
      </w:r>
      <w:r>
        <w:rPr>
          <w:rStyle w:val="emendace"/>
        </w:rPr>
        <w:t xml:space="preserve">nekajícieho </w:t>
      </w:r>
      <w:r>
        <w:rPr>
          <w:rStyle w:val="pramen"/>
        </w:rPr>
        <w:t xml:space="preserve">nekagieczieho </w:t>
      </w:r>
      <w:r>
        <w:rPr>
          <w:rStyle w:val="Text"/>
        </w:rPr>
        <w:t xml:space="preserve">srdce svého pokládáš sobě lehce hněv boží a spravedlivého súdu jeho, jenž zjeven bude den súdný, toho ty netbáš. A protož znamenaje to a pamatuje každý člověk hřiešný obyčejem a příkladem téjto svaté panie Maří Majdaleny, dokovadžs živ a zdráv, čiň každý rád svaté pokání za své hřiechy a najdeš milost u pána boha, jakož ona jest nalezla, a uchováš se budúcieho súdu a hněvu božieho, jenž přijíti na den súdný všem hřiešným nekajícím lidem. Druhú milost učinil jí pán buoh, když jí jako kající všechny jejie hřiechy odpustil. O takové milosti psáno v knihách </w:t>
      </w:r>
      <w:r>
        <w:rPr>
          <w:rStyle w:val="cizijazyk"/>
        </w:rPr>
        <w:t xml:space="preserve">Ecclesiastes: „Quam magna misericordia Dei et propiciacio illius convertentibus ad se.“ </w:t>
      </w:r>
      <w:r>
        <w:rPr>
          <w:rStyle w:val="poznamka"/>
        </w:rPr>
        <w:t xml:space="preserve">Sir 17,28 </w:t>
      </w:r>
      <w:r>
        <w:rPr>
          <w:rStyle w:val="Text"/>
        </w:rPr>
        <w:t xml:space="preserve">„Ó, kterak veliké milosrdenstvie </w:t>
      </w:r>
      <w:r>
        <w:rPr>
          <w:rStyle w:val="foliace"/>
        </w:rPr>
        <w:t xml:space="preserve">119v </w:t>
      </w:r>
      <w:r>
        <w:rPr>
          <w:rStyle w:val="Text"/>
        </w:rPr>
        <w:t xml:space="preserve">božie a smilovánie jeho k těm, jenž se k němu skrze pokání zase navracují.“ Tu velikú milost ukázal pán Kristus této hřiešnici svaté Maří Majdaleně, jenž se k němu skrze pokánie zase obrátila, a protož jí všechny hřiechy odpustil tehda, když k ní řekl tato slova: </w:t>
      </w:r>
      <w:r>
        <w:rPr>
          <w:rStyle w:val="cizijazyk"/>
        </w:rPr>
        <w:t xml:space="preserve">„Remittuntur ei peccata.“ </w:t>
      </w:r>
      <w:r>
        <w:rPr>
          <w:rStyle w:val="poznamka"/>
        </w:rPr>
        <w:t xml:space="preserve">sr. L 7,47 </w:t>
      </w:r>
      <w:r>
        <w:rPr>
          <w:rStyle w:val="Text"/>
        </w:rPr>
        <w:t xml:space="preserve">„Odpuščeno jí bude mnoho hřiechóv, neb jest mnoho milovala.“ O takovém jejie pokání mluví </w:t>
      </w:r>
      <w:r>
        <w:rPr>
          <w:rStyle w:val="emendace"/>
        </w:rPr>
        <w:t xml:space="preserve">mluví </w:t>
      </w:r>
      <w:r>
        <w:rPr>
          <w:rStyle w:val="pramen"/>
        </w:rPr>
        <w:t xml:space="preserve">mluwie </w:t>
      </w:r>
      <w:r>
        <w:rPr>
          <w:rStyle w:val="Text"/>
        </w:rPr>
        <w:t xml:space="preserve">sv. Řehoř na dnešnie čtenie a praví takto: </w:t>
      </w:r>
      <w:r>
        <w:rPr>
          <w:rStyle w:val="cizijazyk"/>
        </w:rPr>
        <w:t xml:space="preserve">„Cogitanti mihi de Marie penitencia, flere magis licet, quam aliquid dicere.“ </w:t>
      </w:r>
      <w:r>
        <w:rPr>
          <w:rStyle w:val="Text"/>
        </w:rPr>
        <w:t xml:space="preserve">„Rozpomínaje na pokánie svaté Maří Majdaleny, viece mi se plakati chce, nežli co o tom rozprávěti.“ A kamenné by srdce bylo, kteréhož by slze téjto hřiešnice neobměkčily. Rozuměla </w:t>
      </w:r>
      <w:r>
        <w:rPr>
          <w:rStyle w:val="Text"/>
        </w:rPr>
        <w:lastRenderedPageBreak/>
        <w:t xml:space="preserve">dobře, co činila, ale nechtěla se uskrovniti ani miery míti v tom, což jest jednala. A dále svatý Řehoř, vše v téj jednéj řeči, praví takto: „Nad hodovníky v hostinu přišla, nejsúci prošena ani také pozvána, mezi hostmi při jejich kvasu a hodovánie slze s svých očí ščedře vylévala.“ A opět takto praví dále: „Znamenajte, bratří a milé sestry, v jakém želení tato žena byla, jenž mezi hostmi, kteréžto ten Šimon k sobě byl pozval, nestyděla se plakati, neb šerednost svých hřiechóv shledala!“ A protož k studnici milosrdnéj, totiž ku pánu Kristu, aby omyta byla, pospiechala. A proto zevnitř </w:t>
      </w:r>
      <w:r>
        <w:rPr>
          <w:rStyle w:val="foliace"/>
        </w:rPr>
        <w:t xml:space="preserve">120r </w:t>
      </w:r>
      <w:r>
        <w:rPr>
          <w:rStyle w:val="Text"/>
        </w:rPr>
        <w:t xml:space="preserve">na svém svědomí sama sebe velice se styděla, nic se jie nezdálo, čeho by se zevnitř před lidmi styděti měla. Tu, jenž svatý Lukáš hřiešnicí jmenuje, svatý Jan Marií nazývá. Tu zajisté Marii počítáme, z kteréžto, jako svatý Marek praví, že pán buoh sedm diáblóv vypudil. A což se skrze sedm diáblóv znamenává? Nic jiného než sedm smrtedlných hřiechóv. Neb jakož praví svatý Augustin: </w:t>
      </w:r>
      <w:r>
        <w:rPr>
          <w:rStyle w:val="cizijazyk"/>
        </w:rPr>
        <w:t xml:space="preserve">„Quodlibet peccatum habet suum demonium.“ </w:t>
      </w:r>
      <w:r>
        <w:rPr>
          <w:rStyle w:val="Text"/>
        </w:rPr>
        <w:t xml:space="preserve">„Všeliký hřiech smrtelný má své zvláštnie diábelstvie“, ješto takovému hřiechu panuje, a každý diábel má své muky. Zvláště těmi sedmi diábly tato svatá Maří Majdalena obklíčena byla. Neb sedm hřiechóv smrtelných, ačkoli v hřiešnéj duši jsú, avšakž nějakým podobenstvím </w:t>
      </w:r>
      <w:r>
        <w:rPr>
          <w:rStyle w:val="emendace"/>
        </w:rPr>
        <w:t xml:space="preserve">podobenstvím </w:t>
      </w:r>
      <w:r>
        <w:rPr>
          <w:rStyle w:val="pramen"/>
        </w:rPr>
        <w:t xml:space="preserve">podobenſtwiem </w:t>
      </w:r>
      <w:r>
        <w:rPr>
          <w:rStyle w:val="Text"/>
        </w:rPr>
        <w:t xml:space="preserve">jsú nazváni hřiechové smrtelní. Čtvrté podlé rozličné moci, kterúžto v údech těla člověčieho mají a jednají. První diábel, ten panuje hlavě. A protož podlé toho móžem dobře znamenati, jak mocně čert Luciper, jenž pýchú vládne, posedl byl jejie hlavu, zvláště k okrášlení </w:t>
      </w:r>
      <w:r>
        <w:rPr>
          <w:rStyle w:val="emendace"/>
        </w:rPr>
        <w:t xml:space="preserve">okrášlení </w:t>
      </w:r>
      <w:r>
        <w:rPr>
          <w:rStyle w:val="pramen"/>
        </w:rPr>
        <w:t xml:space="preserve">okraſſlenie </w:t>
      </w:r>
      <w:r>
        <w:rPr>
          <w:rStyle w:val="Text"/>
        </w:rPr>
        <w:t xml:space="preserve">jejie hlavy, jenž hlavu svú častokrát připravovala a okrašlovala rozličným obyčejem a ozdobením svých vlasuov, rúch a šlojířuov svých, zápon, věncuov a mnoho jiných věcí, kterýmžto připravováním častokrát lidi vzbudila </w:t>
      </w:r>
      <w:r>
        <w:rPr>
          <w:rStyle w:val="foliace"/>
        </w:rPr>
        <w:t xml:space="preserve">120v </w:t>
      </w:r>
      <w:r>
        <w:rPr>
          <w:rStyle w:val="Text"/>
        </w:rPr>
        <w:t>ke zlému myšlení</w:t>
      </w:r>
      <w:r>
        <w:rPr>
          <w:rStyle w:val="emendace"/>
        </w:rPr>
        <w:t xml:space="preserve">myšlení </w:t>
      </w:r>
      <w:r>
        <w:rPr>
          <w:rStyle w:val="pramen"/>
        </w:rPr>
        <w:t>myſſlenie</w:t>
      </w:r>
      <w:r>
        <w:rPr>
          <w:rStyle w:val="Text"/>
        </w:rPr>
        <w:t xml:space="preserve">, ke zlé žádosti i také ke zlému skutku, a tím hřiechem ten jistý diábel mnohé lidi duchovní i světské, muže i panny i také ženy zklamává a zavozuje, jenž hlavy své nevědúce, kterak je najprvé proměniti, mají rozličné obyčeje v nošení rúch na hlavě, vymýšlejíce ono čepce, ono věnce, nevědie, kterak se v tom postaviti mají, vznášejíce hlavy své k pýše a k chudému člověku, k bližniemu svému, stydí se hlavy své pokloniti. O takových mluví prorok Izaiáš, </w:t>
      </w:r>
      <w:r>
        <w:rPr>
          <w:rStyle w:val="cizijazyk"/>
        </w:rPr>
        <w:t>capitulo 3.</w:t>
      </w:r>
      <w:r>
        <w:rPr>
          <w:rStyle w:val="Text"/>
        </w:rPr>
        <w:t xml:space="preserve">: </w:t>
      </w:r>
      <w:r>
        <w:rPr>
          <w:rStyle w:val="cizijazyk"/>
        </w:rPr>
        <w:t xml:space="preserve">„Elevate sunt filie Syon, et ambulaverunt collo extenso.“ </w:t>
      </w:r>
      <w:r>
        <w:rPr>
          <w:rStyle w:val="poznamka"/>
        </w:rPr>
        <w:t xml:space="preserve">Is 3,16 </w:t>
      </w:r>
      <w:r>
        <w:rPr>
          <w:rStyle w:val="Text"/>
        </w:rPr>
        <w:t xml:space="preserve">„Pozdvihly jsú se dcery Sion a chodily jsú hrdlem zvedeným.“ Ten jistý diábel hlavu téjto hřiešnice drahně časuov k takovéj pýše vznášel, ale když skrze pokání z jejieho srdce vypuzen bieše, tehda tu jistú hlavu, ješto ji dřéve pyšně vznášela a ku pýše strojila, tu potom k nohám milého Krista velmi pokorně sehnula a poklonila. Vzpomínala dobře na ta slova, kteráž svatý Pavel praví, řka takto: „Jakož jste úduov svých poddávali nečistotě a k hřiechu, takéž poddajte jich zase slúžiti k dobrým skutkóm v poctivosti.“ Druhý diábel, totiž diábel smilstvie, ten panuje v zraku a v očí. A toho máme duovod a podobenstvie na králi Davidu, jenž uhlédav Bersabé, krásnú ženu, manželku Uriáše, ana </w:t>
      </w:r>
      <w:r>
        <w:rPr>
          <w:rStyle w:val="foliace"/>
        </w:rPr>
        <w:t xml:space="preserve">121r </w:t>
      </w:r>
      <w:r>
        <w:rPr>
          <w:rStyle w:val="Text"/>
        </w:rPr>
        <w:t xml:space="preserve">se umývá, pak skrze to vidění a takový zrak zapáli se v jejie lásce, a spáchal s ní skutek cizoložstvie. A podlé toho zjednal dále, že muž jejie, ten rytieř Uriáš, od nepřátel u boji zabit bieše, dal jemu list zapečetěný, aby jeho podal úředníkóm a vládařóm jeho, v němž jim psal, přikazuje pod milostí, když by s nepřáteli boj podjíti chtěli, aby toho rytieře napřed jako na špici šikovali; tak se i stalo, že hned s prvniemi zabit bieše. A protož hleď, k čemuť připravuje cizoložstvo. A protož prosí prorok v Žaltáři řka: „Hospodine, odvrať oči mé, aby marnosti neviděli!“ </w:t>
      </w:r>
      <w:r>
        <w:rPr>
          <w:rStyle w:val="poznamka"/>
        </w:rPr>
        <w:t xml:space="preserve">Ps 118,37 </w:t>
      </w:r>
      <w:r>
        <w:rPr>
          <w:rStyle w:val="Text"/>
        </w:rPr>
        <w:t xml:space="preserve">I znamenati muožem, jak velice zrak svatú Maří Majdalenu byl obklíčil, jenž častokrát oči své nestydlivě s smilnú slechka žádostí na mužskú tvář vrhla a obrátila a pak jakož se zrakem svým a očima svýma </w:t>
      </w:r>
      <w:r>
        <w:rPr>
          <w:rStyle w:val="Text"/>
        </w:rPr>
        <w:lastRenderedPageBreak/>
        <w:t xml:space="preserve">takového hřiechu dopustila. Takéž proti tomu očima svýma zase odčinila a diábla toho vyhnala. Neb s svých očí tolik trpkých slz vypustila, že jimi nohy milého Krista jako u potoce ščedře a dobře omyti mohla. O takové vodě takových slz mluví svatý Řehoř </w:t>
      </w:r>
      <w:r>
        <w:rPr>
          <w:rStyle w:val="cizijazyk"/>
        </w:rPr>
        <w:t xml:space="preserve">super Ezechielem </w:t>
      </w:r>
      <w:r>
        <w:rPr>
          <w:rStyle w:val="Text"/>
        </w:rPr>
        <w:t xml:space="preserve">řka takto: </w:t>
      </w:r>
      <w:r>
        <w:rPr>
          <w:rStyle w:val="cizijazyk"/>
        </w:rPr>
        <w:t xml:space="preserve">„O, felix aqua, per quam omnis pariter morbus diluitur.“ </w:t>
      </w:r>
      <w:r>
        <w:rPr>
          <w:rStyle w:val="Text"/>
        </w:rPr>
        <w:t xml:space="preserve">„Ó, přeščastná voda, totiž slz srdečných, jimižto nečistota všelikého hřiechu omyta a očištěna </w:t>
      </w:r>
      <w:r>
        <w:rPr>
          <w:rStyle w:val="foliace"/>
        </w:rPr>
        <w:t xml:space="preserve">121v </w:t>
      </w:r>
      <w:r>
        <w:rPr>
          <w:rStyle w:val="Text"/>
        </w:rPr>
        <w:t>bývá i všechna šerednost přikryta bude.“ Ó, spasená slze</w:t>
      </w:r>
      <w:r>
        <w:rPr>
          <w:rStyle w:val="internipoznamka"/>
        </w:rPr>
        <w:t>ja-kmenový tvar, sr. GbMluv III/1, 194</w:t>
      </w:r>
      <w:r>
        <w:rPr>
          <w:rStyle w:val="Text"/>
        </w:rPr>
        <w:t>, jenž duši čistíš</w:t>
      </w:r>
      <w:r>
        <w:rPr>
          <w:rStyle w:val="emendace"/>
        </w:rPr>
        <w:t xml:space="preserve">čistíš </w:t>
      </w:r>
      <w:r>
        <w:rPr>
          <w:rStyle w:val="pramen"/>
        </w:rPr>
        <w:t>cziſtieſs</w:t>
      </w:r>
      <w:r>
        <w:rPr>
          <w:rStyle w:val="Text"/>
        </w:rPr>
        <w:t xml:space="preserve">, svědomie obvlažuješ a k nebesóm cestu ukazuješ. A srovnáť se s ním svatý Bernart a řka takto: „Ó, přeblahoslavená slze, s tebúť jest milosrdenstvie, jenž před obličejem hrozného súdce jíti se nestydieš a ortel neboli přísud proti hřiešnému stavuješ a protiv nepřátelóm na nás žalujícím, neb ty tam docházíš, kdež tělo přijíti nemuože.“ A svatý Jeroným takto praví: „Více diábly urážejí slze nábožné nežli muky pekelné.“ Třetie diábel, obžerstvie neboli lakota, ten v ustech panuje. A o tom máme příklad na onom bohatci rozkošném, jenž ústavně </w:t>
      </w:r>
      <w:r>
        <w:rPr>
          <w:rStyle w:val="poznamka"/>
        </w:rPr>
        <w:t xml:space="preserve">mladší rukou přepsáno na „ustavičně“ </w:t>
      </w:r>
      <w:r>
        <w:rPr>
          <w:rStyle w:val="Text"/>
        </w:rPr>
        <w:t xml:space="preserve">chtěl rozkošně jísti a píti. O němžto psáno ve čtení </w:t>
      </w:r>
      <w:r>
        <w:rPr>
          <w:rStyle w:val="emendace"/>
        </w:rPr>
        <w:t xml:space="preserve">čtení </w:t>
      </w:r>
      <w:r>
        <w:rPr>
          <w:rStyle w:val="pramen"/>
        </w:rPr>
        <w:t xml:space="preserve">cztenie </w:t>
      </w:r>
      <w:r>
        <w:rPr>
          <w:rStyle w:val="Text"/>
        </w:rPr>
        <w:t xml:space="preserve">svatého Lukáše, </w:t>
      </w:r>
      <w:r>
        <w:rPr>
          <w:rStyle w:val="cizijazyk"/>
        </w:rPr>
        <w:t>capitulo 16.</w:t>
      </w:r>
      <w:r>
        <w:rPr>
          <w:rStyle w:val="Text"/>
        </w:rPr>
        <w:t xml:space="preserve">: „A na chudého Lazara a biedného hleděti nechtěl ani vzpomenúti.“ A potom, jsa v mukách pekelných, prosil od Lazara kropet vody, aby obvlažil jazyk svój, a ta se jemu dostati nemohla. Ten také čert lidi i podnes na tomto světě velmi posedl a obklíčil, neb viece jich jest, jenž stojie o rozkošné časté jiedlo a pitie nežli o puost a utrpenie těla svého, chtiece každú chvíli plni býti, jichžto buoh břicho. A protož častokrát se přiházie, že to, což v utěšení </w:t>
      </w:r>
      <w:r>
        <w:rPr>
          <w:rStyle w:val="emendace"/>
        </w:rPr>
        <w:t xml:space="preserve">utěšení </w:t>
      </w:r>
      <w:r>
        <w:rPr>
          <w:rStyle w:val="pramen"/>
        </w:rPr>
        <w:t xml:space="preserve">vtieſſenie </w:t>
      </w:r>
      <w:r>
        <w:rPr>
          <w:rStyle w:val="Text"/>
        </w:rPr>
        <w:t xml:space="preserve">a v rozkoši spijeme a snieme, toho potom nemocí těžce požici </w:t>
      </w:r>
      <w:r>
        <w:rPr>
          <w:rStyle w:val="lemma"/>
        </w:rPr>
        <w:t xml:space="preserve">požici </w:t>
      </w:r>
      <w:r>
        <w:rPr>
          <w:rStyle w:val="hyperlemma"/>
        </w:rPr>
        <w:t xml:space="preserve">požiti </w:t>
      </w:r>
      <w:r>
        <w:rPr>
          <w:rStyle w:val="Text"/>
        </w:rPr>
        <w:t>mosíme. Ten jistý čert v ustech téjto svaté paní také velmi panováše</w:t>
      </w:r>
      <w:r>
        <w:rPr>
          <w:rStyle w:val="poznamka"/>
        </w:rPr>
        <w:t>část slova škrtnuta a mladší rukou přepsáno na „panoval“</w:t>
      </w:r>
      <w:r>
        <w:rPr>
          <w:rStyle w:val="Text"/>
        </w:rPr>
        <w:t xml:space="preserve">, ale </w:t>
      </w:r>
      <w:r>
        <w:rPr>
          <w:rStyle w:val="foliace"/>
        </w:rPr>
        <w:t xml:space="preserve">122r </w:t>
      </w:r>
      <w:r>
        <w:rPr>
          <w:rStyle w:val="Text"/>
        </w:rPr>
        <w:t xml:space="preserve">když potom skrze svaté pokánie vyhnán byl, tehda ten hřiech, jehož se usty dopustila, zase odehnala, když nohy milého Krista usty svými pokorně líbala. Čtvrtý diábel, lakomstvie, ten vládne a panuje v rukú. A to se shledalo na onom bohatém mládenci, jenž chtieše </w:t>
      </w:r>
      <w:r>
        <w:rPr>
          <w:rStyle w:val="poznamka"/>
        </w:rPr>
        <w:t xml:space="preserve">část slova škrtnuta a mladší rukou přepsáno na „chtěl“ </w:t>
      </w:r>
      <w:r>
        <w:rPr>
          <w:rStyle w:val="Text"/>
        </w:rPr>
        <w:t xml:space="preserve">menšie stodoly zbořiti a větčí ustaviti, řekše </w:t>
      </w:r>
      <w:r>
        <w:rPr>
          <w:rStyle w:val="poznamka"/>
        </w:rPr>
        <w:t xml:space="preserve">část slova škrtnuta a mladší rukou přepsáno na „řekl“ </w:t>
      </w:r>
      <w:r>
        <w:rPr>
          <w:rStyle w:val="Text"/>
        </w:rPr>
        <w:t>k sobě a k svéj duši takto: „Ej, milá duše, hoduj a buď veselá, měj se dobře, však máš mnoho zboží na mnoho let tobě zjednané, netřeba tobě o nic péči míti!“ Ale toho jest nevěděl, jakož jemu potom jest řečeno: „Ó, blázne nemúdrý, i co činíš</w:t>
      </w:r>
      <w:r>
        <w:rPr>
          <w:rStyle w:val="emendace"/>
        </w:rPr>
        <w:t xml:space="preserve">činíš </w:t>
      </w:r>
      <w:r>
        <w:rPr>
          <w:rStyle w:val="pramen"/>
        </w:rPr>
        <w:t>czinieſs</w:t>
      </w:r>
      <w:r>
        <w:rPr>
          <w:rStyle w:val="Text"/>
        </w:rPr>
        <w:t>! Přijdú k tobě čerté a požádají od tebe duše tvéj, a to, což jsi připravil a nahotoval, komu to zuostane?“ A protož znamenaj, jak mocně diábel lidi na tomto světě posedl jest tím hřiechem, totiž lakomstvím</w:t>
      </w:r>
      <w:r>
        <w:rPr>
          <w:rStyle w:val="emendace"/>
        </w:rPr>
        <w:t xml:space="preserve">lakomstvím </w:t>
      </w:r>
      <w:r>
        <w:rPr>
          <w:rStyle w:val="pramen"/>
        </w:rPr>
        <w:t>lakomſtwiem</w:t>
      </w:r>
      <w:r>
        <w:rPr>
          <w:rStyle w:val="Text"/>
        </w:rPr>
        <w:t xml:space="preserve">. Jakož o tom praví prorok Jeremiáš řka takto: „Od najvětšieho až k najmenšiemu, od najstaršieho až k najmladšiemu, všichni snažili se k lakomství </w:t>
      </w:r>
      <w:r>
        <w:rPr>
          <w:rStyle w:val="emendace"/>
        </w:rPr>
        <w:t xml:space="preserve">lakomství </w:t>
      </w:r>
      <w:r>
        <w:rPr>
          <w:rStyle w:val="pramen"/>
        </w:rPr>
        <w:t xml:space="preserve">lakomſtwie </w:t>
      </w:r>
      <w:r>
        <w:rPr>
          <w:rStyle w:val="Text"/>
        </w:rPr>
        <w:t xml:space="preserve">a k tomu jsú přiložili srdce své. Ten také diábel v rukú svaté Maří Majdaleny velice panováše </w:t>
      </w:r>
      <w:r>
        <w:rPr>
          <w:rStyle w:val="poznamka"/>
        </w:rPr>
        <w:t xml:space="preserve">část slova škrtnuta a mladší rukou přepsáno na „panoval“ </w:t>
      </w:r>
      <w:r>
        <w:rPr>
          <w:rStyle w:val="Text"/>
        </w:rPr>
        <w:t>tím obyčejem, že mnoho statku svého marně a nestatečně utracováše</w:t>
      </w:r>
      <w:r>
        <w:rPr>
          <w:rStyle w:val="poznamka"/>
        </w:rPr>
        <w:t>část slova škrtnuta a mladší rukou přepsáno na „utracovali“</w:t>
      </w:r>
      <w:r>
        <w:rPr>
          <w:rStyle w:val="Text"/>
        </w:rPr>
        <w:t xml:space="preserve">, ne k alnužně aneboli k užitku chudých lidí, ale k těmto světským marným věcem rozdávala jest. Ale když takový diábel pokáním svatým od ní vypuzen byl, to, což byla rukama zhřešila, to také rukama zase opravila tehda, když </w:t>
      </w:r>
      <w:r>
        <w:rPr>
          <w:rStyle w:val="foliace"/>
        </w:rPr>
        <w:t xml:space="preserve">122v </w:t>
      </w:r>
      <w:r>
        <w:rPr>
          <w:rStyle w:val="Text"/>
        </w:rPr>
        <w:t xml:space="preserve">je ochotně a mile vztáhla k obmývanie nóh spasitele svého, milého pána Krista, a k ščedrému rozdávaní </w:t>
      </w:r>
      <w:r>
        <w:rPr>
          <w:rStyle w:val="emendace"/>
        </w:rPr>
        <w:t xml:space="preserve">rozdávaní </w:t>
      </w:r>
      <w:r>
        <w:rPr>
          <w:rStyle w:val="pramen"/>
        </w:rPr>
        <w:t xml:space="preserve">rozdawanie </w:t>
      </w:r>
      <w:r>
        <w:rPr>
          <w:rStyle w:val="Text"/>
        </w:rPr>
        <w:t xml:space="preserve">alnužen svatých chudým. Pátý diábel jest lenost, a ten panuje nohám, jenž často brání a překáží člověku, kteréhož posedne, aby nešel k boží službě, k svaté zpovědi, na kázaní slyšeti slova božieho, a brání putovati za hřiechy a jiných skutkóv </w:t>
      </w:r>
      <w:r>
        <w:rPr>
          <w:rStyle w:val="Text"/>
        </w:rPr>
        <w:lastRenderedPageBreak/>
        <w:t>spasitedlných, jakož mnozí lenochové jsú, jenž blízko kostel mají, i zaspie mše svaté a ledva jednú v témdni k kostelu přijdú, a to ne pro náboženstvie, ale slechka z obyčeje, že vidie jiné dobré křesťany, ani jdú, a nesmějí pro jiné doma zuostati, bojíce se, aby nebyli pomlúváni, a přijdúce k kostelu, ješče varují se do kostela vjíti, než túlají se okolo kostela, zpravujíce lidi aneboli rozmlúvajíce o nestatečných a nepilných věcech, a též i též nahlédnú do kostela jako pes do kuchyně, jako by jim kostel smrděl. A toho zdejšie osadní veliký obyčej mají, že budú časem chodiece volati, když kněží mše svaté slúžie, velmi tím hlasným mluvením a voláním překážejíce. Ten diábel také svatú Maří Majdalenu byl posedl a v jejie nohách panováše</w:t>
      </w:r>
      <w:r>
        <w:rPr>
          <w:rStyle w:val="poznamka"/>
        </w:rPr>
        <w:t>část slova škrtnuta a mladší rukou přepsáno na „panoval“</w:t>
      </w:r>
      <w:r>
        <w:rPr>
          <w:rStyle w:val="Text"/>
        </w:rPr>
        <w:t xml:space="preserve">, tehda, když radějí šla k tancóm, k jiným nepílným </w:t>
      </w:r>
      <w:r>
        <w:rPr>
          <w:rStyle w:val="emendace"/>
        </w:rPr>
        <w:t xml:space="preserve">nepílným </w:t>
      </w:r>
      <w:r>
        <w:rPr>
          <w:rStyle w:val="pramen"/>
        </w:rPr>
        <w:t xml:space="preserve">nepielnym </w:t>
      </w:r>
      <w:r>
        <w:rPr>
          <w:rStyle w:val="Text"/>
        </w:rPr>
        <w:t xml:space="preserve">marnostem tohoto světa, nežli by byla šla za pánem Kristem. Ale když potom ten diábel pokáním svatým od ní vyhnán </w:t>
      </w:r>
      <w:r>
        <w:rPr>
          <w:rStyle w:val="foliace"/>
        </w:rPr>
        <w:t xml:space="preserve">123r </w:t>
      </w:r>
      <w:r>
        <w:rPr>
          <w:rStyle w:val="Text"/>
        </w:rPr>
        <w:t>bieše</w:t>
      </w:r>
      <w:r>
        <w:rPr>
          <w:rStyle w:val="poznamka"/>
        </w:rPr>
        <w:t>část slova škrtnuta a mladší rukou přepsáno na „byl“</w:t>
      </w:r>
      <w:r>
        <w:rPr>
          <w:rStyle w:val="Text"/>
        </w:rPr>
        <w:t xml:space="preserve">, tehda, což dřéve nohama hřešila, to také nohama odčinila jest, když pokorně u jeho svatých nóh stáše </w:t>
      </w:r>
      <w:r>
        <w:rPr>
          <w:rStyle w:val="poznamka"/>
        </w:rPr>
        <w:t xml:space="preserve">část slova škrtnuta a mladší rukou přepsáno na „stála“ </w:t>
      </w:r>
      <w:r>
        <w:rPr>
          <w:rStyle w:val="Text"/>
        </w:rPr>
        <w:t>a klečieše</w:t>
      </w:r>
      <w:r>
        <w:rPr>
          <w:rStyle w:val="poznamka"/>
        </w:rPr>
        <w:t>část slova škrtnuta a mladší rukou přepsáno na „klečela“</w:t>
      </w:r>
      <w:r>
        <w:rPr>
          <w:rStyle w:val="Text"/>
        </w:rPr>
        <w:t>. Šestý diábel panuje v žluči a jest pán hněvu, jenž skrze takový hněv přivozuje člověka k vraždě a k mnoho zlému. A to se shledalo na onom zlém Kainu, jenž bratra svého Abele z pravého hněvu zamordoval. Ten také diábel v hněvivých srdcích a lidech zde na světě i podnes panuje. Neb vidíme, že častokrát pro jediné slovo velmi maličké člověk náhlý, hněvivý zbúří se, že ho všichni lidé ledvy ukrotie. Takový diábel v žluči téjto svaté ženy také panováše</w:t>
      </w:r>
      <w:r>
        <w:rPr>
          <w:rStyle w:val="poznamka"/>
        </w:rPr>
        <w:t>část slova škrtnuta a mladší rukou přepsáno na „panoval“</w:t>
      </w:r>
      <w:r>
        <w:rPr>
          <w:rStyle w:val="Text"/>
        </w:rPr>
        <w:t xml:space="preserve">, když ku pánu Kristu a k svému bližniemu pravé lásky nevedla. Neb když toho čerta želením hřiechóv svých a pokáním svatým od sebe odpudila a chtěla zase odčiniti, což protivenstvie bližniemu ukazovala, když z veliké lásky pánu Kristu nohy jeho drahú mastí mazala. Sedmý diábel, totiž nenávisti, ten panuje srdci. Ten také diábel mnohé na tomto světě posedl jest, neb vidíme </w:t>
      </w:r>
      <w:r>
        <w:rPr>
          <w:rStyle w:val="emendace"/>
        </w:rPr>
        <w:t xml:space="preserve">vidíme </w:t>
      </w:r>
      <w:r>
        <w:rPr>
          <w:rStyle w:val="pramen"/>
        </w:rPr>
        <w:t xml:space="preserve">widieme </w:t>
      </w:r>
      <w:r>
        <w:rPr>
          <w:rStyle w:val="Text"/>
        </w:rPr>
        <w:t xml:space="preserve">to zjevně, netáhne se komu dobře vésti, ihned jich sto jiných, ješto jemu v tom nenávidí a nepřejí. A bude li kto dobrý v ctnostech chválen, proti tomu bude mnoho jiných závistivých utrhačuov, jenž by neradi slyšeli, aby co dobrého o kom mluveno bylo. A ten diábel také chvíli panováše </w:t>
      </w:r>
      <w:r>
        <w:rPr>
          <w:rStyle w:val="poznamka"/>
        </w:rPr>
        <w:t xml:space="preserve">část slova škrtnuta a mladší rukou přepsáno na „panoval“ </w:t>
      </w:r>
      <w:r>
        <w:rPr>
          <w:rStyle w:val="Text"/>
        </w:rPr>
        <w:t xml:space="preserve">v srdci svaté Maří Majdaleny, když pána boha pro své hřiechy nenáviděla </w:t>
      </w:r>
      <w:r>
        <w:rPr>
          <w:rStyle w:val="foliace"/>
        </w:rPr>
        <w:t xml:space="preserve">123v </w:t>
      </w:r>
      <w:r>
        <w:rPr>
          <w:rStyle w:val="Text"/>
        </w:rPr>
        <w:t xml:space="preserve">a tento svět jest milovala. Ale když již pokáním </w:t>
      </w:r>
      <w:r>
        <w:rPr>
          <w:rStyle w:val="emendace"/>
        </w:rPr>
        <w:t xml:space="preserve">pokáním </w:t>
      </w:r>
      <w:r>
        <w:rPr>
          <w:rStyle w:val="pramen"/>
        </w:rPr>
        <w:t xml:space="preserve">pokaniem </w:t>
      </w:r>
      <w:r>
        <w:rPr>
          <w:rStyle w:val="Text"/>
        </w:rPr>
        <w:t xml:space="preserve">od ní byl vypuzen, což jeho dřéve pro své hřiechy velice nenáviděla, tolikéž ho potom srdečně a pevně milovala. A protož zaslúžila jest slyšeti, že jie pán Kristus řekl ta slova: „Odpuščeni jsú jie mnozí hřiechové.“ Neb pána Krista přieliš mnoho milovala. Ó, jakú radost, jaké utěšenie mohla míti tato svatá Maří Majdalena, když k ní Kristus řekl, že jie hřiechové jejie odpuščeni jsú! A že ta, jenž dřéve byla dcera diábelská, bude dcerú milého Krista. Ta, jenž dřéve byla dcera věčnéj smrti, bude dcera věčného života. A to vše skrze želení svých hřiechóv a věrné skrúšenie a pravé pokání. A pro toho má každý křesťan rád v pokání státi a to s pilností plniti proto, aby múk pekelných tím lépe mohl býti prázden, a také proto, aby při svém skončení </w:t>
      </w:r>
      <w:r>
        <w:rPr>
          <w:rStyle w:val="emendace"/>
        </w:rPr>
        <w:t xml:space="preserve">skončení </w:t>
      </w:r>
      <w:r>
        <w:rPr>
          <w:rStyle w:val="pramen"/>
        </w:rPr>
        <w:t xml:space="preserve">ſkonczenie </w:t>
      </w:r>
      <w:r>
        <w:rPr>
          <w:rStyle w:val="Text"/>
        </w:rPr>
        <w:t xml:space="preserve">v kajíciem životě a v svatém pokání </w:t>
      </w:r>
      <w:r>
        <w:rPr>
          <w:rStyle w:val="emendace"/>
        </w:rPr>
        <w:t xml:space="preserve">pokání </w:t>
      </w:r>
      <w:r>
        <w:rPr>
          <w:rStyle w:val="pramen"/>
        </w:rPr>
        <w:t xml:space="preserve">pokanie </w:t>
      </w:r>
      <w:r>
        <w:rPr>
          <w:rStyle w:val="Text"/>
        </w:rPr>
        <w:t xml:space="preserve">shledán býti mohl. Již jste slyšeli, kterak skrze sedm hřiechuov smrtedlných sedm se diáblóv znamenává a kterak takoví čerté údóm našeho těla panují, kterýchžto také jinačejí od sebe vyhnati nemuožem než svatým pokáním, jakož jsú od téjto hřiešnice svaté </w:t>
      </w:r>
      <w:r>
        <w:rPr>
          <w:rStyle w:val="Text"/>
        </w:rPr>
        <w:lastRenderedPageBreak/>
        <w:t xml:space="preserve">Maří Majdaleny odehnáni. Slyštež </w:t>
      </w:r>
      <w:r>
        <w:rPr>
          <w:rStyle w:val="pripisekmarginalnimladsicizijazyk"/>
        </w:rPr>
        <w:t xml:space="preserve">super ewangelium </w:t>
      </w:r>
      <w:r>
        <w:rPr>
          <w:rStyle w:val="Text"/>
        </w:rPr>
        <w:t xml:space="preserve">pak již dále, jakú jie věčí pán Kristus tuto milost učinil. Ukázal jí pán Kristus tuto milost, že ji vždy pěkně a laskavě vymlúval. Najprvé vymlúval ji </w:t>
      </w:r>
      <w:r>
        <w:rPr>
          <w:rStyle w:val="foliace"/>
        </w:rPr>
        <w:t xml:space="preserve">124r </w:t>
      </w:r>
      <w:r>
        <w:rPr>
          <w:rStyle w:val="Text"/>
        </w:rPr>
        <w:t xml:space="preserve">proti hospodáři Šimonovi, kterýž pána Krista pozval bieše </w:t>
      </w:r>
      <w:r>
        <w:rPr>
          <w:rStyle w:val="poznamka"/>
        </w:rPr>
        <w:t xml:space="preserve">část slova škrtnuta a mladší rukou přepsáno na „byl“ </w:t>
      </w:r>
      <w:r>
        <w:rPr>
          <w:rStyle w:val="Text"/>
        </w:rPr>
        <w:t>na hody k sobě, jehožto Kristus dřéve uzdravil od nemoci malomocné. Svatá Maří Majdalena návodem a radú sestry své Marty, a také dotekši se nětco svědomie svého, bosýma nohama, prostovlasá, nabravši drahé masti, beze všeho studu u veliké pokoře brala se tam mezi ty hostě na ty hody, a stojéci szadu, jako by hodna spředu naň hleděti nebyla, i padla k jeho svatým nohám a plakala a tolik slz s svých očí vylela, že dosti bylo k omývaní milého Krista, a nechavši plakání, vlasy svými jeho svaté nohy otierala, ačkoli rúch jiných dosti měla. A potom na znamenie větčí lásky ty jisté svaté nohy usty svými pokorně líbala. A protože častým a náramným chodem jeho svaté nohy nětco se byly ssedaly, i zmazala je drahú mastí. A viděv to Šimon hospodář, i bude sám v sobě nětco reptati a řka: „By tento byl prorokem, věděl by jistě, jaká jest tato žena, jenž se jeho tak dotýká, neb jest veliká hřiešnice.“ Tehda Kristus, znamenav jeho reptánie a myšlenie jako ten, jemuž nic skryto nenie, i die jemu Kristus, chtě jako tuto ženu omluviti, řka takto: „Šimone, mámť tobě nětco mluviti nebo praviti.“ Odpovie jemu: „Mistře, prav.“ Vece jemu Ježíš</w:t>
      </w:r>
      <w:r>
        <w:rPr>
          <w:rStyle w:val="emendace"/>
        </w:rPr>
        <w:t xml:space="preserve">Ježíš </w:t>
      </w:r>
      <w:r>
        <w:rPr>
          <w:rStyle w:val="pramen"/>
        </w:rPr>
        <w:t>gezieſs</w:t>
      </w:r>
      <w:r>
        <w:rPr>
          <w:rStyle w:val="Text"/>
        </w:rPr>
        <w:t xml:space="preserve">: „Dva dlužníky biechu </w:t>
      </w:r>
      <w:r>
        <w:rPr>
          <w:rStyle w:val="poznamka"/>
        </w:rPr>
        <w:t xml:space="preserve">část slova škrtnuta a mladší rukou přepsáno na „byli“ </w:t>
      </w:r>
      <w:r>
        <w:rPr>
          <w:rStyle w:val="Text"/>
        </w:rPr>
        <w:t xml:space="preserve">dlužni jednomu lichevníku jistú summu peněz, </w:t>
      </w:r>
      <w:r>
        <w:rPr>
          <w:rStyle w:val="foliace"/>
        </w:rPr>
        <w:t xml:space="preserve">124v </w:t>
      </w:r>
      <w:r>
        <w:rPr>
          <w:rStyle w:val="Text"/>
        </w:rPr>
        <w:t>jeden pět set peněz a druhý padesát peněz, a nemajíce, čím by zaplatili, odpustil oběma ten dluh. Pověz mi, kterého z těch dvú viece miluje?“ Odpovie Šimon: „Toho viece miluje, jemuž viece dluhu odpustil.“ Die k němu Ježíš</w:t>
      </w:r>
      <w:r>
        <w:rPr>
          <w:rStyle w:val="emendace"/>
        </w:rPr>
        <w:t xml:space="preserve">Ježíš </w:t>
      </w:r>
      <w:r>
        <w:rPr>
          <w:rStyle w:val="pramen"/>
        </w:rPr>
        <w:t>Gezieſs</w:t>
      </w:r>
      <w:r>
        <w:rPr>
          <w:rStyle w:val="Text"/>
        </w:rPr>
        <w:t>: „Právě jsi uhodl a právě mluvíš</w:t>
      </w:r>
      <w:r>
        <w:rPr>
          <w:rStyle w:val="emendace"/>
        </w:rPr>
        <w:t xml:space="preserve">mluvíš </w:t>
      </w:r>
      <w:r>
        <w:rPr>
          <w:rStyle w:val="pramen"/>
        </w:rPr>
        <w:t>mluwieſs</w:t>
      </w:r>
      <w:r>
        <w:rPr>
          <w:rStyle w:val="Text"/>
        </w:rPr>
        <w:t>. Takéž i tobě já řéci mohu. Přišel sem k tobě do tvého domu, nepodals vody k obmývaní mých nóh, ale tato žena nechtěla přestati omývati nóh mých slzami svými. Nedals mi políbenie, ale tato žena nepřestala jest nóh mých líbati a drahú mastí mazala. A proto že viece milovala, viece jie bude odpuščeno.“ Omlúval ji také pán Kristus protiv jejie sestře Martě, jenž ji vinila, že by ráda prázdnila, když Marta Kristovi řekla: „Hospodine, nenie tobě o to péče, že sestra má Majdalena dá mi samé pracovati?“ Jako by řekla: „Ráda prázdní a lenosti vede, a protož tu s tebú sedí</w:t>
      </w:r>
      <w:r>
        <w:rPr>
          <w:rStyle w:val="emendace"/>
        </w:rPr>
        <w:t xml:space="preserve">sedí </w:t>
      </w:r>
      <w:r>
        <w:rPr>
          <w:rStyle w:val="pramen"/>
        </w:rPr>
        <w:t>ſedie</w:t>
      </w:r>
      <w:r>
        <w:rPr>
          <w:rStyle w:val="Text"/>
        </w:rPr>
        <w:t xml:space="preserve">.“ Odpovie Kristus Martě, jako viece vážie nábožnost Majdaleninu nežli Marty posluhování i jejie práci, i die k Martě: „Marta, Marta, pečlivá jsi a mútíš se při častém posluhování. Maria, sestra tvá, ta sobě najlepšie stránku vyvolila, kteráž nebude odjata od nie.“ Omlúval ji také pán Kristus Jidášovi, jenž pravil, že by byla mrhačka. Neb tehda, jakož svatá Maří Majdalena vzemše funt drahé masti, i vlela Kristovi na jeho </w:t>
      </w:r>
      <w:r>
        <w:rPr>
          <w:rStyle w:val="foliace"/>
        </w:rPr>
        <w:t xml:space="preserve">125r </w:t>
      </w:r>
      <w:r>
        <w:rPr>
          <w:rStyle w:val="Text"/>
        </w:rPr>
        <w:t xml:space="preserve">svatú hlavu, reptal jest protiv tomu řka: „Proč se tato mast radějí neprodala za tři sta peněz, a to aby mezi chudé rozděleno bylo, nežli se tak marně vylela?“ Nemienil v tom Jidáš chudých, ale viece sám sebe, aby jemu byli poručili, aby on tu mast prodal, a prodada, nětco od toho byl ukradl. A protož řekl jemu pán Kristus: „To, což tato žena měla, to učinila, chtěla se utéci, aby mazala tělo mé ku pohřebu mému.“ Čtvrté a poslednie učinil jí pán Kristus tu milost, že ji povolal k životu věčnému. A to pro jejie velikú vieru, kterúž jest k němu měla. A to se znamenává v těch sloviech, když k ní řekl: </w:t>
      </w:r>
      <w:r>
        <w:rPr>
          <w:rStyle w:val="cizijazyk"/>
        </w:rPr>
        <w:t xml:space="preserve">„Fides tua te salvam fecit, vade in pace!“ </w:t>
      </w:r>
      <w:r>
        <w:rPr>
          <w:rStyle w:val="poznamka"/>
        </w:rPr>
        <w:t xml:space="preserve">sr. L 8,48 </w:t>
      </w:r>
      <w:r>
        <w:rPr>
          <w:rStyle w:val="Text"/>
        </w:rPr>
        <w:t xml:space="preserve">„Viera tvá, tať tě jest spasila, jdiž u pokoji!“ A protož podobně svatá Maří Majdalena řéci mohla, slyševši tuto řeč od Krista, řkúci takto: „Proměnils mi, pane bože, pláč muoj v radost a obdařils mě veselím.“ Kteréjžto </w:t>
      </w:r>
      <w:r>
        <w:rPr>
          <w:rStyle w:val="Text"/>
        </w:rPr>
        <w:lastRenderedPageBreak/>
        <w:t xml:space="preserve">radosti dobyla jest mnohým utrpením života svého, ješto je na tomto světě u velikém a těžkém pokání mile a nábožně vedla. Neb čtem o jejiem svatém životě, že svatá Maří Majdalena byla jest kněžna urozením rodu a pokolení královského. Otci jejiemu bylo jest jméno Syrus a máti jejie nazvána byla Gucaria. I měla s bratrem svým Lazarem a s Martú, sestrú svú, po otcově a mateřině smrti na svuoj diel ten hrad </w:t>
      </w:r>
      <w:r>
        <w:rPr>
          <w:rStyle w:val="foliace"/>
        </w:rPr>
        <w:t xml:space="preserve">125v </w:t>
      </w:r>
      <w:r>
        <w:rPr>
          <w:rStyle w:val="Text"/>
        </w:rPr>
        <w:t xml:space="preserve">Majdalum, od něhož sobě příjmí dobyla, že jí řiekáchu </w:t>
      </w:r>
      <w:r>
        <w:rPr>
          <w:rStyle w:val="poznamka"/>
        </w:rPr>
        <w:t xml:space="preserve">část slova škrtnuta a mladší rukou přepsáno na „řiekali“ </w:t>
      </w:r>
      <w:r>
        <w:rPr>
          <w:rStyle w:val="Text"/>
        </w:rPr>
        <w:t xml:space="preserve">Majdalena, kterýžto hrad záleží dvě míli od Nazareta. A měla k tomu Betanii a tu krajinu nedaleko okolo Jeruzaléma. Drahně dědictvie svého přirozeného měli jsú. A když se potom svatá Maří Majdalena k rozkoši a k lahodnosti tohoto světa byla oddala a plně k tomu uložila a bratr jejie Lazar s svéj strany hledieše </w:t>
      </w:r>
      <w:r>
        <w:rPr>
          <w:rStyle w:val="poznamka"/>
        </w:rPr>
        <w:t xml:space="preserve">část slova škrtnuta a mladší rukou přepsáno na „hleděl“ </w:t>
      </w:r>
      <w:r>
        <w:rPr>
          <w:rStyle w:val="Text"/>
        </w:rPr>
        <w:t xml:space="preserve">řádu rytieřského, Marta, sestra jejich, jakožto opatrná a pílná </w:t>
      </w:r>
      <w:r>
        <w:rPr>
          <w:rStyle w:val="emendace"/>
        </w:rPr>
        <w:t xml:space="preserve">pílná </w:t>
      </w:r>
      <w:r>
        <w:rPr>
          <w:rStyle w:val="pramen"/>
        </w:rPr>
        <w:t xml:space="preserve">pielna </w:t>
      </w:r>
      <w:r>
        <w:rPr>
          <w:rStyle w:val="Text"/>
        </w:rPr>
        <w:t>hospodyně, tak jejich i svuoj diel snažně zpravováše</w:t>
      </w:r>
      <w:r>
        <w:rPr>
          <w:rStyle w:val="poznamka"/>
        </w:rPr>
        <w:t>část slova škrtnuta a mladší rukou přepsáno na „zpravovala“</w:t>
      </w:r>
      <w:r>
        <w:rPr>
          <w:rStyle w:val="Text"/>
        </w:rPr>
        <w:t xml:space="preserve">, rytieřóm a panoším svým poctivú potřebu dávajíci, a zvláště k chudým lidom jako matka jejich alnužnu svú laskavě a velmi milostivě se ukazovala. A když tak svatá Maří Majdalena v bohatství </w:t>
      </w:r>
      <w:r>
        <w:rPr>
          <w:rStyle w:val="emendace"/>
        </w:rPr>
        <w:t xml:space="preserve">bohatství </w:t>
      </w:r>
      <w:r>
        <w:rPr>
          <w:rStyle w:val="pramen"/>
        </w:rPr>
        <w:t xml:space="preserve">bohatſtwie </w:t>
      </w:r>
      <w:r>
        <w:rPr>
          <w:rStyle w:val="Text"/>
        </w:rPr>
        <w:t xml:space="preserve">a v zboží </w:t>
      </w:r>
      <w:r>
        <w:rPr>
          <w:rStyle w:val="emendace"/>
        </w:rPr>
        <w:t xml:space="preserve">zboží </w:t>
      </w:r>
      <w:r>
        <w:rPr>
          <w:rStyle w:val="pramen"/>
        </w:rPr>
        <w:t xml:space="preserve">zbozie </w:t>
      </w:r>
      <w:r>
        <w:rPr>
          <w:rStyle w:val="Text"/>
        </w:rPr>
        <w:t xml:space="preserve">hojnost měla, chtěla také v rozkoši své tělesné a světské vuoli svú k své libosti míti, neb rozkoš a bohatstvie jedno druhého se nádrží. Ta potom, nepomniece na to, že jest kněžna a rodu královského, všie poctivosti i studu zapomenuvši, tak jest přieliš bydlela světsky a život svuoj vedla, aniž já viece řéci chci, že jí již lidé nejmenovali jiným jménem než hřiešnicí. A pak jakož pán Kristus i zde onde hledě, spasenie našeho kázal. Slyševši, že Kristus přišel tu do města Jeruzaléma a že by jiesti měl s tím licoměrníkem, jehož pán Kristus již byl </w:t>
      </w:r>
      <w:r>
        <w:rPr>
          <w:rStyle w:val="foliace"/>
        </w:rPr>
        <w:t xml:space="preserve">126r </w:t>
      </w:r>
      <w:r>
        <w:rPr>
          <w:rStyle w:val="Text"/>
        </w:rPr>
        <w:t>předtím uzdravil, nabravši s sebú masti drahéj, i brala se tam k němu do toho domu, opustivše vešken stud a hanbu, jakož jste dřéve slyšeli. A tak nakrátce, jakož dřéve bez studu hřešila, takéž tu před mnohými hostmi, kterýchžto ten Šimon na hody byl k sobě pozval, žádného se neliknujíci, bez studu hledala od pána Krista smilovánie nábožným pláčem a trpkými slzami, utieraním svých vlasuov, líbaním svých ust a mazáním drahé masti. A jakož údy těla svého hřešila a pána boha hněvala, takéž těmi údy chtěla zase dosti učiniti a milého boha tím ukrotiti. I obdržala to úplně, čehož jest žádala, totiž tu milost odpuščenie svým hřiechóm. A potom opustivše úplně tento svět a marnosti světské, viec se nádržala milého Krista, jenž jie pro jejie velikú lásku, kerúž k němu měla, mnoho dobroty ukázal. Takže byla jeho milostnicí, proč? Neb k jejie prozbě Lazara, bratra jejieho, z mrtvých vzkřiesil. A Martu, sestru jejie, jenž sedm let krvotok trpieše</w:t>
      </w:r>
      <w:r>
        <w:rPr>
          <w:rStyle w:val="poznamka"/>
        </w:rPr>
        <w:t>část slova škrtnuta a mladší rukou přepsáno na „trpěla“</w:t>
      </w:r>
      <w:r>
        <w:rPr>
          <w:rStyle w:val="Text"/>
        </w:rPr>
        <w:t xml:space="preserve">, uzdravil. Také se jie po svém svatém vzkřiešení </w:t>
      </w:r>
      <w:r>
        <w:rPr>
          <w:rStyle w:val="emendace"/>
        </w:rPr>
        <w:t xml:space="preserve">vzkřiešení </w:t>
      </w:r>
      <w:r>
        <w:rPr>
          <w:rStyle w:val="pramen"/>
        </w:rPr>
        <w:t xml:space="preserve">wzkrzieſſenie </w:t>
      </w:r>
      <w:r>
        <w:rPr>
          <w:rStyle w:val="Text"/>
        </w:rPr>
        <w:t xml:space="preserve">najprv zjevil a ukázal, učinil ji společnicí a tovaryškú apoštolskú v kázaní </w:t>
      </w:r>
      <w:r>
        <w:rPr>
          <w:rStyle w:val="emendace"/>
        </w:rPr>
        <w:t xml:space="preserve">kázaní </w:t>
      </w:r>
      <w:r>
        <w:rPr>
          <w:rStyle w:val="pramen"/>
        </w:rPr>
        <w:t xml:space="preserve">kazanie </w:t>
      </w:r>
      <w:r>
        <w:rPr>
          <w:rStyle w:val="Text"/>
        </w:rPr>
        <w:t xml:space="preserve">slova božieho. Neb po božím na nebesa vstúpení </w:t>
      </w:r>
      <w:r>
        <w:rPr>
          <w:rStyle w:val="emendace"/>
        </w:rPr>
        <w:t xml:space="preserve">vstúpení </w:t>
      </w:r>
      <w:r>
        <w:rPr>
          <w:rStyle w:val="pramen"/>
        </w:rPr>
        <w:t xml:space="preserve">wſtupenie </w:t>
      </w:r>
      <w:r>
        <w:rPr>
          <w:rStyle w:val="Text"/>
        </w:rPr>
        <w:t>léta čtrnádctého, když již židé předtím svatého Ščepána, prvnieho mučedlníka, byli ukame</w:t>
      </w:r>
      <w:r>
        <w:rPr>
          <w:rStyle w:val="foliace"/>
        </w:rPr>
        <w:t>126v</w:t>
      </w:r>
      <w:r>
        <w:rPr>
          <w:rStyle w:val="Text"/>
        </w:rPr>
        <w:t xml:space="preserve">novali, apoštoly svaté a jiné mladší </w:t>
      </w:r>
      <w:r>
        <w:rPr>
          <w:rStyle w:val="emendace"/>
        </w:rPr>
        <w:t xml:space="preserve">mladší </w:t>
      </w:r>
      <w:r>
        <w:rPr>
          <w:rStyle w:val="pramen"/>
        </w:rPr>
        <w:t xml:space="preserve">mladſſie </w:t>
      </w:r>
      <w:r>
        <w:rPr>
          <w:rStyle w:val="Text"/>
        </w:rPr>
        <w:t xml:space="preserve">Kristovy z židovské země že jsú je preč vyhnali, rozešli se apoštolé do rozličných krajin a zvláště kázati vieru křesťanskú a slovo božie. I bieše </w:t>
      </w:r>
      <w:r>
        <w:rPr>
          <w:rStyle w:val="poznamka"/>
        </w:rPr>
        <w:t xml:space="preserve">část slova škrtnuta a mladší rukou přepsáno na „byl“ </w:t>
      </w:r>
      <w:r>
        <w:rPr>
          <w:rStyle w:val="Text"/>
        </w:rPr>
        <w:t xml:space="preserve">také v ty časy s apoštoly svatý Maximinus, jenž byl jeden ze dvú a sedmdesáti mladších Kristových. A tomu svatý Petr svatú Maří Majdalenu byl poručil. A tak apoštolé jsúce rozehnáni, i šli každý v svú stranu. Ale svatá Maří Majdalena s Martú, sestrú svú, a s bratrem Lazarem zuostali tu spolu s svatým Maximinem. A židé potom, zvěděvše, že jsú křesťané, vsazevše je spolu na nějakú lodí, nedavše jim ani vesla ani přívozníka, i pustí je tak na moře, aby </w:t>
      </w:r>
      <w:r>
        <w:rPr>
          <w:rStyle w:val="Text"/>
        </w:rPr>
        <w:lastRenderedPageBreak/>
        <w:t xml:space="preserve">ztonuli. I připluli jsú k někakému městu Marsilii tak řečenému. A tu jsúce, kázala ústavně vieru křesťanskú. A všechny lidi toho města Marsilii i téj všie krajiny obrátila k milému bohu na vieru křesťanskú. A zbořivši modly diábelské a chrámy jejich, i kázala kostely stavěti. A potom tu pak v tom městě svatého Lazara, bratra jejieho, lidé toho města biskupem volili. A odtud opět božím zjednáním brali jsú se dále s svatým Maximinem do jiného města do Aquensie, kteréhožto města všechny lidi na vieru křesťanskú obrátili. A pak v tom městě obec a lidé svatého Maximina biskupem zjednali a volili. A potom svatá Maří Majdalena, túžiece po pánu </w:t>
      </w:r>
      <w:r>
        <w:rPr>
          <w:rStyle w:val="foliace"/>
        </w:rPr>
        <w:t xml:space="preserve">127r </w:t>
      </w:r>
      <w:r>
        <w:rPr>
          <w:rStyle w:val="Text"/>
        </w:rPr>
        <w:t xml:space="preserve">bohu, chtiece se k nebeským věcem přiblížiti, i šla jest na velikú púšť. A tu v nějaké jeskyni anjelskýma rukama připravené </w:t>
      </w:r>
      <w:r>
        <w:rPr>
          <w:rStyle w:val="emendace"/>
        </w:rPr>
        <w:t xml:space="preserve">připravené </w:t>
      </w:r>
      <w:r>
        <w:rPr>
          <w:rStyle w:val="pramen"/>
        </w:rPr>
        <w:t xml:space="preserve">przyprawenu </w:t>
      </w:r>
      <w:r>
        <w:rPr>
          <w:rStyle w:val="Text"/>
        </w:rPr>
        <w:t xml:space="preserve">třidceti let pořád přebývala, takže jest o ní žádný nevěděl. Na kterémžto miestě nebylo ani vody ani kterého kořenie ani co tu rostlo, čím by se obživovala, a to proto, aby skrze to každý tím lépe mohl rozuměti, že by ji pán buoh ne túto potřebú zemskú, ale nebeskú choval a krmil. Tu zajisté na tem miestě také anjelé svatí sedmkrát na každý den od země vzhuoru u povětří vznášeli, a tak vznášejíce, nebeským ji pokrmem krmili. I bieše některaký kněz, jenž do sebe měl ten obyčej, že vždy v puostě chodil na púšť, žádaje sám bez obcování </w:t>
      </w:r>
      <w:r>
        <w:rPr>
          <w:rStyle w:val="emendace"/>
        </w:rPr>
        <w:t xml:space="preserve">obcování </w:t>
      </w:r>
      <w:r>
        <w:rPr>
          <w:rStyle w:val="pramen"/>
        </w:rPr>
        <w:t xml:space="preserve">obczowanie </w:t>
      </w:r>
      <w:r>
        <w:rPr>
          <w:rStyle w:val="Text"/>
        </w:rPr>
        <w:t xml:space="preserve">lidského ten čas bydliti, aby tělu svému tím větčí utrpenie činil a pánu bohu v súkromí tím snažnějí poslúžiti mohl. Ten kněz jde také na tu púšť, kdežto svatá Maří Majdalena přebýváše, i uděla sobě jatku neboli búdu nedaleko od téj jeskyně, kdež ona bydlela, jako by mohlo býti desatery hony. A tak jednu chvíli, když ten kněz na svých modlitbách bieše, i bude slyšeti hlasy a zpievanie anjelské, ani jie vzhuoru u povětřie vznášejí. Tu pak chtě na jistost zvěděti, co by to dvorného bylo, i béře se tam k tomu místu a k téj jeskyni. A když již přišel, jako by </w:t>
      </w:r>
      <w:r>
        <w:rPr>
          <w:rStyle w:val="foliace"/>
        </w:rPr>
        <w:t xml:space="preserve">127v </w:t>
      </w:r>
      <w:r>
        <w:rPr>
          <w:rStyle w:val="Text"/>
        </w:rPr>
        <w:t xml:space="preserve">mohl kamenem dovrci, i nebude smieti dále jíti. Než stoje tak a poruče se pánu bohu, i bude volati řka: „Zaklínám tě pánem bohem, jsi li člověk neboli jaké rozumné stvořenie, jenž v téj jeskyni přebýváš, aby mi odpověděl a se mnú mluvil!“ Odpovie jemu svatá Maří Majdalena i die takto: „Přistup sem blíže pamatuje se.“ A když přistúpí, i die jemu: „Slýchals kdy v svatém čtení aneboli zpievajíci o Mariji hřiešnici, jenž nohy pánu Kristu omývala svými slzami a vlasy otírala?“ Odpovie ten kněz a řka: „Viem a četl sem o tom často. A již jest tomu viece než let třidceti, jakož se to dálo.“ „A protož věz, žeť sem já ta Maria, jenž sem zde na této púšti třidceti let přebývala, a žádný živý o mně nevěděl. A jakož jsi včera slyšel hlasy anjelské zpievajíce, tak sem ta všechna léta slýchala, a protož zjevenoť mi jest od pána boha, že se z tohoto světa již mám bráti. Prosím tebe, duojdi tu do města k Maximinovi biskupu, jenžť mne on dobře zná, a pověz jemu ode mne, aby ten den na boží vzkřiešení v jitřní hodinu, jakožť obyčej má na hodiny vstávati, ať ke mně do kostela přijde a tuť také o tom času shledá.“ A tak tento kněz jde bez meškání do města k tomu biskupovi. I zpraví </w:t>
      </w:r>
      <w:r>
        <w:rPr>
          <w:rStyle w:val="emendace"/>
        </w:rPr>
        <w:t xml:space="preserve">zpraví </w:t>
      </w:r>
      <w:r>
        <w:rPr>
          <w:rStyle w:val="pramen"/>
        </w:rPr>
        <w:t xml:space="preserve">zprawie </w:t>
      </w:r>
      <w:r>
        <w:rPr>
          <w:rStyle w:val="Text"/>
        </w:rPr>
        <w:t xml:space="preserve">ho úplně všech věcí, </w:t>
      </w:r>
      <w:r>
        <w:rPr>
          <w:rStyle w:val="foliace"/>
        </w:rPr>
        <w:t xml:space="preserve">128r </w:t>
      </w:r>
      <w:r>
        <w:rPr>
          <w:rStyle w:val="Text"/>
        </w:rPr>
        <w:t xml:space="preserve">kterak se jemu na téj púšči přihodilo. Tehda biskup svatý Maximinus vstana, i jde sám do kostela, i najde svatú Maří Majdalenu v kuoře, ano ji anjelé svatí mezi sebú drží a dva lokty ji nad zemí vznesli. A ona složivši ruce, modlila se milému pánu bohu. A když kněz k ní jíti nesměl, i die jemu: „Přistupiž sem, milý otče, blíže a neliknuj se dcery své.“ I přistúpil, ano tvář jejie svietí se jako slunce. Tehda tu velmi nábožně a pokorně zpoviedavši se tomu biskupu, i přijala od něho tělo božie. A tak povzlehši před oltářem, i skonala a dala pánu bohu svú milú duši. Tu pak svatý Maximinus velmi poctivě pochoval jejie tělo svaté. A tak ta milá svatá Maří Majdalena dokonala život svój. Pak mnohoť jest divuov živa jsúci činila i také po smrti na tomto světě, o </w:t>
      </w:r>
      <w:r>
        <w:rPr>
          <w:rStyle w:val="Text"/>
        </w:rPr>
        <w:lastRenderedPageBreak/>
        <w:t>kterýchž by bylo dlúho praviti. A protož ať bych vám tesknosti neučinil, povstanúce nahoře</w:t>
      </w:r>
      <w:r>
        <w:rPr>
          <w:rStyle w:val="poznamka"/>
        </w:rPr>
        <w:t>slovo přeškrtnuto mladší rukou, nadepsáno cosi nečitelného</w:t>
      </w:r>
      <w:r>
        <w:rPr>
          <w:rStyle w:val="Text"/>
        </w:rPr>
        <w:t xml:space="preserve">, poručme se najprv milému pánu bohu a potom miléj svaté Maří Majdaleně, vzpomínajíce </w:t>
      </w:r>
      <w:r>
        <w:rPr>
          <w:rStyle w:val="emendace"/>
        </w:rPr>
        <w:t xml:space="preserve">vzpomínajíce </w:t>
      </w:r>
      <w:r>
        <w:rPr>
          <w:rStyle w:val="pramen"/>
        </w:rPr>
        <w:t xml:space="preserve">wzpomienagiecze </w:t>
      </w:r>
      <w:r>
        <w:rPr>
          <w:rStyle w:val="Text"/>
        </w:rPr>
        <w:t>na její svatý život. Prosmež ji tím pílnějí</w:t>
      </w:r>
      <w:r>
        <w:rPr>
          <w:rStyle w:val="emendace"/>
        </w:rPr>
        <w:t xml:space="preserve">pílnějí </w:t>
      </w:r>
      <w:r>
        <w:rPr>
          <w:rStyle w:val="pramen"/>
        </w:rPr>
        <w:t>pielniegi</w:t>
      </w:r>
      <w:r>
        <w:rPr>
          <w:rStyle w:val="Text"/>
        </w:rPr>
        <w:t xml:space="preserve">, ať nás naučí, kterak bychom hřiechy své měli oplakati a jich želeti a pokáti se jich mohli. A pokajíce se, těch se nedopúščeli a budúcích </w:t>
      </w:r>
      <w:r>
        <w:rPr>
          <w:rStyle w:val="emendace"/>
        </w:rPr>
        <w:t xml:space="preserve">budúcích </w:t>
      </w:r>
      <w:r>
        <w:rPr>
          <w:rStyle w:val="pramen"/>
        </w:rPr>
        <w:t xml:space="preserve">buducziech </w:t>
      </w:r>
      <w:r>
        <w:rPr>
          <w:rStyle w:val="Text"/>
        </w:rPr>
        <w:t xml:space="preserve">hřiechuov tím snažnějí se vystřiehati mohli. Aby každý z nás při svém skončení </w:t>
      </w:r>
      <w:r>
        <w:rPr>
          <w:rStyle w:val="emendace"/>
        </w:rPr>
        <w:t xml:space="preserve">skončení </w:t>
      </w:r>
      <w:r>
        <w:rPr>
          <w:rStyle w:val="pramen"/>
        </w:rPr>
        <w:t xml:space="preserve">ſkonczenie </w:t>
      </w:r>
      <w:r>
        <w:rPr>
          <w:rStyle w:val="Text"/>
        </w:rPr>
        <w:t xml:space="preserve">duostojně </w:t>
      </w:r>
      <w:r>
        <w:rPr>
          <w:rStyle w:val="foliace"/>
        </w:rPr>
        <w:t xml:space="preserve">128v </w:t>
      </w:r>
      <w:r>
        <w:rPr>
          <w:rStyle w:val="Text"/>
        </w:rPr>
        <w:t>slyšeti mohl ta slova, kteráž téjto svaté paní řečená jsú: „Odpúštějí se tobě hřiechové mnozí!“ K tomu nám všem dopomáhaj buoh otec i syn i duch svatý i milá svatá Maří Majdalena. Amen.</w:t>
      </w:r>
    </w:p>
    <w:p>
      <w:pPr>
        <w:pStyle w:val="Nadpis"/>
      </w:pPr>
      <w:r>
        <w:rPr>
          <w:rStyle w:val="cizijazyk"/>
        </w:rPr>
        <w:t>Laurency</w:t>
      </w:r>
    </w:p>
    <w:p>
      <w:r>
        <w:rPr>
          <w:rStyle w:val="Text"/>
        </w:rPr>
        <w:t>Dnešnieho dne máti naše cierkev svatá a my, křesťané, synové jejie, pamatujem a obchodíme hod milého svatého Vavřince, toho duostojného mučedlníka božieho, o jehožto životě a umučení</w:t>
      </w:r>
      <w:r>
        <w:rPr>
          <w:rStyle w:val="emendace"/>
        </w:rPr>
        <w:t xml:space="preserve">umučení </w:t>
      </w:r>
      <w:r>
        <w:rPr>
          <w:rStyle w:val="pramen"/>
        </w:rPr>
        <w:t>vmuczenie</w:t>
      </w:r>
      <w:r>
        <w:rPr>
          <w:rStyle w:val="Text"/>
        </w:rPr>
        <w:t xml:space="preserve">, jiných řečí nechaje, vám dále praviti budu. Svatý Vavřinec, jakož o jeho životě píše Johannes Beleth, byl jest rodem z Hispánie, a jsa jáhnem posvěcen na třetie svěcenie od svatého Sixta, do Říma byl jest přiveden. Neb svatý Sixtus, jakž jest byl do Hispánie zašel, i hledal tu v Hispánii dva mládence, to jest svatého Vavřince a přietele svatého Vincencie. A seznav, že jsú dobrých obyčejuov a života svatého, pojal je s sebú do Říma. I ostal tu v Římě svatý Vavřinec s svatým Sixtem. Než přietel jeho svatý Vincencí, pobyv tu s nimi několiko časuov, i vrátil se zase do Hispánie. A tu potom za ciesaře Diokleciana, velikými a rozličnými mukami umučen jsa, život svuoj skonal. A pak svatý Sixtus milého svatého Vavřince učiní arcidiakonem </w:t>
      </w:r>
      <w:r>
        <w:rPr>
          <w:rStyle w:val="foliace"/>
        </w:rPr>
        <w:t xml:space="preserve">129r </w:t>
      </w:r>
      <w:r>
        <w:rPr>
          <w:rStyle w:val="Text"/>
        </w:rPr>
        <w:t xml:space="preserve">v římském kostele a nechá ho tu s sebú. I bieše těch časuov nějaký ciesař Filipus tak řečený, ten měl syna, jemuž také Filip řiekali. A ti přijemše vieru křesťanskú, i budú velice vieru křesťanskú množiti a síliti. A všie pílností </w:t>
      </w:r>
      <w:r>
        <w:rPr>
          <w:rStyle w:val="emendace"/>
        </w:rPr>
        <w:t xml:space="preserve">pílností </w:t>
      </w:r>
      <w:r>
        <w:rPr>
          <w:rStyle w:val="pramen"/>
        </w:rPr>
        <w:t xml:space="preserve">pielnoſti </w:t>
      </w:r>
      <w:r>
        <w:rPr>
          <w:rStyle w:val="Text"/>
        </w:rPr>
        <w:t>jako věrní křesťané budú křesťany rozmáhati a jich zbraňovati, kostely, kláštery stavěti a nadávati. Ten jistý ciesař Filipus měl u svého dvora nějakého rytieře, jemuž jméno bylo Decius, a ten velmi slovuten bieše v rytieřských bězích, jakžto v bojích, a zvláště na moři byl jest velmi rozumný a umělý k takovým věcem. I stalo se, že v ty časy některaká země Galia tak řečená zprotivila se tomu ciesaři Filipovi a ciesař vypravil tam toho rytieře Decia, aby tu zemi podrobil a přivedl v moc a v panstvie ciesařstvie římského. A když tam vypraven bude, i bude se jemu na všech věcech, oč se kolivěk pokusí, velmi dobře vésti a všecky věci k jeho vuoli puojdú. A tak nakrátce že dobude on téj země, a svítěziv, i jede zase do Říma. A zvěděv to ciesař Filipus, že tento rytieř Decius zase jede, chtě jemu to k většie cti učiniti, i jede protiv němu až do Bernie a přivítá ho vděčně a velmi mile. Ale lidé zlého srdce majíť ten obyčej, že čímž viece ctěni budú, tím v většie pýchu na</w:t>
      </w:r>
      <w:r>
        <w:rPr>
          <w:rStyle w:val="foliace"/>
        </w:rPr>
        <w:t>129v</w:t>
      </w:r>
      <w:r>
        <w:rPr>
          <w:rStyle w:val="Text"/>
        </w:rPr>
        <w:t xml:space="preserve">dýmají a vznášejí. Takéž ten jistý rytieř Decius, nejsa vděčen téjto cti a toho dobrodiní, ješto jemu pán jeho ciesař ukazoval, i bude tajně o ciesařstvie státi a o bezživotie pána svého mysliti. A když ciesař pod stanem na svém loži usnuv odpočíváše, tak ten rytieř Decius tajně do stanu kroči a ciesaře ve spiečky udávě. A což tu čeledi bylo, ješto s ciesařem byli přijeli, jedny penězi přeplatí a druhé prozbú umluví </w:t>
      </w:r>
      <w:r>
        <w:rPr>
          <w:rStyle w:val="emendace"/>
        </w:rPr>
        <w:t xml:space="preserve">umluví </w:t>
      </w:r>
      <w:r>
        <w:rPr>
          <w:rStyle w:val="pramen"/>
        </w:rPr>
        <w:t xml:space="preserve">vmluwie </w:t>
      </w:r>
      <w:r>
        <w:rPr>
          <w:rStyle w:val="Text"/>
        </w:rPr>
        <w:t xml:space="preserve">a třetie k sobě hruozú přitáhne. A s tím nemnoho meškaje, pospiešil se k Římu. A slyšav to syn ciesařuov, že otec jeho tak jest zahuben, velice se toho Decia bál, a tak vešken poklad svój i také </w:t>
      </w:r>
      <w:r>
        <w:rPr>
          <w:rStyle w:val="Text"/>
        </w:rPr>
        <w:lastRenderedPageBreak/>
        <w:t xml:space="preserve">otcuov svatému Sixtu poručil, a to proto, jestliže by od toho rytieře Decia byl zahuben, aby pak svatý Sixtus ty poklady na kostely a chudým lidom pro buoh rozdal. A tak ustúpiv jeho ukrutnosti, i bydlel i zde onde, a to tajně, aby ho Decius nezahubil. A tak slyšiece to Římané, že ciesař pán jejich takově s světa sšel a zahuben a že se Decius rytieř k nim blíží, vyjeli protiv němu a přijali ho za ciesaře a za pána. A aby nedomnievali se, že by pána svého ciesaře zrádně a nevěrně byl umořil, i bude náčitě veliké ukrutnosti vésti a zvlášče protiv křesťanóm, přikazuje přísně, aby křesťany bez milosti mučili a aby je bili </w:t>
      </w:r>
      <w:r>
        <w:rPr>
          <w:rStyle w:val="foliace"/>
        </w:rPr>
        <w:t xml:space="preserve">130r </w:t>
      </w:r>
      <w:r>
        <w:rPr>
          <w:rStyle w:val="Text"/>
        </w:rPr>
        <w:t xml:space="preserve">a mordovali, chtě se tím jako očistiti, že by pána svého proto zahubil, že nepravému bohu slúžil a jinú vieru vedl protiv ustavení </w:t>
      </w:r>
      <w:r>
        <w:rPr>
          <w:rStyle w:val="emendace"/>
        </w:rPr>
        <w:t xml:space="preserve">ustavení </w:t>
      </w:r>
      <w:r>
        <w:rPr>
          <w:rStyle w:val="pramen"/>
        </w:rPr>
        <w:t xml:space="preserve">vſtawenie </w:t>
      </w:r>
      <w:r>
        <w:rPr>
          <w:rStyle w:val="Text"/>
        </w:rPr>
        <w:t xml:space="preserve">pohanskému. Tu pak v takovéj ukrutnosti přikázaním a vuolí Deciovú mnoho tisíce </w:t>
      </w:r>
      <w:r>
        <w:rPr>
          <w:rStyle w:val="emendace"/>
        </w:rPr>
        <w:t xml:space="preserve">tisíce </w:t>
      </w:r>
      <w:r>
        <w:rPr>
          <w:rStyle w:val="pramen"/>
        </w:rPr>
        <w:t xml:space="preserve">tiſiecze </w:t>
      </w:r>
      <w:r>
        <w:rPr>
          <w:rStyle w:val="Text"/>
        </w:rPr>
        <w:t xml:space="preserve">křesťanuov umučeno a zmordováno, mezi kterýmižto Filip, syn ciesařóv, také jako mučedlník viery křesťanské pro jméno Jezukrista smrt vzal. A potom, když již Decius v svú moc všel, i ptal se o pokladiech pána svého tísařových, i vydán jemu bude svatý Sixtus, že by Krista za boha následoval a že by on poklady ciesařské měl a zachoval. A tak Decius kázal ho jíti a do žaláře vsaditi, až by zatím vymyslel nějaké muky, kterými by ho od křesťanské viery odvedl, a aby poklady, kteréž zachoval, zase navrátil. A svatý Vavřinec za ním jda, bude volati řka: </w:t>
      </w:r>
      <w:r>
        <w:rPr>
          <w:rStyle w:val="cizijazyk"/>
        </w:rPr>
        <w:t xml:space="preserve">„Quo progrederis sine filio, pater?“ </w:t>
      </w:r>
      <w:r>
        <w:rPr>
          <w:rStyle w:val="Text"/>
        </w:rPr>
        <w:t xml:space="preserve">„Otče milý, kam se bez syna béřeš?“ Kam, kněže svatý, bez služebníka pospiecháš? A tys nikdy mše svaté a oběti pánu bohu bez sluhy nenavykl činiti. Cožť se do mne nelíbí a zdalis mne, nečestného služebníka, shledal, dosvědč toho, statečného lis však sobě služebníka vyvolil. Odpovie jemu svatý Sixtus řka takto: </w:t>
      </w:r>
      <w:r>
        <w:rPr>
          <w:rStyle w:val="cizijazyk"/>
        </w:rPr>
        <w:t xml:space="preserve">„Non ego te desero, fili, neque derelinquo.“ </w:t>
      </w:r>
      <w:r>
        <w:rPr>
          <w:rStyle w:val="Text"/>
        </w:rPr>
        <w:t xml:space="preserve">„Nenechámť já tebe ani opustím, milý synu.“ Než větčie boj a pokušenie tobě zjednáno jest a třetie den za mnú puojdeš. I zjeví svatý Sixtus svatému Vavřinci všicky </w:t>
      </w:r>
      <w:r>
        <w:rPr>
          <w:rStyle w:val="foliace"/>
        </w:rPr>
        <w:t xml:space="preserve">130v </w:t>
      </w:r>
      <w:r>
        <w:rPr>
          <w:rStyle w:val="Text"/>
        </w:rPr>
        <w:t>poklady a přikáže, aby je chudým rozdal. Tehda svatý Vavřinec nic nemeškaje, dnem i nocí ptal se po chudých křesťanech, a kdež kterého zvěděl, každému uděloval podlé toho, jakož komu potřebie bylo. I přišel posel někakéj vdovy do domu, jenž mnoho křesťanuov s sebú tajně přechováváše, a ta jest měla těžkú nemoc v hlavě, kterúžto svatý Vavřinec uzdravil a téj nemoci zbavil. A těm chudým, ješto je tu s ní shledal, omyv jim jejich nohy, rozda mezi ně alnužnu podlé rozkázanie svatého Sixta. A téj také noci přišed k jednomu křesťanu, u kteréhožto nalezl člověka slepého, a učiniv nad ním znamenie svatého kříže</w:t>
      </w:r>
      <w:r>
        <w:rPr>
          <w:rStyle w:val="emendace"/>
        </w:rPr>
        <w:t xml:space="preserve">kříže </w:t>
      </w:r>
      <w:r>
        <w:rPr>
          <w:rStyle w:val="pramen"/>
        </w:rPr>
        <w:t>krzieze</w:t>
      </w:r>
      <w:r>
        <w:rPr>
          <w:rStyle w:val="Text"/>
        </w:rPr>
        <w:t xml:space="preserve">, i osvítil ho a navrátil jemu oči a zrak jeho zase. A když svatý Sixtus tomu ukrutníkovi Deciovi v tom svoliti nechce, aby se diábelským modlám klaněl, i přikázal Decius, aby jemu jeho svatú hlavu sťali. A když již svatého Sixta na smrt vedechu, viděv to svatý Vavřinec, i bude za ním volati velikým hlasem a řka takto: </w:t>
      </w:r>
      <w:r>
        <w:rPr>
          <w:rStyle w:val="cizijazyk"/>
        </w:rPr>
        <w:t xml:space="preserve">„Noli me derelinquere, pater sancte, quia thezauros tuos iam expendi!“ </w:t>
      </w:r>
      <w:r>
        <w:rPr>
          <w:rStyle w:val="Text"/>
        </w:rPr>
        <w:t>„Ó, otče svatý, nerodiž mě po sobě zuostaviti, neb poklady tvé, kterés u mne ostavil a mně jsi je poručil, všechnyť sem vydal a podlé tvého rozkázanie ztrávil!“ A tak slyšiece to rytieřé, že svatý Vavřinec poklady jmenuje, i vezmú svatého Vavřince a podadie jeho u vězenie. A tu pak Decius die jemu: „Kde jsú poklady kostelnie, kteréž při sobě cho</w:t>
      </w:r>
      <w:r>
        <w:rPr>
          <w:rStyle w:val="foliace"/>
        </w:rPr>
        <w:t>131r</w:t>
      </w:r>
      <w:r>
        <w:rPr>
          <w:rStyle w:val="Text"/>
        </w:rPr>
        <w:t>váš?“ A když svatý Vavřinec jemu na to nic neodpovie, podá jeho dále vládařovi svému Valerianovi a poručil jemu, aby svatý Vavřinec jedno sobě volil, nebo poklady vydal a modlil se bohóm jich, anebo aby muky rozličné trpěl. A ten pak Valerianus podal ho dále Ipolitovi u vězení</w:t>
      </w:r>
      <w:r>
        <w:rPr>
          <w:rStyle w:val="emendace"/>
        </w:rPr>
        <w:t xml:space="preserve">vězení </w:t>
      </w:r>
      <w:r>
        <w:rPr>
          <w:rStyle w:val="pramen"/>
        </w:rPr>
        <w:t>wiezenie</w:t>
      </w:r>
      <w:r>
        <w:rPr>
          <w:rStyle w:val="Text"/>
        </w:rPr>
        <w:t xml:space="preserve">, jenž svatého Vavřince i s jinými mnohými křesťany do žaláře vsázel. I bieše tu v žaláři s nimi u vězení někaký pohan Lucillus tak řečený, a ten v tom vězení sedě, vyplakal byl sobě oči, že nic neviděl. Jemužto svatý </w:t>
      </w:r>
      <w:r>
        <w:rPr>
          <w:rStyle w:val="Text"/>
        </w:rPr>
        <w:lastRenderedPageBreak/>
        <w:t>Vavřinec slíbě, jestliže by vieru a křest přijíti chtěl, že by jemu božie mocí zrak chtěl navrátiti. A tak ten slepý Lucillus bude prositi, aby ho pokřtil, a svatý Vavřinec vzem vody, i vleje na jeho hlavu a pokřtie ho ve jméno božie, a ten slepý ihned prozřel</w:t>
      </w:r>
      <w:r>
        <w:rPr>
          <w:rStyle w:val="emendace"/>
        </w:rPr>
        <w:t xml:space="preserve">prozřel </w:t>
      </w:r>
      <w:r>
        <w:rPr>
          <w:rStyle w:val="pramen"/>
        </w:rPr>
        <w:t>przozrzel</w:t>
      </w:r>
      <w:r>
        <w:rPr>
          <w:rStyle w:val="Text"/>
        </w:rPr>
        <w:t>. I šlo k němu mnoho jiných slepých, kteréž svatý Vavřinec všechny osvěcoval. A viděv to Ipolitus, i die jemu řka: „Vavřinče, ukaž mi poklady!“ Odpovie jemu svatý Vavřinec: „Ó, Ipolite, kdyby chtěl v pána mého Jezukrista věřiti, jistě ukázal bych tobě poklady a podlé toho i věčný život tobě slibuji.“ Tehdy die jemu Ipolitus: „Když bych to skutečně shledal, jako ty pravíš</w:t>
      </w:r>
      <w:r>
        <w:rPr>
          <w:rStyle w:val="emendace"/>
        </w:rPr>
        <w:t xml:space="preserve">pravíš </w:t>
      </w:r>
      <w:r>
        <w:rPr>
          <w:rStyle w:val="pramen"/>
        </w:rPr>
        <w:t>prawieſs</w:t>
      </w:r>
      <w:r>
        <w:rPr>
          <w:rStyle w:val="Text"/>
        </w:rPr>
        <w:t xml:space="preserve">, chtěl bych tebe já v tom poslechnúti.“ A ihned téj hodiny Ipolitus uvěřil jest a dal se pokřtiti se všie </w:t>
      </w:r>
      <w:r>
        <w:rPr>
          <w:rStyle w:val="foliace"/>
        </w:rPr>
        <w:t xml:space="preserve">131v </w:t>
      </w:r>
      <w:r>
        <w:rPr>
          <w:rStyle w:val="Text"/>
        </w:rPr>
        <w:t xml:space="preserve">svú čeledí. A potom přikáže Valerianus Ipolitovi, aby svatý Vavřinec předeň byl přiveden. I die svatý Vavřinec Ipolitovi: „Jděme spolu, neb mně a tobě čest a slavnost má býti zjednána.“ A když tak oba před súd přivedena budeta, opět svatého Vavřince o pokladiech tázati budú. Tehdy bude žádati, aby jemu za tři dni dali příročí, že by jim chtěl poklady ukázati, a oni jemu svolí toho. A tu pak svatý Vavřinec v těch třech dnech sebrav, což najviece mohl chudých, slepých a chromých, i přivede je všechny před Decia. I die jemu: „Nuže, teď máš poklad věčný, jenž nikdy nepohyne, jehožto nikdy také neubude; těchto chudých ruce ten poklad, po kterém ty se ptáš, do nebes jsú odnesli.“ A tak rozhněvav se Decius, kázal jeho svaté tělo háky železnými dráti, chtě jeho tím přinutiti, aby se jeho bohóm modlil. Odpovie jemu svatý Vavřinec řka: </w:t>
      </w:r>
      <w:r>
        <w:rPr>
          <w:rStyle w:val="cizijazyk"/>
        </w:rPr>
        <w:t xml:space="preserve">„Infelix ego has epulas semper optavi.“ </w:t>
      </w:r>
      <w:r>
        <w:rPr>
          <w:rStyle w:val="Text"/>
        </w:rPr>
        <w:t xml:space="preserve">„Neščastný zlý ukrutníče, jáť sem téj rozkoši dávno žádal, tím mě ty nic neuhrozíš ani zamútíš.“ A tak Decius nemaje na tom dosti, i kázal ho kyji bíti a rozpálené železné plechy káže k jeho svatému tělu přikládati. I die k tomu svatý Vavřinec: „Pane Jezukriste, buď milostiv mně sluze svému, neb omluven jsa, nezapřel jsem jména tvého svatého, a jsa mučen, vymlúval sem chválu tvú a moc tvú.“ A tak die jemu Decius: „Viem, Vavřinče, že ty čáry svými odbýváš múk a trápenie </w:t>
      </w:r>
      <w:r>
        <w:rPr>
          <w:rStyle w:val="foliace"/>
        </w:rPr>
        <w:t xml:space="preserve">132r </w:t>
      </w:r>
      <w:r>
        <w:rPr>
          <w:rStyle w:val="Text"/>
        </w:rPr>
        <w:t>a klamy své ze mne strojíš</w:t>
      </w:r>
      <w:r>
        <w:rPr>
          <w:rStyle w:val="emendace"/>
        </w:rPr>
        <w:t xml:space="preserve">strojíš </w:t>
      </w:r>
      <w:r>
        <w:rPr>
          <w:rStyle w:val="pramen"/>
        </w:rPr>
        <w:t>ſtrogieſs</w:t>
      </w:r>
      <w:r>
        <w:rPr>
          <w:rStyle w:val="Text"/>
        </w:rPr>
        <w:t>. A protož dnes to bohóm svým slibuji – nebo je následovati musíš, anebo tě rozličnými mukami káži trápiti a mučiti!“ A svatý Vavřinec die jemu zase řka: „Nemóžeš tolik muky na mě vymysliti, ještě jsem jich hotovější viece trpěti pro jméno božie.“ A tu opět Decius káže jej palicemi olověnými velmi dlúho bíti. A svatý Vavřinec modlil se milému bohu řka: „Pane, hospodine, rač přijíti duši mú.“ A tudiež uslyšán hlas z nebe, že by ješče viece pro vieru trpěti měl a viece bojovati. Tehda Decius rozhněvav se, i die těm, jenž při tom stáli, řka takto: „Slyšeli ste, kterak čerté tohoto Vavřince čarodějného těší, jenž ani bohuov našich chce následovati ani se kterých múk bojí ani také na kniežata co tbá!“ I káže jej opět těmi háky dráti. A svatý Vavřinec posmievaje se, i bude milému pánu bohu dieky a chválu vzdávati a bude za ty prositi, kteříž ho mučili. I stáše také při tom tu chvíli nějaký rytieř Romanus řečený, znamenav stálost svatého Vavřince, ihned v pána boha uvěřil. A svatému Vavřincovi die řka: „Vidím před tebú pěkného mládence stojíce</w:t>
      </w:r>
      <w:r>
        <w:rPr>
          <w:rStyle w:val="emendace"/>
        </w:rPr>
        <w:t xml:space="preserve">stojíce </w:t>
      </w:r>
      <w:r>
        <w:rPr>
          <w:rStyle w:val="pramen"/>
        </w:rPr>
        <w:t>ſtogiecze</w:t>
      </w:r>
      <w:r>
        <w:rPr>
          <w:rStyle w:val="Text"/>
        </w:rPr>
        <w:t xml:space="preserve">, jenž otierá a léčí rány těla tvého. Protož prosím tebe, neopúštěj mne a pospěš, aby mě pokřtil.“ A slyšev to Decius, i die dále Valerianovi, vládaři svému, řka: „Já již jiného nerozumiem, než že sme čáry tohoto Vavřince přemoženi, </w:t>
      </w:r>
      <w:r>
        <w:rPr>
          <w:rStyle w:val="foliace"/>
        </w:rPr>
        <w:t xml:space="preserve">132v </w:t>
      </w:r>
      <w:r>
        <w:rPr>
          <w:rStyle w:val="Text"/>
        </w:rPr>
        <w:t xml:space="preserve">že jemu žádnú mukú odolati nemóžem.“ I káže ho opět do žaláře vsaditi. A Romanus rytieř přinesa předeň vědro s vodú, padne k jeho nohám a bude žádati, aby ho pokřtil. Jehož ihned, jak se pokřtil, zlý Decius káže kyji bíti, a potom káže jemu jeho svatú hlavu stieti. A viděv to Ipolitus, že tento rytieř Romanus tak zahuben, i plakal jest srdečně, a chtě se také ohlásiti, že by také křesťanem byl. I die k němu svatý </w:t>
      </w:r>
      <w:r>
        <w:rPr>
          <w:rStyle w:val="Text"/>
        </w:rPr>
        <w:lastRenderedPageBreak/>
        <w:t>Vavřinec: „Vnitř na srdci pána boha zachovaj, a když tebe zavolám, tehda přijdi a poslechni mne.“ A potom Decius káže před se přinésti všecky nástroje múk rozličných, i die svatému Vavřinci řka takto: „Vavřinče, ješče se rozpomeň a následuj bohy mé, a pakli toho neučiníš, tehda věz, že tuto celú noc v mukách ztráviti musíš.“ Odpovie jemu svatý Vavřinec řka: „Slyšels jednú, žeť má řeč nenie skrytá, než to, cožť mluvím</w:t>
      </w:r>
      <w:r>
        <w:rPr>
          <w:rStyle w:val="emendace"/>
        </w:rPr>
        <w:t xml:space="preserve">mluvím </w:t>
      </w:r>
      <w:r>
        <w:rPr>
          <w:rStyle w:val="pramen"/>
        </w:rPr>
        <w:t>mluwiem</w:t>
      </w:r>
      <w:r>
        <w:rPr>
          <w:rStyle w:val="Text"/>
        </w:rPr>
        <w:t xml:space="preserve">, to jest zjevné.“ A znamenav to Decius, že všechny řeči darmo se mluvie, i die k služebníkóm svým řka: „Přineste mi lože železné, ať na něm odpočívá tento hrdý a neposlušný Vavřinec!“ A tak služebníci přinesli rošt železný, a obnaživše svatého Vavřince, i vloží jej na ten rošt, a přiviežíce ho řetězy železnými, i budú na tom roštu nemilostivě péci, podkutávajíce uhlé. A když jej již pekli, tehda sv. Vavřinec vzhlédna na toho Decia, i die jemu řka takto: „Ó, nešlechetný a biedný ukrutníče, již jsi </w:t>
      </w:r>
      <w:r>
        <w:rPr>
          <w:rStyle w:val="foliace"/>
        </w:rPr>
        <w:t xml:space="preserve">133r </w:t>
      </w:r>
      <w:r>
        <w:rPr>
          <w:rStyle w:val="Text"/>
        </w:rPr>
        <w:t xml:space="preserve">jednu stranu upekl, obrátě ji, jeziž!“ A s tiem, poděkovav pánu bohu, vzda milému pánu bohu duši svú a v tom dokona život svuoj a umře. Ten pak ciesař Decius s svú radú s Valerianem nechavše těla na roště, velikú hanbú odtud pryč museli odjíti. A potom Ipolitus, jakož ho sv. Vavřinec pokřtil, nazajtřie s svatým Justinem vzemše jeho svaté tělo, zmazavše drahú mastí, poctivě je pochovali. Jenž potom mnoho divuov na tomto světě činil jest, mezi kterýmižto divy o jednom vám praviti budu. Čtem o jeho svatéj milosti, že tu v Římě byl jest nějaký súdcí nebo rytieř Ščepán jmenovaný, jenž častokrát miluje a bera dary, z pravého učinil křivého, a tak proměňoval pravdu, že jeho zjednáním a pomocí častokrát křivda napřed šla a pravda potupena byla, jakož takových súdčí i dnes na světě dosti jest. Ten jistý Ščepán držal dva domy, totiž jeden, jenž svatému Vavřinci byl odkázán, a druhý svatéj Agnešce odkázaný křivě a bezprávně odsúdil a potom je k sobě přitáhl a mocí to svú držal. I stalo se, že umřel, a duše jeho před božie súd vedena bude. A viděv to svatý Vavřinec, přistúpiv před pána boha s svatú Agneškú, i budú naň žalovati, že by mocí a bezprávě </w:t>
      </w:r>
      <w:r>
        <w:rPr>
          <w:rStyle w:val="foliace"/>
        </w:rPr>
        <w:t xml:space="preserve">133v </w:t>
      </w:r>
      <w:r>
        <w:rPr>
          <w:rStyle w:val="Text"/>
        </w:rPr>
        <w:t xml:space="preserve">to, což jim bylo oddáno, držal. A pán buoh jako súdce spravedlivý vyda protiv němu přísud a řka: „Poněvadž by jemu cizie milo bylo bezprávně držeti a že dary bera prodával pravdu a téj zamlčal, má na Jidášovo miesto a v též muky poddán býti. Ale že svatý Proiectus, jehož ten jistý sudí Ščepán velice miloval a rád jemu slúžil, ten jemu u svatého Vavřince a u svatéj Agnešky milost uprosil, takže jemu ještě třidceti dní prodleno bude zdravě, aby se toho i jiných svých hřiechuov tím pílnějí </w:t>
      </w:r>
      <w:r>
        <w:rPr>
          <w:rStyle w:val="emendace"/>
        </w:rPr>
        <w:t xml:space="preserve">pílnějí </w:t>
      </w:r>
      <w:r>
        <w:rPr>
          <w:rStyle w:val="pramen"/>
        </w:rPr>
        <w:t xml:space="preserve">pielniegi </w:t>
      </w:r>
      <w:r>
        <w:rPr>
          <w:rStyle w:val="Text"/>
        </w:rPr>
        <w:t>mohl pokáti a milost božie získati mohl. Poněvadž pak svatý Vavřinec takovéj moci u milého boha jest, prosmež jeho svaté milosti, ať nám u boha ráčí milost uprositi, abychom se hřiechuov pokáti mohli a pokajíce se pekelného ohně zbaveni byli a obdrželi sobě nebeské královstvie. Toho nám všem dopomáhaj buoh otec i syn i duch svatý, rcemež všichni spolu amen.</w:t>
      </w:r>
    </w:p>
    <w:p>
      <w:pPr>
        <w:pStyle w:val="Nadpis"/>
      </w:pPr>
      <w:r>
        <w:rPr>
          <w:rStyle w:val="cizijazyk"/>
        </w:rPr>
        <w:t>In die Assumpcionis</w:t>
      </w:r>
    </w:p>
    <w:p>
      <w:r>
        <w:rPr>
          <w:rStyle w:val="cizijazyk"/>
        </w:rPr>
        <w:t xml:space="preserve">Dauid </w:t>
      </w:r>
      <w:r>
        <w:rPr>
          <w:rStyle w:val="emendace"/>
        </w:rPr>
        <w:t xml:space="preserve">Dauid </w:t>
      </w:r>
      <w:r>
        <w:rPr>
          <w:rStyle w:val="pramen"/>
        </w:rPr>
        <w:t xml:space="preserve">Auid </w:t>
      </w:r>
      <w:r>
        <w:rPr>
          <w:rStyle w:val="cizijazyk"/>
        </w:rPr>
        <w:t xml:space="preserve">et omnis Israhel deducebant archam Domini in iubilo. Capitulo, Primo Paralipomenon, XV. </w:t>
      </w:r>
      <w:r>
        <w:rPr>
          <w:rStyle w:val="poznamka"/>
        </w:rPr>
        <w:t xml:space="preserve">1 Par 15,28 </w:t>
      </w:r>
      <w:r>
        <w:rPr>
          <w:rStyle w:val="Text"/>
        </w:rPr>
        <w:t xml:space="preserve">Slova, kteráž sem na počátku kázni nynie propověděl, psána jsú v Prvních knihách </w:t>
      </w:r>
      <w:r>
        <w:rPr>
          <w:rStyle w:val="cizijazyk"/>
        </w:rPr>
        <w:t xml:space="preserve">Paralipomenon </w:t>
      </w:r>
      <w:r>
        <w:rPr>
          <w:rStyle w:val="Text"/>
        </w:rPr>
        <w:t xml:space="preserve">v rozdiele patnástém. Kterážto slova podobně o tomto dnešním duostojném hodu do nebe přijetí milostivéj </w:t>
      </w:r>
      <w:r>
        <w:rPr>
          <w:rStyle w:val="foliace"/>
        </w:rPr>
        <w:t xml:space="preserve">134r </w:t>
      </w:r>
      <w:r>
        <w:rPr>
          <w:rStyle w:val="Text"/>
        </w:rPr>
        <w:t xml:space="preserve">panny Marie nějakým příkladem a podobenstvím </w:t>
      </w:r>
      <w:r>
        <w:rPr>
          <w:rStyle w:val="emendace"/>
        </w:rPr>
        <w:t xml:space="preserve">podobenstvím </w:t>
      </w:r>
      <w:r>
        <w:rPr>
          <w:rStyle w:val="pramen"/>
        </w:rPr>
        <w:t xml:space="preserve">podobenſtwiem </w:t>
      </w:r>
      <w:r>
        <w:rPr>
          <w:rStyle w:val="Text"/>
        </w:rPr>
        <w:t xml:space="preserve">mohú mluvena býti, a tak se vykládají. David a vešken lid israhelský nesli aneboli vezli sú archu božie s veselím. Jakož nám praví </w:t>
      </w:r>
      <w:r>
        <w:rPr>
          <w:rStyle w:val="emendace"/>
        </w:rPr>
        <w:t xml:space="preserve">praví </w:t>
      </w:r>
      <w:r>
        <w:rPr>
          <w:rStyle w:val="pramen"/>
        </w:rPr>
        <w:t xml:space="preserve">prawie </w:t>
      </w:r>
      <w:r>
        <w:rPr>
          <w:rStyle w:val="Text"/>
        </w:rPr>
        <w:t xml:space="preserve">svatý Jeroným: </w:t>
      </w:r>
      <w:r>
        <w:rPr>
          <w:rStyle w:val="cizijazyk"/>
        </w:rPr>
        <w:t xml:space="preserve">„Nulli </w:t>
      </w:r>
      <w:r>
        <w:rPr>
          <w:rStyle w:val="cizijazyk"/>
        </w:rPr>
        <w:lastRenderedPageBreak/>
        <w:t xml:space="preserve">dubium, quin totum ad laudem et gloriam filii pertineat, quidquid digne genitrici sue exibitum fuerit.“ </w:t>
      </w:r>
      <w:r>
        <w:rPr>
          <w:rStyle w:val="Text"/>
        </w:rPr>
        <w:t>„Žádný v tom nepochybuj, že to vše ke cti a chvále synově slušie, což rodičce jeho duostojně ukazujeme a činíme</w:t>
      </w:r>
      <w:r>
        <w:rPr>
          <w:rStyle w:val="emendace"/>
        </w:rPr>
        <w:t xml:space="preserve">činíme </w:t>
      </w:r>
      <w:r>
        <w:rPr>
          <w:rStyle w:val="pramen"/>
        </w:rPr>
        <w:t>czinieme</w:t>
      </w:r>
      <w:r>
        <w:rPr>
          <w:rStyle w:val="Text"/>
        </w:rPr>
        <w:t>.“ Jako by řéci chtěl svatý Jeroným: každý za to měj, že což koli cti a chvály miléj panně Mariji činíme</w:t>
      </w:r>
      <w:r>
        <w:rPr>
          <w:rStyle w:val="emendace"/>
        </w:rPr>
        <w:t xml:space="preserve">činíme </w:t>
      </w:r>
      <w:r>
        <w:rPr>
          <w:rStyle w:val="pramen"/>
        </w:rPr>
        <w:t>czinieme</w:t>
      </w:r>
      <w:r>
        <w:rPr>
          <w:rStyle w:val="Text"/>
        </w:rPr>
        <w:t>, to také i jejímu synu milému pánu Kristu činíme</w:t>
      </w:r>
      <w:r>
        <w:rPr>
          <w:rStyle w:val="emendace"/>
        </w:rPr>
        <w:t xml:space="preserve">činíme </w:t>
      </w:r>
      <w:r>
        <w:rPr>
          <w:rStyle w:val="pramen"/>
        </w:rPr>
        <w:t>czinieme</w:t>
      </w:r>
      <w:r>
        <w:rPr>
          <w:rStyle w:val="Text"/>
        </w:rPr>
        <w:t xml:space="preserve">, neb jejich věc jest v takovéj jednotě, že ničiemž dielni nejsú, než což jednomu z nich cti učiníme, jako bychme i druhému učinili. A protož abychom ukázaním jednostajnéj </w:t>
      </w:r>
      <w:r>
        <w:rPr>
          <w:rStyle w:val="emendace"/>
        </w:rPr>
        <w:t xml:space="preserve">jednostajnéj </w:t>
      </w:r>
      <w:r>
        <w:rPr>
          <w:rStyle w:val="pramen"/>
        </w:rPr>
        <w:t xml:space="preserve">geſtoſtagney </w:t>
      </w:r>
      <w:r>
        <w:rPr>
          <w:rStyle w:val="Text"/>
        </w:rPr>
        <w:t xml:space="preserve">cti i syna, totiž milého Krista velebili, i matku jeho pannu Mariji chválili, hodné jest o tom nětco pověděti, což by matce k chvále a synovi k slavnosti slušeti mohlo. A protož věděti máte, že panna Maria, božie matka, pro mnohé jejie svobody a duostojenstvie, kteréžto mnohými figurami a podobenstvím </w:t>
      </w:r>
      <w:r>
        <w:rPr>
          <w:rStyle w:val="emendace"/>
        </w:rPr>
        <w:t xml:space="preserve">podobenstvím </w:t>
      </w:r>
      <w:r>
        <w:rPr>
          <w:rStyle w:val="pramen"/>
        </w:rPr>
        <w:t xml:space="preserve">podobenſtwiem </w:t>
      </w:r>
      <w:r>
        <w:rPr>
          <w:rStyle w:val="Text"/>
        </w:rPr>
        <w:t xml:space="preserve">tak úplně nemohú vypraveny býti, rozličnými jmény v svatém písmě </w:t>
      </w:r>
      <w:r>
        <w:rPr>
          <w:rStyle w:val="emendace"/>
        </w:rPr>
        <w:t xml:space="preserve">písmě </w:t>
      </w:r>
      <w:r>
        <w:rPr>
          <w:rStyle w:val="pramen"/>
        </w:rPr>
        <w:t xml:space="preserve">pieſmie </w:t>
      </w:r>
      <w:r>
        <w:rPr>
          <w:rStyle w:val="Text"/>
        </w:rPr>
        <w:t>bude nazvána a jmenována. Někteří pro výsost a svatost jejieho života nebem ji jmenují. Pro roz</w:t>
      </w:r>
      <w:r>
        <w:rPr>
          <w:rStyle w:val="foliace"/>
        </w:rPr>
        <w:t>134v</w:t>
      </w:r>
      <w:r>
        <w:rPr>
          <w:rStyle w:val="Text"/>
        </w:rPr>
        <w:t xml:space="preserve">množenie milosti nazvána bude zemí. Pro hlubokost a pro poníženie pokory nazvána bude mořem. A pak pro čest a pro slavnost, kterúž jsú otcové staří někdy arše v starém zákoně činili, podobně také archú bude nazvána. O téj arše, o miléj panně Marii, miením vám dále praviti, než toho tak dokonati nemohu bez milosti ducha svatého a bez pomoci miléj panny Marie. A protož k uprošení </w:t>
      </w:r>
      <w:r>
        <w:rPr>
          <w:rStyle w:val="emendace"/>
        </w:rPr>
        <w:t xml:space="preserve">uprošení </w:t>
      </w:r>
      <w:r>
        <w:rPr>
          <w:rStyle w:val="pramen"/>
        </w:rPr>
        <w:t xml:space="preserve">vproſſenie </w:t>
      </w:r>
      <w:r>
        <w:rPr>
          <w:rStyle w:val="Text"/>
        </w:rPr>
        <w:t xml:space="preserve">takovéj milosti vezmúce na pomoc tu jistú naši řečnici, k jejiežto prozbě nic odpovědíno nenie. Prosmež ji, ať nám všem spolu ráčí uprositi u svého milého syna milost ducha svatého, abych já vám o téj duostojnéj arše panně Mariji tak vymluviti uměl a vy abyšte tomu tak srozuměti a zachovati mohli, tak aby buoh milý s svú milú matkú i se všie říší nebeskú skrze to byl pochválen a my hřiešní na těle i na duši utěšeni býti mohli. A ať by nám to tím ochotnějí ráčila vyjednati. Pozdravmež ji tím anjelským pozdravením, kteréž mimo jiné modlitby najradějí slyší, rcemež tím nábožnějí Zdráva Maria až do konce. A protož, najmilejší, při dřevních </w:t>
      </w:r>
      <w:r>
        <w:rPr>
          <w:rStyle w:val="emendace"/>
        </w:rPr>
        <w:t xml:space="preserve">dřevních </w:t>
      </w:r>
      <w:r>
        <w:rPr>
          <w:rStyle w:val="pramen"/>
        </w:rPr>
        <w:t xml:space="preserve">drzewniech </w:t>
      </w:r>
      <w:r>
        <w:rPr>
          <w:rStyle w:val="Text"/>
        </w:rPr>
        <w:t xml:space="preserve">sloviech čtverú věc pamatovati máme. Najprvé duostojnost toho a těch, jenž jsú tu archu, totiž pannu Marii, přijímali a nosili. Druhé obyčej cti a slavnosti, ješto sú jie, téj arše činili. Třetie povýšenie téj archy, to jest panny Marie, kterak jest povýšena. Čtvrté </w:t>
      </w:r>
      <w:r>
        <w:rPr>
          <w:rStyle w:val="foliace"/>
        </w:rPr>
        <w:t xml:space="preserve">135r </w:t>
      </w:r>
      <w:r>
        <w:rPr>
          <w:rStyle w:val="Text"/>
        </w:rPr>
        <w:t xml:space="preserve">znamenati máme toho všeho duchovnie obradování, a protož poněvadž dnešní hod o panně Marii a o jejiem do nebe vzetí, jenž se skrze takovú archu znamenává, pamatujem a obchodíme, znamenati máme, kterým obyčejem aneboli podobenstvím </w:t>
      </w:r>
      <w:r>
        <w:rPr>
          <w:rStyle w:val="emendace"/>
        </w:rPr>
        <w:t xml:space="preserve">podobenstvím </w:t>
      </w:r>
      <w:r>
        <w:rPr>
          <w:rStyle w:val="pramen"/>
        </w:rPr>
        <w:t xml:space="preserve">podobenſtwiem </w:t>
      </w:r>
      <w:r>
        <w:rPr>
          <w:rStyle w:val="Text"/>
        </w:rPr>
        <w:t xml:space="preserve">panna Maria k arše bude přirovnána. Ale nedomnievajte se, bych tu archu mienil, kterúž Noe pro potopu božím </w:t>
      </w:r>
      <w:r>
        <w:rPr>
          <w:rStyle w:val="emendace"/>
        </w:rPr>
        <w:t xml:space="preserve">božím </w:t>
      </w:r>
      <w:r>
        <w:rPr>
          <w:rStyle w:val="pramen"/>
        </w:rPr>
        <w:t xml:space="preserve">boziem </w:t>
      </w:r>
      <w:r>
        <w:rPr>
          <w:rStyle w:val="Text"/>
        </w:rPr>
        <w:t xml:space="preserve">rozkázaním byl udělal, než jináť jest archa byla, k kteréjžto panna Maria bude přirovnána. O kteréjžto arše psáno v knihách Mojžiešových </w:t>
      </w:r>
      <w:r>
        <w:rPr>
          <w:rStyle w:val="cizijazyk"/>
        </w:rPr>
        <w:t>Exodi</w:t>
      </w:r>
      <w:r>
        <w:rPr>
          <w:rStyle w:val="Text"/>
        </w:rPr>
        <w:t xml:space="preserve">, že bylo jest nějaké náčiníčko jako škřínka udělané z dřievie Sechim, jenž jest velmi lechké, pěkné a pevné a nesnadně se poruší a nesnadně shnije. A ta jistá archa měla na dél puol třetieho lokte a v širokost puol druhého loktě a na výsost také také puol druhého lokte, kterúžto archu židé a otcové starého zákona u velikém duostojenství </w:t>
      </w:r>
      <w:r>
        <w:rPr>
          <w:rStyle w:val="emendace"/>
        </w:rPr>
        <w:t xml:space="preserve">duostojenství </w:t>
      </w:r>
      <w:r>
        <w:rPr>
          <w:rStyle w:val="pramen"/>
        </w:rPr>
        <w:t xml:space="preserve">duoſtogenſtwie </w:t>
      </w:r>
      <w:r>
        <w:rPr>
          <w:rStyle w:val="Text"/>
        </w:rPr>
        <w:t xml:space="preserve">a u velikéj cti vždy měli. A což najpilnějších klénotuov a svátostí měli, to vše v téj arše a v téj škříni chovali. Neb v té arše chovali jsú ty dvě tafle neb ctě kamenné, na kterýchžto pán buoh Mojžiešovi popsáno dal své desatero přikázaní. Také tu jsú chovali knihy Deutronomí, v kterýchžto popsáno bylo ustavenie zákona židovského. Chován také v téj arše ten prútek Aaronuov, jakož mezi jinými dvanásti prútky prokvetl a ovoce přinesl. A k tomu vědro s </w:t>
      </w:r>
      <w:r>
        <w:rPr>
          <w:rStyle w:val="Text"/>
        </w:rPr>
        <w:lastRenderedPageBreak/>
        <w:t xml:space="preserve">mannú, </w:t>
      </w:r>
      <w:r>
        <w:rPr>
          <w:rStyle w:val="foliace"/>
        </w:rPr>
        <w:t xml:space="preserve">135v </w:t>
      </w:r>
      <w:r>
        <w:rPr>
          <w:rStyle w:val="Text"/>
        </w:rPr>
        <w:t xml:space="preserve">s tím nebeským chlebem, jímžto pán buoh židy na púšči čtyrydceti let krmil. K téjť arše panna Maria bude přirovnána. Najprvé panna Maria nazvána bude archú pro zachovánie manny toho chleba nebeského. Neb jakož stará archa takový chléb a mannu v sobě zachovala, takéž panna Maria chovala v sobě toho a ten chléb, jenž sám o sobě praví </w:t>
      </w:r>
      <w:r>
        <w:rPr>
          <w:rStyle w:val="emendace"/>
        </w:rPr>
        <w:t xml:space="preserve">praví </w:t>
      </w:r>
      <w:r>
        <w:rPr>
          <w:rStyle w:val="pramen"/>
        </w:rPr>
        <w:t xml:space="preserve">prawie </w:t>
      </w:r>
      <w:r>
        <w:rPr>
          <w:rStyle w:val="Text"/>
        </w:rPr>
        <w:t xml:space="preserve">ve čtení svatého Jana řka: „Jáť sem chléb živý, jenž sem z nebe sstúpil, a jestliže kto okusí a jísti bude z toho chleba, bude živ věčně.“ </w:t>
      </w:r>
      <w:r>
        <w:rPr>
          <w:rStyle w:val="poznamka"/>
        </w:rPr>
        <w:t xml:space="preserve">J 6,51 </w:t>
      </w:r>
      <w:r>
        <w:rPr>
          <w:rStyle w:val="Text"/>
        </w:rPr>
        <w:t xml:space="preserve">Nazvána jest také panna Maria archú pro dobrotu smilovánie, neb jakož ta stará archa jinde nestála než tu na tom miestě, kdežto židé hleděli milosti a smilovánie, jakož o tom píše kniha </w:t>
      </w:r>
      <w:r>
        <w:rPr>
          <w:rStyle w:val="cizijazyk"/>
        </w:rPr>
        <w:t>Exodi</w:t>
      </w:r>
      <w:r>
        <w:rPr>
          <w:rStyle w:val="Text"/>
        </w:rPr>
        <w:t xml:space="preserve">. </w:t>
      </w:r>
      <w:r>
        <w:rPr>
          <w:rStyle w:val="cizijazyk"/>
        </w:rPr>
        <w:t xml:space="preserve">„Pones propiciatorium super archam.“ </w:t>
      </w:r>
      <w:r>
        <w:rPr>
          <w:rStyle w:val="poznamka"/>
        </w:rPr>
        <w:t xml:space="preserve">Ex 26,34 </w:t>
      </w:r>
      <w:r>
        <w:rPr>
          <w:rStyle w:val="Text"/>
        </w:rPr>
        <w:t xml:space="preserve">Takéž milosrdnost a smilovánie spojeno jest k téjto našie arše, panně Marii. A protož v její chvále jmenujem ji matkú milosrdenstvie, neb o niej praví </w:t>
      </w:r>
      <w:r>
        <w:rPr>
          <w:rStyle w:val="emendace"/>
        </w:rPr>
        <w:t xml:space="preserve">praví </w:t>
      </w:r>
      <w:r>
        <w:rPr>
          <w:rStyle w:val="pramen"/>
        </w:rPr>
        <w:t xml:space="preserve">prawie </w:t>
      </w:r>
      <w:r>
        <w:rPr>
          <w:rStyle w:val="Text"/>
        </w:rPr>
        <w:t xml:space="preserve">svatý Bernart: </w:t>
      </w:r>
      <w:r>
        <w:rPr>
          <w:rStyle w:val="cizijazyk"/>
        </w:rPr>
        <w:t xml:space="preserve">„Sileat misericordiam tuam, virgo beata, qui eam in suis necessitatibus invocatam sibi non senserit affuise.“ </w:t>
      </w:r>
      <w:r>
        <w:rPr>
          <w:rStyle w:val="Text"/>
        </w:rPr>
        <w:t>„Mlčeti muože o tvém milosrdenství</w:t>
      </w:r>
      <w:r>
        <w:rPr>
          <w:rStyle w:val="emendace"/>
        </w:rPr>
        <w:t xml:space="preserve">milosrdenství </w:t>
      </w:r>
      <w:r>
        <w:rPr>
          <w:rStyle w:val="pramen"/>
        </w:rPr>
        <w:t>miloſrdenſtwie</w:t>
      </w:r>
      <w:r>
        <w:rPr>
          <w:rStyle w:val="Text"/>
        </w:rPr>
        <w:t xml:space="preserve">, panno blahoslavená, každý ten, jenž nazývaje tě v svých núzách, a neshledává, by jemu milosrdenstvie tvé prospěšno a pomocno bylo.“ A dáleť praví </w:t>
      </w:r>
      <w:r>
        <w:rPr>
          <w:rStyle w:val="emendace"/>
        </w:rPr>
        <w:t xml:space="preserve">praví </w:t>
      </w:r>
      <w:r>
        <w:rPr>
          <w:rStyle w:val="pramen"/>
        </w:rPr>
        <w:t xml:space="preserve">prawie </w:t>
      </w:r>
      <w:r>
        <w:rPr>
          <w:rStyle w:val="Text"/>
        </w:rPr>
        <w:t xml:space="preserve">takto svatý Bernart: „A protož my, služebníci tvoji, při jiných tvých ctnostech radujem se tobě, chváléce čistotu a panenstvie tvé, pokoře se tvéj dívajíce, ale milosrdenstvie tvé nuzným najsladšie vuoně, to tím milejí </w:t>
      </w:r>
      <w:r>
        <w:rPr>
          <w:rStyle w:val="foliace"/>
        </w:rPr>
        <w:t xml:space="preserve">136r </w:t>
      </w:r>
      <w:r>
        <w:rPr>
          <w:rStyle w:val="Text"/>
        </w:rPr>
        <w:t xml:space="preserve">přijímáme, čím častějí tebe jím nazýváme.“ Jest také panna Maria nazvána archú pro duostojnost a pro povýšenie. Neb jakož dřéve v starém zákoně archa jejich mezi jiným vším </w:t>
      </w:r>
      <w:r>
        <w:rPr>
          <w:rStyle w:val="emendace"/>
        </w:rPr>
        <w:t xml:space="preserve">vším </w:t>
      </w:r>
      <w:r>
        <w:rPr>
          <w:rStyle w:val="pramen"/>
        </w:rPr>
        <w:t xml:space="preserve">wſſiem </w:t>
      </w:r>
      <w:r>
        <w:rPr>
          <w:rStyle w:val="Text"/>
        </w:rPr>
        <w:t xml:space="preserve">náčiním a mezi jinými jejich klénoty, což jich mohlo býti v chrámě božiem, byla jest najduostojnější </w:t>
      </w:r>
      <w:r>
        <w:rPr>
          <w:rStyle w:val="emendace"/>
        </w:rPr>
        <w:t xml:space="preserve">najduostojnější </w:t>
      </w:r>
      <w:r>
        <w:rPr>
          <w:rStyle w:val="pramen"/>
        </w:rPr>
        <w:t xml:space="preserve">nayduoſtoynieyſſie </w:t>
      </w:r>
      <w:r>
        <w:rPr>
          <w:rStyle w:val="Text"/>
        </w:rPr>
        <w:t xml:space="preserve">a najpílnější </w:t>
      </w:r>
      <w:r>
        <w:rPr>
          <w:rStyle w:val="emendace"/>
        </w:rPr>
        <w:t xml:space="preserve">najpílnější </w:t>
      </w:r>
      <w:r>
        <w:rPr>
          <w:rStyle w:val="pramen"/>
        </w:rPr>
        <w:t xml:space="preserve">naypielnieyſſie </w:t>
      </w:r>
      <w:r>
        <w:rPr>
          <w:rStyle w:val="Text"/>
        </w:rPr>
        <w:t xml:space="preserve">klénot, takéž archa naše, panna Maria, mezi vším </w:t>
      </w:r>
      <w:r>
        <w:rPr>
          <w:rStyle w:val="emendace"/>
        </w:rPr>
        <w:t xml:space="preserve">vším </w:t>
      </w:r>
      <w:r>
        <w:rPr>
          <w:rStyle w:val="pramen"/>
        </w:rPr>
        <w:t xml:space="preserve">wſſiem </w:t>
      </w:r>
      <w:r>
        <w:rPr>
          <w:rStyle w:val="Text"/>
        </w:rPr>
        <w:t xml:space="preserve">stvořením, což ho pod nebem i v nebi jest, najduostojnějšie klénot jest a vším </w:t>
      </w:r>
      <w:r>
        <w:rPr>
          <w:rStyle w:val="emendace"/>
        </w:rPr>
        <w:t xml:space="preserve">vším </w:t>
      </w:r>
      <w:r>
        <w:rPr>
          <w:rStyle w:val="pramen"/>
        </w:rPr>
        <w:t xml:space="preserve">wſſiem </w:t>
      </w:r>
      <w:r>
        <w:rPr>
          <w:rStyle w:val="Text"/>
        </w:rPr>
        <w:t xml:space="preserve">stvořením vládne a panuje. Jakož sama o sobě mluví </w:t>
      </w:r>
      <w:r>
        <w:rPr>
          <w:rStyle w:val="emendace"/>
        </w:rPr>
        <w:t xml:space="preserve">mluví </w:t>
      </w:r>
      <w:r>
        <w:rPr>
          <w:rStyle w:val="pramen"/>
        </w:rPr>
        <w:t xml:space="preserve">mluwie </w:t>
      </w:r>
      <w:r>
        <w:rPr>
          <w:rStyle w:val="Text"/>
        </w:rPr>
        <w:t xml:space="preserve">v knihách </w:t>
      </w:r>
      <w:r>
        <w:rPr>
          <w:rStyle w:val="cizijazyk"/>
        </w:rPr>
        <w:t>Ecclesiastici, capitulo XXIIII.</w:t>
      </w:r>
      <w:r>
        <w:rPr>
          <w:rStyle w:val="Text"/>
        </w:rPr>
        <w:t xml:space="preserve">: </w:t>
      </w:r>
      <w:r>
        <w:rPr>
          <w:rStyle w:val="cizijazyk"/>
        </w:rPr>
        <w:t xml:space="preserve">„Ego in altissimis habito et tronus meus in colupna nubis.“ </w:t>
      </w:r>
      <w:r>
        <w:rPr>
          <w:rStyle w:val="poznamka"/>
        </w:rPr>
        <w:t xml:space="preserve">Sir 24,7 </w:t>
      </w:r>
      <w:r>
        <w:rPr>
          <w:rStyle w:val="Text"/>
        </w:rPr>
        <w:t xml:space="preserve">„Já v najvyššiem stavení bydlím a stolice má na oblakovém slúpě.“ A svatý Bernart přimlúvá se k tomu řka takto: </w:t>
      </w:r>
      <w:r>
        <w:rPr>
          <w:rStyle w:val="cizijazyk"/>
        </w:rPr>
        <w:t xml:space="preserve">„Et si multa facta sunt in creaturis, nihil tam magnificum, tam excellens fecerunt opera digitorum Dei.“ </w:t>
      </w:r>
      <w:r>
        <w:rPr>
          <w:rStyle w:val="Text"/>
        </w:rPr>
        <w:t xml:space="preserve">„Ačkoli mnoho divných věcí při stvoření božském jest stvořeno a zjednáno, avšak mezi tím vším stvořením skutkové rukú božských nic tak velebného a tak duostojného nezjednali“, jako tuto milú naši archu, milostivú pannu Marii přešlechtilú. Nazvána jest také panna Maria archú pro čest a častú službu, kterúž jsú dřéve židé staréj arše činili. A zvláště proto, neb David a synové israhelščí trojí službu neboli trojí čest arše svéj ukazovali jsú a činili, kterúžto také čest a službu pán buoh se všie říší nebeskú našie arše, panně Mariji, svéj </w:t>
      </w:r>
      <w:r>
        <w:rPr>
          <w:rStyle w:val="foliace"/>
        </w:rPr>
        <w:t xml:space="preserve">136v </w:t>
      </w:r>
      <w:r>
        <w:rPr>
          <w:rStyle w:val="Text"/>
        </w:rPr>
        <w:t>matce miléj, učinil jest a ukázal. Neb jakož otcové staří archu svú radostně nosili, řádně do chrámu uvedli a na poctivém miestě postavili, takéž ta troje čest královně našie, panně Marii, jest ukázána. Neb skrze Davida, jenž se vykládá mocné ruky, znamenává se duchovně pán buoh všemohúcí</w:t>
      </w:r>
      <w:r>
        <w:rPr>
          <w:rStyle w:val="emendace"/>
        </w:rPr>
        <w:t xml:space="preserve">všemohúcí </w:t>
      </w:r>
      <w:r>
        <w:rPr>
          <w:rStyle w:val="pramen"/>
        </w:rPr>
        <w:t>wſſemohuczie</w:t>
      </w:r>
      <w:r>
        <w:rPr>
          <w:rStyle w:val="Text"/>
        </w:rPr>
        <w:t xml:space="preserve">. Skrze syny israhelské znamenává se všechna říše nebeská, jenž jakžto dnes naši milú archu pannu Marii radostně nesli, čestně a duostojně do nebe uvedli a na počestném miestě posadili. A řekl sem dřéve, že otcové starého zákona archu svú radostně do chrámu nesli, o tom psáno v knihách Královských, </w:t>
      </w:r>
      <w:r>
        <w:rPr>
          <w:rStyle w:val="cizijazyk"/>
        </w:rPr>
        <w:t>capitulo VI.</w:t>
      </w:r>
      <w:r>
        <w:rPr>
          <w:rStyle w:val="Text"/>
        </w:rPr>
        <w:t xml:space="preserve">, že David a obec synuov izrahelských nesli archu božie z domu Obededom tak řečeného do města Davidova, to jest do Jeruzaléma. A ta jistá obec synuov israhelských byla rozdělena v sedm </w:t>
      </w:r>
      <w:r>
        <w:rPr>
          <w:rStyle w:val="Text"/>
        </w:rPr>
        <w:lastRenderedPageBreak/>
        <w:t xml:space="preserve">zástupuov aneboli rot. A David ten také byl ozdoben sedmi chóry. </w:t>
      </w:r>
      <w:r>
        <w:rPr>
          <w:rStyle w:val="poznamka"/>
        </w:rPr>
        <w:t xml:space="preserve">sr. 2 Rg 6,1–15 </w:t>
      </w:r>
      <w:r>
        <w:rPr>
          <w:rStyle w:val="Text"/>
        </w:rPr>
        <w:t xml:space="preserve">Takéž duchovně rozuměti máme, že náš milý David pán Kristus a všechna obec synuov israhelských, to jest všechna čeled říše nebeskéj, nesli jsú naši archu pannu Marii z domu Obededom, totiž z tohoto světa, do města Jeruzaléma, to jest do královstvie nebeského. A ten jistý náš David Kristus byl jest ozdoben sedmi chóry, totiž sedmi rotami rytieřstva nebeského. Jako svatými </w:t>
      </w:r>
      <w:r>
        <w:rPr>
          <w:rStyle w:val="foliace"/>
        </w:rPr>
        <w:t xml:space="preserve">137r </w:t>
      </w:r>
      <w:r>
        <w:rPr>
          <w:rStyle w:val="Text"/>
        </w:rPr>
        <w:t xml:space="preserve">anjely, patriarchami, proroky, apoštoly, mučedlníky, spovědlníky a svatými děvicemi. S těmi sedmi rotami pán Kristus, náš milý David, odnesl jest dnešnieho dne naši milú archu pannu Marii, kteréžto nesenie podobně znamenáno jest u figuře, jenž psána v prvních knihách Hester, </w:t>
      </w:r>
      <w:r>
        <w:rPr>
          <w:rStyle w:val="cizijazyk"/>
        </w:rPr>
        <w:t>capitulo I.</w:t>
      </w:r>
      <w:r>
        <w:rPr>
          <w:rStyle w:val="Text"/>
        </w:rPr>
        <w:t xml:space="preserve">, tu, kdež se čte, že král Asverus přikázal sedmi komorníkóm panenským, jenž ústavně posluhovali před obličejem královským, aby královnu jeho před krále přivedli, vstavíce na ni korunu a připravíce ji v rúcho jejie královské na to, aby všem kniežatóm svým a všemu lidu ukázal jejie sličnost a jejie krásu. </w:t>
      </w:r>
      <w:r>
        <w:rPr>
          <w:rStyle w:val="poznamka"/>
        </w:rPr>
        <w:t xml:space="preserve">sr. Est 1,10–11 </w:t>
      </w:r>
      <w:r>
        <w:rPr>
          <w:rStyle w:val="Text"/>
        </w:rPr>
        <w:t xml:space="preserve">Skrze kterýchžto sedm komorníkuov duchovně muožem rozuměti sedm zástupuov dvoru nebeského dřéve jmenovaných, jenž tuto královnu nebeskú pannu Marii před pána boha, krále všemohúcieho, korunovanú přivedli, aby všem kniežatóm nebeské říše i také nám hřiešným ukázal jejie krásu, to jest jejie milost a jejie lásku. Dále znamenajte, že otcové starého zákona archu svú radostně nesenú řádně do chrámu uvedli. Jakož o tom psáno stojí v knihách Paralipomenon, </w:t>
      </w:r>
      <w:r>
        <w:rPr>
          <w:rStyle w:val="cizijazyk"/>
        </w:rPr>
        <w:t>capitulo V.</w:t>
      </w:r>
      <w:r>
        <w:rPr>
          <w:rStyle w:val="Text"/>
        </w:rPr>
        <w:t xml:space="preserve">, když Šalomuon, syn Daviduov, kázal do chrámu vnésti všechno náčiní a klénoty od střiebra a od zlata a od drahého kamenie, kteréž otec jeho David byl zjednal k ozdobení </w:t>
      </w:r>
      <w:r>
        <w:rPr>
          <w:rStyle w:val="emendace"/>
        </w:rPr>
        <w:t xml:space="preserve">ozdobení </w:t>
      </w:r>
      <w:r>
        <w:rPr>
          <w:rStyle w:val="pramen"/>
        </w:rPr>
        <w:t xml:space="preserve">ozdobenie </w:t>
      </w:r>
      <w:r>
        <w:rPr>
          <w:rStyle w:val="Text"/>
        </w:rPr>
        <w:t xml:space="preserve">a k okrášlení </w:t>
      </w:r>
      <w:r>
        <w:rPr>
          <w:rStyle w:val="emendace"/>
        </w:rPr>
        <w:t xml:space="preserve">okrášlení </w:t>
      </w:r>
      <w:r>
        <w:rPr>
          <w:rStyle w:val="pramen"/>
        </w:rPr>
        <w:t xml:space="preserve">okraſſlenie </w:t>
      </w:r>
      <w:r>
        <w:rPr>
          <w:rStyle w:val="Text"/>
        </w:rPr>
        <w:t xml:space="preserve">chrámu, i ostavil to </w:t>
      </w:r>
      <w:r>
        <w:rPr>
          <w:rStyle w:val="foliace"/>
        </w:rPr>
        <w:t xml:space="preserve">137v </w:t>
      </w:r>
      <w:r>
        <w:rPr>
          <w:rStyle w:val="Text"/>
        </w:rPr>
        <w:t xml:space="preserve">všechno tu v chrámě, aby bylo miesto pokladu v domu božiem. Potom sebrav všechny, což jich bylo stařejšiech a znamenitějších s synuov izrahelských a což bylo kniežat a hajtmanuov ze dvanásti pokolenie, aby se sjeli tu do Jeruzaléma, i poručil jim, aby přivezli archu božie s Sion, z města Davidova. I přišli jsú všichni synové israhelščí ku králi Šalomúnovi den hodu jejich slavného. A když všichni spolu biechu starší, tehda kněžie jejich vzemše archu i také jiné náčinie a klénoty, jenž k chrámu slušely, i nesli do chrámu. A posadili archu na najduostojnějším miestě, na tom oltáři, jenž slove </w:t>
      </w:r>
      <w:r>
        <w:rPr>
          <w:rStyle w:val="cizijazyk"/>
        </w:rPr>
        <w:t>sancta sanctorum</w:t>
      </w:r>
      <w:r>
        <w:rPr>
          <w:rStyle w:val="Text"/>
        </w:rPr>
        <w:t xml:space="preserve">, kdežto nižádný obecný člověk jíti nesměl než jedno ten jakžto najsvrchnější biskup, kterýž ten týden o chrámu zpravoval a jednal, ten na to miesto, kdež archa stála, chodil jest. </w:t>
      </w:r>
      <w:r>
        <w:rPr>
          <w:rStyle w:val="poznamka"/>
        </w:rPr>
        <w:t xml:space="preserve">sr. 2 Par 5,2–14 </w:t>
      </w:r>
      <w:r>
        <w:rPr>
          <w:rStyle w:val="Text"/>
        </w:rPr>
        <w:t xml:space="preserve">Skrze toho krále Šalomúna, jenž se duchovně vykládá pokojný, duchovně rozuměti máme pána boha, jenž v svém božství </w:t>
      </w:r>
      <w:r>
        <w:rPr>
          <w:rStyle w:val="emendace"/>
        </w:rPr>
        <w:t xml:space="preserve">božství </w:t>
      </w:r>
      <w:r>
        <w:rPr>
          <w:rStyle w:val="pramen"/>
        </w:rPr>
        <w:t xml:space="preserve">bozſtwie </w:t>
      </w:r>
      <w:r>
        <w:rPr>
          <w:rStyle w:val="Text"/>
        </w:rPr>
        <w:t>pokojen jsa, pokojně všechny věci jedná a spravuje</w:t>
      </w:r>
      <w:r>
        <w:rPr>
          <w:rStyle w:val="emendace"/>
        </w:rPr>
        <w:t xml:space="preserve">spravuje </w:t>
      </w:r>
      <w:r>
        <w:rPr>
          <w:rStyle w:val="pramen"/>
        </w:rPr>
        <w:t>zprawuge</w:t>
      </w:r>
      <w:r>
        <w:rPr>
          <w:rStyle w:val="Text"/>
        </w:rPr>
        <w:t xml:space="preserve">. Ten pán buoh, sebrav všechny stařejšie nebeských duchuov, měščan, kniežat a hajtmanóv dvoru svého nebeského, uvedl tu naši milú archu, pannu Marii, do chrámu královstvie svého s mnohú rozkoší, s rozličným ozdobením, s mnohými drahými klénoty a přípravú. Ale že panna Maria jakžto dnes do chrámu nebeského uvedena jest v čtvernásobniem </w:t>
      </w:r>
      <w:r>
        <w:rPr>
          <w:rStyle w:val="foliace"/>
        </w:rPr>
        <w:t xml:space="preserve">138r </w:t>
      </w:r>
      <w:r>
        <w:rPr>
          <w:rStyle w:val="Text"/>
        </w:rPr>
        <w:t xml:space="preserve">ozdobení </w:t>
      </w:r>
      <w:r>
        <w:rPr>
          <w:rStyle w:val="emendace"/>
        </w:rPr>
        <w:t xml:space="preserve">ozdobení </w:t>
      </w:r>
      <w:r>
        <w:rPr>
          <w:rStyle w:val="pramen"/>
        </w:rPr>
        <w:t xml:space="preserve">ozdobenie </w:t>
      </w:r>
      <w:r>
        <w:rPr>
          <w:rStyle w:val="Text"/>
        </w:rPr>
        <w:t>a okrášlení</w:t>
      </w:r>
      <w:r>
        <w:rPr>
          <w:rStyle w:val="emendace"/>
        </w:rPr>
        <w:t xml:space="preserve">okrášlení </w:t>
      </w:r>
      <w:r>
        <w:rPr>
          <w:rStyle w:val="pramen"/>
        </w:rPr>
        <w:t>okraſſlenie</w:t>
      </w:r>
      <w:r>
        <w:rPr>
          <w:rStyle w:val="Text"/>
        </w:rPr>
        <w:t xml:space="preserve">. Jedno jest to bylo, že při takovém svém nesení </w:t>
      </w:r>
      <w:r>
        <w:rPr>
          <w:rStyle w:val="emendace"/>
        </w:rPr>
        <w:t xml:space="preserve">nesení </w:t>
      </w:r>
      <w:r>
        <w:rPr>
          <w:rStyle w:val="pramen"/>
        </w:rPr>
        <w:t xml:space="preserve">neſenie </w:t>
      </w:r>
      <w:r>
        <w:rPr>
          <w:rStyle w:val="Text"/>
        </w:rPr>
        <w:t xml:space="preserve">i také uvedení </w:t>
      </w:r>
      <w:r>
        <w:rPr>
          <w:rStyle w:val="emendace"/>
        </w:rPr>
        <w:t xml:space="preserve">uvedení </w:t>
      </w:r>
      <w:r>
        <w:rPr>
          <w:rStyle w:val="pramen"/>
        </w:rPr>
        <w:t xml:space="preserve">vwedenie </w:t>
      </w:r>
      <w:r>
        <w:rPr>
          <w:rStyle w:val="Text"/>
        </w:rPr>
        <w:t>měla jest množstvie kniežat a rytieřstva nebeského, jakož jste již o tom slyšeli. Druhé, že uvedena byla u velikém bohatství</w:t>
      </w:r>
      <w:r>
        <w:rPr>
          <w:rStyle w:val="emendace"/>
        </w:rPr>
        <w:t xml:space="preserve">bohatství </w:t>
      </w:r>
      <w:r>
        <w:rPr>
          <w:rStyle w:val="pramen"/>
        </w:rPr>
        <w:t>bohatſtwie</w:t>
      </w:r>
      <w:r>
        <w:rPr>
          <w:rStyle w:val="Text"/>
        </w:rPr>
        <w:t>, ale ne v takovém bohatství</w:t>
      </w:r>
      <w:r>
        <w:rPr>
          <w:rStyle w:val="emendace"/>
        </w:rPr>
        <w:t xml:space="preserve">bohatství </w:t>
      </w:r>
      <w:r>
        <w:rPr>
          <w:rStyle w:val="pramen"/>
        </w:rPr>
        <w:t>bohatſtwie</w:t>
      </w:r>
      <w:r>
        <w:rPr>
          <w:rStyle w:val="Text"/>
        </w:rPr>
        <w:t>, jakož lidé na tomto světě o ně stojí a milují k svému horšiemu, kteréž Kristus zóve falešné bohatstvie, ale u pravém, ctném bohatství</w:t>
      </w:r>
      <w:r>
        <w:rPr>
          <w:rStyle w:val="emendace"/>
        </w:rPr>
        <w:t xml:space="preserve">bohatství </w:t>
      </w:r>
      <w:r>
        <w:rPr>
          <w:rStyle w:val="pramen"/>
        </w:rPr>
        <w:t>bohatſtwie</w:t>
      </w:r>
      <w:r>
        <w:rPr>
          <w:rStyle w:val="Text"/>
        </w:rPr>
        <w:t xml:space="preserve">, to jest rozmnožení </w:t>
      </w:r>
      <w:r>
        <w:rPr>
          <w:rStyle w:val="emendace"/>
        </w:rPr>
        <w:t xml:space="preserve">rozmnožení </w:t>
      </w:r>
      <w:r>
        <w:rPr>
          <w:rStyle w:val="pramen"/>
        </w:rPr>
        <w:t xml:space="preserve">rozmnozenie </w:t>
      </w:r>
      <w:r>
        <w:rPr>
          <w:rStyle w:val="Text"/>
        </w:rPr>
        <w:t xml:space="preserve">v ctnostech, obdržení milosti božskéj a jiných skutkóv spasitedlných. A totoť slove pravé bohatství, kteréž </w:t>
      </w:r>
      <w:r>
        <w:rPr>
          <w:rStyle w:val="Text"/>
        </w:rPr>
        <w:lastRenderedPageBreak/>
        <w:t xml:space="preserve">panna Maria za poklad měla a toho všeho nad jiné lidi všechny plna byla. Jakož o tom psáno v knihách </w:t>
      </w:r>
      <w:r>
        <w:rPr>
          <w:rStyle w:val="cizijazyk"/>
        </w:rPr>
        <w:t xml:space="preserve">Proverbiorum, capitulo ultimo: „Multe filie congregaverunt divicias, tu sola supergressa es universas.“ </w:t>
      </w:r>
      <w:r>
        <w:rPr>
          <w:rStyle w:val="poznamka"/>
        </w:rPr>
        <w:t xml:space="preserve">Pr 31,29 </w:t>
      </w:r>
      <w:r>
        <w:rPr>
          <w:rStyle w:val="Text"/>
        </w:rPr>
        <w:t xml:space="preserve">„Mnohé dcery hrnuly a zbieraly bohatstvie. Než tys jediná sama svým bohatstvím </w:t>
      </w:r>
      <w:r>
        <w:rPr>
          <w:rStyle w:val="emendace"/>
        </w:rPr>
        <w:t xml:space="preserve">bohatstvím </w:t>
      </w:r>
      <w:r>
        <w:rPr>
          <w:rStyle w:val="pramen"/>
        </w:rPr>
        <w:t xml:space="preserve">bohatſtwiem </w:t>
      </w:r>
      <w:r>
        <w:rPr>
          <w:rStyle w:val="Text"/>
        </w:rPr>
        <w:t xml:space="preserve">přesáhla jiné všechny.“ Mezi kteréžto bohatstvie smilovánie a milosrdnost jejie, ješto mnohým služebníkóm a služebnicím často ukazuje, zvláštěť muože počteno býti. Jakož nás k tomu pobiezí řkúci takto, jakož čtem v jejích diviech </w:t>
      </w:r>
      <w:r>
        <w:rPr>
          <w:rStyle w:val="cizijazyk"/>
        </w:rPr>
        <w:t xml:space="preserve">etc. </w:t>
      </w:r>
      <w:r>
        <w:rPr>
          <w:rStyle w:val="Text"/>
        </w:rPr>
        <w:t xml:space="preserve">Uvedena jest také dnes panna Maria s nevýmluvnú krású. Neb jakož královny tohoto světa svým králóm a chotem dávány budú s mnohým okrášlením a ozdobením </w:t>
      </w:r>
      <w:r>
        <w:rPr>
          <w:rStyle w:val="emendace"/>
        </w:rPr>
        <w:t xml:space="preserve">ozdobením </w:t>
      </w:r>
      <w:r>
        <w:rPr>
          <w:rStyle w:val="pramen"/>
        </w:rPr>
        <w:t xml:space="preserve">ozdobeniem </w:t>
      </w:r>
      <w:r>
        <w:rPr>
          <w:rStyle w:val="Text"/>
        </w:rPr>
        <w:t xml:space="preserve">rúcha čistého a ctného, takéž královna naše, panna Maria, v okrášlení </w:t>
      </w:r>
      <w:r>
        <w:rPr>
          <w:rStyle w:val="emendace"/>
        </w:rPr>
        <w:t xml:space="preserve">okrášlení </w:t>
      </w:r>
      <w:r>
        <w:rPr>
          <w:rStyle w:val="pramen"/>
        </w:rPr>
        <w:t xml:space="preserve">okraſſlenie </w:t>
      </w:r>
      <w:r>
        <w:rPr>
          <w:rStyle w:val="Text"/>
        </w:rPr>
        <w:t xml:space="preserve">rozličného rúcha choti svému pánu bohu jest vydána. Neb tomu mile věřiti muožem a máme, že ta </w:t>
      </w:r>
      <w:r>
        <w:rPr>
          <w:rStyle w:val="foliace"/>
        </w:rPr>
        <w:t xml:space="preserve">138v </w:t>
      </w:r>
      <w:r>
        <w:rPr>
          <w:rStyle w:val="Text"/>
        </w:rPr>
        <w:t xml:space="preserve">duostojná královna s tělem i s duší do nebes vzata jest. A protož tělo jejie bylo přioděno čtverým rúchem, totižto jasností, netrpelivostí, lechkostí a šlechtilostí. A pak duše jejie svatá přioděna byla trojím rúchem a trojím </w:t>
      </w:r>
      <w:r>
        <w:rPr>
          <w:rStyle w:val="emendace"/>
        </w:rPr>
        <w:t xml:space="preserve">trojím </w:t>
      </w:r>
      <w:r>
        <w:rPr>
          <w:rStyle w:val="pramen"/>
        </w:rPr>
        <w:t xml:space="preserve">trogiem </w:t>
      </w:r>
      <w:r>
        <w:rPr>
          <w:rStyle w:val="Text"/>
        </w:rPr>
        <w:t xml:space="preserve">oděvem jakžto poznáním, milováním </w:t>
      </w:r>
      <w:r>
        <w:rPr>
          <w:rStyle w:val="emendace"/>
        </w:rPr>
        <w:t xml:space="preserve">milováním </w:t>
      </w:r>
      <w:r>
        <w:rPr>
          <w:rStyle w:val="pramen"/>
        </w:rPr>
        <w:t xml:space="preserve">milowaniem </w:t>
      </w:r>
      <w:r>
        <w:rPr>
          <w:rStyle w:val="Text"/>
        </w:rPr>
        <w:t xml:space="preserve">a požívaním </w:t>
      </w:r>
      <w:r>
        <w:rPr>
          <w:rStyle w:val="emendace"/>
        </w:rPr>
        <w:t xml:space="preserve">požívaním </w:t>
      </w:r>
      <w:r>
        <w:rPr>
          <w:rStyle w:val="pramen"/>
        </w:rPr>
        <w:t xml:space="preserve">poziwaniem </w:t>
      </w:r>
      <w:r>
        <w:rPr>
          <w:rStyle w:val="Text"/>
        </w:rPr>
        <w:t>zbožie nebeského. Než jakož sem dřéve řekl, že panna Maria s tělem i s duší do nebes jest vzata, mám toho na svědomí svatého Bernarta, jenž o tom mluví</w:t>
      </w:r>
      <w:r>
        <w:rPr>
          <w:rStyle w:val="emendace"/>
        </w:rPr>
        <w:t xml:space="preserve">mluví </w:t>
      </w:r>
      <w:r>
        <w:rPr>
          <w:rStyle w:val="pramen"/>
        </w:rPr>
        <w:t>mluwie</w:t>
      </w:r>
      <w:r>
        <w:rPr>
          <w:rStyle w:val="Text"/>
        </w:rPr>
        <w:t xml:space="preserve">, řka takto: „Poněvadž pán buoh těla svých svatých tak chtěl uctiti, aby tím viece od křesťanóv ctěna byla a navščevována.“ Jakžto těla svatého Petra, svatého Pavla a jiných mnohých svatých, že jich tělóm zde na světě zjednáno jest miesto, kdež je lidé navščevují a k ním </w:t>
      </w:r>
      <w:r>
        <w:rPr>
          <w:rStyle w:val="emendace"/>
        </w:rPr>
        <w:t xml:space="preserve">ním </w:t>
      </w:r>
      <w:r>
        <w:rPr>
          <w:rStyle w:val="pramen"/>
        </w:rPr>
        <w:t xml:space="preserve">niem </w:t>
      </w:r>
      <w:r>
        <w:rPr>
          <w:rStyle w:val="Text"/>
        </w:rPr>
        <w:t xml:space="preserve">putují. A by pak to již tak bylo, že by tělo panny Marie zde na zemi někde bylo pozuostalo a že by od věrných křesťanóv mělo ctěno býti a že by někde jistého miesta také nemělo, aby je křesťané navščevovali a k němu putovali, však pán Kristus tím obyčejem učinil by, jako by zapomenul matky svéj a jako by péče neměl o jejím svatém těle, jenž však sám přikazuje, abychme otce i matku ctili. A protož nenie podobné, aby to pán Kristus matce svéj učinil, poněvadž toho jiným svatým, ješto jsú menšieho duostojenstvie, nežli jest matka jeho, toho přeje, že mají zvláštie miesto k odpočívaní </w:t>
      </w:r>
      <w:r>
        <w:rPr>
          <w:rStyle w:val="emendace"/>
        </w:rPr>
        <w:t xml:space="preserve">odpočívaní </w:t>
      </w:r>
      <w:r>
        <w:rPr>
          <w:rStyle w:val="pramen"/>
        </w:rPr>
        <w:t xml:space="preserve">odpocziwanie </w:t>
      </w:r>
      <w:r>
        <w:rPr>
          <w:rStyle w:val="Text"/>
        </w:rPr>
        <w:t xml:space="preserve">svých těl </w:t>
      </w:r>
      <w:r>
        <w:rPr>
          <w:rStyle w:val="emendace"/>
        </w:rPr>
        <w:t xml:space="preserve">těl </w:t>
      </w:r>
      <w:r>
        <w:rPr>
          <w:rStyle w:val="pramen"/>
        </w:rPr>
        <w:t xml:space="preserve">tiech </w:t>
      </w:r>
      <w:r>
        <w:rPr>
          <w:rStyle w:val="Text"/>
        </w:rPr>
        <w:t>a k pohřebu svému. Ale skrze to, že křesťané k jejiemu tělu zde na zemi ne</w:t>
      </w:r>
      <w:r>
        <w:rPr>
          <w:rStyle w:val="foliace"/>
        </w:rPr>
        <w:t>139r</w:t>
      </w:r>
      <w:r>
        <w:rPr>
          <w:rStyle w:val="Text"/>
        </w:rPr>
        <w:t xml:space="preserve">putují, i muože tomu každý rozuměti, že těla jejieho na zemi nenie, než že jest s tělem i s duší do nebe vzata. Neb praví o tom svatý Bernart řka takto: </w:t>
      </w:r>
      <w:r>
        <w:rPr>
          <w:rStyle w:val="cizijazyk"/>
        </w:rPr>
        <w:t xml:space="preserve">„Decuit Deum, qui de honore parentum edidit preceptum, primo honorare parentes, ut fieret quod scriptum est, cepit Iesus facere et docere.“ </w:t>
      </w:r>
      <w:r>
        <w:rPr>
          <w:rStyle w:val="Text"/>
        </w:rPr>
        <w:t xml:space="preserve">„Slušné a podobné bylo pánu bohu, jenž přikázaní o starostech, aby ctěni byli, ustavil najprv matky svéj poctiti, aby se stalo to, což psáno jest, počal Ježíš činiti a učiti.“ A k většiemu uvěření </w:t>
      </w:r>
      <w:r>
        <w:rPr>
          <w:rStyle w:val="emendace"/>
        </w:rPr>
        <w:t xml:space="preserve">uvěření </w:t>
      </w:r>
      <w:r>
        <w:rPr>
          <w:rStyle w:val="pramen"/>
        </w:rPr>
        <w:t xml:space="preserve">vwierzenie </w:t>
      </w:r>
      <w:r>
        <w:rPr>
          <w:rStyle w:val="Text"/>
        </w:rPr>
        <w:t xml:space="preserve">přivozuje opět svatý Bernart takový příklad, kdež praví </w:t>
      </w:r>
      <w:r>
        <w:rPr>
          <w:rStyle w:val="emendace"/>
        </w:rPr>
        <w:t xml:space="preserve">praví </w:t>
      </w:r>
      <w:r>
        <w:rPr>
          <w:rStyle w:val="pramen"/>
        </w:rPr>
        <w:t xml:space="preserve">prawie </w:t>
      </w:r>
      <w:r>
        <w:rPr>
          <w:rStyle w:val="Text"/>
        </w:rPr>
        <w:t xml:space="preserve">takto: </w:t>
      </w:r>
      <w:r>
        <w:rPr>
          <w:rStyle w:val="cizijazyk"/>
        </w:rPr>
        <w:t xml:space="preserve">„Transite ad me omnes etc.“ </w:t>
      </w:r>
      <w:r>
        <w:rPr>
          <w:rStyle w:val="Text"/>
        </w:rPr>
        <w:t xml:space="preserve">„Jděte ke mně všichni, a od mých milostí budete naplněni.“ Kterážto milost dobře shledána jest na jednom člověku duchovniem, o němžto v jejích divích máme psáno: „Poněvadž dřevo svatého kříže, na kterémžto Kristus ohavně vise malú chvíli odpočíval, od křesťanuov tak velice bude ctěno, v jakéj pak cti má jměna </w:t>
      </w:r>
      <w:r>
        <w:rPr>
          <w:rStyle w:val="lemma"/>
        </w:rPr>
        <w:t xml:space="preserve">jmieti </w:t>
      </w:r>
      <w:r>
        <w:rPr>
          <w:rStyle w:val="hyperlemma"/>
        </w:rPr>
        <w:t xml:space="preserve">jmieti </w:t>
      </w:r>
      <w:r>
        <w:rPr>
          <w:rStyle w:val="Text"/>
        </w:rPr>
        <w:t xml:space="preserve">býti ta milá matka, v jejímžto těle pán Kristus devět měsiecuov odpočíval!“ A poněvadž pán buoh matku svú zbavil a prázdnú učinil téj první kletby neboli zlořečenie, jenž Evě a jiným všem ženám řečena jest, že u velikéj bolesti plod svój roditi mají. Také ji druhéj kletby dobře zbaviti mohl, totiž aby se v popel zase neobrátila, jakož my se obracujem, neb ji tak velice miloval, že při svých velikých mukách již umieraje, měl o nie péči, když ji svatému Janu poručil. A protož slušie dobrotě božskéj, aby </w:t>
      </w:r>
      <w:r>
        <w:rPr>
          <w:rStyle w:val="foliace"/>
        </w:rPr>
        <w:t xml:space="preserve">139v </w:t>
      </w:r>
      <w:r>
        <w:rPr>
          <w:rStyle w:val="Text"/>
        </w:rPr>
        <w:lastRenderedPageBreak/>
        <w:t xml:space="preserve">panna Maria netoliko na duši oslavena byla, ale i na těle také. Neb pán Kristus viece jest povinen ctíti tělo jejie nežli duši, jakož praví </w:t>
      </w:r>
      <w:r>
        <w:rPr>
          <w:rStyle w:val="emendace"/>
        </w:rPr>
        <w:t xml:space="preserve">praví </w:t>
      </w:r>
      <w:r>
        <w:rPr>
          <w:rStyle w:val="pramen"/>
        </w:rPr>
        <w:t xml:space="preserve">prawie </w:t>
      </w:r>
      <w:r>
        <w:rPr>
          <w:rStyle w:val="Text"/>
        </w:rPr>
        <w:t xml:space="preserve">svatý Augustin řka takto: „Neb z jejieho těla přijal jest člověčenstvie, jímžto dokonal naše spasenie, ale z duše jejie nic nepřijal, ješto by k tomu slušelo.“ Znamenajtež dále, že panna Maria jakžto dnes uvedena jest do nebe u velikéj rozkoši. A protož anjelé svatí znamenajíce jejie tak velikú rozkoš a zvlášče svobodu nějakým jako divením o niej pomlúvají. Jakož psáno </w:t>
      </w:r>
      <w:r>
        <w:rPr>
          <w:rStyle w:val="cizijazyk"/>
        </w:rPr>
        <w:t xml:space="preserve">Canticum, capitulo VIII. </w:t>
      </w:r>
      <w:r>
        <w:rPr>
          <w:rStyle w:val="Text"/>
        </w:rPr>
        <w:t xml:space="preserve">řkúce takto: </w:t>
      </w:r>
      <w:r>
        <w:rPr>
          <w:rStyle w:val="cizijazyk"/>
        </w:rPr>
        <w:t xml:space="preserve">„Que est ista que ascendit de deserto deliciis affluens innixa super dilectum </w:t>
      </w:r>
      <w:r>
        <w:rPr>
          <w:rStyle w:val="emendace"/>
        </w:rPr>
        <w:t xml:space="preserve">dilectum </w:t>
      </w:r>
      <w:r>
        <w:rPr>
          <w:rStyle w:val="pramen"/>
        </w:rPr>
        <w:t xml:space="preserve">delictum </w:t>
      </w:r>
      <w:r>
        <w:rPr>
          <w:rStyle w:val="cizijazyk"/>
        </w:rPr>
        <w:t xml:space="preserve">suum.“ </w:t>
      </w:r>
      <w:r>
        <w:rPr>
          <w:rStyle w:val="poznamka"/>
        </w:rPr>
        <w:t xml:space="preserve">Ct 8,5 </w:t>
      </w:r>
      <w:r>
        <w:rPr>
          <w:rStyle w:val="Text"/>
        </w:rPr>
        <w:t xml:space="preserve">„Která jest to, jenž se nahoru sem béře z púšče toliko rozkoší </w:t>
      </w:r>
      <w:r>
        <w:rPr>
          <w:rStyle w:val="emendace"/>
        </w:rPr>
        <w:t xml:space="preserve">rozkoší </w:t>
      </w:r>
      <w:r>
        <w:rPr>
          <w:rStyle w:val="pramen"/>
        </w:rPr>
        <w:t xml:space="preserve">rozkoſſie </w:t>
      </w:r>
      <w:r>
        <w:rPr>
          <w:rStyle w:val="Text"/>
        </w:rPr>
        <w:t xml:space="preserve">jsúci ozdobena, povzhlevši na svém milíku.“ Jako by řekli podlé řeči milého svatého Bernarta: „Jaká jest to a odkud je, že z púšče tohoto světa sem k nám do nebe jdúci, toliko rozkoši přišlo. Ano se zde mezi námi taková rozkoš neshledává, jenž ústavně slavnosti božie požívanie </w:t>
      </w:r>
      <w:r>
        <w:rPr>
          <w:rStyle w:val="emendace"/>
        </w:rPr>
        <w:t xml:space="preserve">požívanie </w:t>
      </w:r>
      <w:r>
        <w:rPr>
          <w:rStyle w:val="pramen"/>
        </w:rPr>
        <w:t xml:space="preserve">poziewanie </w:t>
      </w:r>
      <w:r>
        <w:rPr>
          <w:rStyle w:val="Text"/>
        </w:rPr>
        <w:t xml:space="preserve">a z potoka rozkoší božských bývámy nasyceni a napájeni, která jest ta, jenž z tohoto světa, na němžto nic jiného nenie než práce, žalost, tesknost a mnozí nedostatkové, béře se sem mezi nás v takovéj neslýchanéj rozkoši?“ Ale ne tím obyčejem pomlúvali anjelé jako pochybujíce o niej, že by jim panna Maria známa nebyla, ale nějakým jako divením, jakož sem dřéve řekl, vymlúvali to. Neb dřéve neviedali, by který svatý v tak velikém duostojenství </w:t>
      </w:r>
      <w:r>
        <w:rPr>
          <w:rStyle w:val="emendace"/>
        </w:rPr>
        <w:t xml:space="preserve">duostojenství </w:t>
      </w:r>
      <w:r>
        <w:rPr>
          <w:rStyle w:val="pramen"/>
        </w:rPr>
        <w:t xml:space="preserve">duoſtogenſtwie </w:t>
      </w:r>
      <w:r>
        <w:rPr>
          <w:rStyle w:val="Text"/>
        </w:rPr>
        <w:t xml:space="preserve">nahoru do nebe vstúpil </w:t>
      </w:r>
      <w:r>
        <w:rPr>
          <w:rStyle w:val="foliace"/>
        </w:rPr>
        <w:t xml:space="preserve">140r </w:t>
      </w:r>
      <w:r>
        <w:rPr>
          <w:rStyle w:val="Text"/>
        </w:rPr>
        <w:t xml:space="preserve">jako tato královna anjelská, milá panna Maria. Ale kterak jest umřela a život svój na tomto světě skonala, o tom psáno máme. A ačkoli ty věci tak úplně ne tak se dály, jakož v těch knihách psáno stojí, kteréžto písmo </w:t>
      </w:r>
      <w:r>
        <w:rPr>
          <w:rStyle w:val="emendace"/>
        </w:rPr>
        <w:t xml:space="preserve">písmo </w:t>
      </w:r>
      <w:r>
        <w:rPr>
          <w:rStyle w:val="pramen"/>
        </w:rPr>
        <w:t xml:space="preserve">pieſmo </w:t>
      </w:r>
      <w:r>
        <w:rPr>
          <w:rStyle w:val="Text"/>
        </w:rPr>
        <w:t xml:space="preserve">někteří přičítají svatému Janu Evanjelistě, že on o tom tak psal a skládal. Avšakž k zbuzení </w:t>
      </w:r>
      <w:r>
        <w:rPr>
          <w:rStyle w:val="emendace"/>
        </w:rPr>
        <w:t xml:space="preserve">zbuzení </w:t>
      </w:r>
      <w:r>
        <w:rPr>
          <w:rStyle w:val="pramen"/>
        </w:rPr>
        <w:t xml:space="preserve">zbuzenie </w:t>
      </w:r>
      <w:r>
        <w:rPr>
          <w:rStyle w:val="Text"/>
        </w:rPr>
        <w:t xml:space="preserve">většieho náboženstvie kostel svatý dopúščí o tom praviti a muož tomu každý z lásky mile věřiti, že když po božiem na nebe vstúpení </w:t>
      </w:r>
      <w:r>
        <w:rPr>
          <w:rStyle w:val="emendace"/>
        </w:rPr>
        <w:t xml:space="preserve">vstúpení </w:t>
      </w:r>
      <w:r>
        <w:rPr>
          <w:rStyle w:val="pramen"/>
        </w:rPr>
        <w:t xml:space="preserve">wſtupenie </w:t>
      </w:r>
      <w:r>
        <w:rPr>
          <w:rStyle w:val="Text"/>
        </w:rPr>
        <w:t>panna Maria dvě a dvadceti let po svém synu na světě bieše, i bydlela tu v městě Jeruzalémě v svém domku nedaleko od téj hory Sion. A apoštolé svatí, ti se také sem i tam byli rozešli do rozličných krajin a zemí kázati lidom vieru a slovo božie. Tu pak jsúci panna Maria na každý den dřéve, než pokrm přijala, schodila a obhlédla všechna ta miesta mučenie syna svého milého, kde se jemu co dálo, co jemu kde židé na kterém miestě činili. A jednéj chvíle když po svém synu velmi túžila, žádajíc ho viděti, i bude velmi náčitě plakati. A tudiež anjel svatý v takovéj tesknosti zjevil se jie, nesa palmu v ruce, i die k ní řka takto: „Pozdravena buď, panno blahoslavená, přijmi požehnánie od svého syna milého, pána Jezukrista! Teď, panie má milá, rozkázaním syna tvého, přinesl sem tobě z ráje tuto palmu, kterúžto při marách nésti kážeš, když duši svú s těla pustíš</w:t>
      </w:r>
      <w:r>
        <w:rPr>
          <w:rStyle w:val="emendace"/>
        </w:rPr>
        <w:t xml:space="preserve">pustíš </w:t>
      </w:r>
      <w:r>
        <w:rPr>
          <w:rStyle w:val="pramen"/>
        </w:rPr>
        <w:t>puſtieſs</w:t>
      </w:r>
      <w:r>
        <w:rPr>
          <w:rStyle w:val="Text"/>
        </w:rPr>
        <w:t xml:space="preserve">, a toť se třetí den státi má, neb syn tvój </w:t>
      </w:r>
      <w:r>
        <w:rPr>
          <w:rStyle w:val="foliace"/>
        </w:rPr>
        <w:t xml:space="preserve">140v </w:t>
      </w:r>
      <w:r>
        <w:rPr>
          <w:rStyle w:val="Text"/>
        </w:rPr>
        <w:t xml:space="preserve">již tebe čeká. Matka milosrdná odpovie anjelovi řkúci takto: „Posle božie, jestliže sem u svého syna milost našla, tehda za trojí věc syna svého prosím. Jedno, aby bratřie moji milí, apoštolé, ke mně se sešli, abych je ješče před svú smrtí viděti mohla. Druhé, abych zlého ducha při svém skončení </w:t>
      </w:r>
      <w:r>
        <w:rPr>
          <w:rStyle w:val="emendace"/>
        </w:rPr>
        <w:t xml:space="preserve">skončení </w:t>
      </w:r>
      <w:r>
        <w:rPr>
          <w:rStyle w:val="pramen"/>
        </w:rPr>
        <w:t xml:space="preserve">ſkonczenie </w:t>
      </w:r>
      <w:r>
        <w:rPr>
          <w:rStyle w:val="Text"/>
        </w:rPr>
        <w:t xml:space="preserve">neobhlédla. Třetie, aby syn mój milý po mú duši sám ráčil přijíti.“ Odpovie jie anjel řka: „Panie má milá, v tom ve všem, čehož žádáš, úplně budeš uslyšána.“ I stalo se, když svatý Jan Evanjelista v Efezu kázáše slovo božie, tudiež nebe počne hřímati, a oblak přikryv milého svatého Jana, i vtrhl ho nahoru a nesl ho a posadil před tím domkem, v kterémž panna Maria bydlela. Uhlédavši ho panna Maria, velmi tím radostna byla. I die k němu řkúci takto: „Jane, milý synu, pomni na ta slova, kteráž k tobě syn muoj, umíraje na kříži, vymlúval, když mě tobě za matku poručil a tebe mně za syna miesto sebe </w:t>
      </w:r>
      <w:r>
        <w:rPr>
          <w:rStyle w:val="Text"/>
        </w:rPr>
        <w:lastRenderedPageBreak/>
        <w:t>ostavil. Teď sebe poručuji tobě, neb třetieho dne mám se s tělem rozlúčiti. A tuto palmu aby ty nesl před mými marami, na kterýchžto tělo mé neseno bude.“ Odpovie jí svatý Jan řka: „Ó, milý pane bože, by to mohlo býti, že by také i jiní všichni apoštolé s námi zde byli, abychme tím čestnějí tělu tvému obchod učiniti mohli!“ A netáhl svatý Jan řeči svéj dokonati, tudiež obhlédne se, i uzří</w:t>
      </w:r>
      <w:r>
        <w:rPr>
          <w:rStyle w:val="emendace"/>
        </w:rPr>
        <w:t xml:space="preserve">uzří </w:t>
      </w:r>
      <w:r>
        <w:rPr>
          <w:rStyle w:val="pramen"/>
        </w:rPr>
        <w:t>vzrzie</w:t>
      </w:r>
      <w:r>
        <w:rPr>
          <w:rStyle w:val="Text"/>
        </w:rPr>
        <w:t xml:space="preserve">, že božím </w:t>
      </w:r>
      <w:r>
        <w:rPr>
          <w:rStyle w:val="emendace"/>
        </w:rPr>
        <w:t xml:space="preserve">božím </w:t>
      </w:r>
      <w:r>
        <w:rPr>
          <w:rStyle w:val="pramen"/>
        </w:rPr>
        <w:t xml:space="preserve">boziem </w:t>
      </w:r>
      <w:r>
        <w:rPr>
          <w:rStyle w:val="Text"/>
        </w:rPr>
        <w:t xml:space="preserve">zjednáním všichni apoštolé spolu před tím domkem </w:t>
      </w:r>
      <w:r>
        <w:rPr>
          <w:rStyle w:val="foliace"/>
        </w:rPr>
        <w:t xml:space="preserve">141r </w:t>
      </w:r>
      <w:r>
        <w:rPr>
          <w:rStyle w:val="Text"/>
        </w:rPr>
        <w:t xml:space="preserve">panny Marie pohromadě biechu. A jeden na druhého hledě, i budú se jeden druhému diviti, kterak se tak vnáhle všichni shledati mohli, a dále rozmlúvali spolu, co by to nového mělo </w:t>
      </w:r>
      <w:r>
        <w:rPr>
          <w:rStyle w:val="emendace"/>
        </w:rPr>
        <w:t xml:space="preserve">mělo </w:t>
      </w:r>
      <w:r>
        <w:rPr>
          <w:rStyle w:val="pramen"/>
        </w:rPr>
        <w:t xml:space="preserve">milo </w:t>
      </w:r>
      <w:r>
        <w:rPr>
          <w:rStyle w:val="Text"/>
        </w:rPr>
        <w:t xml:space="preserve">býti. Tehda svatý Jan vynde k nim, i zjevie jim věci všechny, že by panna Maria z tohoto světa jíti měla. A když bieše již jako o puol noci, ukáže se jie pán Kristus u velikéj světlosti a s množstvím </w:t>
      </w:r>
      <w:r>
        <w:rPr>
          <w:rStyle w:val="emendace"/>
        </w:rPr>
        <w:t xml:space="preserve">množstvím </w:t>
      </w:r>
      <w:r>
        <w:rPr>
          <w:rStyle w:val="pramen"/>
        </w:rPr>
        <w:t xml:space="preserve">mnozſtwiem </w:t>
      </w:r>
      <w:r>
        <w:rPr>
          <w:rStyle w:val="Text"/>
        </w:rPr>
        <w:t xml:space="preserve">anjeluov nebeských. A vzem duši své matky, nesl ji s sebú do královstvie svého nebeského. A apoštolóm přikázal, aby tělo jejie svaté donesli do údolé Jozafat, a to v novém hrobě, kterýž by našli, čestně pochovali a při jejím hrobu aby do třetího dne očekávali, až by se k nim zase vrátil. Tehda apoštolé svatí vzemše na máry tělo jejie svaté a svatý Jan s palmú napřed jdieše, i vyšli jsú z města zpievajíce. Než pán buoh, ten je byl oblakem přikryl, že jich nižádný viděti nemohl, jedno což hlas a zpievanie jejich slyšeli, sstúpili sú také k tomu a mezi ně anjelé svatí, zpievajíce piesně nebeské. A slyšíce lidé u městě takové hlasy a zpievanie, a žádného nevidúce, vyndú z města, i bude jeden druhého tázati, co by to bylo. Tehda jeden die z nich a řka takto: „Jáť jiného nerozumiem, než žeť apoštolé nesú tělo Marie k hrobu; poďme, znamenajme a pospěšme za nimi, a zmordujem je a tělo jejie spálíme.“ A když ji zhonili, tehda knieže židovské najprv se mar chváti, chtě tělo panny Marie z mar svrci. Ihned jemu ruce uschnú a tak </w:t>
      </w:r>
      <w:r>
        <w:rPr>
          <w:rStyle w:val="foliace"/>
        </w:rPr>
        <w:t xml:space="preserve">141v </w:t>
      </w:r>
      <w:r>
        <w:rPr>
          <w:rStyle w:val="Text"/>
        </w:rPr>
        <w:t xml:space="preserve">k marám přilnú, že jich pro nic nemohl odtrhnúti. A což s ním jiných bylo, ti všechni zpuosobem božím </w:t>
      </w:r>
      <w:r>
        <w:rPr>
          <w:rStyle w:val="emendace"/>
        </w:rPr>
        <w:t xml:space="preserve">božím </w:t>
      </w:r>
      <w:r>
        <w:rPr>
          <w:rStyle w:val="pramen"/>
        </w:rPr>
        <w:t xml:space="preserve">boziem </w:t>
      </w:r>
      <w:r>
        <w:rPr>
          <w:rStyle w:val="Text"/>
        </w:rPr>
        <w:t xml:space="preserve">oslepeni budú, že jeden druhého viděti nemohl. Znamenav ten div knieže židovské, bude volati řka: „Ó, svatý Petře, prosím tebe, buď mi na pomoc!“ Odpovie jemu svatý Petr řka: „Jsmeť nynie v službě našie panie, panny Marie, a protož tvého uzdravenie nynie hleděti nemóžem. Avšakž jestliže v pána Krista a v tu, kteráž ho porodila, věřiti budeš, nadějem se s </w:t>
      </w:r>
      <w:r>
        <w:rPr>
          <w:rStyle w:val="emendace"/>
        </w:rPr>
        <w:t xml:space="preserve">s </w:t>
      </w:r>
      <w:r>
        <w:rPr>
          <w:rStyle w:val="pramen"/>
        </w:rPr>
        <w:t xml:space="preserve">z </w:t>
      </w:r>
      <w:r>
        <w:rPr>
          <w:rStyle w:val="Text"/>
        </w:rPr>
        <w:t xml:space="preserve">pomocí božie, že uzdraven budeš.“ Die jemu to knieže řka: „Věřím úplně v Jezukrista jako v pravého boha a i v tu jeho milú matku, jenž ho v svém těle nosila.“ A tak ihned po téj řeči ruce jeho zdrávy a prosty budú, že jich od mar zase mohl odjíti. Tu pak políbiv máry, i byl uzdraven. I die jemu dále svatý Petr: „Vezma palmu od svatého Jana, klaď na lidi, a jestliže věřiti budú, jejich zrak bude jim zase navrácen.“ A tak se i stalo. Potom podlé rozkázanie božieho nesli tělo svaté do údolé Jozafat a tu je v novém hrobě poctivě pochovali. Pak třetieho dne potom přišel pán Kristus s velikým množstvím </w:t>
      </w:r>
      <w:r>
        <w:rPr>
          <w:rStyle w:val="emendace"/>
        </w:rPr>
        <w:t xml:space="preserve">množstvím </w:t>
      </w:r>
      <w:r>
        <w:rPr>
          <w:rStyle w:val="pramen"/>
        </w:rPr>
        <w:t xml:space="preserve">mnozſtwiem </w:t>
      </w:r>
      <w:r>
        <w:rPr>
          <w:rStyle w:val="Text"/>
        </w:rPr>
        <w:t xml:space="preserve">anjeluov svatých i die k nim řka: „Pokoj vám!“ Odpovědie všechni: „Chvála tobě, hospodine!“ I die dále k nim: „Co se vám zdá, jakú bych ukázal čest svéj miléj matce?“ Odpovědie jemu apoštolé svatí: „Dobře podobno by bylo, milý Pane, jakožs ty svítěziv, smrti kraluješ v nebi, takéž hodné jest a duostojné, aby vzkříse tělo svéj miléj matky, i posadil ji v </w:t>
      </w:r>
      <w:r>
        <w:rPr>
          <w:rStyle w:val="foliace"/>
        </w:rPr>
        <w:t xml:space="preserve">142r </w:t>
      </w:r>
      <w:r>
        <w:rPr>
          <w:rStyle w:val="Text"/>
        </w:rPr>
        <w:t xml:space="preserve">nebi na pravici </w:t>
      </w:r>
      <w:r>
        <w:rPr>
          <w:rStyle w:val="emendace"/>
        </w:rPr>
        <w:t xml:space="preserve">pravici </w:t>
      </w:r>
      <w:r>
        <w:rPr>
          <w:rStyle w:val="pramen"/>
        </w:rPr>
        <w:t xml:space="preserve">prawiti </w:t>
      </w:r>
      <w:r>
        <w:rPr>
          <w:rStyle w:val="Text"/>
        </w:rPr>
        <w:t xml:space="preserve">sobě, a tak aby věčně s tebú přebývala, kteráž tudiež z mrtvých vstala.“ A tak Kristus navrátiv duši v tělo, i vzal matku svú s tělem i s duší do královstvie nebeského. Ale kterak jest stará byla panna Maria tehda, když jest umřela, píše Epimachus, že byla sedmdesáte let stára. A to tak vyčítá, že v čtrnástém létě jsúci, počala pána Krista a v patnástém létě jej porodila a tři a třidceti let s ním na světě bydlela a po jeho na nebe vstúpení byla ještě dvě a dvadcet let živa, to </w:t>
      </w:r>
      <w:r>
        <w:rPr>
          <w:rStyle w:val="Text"/>
        </w:rPr>
        <w:lastRenderedPageBreak/>
        <w:t xml:space="preserve">máš plně sedmdesát let. Ale že panna Maria s tělem i s duší nade všechny anjelské chóry dnes povýšena jest a věčně odpočívá v království </w:t>
      </w:r>
      <w:r>
        <w:rPr>
          <w:rStyle w:val="emendace"/>
        </w:rPr>
        <w:t xml:space="preserve">království </w:t>
      </w:r>
      <w:r>
        <w:rPr>
          <w:rStyle w:val="pramen"/>
        </w:rPr>
        <w:t xml:space="preserve">kralowſtwie </w:t>
      </w:r>
      <w:r>
        <w:rPr>
          <w:rStyle w:val="Text"/>
        </w:rPr>
        <w:t xml:space="preserve">nebeském, k tomu máme takový duovod a takové podobenstvie: Když král Šalomún a obec izrahelská archu starého zákona radostně nesenú, řádně do chrámu uvedenú, mezi dvěma cherubínoma na najduostojnějším miestě čestně postavili a usadili, neb cherubínové byli jsú obrazové udělánie s čistého zlata, majíce křiedla tím obyčejem jako anjelé. Ti cherubínové zavěšeni byli nad tím oltářem, jenž slul </w:t>
      </w:r>
      <w:r>
        <w:rPr>
          <w:rStyle w:val="cizijazyk"/>
        </w:rPr>
        <w:t>sancta sanctorum</w:t>
      </w:r>
      <w:r>
        <w:rPr>
          <w:rStyle w:val="Text"/>
        </w:rPr>
        <w:t>. A na tom oltáři král Šalomún archu židovskú postaviti kázal. Takéž náš milý Šalomón pán Kristus se všie říší nebeskú archu naši, pannu Marii, mezi dvěma cherubínoma, mezi božským a stvořením</w:t>
      </w:r>
      <w:r>
        <w:rPr>
          <w:rStyle w:val="emendace"/>
        </w:rPr>
        <w:t xml:space="preserve">stvořením </w:t>
      </w:r>
      <w:r>
        <w:rPr>
          <w:rStyle w:val="pramen"/>
        </w:rPr>
        <w:t>ſtworzeniem</w:t>
      </w:r>
      <w:r>
        <w:rPr>
          <w:rStyle w:val="Text"/>
        </w:rPr>
        <w:t xml:space="preserve">, přirozeně usadil jest, vynímajíce samého pána boha a syna jeho. Tehda nade všechno </w:t>
      </w:r>
      <w:r>
        <w:rPr>
          <w:rStyle w:val="foliace"/>
        </w:rPr>
        <w:t xml:space="preserve">142v </w:t>
      </w:r>
      <w:r>
        <w:rPr>
          <w:rStyle w:val="Text"/>
        </w:rPr>
        <w:t xml:space="preserve">anjelské a lidské stvořenie v nebesiech panna Maria posazena jest a povýšena. A toho máme figuru a podobenstvie psáno v Třetích knihách Královských, </w:t>
      </w:r>
      <w:r>
        <w:rPr>
          <w:rStyle w:val="cizijazyk"/>
        </w:rPr>
        <w:t>capitulo II.</w:t>
      </w:r>
      <w:r>
        <w:rPr>
          <w:rStyle w:val="Text"/>
        </w:rPr>
        <w:t xml:space="preserve">, slovy takovými: </w:t>
      </w:r>
      <w:r>
        <w:rPr>
          <w:rStyle w:val="cizijazyk"/>
        </w:rPr>
        <w:t xml:space="preserve">„Positus est thronus matri Salomonis, quae sedit ad dexteram eius.“ </w:t>
      </w:r>
      <w:r>
        <w:rPr>
          <w:rStyle w:val="poznamka"/>
        </w:rPr>
        <w:t xml:space="preserve">3 Rg 2,19 </w:t>
      </w:r>
      <w:r>
        <w:rPr>
          <w:rStyle w:val="Text"/>
        </w:rPr>
        <w:t>„Postavena stolice mateři Šalomuonově, jenž seděla na pravici jemu.“ I řekl k ní král, syn jejie: „Pros, matko má milá, neb nenie podobné, bych tvář svú odvrátil, totiž bych tobě čeho odpověděl, zač prositi budeš.“ Podlé kteréhož podobenstvie rozuměti móžem, že naší královně panně Marii stolice a seděnie zjednáno jest, tudiež pod pánem bohem najblíže. Aniž jest podobné, by pán náš Kristus menšie jest matce svéj ukázal nežli Šalomún svéj, jenž jest nade všecko stvořenie povýšena. A protož podobně panna Maria mezi pánem bohem a mezi námi, jeho stvořením</w:t>
      </w:r>
      <w:r>
        <w:rPr>
          <w:rStyle w:val="emendace"/>
        </w:rPr>
        <w:t xml:space="preserve">stvořením </w:t>
      </w:r>
      <w:r>
        <w:rPr>
          <w:rStyle w:val="pramen"/>
        </w:rPr>
        <w:t>ſtworzeniem</w:t>
      </w:r>
      <w:r>
        <w:rPr>
          <w:rStyle w:val="Text"/>
        </w:rPr>
        <w:t xml:space="preserve">, jakžto u prostředku usazená, zvlášče pro nás hřiešné proto, aby v nebi mezi pánem bohem a mezi námi vedla úřad jakžto věrná naše řečnice a úmluvčie, jenž mezi stranami prostředek vede. Jakož o nie praví svatý Bernart: </w:t>
      </w:r>
      <w:r>
        <w:rPr>
          <w:rStyle w:val="cizijazyk"/>
        </w:rPr>
        <w:t xml:space="preserve">„Advocatam premisit peregrinacio nostra, que tanquam iudicis mater et mater misericordie fideliter et efficaciter salutis nostre negocia pertractabit.“ </w:t>
      </w:r>
      <w:r>
        <w:rPr>
          <w:rStyle w:val="Text"/>
        </w:rPr>
        <w:t xml:space="preserve">„Siroba naše vyslala před sebú řečnici, jenž jakžto máti sudieho a jakžto matka milosrdenstvie věci spasenie našeho věrně a statečně jednati bude.“ Ona jest prostřed nás. Onať jest ta, skrze kterúž jsme došli milosrdenstvie tvého, pane bože. Ale proč </w:t>
      </w:r>
      <w:r>
        <w:rPr>
          <w:rStyle w:val="foliace"/>
        </w:rPr>
        <w:t xml:space="preserve">143r </w:t>
      </w:r>
      <w:r>
        <w:rPr>
          <w:rStyle w:val="Text"/>
        </w:rPr>
        <w:t xml:space="preserve">panna Maria mezi bohem a námi usazena jest u prostředku? Zpravuje nás toho svatý Bernart řka takto: </w:t>
      </w:r>
      <w:r>
        <w:rPr>
          <w:rStyle w:val="cizijazyk"/>
        </w:rPr>
        <w:t xml:space="preserve">„Deus in omnibus et per omnia previdens nobis miseris trepidacionem nostram solatur.“ </w:t>
      </w:r>
      <w:r>
        <w:rPr>
          <w:rStyle w:val="Text"/>
        </w:rPr>
        <w:t xml:space="preserve">„Pán buoh obmýšleje a opatruje nás nuzných, ve všem těší ztrašenie naše, ozdobuje vieru, posiluje naděje, zúfanie odhánie, strach vznáší.“ A dále svatý Bernart v téj jednéj řeči mluví </w:t>
      </w:r>
      <w:r>
        <w:rPr>
          <w:rStyle w:val="emendace"/>
        </w:rPr>
        <w:t xml:space="preserve">mluví </w:t>
      </w:r>
      <w:r>
        <w:rPr>
          <w:rStyle w:val="pramen"/>
        </w:rPr>
        <w:t xml:space="preserve">mluwie </w:t>
      </w:r>
      <w:r>
        <w:rPr>
          <w:rStyle w:val="Text"/>
        </w:rPr>
        <w:t xml:space="preserve">takto: </w:t>
      </w:r>
      <w:r>
        <w:rPr>
          <w:rStyle w:val="cizijazyk"/>
        </w:rPr>
        <w:t xml:space="preserve">„Ad patrem verebaris accedere, o peccator, solo auditu terreris.“ </w:t>
      </w:r>
      <w:r>
        <w:rPr>
          <w:rStyle w:val="Text"/>
        </w:rPr>
        <w:t xml:space="preserve">„K otci se styděl přistúpiti, člověče hřiešný, jedním </w:t>
      </w:r>
      <w:r>
        <w:rPr>
          <w:rStyle w:val="emendace"/>
        </w:rPr>
        <w:t xml:space="preserve">jedním </w:t>
      </w:r>
      <w:r>
        <w:rPr>
          <w:rStyle w:val="pramen"/>
        </w:rPr>
        <w:t xml:space="preserve">gedniem </w:t>
      </w:r>
      <w:r>
        <w:rPr>
          <w:rStyle w:val="Text"/>
        </w:rPr>
        <w:t xml:space="preserve">slyšením jsa sstrašen.“ K synovi, totiž k Ježíšovi, utekls se, jehož tobě buoh otec dal řečníkem. Co dále toho býti muože, jehož by takový syn od takového otce neuprosil, jenž pro jeho počestnost uslyšán bývá? Otec miluje syna a všechny věci poddal synovi v jeho moc a v jeho ruce. A zdali se bojíš </w:t>
      </w:r>
      <w:r>
        <w:rPr>
          <w:rStyle w:val="emendace"/>
        </w:rPr>
        <w:t xml:space="preserve">bojíš </w:t>
      </w:r>
      <w:r>
        <w:rPr>
          <w:rStyle w:val="pramen"/>
        </w:rPr>
        <w:t xml:space="preserve">bogieſs </w:t>
      </w:r>
      <w:r>
        <w:rPr>
          <w:rStyle w:val="Text"/>
        </w:rPr>
        <w:t xml:space="preserve">přistúpiti k němu, však jest bratr tvój, krev a tělo tvé, pokúšen ve všem bez hřiechu. </w:t>
      </w:r>
      <w:r>
        <w:rPr>
          <w:rStyle w:val="cizijazyk"/>
        </w:rPr>
        <w:t xml:space="preserve">Hunc tibi Maria dedit fratrem. </w:t>
      </w:r>
      <w:r>
        <w:rPr>
          <w:rStyle w:val="Text"/>
        </w:rPr>
        <w:t xml:space="preserve">„Tohoť tobě panna Maria za bratra dala.“ A zdali by se styděl jeho božskéj moci. Neb ačkoli ráčil býti člověkem, avšak vždy proto bohem zuostal. Chceš li pak řečníka k synovi míti, uteč se k Mariji, matce jeho, jistě čistéť jest člověčstvie v panně Mariji, netoliko že jest čista všelikého hřiechu, ale čista jest zvláščností. Neb jie saméj jakžto matce milosrdenstvie poručena jest milosrdnost, na kterúžto o spravedlnosti nic neslušie. A protož pro </w:t>
      </w:r>
      <w:r>
        <w:rPr>
          <w:rStyle w:val="foliace"/>
        </w:rPr>
        <w:lastRenderedPageBreak/>
        <w:t xml:space="preserve">143v </w:t>
      </w:r>
      <w:r>
        <w:rPr>
          <w:rStyle w:val="Text"/>
        </w:rPr>
        <w:t xml:space="preserve">zvláštnie ctnost, kterúžto syn k nie jakžto k matce má, od něho bude uslyšena. Uslyšíť </w:t>
      </w:r>
      <w:r>
        <w:rPr>
          <w:rStyle w:val="emendace"/>
        </w:rPr>
        <w:t xml:space="preserve">Uslyšíť </w:t>
      </w:r>
      <w:r>
        <w:rPr>
          <w:rStyle w:val="pramen"/>
        </w:rPr>
        <w:t xml:space="preserve">vſlyſſiet </w:t>
      </w:r>
      <w:r>
        <w:rPr>
          <w:rStyle w:val="Text"/>
        </w:rPr>
        <w:t>jistě syn matku, uslyšíť také i otec syna svého. Ostatně a posledně panna Maria nazvána bude archú zvlášče proto, neb jakož otcové stařie, když se jim zdálo, že by pána boha rozhněvali, ihned se utekli k arše, když pána krotiti chtěli, to před archú činili. A pakli proti nepřátelóm boj chtěli podjíti, tehda archu s sebú nesli. Takéž i my činiti máme, kolikrát pána boha svými hříchy rozhněváme, utecme se k arše, totiž ku panně Marii, a pakli se hřiechóv chcme pokáti a hněv božie ukrotiti, učiňme to před archú, to jest před pannú Marií, prosiece jie, ať ona nás se pánem bohem smieří. A jestliže boj jakého pokušenie neboli protivenstvie trpíme</w:t>
      </w:r>
      <w:r>
        <w:rPr>
          <w:rStyle w:val="emendace"/>
        </w:rPr>
        <w:t xml:space="preserve">trpíme </w:t>
      </w:r>
      <w:r>
        <w:rPr>
          <w:rStyle w:val="pramen"/>
        </w:rPr>
        <w:t>trpieme</w:t>
      </w:r>
      <w:r>
        <w:rPr>
          <w:rStyle w:val="Text"/>
        </w:rPr>
        <w:t xml:space="preserve">, nesme s sebú, totiž mějme na paměti, v našem srdci archu, totiž pannu Marii. A to nám také radí sv. Bernart řka: „Jestliže se vytrhne pohnutie jakého pokušenie, vzhlédni na hvězdu a nazývaj pannu Marii, neb jest velmi milostiva. A protož podlé rady sv. Bernarta i také jiných doktoruov, uložiece úplně naději svú v tu milostivú naši archu, v pannu Marii, vstanúce nahoru a pokleknúce nábožně a pokorně, prosmež jejie svatéj milosti, ať naše modlitby, ačkoli malé a nehodné, ráčí přijíti a ráčí nás omluviti k svému milému synu v těch věcech, což jsme jich hřešiece často páchali. A poněvadž </w:t>
      </w:r>
      <w:r>
        <w:rPr>
          <w:rStyle w:val="foliace"/>
        </w:rPr>
        <w:t xml:space="preserve">144r </w:t>
      </w:r>
      <w:r>
        <w:rPr>
          <w:rStyle w:val="Text"/>
        </w:rPr>
        <w:t>jejich věc jest v jednotě, prosmež dále, ať nás s svým synem smieřiti ráčí a uprositi nám milost k našemu zhřešení, abychom takově, skrze jejie prozbu hřiechuov pozbudúce, přijíti mohli k věčnéj radosti tu, kdež bychom matku i s synem na věky chválili bez přestánie v nebeském království</w:t>
      </w:r>
      <w:r>
        <w:rPr>
          <w:rStyle w:val="emendace"/>
        </w:rPr>
        <w:t xml:space="preserve">království </w:t>
      </w:r>
      <w:r>
        <w:rPr>
          <w:rStyle w:val="pramen"/>
        </w:rPr>
        <w:t>kralowſtwie</w:t>
      </w:r>
      <w:r>
        <w:rPr>
          <w:rStyle w:val="Text"/>
        </w:rPr>
        <w:t xml:space="preserve">. Toho nám všeho dopomáhaj buoh otec i syn i duch svatý, rcemež všechni amen. </w:t>
      </w:r>
      <w:r>
        <w:rPr>
          <w:rStyle w:val="pripisekmarginalnimladsi"/>
        </w:rPr>
        <w:t>1658</w:t>
      </w:r>
    </w:p>
    <w:p>
      <w:pPr>
        <w:pStyle w:val="Nadpis"/>
      </w:pPr>
      <w:r>
        <w:rPr>
          <w:rStyle w:val="cizijazyk"/>
        </w:rPr>
        <w:t>Wartholomei</w:t>
      </w:r>
    </w:p>
    <w:p>
      <w:r>
        <w:rPr>
          <w:rStyle w:val="cizijazyk"/>
        </w:rPr>
        <w:t xml:space="preserve">„Iam non dicam vos servos, sed amicos.“ Iohannis XV. </w:t>
      </w:r>
      <w:r>
        <w:rPr>
          <w:rStyle w:val="poznamka"/>
        </w:rPr>
        <w:t xml:space="preserve">J 15,15 </w:t>
      </w:r>
      <w:r>
        <w:rPr>
          <w:rStyle w:val="Text"/>
        </w:rPr>
        <w:t xml:space="preserve">Slova, kteráž sem na počátku kázni propověděl, psána jsú ve čtení </w:t>
      </w:r>
      <w:r>
        <w:rPr>
          <w:rStyle w:val="emendace"/>
        </w:rPr>
        <w:t xml:space="preserve">čtení </w:t>
      </w:r>
      <w:r>
        <w:rPr>
          <w:rStyle w:val="pramen"/>
        </w:rPr>
        <w:t xml:space="preserve">cztenie </w:t>
      </w:r>
      <w:r>
        <w:rPr>
          <w:rStyle w:val="Text"/>
        </w:rPr>
        <w:t>svatého Jana v rozdiele XV., kterážto pán Kristus mluvil jest k svým svatým apoštolóm, a vykládají se takto: „Již vás nebudu nazývati sluhami</w:t>
      </w:r>
      <w:r>
        <w:rPr>
          <w:rStyle w:val="poznamka"/>
        </w:rPr>
        <w:t>na okraji připsáno mladší rukou „služebníky“</w:t>
      </w:r>
      <w:r>
        <w:rPr>
          <w:rStyle w:val="Text"/>
        </w:rPr>
        <w:t>, ale nazývati vás budu přátely svými.“ Neb pán Kristus apoštoly své nazýval přátely a někdy služebníky a někdy také chtěl jim roven býti tím obyčejem, že jim sám posluhoval jakžto najmenší z nich, jakož o tom na mnohých miestech máme psáno. I mohl pán Kristus tato slova také k svatému Bartoloměji řéci řka: „Již vás nebudu nazývati služebníky, ale přátely svými.“ Ovšem obyčejem světským mluviece, když knieže neboli pán shledá vieru</w:t>
      </w:r>
      <w:r>
        <w:rPr>
          <w:rStyle w:val="poznamka"/>
        </w:rPr>
        <w:t>mladší rukou přepsáno na „věrnú“</w:t>
      </w:r>
      <w:r>
        <w:rPr>
          <w:rStyle w:val="Text"/>
        </w:rPr>
        <w:t xml:space="preserve">, pílnost </w:t>
      </w:r>
      <w:r>
        <w:rPr>
          <w:rStyle w:val="emendace"/>
        </w:rPr>
        <w:t xml:space="preserve">pílnost </w:t>
      </w:r>
      <w:r>
        <w:rPr>
          <w:rStyle w:val="pramen"/>
        </w:rPr>
        <w:t xml:space="preserve">pielnoſt </w:t>
      </w:r>
      <w:r>
        <w:rPr>
          <w:rStyle w:val="Text"/>
        </w:rPr>
        <w:t xml:space="preserve">a stálost rytieře neboli služebníka svého, bude ho velebiti a chváliti před svými přátely v jeho vieře, že se naň dobře móže </w:t>
      </w:r>
      <w:r>
        <w:rPr>
          <w:rStyle w:val="foliace"/>
        </w:rPr>
        <w:t xml:space="preserve">144v </w:t>
      </w:r>
      <w:r>
        <w:rPr>
          <w:rStyle w:val="Text"/>
        </w:rPr>
        <w:t xml:space="preserve">ubezpečiti. Tím obyčejem také pán Kristus, knieže nebeské, velebí a chválí svatého Bartoloměje, rytieře svého, jak věrně se jeho nádržal a jak věrně jemu slúžil a ve všech věcech vždy jeho vuoli činil jest a naplnil. Protož pro takovú vieru nazývá ho pán buoh přietelem svým věrným, ale ne služebníkem. I jest velmi hodné a užitečné pána boha přietele míti. Jedno proto, že jest mocný a muož člověka obrániti ode všech jeho nepřátel vidomých i nevidomých. Druhé proto, že jest bohatý a ščedrý, muože člověka, ktož toho na něm zachová, obdařiti i nadati počasným i věčným bohatstvím </w:t>
      </w:r>
      <w:r>
        <w:rPr>
          <w:rStyle w:val="emendace"/>
        </w:rPr>
        <w:t xml:space="preserve">bohatstvím </w:t>
      </w:r>
      <w:r>
        <w:rPr>
          <w:rStyle w:val="pramen"/>
        </w:rPr>
        <w:t xml:space="preserve">bohatſtwiem </w:t>
      </w:r>
      <w:r>
        <w:rPr>
          <w:rStyle w:val="Text"/>
        </w:rPr>
        <w:t>a toho, komuž ráčí, ščedře uděluje a udává. Neb v písmě svatém shledáváme tři člověky svaté, kteréž pán buoh přátely svými nazýváše</w:t>
      </w:r>
      <w:r>
        <w:rPr>
          <w:rStyle w:val="poznamka"/>
        </w:rPr>
        <w:t>část slova škrtnuta a mladší rukou přepsáno na „nazýval“</w:t>
      </w:r>
      <w:r>
        <w:rPr>
          <w:rStyle w:val="Text"/>
        </w:rPr>
        <w:t xml:space="preserve">, k kterýmžto také tento svatý Bartoloměj podobně muož přirovnán býti. Jeden byl </w:t>
      </w:r>
      <w:r>
        <w:rPr>
          <w:rStyle w:val="Text"/>
        </w:rPr>
        <w:lastRenderedPageBreak/>
        <w:t>Abraham, druhý Mojžieš a třetie svatý Jan, křtitel boží</w:t>
      </w:r>
      <w:r>
        <w:rPr>
          <w:rStyle w:val="emendace"/>
        </w:rPr>
        <w:t xml:space="preserve">boží </w:t>
      </w:r>
      <w:r>
        <w:rPr>
          <w:rStyle w:val="pramen"/>
        </w:rPr>
        <w:t>bozie</w:t>
      </w:r>
      <w:r>
        <w:rPr>
          <w:rStyle w:val="Text"/>
        </w:rPr>
        <w:t xml:space="preserve">. Neb jakož tito plnili přikázanie božie a činili jeho vuoli, takéž svatý Bartoloměj naplnil vuoli boží. O Abrahamovi také psáno máme, když jemu pán buoh řekl: „Abrahame, beř se dále s své země a od známosti své a jdi do země, kterúž ukáži tobě.“ Tudiež Abraham bieše </w:t>
      </w:r>
      <w:r>
        <w:rPr>
          <w:rStyle w:val="poznamka"/>
        </w:rPr>
        <w:t xml:space="preserve">část slova škrtnuta a mladší rukou přepsáno na „byl“ </w:t>
      </w:r>
      <w:r>
        <w:rPr>
          <w:rStyle w:val="Text"/>
        </w:rPr>
        <w:t xml:space="preserve">poslušen pána boha a bral se do té země, kdež jemu pán buoh ukázal, a pak pro takové poslušenstvie nazval ho pán přietelem svým. Takéž </w:t>
      </w:r>
      <w:r>
        <w:rPr>
          <w:rStyle w:val="foliace"/>
        </w:rPr>
        <w:t xml:space="preserve">145r </w:t>
      </w:r>
      <w:r>
        <w:rPr>
          <w:rStyle w:val="Text"/>
        </w:rPr>
        <w:t xml:space="preserve">mohu řéci o svatém Bartoloměji, jenž vuoli a přikázaní božie ihned naplnil a ve všem poslušen byl. A zvlášče když ho do Indie poslal, aby tam vieru křesťanskú kázal. Jakož o tom dále při jeho životě psáno máme. Když svatý Bartoloměj božím rozkázaním přišel do Indie, jenž jakožto kraj světa záleží, a jsa tu, i šel ihned do chrámu, v kterémžto bieše </w:t>
      </w:r>
      <w:r>
        <w:rPr>
          <w:rStyle w:val="poznamka"/>
        </w:rPr>
        <w:t xml:space="preserve">část slova škrtnuta a mladší rukou přepsáno na „byla“ </w:t>
      </w:r>
      <w:r>
        <w:rPr>
          <w:rStyle w:val="Text"/>
        </w:rPr>
        <w:t>modla Astarot tak řečená, i přebýval tu v chrámě jako jiný pútník; a v té modle čert bydléše, jenž pravil, že by nemocné mohl uzdravovati. A když již chrám pln nemocných nanesen bieše</w:t>
      </w:r>
      <w:r>
        <w:rPr>
          <w:rStyle w:val="poznamka"/>
        </w:rPr>
        <w:t>část slova škrtnuta a mladší rukou přepsáno na „byl“</w:t>
      </w:r>
      <w:r>
        <w:rPr>
          <w:rStyle w:val="Text"/>
        </w:rPr>
        <w:t xml:space="preserve">, žádajíce a očekávajíce uzdravení míti, a když odpovědi neda, tehda šli jsú do jiného města, v kterémžto městě jiná modla bieše </w:t>
      </w:r>
      <w:r>
        <w:rPr>
          <w:rStyle w:val="poznamka"/>
        </w:rPr>
        <w:t xml:space="preserve">část slova škrtnuta a mladší rukou přepsáno na „byla“ </w:t>
      </w:r>
      <w:r>
        <w:rPr>
          <w:rStyle w:val="Text"/>
        </w:rPr>
        <w:t>Berit tak řečená. A když budú tázati, proč by jim jejich buoh Astarot odpovědi dáti nechtěl, jako prvé dával, odpovie jim tato druhá modla, totiž Berit, a řkúci takto: „Buoh váš svázán jest řetězy ohnivými a mluviti nemuože od téj chvíle, jakž svatý Bartoloměj do vašeho města přišel.“ Odpověděli tito měščené řkúce: „Jaký jest to Bartoloměj?“ Odpovědě jim diábel: „Jestiť přietel boha všemohúcieho, a protoť jest sem do této země přišel, aby všecky diábelské modly odtud vypudil a vyhnal.“ „A protož pověz nám o něm znamenie, kterak bychom ho poznati mohli a shledati.“ I die k nim ta modla: „Jestiť člověk podstaty prostřednie a máť vlasy černé a kadeřavé, tělo bielé a oči veliké a bradu dlúhú a nětco málo šedi</w:t>
      </w:r>
      <w:r>
        <w:rPr>
          <w:rStyle w:val="foliace"/>
        </w:rPr>
        <w:t>145v</w:t>
      </w:r>
      <w:r>
        <w:rPr>
          <w:rStyle w:val="Text"/>
        </w:rPr>
        <w:t xml:space="preserve">vých vlasuov. Máť plášč bielý purpury vyražovaný a v šesti a ve dvadceti letech oděv jeho nikdy se nepokazil ani kterým smradem porušil. Stokrát ve dne a stokrát v noci se modlí </w:t>
      </w:r>
      <w:r>
        <w:rPr>
          <w:rStyle w:val="poznamka"/>
        </w:rPr>
        <w:t xml:space="preserve">část slova škrtnuta a mladší rukou přepsáno na „modlil“ </w:t>
      </w:r>
      <w:r>
        <w:rPr>
          <w:rStyle w:val="Text"/>
        </w:rPr>
        <w:t xml:space="preserve">klekajíce, chodí s ním anjelé božie, jenž ho neopustí, by kdy ustal, by kdy lačen neboli žízniv byl, vždyť jest v jedné mieře veselé tváři, všechno opatří. A všech lidí jazykóm rozumie. A když ho již hledati budete, bude li chcéti, najdete ho, a pakliť nebude chcéti, pro nic jeho nenajdete. A to, což já nynie s vámi mluvím, již on to všechno vie. A protož prosímť vás, když ho najdete, proste ho, ať sem ke mně nepřichází, ať by mi anjelé jeho též neučinili, jakož jsú tovaryši mému u vašem městě učinili.“ A když ho po dva dni pílně </w:t>
      </w:r>
      <w:r>
        <w:rPr>
          <w:rStyle w:val="emendace"/>
        </w:rPr>
        <w:t xml:space="preserve">pílně </w:t>
      </w:r>
      <w:r>
        <w:rPr>
          <w:rStyle w:val="pramen"/>
        </w:rPr>
        <w:t xml:space="preserve">pielnie </w:t>
      </w:r>
      <w:r>
        <w:rPr>
          <w:rStyle w:val="Text"/>
        </w:rPr>
        <w:t xml:space="preserve">hledali, a nalésti ho nemohúce, tehda potom jednoho dne zvola jeden člověk diáblem posedlý velikým hlasem řka: „Ó, apoštole boží </w:t>
      </w:r>
      <w:r>
        <w:rPr>
          <w:rStyle w:val="emendace"/>
        </w:rPr>
        <w:t xml:space="preserve">boží </w:t>
      </w:r>
      <w:r>
        <w:rPr>
          <w:rStyle w:val="pramen"/>
        </w:rPr>
        <w:t xml:space="preserve">bozie </w:t>
      </w:r>
      <w:r>
        <w:rPr>
          <w:rStyle w:val="Text"/>
        </w:rPr>
        <w:t xml:space="preserve">Bartoloměji, rozpalujíť mě modlitby tvé!“ Die k němu svatý Bartoloměj: „Umlkni a vystup z něho!“ A ihned zbaven byl toho diábelstvie. A protože svatý Bartoloměj poslušen byl pána boha, nazván byl přietelem božím </w:t>
      </w:r>
      <w:r>
        <w:rPr>
          <w:rStyle w:val="emendace"/>
        </w:rPr>
        <w:t xml:space="preserve">božím </w:t>
      </w:r>
      <w:r>
        <w:rPr>
          <w:rStyle w:val="pramen"/>
        </w:rPr>
        <w:t xml:space="preserve">boziem </w:t>
      </w:r>
      <w:r>
        <w:rPr>
          <w:rStyle w:val="Text"/>
        </w:rPr>
        <w:t xml:space="preserve">a dal jemu pán buoh moc k vyhnání diábly. A protož chceš li ty také býti přietelem božím, radímť, budiž pána boha poslušen a čiň jeho vuoli a plň přikázaní jeho, jako svatý Bartoloměj učinil, a onť tebe za přietele rád míti chce a zvoliti. Druhý přietel byl jest Mojžieš, k němužto pán buoh častokrát </w:t>
      </w:r>
      <w:r>
        <w:rPr>
          <w:rStyle w:val="foliace"/>
        </w:rPr>
        <w:t xml:space="preserve">146r </w:t>
      </w:r>
      <w:r>
        <w:rPr>
          <w:rStyle w:val="Text"/>
        </w:rPr>
        <w:t xml:space="preserve">mluvil jako přietel s přietelem. Ten jistý Mojžieš přikázaním božím vyvedl lid božie z Ejiptu do slíbené země. Ejiptus duchovně vykládá se jako temnost a znamenává hřiechy. Takéž svatý Bartoloměj vyvedl jest svým naučením lid v téj zemi Indii z temnosti mnohých hřiechóv do slíbené země královstvie nebeského. Jakož o </w:t>
      </w:r>
      <w:r>
        <w:rPr>
          <w:rStyle w:val="Text"/>
        </w:rPr>
        <w:lastRenderedPageBreak/>
        <w:t xml:space="preserve">tom dále máme psáno, že král Polimius měl dceru diábelstvím </w:t>
      </w:r>
      <w:r>
        <w:rPr>
          <w:rStyle w:val="emendace"/>
        </w:rPr>
        <w:t xml:space="preserve">diábelstvím </w:t>
      </w:r>
      <w:r>
        <w:rPr>
          <w:rStyle w:val="pramen"/>
        </w:rPr>
        <w:t xml:space="preserve">diabelſtwiem </w:t>
      </w:r>
      <w:r>
        <w:rPr>
          <w:rStyle w:val="Text"/>
        </w:rPr>
        <w:t>dávno posedlú. Slyšev divy svatého Bartoloměje, to učini a pošle k němu a prosi jeho, aby k němu přišel a uzdravil dceru jeho. A když apoštol přijide, najde ji, ana řetězy svázána, a jestliže se kto k ní přiblížil, jakožto pes každého zkúsala. Tehda svatý Bartoloměj co učiní? Káže ji rozvázati, aby prosta byla. A tak k ní žádný nesměl přistúpiti. Tu pak svatý Bartoloměj die k nim: „Jáť již diábla svázaného držím, a vy se bojíte k ní přistúpiti!“ A ihned zproštěna byla diábelstvie. Tehda král Polimius, viděv tento veliký div, i kázal na velblúdy naklásti zlata a střiebra i drahého kamenie, chtě apoštola tím podařiti a uctiti. A když ho služebníci hledali, pro nic ho nalésti nemohli než tepruv ráno, když sám král v svém pokoji bieše</w:t>
      </w:r>
      <w:r>
        <w:rPr>
          <w:rStyle w:val="poznamka"/>
        </w:rPr>
        <w:t>část slova škrtnuta a mladší rukou přepsáno na „byl“</w:t>
      </w:r>
      <w:r>
        <w:rPr>
          <w:rStyle w:val="Text"/>
        </w:rPr>
        <w:t xml:space="preserve">. I ukáže se jemu svatý Bartoloměj i vece </w:t>
      </w:r>
      <w:r>
        <w:rPr>
          <w:rStyle w:val="poznamka"/>
        </w:rPr>
        <w:t xml:space="preserve">část slova škrtnuta a mladší rukou přepsáno na „řekl“ </w:t>
      </w:r>
      <w:r>
        <w:rPr>
          <w:rStyle w:val="Text"/>
        </w:rPr>
        <w:t xml:space="preserve">k němu: „I proč si mě s tím zlatem a střiebrem celý den hledal? Tito darové potřebni jsú těm, jenž se ptají po zemských a po časných věcech, ale jáť nic takového nežádám.“ Tu </w:t>
      </w:r>
      <w:r>
        <w:rPr>
          <w:rStyle w:val="foliace"/>
        </w:rPr>
        <w:t xml:space="preserve">146v </w:t>
      </w:r>
      <w:r>
        <w:rPr>
          <w:rStyle w:val="Text"/>
        </w:rPr>
        <w:t>pak svatý Bartoloměj bude králi rozprávěti o vieře a zvlášče o našem vykúpení</w:t>
      </w:r>
      <w:r>
        <w:rPr>
          <w:rStyle w:val="emendace"/>
        </w:rPr>
        <w:t xml:space="preserve">vykúpení </w:t>
      </w:r>
      <w:r>
        <w:rPr>
          <w:rStyle w:val="pramen"/>
        </w:rPr>
        <w:t>wykupenie</w:t>
      </w:r>
      <w:r>
        <w:rPr>
          <w:rStyle w:val="Text"/>
        </w:rPr>
        <w:t xml:space="preserve">, kterak nás Kristus svú smrtí svatú vykúpil, a mnoho jiných spasitelných věcí učil ho. A při téj řeči die dále svatý Bartoloměj tomu králi: „Jestliže by křest a vieru chtěl přijíti, chtěl bych tobě ukázati boha tvého řetězy svázaného.“ Tehda druhého dne, když biskupové pohanščí modlám obět činili, biedný diábel počal volati řka: „Přestaňte, hubenci, a nečiňte mi téj oběti viece, abyšte horšieho netrpěli. Nebť já nynie od anjeluov Kristových, jehož jsú židé umučili, řetězy ohnivými svázán jsem!“ A ihned po takovém volání čerté, založivše se všech stran provazy, chtiechu </w:t>
      </w:r>
      <w:r>
        <w:rPr>
          <w:rStyle w:val="poznamka"/>
        </w:rPr>
        <w:t xml:space="preserve">část slova škrtnuta a mladší rukou přepsáno na „chtěli“ </w:t>
      </w:r>
      <w:r>
        <w:rPr>
          <w:rStyle w:val="Text"/>
        </w:rPr>
        <w:t xml:space="preserve">tu modlu převrátiti, i nemohli. Ale apoštol svatý Bartoloměj přikázal čertovi, aby vynda odtud tu modlu zetřel a zkazil. Jenž vystúpiv, jiné všechny modly, což jich v chrámě bylo, zrušil a zetřel. Potom svatý Bartoloměj vzdal dieky a chválu milému bohu a modlil se, jehožto modlitbú mnoho nemocných od rozličných nemocí uzdravováno bylo. Pak ten chrám svatý Bartoloměj pánu bohu osvětil jest a čertovi na púšť odjíti kázal. Tu jistě nad chrámem zjeví se anjel božie a na čtyřech úhlech prstem svým znamenie svatého kříže </w:t>
      </w:r>
      <w:r>
        <w:rPr>
          <w:rStyle w:val="emendace"/>
        </w:rPr>
        <w:t xml:space="preserve">kříže </w:t>
      </w:r>
      <w:r>
        <w:rPr>
          <w:rStyle w:val="pramen"/>
        </w:rPr>
        <w:t xml:space="preserve">krzieze </w:t>
      </w:r>
      <w:r>
        <w:rPr>
          <w:rStyle w:val="Text"/>
        </w:rPr>
        <w:t xml:space="preserve">učiní a napíše i die takto: „Jakož sem vás od vašich nemocí uzdravil, takéž tento chrám od všeliké nečistoty posvěcen bude a očistěn. A toho, jenž dřéve tu přebýval, tohoť sem </w:t>
      </w:r>
      <w:r>
        <w:rPr>
          <w:rStyle w:val="foliace"/>
        </w:rPr>
        <w:t xml:space="preserve">147r </w:t>
      </w:r>
      <w:r>
        <w:rPr>
          <w:rStyle w:val="Text"/>
        </w:rPr>
        <w:t>na púšť odeslal, ale vždyť ho vám ukáži. A když ho uzříte</w:t>
      </w:r>
      <w:r>
        <w:rPr>
          <w:rStyle w:val="emendace"/>
        </w:rPr>
        <w:t xml:space="preserve">uzříte </w:t>
      </w:r>
      <w:r>
        <w:rPr>
          <w:rStyle w:val="pramen"/>
        </w:rPr>
        <w:t>vzrziete</w:t>
      </w:r>
      <w:r>
        <w:rPr>
          <w:rStyle w:val="Text"/>
        </w:rPr>
        <w:t>, nebojte se, než takové znamenie, jako sem na tomto kameni napsal, takovým se každý na čele svém znamenaj.“ Tehda ukáže jim múřenína černějšieho než keré saze, s ostrú tváří, z dlúhú bradú, a vlasy až na nohy sahají, oči ohnivé jako železo ohnivé a z ust vypúščeje plamen jako s síry připravený, řetězy ohnivými svázaného. I die tomu čertu anjel svatý: „Proto žes apoštolovo přikázanie učinil a žes všechny modly v chrámě porušil a pokazil, rozvieži tě, aby šel na takové miesto, kdež žádný člověk nebydlí a aby tam byl až do dne súdného.“ A když již rozvázán a prost bieše</w:t>
      </w:r>
      <w:r>
        <w:rPr>
          <w:rStyle w:val="poznamka"/>
        </w:rPr>
        <w:t>část slova škrtnuta a mladší rukou přepsáno na „byl“</w:t>
      </w:r>
      <w:r>
        <w:rPr>
          <w:rStyle w:val="Text"/>
        </w:rPr>
        <w:t xml:space="preserve">, s velikým hřmotem a řvaním zminul, že ho potom žádný viece neviedal. Ale anjel boží, ten se zase do nebe bral, ano naň všichni lidé hledí. A tak král z ženú svú i s dětmi i se všiem lidem pokřtil se a přijal vieru křesťanskú, a opustiv královstvie, přikázal se svatému Bartoloměji, i bude jeho učedlníkem. A znamenavše to biskupové, jenž v chrámě posluhovali, sebravše se i jdú spolu všichni k bratru královu, jemužto řiekáchu </w:t>
      </w:r>
      <w:r>
        <w:rPr>
          <w:rStyle w:val="poznamka"/>
        </w:rPr>
        <w:t xml:space="preserve">část slova škrtnuta a mladší rukou přepsáno na „řiekali“ </w:t>
      </w:r>
      <w:r>
        <w:rPr>
          <w:rStyle w:val="Text"/>
        </w:rPr>
        <w:t xml:space="preserve">Astrages. I žalovali jsú králi řkúce, že chrám bohuov našich zrušen, modly pokaženy a zetřieny jsú. A kterak </w:t>
      </w:r>
      <w:r>
        <w:rPr>
          <w:rStyle w:val="Text"/>
        </w:rPr>
        <w:lastRenderedPageBreak/>
        <w:t xml:space="preserve">král Polimius, čáry svatého Bartoloměje zklamán jsa, přijal vieru našim bohóm protivnú. Slyšev to Astrages král od biskupuov tyto řeči, </w:t>
      </w:r>
      <w:r>
        <w:rPr>
          <w:rStyle w:val="foliace"/>
        </w:rPr>
        <w:t xml:space="preserve">147v </w:t>
      </w:r>
      <w:r>
        <w:rPr>
          <w:rStyle w:val="Text"/>
        </w:rPr>
        <w:t>rozhněvav se náčitě</w:t>
      </w:r>
      <w:r>
        <w:rPr>
          <w:rStyle w:val="poznamka"/>
        </w:rPr>
        <w:t>část slova škrtnuta a mladší rukou přepsáno na „náramně“</w:t>
      </w:r>
      <w:r>
        <w:rPr>
          <w:rStyle w:val="Text"/>
        </w:rPr>
        <w:t xml:space="preserve">, i pošle tisíce oděncóv, aby svatého Bartoloměje jali a přivedli ho předeň. A když ho přivedli, i řekl jemu král Astrages: „Ty lis ten, jenžs převrátil bratra mého?“ Odpovie jemu apoštol řka: „Jáť sem bratra tvého nepřevrátil, ale obrátil.“ Vece </w:t>
      </w:r>
      <w:r>
        <w:rPr>
          <w:rStyle w:val="poznamka"/>
        </w:rPr>
        <w:t xml:space="preserve">část slova škrtnuta a mladší rukou přepsáno na „řekl“ </w:t>
      </w:r>
      <w:r>
        <w:rPr>
          <w:rStyle w:val="Text"/>
        </w:rPr>
        <w:t xml:space="preserve">jemu Astrages: „Jakožs ty zjednal a kázal bratru mému, aby on opustil bratra svého a tvého boha následoval, takéžť já zjednám, že boha svého zapřieti musíš a mého boha následovati.“ Odpovie jemu svatý Bartoloměj: „Králi, toho boha, jehož prvé bratr tvój následoval, toho sem já svázal a svázaného ukázal, a aby modly porušil a zlúpil, k tomu sem ho přinutil. A protož, králi, jestliže ty též bohu mému učiniti muožeš, hotov sem já modly tvé následovati a jim se klaněti. A pakli já mocí boha svého tvé bohy zetru a zkazím, uvěř, králi, v boha mého.“ A netáhne svatý Bartoloměj této řeči dokonati, přijde králi poselstvie, že buoh jeho Valdach spadl s slúpa, na kterémž byl postaven, a na kusy se zetřel. Slyšev to král, že se jeho bohovi taková věc přihodila, náčitě </w:t>
      </w:r>
      <w:r>
        <w:rPr>
          <w:rStyle w:val="poznamka"/>
        </w:rPr>
        <w:t xml:space="preserve">část slova škrtnuta a mladší rukou přepsáno na „náramně“ </w:t>
      </w:r>
      <w:r>
        <w:rPr>
          <w:rStyle w:val="Text"/>
        </w:rPr>
        <w:t xml:space="preserve">se rozhněva a velikými hněvy rúcho, kteréž na sobě měl, bude dráti. A ihned svatého Bartoloměje káže kyji bíti a tak ubitého káže zaživa odřieti a jeho svatú hlavu jemu stieti káže. A v tom umře a skona svój život svatý. Tu pak křesťané vzemše jeho svaté tělo, poctivě pochovali. Ale král Astrages a ti biskupové, jenž svatého Bartoloměje tak umučili, od čertuov zdáveni jsúce zemřeli sú hanebnú </w:t>
      </w:r>
      <w:r>
        <w:rPr>
          <w:rStyle w:val="foliace"/>
        </w:rPr>
        <w:t xml:space="preserve">148r </w:t>
      </w:r>
      <w:r>
        <w:rPr>
          <w:rStyle w:val="Text"/>
        </w:rPr>
        <w:t xml:space="preserve">smrtí v svých hřieších. Potom pán buoh skrze zásluhu svatého Bartoloměje mnoho divuov na tomto světě činil jest, o kterýchžto bylo by mnoho praviti. A protož poněvadž svatý Bartoloměj u pána boha veliké moci jest, služmež jeho svaté milosti tím pílnějí </w:t>
      </w:r>
      <w:r>
        <w:rPr>
          <w:rStyle w:val="emendace"/>
        </w:rPr>
        <w:t xml:space="preserve">pílnějí </w:t>
      </w:r>
      <w:r>
        <w:rPr>
          <w:rStyle w:val="pramen"/>
        </w:rPr>
        <w:t xml:space="preserve">pielniegi </w:t>
      </w:r>
      <w:r>
        <w:rPr>
          <w:rStyle w:val="Text"/>
        </w:rPr>
        <w:t>a prosme jeho svaté milosti, ať nám ráčí u pána boha také milost uprositi a po smrti ráčí nám dopomoci věčné radosti. Toho nám dopomáhaj buoh otec i syn i duch svatý. Amen.</w:t>
      </w:r>
    </w:p>
    <w:p>
      <w:pPr>
        <w:pStyle w:val="Nadpis"/>
      </w:pPr>
      <w:r>
        <w:rPr>
          <w:rStyle w:val="cizijazyk"/>
        </w:rPr>
        <w:t>Nativitatis beate Virginis</w:t>
      </w:r>
    </w:p>
    <w:p>
      <w:r>
        <w:rPr>
          <w:rStyle w:val="Text"/>
        </w:rPr>
        <w:t xml:space="preserve">To jest ten den duostojný, všemu světu utěšený, jemužto se radují všichni zbožní </w:t>
      </w:r>
      <w:r>
        <w:rPr>
          <w:rStyle w:val="pripisekmarginalnimladsi"/>
        </w:rPr>
        <w:t xml:space="preserve">a věrní křesťané </w:t>
      </w:r>
      <w:r>
        <w:rPr>
          <w:rStyle w:val="Text"/>
        </w:rPr>
        <w:t xml:space="preserve">i také kůrové anjelští, v němžto se veselí všechny sieně nebeské. Protož se již utěš, všeho světa národe lidský! Neb již děkujíce pánu bohu, všecky tváři lidské bohem stvořené, vstaňte již s jistú nadějí, všichni hřiešní, slyšiece tak přeslavné panny noviny. O narození </w:t>
      </w:r>
      <w:r>
        <w:rPr>
          <w:rStyle w:val="emendace"/>
        </w:rPr>
        <w:t xml:space="preserve">narození </w:t>
      </w:r>
      <w:r>
        <w:rPr>
          <w:rStyle w:val="pramen"/>
        </w:rPr>
        <w:t xml:space="preserve">narozenie </w:t>
      </w:r>
      <w:r>
        <w:rPr>
          <w:rStyle w:val="Text"/>
        </w:rPr>
        <w:t xml:space="preserve">tak přeslavné panny, ješto sobě ji zvolila trojice svatá. Toť jest ten den přežádúcí před věky trojice svaté v tajemství </w:t>
      </w:r>
      <w:r>
        <w:rPr>
          <w:rStyle w:val="emendace"/>
        </w:rPr>
        <w:t xml:space="preserve">tajemství </w:t>
      </w:r>
      <w:r>
        <w:rPr>
          <w:rStyle w:val="pramen"/>
        </w:rPr>
        <w:t xml:space="preserve">tagemſtwie </w:t>
      </w:r>
      <w:r>
        <w:rPr>
          <w:rStyle w:val="Text"/>
        </w:rPr>
        <w:t>skrytý. A již s nebeského pokladu vyňatý všemu světu na utěšenie. Ó, kterak před jejím svatém porození časem vešken svět smutně vzdycháše</w:t>
      </w:r>
      <w:r>
        <w:rPr>
          <w:rStyle w:val="poznamka"/>
        </w:rPr>
        <w:t>část slova škrtnuta a mladší rukou přepsáno na „vzdychal“</w:t>
      </w:r>
      <w:r>
        <w:rPr>
          <w:rStyle w:val="Text"/>
        </w:rPr>
        <w:t xml:space="preserve">, v strastné žalosti mrúce a naděje žádnéj k bohu nemajíce. Než všichni valem před peklo aneb u věčné peklo jdúce a k bohu vzhuoru nemohúce, než vždy tam v temnostech jsú byli a rozličné strasti tam jsú trpěli. A protož již se jest nám ta narodila, ješto do nebes nám řebřík přistavila. Ten řebřík jest Jakub </w:t>
      </w:r>
      <w:r>
        <w:rPr>
          <w:rStyle w:val="foliace"/>
        </w:rPr>
        <w:t xml:space="preserve">148v </w:t>
      </w:r>
      <w:r>
        <w:rPr>
          <w:rStyle w:val="Text"/>
        </w:rPr>
        <w:t>patriarcha viděl, jenž na zemi stoje nebes dosaháše</w:t>
      </w:r>
      <w:r>
        <w:rPr>
          <w:rStyle w:val="poznamka"/>
        </w:rPr>
        <w:t>část slova škrtnuta a mladší rukou přepsáno na „dosahal“</w:t>
      </w:r>
      <w:r>
        <w:rPr>
          <w:rStyle w:val="Text"/>
        </w:rPr>
        <w:t xml:space="preserve">. Takéž téjto dívky pokora od zemi do nebes dosahá a k nám na zemi boha přitáhla. A protož znamenaj řebříka tak předrahého, ty, hřiešný člověče, i se mnú, ještos někdy byl rozpáčený k milému bohu, to již jistú naději míti </w:t>
      </w:r>
      <w:r>
        <w:rPr>
          <w:rStyle w:val="Text"/>
        </w:rPr>
        <w:lastRenderedPageBreak/>
        <w:t xml:space="preserve">muožeš, že vzendeš bezpečně po tom řebříku tu, kdežto věčně boha viděti budeš i se mnú. A protož přistup, hřiešný člověče, k téj kolébčičce </w:t>
      </w:r>
      <w:r>
        <w:rPr>
          <w:rStyle w:val="emendace"/>
        </w:rPr>
        <w:t xml:space="preserve">kolébčičce </w:t>
      </w:r>
      <w:r>
        <w:rPr>
          <w:rStyle w:val="pramen"/>
        </w:rPr>
        <w:t xml:space="preserve">kolebczicztie </w:t>
      </w:r>
      <w:r>
        <w:rPr>
          <w:rStyle w:val="lemma"/>
        </w:rPr>
        <w:t xml:space="preserve">kolébčička </w:t>
      </w:r>
      <w:r>
        <w:rPr>
          <w:rStyle w:val="hyperlemma"/>
        </w:rPr>
        <w:t>kolébčička</w:t>
      </w:r>
      <w:r>
        <w:rPr>
          <w:rStyle w:val="poznamka"/>
        </w:rPr>
        <w:t xml:space="preserve">mladší rukou přepsáno na „kolébce“ </w:t>
      </w:r>
      <w:r>
        <w:rPr>
          <w:rStyle w:val="Text"/>
        </w:rPr>
        <w:t>a opatř tu mladú panenku ležieci. A protož máť dětinské obezřenie, ale všech nebeských pokladuov máť v sobě schráněnie. A protož, najmilejší křesťané, toť jest ta božie zvolenička</w:t>
      </w:r>
      <w:r>
        <w:rPr>
          <w:rStyle w:val="internipoznamka"/>
        </w:rPr>
        <w:t>jediný doklad</w:t>
      </w:r>
      <w:r>
        <w:rPr>
          <w:rStyle w:val="Text"/>
        </w:rPr>
        <w:t xml:space="preserve">, otcem bohem předpověděná, jakož jest psáno v Prvních knihách Mojžíšových, kdež jest řečeno tomu pekelnému hadu: „Nepřiezen učiním </w:t>
      </w:r>
      <w:r>
        <w:rPr>
          <w:rStyle w:val="emendace"/>
        </w:rPr>
        <w:t xml:space="preserve">učiním </w:t>
      </w:r>
      <w:r>
        <w:rPr>
          <w:rStyle w:val="pramen"/>
        </w:rPr>
        <w:t xml:space="preserve">vcziniem </w:t>
      </w:r>
      <w:r>
        <w:rPr>
          <w:rStyle w:val="Text"/>
        </w:rPr>
        <w:t xml:space="preserve">mezi tebú a mezi ženú, a tať tobě ztroskotá hlavu tvú.“ </w:t>
      </w:r>
      <w:r>
        <w:rPr>
          <w:rStyle w:val="poznamka"/>
        </w:rPr>
        <w:t xml:space="preserve">sr. Gn 4,15 </w:t>
      </w:r>
      <w:r>
        <w:rPr>
          <w:rStyle w:val="Text"/>
        </w:rPr>
        <w:t xml:space="preserve">Tu praví </w:t>
      </w:r>
      <w:r>
        <w:rPr>
          <w:rStyle w:val="emendace"/>
        </w:rPr>
        <w:t xml:space="preserve">praví </w:t>
      </w:r>
      <w:r>
        <w:rPr>
          <w:rStyle w:val="pramen"/>
        </w:rPr>
        <w:t xml:space="preserve">prawie </w:t>
      </w:r>
      <w:r>
        <w:rPr>
          <w:rStyle w:val="Text"/>
        </w:rPr>
        <w:t xml:space="preserve">jeden mistr řečený Filbertus biskup: „Co jest hlavu hadovu, totiž diáblovu, ztroskotati? Jediné jeho veliké moci vítězsky se obrániti a jeho pokušenie silni zuostati. A protož byla li kdy která ženského národa, ješto by byla tak veliké vítězstvie učinila! Ó, zajisté nikdá jest nenalezena ve všem starém zákoně až do nynějších časuov, v nichžto Maria, matka božie, na svět se narodila. Ješto s nebe na zemi pokorú svú přitáhla pána boha, a pod svú podnož diábla potlačivši, mocně jeho hlavu ztroskotala. A tak všem hřiešným za obránci </w:t>
      </w:r>
      <w:r>
        <w:rPr>
          <w:rStyle w:val="foliace"/>
        </w:rPr>
        <w:t xml:space="preserve">149r </w:t>
      </w:r>
      <w:r>
        <w:rPr>
          <w:rStyle w:val="Text"/>
        </w:rPr>
        <w:t xml:space="preserve">jest dána. Toť jest ta královnička narozená, o niežto anjelé v nebesích zpievají. A pak archú jsú rozličná viděnie mievali a svatí proroci prorokovali. O niež také evanjelistové v Novém zákoně ve čtení jsú psali, apoštolé svatí jsú kázali. A protož, ač nevieš, ale věz: toť jest ten keř hořiecí Mojžiešovi zjevený, jež jest hořel, a neshořel. Takéž tato </w:t>
      </w:r>
      <w:r>
        <w:rPr>
          <w:rStyle w:val="poznamka"/>
        </w:rPr>
        <w:t xml:space="preserve">původně zapsáno „tako“, přepsáno soudobou rukou </w:t>
      </w:r>
      <w:r>
        <w:rPr>
          <w:rStyle w:val="Text"/>
        </w:rPr>
        <w:t>milá panna Maria duchem svatým zažžena všie milosti plna bieše</w:t>
      </w:r>
      <w:r>
        <w:rPr>
          <w:rStyle w:val="poznamka"/>
        </w:rPr>
        <w:t>část slova škrtnuta a mladší rukou přepsáno na „byla“</w:t>
      </w:r>
      <w:r>
        <w:rPr>
          <w:rStyle w:val="Text"/>
        </w:rPr>
        <w:t xml:space="preserve">, v svéj svatosti vždycky hořiec, s svú milostí plna bieše </w:t>
      </w:r>
      <w:r>
        <w:rPr>
          <w:rStyle w:val="poznamka"/>
        </w:rPr>
        <w:t xml:space="preserve">část slova škrtnuta a mladší rukou přepsáno na „byla“ </w:t>
      </w:r>
      <w:r>
        <w:rPr>
          <w:rStyle w:val="Text"/>
        </w:rPr>
        <w:t>a svú milostí všechny hřiešné těší, ta milost v nie se množieše</w:t>
      </w:r>
      <w:r>
        <w:rPr>
          <w:rStyle w:val="poznamka"/>
        </w:rPr>
        <w:t>část slova škrtnuta a mladší rukou přepsáno na „množila“</w:t>
      </w:r>
      <w:r>
        <w:rPr>
          <w:rStyle w:val="Text"/>
        </w:rPr>
        <w:t>, neb svú duši beze všeho hřiechu chováše</w:t>
      </w:r>
      <w:r>
        <w:rPr>
          <w:rStyle w:val="poznamka"/>
        </w:rPr>
        <w:t>část slova škrtnuta a mladší rukou přepsáno na „chovala“</w:t>
      </w:r>
      <w:r>
        <w:rPr>
          <w:rStyle w:val="Text"/>
        </w:rPr>
        <w:t>, ale pána boha nade všecko milováše</w:t>
      </w:r>
      <w:r>
        <w:rPr>
          <w:rStyle w:val="poznamka"/>
        </w:rPr>
        <w:t>část slova škrtnuta a mladší rukou přepsáno na „milovala“</w:t>
      </w:r>
      <w:r>
        <w:rPr>
          <w:rStyle w:val="Text"/>
        </w:rPr>
        <w:t>. Toť jest zlaté vědro, v němžto manna nebeský chléb schován bieše</w:t>
      </w:r>
      <w:r>
        <w:rPr>
          <w:rStyle w:val="poznamka"/>
        </w:rPr>
        <w:t>část slova škrtnuta a mladší rukou přepsáno na „byl“</w:t>
      </w:r>
      <w:r>
        <w:rPr>
          <w:rStyle w:val="Text"/>
        </w:rPr>
        <w:t xml:space="preserve">, a anjelskú mannu v sobě nesla, ješto všechny hřiešné krmí, pracné lidi sílí. Toť jest ten prut Aaronóv nadpřirozený běh, kterýž druhý den ovoce s sebe jest vydal. Takéž tato duostojná panna Maria bez člověčí pomoci nadpřirozený běh porodila nám – to svaté ovoce pána Jezukrista, ješto jest po obém rozkošný, anjelóm i lidem dobrým, ale ne zlým. Nebo jakožto slunečný paprslek skrze stklo procházie a stkla nic neurazí, takéž náš milý spasitel, v jejie život svatý vstúpiv, naroditi se z ní ráčil, a to bez porušenie jejie čistoty. Toť jest jistě Gedeonovo znamenie – </w:t>
      </w:r>
      <w:r>
        <w:rPr>
          <w:rStyle w:val="cizijazyk"/>
        </w:rPr>
        <w:t xml:space="preserve">wellus rose </w:t>
      </w:r>
      <w:r>
        <w:rPr>
          <w:rStyle w:val="Text"/>
        </w:rPr>
        <w:t xml:space="preserve">– skropenie, skrze něžto měl poznání míti </w:t>
      </w:r>
      <w:r>
        <w:rPr>
          <w:rStyle w:val="poznamka"/>
        </w:rPr>
        <w:t xml:space="preserve">snad soudobou rukou je nadepsáno „e“, naznačující opravu na znění „mieti“ </w:t>
      </w:r>
      <w:r>
        <w:rPr>
          <w:rStyle w:val="Text"/>
        </w:rPr>
        <w:t xml:space="preserve">nad </w:t>
      </w:r>
      <w:r>
        <w:rPr>
          <w:rStyle w:val="foliace"/>
        </w:rPr>
        <w:t xml:space="preserve">149v </w:t>
      </w:r>
      <w:r>
        <w:rPr>
          <w:rStyle w:val="Text"/>
        </w:rPr>
        <w:t xml:space="preserve">nepřátely svítězenie. Takéž tato duostojná panenka Marie panna, duchem svatým jsúci skropena, světu na utěšenie dána. Jistě nám jest dala znamenie, že ktož silně chce svítěziti a hřiechóm se mocně brániti, ten i nad svými diábly, nepřátely šerednými, svítězí a bude míti milost božie. Toť jest krále Daviduov kmen neb kořen přesvatý, od něhožto pošel květ převonný boha otce jediný, o němžto Izaiáš prorok prorokoval řka: „Vynde prut z kořene Jesse, z něhožto kořene květ vzende.“ </w:t>
      </w:r>
      <w:r>
        <w:rPr>
          <w:rStyle w:val="poznamka"/>
        </w:rPr>
        <w:t xml:space="preserve">Is 11,1 </w:t>
      </w:r>
      <w:r>
        <w:rPr>
          <w:rStyle w:val="Text"/>
        </w:rPr>
        <w:t xml:space="preserve">Ten prut dnešní den světu vznikl, od něhožto květ pošel – všeho světa spasitel. Toť jsú ta drahá vrata Ezechielem prorokem vidína ke </w:t>
      </w:r>
      <w:r>
        <w:rPr>
          <w:rStyle w:val="poznamka"/>
        </w:rPr>
        <w:t xml:space="preserve">mladší rukou přepsáno na „k“ </w:t>
      </w:r>
      <w:r>
        <w:rPr>
          <w:rStyle w:val="Text"/>
        </w:rPr>
        <w:t xml:space="preserve">vzchodu </w:t>
      </w:r>
      <w:r>
        <w:rPr>
          <w:rStyle w:val="poznamka"/>
        </w:rPr>
        <w:t xml:space="preserve">část slova škrtnuta a mladší rukou přepsáno na „východu“ </w:t>
      </w:r>
      <w:r>
        <w:rPr>
          <w:rStyle w:val="Text"/>
        </w:rPr>
        <w:t xml:space="preserve">slunce obrácená, o nichž takto píše: „Viděl sem vrata u božieho domu zavřena; tu pak promluvil anjel ke mně a řka: Tato vrata, kteráž vidíš, nebudú otevřiena a člověk žádný nepuojde </w:t>
      </w:r>
      <w:r>
        <w:rPr>
          <w:rStyle w:val="Text"/>
        </w:rPr>
        <w:lastRenderedPageBreak/>
        <w:t xml:space="preserve">skrze ně, než budú na věky zavřiena.“ </w:t>
      </w:r>
      <w:r>
        <w:rPr>
          <w:rStyle w:val="poznamka"/>
        </w:rPr>
        <w:t xml:space="preserve">Ez 44,2 </w:t>
      </w:r>
      <w:r>
        <w:rPr>
          <w:rStyle w:val="Text"/>
        </w:rPr>
        <w:t>Ó, divné proročstvie tvé, Ezechieli, viděnie! Avšak jest divnějšie tvého proročstvie naplněnie, ještos syna božieho porodila a v své čistotě navěky jsi zuostala. A protož, najmilejší</w:t>
      </w:r>
      <w:r>
        <w:rPr>
          <w:rStyle w:val="emendace"/>
        </w:rPr>
        <w:t xml:space="preserve">najmilejší </w:t>
      </w:r>
      <w:r>
        <w:rPr>
          <w:rStyle w:val="pramen"/>
        </w:rPr>
        <w:t>naymileyſſie</w:t>
      </w:r>
      <w:r>
        <w:rPr>
          <w:rStyle w:val="Text"/>
        </w:rPr>
        <w:t xml:space="preserve">, slyštež také, co praví </w:t>
      </w:r>
      <w:r>
        <w:rPr>
          <w:rStyle w:val="emendace"/>
        </w:rPr>
        <w:t xml:space="preserve">praví </w:t>
      </w:r>
      <w:r>
        <w:rPr>
          <w:rStyle w:val="pramen"/>
        </w:rPr>
        <w:t xml:space="preserve">prawie </w:t>
      </w:r>
      <w:r>
        <w:rPr>
          <w:rStyle w:val="Text"/>
        </w:rPr>
        <w:t>Jeremiáš prorok o téj duostojné panny porození</w:t>
      </w:r>
      <w:r>
        <w:rPr>
          <w:rStyle w:val="emendace"/>
        </w:rPr>
        <w:t xml:space="preserve">porození </w:t>
      </w:r>
      <w:r>
        <w:rPr>
          <w:rStyle w:val="pramen"/>
        </w:rPr>
        <w:t>porozenie</w:t>
      </w:r>
      <w:r>
        <w:rPr>
          <w:rStyle w:val="Text"/>
        </w:rPr>
        <w:t xml:space="preserve">: „Aj, toť hospodin učiní novú věc v světě: žena obklíčí muže!“ Jako by řekl: vnově světu matka narozená boží mocí novým činem nikdá v světě neslýchaným nadpřirozený </w:t>
      </w:r>
      <w:r>
        <w:rPr>
          <w:rStyle w:val="foliace"/>
        </w:rPr>
        <w:t xml:space="preserve">150r </w:t>
      </w:r>
      <w:r>
        <w:rPr>
          <w:rStyle w:val="Text"/>
        </w:rPr>
        <w:t>běh schrání v svém životu – muže, syna svého jediného, k němuž jest duostojně přihotována</w:t>
      </w:r>
      <w:r>
        <w:rPr>
          <w:rStyle w:val="poznamka"/>
        </w:rPr>
        <w:t>část slova škrtnuta a mladší rukou přepsáno na „připravena“</w:t>
      </w:r>
      <w:r>
        <w:rPr>
          <w:rStyle w:val="Text"/>
        </w:rPr>
        <w:t xml:space="preserve">. Neb jakž se brzo počala v břiše mateřiném, svatá jest byla. Jakož anjel o nie Joachimovi byl pověděl řka takto: Tvá hospodyně Anna počne a porodí dceru, jiežto jméno bude Maria. Tať prvé, než se narodí, svatá bude. A zvláštním činem služebnice božie v čistotě bude.“ Toť jest ta hvězda stkvúcie, o niež prorok Balaam prorokoval řka: „Vzende světlá hvězda stkvúcie z Jákobova národu.“ </w:t>
      </w:r>
      <w:r>
        <w:rPr>
          <w:rStyle w:val="poznamka"/>
        </w:rPr>
        <w:t xml:space="preserve">sr. Nu 24,17 </w:t>
      </w:r>
      <w:r>
        <w:rPr>
          <w:rStyle w:val="Text"/>
        </w:rPr>
        <w:t>Ta se hvězda tehdy zjevila, když se narodila milá panna Maria. Pak Maria znamenává se morská hvězda. To jest jie jméno dobře vzděno</w:t>
      </w:r>
      <w:r>
        <w:rPr>
          <w:rStyle w:val="poznamka"/>
        </w:rPr>
        <w:t>přeškrtnuto, vedle toho na okraji mladší rukou připsáno „nazváno“</w:t>
      </w:r>
      <w:r>
        <w:rPr>
          <w:rStyle w:val="Text"/>
        </w:rPr>
        <w:t xml:space="preserve">. Nebo jakož morská hvězda plavajícím přes moře v noci cestu ukazuje, takéž duostojná panna Maria všechny hřiešné přes nebezpečenstvie tohoto světa moře vodí. O tom nám praví Filbertus biskup: „Na tu jistú hvězdu slušie všem hleděti, ktož nechtie blúditi.“ Nebo ktož na ni hledí, ten ani větrem marné chvály ani protivenstvím </w:t>
      </w:r>
      <w:r>
        <w:rPr>
          <w:rStyle w:val="emendace"/>
        </w:rPr>
        <w:t xml:space="preserve">protivenstvím </w:t>
      </w:r>
      <w:r>
        <w:rPr>
          <w:rStyle w:val="pramen"/>
        </w:rPr>
        <w:t xml:space="preserve">protiwenſtwiem </w:t>
      </w:r>
      <w:r>
        <w:rPr>
          <w:rStyle w:val="Text"/>
        </w:rPr>
        <w:t xml:space="preserve">s pravé cesty zblúdí, ale bezpečně přijde k břehu věčného odpočívanie. Také praví svatý Bernart: „Ve všech potřebách, v núzi, v rozličném nebezpečenství </w:t>
      </w:r>
      <w:r>
        <w:rPr>
          <w:rStyle w:val="emendace"/>
        </w:rPr>
        <w:t xml:space="preserve">nebezpečenství </w:t>
      </w:r>
      <w:r>
        <w:rPr>
          <w:rStyle w:val="pramen"/>
        </w:rPr>
        <w:t xml:space="preserve">nebezpeczenſtwie </w:t>
      </w:r>
      <w:r>
        <w:rPr>
          <w:rStyle w:val="Text"/>
        </w:rPr>
        <w:t xml:space="preserve">i ve všem duostojné panny </w:t>
      </w:r>
      <w:r>
        <w:rPr>
          <w:rStyle w:val="pripisekinterlinearnimladsi"/>
        </w:rPr>
        <w:t xml:space="preserve">Marie </w:t>
      </w:r>
      <w:r>
        <w:rPr>
          <w:rStyle w:val="Text"/>
        </w:rPr>
        <w:t xml:space="preserve">pros a ji na paměti měj, neb jest pomocnice veliká.“ Nebo ktož ji spomocnicí má, tenť nezablúdie ani se rozpáčí ani se kdy čeho báti bude. A protož, milá hvězdo morská, </w:t>
      </w:r>
      <w:r>
        <w:rPr>
          <w:rStyle w:val="pripisekinterlinearnimladsi"/>
        </w:rPr>
        <w:t xml:space="preserve">panno </w:t>
      </w:r>
      <w:r>
        <w:rPr>
          <w:rStyle w:val="Text"/>
        </w:rPr>
        <w:t>Maria, Matičko ne</w:t>
      </w:r>
      <w:r>
        <w:rPr>
          <w:rStyle w:val="foliace"/>
        </w:rPr>
        <w:t>150v</w:t>
      </w:r>
      <w:r>
        <w:rPr>
          <w:rStyle w:val="Text"/>
        </w:rPr>
        <w:t>beská, na věky mezi ženami jsi požehnána! Pro tvé svaté narozenie, jenž tobě vešken svět s tvým milým synem chválu vzdávají, ten den tvého svatého narozenie dřieve</w:t>
      </w:r>
      <w:r>
        <w:rPr>
          <w:rStyle w:val="poznamka"/>
        </w:rPr>
        <w:t>škrtnuto, mladší rukou nadepsáno „prvé“</w:t>
      </w:r>
      <w:r>
        <w:rPr>
          <w:rStyle w:val="Text"/>
        </w:rPr>
        <w:t xml:space="preserve">, jenž </w:t>
      </w:r>
      <w:r>
        <w:rPr>
          <w:rStyle w:val="poznamka"/>
        </w:rPr>
        <w:t xml:space="preserve">škrtnuto, mladší rukou nadepsáno „než“ </w:t>
      </w:r>
      <w:r>
        <w:rPr>
          <w:rStyle w:val="Text"/>
        </w:rPr>
        <w:t>jsú lidé nevěděli. A protož tvé svaté narozenie, jenž se měla naroditi, slavili v nebeském království</w:t>
      </w:r>
      <w:r>
        <w:rPr>
          <w:rStyle w:val="emendace"/>
        </w:rPr>
        <w:t xml:space="preserve">království </w:t>
      </w:r>
      <w:r>
        <w:rPr>
          <w:rStyle w:val="pramen"/>
        </w:rPr>
        <w:t>kralowſtwie</w:t>
      </w:r>
      <w:r>
        <w:rPr>
          <w:rStyle w:val="Text"/>
        </w:rPr>
        <w:t xml:space="preserve">. A potom jednomu svatému otci zjeveno bylo, aby den tvého svatého narozenie v svatéj cierkvi přikázaním byl duostojně pamatován, v němžto předuostojném dni pamatování potřebno jest nám všem slaviti duostojně. Ó, přemilostivá panno Marie, matičko božie, nás hřiešných nerač zapomenúti. Učijte </w:t>
      </w:r>
      <w:r>
        <w:rPr>
          <w:rStyle w:val="poznamka"/>
        </w:rPr>
        <w:t xml:space="preserve">škrtnuto, mladší rukou nadepsáno „protož“ </w:t>
      </w:r>
      <w:r>
        <w:rPr>
          <w:rStyle w:val="Text"/>
        </w:rPr>
        <w:t xml:space="preserve">všichni tvú svatú spomoc, kteříž koli pamatují duostojně tvé svaté narozenie, abychme skrze tvú svatú prozbu přišli k nebeské radosti, k nepřestáléj chvále, k věčnému životu tu, kdež ty, duostojná panno </w:t>
      </w:r>
      <w:r>
        <w:rPr>
          <w:rStyle w:val="pripisekinterlinearnimladsi"/>
        </w:rPr>
        <w:t>Maria</w:t>
      </w:r>
      <w:r>
        <w:rPr>
          <w:rStyle w:val="Text"/>
        </w:rPr>
        <w:t>, přebýváš s svým milým synem, jenžto tě nade vše stvoření královnú učinil věky věkoma</w:t>
      </w:r>
      <w:r>
        <w:rPr>
          <w:rStyle w:val="poznamka"/>
        </w:rPr>
        <w:t>na tomto místě je zapsáno a přeškrtnuto slovo „amen“</w:t>
      </w:r>
      <w:r>
        <w:rPr>
          <w:rStyle w:val="Text"/>
        </w:rPr>
        <w:t xml:space="preserve">. A protož běda bude všem pikhartóm, jenž pravie o panně Mariji, utrhajíce jejie svaté milosti a řkúce, že panna Maria jest jako jiná žena. Ó, běda těm bude po smrti, utrhačóm! A takže sem tuto popsal, co panna Maria činila po svém svatém narození do svého oddánie za Jozefa, muže již starého a velmi stydlavého. A tak o tom svatý Jeroným nalezl a jest písmo </w:t>
      </w:r>
      <w:r>
        <w:rPr>
          <w:rStyle w:val="emendace"/>
        </w:rPr>
        <w:t xml:space="preserve">písmo </w:t>
      </w:r>
      <w:r>
        <w:rPr>
          <w:rStyle w:val="pramen"/>
        </w:rPr>
        <w:t xml:space="preserve">pieſmo </w:t>
      </w:r>
      <w:r>
        <w:rPr>
          <w:rStyle w:val="Text"/>
        </w:rPr>
        <w:t xml:space="preserve">zjevně psáno, že to svaté dietě, panna Maria, tři léta vstáři </w:t>
      </w:r>
      <w:r>
        <w:rPr>
          <w:rStyle w:val="poznamka"/>
        </w:rPr>
        <w:t xml:space="preserve">škrtntuo, mladší rukou na okraji připsáno „starú“ </w:t>
      </w:r>
      <w:r>
        <w:rPr>
          <w:rStyle w:val="Text"/>
        </w:rPr>
        <w:t>bieše</w:t>
      </w:r>
      <w:r>
        <w:rPr>
          <w:rStyle w:val="poznamka"/>
        </w:rPr>
        <w:t>část slova škrtnuta a mladší rukou přepsáno na „byla“</w:t>
      </w:r>
      <w:r>
        <w:rPr>
          <w:rStyle w:val="Text"/>
        </w:rPr>
        <w:t xml:space="preserve">, Joachim a Anna do chrámu božieho ji s obětí přivedli a bieše </w:t>
      </w:r>
      <w:r>
        <w:rPr>
          <w:rStyle w:val="poznamka"/>
        </w:rPr>
        <w:t xml:space="preserve">část slova škrtnuta a mladší rukou přepsáno na „byla“ </w:t>
      </w:r>
      <w:r>
        <w:rPr>
          <w:rStyle w:val="Text"/>
        </w:rPr>
        <w:t xml:space="preserve">k oltáři </w:t>
      </w:r>
      <w:r>
        <w:rPr>
          <w:rStyle w:val="foliace"/>
        </w:rPr>
        <w:t xml:space="preserve">151r </w:t>
      </w:r>
      <w:r>
        <w:rPr>
          <w:rStyle w:val="Text"/>
        </w:rPr>
        <w:t>po patnásti stupních vjíti</w:t>
      </w:r>
      <w:r>
        <w:rPr>
          <w:rStyle w:val="poznamka"/>
        </w:rPr>
        <w:t xml:space="preserve">část slova </w:t>
      </w:r>
      <w:r>
        <w:rPr>
          <w:rStyle w:val="poznamka"/>
        </w:rPr>
        <w:lastRenderedPageBreak/>
        <w:t>škrtnuta a mladší rukou přepsáno na „přivedena“</w:t>
      </w:r>
      <w:r>
        <w:rPr>
          <w:rStyle w:val="Text"/>
        </w:rPr>
        <w:t>. A protož divným činem to tak mladé dietě panna Maria tak beze všie pomoci po těch stupniech k oltáři vjide</w:t>
      </w:r>
      <w:r>
        <w:rPr>
          <w:rStyle w:val="poznamka"/>
        </w:rPr>
        <w:t>část slova škrtnuta a mladší rukou přepsáno rukou na „vcházela“</w:t>
      </w:r>
      <w:r>
        <w:rPr>
          <w:rStyle w:val="Text"/>
        </w:rPr>
        <w:t>, jako by v starých letech byla. Tu obět ofěrovavše, dceru svú pannu Marii s jinými pannami v chrámě božím ostavivši</w:t>
      </w:r>
      <w:r>
        <w:rPr>
          <w:rStyle w:val="poznamka"/>
        </w:rPr>
        <w:t>část slova škrtnuta a mladší rukou přepsáno na „ostali</w:t>
      </w:r>
      <w:r>
        <w:rPr>
          <w:rStyle w:val="Text"/>
        </w:rPr>
        <w:t>, domů se vrátišta</w:t>
      </w:r>
      <w:r>
        <w:rPr>
          <w:rStyle w:val="poznamka"/>
        </w:rPr>
        <w:t>část slova škrtnuta a mladší rukou přepsáno na „vrátila“</w:t>
      </w:r>
      <w:r>
        <w:rPr>
          <w:rStyle w:val="Text"/>
        </w:rPr>
        <w:t xml:space="preserve">. Tu dievka svatá boha chválíc nábožně bydléše </w:t>
      </w:r>
      <w:r>
        <w:rPr>
          <w:rStyle w:val="poznamka"/>
        </w:rPr>
        <w:t xml:space="preserve">část slova škrtnuta a mladší rukou přepsáno na „bydlela“ </w:t>
      </w:r>
      <w:r>
        <w:rPr>
          <w:rStyle w:val="Text"/>
        </w:rPr>
        <w:t xml:space="preserve">a často anjely vídajíci a utěšenie mnohé od boha mievajíci. Jakož píše svatý Jeroným </w:t>
      </w:r>
      <w:r>
        <w:rPr>
          <w:rStyle w:val="cizijazyk"/>
        </w:rPr>
        <w:t xml:space="preserve">Kromacio </w:t>
      </w:r>
      <w:r>
        <w:rPr>
          <w:rStyle w:val="Text"/>
        </w:rPr>
        <w:t>k Eliadorovi, že ten obyčej panna Maria v stařejších letech mějíše</w:t>
      </w:r>
      <w:r>
        <w:rPr>
          <w:rStyle w:val="poznamka"/>
        </w:rPr>
        <w:t>část slova škrtnuta a mladší rukou přepsáno na „měla“</w:t>
      </w:r>
      <w:r>
        <w:rPr>
          <w:rStyle w:val="Text"/>
        </w:rPr>
        <w:t xml:space="preserve">, ráno počínáše </w:t>
      </w:r>
      <w:r>
        <w:rPr>
          <w:rStyle w:val="poznamka"/>
        </w:rPr>
        <w:t xml:space="preserve">část slova škrtnuta a mladší rukou přepsáno na „počínala“ </w:t>
      </w:r>
      <w:r>
        <w:rPr>
          <w:rStyle w:val="Text"/>
        </w:rPr>
        <w:t xml:space="preserve">až do třetí hodiny, což bylo třeba božiemu chrámu, to ona vše dělala. A pakli kdy s chrámu vyšla a kto ji potkaje </w:t>
      </w:r>
      <w:r>
        <w:rPr>
          <w:rStyle w:val="poznamka"/>
        </w:rPr>
        <w:t xml:space="preserve">část slova škrtnuta a mladší rukou přepsáno na „potkal“ </w:t>
      </w:r>
      <w:r>
        <w:rPr>
          <w:rStyle w:val="Text"/>
        </w:rPr>
        <w:t xml:space="preserve">„dobré jitro“ nebo „dobrý den“ nebo „dobrý večer“ řekl a ji tak pozdravil, ona jinak žádnému jest nepoděkovala ta duostojná panenka než „pochválen </w:t>
      </w:r>
      <w:r>
        <w:rPr>
          <w:rStyle w:val="pripisekinterlinearnimladsi"/>
        </w:rPr>
        <w:t xml:space="preserve">buď </w:t>
      </w:r>
      <w:r>
        <w:rPr>
          <w:rStyle w:val="Text"/>
        </w:rPr>
        <w:t xml:space="preserve">buoh“. O niež také praví svatý Ambrož v knihách o divích: „A protož matka božie byla pokorného srdce, také řiedko mluvila, tichého chodu byla, vzezřenie stydlavého, ctných mravuov plna.“ Nebo o nie praví </w:t>
      </w:r>
      <w:r>
        <w:rPr>
          <w:rStyle w:val="emendace"/>
        </w:rPr>
        <w:t xml:space="preserve">praví </w:t>
      </w:r>
      <w:r>
        <w:rPr>
          <w:rStyle w:val="pramen"/>
        </w:rPr>
        <w:t xml:space="preserve">prawie </w:t>
      </w:r>
      <w:r>
        <w:rPr>
          <w:rStyle w:val="Text"/>
        </w:rPr>
        <w:t xml:space="preserve">svatý Jeroným a píše </w:t>
      </w:r>
      <w:r>
        <w:rPr>
          <w:rStyle w:val="emendace"/>
        </w:rPr>
        <w:t xml:space="preserve">píše </w:t>
      </w:r>
      <w:r>
        <w:rPr>
          <w:rStyle w:val="pramen"/>
        </w:rPr>
        <w:t xml:space="preserve">pieſſe </w:t>
      </w:r>
      <w:r>
        <w:rPr>
          <w:rStyle w:val="Text"/>
        </w:rPr>
        <w:t xml:space="preserve">list </w:t>
      </w:r>
      <w:r>
        <w:rPr>
          <w:rStyle w:val="cizijazyk"/>
        </w:rPr>
        <w:t xml:space="preserve">Kromacio </w:t>
      </w:r>
      <w:r>
        <w:rPr>
          <w:rStyle w:val="Text"/>
        </w:rPr>
        <w:t>k Eliodorovi</w:t>
      </w:r>
      <w:r>
        <w:rPr>
          <w:rStyle w:val="internipoznamka"/>
        </w:rPr>
        <w:t>sr. Pseudo-Hieronymus, Epistula ad Cromatium et Heliodorum</w:t>
      </w:r>
      <w:r>
        <w:rPr>
          <w:rStyle w:val="Text"/>
        </w:rPr>
        <w:t xml:space="preserve">, že téj dievky svatéj nižádný hněvivú neviděl ani kto od nie zlé slovo slýchal, ale jejie řeč jest milosti plná a milá, byla slyšeti, jako by byla bohem promluvená. A tak bieše </w:t>
      </w:r>
      <w:r>
        <w:rPr>
          <w:rStyle w:val="poznamka"/>
        </w:rPr>
        <w:t xml:space="preserve">část slova škrtnuta a mladší rukou přepsáno na „byla“ </w:t>
      </w:r>
      <w:r>
        <w:rPr>
          <w:rStyle w:val="Text"/>
        </w:rPr>
        <w:t xml:space="preserve">velmi opatrna při svých pannách a toho velmi ostřiehala, aby nižádná žádnú řečí nezhřešila, aniž se kdy zasmála, ani kdy jedna druhé křivdu na čem učinila, </w:t>
      </w:r>
      <w:r>
        <w:rPr>
          <w:rStyle w:val="foliace"/>
        </w:rPr>
        <w:t xml:space="preserve">151v </w:t>
      </w:r>
      <w:r>
        <w:rPr>
          <w:rStyle w:val="Text"/>
        </w:rPr>
        <w:t xml:space="preserve">ale aby vždy pána boha chválila, toť jest ona radila. Byla také v jedení </w:t>
      </w:r>
      <w:r>
        <w:rPr>
          <w:rStyle w:val="emendace"/>
        </w:rPr>
        <w:t xml:space="preserve">jedení </w:t>
      </w:r>
      <w:r>
        <w:rPr>
          <w:rStyle w:val="pramen"/>
        </w:rPr>
        <w:t xml:space="preserve">gedenie </w:t>
      </w:r>
      <w:r>
        <w:rPr>
          <w:rStyle w:val="Text"/>
        </w:rPr>
        <w:t xml:space="preserve">a v pití </w:t>
      </w:r>
      <w:r>
        <w:rPr>
          <w:rStyle w:val="emendace"/>
        </w:rPr>
        <w:t xml:space="preserve">pití </w:t>
      </w:r>
      <w:r>
        <w:rPr>
          <w:rStyle w:val="pramen"/>
        </w:rPr>
        <w:t xml:space="preserve">pitie </w:t>
      </w:r>
      <w:r>
        <w:rPr>
          <w:rStyle w:val="Text"/>
        </w:rPr>
        <w:t>velmi skrovná, jakož o ní svatý Ambrož v knihách o pannách takto píše: že panna Maria byla jest skrovná, jenž jedla a pila ne pro chut ani také pro rozkoš, ale pro svého života posílenie, neb vždy na boha viece než na pokrm myslila. Skrovně také spala, a to bedlivým srdcem ze sna k bohu vzdychajíce a procietiece vždy jest pána boha chválila. Svatý Jeroným nalezl v jedněch židovských knihách takto psáno, že panna Maria byla černého obočí, v rukú prstuov obdélních</w:t>
      </w:r>
      <w:r>
        <w:rPr>
          <w:rStyle w:val="emendace"/>
        </w:rPr>
        <w:t xml:space="preserve">obdélních </w:t>
      </w:r>
      <w:r>
        <w:rPr>
          <w:rStyle w:val="pramen"/>
        </w:rPr>
        <w:t>obdelniech</w:t>
      </w:r>
      <w:r>
        <w:rPr>
          <w:rStyle w:val="Text"/>
        </w:rPr>
        <w:t xml:space="preserve">, vlasuov na hlavě nakadeřavých, promluvenie múdrého, chodu tichého, ve všech mraviech obyčeje šlechetného. A tak že jest byla svatého urozenie, ktož koli v jejie tvář vzezřel, ten ihned počil v svém srdci a v svém pomyšlení </w:t>
      </w:r>
      <w:r>
        <w:rPr>
          <w:rStyle w:val="emendace"/>
        </w:rPr>
        <w:t xml:space="preserve">pomyšlení </w:t>
      </w:r>
      <w:r>
        <w:rPr>
          <w:rStyle w:val="pramen"/>
        </w:rPr>
        <w:t xml:space="preserve">pomyſſlenie </w:t>
      </w:r>
      <w:r>
        <w:rPr>
          <w:rStyle w:val="Text"/>
        </w:rPr>
        <w:t>zlém, že všeho zlého zbaven byl. To také utěšenie v chrámě jmějieše</w:t>
      </w:r>
      <w:r>
        <w:rPr>
          <w:rStyle w:val="poznamka"/>
        </w:rPr>
        <w:t>část slova škrtnuta a mladší rukou přepsáno na „jmějiece“</w:t>
      </w:r>
      <w:r>
        <w:rPr>
          <w:rStyle w:val="Text"/>
        </w:rPr>
        <w:t>, že jie anjel nebeský pokrm přinášieše</w:t>
      </w:r>
      <w:r>
        <w:rPr>
          <w:rStyle w:val="poznamka"/>
        </w:rPr>
        <w:t>část slova škrtnuta a mladší rukou přepsáno na „přinášel“</w:t>
      </w:r>
      <w:r>
        <w:rPr>
          <w:rStyle w:val="Text"/>
        </w:rPr>
        <w:t xml:space="preserve">, a tak s jejie svatú milostí ochotně pomlúvaje a jejie srdce velice k bohu zažéhaje, dávaje jie rozuměti, že božím přikázaním mají se ode všeho zlého ostřiehati. A zatím když tak v chrámě bohu slúžieci ke třinácti letóm byla jest přišla, podlé obyčeje dávnieho ustavenie jal se kněz, jenž bieše </w:t>
      </w:r>
      <w:r>
        <w:rPr>
          <w:rStyle w:val="poznamka"/>
        </w:rPr>
        <w:t xml:space="preserve">část slova škrtnuta a mladší rukou přepsáno na „byl“ </w:t>
      </w:r>
      <w:r>
        <w:rPr>
          <w:rStyle w:val="Text"/>
        </w:rPr>
        <w:t xml:space="preserve">těch časuov chrámový biskup, zjevně v chrámě volati, aby kteráž by panna v chrámě bydlevši </w:t>
      </w:r>
      <w:r>
        <w:rPr>
          <w:rStyle w:val="poznamka"/>
        </w:rPr>
        <w:t xml:space="preserve">část slova škrtnuta a mladší rukou přepsáno na „bydlela“ </w:t>
      </w:r>
      <w:r>
        <w:rPr>
          <w:rStyle w:val="Text"/>
        </w:rPr>
        <w:t xml:space="preserve">čtrnácte let, šla domuov a v stav manželský aby </w:t>
      </w:r>
      <w:r>
        <w:rPr>
          <w:rStyle w:val="foliace"/>
        </w:rPr>
        <w:t xml:space="preserve">152r </w:t>
      </w:r>
      <w:r>
        <w:rPr>
          <w:rStyle w:val="Text"/>
        </w:rPr>
        <w:t xml:space="preserve">vstúpila. To jiné panny uslyševši, domuov se vrátily. Ale milá panna Maria, ta se jest omluvila řkúci takto: „Na to sem tuto dána, abych bohu slúžila, a také manželstva mně třeba nenie, aniž jeho žádám, neb sem silně bohu svú čistotu slíbila.“ To chrámový biskup uslyšav, na srdci se zamúti, a tak die sám k sobě řka: „Neviem, co mám tomu učiniti, s jednéj strany </w:t>
      </w:r>
      <w:r>
        <w:rPr>
          <w:rStyle w:val="Text"/>
        </w:rPr>
        <w:lastRenderedPageBreak/>
        <w:t xml:space="preserve">tomu písmo chce, aby což kto bohu slíbí, aby to člověk bohu plnil.“ A z druhé strany proti ustavení </w:t>
      </w:r>
      <w:r>
        <w:rPr>
          <w:rStyle w:val="emendace"/>
        </w:rPr>
        <w:t xml:space="preserve">ustavení </w:t>
      </w:r>
      <w:r>
        <w:rPr>
          <w:rStyle w:val="pramen"/>
        </w:rPr>
        <w:t xml:space="preserve">vſtawenie </w:t>
      </w:r>
      <w:r>
        <w:rPr>
          <w:rStyle w:val="Text"/>
        </w:rPr>
        <w:t xml:space="preserve">dávních starost jejich ji v chrámě nechati nesměl. Proněžto sobě umyslel všech mudrcuov. Najprvé zákonských zvláště k sobě jest pozval, a tak chtě se s nimi raditi, co by z toho bylo učiniti. A když se k hodóm všichni sešli, v téj radě na tom jsú zuostali, aby se všichni bohu na modlitby dali, za to pána boha pílně </w:t>
      </w:r>
      <w:r>
        <w:rPr>
          <w:rStyle w:val="emendace"/>
        </w:rPr>
        <w:t xml:space="preserve">pílně </w:t>
      </w:r>
      <w:r>
        <w:rPr>
          <w:rStyle w:val="pramen"/>
        </w:rPr>
        <w:t xml:space="preserve">pielnie </w:t>
      </w:r>
      <w:r>
        <w:rPr>
          <w:rStyle w:val="Text"/>
        </w:rPr>
        <w:t xml:space="preserve">prosiec, aby jim ráčil pán buoh zjeviti, co by oni z toho měli učiniti. A když tak na modlitbách oni stáli, i přišel jim hlas řka: „Vizte, coť jest Izaiáš prorokoval, toho se vy držte: Vymkne prut s kořene Jesse a květ z kořene vzende a odpočine na něm duch božie.“ </w:t>
      </w:r>
      <w:r>
        <w:rPr>
          <w:rStyle w:val="poznamka"/>
        </w:rPr>
        <w:t xml:space="preserve">Is 11,1–2 </w:t>
      </w:r>
      <w:r>
        <w:rPr>
          <w:rStyle w:val="Text"/>
        </w:rPr>
        <w:t xml:space="preserve">A to všichni uslyševše a tomu srozuměvše, přikázali, aby všichni příbuzní z národu krále Davidova, ješto v manželství </w:t>
      </w:r>
      <w:r>
        <w:rPr>
          <w:rStyle w:val="emendace"/>
        </w:rPr>
        <w:t xml:space="preserve">manželství </w:t>
      </w:r>
      <w:r>
        <w:rPr>
          <w:rStyle w:val="pramen"/>
        </w:rPr>
        <w:t xml:space="preserve">manzelſtwie </w:t>
      </w:r>
      <w:r>
        <w:rPr>
          <w:rStyle w:val="Text"/>
        </w:rPr>
        <w:t xml:space="preserve">ještě nebyli, aby každý svuoj prut do chrámu přinesli, a čí by prut z nich prokvetl, to by byl ten, jemuž by panna Maria měla oddána býti. Mezi nimižto byl jeden z národa krále Davidova, jemužto jméno bylo Jozef, muž </w:t>
      </w:r>
      <w:r>
        <w:rPr>
          <w:rStyle w:val="foliace"/>
        </w:rPr>
        <w:t xml:space="preserve">152v </w:t>
      </w:r>
      <w:r>
        <w:rPr>
          <w:rStyle w:val="Text"/>
        </w:rPr>
        <w:t xml:space="preserve">vší cti plný, a ten v sobě pomyslel a řka: „Neslušieť mně starému tak mladé dietě pojíti. Proněžto když všichni své pruty do chrámu přinesli, tehdy Jozef svuoj prut kradmo ven s chrámu vynesl. A zatiem, když od pána boha žádného druhého zjevenie neměli, opět jsú se na modlitby oddali. A tu jim hlas odpověděl řka: „Jednohoť tu nenie s jeho prutem, jemužto dievka svatá měla by oddána býti.“ A to oni uslyševše, na Jozefa se vzeptavše, jemu s prutem do chrámu přijíti kázali. A jakž brzo přišel, tak ihned prut jeho vzkvetl a holúbek s nebes přiletěv, na tom prútku sedl jest. Proněžto sú všichni poznali, že za Jozefa dievka svatá měla oddána býti, jakož se jest tak stalo, že zaň ihned oddána byla. A tak odtad Jozef vstav, do města Betléma šel jest, aby tam potřebu hodóm svatebním připravil. A to se vše dálo, jakož jest duchem svatým bylo zpuosobeno. A odtad také dievka svatá vstavši, s sedmi svými družičkami do města Nazareta k otci a k mateři do svého domu se jest vrátila a tu přebývajíci bez přestánie v své komoře bohu se modlila a na čas také svatého písma </w:t>
      </w:r>
      <w:r>
        <w:rPr>
          <w:rStyle w:val="emendace"/>
        </w:rPr>
        <w:t xml:space="preserve">písma </w:t>
      </w:r>
      <w:r>
        <w:rPr>
          <w:rStyle w:val="pramen"/>
        </w:rPr>
        <w:t xml:space="preserve">pieſma </w:t>
      </w:r>
      <w:r>
        <w:rPr>
          <w:rStyle w:val="Text"/>
        </w:rPr>
        <w:t xml:space="preserve">knihy pílně </w:t>
      </w:r>
      <w:r>
        <w:rPr>
          <w:rStyle w:val="emendace"/>
        </w:rPr>
        <w:t xml:space="preserve">pílně </w:t>
      </w:r>
      <w:r>
        <w:rPr>
          <w:rStyle w:val="pramen"/>
        </w:rPr>
        <w:t xml:space="preserve">pielnie </w:t>
      </w:r>
      <w:r>
        <w:rPr>
          <w:rStyle w:val="Text"/>
        </w:rPr>
        <w:t xml:space="preserve">čtla. A tu se dokonalo, což jest bylo před věky bohem otcem zpuosobeno. Amen </w:t>
      </w:r>
      <w:r>
        <w:rPr>
          <w:rStyle w:val="pripisekmarginalnimladsi"/>
        </w:rPr>
        <w:t>na věky věkův</w:t>
      </w:r>
      <w:r>
        <w:t>.</w:t>
      </w:r>
    </w:p>
    <w:p>
      <w:pPr>
        <w:pStyle w:val="Nadpis"/>
      </w:pPr>
      <w:r>
        <w:rPr>
          <w:rStyle w:val="Text"/>
        </w:rPr>
        <w:t xml:space="preserve">O Navštievení </w:t>
      </w:r>
      <w:r>
        <w:rPr>
          <w:rStyle w:val="emendace"/>
        </w:rPr>
        <w:t xml:space="preserve">Navštievení </w:t>
      </w:r>
      <w:r>
        <w:rPr>
          <w:rStyle w:val="pramen"/>
        </w:rPr>
        <w:t>naw</w:t>
      </w:r>
      <w:r>
        <w:rPr>
          <w:rStyle w:val="pramen"/>
          <w:rFonts w:cs="Arial"/>
        </w:rPr>
        <w:t>ſſ</w:t>
      </w:r>
      <w:r>
        <w:rPr>
          <w:rStyle w:val="pramen"/>
        </w:rPr>
        <w:t xml:space="preserve">tiewenie </w:t>
      </w:r>
      <w:r>
        <w:rPr>
          <w:rStyle w:val="Text"/>
        </w:rPr>
        <w:t>panny Marie</w:t>
      </w:r>
    </w:p>
    <w:p>
      <w:r>
        <w:rPr>
          <w:rStyle w:val="Text"/>
        </w:rPr>
        <w:t>Dnes cierkev svatá ctí a velebie hod slavný miléj panny Marie navštievenie, když jest milá panna Maria na</w:t>
      </w:r>
      <w:r>
        <w:rPr>
          <w:rStyle w:val="foliace"/>
        </w:rPr>
        <w:t>153r</w:t>
      </w:r>
      <w:r>
        <w:rPr>
          <w:rStyle w:val="Text"/>
        </w:rPr>
        <w:t xml:space="preserve">vštievila milú svatú Alžbětu. A to jest cierkev svatá ustavila a pamatuje tu radost, kdež milá panna Maria měla jest tu radost s svatú Alžbětú, když milá panna Maria byla jest počala syna svého, totiž pána Ježíše </w:t>
      </w:r>
      <w:r>
        <w:rPr>
          <w:rStyle w:val="emendace"/>
        </w:rPr>
        <w:t xml:space="preserve">Ježíše </w:t>
      </w:r>
      <w:r>
        <w:rPr>
          <w:rStyle w:val="pramen"/>
        </w:rPr>
        <w:t xml:space="preserve">gezieſſe </w:t>
      </w:r>
      <w:r>
        <w:rPr>
          <w:rStyle w:val="Text"/>
        </w:rPr>
        <w:t xml:space="preserve">Krista. A milá svatá Alžběta také jest syna počala, milého svatého Jana, křtitele božieho. Jakož ste o jeho narození </w:t>
      </w:r>
      <w:r>
        <w:rPr>
          <w:rStyle w:val="emendace"/>
        </w:rPr>
        <w:t xml:space="preserve">narození </w:t>
      </w:r>
      <w:r>
        <w:rPr>
          <w:rStyle w:val="pramen"/>
        </w:rPr>
        <w:t xml:space="preserve">narozenie </w:t>
      </w:r>
      <w:r>
        <w:rPr>
          <w:rStyle w:val="Text"/>
        </w:rPr>
        <w:t>milého svatého Jana nedávno slyšeli. Ale toto svaté navštievenie stalo se jest ku panně Mariji skrze anjela. Nebo když jest anjel Gabriel navštievil milú pannu Marii a zvěstoval jí, že porodí syna, když jest k nie řekl: „Zdráva, milosti plná, buoh s tebú!“ A milá panna Maria, uslyševši to pozdravenie, lekla se jest velmi. I řekl jest anděl k ní, totižto ku panně Marii: „Neroď se lekati, Maria, nebos nalezla milost u hospodina. Aj, počneš a porodíš syna, jemužto jméno bude Ježíš</w:t>
      </w:r>
      <w:r>
        <w:rPr>
          <w:rStyle w:val="emendace"/>
        </w:rPr>
        <w:t xml:space="preserve">Ježíš </w:t>
      </w:r>
      <w:r>
        <w:rPr>
          <w:rStyle w:val="pramen"/>
        </w:rPr>
        <w:t>gezieſs</w:t>
      </w:r>
      <w:r>
        <w:rPr>
          <w:rStyle w:val="Text"/>
        </w:rPr>
        <w:t xml:space="preserve">; ten bude veliký a syn najvyššieho nazván bude. A dá jemu pán buoh stolici otce jeho Davida, královstvie jeho, a bude kralovati v domu Jákobově na věky. A královstvie jeho nebude konce.“ To jest řekl anjel ku panně Marii. To slíbenie od boha všemohúcieho židé jsú měli, a to jsú dobře věděli. Ale </w:t>
      </w:r>
      <w:r>
        <w:rPr>
          <w:rStyle w:val="Text"/>
        </w:rPr>
        <w:lastRenderedPageBreak/>
        <w:t xml:space="preserve">oni jsú se domnievali, že jim dá pán buoh krále zemského, nebo jsú zle jeho svaté řeči srozuměli. A nadáli jsú se, že ten král bude jim dán a že bude kralovati jako i jiní králi zemščí. Nebo milý buoh pro jejich zlost byl jest shladil jim semeno královské a královstvie židovské bylo jest odjato od židuov. </w:t>
      </w:r>
      <w:r>
        <w:rPr>
          <w:rStyle w:val="foliace"/>
        </w:rPr>
        <w:t xml:space="preserve">153v </w:t>
      </w:r>
      <w:r>
        <w:rPr>
          <w:rStyle w:val="Text"/>
        </w:rPr>
        <w:t xml:space="preserve">A byli poddáni pohanóm a museli slušeti pod ciesaře pohanského. A tak židé domnievali se, že milý buoh zase jim navrátí královstvie židovské a že jim dá krále mocného, kterýžto vyjme je z moci pohanské. Ale milá panna Maria nedomnievala se tak jako tito židé. Ale ona jest věděla z ducha svatého, jaký to král bude, pán Ježíš, že bude král nebeský. Jakož milý pán Ježíš sám řekl jest Pilátovi, když jej Pilát tázal: „Jsi li ty král židovský?“ Nezapřel milý pán Ježíš, že by králem nebyl. Ale řekl jest </w:t>
      </w:r>
      <w:r>
        <w:rPr>
          <w:rStyle w:val="pripisekmarginalnimladsi"/>
        </w:rPr>
        <w:t>pán Ježíš</w:t>
      </w:r>
      <w:r>
        <w:rPr>
          <w:rStyle w:val="Text"/>
        </w:rPr>
        <w:t xml:space="preserve">: „Královstvie mé nenie z tohoto světa. By bylo mé královstvie s tohoto světa, služebníci moji bránili by mne, abych nebyl od židuov na smrt vydán.“ </w:t>
      </w:r>
      <w:r>
        <w:rPr>
          <w:rStyle w:val="poznamka"/>
        </w:rPr>
        <w:t xml:space="preserve">J 18,36 </w:t>
      </w:r>
      <w:r>
        <w:rPr>
          <w:rStyle w:val="Text"/>
        </w:rPr>
        <w:t xml:space="preserve">A proto židé viece jej měli v nenávisti, že jej chtěli před králem udělati, vidúce jeho velikú svatú moc. Nebo když ráčil milý pán Ježíš </w:t>
      </w:r>
      <w:r>
        <w:rPr>
          <w:rStyle w:val="emendace"/>
        </w:rPr>
        <w:t xml:space="preserve">Ježíš </w:t>
      </w:r>
      <w:r>
        <w:rPr>
          <w:rStyle w:val="pramen"/>
        </w:rPr>
        <w:t xml:space="preserve">gezieſs </w:t>
      </w:r>
      <w:r>
        <w:rPr>
          <w:rStyle w:val="Text"/>
        </w:rPr>
        <w:t>a komuž ráčil, ukázal se velmi dobrotivý a mocný, jakožto učinil židóm, když jsú onu ženu přivedli před jeho svatú milost, popadenú v cizoložství</w:t>
      </w:r>
      <w:r>
        <w:rPr>
          <w:rStyle w:val="emendace"/>
        </w:rPr>
        <w:t xml:space="preserve">cizoložství </w:t>
      </w:r>
      <w:r>
        <w:rPr>
          <w:rStyle w:val="pramen"/>
        </w:rPr>
        <w:t>cizolozſtwie</w:t>
      </w:r>
      <w:r>
        <w:rPr>
          <w:rStyle w:val="Text"/>
        </w:rPr>
        <w:t xml:space="preserve">, a kterak sú se tu všichni ukradli od jeho svaté milosti, že jediná ta žena sama jest byla ostala před jeho svatú milostí. A podruhé byl se jim ukázal mocný, když jest byl přišel do Jeruzaléma do chrámu, když jest jim převracel stolice prodavačóm a kupcóm a kdež jest jim byl rosypal penieze. A vymrskal je ven s chrámu řka: „Duom muoj duom modlitebný nazván bude, a vy ste jej učinili jeskyní lotrovskú!“ </w:t>
      </w:r>
      <w:r>
        <w:rPr>
          <w:rStyle w:val="poznamka"/>
        </w:rPr>
        <w:t xml:space="preserve">Mt 21,13 </w:t>
      </w:r>
      <w:r>
        <w:rPr>
          <w:rStyle w:val="Text"/>
        </w:rPr>
        <w:t xml:space="preserve">Tu jest okázal svú svatú moc, že žádný jemu jediného slova řéci nesměl. A </w:t>
      </w:r>
      <w:r>
        <w:rPr>
          <w:rStyle w:val="foliace"/>
        </w:rPr>
        <w:t xml:space="preserve">154r </w:t>
      </w:r>
      <w:r>
        <w:rPr>
          <w:rStyle w:val="Text"/>
        </w:rPr>
        <w:t>protož židé, vidúce jeho velikú moc, byli by jej králem udělali. Nebo měli sú většie pečlivost o královstvie zemské nežli o královstvie nebeské. Jakož pohřiechu i nynie tyto časy nalézá se to mezi lidmi, že viece stojí o zemské věci nežli o nebeské. Jakožto sedlák celý týden bude pracovati a dělati velmi pílně</w:t>
      </w:r>
      <w:r>
        <w:rPr>
          <w:rStyle w:val="emendace"/>
        </w:rPr>
        <w:t xml:space="preserve">pílně </w:t>
      </w:r>
      <w:r>
        <w:rPr>
          <w:rStyle w:val="pramen"/>
        </w:rPr>
        <w:t>pielnie</w:t>
      </w:r>
      <w:r>
        <w:rPr>
          <w:rStyle w:val="Text"/>
        </w:rPr>
        <w:t xml:space="preserve">, ráno vstane a nerad by zmeškal jediné hodinky. Ale o nebeské věci pohřiechu když má pracovati jednú v témdni, ještě se jemu zdá těžko do kostela jíti. Ú, běda každému takovému, ktož tak zapomíná </w:t>
      </w:r>
      <w:r>
        <w:rPr>
          <w:rStyle w:val="emendace"/>
        </w:rPr>
        <w:t xml:space="preserve">zapomíná </w:t>
      </w:r>
      <w:r>
        <w:rPr>
          <w:rStyle w:val="pramen"/>
        </w:rPr>
        <w:t xml:space="preserve">zapomiena </w:t>
      </w:r>
      <w:r>
        <w:rPr>
          <w:rStyle w:val="Text"/>
        </w:rPr>
        <w:t xml:space="preserve">na svú duši. Nebo což těchto </w:t>
      </w:r>
      <w:r>
        <w:rPr>
          <w:rStyle w:val="emendace"/>
        </w:rPr>
        <w:t xml:space="preserve">těchto </w:t>
      </w:r>
      <w:r>
        <w:rPr>
          <w:rStyle w:val="pramen"/>
        </w:rPr>
        <w:t xml:space="preserve">tiezkhto </w:t>
      </w:r>
      <w:r>
        <w:rPr>
          <w:rStyle w:val="Text"/>
        </w:rPr>
        <w:t xml:space="preserve">časných věcí naděláš, toť všecko zde ostane, nic s sebú nevezmeš. Strach pohřiechu by takovým lidem, kteříž toliko zemských věcí hledají a na svú duši zapomínají, by jim nebylo řečeno, jako onomu bohatci řečeno jest, kterýž také o zemské věci pracoval a již byl mnoho zhromáždil a stodoly své rozšieřil a hojně do nich navezl. A řekl sám k sobě: „Hoduj, duše má, nebo máš na mnohá léta zhromážděného zboží dosti!“ </w:t>
      </w:r>
      <w:r>
        <w:rPr>
          <w:rStyle w:val="poznamka"/>
        </w:rPr>
        <w:t xml:space="preserve">L 12,19 </w:t>
      </w:r>
      <w:r>
        <w:rPr>
          <w:rStyle w:val="Text"/>
        </w:rPr>
        <w:t xml:space="preserve">A to jedné sám sobě myslil, a k tomu myšlení </w:t>
      </w:r>
      <w:r>
        <w:rPr>
          <w:rStyle w:val="emendace"/>
        </w:rPr>
        <w:t xml:space="preserve">myšlení </w:t>
      </w:r>
      <w:r>
        <w:rPr>
          <w:rStyle w:val="pramen"/>
        </w:rPr>
        <w:t xml:space="preserve">myſſlenie </w:t>
      </w:r>
      <w:r>
        <w:rPr>
          <w:rStyle w:val="Text"/>
        </w:rPr>
        <w:t xml:space="preserve">ihned řečeno jemu: „Ó, blázne, blázne – tuto noc diábel vytrhne tvú duši, a což jsi zhromáždil, čí to bude!“ </w:t>
      </w:r>
      <w:r>
        <w:rPr>
          <w:rStyle w:val="poznamka"/>
        </w:rPr>
        <w:t xml:space="preserve">L 12,20 </w:t>
      </w:r>
      <w:r>
        <w:rPr>
          <w:rStyle w:val="Text"/>
        </w:rPr>
        <w:t xml:space="preserve">Takovým všem to řečeno bude, kteřížto ve dne i v noci vždycky hledie přílišného zbožie tohoto světa a na svú duši zapomínají. Ale každý člověk dělný má tu opatrnost míti, že časem má také hleděti, čím by byl živ, a také časem má jíti k službě božie a má svého spasenie hleděti, aby byl </w:t>
      </w:r>
      <w:r>
        <w:rPr>
          <w:rStyle w:val="foliace"/>
        </w:rPr>
        <w:t xml:space="preserve">154v </w:t>
      </w:r>
      <w:r>
        <w:rPr>
          <w:rStyle w:val="Text"/>
        </w:rPr>
        <w:t xml:space="preserve">lidsky živ na světě a ne hovadsky. Nebo hovado všelijaké, ptáčkové i jiná zvieřata, kadyž koli jde, jedné jiedla a pitie hledie, a to tu chvíli, když se jemu chce. Ale pohřiechu mnozí lidé jsú horší nežli hovada, jakožto ožralci, opilci, kteříž leží ustavičně v krčmách den ode dne a leje v se bez přestání, ano se jemu nechce. Zajisté pravím, že takoví lidé jsú horší nežli hovada, nebo hovado, když se jemu nechce, nejie ani pije, by je zabil. Ale poněvadž jest milý buoh povýšil člověka nade všecko stvořenie, dal jemu rozum, má jeho požívati, aby nebydlel jako hovado, maje pečlivost jedné o jedení a o pití. Ale </w:t>
      </w:r>
      <w:r>
        <w:rPr>
          <w:rStyle w:val="Text"/>
        </w:rPr>
        <w:lastRenderedPageBreak/>
        <w:t>tak, aby myslel o nebeské věci, aby poslúchal rady milého pána Ježíše</w:t>
      </w:r>
      <w:r>
        <w:rPr>
          <w:rStyle w:val="emendace"/>
        </w:rPr>
        <w:t xml:space="preserve">Ježíše </w:t>
      </w:r>
      <w:r>
        <w:rPr>
          <w:rStyle w:val="pramen"/>
        </w:rPr>
        <w:t>gezieſſe</w:t>
      </w:r>
      <w:r>
        <w:rPr>
          <w:rStyle w:val="Text"/>
        </w:rPr>
        <w:t>, kdež sám praví</w:t>
      </w:r>
      <w:r>
        <w:rPr>
          <w:rStyle w:val="emendace"/>
        </w:rPr>
        <w:t xml:space="preserve">praví </w:t>
      </w:r>
      <w:r>
        <w:rPr>
          <w:rStyle w:val="pramen"/>
        </w:rPr>
        <w:t>prawie</w:t>
      </w:r>
      <w:r>
        <w:rPr>
          <w:rStyle w:val="Text"/>
        </w:rPr>
        <w:t xml:space="preserve">, řka takto: </w:t>
      </w:r>
      <w:r>
        <w:rPr>
          <w:rStyle w:val="cizijazyk"/>
        </w:rPr>
        <w:t xml:space="preserve">„Primum querite regnum Dei etc.“ </w:t>
      </w:r>
      <w:r>
        <w:rPr>
          <w:rStyle w:val="poznamka"/>
        </w:rPr>
        <w:t xml:space="preserve">Mt 6,33 </w:t>
      </w:r>
      <w:r>
        <w:rPr>
          <w:rStyle w:val="Text"/>
        </w:rPr>
        <w:t xml:space="preserve">„Najprvé hledajte královstvie božieho a spravedlnosti jeho, a potom všecky věci vám přidány budú.“ Ale navrátím se zase a chci vám pověděti o tomto velebném a slavném hodu milé panny Marie. I také čtenie svaté dnešnieho hodu, kteréž se vykládá slovo od slova takto: „V ten čas povstavši, Maria šla jest přes hory s chvátaním do města Judova a vešla jest do domu Zachariášova a pozdravila Alžběty. I stalo se jest, když uslyšela Alžběta pozdravenie panny Marie, i zradovalo se jest dietě v břiše jejiem a naplněna jest Alžběta duchem svatým a zvolala jest hlasem velikým řkúci: Blahoslavená jsi ty mezi ženami i požehnaný plod břicha </w:t>
      </w:r>
      <w:r>
        <w:rPr>
          <w:rStyle w:val="emendace"/>
        </w:rPr>
        <w:t xml:space="preserve">břicha </w:t>
      </w:r>
      <w:r>
        <w:rPr>
          <w:rStyle w:val="pramen"/>
        </w:rPr>
        <w:t xml:space="preserve">brziecha </w:t>
      </w:r>
      <w:r>
        <w:rPr>
          <w:rStyle w:val="Text"/>
        </w:rPr>
        <w:t xml:space="preserve">tvého!“ Aj, zajisté, když se jest stal hlas pozdravenie tvého </w:t>
      </w:r>
      <w:r>
        <w:rPr>
          <w:rStyle w:val="foliace"/>
        </w:rPr>
        <w:t xml:space="preserve">155r </w:t>
      </w:r>
      <w:r>
        <w:rPr>
          <w:rStyle w:val="Text"/>
        </w:rPr>
        <w:t xml:space="preserve">v uších mých, zradoval se jest mládenec v břiše mém, a blahoslavená jsi, že jsi uvěřila, nebo ty věci dokonají se v tobě, kteréž jsú tobě pověděny od boha. I řekla jest Maria: Velebí duše má hospodina i zradoval se jest duch muoj v bohu spasiteli mém, nebo vzhlédl jest na pokoru dievky své! Aj, protož mne budú nazývati blahoslavenú všichni národové, nebo učinil mně veliké věci, kterýž mocný jest a svaté jméno jeho. A milosrdenstvie jeho od pokolenie až do pokolenie bojícím se jeho. Učinil jest moc v ramenu svém, rozptýlil hrdé mysli srdce jich, složil mocné s stolice a povýšil pokorné. Žieznivé naplnil dobrých věcí a bohaté pustil marné. Přijal Israhel dietě své, rozpomenul se jest na milosrdenstvie své. Jakož jest mluvil k otcóm našim, k Abrahamovi a semenu jeho navěky.“ </w:t>
      </w:r>
      <w:r>
        <w:rPr>
          <w:rStyle w:val="poznamka"/>
        </w:rPr>
        <w:t xml:space="preserve">L 1,39–55 </w:t>
      </w:r>
      <w:r>
        <w:rPr>
          <w:rStyle w:val="Text"/>
        </w:rPr>
        <w:t>Dietky najmilejší, dnes cierkev svatá ctí a velebí hod milé panny Marie navščívenie milé svaté Alžběty, když jest navštievila milú svatú Alžbětu. A to se jest bylo stalo potom, když milá panna Maria již byla počala pána našeho Jezukrista, když jest byla řekla anjelovi: „Kterak se to stane, a já sem muže nepoznala“</w:t>
      </w:r>
      <w:r>
        <w:rPr>
          <w:rStyle w:val="poznamka"/>
        </w:rPr>
        <w:t>L 1,34</w:t>
      </w:r>
      <w:r>
        <w:rPr>
          <w:rStyle w:val="Text"/>
        </w:rPr>
        <w:t xml:space="preserve">, totiž když jie zvěstoval, že počne syna a porodí. I řekl jie anjel: „Duch svatý přijde v tě a moc najvyššieho zastiení tobě. A protož což se z tebe narodí, syn najvyššieho nazván bude.“ </w:t>
      </w:r>
      <w:r>
        <w:rPr>
          <w:rStyle w:val="poznamka"/>
        </w:rPr>
        <w:t xml:space="preserve">L 1,35 </w:t>
      </w:r>
      <w:r>
        <w:rPr>
          <w:rStyle w:val="Text"/>
        </w:rPr>
        <w:t xml:space="preserve">A pověděl jie anjel o milé svaté Alžbětě a řka: „A aj – Alžběta, příbuzná </w:t>
      </w:r>
      <w:r>
        <w:rPr>
          <w:rStyle w:val="foliace"/>
        </w:rPr>
        <w:t xml:space="preserve">155v </w:t>
      </w:r>
      <w:r>
        <w:rPr>
          <w:rStyle w:val="Text"/>
        </w:rPr>
        <w:t xml:space="preserve">tvá, i ona počne syna v starosti své.“ </w:t>
      </w:r>
      <w:r>
        <w:rPr>
          <w:rStyle w:val="poznamka"/>
        </w:rPr>
        <w:t xml:space="preserve">L 1, 36 </w:t>
      </w:r>
      <w:r>
        <w:rPr>
          <w:rStyle w:val="Text"/>
        </w:rPr>
        <w:t>Jako by anjel božie takto řekl: „Ty pravíš</w:t>
      </w:r>
      <w:r>
        <w:rPr>
          <w:rStyle w:val="emendace"/>
        </w:rPr>
        <w:t xml:space="preserve">pravíš </w:t>
      </w:r>
      <w:r>
        <w:rPr>
          <w:rStyle w:val="pramen"/>
        </w:rPr>
        <w:t>prawieſs</w:t>
      </w:r>
      <w:r>
        <w:rPr>
          <w:rStyle w:val="Text"/>
        </w:rPr>
        <w:t xml:space="preserve">, panno Maria, a tážeš se, kterak by to mohlo býti, poněvadž jsi muže nepoznala, že jest to proti přirození </w:t>
      </w:r>
      <w:r>
        <w:rPr>
          <w:rStyle w:val="emendace"/>
        </w:rPr>
        <w:t xml:space="preserve">přirození </w:t>
      </w:r>
      <w:r>
        <w:rPr>
          <w:rStyle w:val="pramen"/>
        </w:rPr>
        <w:t xml:space="preserve">przirozenie </w:t>
      </w:r>
      <w:r>
        <w:rPr>
          <w:rStyle w:val="Text"/>
        </w:rPr>
        <w:t xml:space="preserve">lidskému, že žádná bez semene mužského nemuož počíti. A poněvadž pán buoh všecky věci z ničeho, takéť muož proměniti i přirozenie lidské, jakož jest učinil i Alžbětě, přítelkyni a známéj tvéj, že ona v starosti své v osmdesáti letech počala jest synem, nebo jest to proti všemu přirození </w:t>
      </w:r>
      <w:r>
        <w:rPr>
          <w:rStyle w:val="emendace"/>
        </w:rPr>
        <w:t xml:space="preserve">přirození </w:t>
      </w:r>
      <w:r>
        <w:rPr>
          <w:rStyle w:val="pramen"/>
        </w:rPr>
        <w:t xml:space="preserve">przirozenie </w:t>
      </w:r>
      <w:r>
        <w:rPr>
          <w:rStyle w:val="Text"/>
        </w:rPr>
        <w:t>lidskému. Nebo což se zdá u lidí nepodobné, u boha všecko jest podobné. Nebo on, všemohúcí buoh, mocen jest všecko učiniti, což ráčí, jako mocný pán.“ A tak milá panna Maria, když jest byla uvěřila a počala synem, totiž milým pánem Jezukristem, a jakož pokládají doktorové svatí, že milá panna Maria počala, že ihned celý pán Kristus byl jest v jejie svatém životě. A tak milá panna Maria pamatovala jest tu řeč, kterúž jie byl anjel pověděl o Alžbětě, o jejie přítelkyni. A ihned povstavši, šla jest na hory s pospíchaním do města Judova a vešla jest do domu Zachariášova. Nebo Zachariáš byl jest otec milého svatého Jana, křtitele božieho, a Alžběta máti jeho. A protož cierkev svatá pamatuje tu radost, kterúž jest měla milá svatá Alžběta pro navštievenie miléj panny Marie. Nebo jakož jste slyšeli v svatém čtení</w:t>
      </w:r>
      <w:r>
        <w:rPr>
          <w:rStyle w:val="emendace"/>
        </w:rPr>
        <w:t xml:space="preserve">čtení </w:t>
      </w:r>
      <w:r>
        <w:rPr>
          <w:rStyle w:val="pramen"/>
        </w:rPr>
        <w:t>cztenie</w:t>
      </w:r>
      <w:r>
        <w:rPr>
          <w:rStyle w:val="Text"/>
        </w:rPr>
        <w:t xml:space="preserve">, když jest milá panna Maria přišla do domu, kdež jest byla milá svatá Alžběta, jedné </w:t>
      </w:r>
      <w:r>
        <w:rPr>
          <w:rStyle w:val="foliace"/>
        </w:rPr>
        <w:t xml:space="preserve">156r </w:t>
      </w:r>
      <w:r>
        <w:rPr>
          <w:rStyle w:val="Text"/>
        </w:rPr>
        <w:t xml:space="preserve">že jest zaslyšela hlas pozdravení miléj panny Marie, ihned mládenec v břiše jejie zradoval se jest, totiž milý svatý Jan. A tak pravie doktorové svatí, že by byl </w:t>
      </w:r>
      <w:r>
        <w:rPr>
          <w:rStyle w:val="Text"/>
        </w:rPr>
        <w:lastRenderedPageBreak/>
        <w:t xml:space="preserve">poklekl v břiše své matky a radoval se jest příščí milému pánu bohu. A proto z radování milá svatá Alžběta byla jest naplněna duchem svatým, jakož ste slyšeli ve čtení, kterak milá svatá Alžběta řekla jest hlasem velikým řka: „Požehnaná jsi ty mezi ženami i požehnaný plod břicha tvého“, nebo jest již věděla skrze ducha svatého, že se tu syn boží vtělil, kterýž má vykúpiti veškeren svět. A protož dále řekla jest: „Odkud mi jest to dáno, že máti pána mého přišla jest ke mně?“ Jako by takto řekla: „I kterak sem já toho zaslúžila, že matka pána mého přišla jest mně posluhovati. Ješto bych já měla k ní jíti a jí posluhovati. A nejsem toho hodna, by ty mně posluhovala, poněvadžs ty již většie a duostojnější nade všecky ženy, nebs ty již královna nebeská, ty jsi povýšena nade všecky kuory anjelské, ty jsi matka božie. A ty jsi ta brána, kterúž jest vyšel Ezechiel. Ty jsi ten keř, kterýž jest viděl Mojžieš, ješto jest ohněm hořel, a neshořel a svú zelenost přirozenú měl. Ty jsi ta archa, v kteréžto arše chléb nebeský chován byl. Ty jsi toho osiehla, jehožto vešken svět osiehnúti nemohl. Ty jsi matka milosrdenstvie. Ty jsi ten prut Aaronuov, na kterémžto ten předrahý květ, pán Kristus, vykvetl. Na tobě jsú se všicka proročská písma </w:t>
      </w:r>
      <w:r>
        <w:rPr>
          <w:rStyle w:val="emendace"/>
        </w:rPr>
        <w:t xml:space="preserve">písma </w:t>
      </w:r>
      <w:r>
        <w:rPr>
          <w:rStyle w:val="pramen"/>
        </w:rPr>
        <w:t xml:space="preserve">pieſma </w:t>
      </w:r>
      <w:r>
        <w:rPr>
          <w:rStyle w:val="Text"/>
        </w:rPr>
        <w:t xml:space="preserve">dokonala. </w:t>
      </w:r>
      <w:r>
        <w:rPr>
          <w:rStyle w:val="foliace"/>
        </w:rPr>
        <w:t xml:space="preserve">156v </w:t>
      </w:r>
      <w:r>
        <w:rPr>
          <w:rStyle w:val="Text"/>
        </w:rPr>
        <w:t xml:space="preserve">Ty jsi najmilostivějšie orodovnice za každého hřiešného člověka.“ A protož milá svatá Alžběta řekla: „Ó, kterak sem já toho zaslúžila, že matka pána mého přišla jest ke mně, nebo když sem jediné slyšela hlas pozdravenie tvého, ihned se děťátko zradovalo v břiše mém! A blahoslavená jsi, jenž jsi uvěřila, nebo se to tobě dokoná, což jest tobě řečeno od anjela.“ Znamenaj, kterak milá svatá Alžběta věděla, co jest jí řečeno bylo od anjela, a ona tu nebyla ani jie kto pravil, ale věděla jest to milá svatá Alžběta skrze ducha svatého. Dále ve čtení </w:t>
      </w:r>
      <w:r>
        <w:rPr>
          <w:rStyle w:val="emendace"/>
        </w:rPr>
        <w:t xml:space="preserve">čtení </w:t>
      </w:r>
      <w:r>
        <w:rPr>
          <w:rStyle w:val="pramen"/>
        </w:rPr>
        <w:t xml:space="preserve">cztenie </w:t>
      </w:r>
      <w:r>
        <w:rPr>
          <w:rStyle w:val="Text"/>
        </w:rPr>
        <w:t>svatém řečeno jest, kterak jest milá panna Maria řekla z pokory srdce svého: „Velebí duše má hospodina i zradoval se jest duch muoj v bohu spasiteli mém, nebo vzhlédl jest na pokoru dievky své.“ Znamenaj, kterak milá panna Maria nazvala se dievkú na znamení toho, kohož milý buoh povyšuje na tomto světě, ten se má ponižovati. Kéž jest milá panna Maria nazvala se matkú anebo královnú nebeskú, jakož jest jí byla! Ale pro velikú pokoru nazvala se jest dievkú. Jakož jest řečeno v svatém čtení</w:t>
      </w:r>
      <w:r>
        <w:rPr>
          <w:rStyle w:val="emendace"/>
        </w:rPr>
        <w:t xml:space="preserve">čtení </w:t>
      </w:r>
      <w:r>
        <w:rPr>
          <w:rStyle w:val="pramen"/>
        </w:rPr>
        <w:t>cztenie</w:t>
      </w:r>
      <w:r>
        <w:rPr>
          <w:rStyle w:val="Text"/>
        </w:rPr>
        <w:t xml:space="preserve">, že milá panna Maria řekla jest „nebo vzhlédl jest na pokoru dievky své“. Znamenaj, kterak veliká ctnost jest pokora svatá, nebo pokora milú pannu Mariji vyzdvihla jest nade všecky kuory anjelské. Ale pýcha neboli hrdost z krásného anjela učinila jest škaredého diábla. A protož řekla jest milá panna Maria, jakož jste slyšeli ve čtení: „Učinil jest moc v ramenu svém, </w:t>
      </w:r>
      <w:r>
        <w:rPr>
          <w:rStyle w:val="poznamka"/>
        </w:rPr>
        <w:t xml:space="preserve">na tomto místě je zapsáno „roz“ </w:t>
      </w:r>
      <w:r>
        <w:rPr>
          <w:rStyle w:val="foliace"/>
        </w:rPr>
        <w:t xml:space="preserve">157r </w:t>
      </w:r>
      <w:r>
        <w:rPr>
          <w:rStyle w:val="Text"/>
        </w:rPr>
        <w:t xml:space="preserve">rozptýlel hrdé mysli srdce jejich, složil mocné z stolice a povýšil pokorné.“ Dále v svatém čtení řečeno jest: „Přijal Israhel dietě své a rozpomenul se na milosrdenstvie své, jakož jest mluvil k otcóm našim, k Abrahamovi a semenu jeho na věky.“ Tu ve čtení dotýče se toho, kterak Abrahamovi bylo jest zaslíbeno vtělenie milého pána Ježíše; a protož ve čtení </w:t>
      </w:r>
      <w:r>
        <w:rPr>
          <w:rStyle w:val="emendace"/>
        </w:rPr>
        <w:t xml:space="preserve">čtení </w:t>
      </w:r>
      <w:r>
        <w:rPr>
          <w:rStyle w:val="pramen"/>
        </w:rPr>
        <w:t xml:space="preserve">cztenie </w:t>
      </w:r>
      <w:r>
        <w:rPr>
          <w:rStyle w:val="Text"/>
        </w:rPr>
        <w:t>svatém dotýče se Abrahama a semena jeho. Jako by takto řekl: „Již milý buoh rozpomenul se na své svaté milosrdenstvie a již jest naplnil svuoj svatý slib, což jest slíbil otcóm našim, že jest poslal svého milého syna na svět, aby vykúpil otce naše z temnosti a z pekla věčného.“ Nebo žádný před umučením milého pána Ježíše, by byl najsvětější, nemohl přijíti do nebeského království</w:t>
      </w:r>
      <w:r>
        <w:rPr>
          <w:rStyle w:val="emendace"/>
        </w:rPr>
        <w:t xml:space="preserve">království </w:t>
      </w:r>
      <w:r>
        <w:rPr>
          <w:rStyle w:val="pramen"/>
        </w:rPr>
        <w:t>kralowſtwie</w:t>
      </w:r>
      <w:r>
        <w:rPr>
          <w:rStyle w:val="Text"/>
        </w:rPr>
        <w:t xml:space="preserve">. A protož milá svatá Alžběta a milá panna Maria věděly jsú skrze ducha svatého, že skrze vtělenie milého pána Ježíše přiblížilo se jest lidské spasenie, že se má naroditi vykupitel a spasitel všeho světa. A protož sú se radovali milá panna Maria a milá svatá Alžběta. A tak cierkev svatá, totiž všecek zbor věrných křesťanuov, světí tento hod milé panny Marie, pamatujíce tu </w:t>
      </w:r>
      <w:r>
        <w:rPr>
          <w:rStyle w:val="Text"/>
        </w:rPr>
        <w:lastRenderedPageBreak/>
        <w:t xml:space="preserve">radost. Též i my dnešní den máme se radovati spasiteli našemu milému pánu Ježíši Kristu, jeho svatému příščí, že jest ráčil přijíti na tento svět a skrze svú smrt nevinnú ráčil nás vykúpiti od věčného zatracenie. A dokonávaje svaté čtenie, svatý Lukáš die takto: „I zuostala jest </w:t>
      </w:r>
      <w:r>
        <w:rPr>
          <w:rStyle w:val="foliace"/>
        </w:rPr>
        <w:t xml:space="preserve">157v </w:t>
      </w:r>
      <w:r>
        <w:rPr>
          <w:rStyle w:val="Text"/>
        </w:rPr>
        <w:t xml:space="preserve">panna Maria s ní, totižto s svatú Alžbětú, jakžto tři měsiece, totiž že jie jest posluhovala milá panna Maria svatéj Alžbětě tři měsiece, když jest ležela při mladém, totiž při porodu svatého Jana. A potom se navrátila do domu svého milá panna Maria.“ </w:t>
      </w:r>
      <w:r>
        <w:rPr>
          <w:rStyle w:val="poznamka"/>
        </w:rPr>
        <w:t xml:space="preserve">sr. L 1,56 </w:t>
      </w:r>
      <w:r>
        <w:rPr>
          <w:rStyle w:val="Text"/>
        </w:rPr>
        <w:t>A protož věrní křesťané pamatují tu radost, světiece tento velebný hod navštievení miléj panny Marie, že jest navštievila milú svatú Alžbětu. Též i my máme se dnešní den radovati, nebo jakož sú se oni radovali na zemi a již se radují v nebeském království</w:t>
      </w:r>
      <w:r>
        <w:rPr>
          <w:rStyle w:val="emendace"/>
        </w:rPr>
        <w:t xml:space="preserve">království </w:t>
      </w:r>
      <w:r>
        <w:rPr>
          <w:rStyle w:val="pramen"/>
        </w:rPr>
        <w:t>kralowſtwie</w:t>
      </w:r>
      <w:r>
        <w:rPr>
          <w:rStyle w:val="Text"/>
        </w:rPr>
        <w:t>, takéž i my, budeme li se zde radovati dobře činíce, potom se také budem s nimi radovati v nebeském království</w:t>
      </w:r>
      <w:r>
        <w:rPr>
          <w:rStyle w:val="emendace"/>
        </w:rPr>
        <w:t xml:space="preserve">království </w:t>
      </w:r>
      <w:r>
        <w:rPr>
          <w:rStyle w:val="pramen"/>
        </w:rPr>
        <w:t>kralowſtwie</w:t>
      </w:r>
      <w:r>
        <w:rPr>
          <w:rStyle w:val="Text"/>
        </w:rPr>
        <w:t>, do kteréhož královstvie nebeského rač nám dopomoci buoh otec i syn i duch svatý, vše jeden hospodin. Amen.</w:t>
      </w:r>
    </w:p>
    <w:p>
      <w:pPr>
        <w:pStyle w:val="Nadpis"/>
      </w:pPr>
      <w:r>
        <w:rPr>
          <w:rStyle w:val="cizijazyk"/>
        </w:rPr>
        <w:t>De sancto Matheo</w:t>
      </w:r>
    </w:p>
    <w:p>
      <w:r>
        <w:rPr>
          <w:rStyle w:val="Text"/>
        </w:rPr>
        <w:t xml:space="preserve">Při těchto sloviech, jakož svatý Lukáš v dnešním čtení </w:t>
      </w:r>
      <w:r>
        <w:rPr>
          <w:rStyle w:val="emendace"/>
        </w:rPr>
        <w:t xml:space="preserve">čtení </w:t>
      </w:r>
      <w:r>
        <w:rPr>
          <w:rStyle w:val="pramen"/>
        </w:rPr>
        <w:t xml:space="preserve">cztenie </w:t>
      </w:r>
      <w:r>
        <w:rPr>
          <w:rStyle w:val="Text"/>
        </w:rPr>
        <w:t xml:space="preserve">o svatém Matúši píše, že pán Kristus, uhlédav ho na mýtě sediece, řekl k němu: „Matúši, jdi po mně!“ </w:t>
      </w:r>
      <w:r>
        <w:rPr>
          <w:rStyle w:val="poznamka"/>
        </w:rPr>
        <w:t xml:space="preserve">sr. L 5,27 </w:t>
      </w:r>
      <w:r>
        <w:rPr>
          <w:rStyle w:val="Text"/>
        </w:rPr>
        <w:t xml:space="preserve">Znamenati máme, že svatý Matúš mnohými obyčeji pána Krista jest následoval. Jedno kvapně a náhle a rychle, neb k jedinému slovu páně Kristovu, neočekávaje v tom dlúhého prodlenie ani dlúhé chvíle, ale ihned bez meškánie nechav mýta a opustiv lakomstvie, duom, dědictvie i přátely své, šel jest za pánem Kristem, nádržal se jeho pílně </w:t>
      </w:r>
      <w:r>
        <w:rPr>
          <w:rStyle w:val="emendace"/>
        </w:rPr>
        <w:t xml:space="preserve">pílnie </w:t>
      </w:r>
      <w:r>
        <w:rPr>
          <w:rStyle w:val="pramen"/>
        </w:rPr>
        <w:t xml:space="preserve">pielnie </w:t>
      </w:r>
      <w:r>
        <w:rPr>
          <w:rStyle w:val="Text"/>
        </w:rPr>
        <w:t xml:space="preserve">jako pána a mistra svého. Neb praví svatý Jeroným, že nějaká jasnost </w:t>
      </w:r>
      <w:r>
        <w:rPr>
          <w:rStyle w:val="foliace"/>
        </w:rPr>
        <w:t xml:space="preserve">158r </w:t>
      </w:r>
      <w:r>
        <w:rPr>
          <w:rStyle w:val="Text"/>
        </w:rPr>
        <w:t xml:space="preserve">z jeho božské tváři vycházieše, takže zrakem svého božstvie mnoho lidí k sobě táhl jest, jenž proto za ním šli a jeho se nádržali, a poněvadž pán buoh tu moc kamení dává jakožto tomu kamení, jenž slove </w:t>
      </w:r>
      <w:r>
        <w:rPr>
          <w:rStyle w:val="cizijazyk"/>
        </w:rPr>
        <w:t>magnes</w:t>
      </w:r>
      <w:r>
        <w:rPr>
          <w:rStyle w:val="Text"/>
        </w:rPr>
        <w:t>, kterýžto kámen podlé přirozenie svého táhne k sobě železo a jiné věci, o mnohem viece pán buoh, stvořitel všeho světa, mohl jest přitáhnúti k sobě, kohož ráčil. A protož znamenav to milý svatý Matúš, šel jest za pánem Kristem a nádržal se jeho, vzpomínajíce na slova ta proroka Izaiáše, kdež praví</w:t>
      </w:r>
      <w:r>
        <w:rPr>
          <w:rStyle w:val="emendace"/>
        </w:rPr>
        <w:t xml:space="preserve">praví </w:t>
      </w:r>
      <w:r>
        <w:rPr>
          <w:rStyle w:val="pramen"/>
        </w:rPr>
        <w:t>prawie</w:t>
      </w:r>
      <w:r>
        <w:rPr>
          <w:rStyle w:val="Text"/>
        </w:rPr>
        <w:t xml:space="preserve">: „Hledajte pána boha tehda, když ho najíti muožete.“ </w:t>
      </w:r>
      <w:r>
        <w:rPr>
          <w:rStyle w:val="poznamka"/>
        </w:rPr>
        <w:t xml:space="preserve">sr. Is 55,6 </w:t>
      </w:r>
      <w:r>
        <w:rPr>
          <w:rStyle w:val="Text"/>
        </w:rPr>
        <w:t xml:space="preserve">Ale pohřiechu mnozí jsú mezi námi, ješto viece čerta hledají nežli pána boha, jakož jsú smilníci, cizoložníci, lúpežníci, dráči, lichevníci, tanečníci, kostkáři, čarodějníci, opilci a jiní takoví hřiešníci, když malú věc ztratí aneb zmrhají, s velikú pilností hledají, aby ji zase nalezli. Ale pána boha, jehož pro své hřiechy již mnoho let ztratili, a toho netbají zase najíti, aby hřiechuov nechajíce navrátili se k milému pánu bohu a následovali jeho dobrými ctnostmi a dobrými skutky. Následoval také svatý Matúš pána Krista úplně a dokonale, nic nepozuostavuje. A protož podobně mohl řéci svatý Matúš s svatým Petrem a s jinými apoštoly řka: „Ej, teď jsme opustili všecko a následovali sme tebe.“ </w:t>
      </w:r>
      <w:r>
        <w:rPr>
          <w:rStyle w:val="poznamka"/>
        </w:rPr>
        <w:t xml:space="preserve">Mt 19,27 </w:t>
      </w:r>
      <w:r>
        <w:rPr>
          <w:rStyle w:val="Text"/>
        </w:rPr>
        <w:t xml:space="preserve">A co jest toho, ješto svatý Matúš pro pána boha opustil, jistě to všechno, což </w:t>
      </w:r>
      <w:r>
        <w:rPr>
          <w:rStyle w:val="foliace"/>
        </w:rPr>
        <w:t xml:space="preserve">158v </w:t>
      </w:r>
      <w:r>
        <w:rPr>
          <w:rStyle w:val="Text"/>
        </w:rPr>
        <w:t xml:space="preserve">jest kde měl, jakož sem dřéve řekl, vešken statek svuoj, přátely své a potom i sám sebe; najprv opustil přátely své. Ó, jak velmi dobrú směnu svatý Matúš učinil, že dal smrtedlné přátely za nesmrtedlné, totiž za pána Krista a za všechnu říši nebeskú. Neb nemáme věrnějšieho přietele nežli pána Krista. A když nás již všichni přátelé odpadnú a v núzi naší nás nechají, tehda sám milý Kristus pán, otec náš, s námi zuostane, ukazuje lásku a přiezen přátelóm svým. Opustil také statek svuoj pro pána boha a na tom jest velmi múdře </w:t>
      </w:r>
      <w:r>
        <w:rPr>
          <w:rStyle w:val="Text"/>
        </w:rPr>
        <w:lastRenderedPageBreak/>
        <w:t xml:space="preserve">učinil. Neb jakož Šalomuon praví, že bohatstvie zle a neřádně dobyté pohružuje duši do pekla, a protož radí prorok v Žaltáři: „Jestliže vám bohatstvie přibývati bude, neroďte přikládati k němu mysli své anebo srdce svého.“ Opustil také svatý Matúš sám sebe pro pána boha, neb nětco veliká věc jest opustiti sám sebe, jakož jest svatý Matúš učinil, že netoliko statek svuoj opustil a přátely své, ale by sto životuov byl měl, všechny by pro pána boha byl nasadil a povážil. Následoval také svatý Matúš pána Krista přieznivě tím obyčejem, že potom pánu bohu a jeho apoštolóm všem doma veliké hody činil, kteréžto hody nebyly v sobě tak pyšné a nákladně přípravné, jakož slušie. Ale tím úmyslem poctěný za veliké hody, že v tom žádost a ochotnost svatého Matúše viece vážena </w:t>
      </w:r>
      <w:r>
        <w:rPr>
          <w:rStyle w:val="foliace"/>
        </w:rPr>
        <w:t xml:space="preserve">159r </w:t>
      </w:r>
      <w:r>
        <w:rPr>
          <w:rStyle w:val="Text"/>
        </w:rPr>
        <w:t xml:space="preserve">bude neb byla nežli co jiného a že pána Krista s velikú žádostí laskavě do svého domu přijal. Následoval také svatý Matúš pána Krista užitečně, neb svým kázaním a svým učením ku pánu bohu obrátil jest mnoho lidí. Neb čte se v jeho diviech, jakož syn Ejipovi, tomu králi, byl umřel. Tehda ten král Ejipus poslal po svatého Matúše a prosil, aby syna jeho z mrtvých vzkřísil. Tu pak svatý Matúš, vzdav modlitbu svú ku pánu bohu, tudiež ho zase z mrtvých vzkřiesil. A viděv to král, poslal po všie své zemi, aby se všichni k němu sešli a viděli boha v osobě člověčie. Sešli se lidé s dary, s klénoty rozličnými, chtiece svatému Matúši to obětovati a jej tím darovati. Jimžto svatý Matúš odpovie řka takto: „Dobří lidé, co činíte, jáť bohem nejsem, ale jsemť sluha pána Jezukrista, než z toho zlata a střiebra ustavtež bohu ke cti a k chvále kostel, aby tu buoh chválen byl.“ A tak se i stalo, že počavše dělati, i dokonali to dielo o tom kostelu ve třidceti dnech. A potom ten král Ejipus s královnú svú i se vším svým lidem přijal jest křest svatý a vieru křesťanskú. A protož hleď, jak veliký užitek svatý Matúš pánu bohu zjednal jest a jak pána boha následoval v jeho službě. Dále svatý Matúš následoval pána boha ustavičně, neb až do téj smrti bez rozpaky nepřestal jest následovati pána boha, až ho i dosáhl skrze hrozné, veliké muky, kteréž jest pro něho </w:t>
      </w:r>
      <w:r>
        <w:rPr>
          <w:rStyle w:val="foliace"/>
        </w:rPr>
        <w:t xml:space="preserve">159v </w:t>
      </w:r>
      <w:r>
        <w:rPr>
          <w:rStyle w:val="Text"/>
        </w:rPr>
        <w:t xml:space="preserve">trpěl. Neb dokudž člověk jest v rozkoši tohoto světa a nic protivného a nic nesnadného netrpí, ten nemnoho pána boha miluje, aniž se bojí božieho přikázanie. Ale když již svět a rozkoš jeho opustí a počne milovati boha, tehda tepruv otevřen bude rozum a smyslové jeho. Takéž tento svatý Matúš, dokudž byl v rozkoši tohoto světa, nemiloval jest pána boha ani také v jeho přikázaní </w:t>
      </w:r>
      <w:r>
        <w:rPr>
          <w:rStyle w:val="emendace"/>
        </w:rPr>
        <w:t xml:space="preserve">přikázaní </w:t>
      </w:r>
      <w:r>
        <w:rPr>
          <w:rStyle w:val="pramen"/>
        </w:rPr>
        <w:t xml:space="preserve">przikazanie </w:t>
      </w:r>
      <w:r>
        <w:rPr>
          <w:rStyle w:val="Text"/>
        </w:rPr>
        <w:t xml:space="preserve">přebýval. Ale když svět tento opustil a nádržal se pána boha, tak velice jej miloval, že jeho až i do téj smrti neopustil. Neb čte se dále při jeho svatém životě, že král Ejipus, jehož svatý Matúš s jeho se všemi lidmi pokřtil, ten po své smrti zuostavil dceru Epigenii tak řečenú. A tu jistú dceru svatý Matúš, učiniv ji mniškú, posvětil ji a oddal ji pánu bohu v téj čistotě, kterúž pánu bohu slíbila. Pak po smrti toho krále Ejipa na jeho miesto bude jiný král vyvolen, Hirtakus tak řečený. Ten jistý král Hirtakus zapáli se žádostí v lásce téjto panny a slíbi svatému Matúšovi polovici svého královstvie dáti, jestliže by zjednati mohl, aby jemu k manželství </w:t>
      </w:r>
      <w:r>
        <w:rPr>
          <w:rStyle w:val="emendace"/>
        </w:rPr>
        <w:t xml:space="preserve">manželství </w:t>
      </w:r>
      <w:r>
        <w:rPr>
          <w:rStyle w:val="pramen"/>
        </w:rPr>
        <w:t xml:space="preserve">manzelſtwie </w:t>
      </w:r>
      <w:r>
        <w:rPr>
          <w:rStyle w:val="Text"/>
        </w:rPr>
        <w:t xml:space="preserve">povolila. Die jemu svatý Matúš, aby obyčejem předka svého v neděli do kostela přišel a tu před tú pannú slyšal, jak hodné jest a pánu bohu vzácné manželství svaté. Slyšav to tento král Hirtakus, s velikú radostí bude kvapiti, aby tím spěšnějí k kostelu mohl přijíti, naděje se, že by svatý Matúš téjto panně k manželství </w:t>
      </w:r>
      <w:r>
        <w:rPr>
          <w:rStyle w:val="emendace"/>
        </w:rPr>
        <w:t xml:space="preserve">manželství </w:t>
      </w:r>
      <w:r>
        <w:rPr>
          <w:rStyle w:val="pramen"/>
        </w:rPr>
        <w:t xml:space="preserve">manzelſtwie </w:t>
      </w:r>
      <w:r>
        <w:rPr>
          <w:rStyle w:val="Text"/>
        </w:rPr>
        <w:t xml:space="preserve">raditi </w:t>
      </w:r>
      <w:r>
        <w:rPr>
          <w:rStyle w:val="foliace"/>
        </w:rPr>
        <w:t xml:space="preserve">160r </w:t>
      </w:r>
      <w:r>
        <w:rPr>
          <w:rStyle w:val="Text"/>
        </w:rPr>
        <w:t xml:space="preserve">mienil, aby ho za manžela pojala. A když tu v kostele budú a lidé se zberú, tu svatý Matúš o stavu a o řádu manželském dlúho rozpravil. A od toho krále bude velice chválen, jiného nevěda a jiného v tom neshledávaje ten král, než že by tú řečí svatý Matúš tuto pannu přemluviti měl, aby jemu k manželství </w:t>
      </w:r>
      <w:r>
        <w:rPr>
          <w:rStyle w:val="emendace"/>
        </w:rPr>
        <w:t xml:space="preserve">manželství </w:t>
      </w:r>
      <w:r>
        <w:rPr>
          <w:rStyle w:val="pramen"/>
        </w:rPr>
        <w:t xml:space="preserve">manzelſtwie </w:t>
      </w:r>
      <w:r>
        <w:rPr>
          <w:rStyle w:val="Text"/>
        </w:rPr>
        <w:t xml:space="preserve">svolila. A </w:t>
      </w:r>
      <w:r>
        <w:rPr>
          <w:rStyle w:val="Text"/>
        </w:rPr>
        <w:lastRenderedPageBreak/>
        <w:t xml:space="preserve">pak dále svatý Matúš die také těm lidem, kteříž se k tomu byli sešli, řka takto: „Viete dobře a móžete tomu srozuměti dobře, když by který služebník královu chotí, kterúž král sobě vyvolil, sobě zjednati chtěl, netoliko, že by tím králuov hněv a nemilost získal sobě, nébrž i smrti by takový hoden byl a zaslúžil, ktož by takovú nelibost králi ukázal. Takéž tobě, králi, řéci mohu: Poněvadž vieš, že tato panna věčnému králi jest oddána, kterak ty muožeš choti mocnějšieho sebe za manželku pojíti, avšak by sobě získal věčný hněv a nemilost božie?“ Slyšav tu řeč král Hirtakus, bude velmi horliti na svatého Matúše, a tak v těch hněviech preč odšel. Ale svatý Matúš, nic se jeho neliknuje, po dokonání </w:t>
      </w:r>
      <w:r>
        <w:rPr>
          <w:rStyle w:val="emendace"/>
        </w:rPr>
        <w:t xml:space="preserve">dokonání </w:t>
      </w:r>
      <w:r>
        <w:rPr>
          <w:rStyle w:val="pramen"/>
        </w:rPr>
        <w:t xml:space="preserve">dokonanie </w:t>
      </w:r>
      <w:r>
        <w:rPr>
          <w:rStyle w:val="Text"/>
        </w:rPr>
        <w:t xml:space="preserve">svatých mší tepruv právě, jakož slušie, víloval </w:t>
      </w:r>
      <w:r>
        <w:rPr>
          <w:rStyle w:val="emendace"/>
        </w:rPr>
        <w:t xml:space="preserve">víloval </w:t>
      </w:r>
      <w:r>
        <w:rPr>
          <w:rStyle w:val="pramen"/>
        </w:rPr>
        <w:t xml:space="preserve">wiliowal </w:t>
      </w:r>
      <w:r>
        <w:rPr>
          <w:rStyle w:val="Text"/>
        </w:rPr>
        <w:t xml:space="preserve">a posvětil tu pannu a přidal jie k tovaryšství </w:t>
      </w:r>
      <w:r>
        <w:rPr>
          <w:rStyle w:val="emendace"/>
        </w:rPr>
        <w:t xml:space="preserve">tovaryšství </w:t>
      </w:r>
      <w:r>
        <w:rPr>
          <w:rStyle w:val="pramen"/>
        </w:rPr>
        <w:t xml:space="preserve">thowaryzſtwie </w:t>
      </w:r>
      <w:r>
        <w:rPr>
          <w:rStyle w:val="Text"/>
        </w:rPr>
        <w:t xml:space="preserve">viece než dvě stě jiných panen, jenž tu s ní přebýváchu. A když již svatý Matúš mši dokonával, poslal král jednoho svého ukrutného služebníka, jenž svatého Matúše, an ještě u oltáře, jej zamordoval, a tak život svuoj tím mordem skonal. Potom když tento král </w:t>
      </w:r>
      <w:r>
        <w:rPr>
          <w:rStyle w:val="foliace"/>
        </w:rPr>
        <w:t xml:space="preserve">160v </w:t>
      </w:r>
      <w:r>
        <w:rPr>
          <w:rStyle w:val="Text"/>
        </w:rPr>
        <w:t xml:space="preserve">téjto panny, aby jemu k manželství svolila, pro nic namluviti nemohl, a tak rozhněvav se, káže klášter vuokol se všech stran zapáliti, aby ta panna i s jinými shořela. Tudiež zjevi se jie svatý Matúš a ten oheň božie mocí od toho kláštera odpudil, kterýžto oheň potom na králuov duom přestúpiv, i spálí jej veškeren, takže sotně král s svým synem z toho ohně mohli ujíti, a to s lidskú pomocí. A potom tento král Hirtakus byl jest poražen od pána boha nemocí trudovatú. A nemoha se toho zhojiti, sám se potom svým mečem vlastním </w:t>
      </w:r>
      <w:r>
        <w:rPr>
          <w:rStyle w:val="emendace"/>
        </w:rPr>
        <w:t xml:space="preserve">vlastním </w:t>
      </w:r>
      <w:r>
        <w:rPr>
          <w:rStyle w:val="pramen"/>
        </w:rPr>
        <w:t xml:space="preserve">wlaſtniem </w:t>
      </w:r>
      <w:r>
        <w:rPr>
          <w:rStyle w:val="Text"/>
        </w:rPr>
        <w:t xml:space="preserve">zamordoval. A pak lidé téj země bratra téjto panny králem jsú volili. Jehož také svatý Matúš předtím byl pokřtil, jenž sedmdesát let potom kralováše, služby božie šíře a vieru křesťanskú rozmáhaje, a to až do svého skončenie. A protože svatý Matúš stále pána boha následoval, jeho vuoli a poslušenstvie a přikázanie ve všem plnil, pro takovú jeho stálost a poslušenstvie dal jest jemu pán buoh moc nad mnohým stvořením, aby ho poslušno bylo. Neb jakož praví </w:t>
      </w:r>
      <w:r>
        <w:rPr>
          <w:rStyle w:val="emendace"/>
        </w:rPr>
        <w:t xml:space="preserve">praví </w:t>
      </w:r>
      <w:r>
        <w:rPr>
          <w:rStyle w:val="pramen"/>
        </w:rPr>
        <w:t xml:space="preserve">prawie </w:t>
      </w:r>
      <w:r>
        <w:rPr>
          <w:rStyle w:val="cizijazyk"/>
        </w:rPr>
        <w:t>Ecclesiastes</w:t>
      </w:r>
      <w:r>
        <w:rPr>
          <w:rStyle w:val="Text"/>
        </w:rPr>
        <w:t xml:space="preserve">: „Ktož se boha bojí, také všechny věci se jeho bojie.“ </w:t>
      </w:r>
      <w:r>
        <w:rPr>
          <w:rStyle w:val="poznamka"/>
        </w:rPr>
        <w:t xml:space="preserve">sr. Eccl 8,12 </w:t>
      </w:r>
      <w:r>
        <w:rPr>
          <w:rStyle w:val="Text"/>
        </w:rPr>
        <w:t>A takže svatého Matúše poslušno bylo nerozumné stvořenie. A o tom tak máme psáno, když svatý Matúš v múřenínské zemi kázáše slovo božie, i nalezl tu dva čarodějníky, Zarona a Arfaxat tak řečená, jenž lidi sprostné svým učením diábelským s pravé viery svozovali, zbavujíce je zraku, slyšenie, chodu a na jiných údech těla jejich uražujíce</w:t>
      </w:r>
      <w:r>
        <w:rPr>
          <w:rStyle w:val="emendace"/>
        </w:rPr>
        <w:t xml:space="preserve">uražujíce </w:t>
      </w:r>
      <w:r>
        <w:rPr>
          <w:rStyle w:val="pramen"/>
        </w:rPr>
        <w:t>vrazugiecze</w:t>
      </w:r>
      <w:r>
        <w:rPr>
          <w:rStyle w:val="Text"/>
        </w:rPr>
        <w:t xml:space="preserve">, že těch požívati nemohli, </w:t>
      </w:r>
      <w:r>
        <w:rPr>
          <w:rStyle w:val="foliace"/>
        </w:rPr>
        <w:t xml:space="preserve">161r </w:t>
      </w:r>
      <w:r>
        <w:rPr>
          <w:rStyle w:val="Text"/>
        </w:rPr>
        <w:t xml:space="preserve">jako by toho potřebie bylo. A již jsú v takovú moc vnikli, že je lidé jakž za bohy měli. A tak slyšev svatý Matúš takovú jejich zlost, to, což oni ke škodě lidské a ku potupení </w:t>
      </w:r>
      <w:r>
        <w:rPr>
          <w:rStyle w:val="emendace"/>
        </w:rPr>
        <w:t xml:space="preserve">potupení </w:t>
      </w:r>
      <w:r>
        <w:rPr>
          <w:rStyle w:val="pramen"/>
        </w:rPr>
        <w:t xml:space="preserve">potupenie </w:t>
      </w:r>
      <w:r>
        <w:rPr>
          <w:rStyle w:val="Text"/>
        </w:rPr>
        <w:t xml:space="preserve">lidskému svú zlostí jednali, to svatý Matúš k jejich uzdravení </w:t>
      </w:r>
      <w:r>
        <w:rPr>
          <w:rStyle w:val="emendace"/>
        </w:rPr>
        <w:t xml:space="preserve">uzdravení </w:t>
      </w:r>
      <w:r>
        <w:rPr>
          <w:rStyle w:val="pramen"/>
        </w:rPr>
        <w:t xml:space="preserve">vzdrawenie </w:t>
      </w:r>
      <w:r>
        <w:rPr>
          <w:rStyle w:val="Text"/>
        </w:rPr>
        <w:t xml:space="preserve">a k jejich spasení </w:t>
      </w:r>
      <w:r>
        <w:rPr>
          <w:rStyle w:val="emendace"/>
        </w:rPr>
        <w:t xml:space="preserve">spasení </w:t>
      </w:r>
      <w:r>
        <w:rPr>
          <w:rStyle w:val="pramen"/>
        </w:rPr>
        <w:t xml:space="preserve">ſpaſenie </w:t>
      </w:r>
      <w:r>
        <w:rPr>
          <w:rStyle w:val="Text"/>
        </w:rPr>
        <w:t>zase opravoval. A tak jedné chvíle přivedú s sebú dva ješčery velmi šeredná, jenž z ust a z chřípí svých oheň sirný vypúštějíce, velmi mnoho lidí tím jsú mořili. A tak znamenav to svatý Matúš, požehnav se znamením svatého kříže</w:t>
      </w:r>
      <w:r>
        <w:rPr>
          <w:rStyle w:val="emendace"/>
        </w:rPr>
        <w:t xml:space="preserve">kříže </w:t>
      </w:r>
      <w:r>
        <w:rPr>
          <w:rStyle w:val="pramen"/>
        </w:rPr>
        <w:t>krzieze</w:t>
      </w:r>
      <w:r>
        <w:rPr>
          <w:rStyle w:val="Text"/>
        </w:rPr>
        <w:t xml:space="preserve">, i vyšel jest protiv nim, a jedné, že ho ti ješčerové uzřeli, tak ihned padli jsú před jeho nohami, jako by zesnuli. I die svatý Matúš čarodějníkóm: „Kde již jest vaše uměnie? Probuďte je a kažtež jim vstáti, muožete li!“ A když se k tomu lidé sešli, ve jméno božie přikázal těm ješčeróm, aby odtud preč odešli, jenž ho ihned poslušni jsúce, i odešli, žádnému nepřekazivše a žádnému neuškodivše. A pak netoliko, že svatý Matúš ku pánu bohu poslušenstvie plnil, ale to vše pokorú svú ozdobil, ješto ji i k milému bohu i tak k lidem vždy ústavně vedl. A pro takovú jeho pokoru pán buoh povýšil ho ve mnohých věcech a dal jemu moc, že mrtvé křiesil, slepé osvěcoval, diábly vyháněl a mnoho jiných </w:t>
      </w:r>
      <w:r>
        <w:rPr>
          <w:rStyle w:val="Text"/>
        </w:rPr>
        <w:lastRenderedPageBreak/>
        <w:t xml:space="preserve">divuov na světě činil jest. A pak naposledy pán buoh povýšil ho také v nebesiech, že jest nebeským měščenínem a tovaryš anjelský, bratr </w:t>
      </w:r>
      <w:r>
        <w:rPr>
          <w:rStyle w:val="foliace"/>
        </w:rPr>
        <w:t xml:space="preserve">161v </w:t>
      </w:r>
      <w:r>
        <w:rPr>
          <w:rStyle w:val="Text"/>
        </w:rPr>
        <w:t xml:space="preserve">apoštolský zároveň s svatými mučedlníky a dědic královstvie nebeského. A protož chceme li sobě to dědictvie obdržeti, následujmeš milého svatého Matúše v těch věcech, jakož jste slyšeli. Nebť jest on dán na příklad nám všem hřiešným, aby žádný protiv božiemu milosrdenství </w:t>
      </w:r>
      <w:r>
        <w:rPr>
          <w:rStyle w:val="emendace"/>
        </w:rPr>
        <w:t xml:space="preserve">milosrdenství </w:t>
      </w:r>
      <w:r>
        <w:rPr>
          <w:rStyle w:val="pramen"/>
        </w:rPr>
        <w:t xml:space="preserve">miloſrdenſtwie </w:t>
      </w:r>
      <w:r>
        <w:rPr>
          <w:rStyle w:val="Text"/>
        </w:rPr>
        <w:t xml:space="preserve">nezúfal. A jestliže jeho v těch věcech následovati budem, jistě a bezpochybně obdržíme sobě túž milost, kterúž jest on obdržal v království </w:t>
      </w:r>
      <w:r>
        <w:rPr>
          <w:rStyle w:val="emendace"/>
        </w:rPr>
        <w:t xml:space="preserve">království </w:t>
      </w:r>
      <w:r>
        <w:rPr>
          <w:rStyle w:val="pramen"/>
        </w:rPr>
        <w:t xml:space="preserve">kralowſtwie </w:t>
      </w:r>
      <w:r>
        <w:rPr>
          <w:rStyle w:val="Text"/>
        </w:rPr>
        <w:t>nebeském. Toho nám všem dopomáhaj Buoh otec i syn i duch svatý. Amen.</w:t>
      </w:r>
    </w:p>
    <w:p>
      <w:pPr>
        <w:pStyle w:val="Nadpis"/>
      </w:pPr>
      <w:r>
        <w:rPr>
          <w:rStyle w:val="cizijazyk"/>
        </w:rPr>
        <w:t>Simonis et Iude</w:t>
      </w:r>
    </w:p>
    <w:p>
      <w:r>
        <w:rPr>
          <w:rStyle w:val="cizijazyk"/>
        </w:rPr>
        <w:t xml:space="preserve">Dabo duobus testibus meis auctoritatem predicandi et predicabunt. Apokalipsis, capitulo XI. </w:t>
      </w:r>
      <w:r>
        <w:rPr>
          <w:rStyle w:val="poznamka"/>
        </w:rPr>
        <w:t xml:space="preserve">Ap 11,3 </w:t>
      </w:r>
      <w:r>
        <w:rPr>
          <w:rStyle w:val="Text"/>
        </w:rPr>
        <w:t>„Dám dvěma svědkoma mýma moc kázaní a prorokovati budú.“ Slova, kteráž sem na počátku kázni propověděl, píše evanjelista svatý Jan v knihách Tajemstvie svého. A jsú slova milého pána boha, jenž podobně mohú mluvena býti o těchto dvú svědkú, o svatém Šimonu a Judě, jejichžto hod a den dnes pamatujem a světíme</w:t>
      </w:r>
      <w:r>
        <w:rPr>
          <w:rStyle w:val="emendace"/>
        </w:rPr>
        <w:t xml:space="preserve">světíme </w:t>
      </w:r>
      <w:r>
        <w:rPr>
          <w:rStyle w:val="pramen"/>
        </w:rPr>
        <w:t>ſwietieme</w:t>
      </w:r>
      <w:r>
        <w:rPr>
          <w:rStyle w:val="Text"/>
        </w:rPr>
        <w:t xml:space="preserve">, jenž jsú byla dva věrná svědky božie tím obyčejem, že jméno jeho a vieru po všem světě kážíce </w:t>
      </w:r>
      <w:r>
        <w:rPr>
          <w:rStyle w:val="emendace"/>
        </w:rPr>
        <w:t xml:space="preserve">kážíce </w:t>
      </w:r>
      <w:r>
        <w:rPr>
          <w:rStyle w:val="pramen"/>
        </w:rPr>
        <w:t xml:space="preserve">kaziecze </w:t>
      </w:r>
      <w:r>
        <w:rPr>
          <w:rStyle w:val="Text"/>
        </w:rPr>
        <w:t xml:space="preserve">a svědčíce, jako jim i jiným svým apoštolóm rozkázal, když je nadechl duchem svatým, a řekl k nim tato slova: „Přijměte ducha svatého, a budete mi svědkové v Jeruzalémě a ve všem židovstvu a v Samarii a na konec světa.“ </w:t>
      </w:r>
      <w:r>
        <w:rPr>
          <w:rStyle w:val="poznamka"/>
        </w:rPr>
        <w:t xml:space="preserve">A 1,8 </w:t>
      </w:r>
      <w:r>
        <w:rPr>
          <w:rStyle w:val="Text"/>
        </w:rPr>
        <w:t xml:space="preserve">V kterýchžto sloviech trojí </w:t>
      </w:r>
      <w:r>
        <w:rPr>
          <w:rStyle w:val="foliace"/>
        </w:rPr>
        <w:t xml:space="preserve">162r </w:t>
      </w:r>
      <w:r>
        <w:rPr>
          <w:rStyle w:val="Text"/>
        </w:rPr>
        <w:t>věc znamenati máme, ješto na kazatele viery křesťanské sluší. Jedno jest moc k kázaní</w:t>
      </w:r>
      <w:r>
        <w:rPr>
          <w:rStyle w:val="emendace"/>
        </w:rPr>
        <w:t xml:space="preserve">kázaní </w:t>
      </w:r>
      <w:r>
        <w:rPr>
          <w:rStyle w:val="pramen"/>
        </w:rPr>
        <w:t>kazanie</w:t>
      </w:r>
      <w:r>
        <w:rPr>
          <w:rStyle w:val="Text"/>
        </w:rPr>
        <w:t xml:space="preserve">, a to se znamenává v těch sloviech tu, kdež pán buoh praví </w:t>
      </w:r>
      <w:r>
        <w:rPr>
          <w:rStyle w:val="emendace"/>
        </w:rPr>
        <w:t xml:space="preserve">praví </w:t>
      </w:r>
      <w:r>
        <w:rPr>
          <w:rStyle w:val="pramen"/>
        </w:rPr>
        <w:t xml:space="preserve">prawie </w:t>
      </w:r>
      <w:r>
        <w:rPr>
          <w:rStyle w:val="Text"/>
        </w:rPr>
        <w:t xml:space="preserve">řka: „Dám totiž jakožto ten, jenž toho mocen jest dáti.“ Druhé jest pravda v sloviech a v řeči, jenž má na kázaní býti. Neb na tom miestě jiné nemá býti praveno než to, což jest pravého, a to se znamenává v těch sloviech, kdež pravie: „Dvěma svědkoma mýma moc, aby kázali, neboť na svědky slušie, aby pravdu pravili a pravdu svědčili.“ </w:t>
      </w:r>
      <w:r>
        <w:rPr>
          <w:rStyle w:val="poznamka"/>
        </w:rPr>
        <w:t xml:space="preserve">Ap 11,3 </w:t>
      </w:r>
      <w:r>
        <w:rPr>
          <w:rStyle w:val="Text"/>
        </w:rPr>
        <w:t xml:space="preserve">Třetie jest užitek, jenž z kázni pochází, a to se znamenává v těch sloviech, kdež pravie „a prorokovati budú“, totiž jakožto prorokovánie užitečné a spasitedlné věci kázati budú. A protož pán buoh dal jim, svatým apoštolóm, plný dokonalý rozum, aby ho poznali, jakož pán buoh skrze Jeremiáše proroka vymlúvá řka: </w:t>
      </w:r>
      <w:r>
        <w:rPr>
          <w:rStyle w:val="cizijazyk"/>
        </w:rPr>
        <w:t xml:space="preserve">„Dabo eis cor et scienciam.“ </w:t>
      </w:r>
      <w:r>
        <w:rPr>
          <w:rStyle w:val="poznamka"/>
        </w:rPr>
        <w:t xml:space="preserve">Jr 24,7 </w:t>
      </w:r>
      <w:r>
        <w:rPr>
          <w:rStyle w:val="Text"/>
        </w:rPr>
        <w:t xml:space="preserve">„Dám jim srdce a uměnie. Neb sem já hospodin a oni budú nazváni lidem mým a já slúti budu pánem jejich.“ Znamenaj, jaký rozum měli tito svatí apoštolé Šimon a Juda. Věděli sú dobře, že všechny věci na tom světě jsú minulé a netrvalé. A protož tento svět i to vše, což jest v světě, pro jméno božie opustili, když jsú ku pánu Kristu řekli řkúce: </w:t>
      </w:r>
      <w:r>
        <w:rPr>
          <w:rStyle w:val="cizijazyk"/>
        </w:rPr>
        <w:t xml:space="preserve">„Ecce, nos relinquimus </w:t>
      </w:r>
      <w:r>
        <w:rPr>
          <w:rStyle w:val="poznamka"/>
        </w:rPr>
        <w:t xml:space="preserve">tak v rukopise </w:t>
      </w:r>
      <w:r>
        <w:rPr>
          <w:rStyle w:val="cizijazyk"/>
        </w:rPr>
        <w:t xml:space="preserve">omnia et secuti sumus te.“ </w:t>
      </w:r>
      <w:r>
        <w:rPr>
          <w:rStyle w:val="poznamka"/>
        </w:rPr>
        <w:t xml:space="preserve">Mt 19,27 </w:t>
      </w:r>
      <w:r>
        <w:rPr>
          <w:rStyle w:val="Text"/>
        </w:rPr>
        <w:t xml:space="preserve">„Aj, všeho jsme nechali a všechno sme pro tě opustili a následovali sme tebe. Co za to máme míti?“ A pán Kristus odpovie jim </w:t>
      </w:r>
      <w:r>
        <w:rPr>
          <w:rStyle w:val="foliace"/>
        </w:rPr>
        <w:t xml:space="preserve">162v </w:t>
      </w:r>
      <w:r>
        <w:rPr>
          <w:rStyle w:val="Text"/>
        </w:rPr>
        <w:t xml:space="preserve">řka: „Vy, jenž jste mne následovali a svój statek pro mě opustili, stokrát viece za to vezmete a věčný život za to obdržiete.“ </w:t>
      </w:r>
      <w:r>
        <w:rPr>
          <w:rStyle w:val="poznamka"/>
        </w:rPr>
        <w:t xml:space="preserve">sr. Mt 19,29 </w:t>
      </w:r>
      <w:r>
        <w:rPr>
          <w:rStyle w:val="Text"/>
        </w:rPr>
        <w:t xml:space="preserve">A protož hleď, jak nerovná směna to jest, bychme to chtěli na paměti míti, že za počasné věci chce nám dáti věčné, za smrtedlnost život věčný a za biedu a tesknost utěšenie. Jistě by velmi nemúdrý člověk byl, jenž by takové směny nechtěl přijíti. Seznali sú také apoštolé svatí skrze vieru pána Krista v jeho božstvie, že jest pravý buoh. A protož se k němu držali a netoliko, že jsú přikázanie jeho držali a vuoli jeho činili, ale i </w:t>
      </w:r>
      <w:r>
        <w:rPr>
          <w:rStyle w:val="Text"/>
        </w:rPr>
        <w:lastRenderedPageBreak/>
        <w:t xml:space="preserve">rady jeho i naučenie vždy poslušni byli. Neb jsú dobře věděli, že jim nic nesnadného a nic nepoctivého ani zlého nerozkáže, jakožto na pány sluší; pán poctivý nic zlého neumie rozkázati a nerci rozkázati, ale o zlých, nepoctivých věcech nerad také mluviti slyší, a protož svatí apoštolé činili jsú vuoli božie a jeho svaté přikázanie. Neb řekl jest pán buoh k nim: „Ktož slyší mé přikázanie a zachová je, toť jest ten, jenž mě miluje. A ktož mě miluje, ten bude milován od mého otce nebeského a já jeho miluji a sám se zjevím, totižto v mém božství </w:t>
      </w:r>
      <w:r>
        <w:rPr>
          <w:rStyle w:val="emendace"/>
        </w:rPr>
        <w:t xml:space="preserve">božství </w:t>
      </w:r>
      <w:r>
        <w:rPr>
          <w:rStyle w:val="pramen"/>
        </w:rPr>
        <w:t xml:space="preserve">bozſtwie </w:t>
      </w:r>
      <w:r>
        <w:rPr>
          <w:rStyle w:val="Text"/>
        </w:rPr>
        <w:t>a v mém člověčenství</w:t>
      </w:r>
      <w:r>
        <w:rPr>
          <w:rStyle w:val="emendace"/>
        </w:rPr>
        <w:t xml:space="preserve">člověčenství </w:t>
      </w:r>
      <w:r>
        <w:rPr>
          <w:rStyle w:val="pramen"/>
        </w:rPr>
        <w:t>czlowieczenſtwie</w:t>
      </w:r>
      <w:r>
        <w:rPr>
          <w:rStyle w:val="Text"/>
        </w:rPr>
        <w:t xml:space="preserve">. A protože mě milujete, uzříte </w:t>
      </w:r>
      <w:r>
        <w:rPr>
          <w:rStyle w:val="emendace"/>
        </w:rPr>
        <w:t xml:space="preserve">uzříte </w:t>
      </w:r>
      <w:r>
        <w:rPr>
          <w:rStyle w:val="pramen"/>
        </w:rPr>
        <w:t xml:space="preserve">vzrziete </w:t>
      </w:r>
      <w:r>
        <w:rPr>
          <w:rStyle w:val="Text"/>
        </w:rPr>
        <w:t xml:space="preserve">tvář mú. Ale milovníci tohoto světa, tiť mne neznají, neb netbají přikázanie mého.“ </w:t>
      </w:r>
      <w:r>
        <w:rPr>
          <w:rStyle w:val="poznamka"/>
        </w:rPr>
        <w:t xml:space="preserve">J 14,21 </w:t>
      </w:r>
      <w:r>
        <w:rPr>
          <w:rStyle w:val="Text"/>
        </w:rPr>
        <w:t xml:space="preserve">A protož znamenaj, člověče hřiešný, jenž tyto věci počasné viece sobě vážieš nežli věčné a že pána boha svého nemiluješ, toť jest </w:t>
      </w:r>
      <w:r>
        <w:rPr>
          <w:rStyle w:val="foliace"/>
        </w:rPr>
        <w:t xml:space="preserve">163r </w:t>
      </w:r>
      <w:r>
        <w:rPr>
          <w:rStyle w:val="Text"/>
        </w:rPr>
        <w:t xml:space="preserve">tím, že srdce rozumného nemáš, aby ho mohl poznati, a protož ho nemiluješ. Nebo by ty uměl pána boha poznati skrze vieru, jako apoštolé svatí sú jej poznali, jistě že by ty ho také miloval a činil by jeho rozkázanie. Ale poněvadž ho nynie jako milostivého a jako laskavého pána znáti nechceš, a protož věziž, že ho potom poznáš a poznati musíš, ačkoli nerad, jakžto súdce hrozného a hněvivého. Než to poznánie den súdný nic platno nebude. Neb protožes ty ho zde na tomto světě znáti nechtěl, aby ho miloval, takéž on tebe den súdný znáti nebude, ať by tě spasil a aby tě múk zprostil podlé slova čtenie svatého, jenž píše svatý Matúš, když dieš podlé jiných hřiešných: „Pane, pane, otevři nám!“ A on zase odpovie za věrné: „Pravím vám, neviem o vás, totiž nic, a neznám vás, kto jste vy.“ </w:t>
      </w:r>
      <w:r>
        <w:rPr>
          <w:rStyle w:val="poznamka"/>
        </w:rPr>
        <w:t xml:space="preserve">sr. L 13,25 </w:t>
      </w:r>
      <w:r>
        <w:rPr>
          <w:rStyle w:val="Text"/>
        </w:rPr>
        <w:t xml:space="preserve">I bylo by lépe a podobněji, abychom pána boha radějí zde poznali jakožto laskavého pána nežli jako súdce hrozného. A ač k tomu tak múdří a rozumní </w:t>
      </w:r>
      <w:r>
        <w:rPr>
          <w:rStyle w:val="emendace"/>
        </w:rPr>
        <w:t xml:space="preserve">rozumní </w:t>
      </w:r>
      <w:r>
        <w:rPr>
          <w:rStyle w:val="pramen"/>
        </w:rPr>
        <w:t xml:space="preserve">rozumnie </w:t>
      </w:r>
      <w:r>
        <w:rPr>
          <w:rStyle w:val="Text"/>
        </w:rPr>
        <w:t xml:space="preserve">nejsme, ale prosme pána boha, ať nás rozumem osvietiti ráčí, milostí svú svatú a nadšením ducha svatého, abychme ho úplně a právě poznati mohli a poznajíce jej milovali jako pána a boha svého milého. Dal také pán buoh těmto apoštolóm Šimonovi a Judovi tu milost, aby </w:t>
      </w:r>
      <w:r>
        <w:rPr>
          <w:rStyle w:val="poznamka"/>
        </w:rPr>
        <w:t xml:space="preserve">na tomto místě znovu zapsáno slovo „aby“, předěl řádků </w:t>
      </w:r>
      <w:r>
        <w:rPr>
          <w:rStyle w:val="Text"/>
        </w:rPr>
        <w:t xml:space="preserve">rostli ve ctnostech a v dobrých skutciech plodni byli. Neb by jich pán buoh takovú milostí nebyl podařil, nebyli by pánu bohu mohli </w:t>
      </w:r>
      <w:r>
        <w:rPr>
          <w:rStyle w:val="foliace"/>
        </w:rPr>
        <w:t xml:space="preserve">163v </w:t>
      </w:r>
      <w:r>
        <w:rPr>
          <w:rStyle w:val="Text"/>
        </w:rPr>
        <w:t xml:space="preserve">tolik užitku přinésti. A protož právě pán Kristus ve čtení </w:t>
      </w:r>
      <w:r>
        <w:rPr>
          <w:rStyle w:val="emendace"/>
        </w:rPr>
        <w:t xml:space="preserve">čtení </w:t>
      </w:r>
      <w:r>
        <w:rPr>
          <w:rStyle w:val="pramen"/>
        </w:rPr>
        <w:t xml:space="preserve">cztenie </w:t>
      </w:r>
      <w:r>
        <w:rPr>
          <w:rStyle w:val="Text"/>
        </w:rPr>
        <w:t xml:space="preserve">svatého Jana, </w:t>
      </w:r>
      <w:r>
        <w:rPr>
          <w:rStyle w:val="cizijazyk"/>
        </w:rPr>
        <w:t>capitulo XXV.</w:t>
      </w:r>
      <w:r>
        <w:rPr>
          <w:rStyle w:val="Text"/>
        </w:rPr>
        <w:t xml:space="preserve">: </w:t>
      </w:r>
      <w:r>
        <w:rPr>
          <w:rStyle w:val="cizijazyk"/>
        </w:rPr>
        <w:t xml:space="preserve">„Qui manet in me et ego in eo, hic fert fructum multum.“ </w:t>
      </w:r>
      <w:r>
        <w:rPr>
          <w:rStyle w:val="poznamka"/>
        </w:rPr>
        <w:t xml:space="preserve">J 15,5 </w:t>
      </w:r>
      <w:r>
        <w:rPr>
          <w:rStyle w:val="Text"/>
        </w:rPr>
        <w:t>„Ktož ve mně přebývá skrze vieru a pevnú lásku a já v něm, ten nese mnoho ovoce, totiž užitku spasitedlného.“ A protož tito svatí apoštolé přebývali v Kristu a Kristus v nich skrze pevnú lásku, i přinesli sú mnoho ovoce, totiž mnoho tisíce lidí k vieře křesťanské a k nebeskému království</w:t>
      </w:r>
      <w:r>
        <w:rPr>
          <w:rStyle w:val="emendace"/>
        </w:rPr>
        <w:t xml:space="preserve">království </w:t>
      </w:r>
      <w:r>
        <w:rPr>
          <w:rStyle w:val="pramen"/>
        </w:rPr>
        <w:t>kralowſtwie</w:t>
      </w:r>
      <w:r>
        <w:rPr>
          <w:rStyle w:val="Text"/>
        </w:rPr>
        <w:t xml:space="preserve">. Oni jsú zajisté naplnili to, což jim Kristus řekl ve čtení </w:t>
      </w:r>
      <w:r>
        <w:rPr>
          <w:rStyle w:val="emendace"/>
        </w:rPr>
        <w:t xml:space="preserve">čtení </w:t>
      </w:r>
      <w:r>
        <w:rPr>
          <w:rStyle w:val="pramen"/>
        </w:rPr>
        <w:t xml:space="preserve">cztenie </w:t>
      </w:r>
      <w:r>
        <w:rPr>
          <w:rStyle w:val="Text"/>
        </w:rPr>
        <w:t xml:space="preserve">svatého Matúše řka: </w:t>
      </w:r>
      <w:r>
        <w:rPr>
          <w:rStyle w:val="cizijazyk"/>
        </w:rPr>
        <w:t xml:space="preserve">„Sic luceat lux vestra coram hominibus.“ </w:t>
      </w:r>
      <w:r>
        <w:rPr>
          <w:rStyle w:val="poznamka"/>
        </w:rPr>
        <w:t xml:space="preserve">Mt 5,16 </w:t>
      </w:r>
      <w:r>
        <w:rPr>
          <w:rStyle w:val="Text"/>
        </w:rPr>
        <w:t xml:space="preserve">„Tak se svěť světlo vaše před lidmi, ať by lidé viděli vaše dobré skutky, i chválili pána boha, kterýž v nebi jest.“ Světlo jejich, kterýmž jsú na tomto světě svietili, bylo jejich obcovánie svaté, kteréžto mnohými ctnostmi ozdobeno bylo jakožto věrú a doufáním pevným, ješto k milému bohu měli. Skrze kterúžto vieru mnoho divuov na tomto světě činili. Také jsú měli k milému Kristu plnú a dokonalú lásku, kterúžto láskú mnohá protivenstvie na tomto světě mile a pokorně trpěli. A protož k nim řekl Kristus tato slova ve čtení </w:t>
      </w:r>
      <w:r>
        <w:rPr>
          <w:rStyle w:val="emendace"/>
        </w:rPr>
        <w:t xml:space="preserve">čtení </w:t>
      </w:r>
      <w:r>
        <w:rPr>
          <w:rStyle w:val="pramen"/>
        </w:rPr>
        <w:t xml:space="preserve">cztenie </w:t>
      </w:r>
      <w:r>
        <w:rPr>
          <w:rStyle w:val="Text"/>
        </w:rPr>
        <w:t xml:space="preserve">svatého Lukáše, </w:t>
      </w:r>
      <w:r>
        <w:rPr>
          <w:rStyle w:val="cizijazyk"/>
        </w:rPr>
        <w:t>capitulo XXIII.</w:t>
      </w:r>
      <w:r>
        <w:rPr>
          <w:rStyle w:val="Text"/>
        </w:rPr>
        <w:t xml:space="preserve">: </w:t>
      </w:r>
      <w:r>
        <w:rPr>
          <w:rStyle w:val="cizijazyk"/>
        </w:rPr>
        <w:t xml:space="preserve">Vos estis qui mecum permansistis in temptacionibus meis.“ </w:t>
      </w:r>
      <w:r>
        <w:rPr>
          <w:rStyle w:val="poznamka"/>
        </w:rPr>
        <w:t xml:space="preserve">L 22,28 </w:t>
      </w:r>
      <w:r>
        <w:rPr>
          <w:rStyle w:val="Text"/>
        </w:rPr>
        <w:t xml:space="preserve">„Vy ste, jenž jste se mnú zuostali v mém protivenství </w:t>
      </w:r>
      <w:r>
        <w:rPr>
          <w:rStyle w:val="emendace"/>
        </w:rPr>
        <w:t xml:space="preserve">protivenství </w:t>
      </w:r>
      <w:r>
        <w:rPr>
          <w:rStyle w:val="pramen"/>
        </w:rPr>
        <w:t xml:space="preserve">protiwenſtwie </w:t>
      </w:r>
      <w:r>
        <w:rPr>
          <w:rStyle w:val="Text"/>
        </w:rPr>
        <w:t>a v mém pokušení</w:t>
      </w:r>
      <w:r>
        <w:rPr>
          <w:rStyle w:val="emendace"/>
        </w:rPr>
        <w:t xml:space="preserve">pokušení </w:t>
      </w:r>
      <w:r>
        <w:rPr>
          <w:rStyle w:val="pramen"/>
        </w:rPr>
        <w:t>pokuſſenie</w:t>
      </w:r>
      <w:r>
        <w:rPr>
          <w:rStyle w:val="Text"/>
        </w:rPr>
        <w:t xml:space="preserve">.“ Ale pohřiechu mnozí jsú zde na tomto světě, ješto proti tomu činie, jenž božie milost při křtu svatém přijímají. Avšakž přijmúce tu milost, nic v ctnostech nerostú ani se </w:t>
      </w:r>
      <w:r>
        <w:rPr>
          <w:rStyle w:val="Text"/>
        </w:rPr>
        <w:lastRenderedPageBreak/>
        <w:t xml:space="preserve">v dobrých </w:t>
      </w:r>
      <w:r>
        <w:rPr>
          <w:rStyle w:val="foliace"/>
        </w:rPr>
        <w:t xml:space="preserve">164r </w:t>
      </w:r>
      <w:r>
        <w:rPr>
          <w:rStyle w:val="Text"/>
        </w:rPr>
        <w:t>skutciech rozmnožují. Než mnohem viece, když k svým letóm a k svému rozumu duojdú, k hřiechóm se uloží, a tak potom s jednoho hřiechu v druhý upadují, a připadne li na ně jaké pokušenie, totiž nemoc neb hlad neboli jiné které protivenstvie, kteréžto slechka pán buoh pro jejich hřiechy na ně přepustil</w:t>
      </w:r>
      <w:r>
        <w:rPr>
          <w:rStyle w:val="poznamka"/>
        </w:rPr>
        <w:t>část slova škrtnuta a mladší rukou nadepsáno „dopustil“</w:t>
      </w:r>
      <w:r>
        <w:rPr>
          <w:rStyle w:val="Text"/>
        </w:rPr>
        <w:t xml:space="preserve">, i repcí pak protiv tomu a nejsú pak pokorni v tom a trpělivi, jakož </w:t>
      </w:r>
      <w:r>
        <w:rPr>
          <w:rStyle w:val="emendace"/>
        </w:rPr>
        <w:t xml:space="preserve">jakož </w:t>
      </w:r>
      <w:r>
        <w:rPr>
          <w:rStyle w:val="pramen"/>
        </w:rPr>
        <w:t xml:space="preserve">gehoz </w:t>
      </w:r>
      <w:r>
        <w:rPr>
          <w:rStyle w:val="Text"/>
        </w:rPr>
        <w:t xml:space="preserve">pak psáno jest, že kohož pán buoh treskce neboli káže, toho miluje. </w:t>
      </w:r>
      <w:r>
        <w:rPr>
          <w:rStyle w:val="poznamka"/>
        </w:rPr>
        <w:t xml:space="preserve">sr. Hb 12,6 </w:t>
      </w:r>
      <w:r>
        <w:rPr>
          <w:rStyle w:val="Text"/>
        </w:rPr>
        <w:t xml:space="preserve">A protož k zachování </w:t>
      </w:r>
      <w:r>
        <w:rPr>
          <w:rStyle w:val="emendace"/>
        </w:rPr>
        <w:t xml:space="preserve">zachování </w:t>
      </w:r>
      <w:r>
        <w:rPr>
          <w:rStyle w:val="pramen"/>
        </w:rPr>
        <w:t xml:space="preserve">zachowanie </w:t>
      </w:r>
      <w:r>
        <w:rPr>
          <w:rStyle w:val="Text"/>
        </w:rPr>
        <w:t xml:space="preserve">takové milosti napomíná nás svatý Pavel k </w:t>
      </w:r>
      <w:r>
        <w:rPr>
          <w:rStyle w:val="cizijazyk"/>
        </w:rPr>
        <w:t xml:space="preserve">Corinthiorum 6. </w:t>
      </w:r>
      <w:r>
        <w:rPr>
          <w:rStyle w:val="Text"/>
        </w:rPr>
        <w:t xml:space="preserve">řka: </w:t>
      </w:r>
      <w:r>
        <w:rPr>
          <w:rStyle w:val="cizijazyk"/>
        </w:rPr>
        <w:t xml:space="preserve">„Fratres, hortamur vos, ne in vacuum Dei graciam recipiatis.“ </w:t>
      </w:r>
      <w:r>
        <w:rPr>
          <w:rStyle w:val="poznamka"/>
        </w:rPr>
        <w:t xml:space="preserve">2 C 6,1 </w:t>
      </w:r>
      <w:r>
        <w:rPr>
          <w:rStyle w:val="Text"/>
        </w:rPr>
        <w:t>„Bratřie milá</w:t>
      </w:r>
      <w:r>
        <w:rPr>
          <w:rStyle w:val="poznamka"/>
        </w:rPr>
        <w:t>přepsáno mladší rukou na „milí“</w:t>
      </w:r>
      <w:r>
        <w:rPr>
          <w:rStyle w:val="Text"/>
        </w:rPr>
        <w:t xml:space="preserve">, napomínáme vás, abyšte milosti božie nadarmo nepřijímali.“ Neb ktož skrze dobré skutky v ctnostech nepřijímá, den súdný takový musí počet dáti pánu bohu o všech věcech. A protož příkladem těchto milých svatých apoštoluov máme sebe pokúšeti v ctnostných a spasitedlných skutciech, aby nám den súdný pánu bohu nebylo třeba počtu dáti, ale aby o nás radějí řečeno bylo to slovo, jakož prorok v Žaltáři píše: </w:t>
      </w:r>
      <w:r>
        <w:rPr>
          <w:rStyle w:val="cizijazyk"/>
        </w:rPr>
        <w:t xml:space="preserve">„Ibunt sancti de virtute in virtutem.“ </w:t>
      </w:r>
      <w:r>
        <w:rPr>
          <w:rStyle w:val="poznamka"/>
        </w:rPr>
        <w:t xml:space="preserve">Ps 83,8 </w:t>
      </w:r>
      <w:r>
        <w:rPr>
          <w:rStyle w:val="Text"/>
        </w:rPr>
        <w:t xml:space="preserve">„Puojdú dobří a věrní křesťané z jedné ctnosti do druhé.“ Dal jest také pán buoh apoštolóm svatým múdrost, kterúžto múdrostí vieru křesťanskú múdře a rozumně kázati by mohli. Jakož o tom ve čtení </w:t>
      </w:r>
      <w:r>
        <w:rPr>
          <w:rStyle w:val="emendace"/>
        </w:rPr>
        <w:t xml:space="preserve">čtení </w:t>
      </w:r>
      <w:r>
        <w:rPr>
          <w:rStyle w:val="pramen"/>
        </w:rPr>
        <w:t xml:space="preserve">cztenie </w:t>
      </w:r>
      <w:r>
        <w:rPr>
          <w:rStyle w:val="Text"/>
        </w:rPr>
        <w:t xml:space="preserve">svatého Lukáše pán Kristus sám k nim mluví </w:t>
      </w:r>
      <w:r>
        <w:rPr>
          <w:rStyle w:val="emendace"/>
        </w:rPr>
        <w:t xml:space="preserve">mluví </w:t>
      </w:r>
      <w:r>
        <w:rPr>
          <w:rStyle w:val="pramen"/>
        </w:rPr>
        <w:t xml:space="preserve">mluwie </w:t>
      </w:r>
      <w:r>
        <w:rPr>
          <w:rStyle w:val="Text"/>
        </w:rPr>
        <w:t xml:space="preserve">řka takto: </w:t>
      </w:r>
      <w:r>
        <w:rPr>
          <w:rStyle w:val="cizijazyk"/>
        </w:rPr>
        <w:t xml:space="preserve">„Ego dabo vobis os et sapienciam, cui non poterunt resistere omnes adversarii vestri.“ </w:t>
      </w:r>
      <w:r>
        <w:rPr>
          <w:rStyle w:val="poznamka"/>
        </w:rPr>
        <w:t xml:space="preserve">L 21,15 </w:t>
      </w:r>
      <w:r>
        <w:rPr>
          <w:rStyle w:val="Text"/>
        </w:rPr>
        <w:t xml:space="preserve">„Jáť vám dám </w:t>
      </w:r>
      <w:r>
        <w:rPr>
          <w:rStyle w:val="foliace"/>
        </w:rPr>
        <w:t xml:space="preserve">164v </w:t>
      </w:r>
      <w:r>
        <w:rPr>
          <w:rStyle w:val="Text"/>
        </w:rPr>
        <w:t xml:space="preserve">usta a múdrost toliko k mluvení múdrosti, kteréjž se nebudú moci zprotiviti všichni vaši nepřieteli.“ Ovšem dal jest pán buoh apoštolóm múdrost, aby pravdě, jenž se dotýče viery, právě srozuměli. Dal jim usta, aby takovú vieru jiným lidem vymlúvati a kázati uměli, jenž mistra měli ducha svatého, i dobře svatí apoštolé mluviti uměli, a to, což jsú mluvili, to jsú mluvili skrze ducha svatého. Jakož na jiném miestě ve čtení </w:t>
      </w:r>
      <w:r>
        <w:rPr>
          <w:rStyle w:val="emendace"/>
        </w:rPr>
        <w:t xml:space="preserve">čtení </w:t>
      </w:r>
      <w:r>
        <w:rPr>
          <w:rStyle w:val="pramen"/>
        </w:rPr>
        <w:t xml:space="preserve">cztenie </w:t>
      </w:r>
      <w:r>
        <w:rPr>
          <w:rStyle w:val="Text"/>
        </w:rPr>
        <w:t xml:space="preserve">svatém sám Kristus praví: </w:t>
      </w:r>
      <w:r>
        <w:rPr>
          <w:rStyle w:val="cizijazyk"/>
        </w:rPr>
        <w:t xml:space="preserve">„Dum steteritis ante reges et presides.“ </w:t>
      </w:r>
      <w:r>
        <w:rPr>
          <w:rStyle w:val="Text"/>
        </w:rPr>
        <w:t>„Když stanete před králi a vládaři, neroďte mysliti, co byšte mluvili, tu hodinu bude vám dáno, co mluviti máte. Neb nejste vy, jenž mluvíte</w:t>
      </w:r>
      <w:r>
        <w:rPr>
          <w:rStyle w:val="emendace"/>
        </w:rPr>
        <w:t xml:space="preserve">mluvíte </w:t>
      </w:r>
      <w:r>
        <w:rPr>
          <w:rStyle w:val="pramen"/>
        </w:rPr>
        <w:t>mluwiete</w:t>
      </w:r>
      <w:r>
        <w:rPr>
          <w:rStyle w:val="Text"/>
        </w:rPr>
        <w:t xml:space="preserve">, ale duch otce vašeho nebeského jest, jenž za vás mluví.“ </w:t>
      </w:r>
      <w:r>
        <w:rPr>
          <w:rStyle w:val="poznamka"/>
        </w:rPr>
        <w:t xml:space="preserve">sr. Mc 13,9 a L 21,12–15 </w:t>
      </w:r>
      <w:r>
        <w:rPr>
          <w:rStyle w:val="Text"/>
        </w:rPr>
        <w:t xml:space="preserve">A protož na znamenie toho seslán byl duch svatý apoštolóm v ohnivých jazyciech, aby v sloviech a v řeči úmluvni byli a v múdrosti božské byli osvieceni. A to přijetí a seslání ducha svatého bylo jim velmi potřebno proto, aby je naučil, kterak by vieru kázati mohli a kterak by viery zbraňovati mohli protiv protivníkóm božím, kteréžto viery tato dva svatá apoštoly svatý Šimon a svatý Juda, až do té smrti pevně a statečně bránili. Jakož o tom při jejich životiech pílnějí </w:t>
      </w:r>
      <w:r>
        <w:rPr>
          <w:rStyle w:val="emendace"/>
        </w:rPr>
        <w:t xml:space="preserve">pílnějí </w:t>
      </w:r>
      <w:r>
        <w:rPr>
          <w:rStyle w:val="pramen"/>
        </w:rPr>
        <w:t xml:space="preserve">pielniegi </w:t>
      </w:r>
      <w:r>
        <w:rPr>
          <w:rStyle w:val="Text"/>
        </w:rPr>
        <w:t xml:space="preserve">máme psáno. A protož, najmilejšie, znamenajmež jejich svatý život. Čte se, že svatý Šimon a svatý Juda byli jsú sestřenci milé panny Marie, neb svatá Anna, jakož ste často slýchali, měla jest tři muže a s každým mužem měla jest jednu dceru. Najprvnie muž jejie, to jest byl Joachim, a s tím měla tu </w:t>
      </w:r>
      <w:r>
        <w:rPr>
          <w:rStyle w:val="foliace"/>
        </w:rPr>
        <w:t xml:space="preserve">165r </w:t>
      </w:r>
      <w:r>
        <w:rPr>
          <w:rStyle w:val="Text"/>
        </w:rPr>
        <w:t xml:space="preserve">Marii, jenž oddána byla Jozefovi pro nižádný smilný skutek. Ale viece proto, aby ji opatroval a o ni péči měl, když by porodila syna svého pána Jezukrista. Druhý muž svatéj Anny byl jest Kleofáš a s tím také měla jednu dceru, řečenú Marii. Ta Maria oddána byla mužovi Alfeovi. A ta porodila čtyry syny – Šimona a Judu, Jakuba Menšieho a Jozefa Spravedlivého. Třetie jejie muž byl Salomé, s tím také měla jednu Marii. A ta oddána byla mužovi Zebedeovi a s tím Zebedeem ta třetie Maria měla jest dva syny, totiž svatého Jana evanjelistu a svatého Jakuba většieho. A protož dobře rozuměti muožem podlé toho čísla, jakož jste již slyšeli, že tito svatí apoštolé Šimon a Juda byli sú po mateři přietelé milému bohu, než tomu </w:t>
      </w:r>
      <w:r>
        <w:rPr>
          <w:rStyle w:val="Text"/>
        </w:rPr>
        <w:lastRenderedPageBreak/>
        <w:t xml:space="preserve">rozuměj, že Kristus jiným obyčejem pošlý a oni také jiným. A protož o tom nynie nemám času vám mluviti, ale o těchto dvú apoštolú dále mluviece, že jsú viery křesťanské statečně bránili. Máme psáno, když jsú i zde onde slovo božie kázali, a potom do té země Persii přišedše, i nalezli tu dva čarodějníky, totiž Zaroen a Arfaxat tak řečená, kteřížto pro svatého Matěje z země múřenínské byli utekli a nikdiež v té zemi nesměli ostati. I stalo se, že Varadach, knieže krále babylonského, měl trhnúti proti jinému králi z Indie, jenž jeho pánu mocí do země byl vtrhl, chtě Persii, tu zemi, pohubiti, aby ho odtud vyhnal. I měli ten obyčej, že dřéve, nežli </w:t>
      </w:r>
      <w:r>
        <w:rPr>
          <w:rStyle w:val="foliace"/>
        </w:rPr>
        <w:t xml:space="preserve">165v </w:t>
      </w:r>
      <w:r>
        <w:rPr>
          <w:rStyle w:val="Text"/>
        </w:rPr>
        <w:t xml:space="preserve">kam vytrhli, vždy potaz vzali s těmi modlami diábelskými, a chtiece zvěděti, kterak se jim protiv nepřátelóm jich zvede, aby jim o tom pověděly, jako se to děje i dnes od mnohých, ješto nějaké pochybenie na vieře mají, když co takových věcí jednati mají. Pak co činie blázni a bláznice, že utiekají se najprv k čarodějnicím, a ptajíce se, kterak se jim má zvésti, hledajíce </w:t>
      </w:r>
      <w:r>
        <w:rPr>
          <w:rStyle w:val="emendace"/>
        </w:rPr>
        <w:t xml:space="preserve">hledajíce </w:t>
      </w:r>
      <w:r>
        <w:rPr>
          <w:rStyle w:val="pramen"/>
        </w:rPr>
        <w:t xml:space="preserve">hledagiecze </w:t>
      </w:r>
      <w:r>
        <w:rPr>
          <w:rStyle w:val="Text"/>
        </w:rPr>
        <w:t xml:space="preserve">u čerta ščestie svého. A kdeť se čert učil pravdy praviti! A protož pravím, leč by písmo </w:t>
      </w:r>
      <w:r>
        <w:rPr>
          <w:rStyle w:val="emendace"/>
        </w:rPr>
        <w:t xml:space="preserve">písmo </w:t>
      </w:r>
      <w:r>
        <w:rPr>
          <w:rStyle w:val="pramen"/>
        </w:rPr>
        <w:t xml:space="preserve">pieſmo </w:t>
      </w:r>
      <w:r>
        <w:rPr>
          <w:rStyle w:val="Text"/>
        </w:rPr>
        <w:t xml:space="preserve">svaté klamalo, jenž nám praví o diáblu, že jest lhář i otec jeho. A viem to jistě, že jedna anebo viece jest jich v mé osadě, ale nechci jich ještě jmenovati. A protož těmto div nebyl, že se k modlám utiekali, neb jsú pohané byli a nejměli viery, ale na křesťany to neslušie. A protož vystřiehajte se takových pověr, ať vás čert neosidlá a dále u většie nedóvěřenie neuvede. A protož ponechajme toho nynie. A když to knieže svých těch čertovských modl se tázalo, kterak by se jemu proti nepřátelóm zvésti mělo, a nemoha od nich žádnéj odpovědi míti, i jide k jiným modlám, ješto nedaleko odtud v jiném městě biechu. A když tu bude, povědie jemu ti čerté v tom druhém městě a řkúce, že od téj chvíle, jakož ta dva apoštoly do vašeho města přišla, bohové vaši svázáni jsú, takže ani mluviti mohú ani žádné odpovědi dáti umějí. A uslyšav to knieže Varadach, i káže jich pílně </w:t>
      </w:r>
      <w:r>
        <w:rPr>
          <w:rStyle w:val="emendace"/>
        </w:rPr>
        <w:t xml:space="preserve">pílně </w:t>
      </w:r>
      <w:r>
        <w:rPr>
          <w:rStyle w:val="pramen"/>
        </w:rPr>
        <w:t xml:space="preserve">pielnie </w:t>
      </w:r>
      <w:r>
        <w:rPr>
          <w:rStyle w:val="Text"/>
        </w:rPr>
        <w:t xml:space="preserve">hledati a káže </w:t>
      </w:r>
      <w:r>
        <w:rPr>
          <w:rStyle w:val="foliace"/>
        </w:rPr>
        <w:t xml:space="preserve">166r </w:t>
      </w:r>
      <w:r>
        <w:rPr>
          <w:rStyle w:val="Text"/>
        </w:rPr>
        <w:t>na nich zvěděti, jací jsú to lidé a proč sú do země přišli. Tehda shledajíce je, i přivedú je k tomu kniežeti, jenž s svatými apoštoly mluviti bude, tieže se jich, proč by přišli. Odpověděchu jemu apoštolé: „Urozením jsme židé, než řádu jsme křesťanského a jsmeť Kristovi služebníci a přišli sme sem pro vaše spasenie.“ Tehda die jim dále to knieže: „Mámť nynie jiné věci činiti, žeť vás slyšeti nemohu, než když se zase vrátím, chciť vás vyslyšeti a s vámi dále rozmluviti. Jemužto opět dějí apoštolé svatí řkúce takto: „Lépe by bylo a mnohem platnějí, aby najprv toho poznal, jehožto pomocí mohl by nad nepřátely svými svítěziti a přemoci nepřátely své.“ I die jim to knieže řka: „Podlé vašie řeči, jakož vy pravíte</w:t>
      </w:r>
      <w:r>
        <w:rPr>
          <w:rStyle w:val="emendace"/>
        </w:rPr>
        <w:t xml:space="preserve">pravíte </w:t>
      </w:r>
      <w:r>
        <w:rPr>
          <w:rStyle w:val="pramen"/>
        </w:rPr>
        <w:t>prawiete</w:t>
      </w:r>
      <w:r>
        <w:rPr>
          <w:rStyle w:val="Text"/>
        </w:rPr>
        <w:t xml:space="preserve">, tehda byšte většie moci byli nežli bohové moji. A protož prosím vás, povězte mi, jaký konec vezme tento muoj boj s mými nepřátely, abych se podlé toho uměl zpravovati.“ Odpověděchu </w:t>
      </w:r>
      <w:r>
        <w:rPr>
          <w:rStyle w:val="poznamka"/>
        </w:rPr>
        <w:t xml:space="preserve">část slova škrtnuta a mladší rukou přepsáno na „odpověděli“ </w:t>
      </w:r>
      <w:r>
        <w:rPr>
          <w:rStyle w:val="Text"/>
        </w:rPr>
        <w:t xml:space="preserve">jemu apoštolé řkúce: „Shledáš, žeť bohové tvoji křivi jsú a pravdyť nemluvie. Dáváme jim moc a povolenie k tomu, aby mluvili a pověděli tobě, kterak se vám v tom pobití </w:t>
      </w:r>
      <w:r>
        <w:rPr>
          <w:rStyle w:val="emendace"/>
        </w:rPr>
        <w:t xml:space="preserve">pobití </w:t>
      </w:r>
      <w:r>
        <w:rPr>
          <w:rStyle w:val="pramen"/>
        </w:rPr>
        <w:t xml:space="preserve">pobitie </w:t>
      </w:r>
      <w:r>
        <w:rPr>
          <w:rStyle w:val="Text"/>
        </w:rPr>
        <w:t xml:space="preserve">s vašimi nepřátely zvésti má.“ A když těch svých diábluov tázati budú, tehda čerté budú praviti, že náčitě velmi veliké pobitie bude a že s obú stranú mnoho lidí bude zmordováno. Slyšiece to apoštolé, budú se tomu posmievati. A knieže vzhled na ně, i </w:t>
      </w:r>
      <w:r>
        <w:rPr>
          <w:rStyle w:val="foliace"/>
        </w:rPr>
        <w:t xml:space="preserve">166v </w:t>
      </w:r>
      <w:r>
        <w:rPr>
          <w:rStyle w:val="Text"/>
        </w:rPr>
        <w:t xml:space="preserve">die k nim řka takto: „Mne strach veliký pocházie, a vy se posmieváte.“ Odpověděchu jemu apoštolé řkúce: „Neroď se báti, neboť s námi mír a pokoj k vám sem přišel. A zajtra ten den třetie hodinu přijedú k tobě poslové od tvých nepřátel z Indie a tobě se v tvú moc úplně poddadie.“ A tak uslyševši tu řeč biskupové židovští, i dějí k tomu kniežeti řkúce takto: „Ještě poslúcháš jejich řeči, a protož hlediž, ať se </w:t>
      </w:r>
      <w:r>
        <w:rPr>
          <w:rStyle w:val="Text"/>
        </w:rPr>
        <w:lastRenderedPageBreak/>
        <w:t>nestane, když se jejich řečí najviec ubezpečíš, anoť tě nepřátelé i s námi přikryjí.“ A na to jsú takto odpověděli apoštolé: „Však slyšiete, že k tomu, což pravíme</w:t>
      </w:r>
      <w:r>
        <w:rPr>
          <w:rStyle w:val="emendace"/>
        </w:rPr>
        <w:t xml:space="preserve">pravíme </w:t>
      </w:r>
      <w:r>
        <w:rPr>
          <w:rStyle w:val="pramen"/>
        </w:rPr>
        <w:t>prawieme</w:t>
      </w:r>
      <w:r>
        <w:rPr>
          <w:rStyle w:val="Text"/>
        </w:rPr>
        <w:t xml:space="preserve">, žádného příročí nejmenujem, jakožto za měsiec neboli za týden, než pravíme </w:t>
      </w:r>
      <w:r>
        <w:rPr>
          <w:rStyle w:val="emendace"/>
        </w:rPr>
        <w:t xml:space="preserve">pravíme </w:t>
      </w:r>
      <w:r>
        <w:rPr>
          <w:rStyle w:val="pramen"/>
        </w:rPr>
        <w:t xml:space="preserve">prawieme </w:t>
      </w:r>
      <w:r>
        <w:rPr>
          <w:rStyle w:val="Text"/>
        </w:rPr>
        <w:t xml:space="preserve">prostě, že zajtra ten den bez boje u pokoji nepřátelóm svým odoláte a svítězíte, takžeť se vám u vaše ruce a u vaši moc plně poddadie.“ Tehda to jisté knieže, chtě jejich řeči nejistost přijíti, káže apoštolóm tiem pilnějí, aby jich o to pokázal. A když bieše </w:t>
      </w:r>
      <w:r>
        <w:rPr>
          <w:rStyle w:val="poznamka"/>
        </w:rPr>
        <w:t xml:space="preserve">část slova škrtnuta a mladší rukou přepsáno na „byl“ </w:t>
      </w:r>
      <w:r>
        <w:rPr>
          <w:rStyle w:val="Text"/>
        </w:rPr>
        <w:t xml:space="preserve">nazajtřie druhý den, přijedechu </w:t>
      </w:r>
      <w:r>
        <w:rPr>
          <w:rStyle w:val="poznamka"/>
        </w:rPr>
        <w:t xml:space="preserve">část slova škrtnuta a mladší rukou přepsáno na „přijedú“ </w:t>
      </w:r>
      <w:r>
        <w:rPr>
          <w:rStyle w:val="Text"/>
        </w:rPr>
        <w:t xml:space="preserve">poslové od nepřátel z Indie podlé toho, jakož apoštolé prorokovali. I dadie se tomu kniežeti na milost, aby je i jiné podlé nich k věčnému mieru přijal. Tu pak knieže, shledav pravdu svatých apoštoluov, i chtieše </w:t>
      </w:r>
      <w:r>
        <w:rPr>
          <w:rStyle w:val="poznamka"/>
        </w:rPr>
        <w:t xml:space="preserve">část slova škrtnuta a mladší rukou přepsáno na „chtěl“ </w:t>
      </w:r>
      <w:r>
        <w:rPr>
          <w:rStyle w:val="Text"/>
        </w:rPr>
        <w:t xml:space="preserve">ty biskupy židovské kázati spáliti. Ale apoštolé svatí toho bránili řkúce: „Ne protoť jsme sem přišli, abychme živé hubiti měli, ale viece proto, abychom mrtvé v hřieších vzkřísiti a obživiti mohli.“ A takže v téj zemi </w:t>
      </w:r>
      <w:r>
        <w:rPr>
          <w:rStyle w:val="foliace"/>
        </w:rPr>
        <w:t xml:space="preserve">167r </w:t>
      </w:r>
      <w:r>
        <w:rPr>
          <w:rStyle w:val="Text"/>
        </w:rPr>
        <w:t>Persii zuostali jsú celý rok a tři měsiece. A jsúce tu, viece než šedesáte tisícuov lidu s králem a s kniežaty na vieru křesťanskú obrátili a pokřtili. A protož vyvolil pán buoh ty apoštoly jakožto dva statečná rytieře, aby bojovali pro vieru křesťanskú až do téj smrti, jakož jsú to dobře ukázali. Neb čte se dále o jejich svatém životě, že ta dřéveřečená dva čarodějníky, Zaroen a Arfaxat, znamenajíce, že lidé rádi naučenie těchto svatých apoštoluov poslušni jsú a že apoštolé svatí veliké divy činí a lidí mnoho na vieru se obracuje, bylo jim to velmi protivno, i šli do jiného města, v němžto sedmdesáte těch biskupuov bieše, ješto se diábelským modlám klaněli a jim se modlili. Pak ti biskupi zbúřili sú lid toho města protiv svatým apoštolóm tak, když by apoštolé mezi ně do toho města přišli, aby je k tomu přinutili, anebo aby se modlám klaněli, anebo aby jim smrt učinili. Apoštolé do toho města Sanyr přišli. Tehda ihned je zjímali ti biskupové a vedú je do toho chrámu, kdež ty modly diábelské v něm biechu</w:t>
      </w:r>
      <w:r>
        <w:rPr>
          <w:rStyle w:val="poznamka"/>
        </w:rPr>
        <w:t>část slova škrtnuta a mladší rukou přepsáno na „byly“</w:t>
      </w:r>
      <w:r>
        <w:rPr>
          <w:rStyle w:val="Text"/>
        </w:rPr>
        <w:t xml:space="preserve">. A netáhnú apoštolé tam kročiti, tudiež čerté velikými hlasy volati budú a řkúce: „I co nás kvielíte a co nás mučíte, apoštolé boha živého? Jedno že jste sem přišli, težkými mukami jsme obtieženi!“ Tehda anjel božie zjevil se svatým apoštolóm, i die k nim řka: „Jedno sobě ze dvojieho volte: anebo jejich záhubu a shlazení, </w:t>
      </w:r>
      <w:r>
        <w:rPr>
          <w:rStyle w:val="foliace"/>
        </w:rPr>
        <w:t xml:space="preserve">167v </w:t>
      </w:r>
      <w:r>
        <w:rPr>
          <w:rStyle w:val="Text"/>
        </w:rPr>
        <w:t xml:space="preserve">anebo vaši smrt a umučenie.“ Tehda apoštolé svatí k lidem toho města a k těm biskupóm takto dějí řkúce: „Abyšte věděli, že modly vaše plny jsú čertuov, a teď před vámi přikazujem jim, aby odtud vyšli a ty slúpy aby porušili a zetřeli!“ Tehda ihned viděni byli dva diábly černá jako múřenínové, že z těch soch a slúpuov vycházejí. A zetřevše ty slúpy a sbořivše, s velikým křikem a řvaním volajíce, brali se preč odtud. A vidúce to biskupové, ihned řítiechu </w:t>
      </w:r>
      <w:r>
        <w:rPr>
          <w:rStyle w:val="poznamka"/>
        </w:rPr>
        <w:t xml:space="preserve">část slova škrtnuta a mladší rukou přepsáno na „řítili“ </w:t>
      </w:r>
      <w:r>
        <w:rPr>
          <w:rStyle w:val="Text"/>
        </w:rPr>
        <w:t>se na apoštoly svaté a na tom miestě oba dva zamordovali. Ačkoli veliká jasnost na nebi bieše</w:t>
      </w:r>
      <w:r>
        <w:rPr>
          <w:rStyle w:val="poznamka"/>
        </w:rPr>
        <w:t>část slova škrtnuta a mladší rukou přepsáno na „byla“</w:t>
      </w:r>
      <w:r>
        <w:rPr>
          <w:rStyle w:val="Text"/>
        </w:rPr>
        <w:t xml:space="preserve">, avšakž taková búře se vztrhla, blýskaní </w:t>
      </w:r>
      <w:r>
        <w:rPr>
          <w:rStyle w:val="emendace"/>
        </w:rPr>
        <w:t xml:space="preserve">blýskaní </w:t>
      </w:r>
      <w:r>
        <w:rPr>
          <w:rStyle w:val="pramen"/>
        </w:rPr>
        <w:t xml:space="preserve">blizkani </w:t>
      </w:r>
      <w:r>
        <w:rPr>
          <w:rStyle w:val="Text"/>
        </w:rPr>
        <w:t xml:space="preserve">a hřímanie, že toho žádný člověk vypraviti nemuož. A pak v tom jistém búření </w:t>
      </w:r>
      <w:r>
        <w:rPr>
          <w:rStyle w:val="emendace"/>
        </w:rPr>
        <w:t xml:space="preserve">búření </w:t>
      </w:r>
      <w:r>
        <w:rPr>
          <w:rStyle w:val="pramen"/>
        </w:rPr>
        <w:t xml:space="preserve">burzenie </w:t>
      </w:r>
      <w:r>
        <w:rPr>
          <w:rStyle w:val="Text"/>
        </w:rPr>
        <w:t xml:space="preserve">chrám rozpadl se a na tré se obořil. A ty dva čarodějníky oheň s nebe spáli jako hlavně. A takovým divem mnoho se opět lidí na vieru křesťanskú obráti. A potom král z Persii, vzem jejich svatá těla, i odnesl je do svého města, tu pak kázal kostel ve jméno jich ustaviti a posvětiti, kdež se pánu bohu a těm svatým apoštolóm čest a chvála dála, a ihned se snad děje pro jejich zaslúženie. A protož chceme li my takéž k téj odplatě přijíti, bojujmež protiv hříchóm a proti pokušení diábelskému a služmež rádi apoštolóm svatým. Nebť oni jsú velikého duostojenstvie před </w:t>
      </w:r>
      <w:r>
        <w:rPr>
          <w:rStyle w:val="Text"/>
        </w:rPr>
        <w:lastRenderedPageBreak/>
        <w:t xml:space="preserve">pánem bohem, že den súdný seděti budú v laviciech súdiece dvanáctero pokolenie Israhelské, </w:t>
      </w:r>
      <w:r>
        <w:rPr>
          <w:rStyle w:val="doplnenytext"/>
        </w:rPr>
        <w:t xml:space="preserve">v </w:t>
      </w:r>
      <w:r>
        <w:rPr>
          <w:rStyle w:val="Text"/>
        </w:rPr>
        <w:t xml:space="preserve">kteréžto </w:t>
      </w:r>
      <w:r>
        <w:rPr>
          <w:rStyle w:val="foliace"/>
        </w:rPr>
        <w:t xml:space="preserve">168r </w:t>
      </w:r>
      <w:r>
        <w:rPr>
          <w:rStyle w:val="Text"/>
        </w:rPr>
        <w:t xml:space="preserve">číslo my křesťané také sme osazeni. Také je písmo </w:t>
      </w:r>
      <w:r>
        <w:rPr>
          <w:rStyle w:val="emendace"/>
        </w:rPr>
        <w:t xml:space="preserve">písmo </w:t>
      </w:r>
      <w:r>
        <w:rPr>
          <w:rStyle w:val="pramen"/>
        </w:rPr>
        <w:t xml:space="preserve">pieſmo </w:t>
      </w:r>
      <w:r>
        <w:rPr>
          <w:rStyle w:val="Text"/>
        </w:rPr>
        <w:t xml:space="preserve">svaté nazývá muže milosrdenstvie tiem obyčejem, že oni sobě milosrdnost zjednali a jiným také, ktož toho na nich žádati budú, též milosrdenstvie rádi zjednati miení. A poněvadž nám toho potřebie jest, prosmež těchto svatých apoštoluov, svatého Šimona a Judy, ať nám ráčí na pomoc býti k obdržení </w:t>
      </w:r>
      <w:r>
        <w:rPr>
          <w:rStyle w:val="emendace"/>
        </w:rPr>
        <w:t xml:space="preserve">obdržení </w:t>
      </w:r>
      <w:r>
        <w:rPr>
          <w:rStyle w:val="pramen"/>
        </w:rPr>
        <w:t xml:space="preserve">obdrzenie </w:t>
      </w:r>
      <w:r>
        <w:rPr>
          <w:rStyle w:val="Text"/>
        </w:rPr>
        <w:t>milosrdenstvie božieho. A abychom pomocí jejich hřiechóm a pokušení diábelskému pevně odolati mohli a doslúžiti se královstvie nebeského, a k tomu nám dopomáhaj buoh otec i syn i duch svatý, rcemež všichni nábožným srdcem „amen“.</w:t>
      </w:r>
    </w:p>
    <w:p>
      <w:pPr>
        <w:pStyle w:val="Nadpis"/>
      </w:pPr>
      <w:r>
        <w:rPr>
          <w:rStyle w:val="cizijazyk"/>
        </w:rPr>
        <w:t>Omnium sanctorum</w:t>
      </w:r>
    </w:p>
    <w:p>
      <w:r>
        <w:rPr>
          <w:rStyle w:val="cizijazyk"/>
        </w:rPr>
        <w:t xml:space="preserve">Gaudete et exultate, quoniam merces vestra copiosa est in celis. Mathei capitulo quinto. </w:t>
      </w:r>
      <w:r>
        <w:rPr>
          <w:rStyle w:val="poznamka"/>
        </w:rPr>
        <w:t xml:space="preserve">Mt 5,12 </w:t>
      </w:r>
      <w:r>
        <w:rPr>
          <w:rStyle w:val="Text"/>
        </w:rPr>
        <w:t xml:space="preserve">Najmilejší křesťané, máti naše, cierkev svatá, a my, křesťané, synové jejie, dnešnieho dne pamatujem a obchodíme den a hod duostojný všech božích svatých vespolek, k jejichžto velebnosti a utěšení </w:t>
      </w:r>
      <w:r>
        <w:rPr>
          <w:rStyle w:val="emendace"/>
        </w:rPr>
        <w:t xml:space="preserve">utěšení </w:t>
      </w:r>
      <w:r>
        <w:rPr>
          <w:rStyle w:val="pramen"/>
        </w:rPr>
        <w:t xml:space="preserve">vtieſſenie </w:t>
      </w:r>
      <w:r>
        <w:rPr>
          <w:rStyle w:val="Text"/>
        </w:rPr>
        <w:t xml:space="preserve">pán Ježíš </w:t>
      </w:r>
      <w:r>
        <w:rPr>
          <w:rStyle w:val="emendace"/>
        </w:rPr>
        <w:t xml:space="preserve">Ježíš </w:t>
      </w:r>
      <w:r>
        <w:rPr>
          <w:rStyle w:val="pramen"/>
        </w:rPr>
        <w:t xml:space="preserve">gezieſs </w:t>
      </w:r>
      <w:r>
        <w:rPr>
          <w:rStyle w:val="Text"/>
        </w:rPr>
        <w:t xml:space="preserve">Kristus na skonánie čtenie dnešnieho vymlúvá k nim tato slova řka takto: </w:t>
      </w:r>
      <w:r>
        <w:rPr>
          <w:rStyle w:val="cizijazyk"/>
        </w:rPr>
        <w:t xml:space="preserve">„Gaudete et exultate etc.“ </w:t>
      </w:r>
      <w:r>
        <w:rPr>
          <w:rStyle w:val="Text"/>
        </w:rPr>
        <w:t>„Radujte se a veselte se, neb odplata vaše veliká jest v nebesiech.“ Kterážto slova mluvil jest v své první kázni k svým mladším a k jiným zástupuom veň věřícím</w:t>
      </w:r>
      <w:r>
        <w:rPr>
          <w:rStyle w:val="emendace"/>
        </w:rPr>
        <w:t xml:space="preserve">věřícím </w:t>
      </w:r>
      <w:r>
        <w:rPr>
          <w:rStyle w:val="pramen"/>
        </w:rPr>
        <w:t>wierzicziem</w:t>
      </w:r>
      <w:r>
        <w:rPr>
          <w:rStyle w:val="Text"/>
        </w:rPr>
        <w:t xml:space="preserve">. A i dnes je řéci muože ke všem vyvoleným a ke všem svým svatým, jenž se s ním radují v jeho království </w:t>
      </w:r>
      <w:r>
        <w:rPr>
          <w:rStyle w:val="emendace"/>
        </w:rPr>
        <w:t xml:space="preserve">království </w:t>
      </w:r>
      <w:r>
        <w:rPr>
          <w:rStyle w:val="pramen"/>
        </w:rPr>
        <w:t xml:space="preserve">kralowſtwie </w:t>
      </w:r>
      <w:r>
        <w:rPr>
          <w:rStyle w:val="Text"/>
        </w:rPr>
        <w:t xml:space="preserve">nebeském, </w:t>
      </w:r>
      <w:r>
        <w:rPr>
          <w:rStyle w:val="foliace"/>
        </w:rPr>
        <w:t xml:space="preserve">168v </w:t>
      </w:r>
      <w:r>
        <w:rPr>
          <w:rStyle w:val="Text"/>
        </w:rPr>
        <w:t xml:space="preserve">kdežto žádných nedostatkuov a žádné truchlosti nenie. A jakož právě k zvláštniemu hodu a k veselí mocného krále žádný neznámý a žádný cizozemec připuštěn nebude, jenž by to úplně mohl shlédnúti a takové hody obezříti, takéž zvláštiech hoduov božích, ješto je pán buoh s svými svatými jedná, žádný shlédnúti, žádný také úplně vymluviti nemuož. Jakož o tom praví </w:t>
      </w:r>
      <w:r>
        <w:rPr>
          <w:rStyle w:val="emendace"/>
        </w:rPr>
        <w:t xml:space="preserve">praví </w:t>
      </w:r>
      <w:r>
        <w:rPr>
          <w:rStyle w:val="pramen"/>
        </w:rPr>
        <w:t xml:space="preserve">prawie </w:t>
      </w:r>
      <w:r>
        <w:rPr>
          <w:rStyle w:val="Text"/>
        </w:rPr>
        <w:t xml:space="preserve">svatý Augustin řka takto: „Slavnost a odplata božích svatých, kteréjžto u pána boha věčně požívají, jest tak veliká, že ji žádný změřiti nemuož. Tak mnohá, že nemuož býti šacována. Jest tak drahá, že konce nikdiež nemá, věrú úplně nemuož býti osažená, láskú a nadějí nemuož býti spojená.“ Než tieže nás svatý Bernart i praví </w:t>
      </w:r>
      <w:r>
        <w:rPr>
          <w:rStyle w:val="emendace"/>
        </w:rPr>
        <w:t xml:space="preserve">praví </w:t>
      </w:r>
      <w:r>
        <w:rPr>
          <w:rStyle w:val="pramen"/>
        </w:rPr>
        <w:t xml:space="preserve">prawie </w:t>
      </w:r>
      <w:r>
        <w:rPr>
          <w:rStyle w:val="Text"/>
        </w:rPr>
        <w:t xml:space="preserve">k nám takto: „Netoliko množstvie nebeského dvoru, ale i jejich všech pán a stvořitel nás očekává, abychom k těm hodóm přišli.“ A netoliko pro nás, jako sám pro se. Neb ačkoli svatí žádají, a vždy v plnú dokonalost bez nás nepřijdú, než všech očekávati budú, dokovadž jedno který jest na světě, k věčnému životu jest vyvolený. Jakož o tom píše </w:t>
      </w:r>
      <w:r>
        <w:rPr>
          <w:rStyle w:val="emendace"/>
        </w:rPr>
        <w:t xml:space="preserve">píše </w:t>
      </w:r>
      <w:r>
        <w:rPr>
          <w:rStyle w:val="pramen"/>
        </w:rPr>
        <w:t xml:space="preserve">pieſſe </w:t>
      </w:r>
      <w:r>
        <w:rPr>
          <w:rStyle w:val="Text"/>
        </w:rPr>
        <w:t xml:space="preserve">svatý Jan v knihách Tajemstvie svého, </w:t>
      </w:r>
      <w:r>
        <w:rPr>
          <w:rStyle w:val="cizijazyk"/>
        </w:rPr>
        <w:t xml:space="preserve">capitulo </w:t>
      </w:r>
      <w:r>
        <w:rPr>
          <w:rStyle w:val="Text"/>
        </w:rPr>
        <w:t xml:space="preserve">5., a řka takto: „Škřek a volání svatých, jenž volají ku pánu bohu takovými slovy řkúce: Pomsti, hospodine, krve naší!“ </w:t>
      </w:r>
      <w:r>
        <w:rPr>
          <w:rStyle w:val="poznamka"/>
        </w:rPr>
        <w:t xml:space="preserve">Ap 6,10 </w:t>
      </w:r>
      <w:r>
        <w:rPr>
          <w:rStyle w:val="Text"/>
        </w:rPr>
        <w:t xml:space="preserve">Ne tím obyčejem volají, aby buoh toho pomstil nějakú horlivú a hněvivú pomstú, ale žádajíc svrchovaně a v dokonalost přijíti </w:t>
      </w:r>
      <w:r>
        <w:rPr>
          <w:rStyle w:val="foliace"/>
        </w:rPr>
        <w:t xml:space="preserve">169r </w:t>
      </w:r>
      <w:r>
        <w:rPr>
          <w:rStyle w:val="Text"/>
        </w:rPr>
        <w:t>naším nahrazením, a proto volají. I vzali jsú na to odpověd nebeskú, že jim řečeno: „Ještě shovějte malú chvíli, až naplněno bude číslo bratruov vašich“</w:t>
      </w:r>
      <w:r>
        <w:rPr>
          <w:rStyle w:val="poznamka"/>
        </w:rPr>
        <w:t>sr. Ap 6,11</w:t>
      </w:r>
      <w:r>
        <w:rPr>
          <w:rStyle w:val="Text"/>
        </w:rPr>
        <w:t xml:space="preserve">, kteréžto číslo žádnému jinému než samému pánu bohu svědomo jest. Neb jakož podobno nenie, aby kto tak múdrý a tak mistrný byl, jenž by změřiti uměl výsost nebeskú a širokost </w:t>
      </w:r>
      <w:r>
        <w:rPr>
          <w:rStyle w:val="emendace"/>
        </w:rPr>
        <w:t xml:space="preserve">širokost </w:t>
      </w:r>
      <w:r>
        <w:rPr>
          <w:rStyle w:val="pramen"/>
        </w:rPr>
        <w:t xml:space="preserve">zirokoſt </w:t>
      </w:r>
      <w:r>
        <w:rPr>
          <w:rStyle w:val="Text"/>
        </w:rPr>
        <w:t xml:space="preserve">zemskú a hlubokost pekelní, anebo zčísti právě mohl piesek morský a krópěje dčové </w:t>
      </w:r>
      <w:r>
        <w:rPr>
          <w:rStyle w:val="lemma"/>
        </w:rPr>
        <w:t xml:space="preserve">dščový </w:t>
      </w:r>
      <w:r>
        <w:rPr>
          <w:rStyle w:val="Text"/>
        </w:rPr>
        <w:t xml:space="preserve">a hvězdy, jenž na nebi jsú, než sám pán buoh, jenž ty i jiné věci spravuje </w:t>
      </w:r>
      <w:r>
        <w:rPr>
          <w:rStyle w:val="emendace"/>
        </w:rPr>
        <w:t xml:space="preserve">spravuje </w:t>
      </w:r>
      <w:r>
        <w:rPr>
          <w:rStyle w:val="pramen"/>
        </w:rPr>
        <w:t xml:space="preserve">zprawuge </w:t>
      </w:r>
      <w:r>
        <w:rPr>
          <w:rStyle w:val="Text"/>
        </w:rPr>
        <w:t xml:space="preserve">a jedná k své božské vuoli, a svú božskú mocí a múdrostí všecko z ničehož stvořil. Takéž nenie podobné, by kto číslo </w:t>
      </w:r>
      <w:r>
        <w:rPr>
          <w:rStyle w:val="Text"/>
        </w:rPr>
        <w:lastRenderedPageBreak/>
        <w:t xml:space="preserve">božích </w:t>
      </w:r>
      <w:r>
        <w:rPr>
          <w:rStyle w:val="emendace"/>
        </w:rPr>
        <w:t xml:space="preserve">božích </w:t>
      </w:r>
      <w:r>
        <w:rPr>
          <w:rStyle w:val="pramen"/>
        </w:rPr>
        <w:t xml:space="preserve">boziech </w:t>
      </w:r>
      <w:r>
        <w:rPr>
          <w:rStyle w:val="Text"/>
        </w:rPr>
        <w:t xml:space="preserve">svatých uměl rozhodnúti než jediný sám pán buoh, s nímžto takoví svatí v jeho příbytku ústavně bydlí a přebývají. Avšakž jakož svatý Jan v dnešní epištole neúplně počítaje pokládá, najprv sto a čtyrydceti a čtyry tisíce </w:t>
      </w:r>
      <w:r>
        <w:rPr>
          <w:rStyle w:val="emendace"/>
        </w:rPr>
        <w:t xml:space="preserve">tisíce </w:t>
      </w:r>
      <w:r>
        <w:rPr>
          <w:rStyle w:val="pramen"/>
        </w:rPr>
        <w:t xml:space="preserve">tiſiecze </w:t>
      </w:r>
      <w:r>
        <w:rPr>
          <w:rStyle w:val="Text"/>
        </w:rPr>
        <w:t xml:space="preserve">popsaných. A potom praví </w:t>
      </w:r>
      <w:r>
        <w:rPr>
          <w:rStyle w:val="emendace"/>
        </w:rPr>
        <w:t xml:space="preserve">praví </w:t>
      </w:r>
      <w:r>
        <w:rPr>
          <w:rStyle w:val="pramen"/>
        </w:rPr>
        <w:t>prawie</w:t>
      </w:r>
      <w:r>
        <w:rPr>
          <w:rStyle w:val="Text"/>
        </w:rPr>
        <w:t xml:space="preserve">: „Viděl sem zástup tak veliký, jehož žádný zčísti nemóže.“ </w:t>
      </w:r>
      <w:r>
        <w:rPr>
          <w:rStyle w:val="poznamka"/>
        </w:rPr>
        <w:t xml:space="preserve">Ap 7,9 </w:t>
      </w:r>
      <w:r>
        <w:rPr>
          <w:rStyle w:val="Text"/>
        </w:rPr>
        <w:t xml:space="preserve">Ale proč k takové radosti a k takovému veselí kázaní a zpievaní máme? Protože se děje na bezpečném, čistém a blahoslaveném miestě v domu božím, totiž v příbytku nebeském, v němžto žádný jiný, jedně sami blahoslavení a vyvolení božie bydlé. O kterýchžto ten slavný prorok David znamenaje přítomně nynější biedu tohoto světa. A protiv tomu znamenajíce </w:t>
      </w:r>
      <w:r>
        <w:rPr>
          <w:rStyle w:val="emendace"/>
        </w:rPr>
        <w:t xml:space="preserve">znamenajíce </w:t>
      </w:r>
      <w:r>
        <w:rPr>
          <w:rStyle w:val="pramen"/>
        </w:rPr>
        <w:t xml:space="preserve">znamenagiecze </w:t>
      </w:r>
      <w:r>
        <w:rPr>
          <w:rStyle w:val="Text"/>
        </w:rPr>
        <w:t xml:space="preserve">věčného blahoslavenstvie, mnoho rozkoše, všem těm ke cti, jenž ho již jsú </w:t>
      </w:r>
      <w:r>
        <w:rPr>
          <w:rStyle w:val="foliace"/>
        </w:rPr>
        <w:t xml:space="preserve">169v </w:t>
      </w:r>
      <w:r>
        <w:rPr>
          <w:rStyle w:val="Text"/>
        </w:rPr>
        <w:t xml:space="preserve">účastni a toho požívají, praví </w:t>
      </w:r>
      <w:r>
        <w:rPr>
          <w:rStyle w:val="emendace"/>
        </w:rPr>
        <w:t xml:space="preserve">praví </w:t>
      </w:r>
      <w:r>
        <w:rPr>
          <w:rStyle w:val="pramen"/>
        </w:rPr>
        <w:t xml:space="preserve">prawie </w:t>
      </w:r>
      <w:r>
        <w:rPr>
          <w:rStyle w:val="Text"/>
        </w:rPr>
        <w:t xml:space="preserve">takto: „Blahoslaveni jsú, jenž přebývají v tvém domu, na věky věkuov chváliti tebe budú.“ </w:t>
      </w:r>
      <w:r>
        <w:rPr>
          <w:rStyle w:val="poznamka"/>
        </w:rPr>
        <w:t xml:space="preserve">Ps 84,5 </w:t>
      </w:r>
      <w:r>
        <w:rPr>
          <w:rStyle w:val="Text"/>
        </w:rPr>
        <w:t xml:space="preserve">A podobně ti, jenž v takovém domu bydlé, pána boha chváliti mohú. Neb svatý Bernart praví o bydlení </w:t>
      </w:r>
      <w:r>
        <w:rPr>
          <w:rStyle w:val="emendace"/>
        </w:rPr>
        <w:t xml:space="preserve">bydlení </w:t>
      </w:r>
      <w:r>
        <w:rPr>
          <w:rStyle w:val="pramen"/>
        </w:rPr>
        <w:t xml:space="preserve">Bydlenie </w:t>
      </w:r>
      <w:r>
        <w:rPr>
          <w:rStyle w:val="Text"/>
        </w:rPr>
        <w:t xml:space="preserve">na tomto světě, tak mluví a pokládá řka: „O životu a bydlení na tomto světě jiného praviti neviem, než že jest život pracný a porušený a všech trpkostí plný. Při takovém životě pýcha se nadýmá, psota ztenčí, rozkoš rozpaluje, lačnost zhubeňuje, pečlivost zužuje, bohatstvie znášie, chudoba ponižuje, mladost búří, starost shrbí, čert nepřeje, svět pochlebuje, tělo rozkoš má, duše bude oslepena, vešken člověk zamúcen bude. A pak po tom po všem hrozná smrt nadejde, marné radosti takového života taký konec činie. A když pak člověk skoná, jako by nikdy na světě nebyl.“ To jest vše řeč svatého Bernarta. A pak o blahoslavenství </w:t>
      </w:r>
      <w:r>
        <w:rPr>
          <w:rStyle w:val="emendace"/>
        </w:rPr>
        <w:t xml:space="preserve">blahoslavenství </w:t>
      </w:r>
      <w:r>
        <w:rPr>
          <w:rStyle w:val="pramen"/>
        </w:rPr>
        <w:t xml:space="preserve">blahoſlawenſtwie </w:t>
      </w:r>
      <w:r>
        <w:rPr>
          <w:rStyle w:val="Text"/>
        </w:rPr>
        <w:t xml:space="preserve">jejich, totiž všech božích svatých a o jejich příbytku, mluví svatý Augustin v knihách </w:t>
      </w:r>
      <w:r>
        <w:rPr>
          <w:rStyle w:val="cizijazyk"/>
        </w:rPr>
        <w:t xml:space="preserve">De civitate Dei </w:t>
      </w:r>
      <w:r>
        <w:rPr>
          <w:rStyle w:val="Text"/>
        </w:rPr>
        <w:t xml:space="preserve">řka takto: </w:t>
      </w:r>
      <w:r>
        <w:rPr>
          <w:rStyle w:val="cizijazyk"/>
        </w:rPr>
        <w:t xml:space="preserve">„Consideremus inclitam urbis nostre felicitatem, in quantum considerare possibile est.“ </w:t>
      </w:r>
      <w:r>
        <w:rPr>
          <w:rStyle w:val="Text"/>
        </w:rPr>
        <w:t xml:space="preserve">„Znamenajme našeho města předrahú slavnost, jako což podobně znamenati muožem a rcemež s prorokem: příbytek všech radostných jest v tobě.“ Neb tu nenie život starý ani která bieda k starosti. Tu žádný nenie němý, žádný nenie chromý, žádný nenie ohyzdný ani také škaredý tam nebydlí. Neb na tom miestu všechni se zberú, </w:t>
      </w:r>
      <w:r>
        <w:rPr>
          <w:rStyle w:val="foliace"/>
        </w:rPr>
        <w:t xml:space="preserve">170r </w:t>
      </w:r>
      <w:r>
        <w:rPr>
          <w:rStyle w:val="Text"/>
        </w:rPr>
        <w:t xml:space="preserve">což vyvolených bude, v dokonalost mužskú, v té míře </w:t>
      </w:r>
      <w:r>
        <w:rPr>
          <w:rStyle w:val="poznamka"/>
        </w:rPr>
        <w:t xml:space="preserve">na okraji zapsáno znovu „mirze“ </w:t>
      </w:r>
      <w:r>
        <w:rPr>
          <w:rStyle w:val="Text"/>
        </w:rPr>
        <w:t xml:space="preserve">a v té stáři, jakož pán Kristus byl tehda, když pro nás trpěti jest ráčil. A tomu tak rozuměti, že najmladšie děťátko bude tak veliké, jako Kristus byl, totiž ve třidcátém a v puol třetím létě, kdyžto umříti ráčil. A najstarší </w:t>
      </w:r>
      <w:r>
        <w:rPr>
          <w:rStyle w:val="emendace"/>
        </w:rPr>
        <w:t xml:space="preserve">najstarší </w:t>
      </w:r>
      <w:r>
        <w:rPr>
          <w:rStyle w:val="pramen"/>
        </w:rPr>
        <w:t xml:space="preserve">nayſtarſſie </w:t>
      </w:r>
      <w:r>
        <w:rPr>
          <w:rStyle w:val="Text"/>
        </w:rPr>
        <w:t xml:space="preserve">člověk také v téj stáři bude, jakož Kristus byl v těch letech, jakož jste slyšeli. A pak dále všie v téj jednéj řeči svatý Bernart praví: „Co slavnějšieho mimo takový život býti muože, kdežto pečlivosti a chudoby nenie, ani mdloba které nemoci, tu žádný uražen nebude, žádný se nehněvá, jeden druhému nezávidie. Lakomstvie žádného strachu diábelského, žádných múk nebude pekelních, smrt žádná tu moci žádné nemá, ale věčná nesmrtedlnost a věčná radost a veselé tu bude, nižádné nesnáze než všechna svornost tu bude, u věčném pokoji a míru dokonalém zjednány jsú všechny věci.“ A drahně o tom jinéj řeči svatý Bernart vymlúvá, o němž by dlúho praviti bylo. A protož všie pilností myslme na to, abychom do takového miesta a k takovému příbytku přijíti mohli, a nebuď nám těžko trpěti zde na tomto světě, což bychom pro takový věčný život trpěti měli. Neb svatý Bernart, namlúvaje všelikú duši, mluví k ní řka takto: „Ó, duše, bychom zde na světě na každý den muky trpěti měli, bychom pekelnú muku a pekelný oheň dlúhú chvíli na sobě zde měli trpěti!“ Všeho bychom sobě za nic vážiti neměli proto, abychme Krista v jeho velebnosti viděti mohli </w:t>
      </w:r>
      <w:r>
        <w:rPr>
          <w:rStyle w:val="foliace"/>
        </w:rPr>
        <w:t xml:space="preserve">170v </w:t>
      </w:r>
      <w:r>
        <w:rPr>
          <w:rStyle w:val="Text"/>
        </w:rPr>
        <w:t xml:space="preserve">a k jeho svatým v nebesiech přilúčeni byli u věčné blahoslavenstvie. Kristus, spasitel </w:t>
      </w:r>
      <w:r>
        <w:rPr>
          <w:rStyle w:val="Text"/>
        </w:rPr>
        <w:lastRenderedPageBreak/>
        <w:t xml:space="preserve">náš, pokládá a vyčítá osm stupňóv v dnešním čtení, kterýchžto stupňóv k věčnému blahoslavenství </w:t>
      </w:r>
      <w:r>
        <w:rPr>
          <w:rStyle w:val="emendace"/>
        </w:rPr>
        <w:t xml:space="preserve">blahoslavenství </w:t>
      </w:r>
      <w:r>
        <w:rPr>
          <w:rStyle w:val="pramen"/>
        </w:rPr>
        <w:t xml:space="preserve">blahoſlawenſtwie </w:t>
      </w:r>
      <w:r>
        <w:rPr>
          <w:rStyle w:val="Text"/>
        </w:rPr>
        <w:t xml:space="preserve">dále jako po vzchodu jíti máme. </w:t>
      </w:r>
      <w:r>
        <w:rPr>
          <w:rStyle w:val="pripisekmarginalnimladsi"/>
        </w:rPr>
        <w:t xml:space="preserve">protož </w:t>
      </w:r>
      <w:r>
        <w:rPr>
          <w:rStyle w:val="Text"/>
        </w:rPr>
        <w:t xml:space="preserve">O </w:t>
      </w:r>
      <w:r>
        <w:rPr>
          <w:rStyle w:val="poznamka"/>
        </w:rPr>
        <w:t xml:space="preserve">na okraji připsána jakási dvě nečitelná slova mladší rukou </w:t>
      </w:r>
      <w:r>
        <w:rPr>
          <w:rStyle w:val="Text"/>
        </w:rPr>
        <w:t xml:space="preserve">takovém blahoslavenství vám dále praviti miením, ale toho takově </w:t>
      </w:r>
      <w:r>
        <w:rPr>
          <w:rStyle w:val="poznamka"/>
        </w:rPr>
        <w:t xml:space="preserve">část slova škrtnuta a mladší rukou přepsáno na „tak“ </w:t>
      </w:r>
      <w:r>
        <w:rPr>
          <w:rStyle w:val="Text"/>
        </w:rPr>
        <w:t xml:space="preserve">provésti nemohu bez milosti </w:t>
      </w:r>
      <w:r>
        <w:rPr>
          <w:rStyle w:val="pripisekmarginalnimladsi"/>
        </w:rPr>
        <w:t xml:space="preserve">daru </w:t>
      </w:r>
      <w:r>
        <w:rPr>
          <w:rStyle w:val="Text"/>
        </w:rPr>
        <w:t xml:space="preserve">ducha svatého. A protož k uprošení takové milosti prosmež nábožně panny Marie, ať nám obapol </w:t>
      </w:r>
      <w:r>
        <w:rPr>
          <w:rStyle w:val="poznamka"/>
        </w:rPr>
        <w:t xml:space="preserve">mladší rukou nadepsáno „všem vespolek“ </w:t>
      </w:r>
      <w:r>
        <w:rPr>
          <w:rStyle w:val="Text"/>
        </w:rPr>
        <w:t xml:space="preserve">milost ducha svatého uprositi ráčí, a ať by to tím ochotnějí ráčila učiniti, pozdravmež ji tím anjelským pozdravením řkúce </w:t>
      </w:r>
      <w:r>
        <w:rPr>
          <w:rStyle w:val="pripisekinterlinearnimladsi"/>
        </w:rPr>
        <w:t xml:space="preserve">takto </w:t>
      </w:r>
      <w:r>
        <w:rPr>
          <w:rStyle w:val="Text"/>
        </w:rPr>
        <w:t xml:space="preserve">Zdráva Maria až do konce. A pak v knihách, jenž slovú </w:t>
      </w:r>
      <w:r>
        <w:rPr>
          <w:rStyle w:val="cizijazyk"/>
        </w:rPr>
        <w:t>Martholegium</w:t>
      </w:r>
      <w:r>
        <w:rPr>
          <w:rStyle w:val="Text"/>
        </w:rPr>
        <w:t xml:space="preserve">, tu jest tak psáno, když by číslo svatých v celém roce mělo počteno býti, tehda na každý den přišlo by, že by zahubeno bylo pět tisícuov </w:t>
      </w:r>
      <w:r>
        <w:rPr>
          <w:rStyle w:val="emendace"/>
        </w:rPr>
        <w:t xml:space="preserve">tisícuov </w:t>
      </w:r>
      <w:r>
        <w:rPr>
          <w:rStyle w:val="pramen"/>
        </w:rPr>
        <w:t xml:space="preserve">tiſieczuow </w:t>
      </w:r>
      <w:r>
        <w:rPr>
          <w:rStyle w:val="Text"/>
        </w:rPr>
        <w:t xml:space="preserve">křesťanuov kromě toho dne, jakož se nové léto počíná, jenž byl den jejich boha, totiž té modly Janus, že na ten den žádný křesťan zahuben nebyl. A co jich pak sešlo od těch let a od těch časuov, jakožto popisováno. Na počátku dnešnieho čtenie vymlúvá evanjelista svatý Lukáš a jmenuje najprv jedno blahoslavenstvie tu, kdež praví: „Blahoslavení chudí duchem, neb jejich jest královstvie nebeské.“ </w:t>
      </w:r>
      <w:r>
        <w:rPr>
          <w:rStyle w:val="poznamka"/>
        </w:rPr>
        <w:t xml:space="preserve">sr. L 6,20 </w:t>
      </w:r>
      <w:r>
        <w:rPr>
          <w:rStyle w:val="Text"/>
        </w:rPr>
        <w:t xml:space="preserve">Ačkoli písmo </w:t>
      </w:r>
      <w:r>
        <w:rPr>
          <w:rStyle w:val="emendace"/>
        </w:rPr>
        <w:t xml:space="preserve">písmo </w:t>
      </w:r>
      <w:r>
        <w:rPr>
          <w:rStyle w:val="pramen"/>
        </w:rPr>
        <w:t xml:space="preserve">pieſmo </w:t>
      </w:r>
      <w:r>
        <w:rPr>
          <w:rStyle w:val="Text"/>
        </w:rPr>
        <w:t xml:space="preserve">svaté o rozličnéj chudobě pokládá, avšak na tom miestě čtení svatého Kristus jiných chudých nemiení než ty, jenž jsú blahoslavení duchem, totiž kteříž pro buoh a pro lásku božie všechno bohatstvie a vešken statek svuoj opustíc, dobrovolnú chudobu sobě zvolí </w:t>
      </w:r>
      <w:r>
        <w:rPr>
          <w:rStyle w:val="emendace"/>
        </w:rPr>
        <w:t xml:space="preserve">zvolí </w:t>
      </w:r>
      <w:r>
        <w:rPr>
          <w:rStyle w:val="pramen"/>
        </w:rPr>
        <w:t xml:space="preserve">ſwoli </w:t>
      </w:r>
      <w:r>
        <w:rPr>
          <w:rStyle w:val="Text"/>
        </w:rPr>
        <w:t xml:space="preserve">a ji vedú a následují. </w:t>
      </w:r>
      <w:r>
        <w:rPr>
          <w:rStyle w:val="foliace"/>
        </w:rPr>
        <w:t xml:space="preserve">171r </w:t>
      </w:r>
      <w:r>
        <w:rPr>
          <w:rStyle w:val="Text"/>
        </w:rPr>
        <w:t>O takových chudých mluví svatý Jakub řka takto: „Zdali pán buoh nevyvolil chudých, bohatých u vieře, dědice královstvie svého!“ Jako by řekl: Neb takoví slovú blahoslavení</w:t>
      </w:r>
      <w:r>
        <w:rPr>
          <w:rStyle w:val="emendace"/>
        </w:rPr>
        <w:t xml:space="preserve">blahoslavení </w:t>
      </w:r>
      <w:r>
        <w:rPr>
          <w:rStyle w:val="pramen"/>
        </w:rPr>
        <w:t>blahoſlawenie</w:t>
      </w:r>
      <w:r>
        <w:rPr>
          <w:rStyle w:val="Text"/>
        </w:rPr>
        <w:t xml:space="preserve">, protože již královstvie nebeské zajisté kúpili sú. A pak ve čtení svatého Matúše mluvě pán Kristus, velebě takové chudé, praví takto: „Všeliký, jenž opustí otce a mateř svú, ženu, děti nebo rolí pro jméno mé, stokrát viece za to vezme a věčný život za to obdrží.“ </w:t>
      </w:r>
      <w:r>
        <w:rPr>
          <w:rStyle w:val="poznamka"/>
        </w:rPr>
        <w:t xml:space="preserve">Mt 19,29 </w:t>
      </w:r>
      <w:r>
        <w:rPr>
          <w:rStyle w:val="Text"/>
        </w:rPr>
        <w:t>A protož Kristus k takovým praví: „Nebo vaše jest královstvie nebeské.“ Neřekl Kristus „máte diel v mém království</w:t>
      </w:r>
      <w:r>
        <w:rPr>
          <w:rStyle w:val="emendace"/>
        </w:rPr>
        <w:t xml:space="preserve">království </w:t>
      </w:r>
      <w:r>
        <w:rPr>
          <w:rStyle w:val="pramen"/>
        </w:rPr>
        <w:t>kralowſtwie</w:t>
      </w:r>
      <w:r>
        <w:rPr>
          <w:rStyle w:val="Text"/>
        </w:rPr>
        <w:t xml:space="preserve">“, ale řekl prostě, že „vaše jest“. Jako by řekl pán Kristus: „Protože ste zbožie a bohatstvie tohoto světa pro mě opustili, mějte za to královstvie nebeské. I muožem podlé této řeči dobře srozuměti, že pán Kristus nemiení všech chudých, totiž těch, kteříž před kostelem sedají neboli kteříž po vsech sem i tam žebříc chodí a lidskú alnužnu berú, neb takoví dobrovolné chudoby nenásledují, ale snad bezděčně chudobu trpie. A proto takoví </w:t>
      </w:r>
      <w:r>
        <w:rPr>
          <w:rStyle w:val="emendace"/>
        </w:rPr>
        <w:t xml:space="preserve">takoví </w:t>
      </w:r>
      <w:r>
        <w:rPr>
          <w:rStyle w:val="pramen"/>
        </w:rPr>
        <w:t xml:space="preserve">takowie </w:t>
      </w:r>
      <w:r>
        <w:rPr>
          <w:rStyle w:val="Text"/>
        </w:rPr>
        <w:t>nejsú blahoslavení</w:t>
      </w:r>
      <w:r>
        <w:rPr>
          <w:rStyle w:val="emendace"/>
        </w:rPr>
        <w:t xml:space="preserve">blahoslavení </w:t>
      </w:r>
      <w:r>
        <w:rPr>
          <w:rStyle w:val="pramen"/>
        </w:rPr>
        <w:t>blahoſlawenie</w:t>
      </w:r>
      <w:r>
        <w:rPr>
          <w:rStyle w:val="Text"/>
        </w:rPr>
        <w:t>, leč takovú chudobu, kterúžto pán buoh na ně přepustí</w:t>
      </w:r>
      <w:r>
        <w:rPr>
          <w:rStyle w:val="poznamka"/>
        </w:rPr>
        <w:t>mladší rukou nadepsáno „dopustí“</w:t>
      </w:r>
      <w:r>
        <w:rPr>
          <w:rStyle w:val="Text"/>
        </w:rPr>
        <w:t xml:space="preserve">, pro buoh mile a pokorně trpie, jehož </w:t>
      </w:r>
      <w:r>
        <w:rPr>
          <w:rStyle w:val="poznamka"/>
        </w:rPr>
        <w:t xml:space="preserve">mladší rukou nadepsáno „jakož“ </w:t>
      </w:r>
      <w:r>
        <w:rPr>
          <w:rStyle w:val="Text"/>
        </w:rPr>
        <w:t xml:space="preserve">pohřiechu málo jest těch mezi námi, ješto by v chudobě trpělivi a pokorni byli. A nedarmo pán Kristus radí, abychom toho minulého zbožie přieliš netbali a nemilovali. Neb člověk, kterýž zbožím obtiežen nenie, snáze a lehčeji odjíti muože, kam se jemu zdá. A toho máme duovod a příklad na řeřivých podlé přirozenie svého. Řeřiví, když z těchto krajin přes moře preč leceti </w:t>
      </w:r>
      <w:r>
        <w:rPr>
          <w:rStyle w:val="lemma"/>
        </w:rPr>
        <w:t xml:space="preserve">letěti </w:t>
      </w:r>
      <w:r>
        <w:rPr>
          <w:rStyle w:val="Text"/>
        </w:rPr>
        <w:t xml:space="preserve">miení, </w:t>
      </w:r>
      <w:r>
        <w:rPr>
          <w:rStyle w:val="foliace"/>
        </w:rPr>
        <w:t xml:space="preserve">171v </w:t>
      </w:r>
      <w:r>
        <w:rPr>
          <w:rStyle w:val="Text"/>
        </w:rPr>
        <w:t>ujímají sobě na jídle a na těle, aby nětco těla svého složili, aby jim těžkost v jejich letu nepřekážela. Takéž dokonalí a svatí lidé, chtiec přes moře tohoto světa preč leceti, znamenajíce</w:t>
      </w:r>
      <w:r>
        <w:rPr>
          <w:rStyle w:val="emendace"/>
        </w:rPr>
        <w:t xml:space="preserve">znamenajíce </w:t>
      </w:r>
      <w:r>
        <w:rPr>
          <w:rStyle w:val="pramen"/>
        </w:rPr>
        <w:t>znamenagiecze</w:t>
      </w:r>
      <w:r>
        <w:rPr>
          <w:rStyle w:val="Text"/>
        </w:rPr>
        <w:t xml:space="preserve">, že jsú obtíženi některými věcmi, ješto by jim překážeti mohli na moři, složie s sebe těžkost bohatstvie a zbožie počasného příkladem milých svatých apoštoluov, jenž jsú milému Kristu řekli: „Ej, toť jsme všeho nechali a následovali sme tebe.“ </w:t>
      </w:r>
      <w:r>
        <w:rPr>
          <w:rStyle w:val="poznamka"/>
        </w:rPr>
        <w:t xml:space="preserve">Mt 19,27 </w:t>
      </w:r>
      <w:r>
        <w:rPr>
          <w:rStyle w:val="Text"/>
        </w:rPr>
        <w:t xml:space="preserve">A protož múdří nestáli sú obecně o zbožie, nébrž pravili, že by nemúdří byli ti, jenž </w:t>
      </w:r>
      <w:r>
        <w:rPr>
          <w:rStyle w:val="Text"/>
        </w:rPr>
        <w:lastRenderedPageBreak/>
        <w:t xml:space="preserve">bohatstvie neopustili, aby k múdrosti mohli přijíti; takéž zajisté nemúdří jsú ti, jenž počasného zboží opustiti netbají, aby nebeského mohli dosáhnúti. Šalomún múdrý, ačkoli jemu od pána boha volení bylo dáno, aby prosil, zač by chtěl, avšakž neprosil za bohatstvie, ale prosil jest za múdrost. A jakož podlé přirozenie žádné zvieře a žádný pták nemiluje zlata ani střiebra kromě koby, toho ptáka, aniž také ptáčat svých chová, dokudž na nich peří nepočne černati, takéž jedné sami lakomci a lichevníci, kupci a dráči penieze a zlato milují a v zemi je chovají, aby nebylo nalezeno. A takoví také pak dietek svých nemilují, leč jim podobni budú, totiž v chování peněz, v braní lichev, v lúpeži a v krádeži, jakož otcové jejich jsú činili. A protož takovým nebude dáno královstvie nebeské, ale budú z něho vyhnáni jako koba, jenž byl z archy puštěn a ostal na mrše a nevrátil se zase do archy. To o prvním </w:t>
      </w:r>
      <w:r>
        <w:rPr>
          <w:rStyle w:val="emendace"/>
        </w:rPr>
        <w:t xml:space="preserve">prvním </w:t>
      </w:r>
      <w:r>
        <w:rPr>
          <w:rStyle w:val="pramen"/>
        </w:rPr>
        <w:t xml:space="preserve">prwniem </w:t>
      </w:r>
      <w:r>
        <w:rPr>
          <w:rStyle w:val="Text"/>
        </w:rPr>
        <w:t>blahoslavenství</w:t>
      </w:r>
      <w:r>
        <w:rPr>
          <w:rStyle w:val="emendace"/>
        </w:rPr>
        <w:t xml:space="preserve">blahoslavenství </w:t>
      </w:r>
      <w:r>
        <w:rPr>
          <w:rStyle w:val="pramen"/>
        </w:rPr>
        <w:t>blahoſlawenſtwie</w:t>
      </w:r>
      <w:r>
        <w:rPr>
          <w:rStyle w:val="Text"/>
        </w:rPr>
        <w:t xml:space="preserve">. </w:t>
      </w:r>
      <w:r>
        <w:rPr>
          <w:rStyle w:val="foliace"/>
        </w:rPr>
        <w:t xml:space="preserve">172r </w:t>
      </w:r>
      <w:r>
        <w:rPr>
          <w:rStyle w:val="Text"/>
        </w:rPr>
        <w:t xml:space="preserve">Znamenajtež druhé blahoslavenstvie, o kterémž Kristus v dnešním čtení </w:t>
      </w:r>
      <w:r>
        <w:rPr>
          <w:rStyle w:val="emendace"/>
        </w:rPr>
        <w:t xml:space="preserve">čtení </w:t>
      </w:r>
      <w:r>
        <w:rPr>
          <w:rStyle w:val="pramen"/>
        </w:rPr>
        <w:t xml:space="preserve">cztenie </w:t>
      </w:r>
      <w:r>
        <w:rPr>
          <w:rStyle w:val="Text"/>
        </w:rPr>
        <w:t xml:space="preserve">praví: „Blahoslavení tiší neboli krotcí.“ </w:t>
      </w:r>
      <w:r>
        <w:rPr>
          <w:rStyle w:val="poznamka"/>
        </w:rPr>
        <w:t xml:space="preserve">Mt 5,5 </w:t>
      </w:r>
      <w:r>
        <w:rPr>
          <w:rStyle w:val="Text"/>
        </w:rPr>
        <w:t>Cassiodorus u výkladu na Žaltář praví</w:t>
      </w:r>
      <w:r>
        <w:rPr>
          <w:rStyle w:val="emendace"/>
        </w:rPr>
        <w:t xml:space="preserve">praví </w:t>
      </w:r>
      <w:r>
        <w:rPr>
          <w:rStyle w:val="pramen"/>
        </w:rPr>
        <w:t>prawie</w:t>
      </w:r>
      <w:r>
        <w:rPr>
          <w:rStyle w:val="Text"/>
        </w:rPr>
        <w:t xml:space="preserve">, že ti zvláště slovú krotcí, kteřížto žádného zamútiti a uraziti nemiení, totiž ani na jeho cti, ale každému se slíbí a každému chtie dobře učiniti. A taková pokora jest jedna z čísla jiných ctností. A člověk, maje takovú ctnost, pokorně se staví </w:t>
      </w:r>
      <w:r>
        <w:rPr>
          <w:rStyle w:val="emendace"/>
        </w:rPr>
        <w:t xml:space="preserve">staví </w:t>
      </w:r>
      <w:r>
        <w:rPr>
          <w:rStyle w:val="pramen"/>
        </w:rPr>
        <w:t xml:space="preserve">ſtawie </w:t>
      </w:r>
      <w:r>
        <w:rPr>
          <w:rStyle w:val="Text"/>
        </w:rPr>
        <w:t xml:space="preserve">k svému bližniemu, trpí od něho mile všeliké protivenstvie. A o takových mluví </w:t>
      </w:r>
      <w:r>
        <w:rPr>
          <w:rStyle w:val="emendace"/>
        </w:rPr>
        <w:t xml:space="preserve">mluví </w:t>
      </w:r>
      <w:r>
        <w:rPr>
          <w:rStyle w:val="pramen"/>
        </w:rPr>
        <w:t xml:space="preserve">mluwie </w:t>
      </w:r>
      <w:r>
        <w:rPr>
          <w:rStyle w:val="cizijazyk"/>
        </w:rPr>
        <w:t>Ecclesiastes</w:t>
      </w:r>
      <w:r>
        <w:rPr>
          <w:rStyle w:val="Text"/>
        </w:rPr>
        <w:t xml:space="preserve">, </w:t>
      </w:r>
      <w:r>
        <w:rPr>
          <w:rStyle w:val="cizijazyk"/>
        </w:rPr>
        <w:t>capitulo 24.</w:t>
      </w:r>
      <w:r>
        <w:rPr>
          <w:rStyle w:val="Text"/>
        </w:rPr>
        <w:t xml:space="preserve">: „Ščastný jest ten, jenž na své mysli zamúcenie nemá.“ A protož takovým Kristus krotkým a pokorným takto mluví </w:t>
      </w:r>
      <w:r>
        <w:rPr>
          <w:rStyle w:val="emendace"/>
        </w:rPr>
        <w:t xml:space="preserve">mluví </w:t>
      </w:r>
      <w:r>
        <w:rPr>
          <w:rStyle w:val="pramen"/>
        </w:rPr>
        <w:t xml:space="preserve">mluwie </w:t>
      </w:r>
      <w:r>
        <w:rPr>
          <w:rStyle w:val="Text"/>
        </w:rPr>
        <w:t xml:space="preserve">řka: „Neb oni vlásti a držeti budú zemi, a to trojnásobně, totiž tu zemi, ješto ji těží jakožto rolí, tu zemi, ješto nosí, to jest vlastnie tělo, tu, ješto po ní túží, to jest ráj a královstvie nebeské. O první zemi jakožto o těžicí </w:t>
      </w:r>
      <w:r>
        <w:rPr>
          <w:rStyle w:val="lemma"/>
        </w:rPr>
        <w:t xml:space="preserve">těžěcí </w:t>
      </w:r>
      <w:r>
        <w:rPr>
          <w:rStyle w:val="Text"/>
        </w:rPr>
        <w:t xml:space="preserve">máme figuru a podobenstvie v knihách </w:t>
      </w:r>
      <w:r>
        <w:rPr>
          <w:rStyle w:val="cizijazyk"/>
        </w:rPr>
        <w:t xml:space="preserve">Genesis </w:t>
      </w:r>
      <w:r>
        <w:rPr>
          <w:rStyle w:val="Text"/>
        </w:rPr>
        <w:t xml:space="preserve">o Jozefu, jenž od svých vlastních bratruov trpěl jest prodání, že jsú ho prodali, trpěl jest závist, utrhánie a mnoho zlého. Avšak potom volen byl vládařem nad Ejiptem, takže bez jeho vuole a bez jeho rozkázanie nic se tu v téj zemi Ejiptu státi nemohlo. </w:t>
      </w:r>
      <w:r>
        <w:rPr>
          <w:rStyle w:val="poznamka"/>
        </w:rPr>
        <w:t xml:space="preserve">sr. Gn 37,45 </w:t>
      </w:r>
      <w:r>
        <w:rPr>
          <w:rStyle w:val="Text"/>
        </w:rPr>
        <w:t xml:space="preserve">A k tomu jest přišel svú zvláštní pokorú. Ale o hněvivých a o zlobivých mluví </w:t>
      </w:r>
      <w:r>
        <w:rPr>
          <w:rStyle w:val="emendace"/>
        </w:rPr>
        <w:t xml:space="preserve">mluví </w:t>
      </w:r>
      <w:r>
        <w:rPr>
          <w:rStyle w:val="pramen"/>
        </w:rPr>
        <w:t xml:space="preserve">mluwie </w:t>
      </w:r>
      <w:r>
        <w:rPr>
          <w:rStyle w:val="cizijazyk"/>
        </w:rPr>
        <w:t>Ecclesiastes</w:t>
      </w:r>
      <w:r>
        <w:rPr>
          <w:rStyle w:val="Text"/>
        </w:rPr>
        <w:t xml:space="preserve">: „Stolice kniežat pyšných pán buoh zkazí a káže pokorným na nich seděti.“ </w:t>
      </w:r>
      <w:r>
        <w:rPr>
          <w:rStyle w:val="poznamka"/>
        </w:rPr>
        <w:t xml:space="preserve">L 1,52 </w:t>
      </w:r>
      <w:r>
        <w:rPr>
          <w:rStyle w:val="Text"/>
        </w:rPr>
        <w:t xml:space="preserve">O druhé zemi, totiž o těle, ješto je nosíme, psáno také v knihách </w:t>
      </w:r>
      <w:r>
        <w:rPr>
          <w:rStyle w:val="cizijazyk"/>
        </w:rPr>
        <w:t>Genesis</w:t>
      </w:r>
      <w:r>
        <w:rPr>
          <w:rStyle w:val="Text"/>
        </w:rPr>
        <w:t xml:space="preserve">, </w:t>
      </w:r>
      <w:r>
        <w:rPr>
          <w:rStyle w:val="cizijazyk"/>
        </w:rPr>
        <w:t>capitulo 3.</w:t>
      </w:r>
      <w:r>
        <w:rPr>
          <w:rStyle w:val="Text"/>
        </w:rPr>
        <w:t xml:space="preserve">: „Země jsi a v zemi </w:t>
      </w:r>
      <w:r>
        <w:rPr>
          <w:rStyle w:val="foliace"/>
        </w:rPr>
        <w:t xml:space="preserve">172v </w:t>
      </w:r>
      <w:r>
        <w:rPr>
          <w:rStyle w:val="Text"/>
        </w:rPr>
        <w:t xml:space="preserve">se obrátíš.“ </w:t>
      </w:r>
      <w:r>
        <w:rPr>
          <w:rStyle w:val="poznamka"/>
        </w:rPr>
        <w:t xml:space="preserve">Gn 3,19 </w:t>
      </w:r>
      <w:r>
        <w:rPr>
          <w:rStyle w:val="Text"/>
        </w:rPr>
        <w:t xml:space="preserve">A pak o třetí zemi, totiž o ráji, ješto oň stojíme, máme figuru na Mojžiešovi. Neb protože Mojžieš byl jest najpokornější v zemi, obdržel jest tu zemi sobě, totiž ráj věčný, kterúžto zemi krotcí a pokorní také obdržie, ale hněviví a ukrutní také </w:t>
      </w:r>
      <w:r>
        <w:rPr>
          <w:rStyle w:val="poznamka"/>
        </w:rPr>
        <w:t xml:space="preserve">mladší rukou nadepsáno „od té“ </w:t>
      </w:r>
      <w:r>
        <w:rPr>
          <w:rStyle w:val="Text"/>
        </w:rPr>
        <w:t xml:space="preserve">země odlúčeni budú. Třetí blahoslavenstvie pán Kristus v dnešním čtení </w:t>
      </w:r>
      <w:r>
        <w:rPr>
          <w:rStyle w:val="emendace"/>
        </w:rPr>
        <w:t xml:space="preserve">čtení </w:t>
      </w:r>
      <w:r>
        <w:rPr>
          <w:rStyle w:val="pramen"/>
        </w:rPr>
        <w:t xml:space="preserve">cztenie </w:t>
      </w:r>
      <w:r>
        <w:rPr>
          <w:rStyle w:val="Text"/>
        </w:rPr>
        <w:t xml:space="preserve">vyčítá řka takto: „Blahoslavení, jenž pláčí, nebo oni utěšeni budú.“ Na ta slova mluví </w:t>
      </w:r>
      <w:r>
        <w:rPr>
          <w:rStyle w:val="emendace"/>
        </w:rPr>
        <w:t xml:space="preserve">mluví </w:t>
      </w:r>
      <w:r>
        <w:rPr>
          <w:rStyle w:val="pramen"/>
        </w:rPr>
        <w:t xml:space="preserve">mluwie </w:t>
      </w:r>
      <w:r>
        <w:rPr>
          <w:rStyle w:val="Text"/>
        </w:rPr>
        <w:t xml:space="preserve">Crisostomus řka: „Blahoslavení </w:t>
      </w:r>
      <w:r>
        <w:rPr>
          <w:rStyle w:val="emendace"/>
        </w:rPr>
        <w:t xml:space="preserve">Blahoslavení </w:t>
      </w:r>
      <w:r>
        <w:rPr>
          <w:rStyle w:val="pramen"/>
        </w:rPr>
        <w:t xml:space="preserve">blahoſlawenie </w:t>
      </w:r>
      <w:r>
        <w:rPr>
          <w:rStyle w:val="Text"/>
        </w:rPr>
        <w:t xml:space="preserve">jsú ti, jenž hřiechuov svých věrně pláčí a želejí.“ A mnohem blahoslavenější jsú ti, jenž cizích hřiechuov pláčí a želejí.“ Neb ktož cizího hřiechu pláče, znamenie jest, že ten již svého hřiechu nemá, kteréhož by měl plakati. A tak při téjto řeči znamenati máme, že paterá jest příčina, jenž člověka k pláči zbuzuje. Jedno jest, když se člověk rozpomene na své hřiechy vlastnie a na ně sám pláče. Druhá příčina k pláči jest za cizí hřiechy, že člověk, maje slitování k svému bližniemu, bude plakati jeho hřiechuov. Třetí příčina k pláči jest, když člověk zpomene na to biedné a nuzné na světě bydlenie, že to opláče. Čtvrtá příčina k pláči jest nevědomie a pochybenie o věčných mukách, neb žádný sobě doufati nemuož svéj dobroty aneboli jaké skončenie vezme z tohoto světa. Pátá příčina k pláči jest prodlenie života věčného, že toho očekávati musíme a že k tomu tak snadně, tak </w:t>
      </w:r>
      <w:r>
        <w:rPr>
          <w:rStyle w:val="Text"/>
        </w:rPr>
        <w:lastRenderedPageBreak/>
        <w:t xml:space="preserve">brzo přijíti nemuožem, jako bychom rádi, a toho také zvláště plakati máme. O čtvrtém blahoslavenství </w:t>
      </w:r>
      <w:r>
        <w:rPr>
          <w:rStyle w:val="emendace"/>
        </w:rPr>
        <w:t xml:space="preserve">blahoslavenství </w:t>
      </w:r>
      <w:r>
        <w:rPr>
          <w:rStyle w:val="pramen"/>
        </w:rPr>
        <w:t xml:space="preserve">blahoſlawenſtwie </w:t>
      </w:r>
      <w:r>
        <w:rPr>
          <w:rStyle w:val="Text"/>
        </w:rPr>
        <w:t xml:space="preserve">praví </w:t>
      </w:r>
      <w:r>
        <w:rPr>
          <w:rStyle w:val="emendace"/>
        </w:rPr>
        <w:t xml:space="preserve">praví </w:t>
      </w:r>
      <w:r>
        <w:rPr>
          <w:rStyle w:val="pramen"/>
        </w:rPr>
        <w:t xml:space="preserve">prawie </w:t>
      </w:r>
      <w:r>
        <w:rPr>
          <w:rStyle w:val="Text"/>
        </w:rPr>
        <w:t xml:space="preserve">dále pán Kristus řka takto: </w:t>
      </w:r>
      <w:r>
        <w:rPr>
          <w:rStyle w:val="foliace"/>
        </w:rPr>
        <w:t xml:space="preserve">173r </w:t>
      </w:r>
      <w:r>
        <w:rPr>
          <w:rStyle w:val="Text"/>
        </w:rPr>
        <w:t xml:space="preserve">„Blahoslavení, jenž lačni a žíznivi jsú pro spravedlnost, neb oni nakrmeni budú.“ </w:t>
      </w:r>
      <w:r>
        <w:rPr>
          <w:rStyle w:val="poznamka"/>
        </w:rPr>
        <w:t xml:space="preserve">Mt 5,6 </w:t>
      </w:r>
      <w:r>
        <w:rPr>
          <w:rStyle w:val="Text"/>
        </w:rPr>
        <w:t>Znamenitě tu Kristus praví</w:t>
      </w:r>
      <w:r>
        <w:rPr>
          <w:rStyle w:val="emendace"/>
        </w:rPr>
        <w:t xml:space="preserve">praví </w:t>
      </w:r>
      <w:r>
        <w:rPr>
          <w:rStyle w:val="pramen"/>
        </w:rPr>
        <w:t>prawie</w:t>
      </w:r>
      <w:r>
        <w:rPr>
          <w:rStyle w:val="Text"/>
        </w:rPr>
        <w:t xml:space="preserve">, že ti jsú blahoslavení, jenž lačnějí pro spravedlnost, ale ne ti, ješto stojí o múdrost světskú neboli o sílu tělesnú, ale o spravedlnosti. Neb spravedlnost, jakož praví </w:t>
      </w:r>
      <w:r>
        <w:rPr>
          <w:rStyle w:val="emendace"/>
        </w:rPr>
        <w:t xml:space="preserve">praví </w:t>
      </w:r>
      <w:r>
        <w:rPr>
          <w:rStyle w:val="pramen"/>
        </w:rPr>
        <w:t xml:space="preserve">prawie </w:t>
      </w:r>
      <w:r>
        <w:rPr>
          <w:rStyle w:val="Text"/>
        </w:rPr>
        <w:t xml:space="preserve">svatý Augustin: </w:t>
      </w:r>
      <w:r>
        <w:rPr>
          <w:rStyle w:val="cizijazyk"/>
        </w:rPr>
        <w:t xml:space="preserve">„Est virtus dans unicuique, quod suum est.“ </w:t>
      </w:r>
      <w:r>
        <w:rPr>
          <w:rStyle w:val="Text"/>
        </w:rPr>
        <w:t>„Spravedlnost jest ctnost, dávajíc každému to, což jeho jest“, totiž pánu bohu a bližniemu svému, abychom ho ctili, protože nás jest stvořil. Lásku jemu dáti máme jako svému milému spasiteli, totiž abychom ho milovali, protože jest nás vykúpil. Jmáme jemu dáti bázen jakožto súdci spravedlivému, jehož se pro nic ukrýti nemuožem. A bližniemu svému trojí věc také máme dáti. Totíž svrchním poslušenstvie, abychme jich poslušni byli v dobrém a poctivém. A svornost svému bližniemu, abychom okázali</w:t>
      </w:r>
      <w:r>
        <w:rPr>
          <w:rStyle w:val="poznamka"/>
        </w:rPr>
        <w:t>původně zapsáno „okázaní“, přepsáno mladší rukou</w:t>
      </w:r>
      <w:r>
        <w:rPr>
          <w:rStyle w:val="Text"/>
        </w:rPr>
        <w:t>. A pak nižšiemu dobrodění</w:t>
      </w:r>
      <w:r>
        <w:rPr>
          <w:rStyle w:val="emendace"/>
        </w:rPr>
        <w:t xml:space="preserve">dobrodění </w:t>
      </w:r>
      <w:r>
        <w:rPr>
          <w:rStyle w:val="pramen"/>
        </w:rPr>
        <w:t>dobrodienie</w:t>
      </w:r>
      <w:r>
        <w:rPr>
          <w:rStyle w:val="Text"/>
        </w:rPr>
        <w:t>, abychom jim dobrotivě činili. Sami sobě také máme trojí věc dáti, totiž: čistotu srdci svému, abychom je v čistotě chovali. Opatrnost duši své, abychom ji od hřiechuov smrtedlných ostřiehali a tělu svému bázen a utrpenie, aby k hřiechóm hotovo nebylo. A protož nedarmo Kristus praví</w:t>
      </w:r>
      <w:r>
        <w:rPr>
          <w:rStyle w:val="emendace"/>
        </w:rPr>
        <w:t xml:space="preserve">praví </w:t>
      </w:r>
      <w:r>
        <w:rPr>
          <w:rStyle w:val="pramen"/>
        </w:rPr>
        <w:t>prawie</w:t>
      </w:r>
      <w:r>
        <w:rPr>
          <w:rStyle w:val="Text"/>
        </w:rPr>
        <w:t>: „Blahoslavení, jenž lačnost a žiezlivost mají k spravedlnosti, ne k marnému učení</w:t>
      </w:r>
      <w:r>
        <w:rPr>
          <w:rStyle w:val="emendace"/>
        </w:rPr>
        <w:t xml:space="preserve">učení </w:t>
      </w:r>
      <w:r>
        <w:rPr>
          <w:rStyle w:val="pramen"/>
        </w:rPr>
        <w:t>vczenie</w:t>
      </w:r>
      <w:r>
        <w:rPr>
          <w:rStyle w:val="Text"/>
        </w:rPr>
        <w:t xml:space="preserve">, aby se učili těmto kratochvilným světským věcem, ješto se těla dotýčí a od pána boha lúčí, ale spasitedlným, jenž by pána boha zachovati mohli a duši svú spasili. A takoví nakrmeni nebudú. Neb o takových praví </w:t>
      </w:r>
      <w:r>
        <w:rPr>
          <w:rStyle w:val="emendace"/>
        </w:rPr>
        <w:t xml:space="preserve">praví </w:t>
      </w:r>
      <w:r>
        <w:rPr>
          <w:rStyle w:val="pramen"/>
        </w:rPr>
        <w:t xml:space="preserve">prawie </w:t>
      </w:r>
      <w:r>
        <w:rPr>
          <w:rStyle w:val="Text"/>
        </w:rPr>
        <w:t xml:space="preserve">prorok řka: </w:t>
      </w:r>
      <w:r>
        <w:rPr>
          <w:rStyle w:val="foliace"/>
        </w:rPr>
        <w:t xml:space="preserve">173v </w:t>
      </w:r>
      <w:r>
        <w:rPr>
          <w:rStyle w:val="Text"/>
        </w:rPr>
        <w:t xml:space="preserve">„Lačni a žíznivi jsúce, duše jejich v kostech zemřely jsú.“ Nebudú nasyceni ti, ješto penieze a počasné věci příliš milují, jakožto lakomci a lichevníci, jenž nikdy syti peněz býti nemohú. O kterýchžto mluví </w:t>
      </w:r>
      <w:r>
        <w:rPr>
          <w:rStyle w:val="emendace"/>
        </w:rPr>
        <w:t xml:space="preserve">mluví </w:t>
      </w:r>
      <w:r>
        <w:rPr>
          <w:rStyle w:val="pramen"/>
        </w:rPr>
        <w:t xml:space="preserve">mluwie </w:t>
      </w:r>
      <w:r>
        <w:rPr>
          <w:rStyle w:val="Text"/>
        </w:rPr>
        <w:t xml:space="preserve">prorok řka: „Bohatým nestávalo, totiž zbožie počasného, a protož lačni a žíznivi byli.“ Páté blahoslavenstvie pán Kristus dále vyčítá ve čtení </w:t>
      </w:r>
      <w:r>
        <w:rPr>
          <w:rStyle w:val="emendace"/>
        </w:rPr>
        <w:t xml:space="preserve">čtení </w:t>
      </w:r>
      <w:r>
        <w:rPr>
          <w:rStyle w:val="pramen"/>
        </w:rPr>
        <w:t xml:space="preserve">cztenie </w:t>
      </w:r>
      <w:r>
        <w:rPr>
          <w:rStyle w:val="Text"/>
        </w:rPr>
        <w:t xml:space="preserve">svatém řka: „Blahoslavení milosrdní, nebo oni milosrdenstvie duojdú.“ </w:t>
      </w:r>
      <w:r>
        <w:rPr>
          <w:rStyle w:val="poznamka"/>
        </w:rPr>
        <w:t xml:space="preserve">Mt 5,7 </w:t>
      </w:r>
      <w:r>
        <w:rPr>
          <w:rStyle w:val="Text"/>
        </w:rPr>
        <w:t xml:space="preserve">Podobně po spravedlnosti pán Kristus pokládá milosrdenstvie. Neb milosrdenstvie bez spravedlnosti chýlí se nětco k odpuštění a k slitování. Ale spravedlnost bez milosrdenstvie chýlí se nětco k přiesnosti a k ukrutnosti. Avšakž jedna se k druhéj drží podlé rovnosti. A protož právě výklad milosrdenstvie jest cesta a cíl spravedlnosti, a to tím obyčejem, aby nenáhlilo k trestání. A pak spravedlnost jest </w:t>
      </w:r>
      <w:r>
        <w:rPr>
          <w:rStyle w:val="poznamka"/>
        </w:rPr>
        <w:t xml:space="preserve">na tomto místě je znovu zapsáno slovo „jest“, nepřeškrtnuto </w:t>
      </w:r>
      <w:r>
        <w:rPr>
          <w:rStyle w:val="Text"/>
        </w:rPr>
        <w:t xml:space="preserve">ctnost milosrdenstvie, aby milosrdnost tak lehce vážena nebyla, i pokládá svaté písmo </w:t>
      </w:r>
      <w:r>
        <w:rPr>
          <w:rStyle w:val="emendace"/>
        </w:rPr>
        <w:t xml:space="preserve">písmo </w:t>
      </w:r>
      <w:r>
        <w:rPr>
          <w:rStyle w:val="pramen"/>
        </w:rPr>
        <w:t xml:space="preserve">pieſmo </w:t>
      </w:r>
      <w:r>
        <w:rPr>
          <w:rStyle w:val="Text"/>
        </w:rPr>
        <w:t xml:space="preserve">o rozličném milosrdenství, o kterýmž by dlúho bylo praviti. Šesté blahoslavenstvie Kristus ve čtení svatém vymlúvá: „Blahoslavení čistého srdce, neb oni boha viděti budú.“ </w:t>
      </w:r>
      <w:r>
        <w:rPr>
          <w:rStyle w:val="poznamka"/>
        </w:rPr>
        <w:t xml:space="preserve">Mt 5,8 </w:t>
      </w:r>
      <w:r>
        <w:rPr>
          <w:rStyle w:val="Text"/>
        </w:rPr>
        <w:t xml:space="preserve">Toto blahoslavenstvie proto na šestém miestě posazeno bude, neb Adam, otec náš a člověk první, šestý den to zmrhal a potratil, kteréhožto potom Kristus pán v šestém věku šestého dne zase dobyl a navrátil. A protož aby někto v slunce hleděti mohl, sluší k tomu trojie věc. Jedno jest, aby člověk měl zrak zdravý. Neb takto praví svatý Augustin: „Očima krhavýma protivné </w:t>
      </w:r>
      <w:r>
        <w:rPr>
          <w:rStyle w:val="foliace"/>
        </w:rPr>
        <w:t xml:space="preserve">174r </w:t>
      </w:r>
      <w:r>
        <w:rPr>
          <w:rStyle w:val="Text"/>
        </w:rPr>
        <w:t xml:space="preserve">jest světlo, ješto zdravýma bylo jest milé.“ Druhé, aby člověk slunce mohl ohlédnúti, slušie k tomu jasnost, totiž čisté a jasné povětřie. Neb když by v povětří mhla byla, tehda by slunce pro mlhu nemohl viděti. Slušie k tomu také moc taková, aby oči pevně mohl otevříti, sice by nesnadně slunce uzřel. Také o pánu Kristu podobně řéci mohu, jehož písmo </w:t>
      </w:r>
      <w:r>
        <w:rPr>
          <w:rStyle w:val="emendace"/>
        </w:rPr>
        <w:t xml:space="preserve">písmo </w:t>
      </w:r>
      <w:r>
        <w:rPr>
          <w:rStyle w:val="pramen"/>
        </w:rPr>
        <w:t xml:space="preserve">pieſmo </w:t>
      </w:r>
      <w:r>
        <w:rPr>
          <w:rStyle w:val="Text"/>
        </w:rPr>
        <w:t xml:space="preserve">nazývá sluncem spravedlnosti; ktož ho zde i také v nebesiech viděti žádá, ten musí míti čistý rozum </w:t>
      </w:r>
      <w:r>
        <w:rPr>
          <w:rStyle w:val="Text"/>
        </w:rPr>
        <w:lastRenderedPageBreak/>
        <w:t xml:space="preserve">bez bludu a bez pochybenie, aby o něm jiného nevěděl ani myslel než jako o pravém bohu a pravém člověku. A protož kacieři a pikharti, ti nevidí pána boha, neb oko srdce jejich skrze rozličné bludy jest slepé a temné. O takových psáno v knihách Múdrosti, </w:t>
      </w:r>
      <w:r>
        <w:rPr>
          <w:rStyle w:val="cizijazyk"/>
        </w:rPr>
        <w:t>capitulo I.</w:t>
      </w:r>
      <w:r>
        <w:rPr>
          <w:rStyle w:val="Text"/>
        </w:rPr>
        <w:t xml:space="preserve">: „Zlost jejich oslepila jest je.“ Potřebie jest také, abychom pána Krista – to milé a jasné slunce – viděti mohli, jasností čistú bez přimiešeného </w:t>
      </w:r>
      <w:r>
        <w:rPr>
          <w:rStyle w:val="emendace"/>
        </w:rPr>
        <w:t xml:space="preserve">přimiešeného </w:t>
      </w:r>
      <w:r>
        <w:rPr>
          <w:rStyle w:val="pramen"/>
        </w:rPr>
        <w:t>przymieſſe</w:t>
      </w:r>
      <w:r>
        <w:rPr>
          <w:rStyle w:val="pramenhorniindex"/>
        </w:rPr>
        <w:t>o</w:t>
      </w:r>
      <w:r>
        <w:rPr>
          <w:rStyle w:val="pramen"/>
        </w:rPr>
        <w:t xml:space="preserve"> </w:t>
      </w:r>
      <w:r>
        <w:rPr>
          <w:rStyle w:val="Text"/>
        </w:rPr>
        <w:t xml:space="preserve">lakomstvie všelikého. Neb jistě lakomstvie jest oheň z dýmem smiešený, jenž oko našeho srdce jakožto mhla zastiení a zatemní, že pána boha právě viděti nemuožem. O takovém ohni pána Krista, to pravé slunce, mluví prorok řka: „Připadl oheň, a neviděli slunce.“ Také abychom pána Krista, to pravé slunce, viděti mohli, slušie k tomu, aby člověk srdce své skrze náboženstvie pevně mohl otevříti. Jakož praví prorok: „Okuste a vizte, jak jest vonný a sladký hospodin.“ </w:t>
      </w:r>
      <w:r>
        <w:rPr>
          <w:rStyle w:val="poznamka"/>
        </w:rPr>
        <w:t xml:space="preserve">Ps 34,9 </w:t>
      </w:r>
      <w:r>
        <w:rPr>
          <w:rStyle w:val="Text"/>
        </w:rPr>
        <w:t xml:space="preserve">Sedmé blahoslavenstvie pán Kristus v dnešním čtení </w:t>
      </w:r>
      <w:r>
        <w:rPr>
          <w:rStyle w:val="emendace"/>
        </w:rPr>
        <w:t xml:space="preserve">čtení </w:t>
      </w:r>
      <w:r>
        <w:rPr>
          <w:rStyle w:val="pramen"/>
        </w:rPr>
        <w:t xml:space="preserve">cztenie </w:t>
      </w:r>
      <w:r>
        <w:rPr>
          <w:rStyle w:val="Text"/>
        </w:rPr>
        <w:t xml:space="preserve">vymlúvá řka takto: „Blahoslavení pokojní neb synové božie nazváni budú.“ Na ta slova mluví výklad, že trojieho pokoje neboli mieru člověku jest </w:t>
      </w:r>
      <w:r>
        <w:rPr>
          <w:rStyle w:val="foliace"/>
        </w:rPr>
        <w:t xml:space="preserve">174v </w:t>
      </w:r>
      <w:r>
        <w:rPr>
          <w:rStyle w:val="Text"/>
        </w:rPr>
        <w:t xml:space="preserve">potřebie, totiž aby se pánem bohem pokoj měl, s svým bližním a sám s sebú. Se pánem bohem máš pokoj míti, aby ty jeho úplně poslušen byl a mimo jeho vuoli aby nic nečinil, z bližním svým, aby jemu bezpráví odpustil, sám s sebú, aby žádosti tělesné statečně odolal. I praví znamenitě „blahoslavení pokojní“, abyšte věděli, že jiní slovú pokorní a jiní pokojní. O pokorných neboli o tichých prvé jste slyšeli, ale pokojní slovú ti, jenž k opravě, k zachování a k jednání pokoje jako sám k sobě i také k jiným pilnost svú, což najsnažnějí mohú, činí a jednají, jimžto války </w:t>
      </w:r>
      <w:r>
        <w:rPr>
          <w:rStyle w:val="poznamka"/>
        </w:rPr>
        <w:t xml:space="preserve">původní pravděpodobně chybný zápis přepsán mladší rukou, na okraji mladší rukou připsáno „války“ </w:t>
      </w:r>
      <w:r>
        <w:rPr>
          <w:rStyle w:val="Text"/>
        </w:rPr>
        <w:t xml:space="preserve">a nesnáze míly nejsú. Ale k rušení pokoje paterá věc překáží jakožto války, nesnáze, búřenie, neposlušenstvie a truchlosti. A protož ti slovú pokojní, jenž k uložení válek a k roztržení nesnází v ukrocení </w:t>
      </w:r>
      <w:r>
        <w:rPr>
          <w:rStyle w:val="emendace"/>
        </w:rPr>
        <w:t xml:space="preserve">ukrocení </w:t>
      </w:r>
      <w:r>
        <w:rPr>
          <w:rStyle w:val="pramen"/>
        </w:rPr>
        <w:t xml:space="preserve">vkroczenie </w:t>
      </w:r>
      <w:r>
        <w:rPr>
          <w:rStyle w:val="Text"/>
        </w:rPr>
        <w:t xml:space="preserve">búře, v upokojení </w:t>
      </w:r>
      <w:r>
        <w:rPr>
          <w:rStyle w:val="emendace"/>
        </w:rPr>
        <w:t xml:space="preserve">upokojení </w:t>
      </w:r>
      <w:r>
        <w:rPr>
          <w:rStyle w:val="pramen"/>
        </w:rPr>
        <w:t xml:space="preserve">upokogenie </w:t>
      </w:r>
      <w:r>
        <w:rPr>
          <w:rStyle w:val="Text"/>
        </w:rPr>
        <w:t xml:space="preserve">nezbednosti a v uklizení truchlosti svú všie snahú se vkládají, aby to staveno bylo. A takoví jsú praví synové božie, jakož sám Kristus o takových praví a řka, že synové božie nazváni budú, totiž od lidí života nynějšieho, od múdrých v súdu a v práviech. Jakož psáno v knihách Múdrosti, </w:t>
      </w:r>
      <w:r>
        <w:rPr>
          <w:rStyle w:val="cizijazyk"/>
        </w:rPr>
        <w:t>capitulo 5.</w:t>
      </w:r>
      <w:r>
        <w:rPr>
          <w:rStyle w:val="Text"/>
        </w:rPr>
        <w:t>: „Ej, jak jsú počteni v číslo synuov božích</w:t>
      </w:r>
      <w:r>
        <w:rPr>
          <w:rStyle w:val="emendace"/>
        </w:rPr>
        <w:t xml:space="preserve">božích </w:t>
      </w:r>
      <w:r>
        <w:rPr>
          <w:rStyle w:val="pramen"/>
        </w:rPr>
        <w:t>boziech</w:t>
      </w:r>
      <w:r>
        <w:rPr>
          <w:rStyle w:val="Text"/>
        </w:rPr>
        <w:t xml:space="preserve">!“ </w:t>
      </w:r>
      <w:r>
        <w:rPr>
          <w:rStyle w:val="poznamka"/>
        </w:rPr>
        <w:t xml:space="preserve">Sap 5,5 </w:t>
      </w:r>
      <w:r>
        <w:rPr>
          <w:rStyle w:val="Text"/>
        </w:rPr>
        <w:t xml:space="preserve">A od pána Krista nazváni budú synové v odplatě věčné, když pán Kristus die: „Podlé požehnánie otce mého přijměte královstvie vám připravené jako synové na věky věkóm.“ Osmé a poslednie blahoslavenstvie vymlúvá také pán Kristus na skonánie čtenie svatého řka takto: „Blahoslavení, jenž protivenstvie trpie pro spravedlnost a ne pro zlost jako ukrutníci zlí neboli lúpežníci.“ </w:t>
      </w:r>
      <w:r>
        <w:rPr>
          <w:rStyle w:val="poznamka"/>
        </w:rPr>
        <w:t xml:space="preserve">Mt 5,10 </w:t>
      </w:r>
      <w:r>
        <w:rPr>
          <w:rStyle w:val="Text"/>
        </w:rPr>
        <w:t xml:space="preserve">O kterýchž praví svatý Petr v své první Kanonice, </w:t>
      </w:r>
      <w:r>
        <w:rPr>
          <w:rStyle w:val="cizijazyk"/>
        </w:rPr>
        <w:t>capitulo 3.</w:t>
      </w:r>
      <w:r>
        <w:rPr>
          <w:rStyle w:val="Text"/>
        </w:rPr>
        <w:t xml:space="preserve">, </w:t>
      </w:r>
      <w:r>
        <w:rPr>
          <w:rStyle w:val="foliace"/>
        </w:rPr>
        <w:t xml:space="preserve">175r </w:t>
      </w:r>
      <w:r>
        <w:rPr>
          <w:rStyle w:val="Text"/>
        </w:rPr>
        <w:t xml:space="preserve">řka takto: „Žádný z vás, totiž z dobrých křesťanuov, netrp jako vražedlník, zloděj neboli jako zlí trpie.“ </w:t>
      </w:r>
      <w:r>
        <w:rPr>
          <w:rStyle w:val="poznamka"/>
        </w:rPr>
        <w:t xml:space="preserve">1 P 4,15 </w:t>
      </w:r>
      <w:r>
        <w:rPr>
          <w:rStyle w:val="Text"/>
        </w:rPr>
        <w:t xml:space="preserve">Ale pro obranu spravedlnosti, jako jsú činili oni dobří, Machabeus, jenž v starém zákoně pro zákon boží </w:t>
      </w:r>
      <w:r>
        <w:rPr>
          <w:rStyle w:val="emendace"/>
        </w:rPr>
        <w:t xml:space="preserve">boží </w:t>
      </w:r>
      <w:r>
        <w:rPr>
          <w:rStyle w:val="pramen"/>
        </w:rPr>
        <w:t xml:space="preserve">bozie </w:t>
      </w:r>
      <w:r>
        <w:rPr>
          <w:rStyle w:val="Text"/>
        </w:rPr>
        <w:t>statečně bojoval. Neliknujíce se nasaditi života a statkuov svých a mnoho jiných svatých prorokuov jakožto Jeremiáš, Izaiáš, svatý Jan, křtitel boží</w:t>
      </w:r>
      <w:r>
        <w:rPr>
          <w:rStyle w:val="emendace"/>
        </w:rPr>
        <w:t xml:space="preserve">boží </w:t>
      </w:r>
      <w:r>
        <w:rPr>
          <w:rStyle w:val="pramen"/>
        </w:rPr>
        <w:t>bozie</w:t>
      </w:r>
      <w:r>
        <w:rPr>
          <w:rStyle w:val="Text"/>
        </w:rPr>
        <w:t>, a téměř všichni mučedlníci, jenž jsú pro spravedlnost těla svá nasadili a zemřeli jsú pro pravdu boží</w:t>
      </w:r>
      <w:r>
        <w:rPr>
          <w:rStyle w:val="emendace"/>
        </w:rPr>
        <w:t xml:space="preserve">boží </w:t>
      </w:r>
      <w:r>
        <w:rPr>
          <w:rStyle w:val="pramen"/>
        </w:rPr>
        <w:t>bozie</w:t>
      </w:r>
      <w:r>
        <w:rPr>
          <w:rStyle w:val="Text"/>
        </w:rPr>
        <w:t xml:space="preserve">. A zdali by kto mněl, že by taková ukrutnost tepruv po božím narození protiv dobrým </w:t>
      </w:r>
      <w:r>
        <w:rPr>
          <w:rStyle w:val="poznamka"/>
        </w:rPr>
        <w:t xml:space="preserve">původně zapsáno „dobrých“, přepsáno mladší rukou </w:t>
      </w:r>
      <w:r>
        <w:rPr>
          <w:rStyle w:val="Text"/>
        </w:rPr>
        <w:t xml:space="preserve">a svatým lidem vznikla neboli se počala, věrně nic. Než od počátku světa bylo, že zlí dobrým vždy protivní byli a ukrutní. Toho duovod máme na Kainu a na Abelu, na těch dvú bratří. Neb Kain jsa zlý protiven byl vždy Abelovi dobrému; Ezau zlý nenáviděl bratra svého Jákoba dobrého. A mnoho jiných zlých, jenž se protivili dobrým. A protož pomněme na to a držme se </w:t>
      </w:r>
      <w:r>
        <w:rPr>
          <w:rStyle w:val="Text"/>
        </w:rPr>
        <w:lastRenderedPageBreak/>
        <w:t xml:space="preserve">radějí k dobrým, ctnostným lidem, nevedúce ukrutnosti jeden protiv druhému. Pakli nám co pro </w:t>
      </w:r>
      <w:r>
        <w:rPr>
          <w:rStyle w:val="emendace"/>
        </w:rPr>
        <w:t xml:space="preserve">pro </w:t>
      </w:r>
      <w:r>
        <w:rPr>
          <w:rStyle w:val="pramen"/>
        </w:rPr>
        <w:t xml:space="preserve">pra </w:t>
      </w:r>
      <w:r>
        <w:rPr>
          <w:rStyle w:val="Text"/>
        </w:rPr>
        <w:t xml:space="preserve">spravedlnost přijde trpěti, trpmež to mile a pokorně. Neb skrze to jisti budem bez pochybení královstvím nebeským. A proto vstanúce nahoru a pokleknúce tím pílnějí </w:t>
      </w:r>
      <w:r>
        <w:rPr>
          <w:rStyle w:val="emendace"/>
        </w:rPr>
        <w:t xml:space="preserve">pílnějí </w:t>
      </w:r>
      <w:r>
        <w:rPr>
          <w:rStyle w:val="pramen"/>
        </w:rPr>
        <w:t xml:space="preserve">pielniegi </w:t>
      </w:r>
      <w:r>
        <w:rPr>
          <w:rStyle w:val="Text"/>
        </w:rPr>
        <w:t xml:space="preserve">a nábožněji, prosmež najprvé pána boha všemohúcieho, stvořitele všech svatých, a potom matky jeho milé panny Marie. A všech svatých anjeluov, patriarchuov, prorokuov, apoštoluov, mučedlníkuov i zpovědlníkuov, i všech svatých panen a vdov i svatých paní, </w:t>
      </w:r>
      <w:r>
        <w:rPr>
          <w:rStyle w:val="foliace"/>
        </w:rPr>
        <w:t xml:space="preserve">175v </w:t>
      </w:r>
      <w:r>
        <w:rPr>
          <w:rStyle w:val="Text"/>
        </w:rPr>
        <w:t xml:space="preserve">k jejichžto tak mnohé prozbě nejmělo by nic podobného býti odpověděno, ať nám pomocni jsú. Najprvé, abychom to osmero blahoslavenstvie pevně zachovati mohli. A abychom duostojni byli slyšeti ta slova, jenž pán Kristus na konci dnešnieho čtenie vymlúvá ke všem svým svatým řka: „Radujte se a veselte se, neb odplata vaše hojná jest v nebesiech.“ </w:t>
      </w:r>
      <w:r>
        <w:rPr>
          <w:rStyle w:val="poznamka"/>
        </w:rPr>
        <w:t xml:space="preserve">Mt 5,12 </w:t>
      </w:r>
      <w:r>
        <w:rPr>
          <w:rStyle w:val="Text"/>
        </w:rPr>
        <w:t xml:space="preserve">A k tomu království </w:t>
      </w:r>
      <w:r>
        <w:rPr>
          <w:rStyle w:val="emendace"/>
        </w:rPr>
        <w:t xml:space="preserve">království </w:t>
      </w:r>
      <w:r>
        <w:rPr>
          <w:rStyle w:val="pramen"/>
        </w:rPr>
        <w:t xml:space="preserve">kralowſtwie </w:t>
      </w:r>
      <w:r>
        <w:rPr>
          <w:rStyle w:val="Text"/>
        </w:rPr>
        <w:t xml:space="preserve">a k téj hojnosti a odplatě nebeské dopomáhaj mně i vám buoh otec i syn i duch svatý. </w:t>
      </w:r>
      <w:r>
        <w:rPr>
          <w:rStyle w:val="doplnenytext"/>
        </w:rPr>
        <w:t>Amen.</w:t>
      </w:r>
    </w:p>
    <w:p>
      <w:pPr>
        <w:pStyle w:val="Nadpis"/>
      </w:pPr>
      <w:r>
        <w:rPr>
          <w:rStyle w:val="cizijazyk"/>
        </w:rPr>
        <w:t>De sancto Martino</w:t>
      </w:r>
    </w:p>
    <w:p>
      <w:r>
        <w:rPr>
          <w:rStyle w:val="Text"/>
        </w:rPr>
        <w:t xml:space="preserve">Dnešní hod cierkev svatá pamatuje a obchodí den svatého Martina, toho kniežete a biskupa duostojného, jehožto život, jiného nechajíce, vám pořád praviti miením. Svatý Martin, ten duostojný kněz, byl jest urozením z města Sabarie tak řečeného. A záleží v Panonii, v téj krajině, v Papii, v tom městě, tu jest vzchován. Otec jeho byl jest pohan a byl člověk veliké moci, takže jměl pod sebú v svém vladařství </w:t>
      </w:r>
      <w:r>
        <w:rPr>
          <w:rStyle w:val="emendace"/>
        </w:rPr>
        <w:t xml:space="preserve">vladařství </w:t>
      </w:r>
      <w:r>
        <w:rPr>
          <w:rStyle w:val="pramen"/>
        </w:rPr>
        <w:t xml:space="preserve">wladarzſtwie </w:t>
      </w:r>
      <w:r>
        <w:rPr>
          <w:rStyle w:val="Text"/>
        </w:rPr>
        <w:t>tisíce rytieřuov. A bieše v tom řádu za časuov ciesaře Konstantina a za ciesaře Juliána. A když syn jeho svatý Martin byl dvanácte let vstáři, ihned v své mladosti, duchem svatým jsa nadšen, varoval se marnosti tohoto světa a lehkosti, držal se k milému bohu. Protiv otcově vuoli šel do kostela a požádal přijíti zákon viery křesťanské a zvláště křest svatý. A ihned z toho chtieše se na púšť bráti a na púšti zuostati, by byla mladost jeho let to snésti mohla. A když bylo,</w:t>
      </w:r>
      <w:r>
        <w:rPr>
          <w:rStyle w:val="poznamka"/>
        </w:rPr>
        <w:t xml:space="preserve">na tomto místě zřejmě omylem zapsáno „a“ </w:t>
      </w:r>
      <w:r>
        <w:rPr>
          <w:rStyle w:val="doplnenytext"/>
        </w:rPr>
        <w:t xml:space="preserve">… </w:t>
      </w:r>
      <w:r>
        <w:rPr>
          <w:rStyle w:val="foliace"/>
        </w:rPr>
        <w:t xml:space="preserve">176r </w:t>
      </w:r>
      <w:r>
        <w:rPr>
          <w:rStyle w:val="Text"/>
        </w:rPr>
        <w:t xml:space="preserve">že ciesařé znamenajíce, že sešlí rytieři dobrodružstvie rytieřského pro starost vésti nemohli, jakož by toho potřebie bylo, i zjednali tak, aby synové jejich otce své v tom zastúpili a rytieřstvie na jejich miestě zpravovali. A když také svatý Martin, již patnácte let maje, od svého otce přinucen bieše k řádu rytieřskému a že se k tomu pasovati musel, nikdy viece služebníkuov míti nechtěl, než jednoho pacholka toho měl. Jemužto svatý Martin viece slúžil nežli pacholek jemu, vytierajíce jemu třeviece, a z jedné mísy s ním jedl, takže jiní mládenci a rytieři mladí viece ho za mnicha měli nežli za rytieře. A takovú svú dobrotu a pokoru zvedl byl sobě svatý Martin, že obecně všickni naň laskavi byli a jej milovali. A jednoho času v zimě u veliké mrazy uda se jemu jíti do města i potka se s nějakým chudým člověkem nahým a velmi odraným, jehožto všichni pominuli a žádný jemu alnužny nepodal. Tehda svatý Martin pomysli sám v sobě, že pán buoh toho chudého naň zachoval a že by on byl ten chudý, jehožto by alnužnú svú měl obdařiti. Vyjma meč svój z nožen, plášť svuoj, jenž na sobě měl, napoly jej rozkroji, neb již viece neměl. I dá tomu chudému jednu polovici a druhú polovicí sám se oděje. Tehda potom druhé noci viděl jest svatý Martin u vidění </w:t>
      </w:r>
      <w:r>
        <w:rPr>
          <w:rStyle w:val="emendace"/>
        </w:rPr>
        <w:t xml:space="preserve">vidění </w:t>
      </w:r>
      <w:r>
        <w:rPr>
          <w:rStyle w:val="pramen"/>
        </w:rPr>
        <w:t xml:space="preserve">widienie </w:t>
      </w:r>
      <w:r>
        <w:rPr>
          <w:rStyle w:val="Text"/>
        </w:rPr>
        <w:t>tú částkú rúcha svého plášče, keréž chudému byl oddal, pána Krista přioděného a množstvie anjeluov svatých okolo něho, k nimžto Kristus mluvil řka: „Martin, ješče nejsa pokřtěn, tímto mě rúchem při</w:t>
      </w:r>
      <w:r>
        <w:rPr>
          <w:rStyle w:val="foliace"/>
        </w:rPr>
        <w:t>176v</w:t>
      </w:r>
      <w:r>
        <w:rPr>
          <w:rStyle w:val="Text"/>
        </w:rPr>
        <w:t xml:space="preserve">oděl.“ A protož milý svatý Martin nehleděl v tom nižádné chlúby, než znamenaje v tom moc a dobrotu božskú, když již osmnácte let stár bieše, pokřtiti se kázal a k </w:t>
      </w:r>
      <w:r>
        <w:rPr>
          <w:rStyle w:val="Text"/>
        </w:rPr>
        <w:lastRenderedPageBreak/>
        <w:t>prozbě toho vládaře, jenž rytieře zpravoval, podvoli se, že by ještě dvě létě rytieřstvie vésti chtěl, než po dvú létú chtěl by zase vzdáti a toho prázden býti. A mezi tím dřéve, než dvě létě minulo, přihodi se, že pohané césařovi do země vtrhnú do Galie tak řečené. A ciesař Julianus sebrav lidi, penieze a žold rytieřóm rozdav, i vypravi se protiv pohanóm, chtě brániti země a chtě se s pohany polem bíti. Tehda svatý Martin již nechtě viece rytieřstvie hleděti, také peněz a žoldu podlé jiných rytieřuov nechtěl bráti, než řekl jest tak ciesařovi: „Ciesaři, jáť sem již rytieř boží</w:t>
      </w:r>
      <w:r>
        <w:rPr>
          <w:rStyle w:val="emendace"/>
        </w:rPr>
        <w:t xml:space="preserve">boží </w:t>
      </w:r>
      <w:r>
        <w:rPr>
          <w:rStyle w:val="pramen"/>
        </w:rPr>
        <w:t>bozie</w:t>
      </w:r>
      <w:r>
        <w:rPr>
          <w:rStyle w:val="Text"/>
        </w:rPr>
        <w:t xml:space="preserve">, mněť již mečem bojovati viece neslušie.“ Rozhněvav se ciesař, i die jemu, že by ne pro duchovenstvie, ale viece slehka pro strach ustydaje se boje, rytieřstvie své vzdal a toho se odpověděl. Jemuž svatý Martin směle a bez strachu zase odpovie řka takto: „Shledáš to, ciesaři, že zajtra ten den tak beze všeho oděnie přede všemi tvými lidmi státi budu a jménem pána mého Jezukrista a znamením svatého kříže, ne helmú ani štítem jsa ohrazen, ani pomocí jiné brani, než mocí božskú porazím zástupy a vojska nepřátelská.“ I káže ciesař na to hleděti a zjedná, aby protiv nepřátelóm tak bez odění na špici byl šikován, chtě jeho hrdinstvie shlédnúti podlé té řeči, jakož se zamlúval. Nazajtří pohané, nepřátelé </w:t>
      </w:r>
      <w:r>
        <w:rPr>
          <w:rStyle w:val="foliace"/>
        </w:rPr>
        <w:t xml:space="preserve">177r </w:t>
      </w:r>
      <w:r>
        <w:rPr>
          <w:rStyle w:val="Text"/>
        </w:rPr>
        <w:t xml:space="preserve">ciesařovi, poslali posly své, dávajíce se jemu na milost se vším svým jměním a biechu spolu přietelé. A proto nenie div, že pán buoh takové vítězstvie </w:t>
      </w:r>
      <w:r>
        <w:rPr>
          <w:rStyle w:val="emendace"/>
        </w:rPr>
        <w:t xml:space="preserve">vítězstvie </w:t>
      </w:r>
      <w:r>
        <w:rPr>
          <w:rStyle w:val="pramen"/>
        </w:rPr>
        <w:t xml:space="preserve">wietiezſtwie </w:t>
      </w:r>
      <w:r>
        <w:rPr>
          <w:rStyle w:val="Text"/>
        </w:rPr>
        <w:t>dal protiv jeho nepřátelóm, a to skrze zaslúženie svatého Martina, a že se to stalo bez krve proletie. A potom svatý Martin nechaje rytieřstvie i šel jest k svatému Hilariovi, pitavskému biskupu. A od toho jsa posvěcen, k prvniemu svěcení napomenut bude ve snách od pána boha, aby otce svého a mateř svú, jenž ještě pohané biechu, navštievil a na vieru křesťanskú obrátil. A pak tú cestú jda navštieviti otce svého, rozličná protivenstvie trpěl – od padúchuov měl býti zamordován, kteréžto potom na vieru obrátil. Přišed do Medioala, čert vzem na se osobu člověčí, potka se s svatým Martinem a bude ho tázati, kam by jíti mienil. A on vece: „Kam mě pán buoh poslal.“ Diábel odpovie jemu řka: „Martine, kdež koli puojdeš a kam se obrátíš, věz, žeť diábel vezde překážeti bude.“ Na to svatý Martin takto odpovie řka: „Hospodin, ten jest pomocník muoj, nebojím se, by mi čert co mohl učiniti.“ A jediné, že svatý Martin tu řeč dokonal, ihned diábel zmizal, že jeho viece nevídal</w:t>
      </w:r>
      <w:r>
        <w:rPr>
          <w:rStyle w:val="emendace"/>
        </w:rPr>
        <w:t xml:space="preserve">nevídal </w:t>
      </w:r>
      <w:r>
        <w:rPr>
          <w:rStyle w:val="pramen"/>
        </w:rPr>
        <w:t>newiedal</w:t>
      </w:r>
      <w:r>
        <w:rPr>
          <w:rStyle w:val="Text"/>
        </w:rPr>
        <w:t xml:space="preserve">. A tak tu jsa, mateř svú na vieru obrátil, ale otec jeho, ten v tom bludu pohanském zuostal. A potom, když kacieřství ariánské počalo se rozmáhati i zde onde po světě, a svatý Martin pílně </w:t>
      </w:r>
      <w:r>
        <w:rPr>
          <w:rStyle w:val="emendace"/>
        </w:rPr>
        <w:t xml:space="preserve">pílně </w:t>
      </w:r>
      <w:r>
        <w:rPr>
          <w:rStyle w:val="pramen"/>
        </w:rPr>
        <w:t xml:space="preserve">pielnie </w:t>
      </w:r>
      <w:r>
        <w:rPr>
          <w:rStyle w:val="Text"/>
        </w:rPr>
        <w:t xml:space="preserve">toho zbraňováše. A protiv tomu bieše, zjevně ho o to pokázavše a ubivše, i vyhnali ho z města, jenž na nějaký ostrov, kterýž odtud nedaleko v moři byl, sám jediný s jedním </w:t>
      </w:r>
      <w:r>
        <w:rPr>
          <w:rStyle w:val="emendace"/>
        </w:rPr>
        <w:t xml:space="preserve">jedním </w:t>
      </w:r>
      <w:r>
        <w:rPr>
          <w:rStyle w:val="pramen"/>
        </w:rPr>
        <w:t xml:space="preserve">gedniem </w:t>
      </w:r>
      <w:r>
        <w:rPr>
          <w:rStyle w:val="Text"/>
        </w:rPr>
        <w:t xml:space="preserve">knězem převezl se a přebyl tu </w:t>
      </w:r>
      <w:r>
        <w:rPr>
          <w:rStyle w:val="foliace"/>
        </w:rPr>
        <w:t xml:space="preserve">177v </w:t>
      </w:r>
      <w:r>
        <w:rPr>
          <w:rStyle w:val="Text"/>
        </w:rPr>
        <w:t xml:space="preserve">několiko časuov. A potom uslyšev, že by se svatý Hilarius biskup měl zase vrátiti, i běžal protiv němu a u nějakého města u Pitavy tak řečeného ustaviv klášter, i přebyl tu s ním; i posvětil ho svatý Hilarius knězem. A když potom lidé toho města Turonia neměli biskupa, ačkoli svatý Martin toho velice se bránil, avšak jako bezděky a bez jeho vuole přinutili jej k tomu, že biskupstvie musí přijíti. A tu pak biskupem jsa posvěcen, chtě hluku a obcovánie lidského u městě býti prázden a aby pánu bohu tím volnějí a pokojnějí slúžiti mohl, i stavěl klášter dvě míli od toho města. A tu maje s sebú osmdesáte jiných mnichuov a zákonníkuov, mladších svých, veliké utrpenie životu svému činil jest, duchovní život vedl. A tak bydlel s svými mnichy, že mnohá okolnie města z toho kláštera kněží a mnichy brali a pro jejich svatý život za biskupy volili. A pak pro velikú svatost jeho života poslušny jsú jeho byly mnohé nerozumné věci jakožto oheň, voda, dřievie, zvieřata, hadové a jiné rozličné stvořenie, jakož </w:t>
      </w:r>
      <w:r>
        <w:rPr>
          <w:rStyle w:val="Text"/>
        </w:rPr>
        <w:lastRenderedPageBreak/>
        <w:t xml:space="preserve">by o tom mnoho praviti bylo. A protož jednu chvíli sám k sobě řekl: „Všeliké stvořenie to jest mne poslušno, ale zlí lidé mne nechtie poslušni býti.“ Byl jest také svatý Martin veliké pokory. A to ukázal, že člověka malomocného a všem lidem ohavného, jenž se s ním v Paříži </w:t>
      </w:r>
      <w:r>
        <w:rPr>
          <w:rStyle w:val="emendace"/>
        </w:rPr>
        <w:t xml:space="preserve">Paříži </w:t>
      </w:r>
      <w:r>
        <w:rPr>
          <w:rStyle w:val="pramen"/>
        </w:rPr>
        <w:t xml:space="preserve">parziz </w:t>
      </w:r>
      <w:r>
        <w:rPr>
          <w:rStyle w:val="Text"/>
        </w:rPr>
        <w:t xml:space="preserve">potkal a jej v jeho ohyzdnú tvář políbil. A skrze takové políbenie ten nemocný uzdraven byl. Velikého duostojenstvie byl jest svatý Martin tím kusem, že přirovnán byl svatým apoštolóm, a zvláště pro milost ducha svatého, jenž nadeň vstúpil v ohnivé osobě jako i na svaté apoštoly. </w:t>
      </w:r>
      <w:r>
        <w:rPr>
          <w:rStyle w:val="foliace"/>
        </w:rPr>
        <w:t xml:space="preserve">178r </w:t>
      </w:r>
      <w:r>
        <w:rPr>
          <w:rStyle w:val="Text"/>
        </w:rPr>
        <w:t xml:space="preserve">A protož jej svatí apoštolé jako společníka svého i též navštěvovali a u něho bývali. Jakož o něm psáno v Dialogu svatého Severa a svatého Havla, jenž jsú byli mladší jeho a drahně o jeho duostojenství </w:t>
      </w:r>
      <w:r>
        <w:rPr>
          <w:rStyle w:val="emendace"/>
        </w:rPr>
        <w:t xml:space="preserve">duostojenství </w:t>
      </w:r>
      <w:r>
        <w:rPr>
          <w:rStyle w:val="pramen"/>
        </w:rPr>
        <w:t xml:space="preserve">duoſtogenſtwie </w:t>
      </w:r>
      <w:r>
        <w:rPr>
          <w:rStyle w:val="Text"/>
        </w:rPr>
        <w:t xml:space="preserve">a o jeho životu psali jsú. Neb jednoho času, když svatý Martin v své celi sám sedieše a svatý Sever s svatým Havlem jako mladší jeho před celí stáchu, i byli nětco strašlivi, protože jsú slyšeli, ano jich tam s svatým Martinem v celi drahně spolu rozmlúvá. A když potom s svatým Martinem o to mluvili, tiežiece se jeho, kto by s ním v celi tak rozmlúval, odpovědě jim svatý Martin řka: „Poviem vám, ale prosím vás i zaklínám, abyšte o tom žádnému nepravili. Paní má s svatú Nětiší a s svatú Cecilií, tyť jsú ke mně byly přišly a se mnú jsú rozmlúvaly. A netoliko, že by toho jednoho dne u mne byly, ale často i též ke mně přicházejí. I apoštolé svatí, svatý Petr s svatým Pavlem, ti také u mne bývají.“ Jměl jest také svatý Martin veliké milosrdenstvie k chudým a nuzným lidem, rozdávaje jim ščedře alnužnu svú. A to se na tom ukázalo, když jednu chvíli do kostela jdieše a nějaký chudý velmi odraný, na něm šat žádný nebieše, i přikázal arcijáhnovi svému, aby chudého přioděl. Znamenav to svatý Martin, že tento v jeho rozkázaní dlí a odtahuje, odšed v súkromie, aby ho lidé neviděli, i svleče s sebe sukni, i da ji tomu chudému a káže jemu rychle preč odjíti. A když ho tento arcijáhen napomínati bude, aby svatú mši odslúžil, jakož toho dřéve obyčej měl, die jemu svatý Martin, že by slúžiti nemohl, leč by prvé chudý přioděn byl. Tento nerozuměje tomu a také vida, že kápě </w:t>
      </w:r>
      <w:r>
        <w:rPr>
          <w:rStyle w:val="foliace"/>
        </w:rPr>
        <w:t xml:space="preserve">178v </w:t>
      </w:r>
      <w:r>
        <w:rPr>
          <w:rStyle w:val="Text"/>
        </w:rPr>
        <w:t xml:space="preserve">ještě svrchu na něm byla, nenadál se, by pod kápí tak náh byl. A také nevěděl, co by právě učiniti měl. I die jemu opět svatý Martin jako dřéve řka: „Darmo odtahuješ, leč chudého odbudem a přiodějem, mněť mše svaté slúžiti nelze.“ Tehda tento arcijáhen hněviv jsa, i jde na trh i kúpí za pět stříbrných peněz nějakú hubenú a krátkú suknici, i vrže ji horlivě před svatého Martina. Tu pak svatý Martin vzem tu suknici, i obleče ji tajně na se, ano rukávi jedno po loket krátcí i sice jedno také po kolena dlúhá, netba toho svatý Martin, jde slúžiti svaté mše. A když svatú mši slúžil, tehda kúle ohnivá viděna byla nad jeho svatú hlavú. A kdyžkolvěk ruce zhuoru vzdvihnúti měl, tehda protože rukávy u suknice krátké byly, ruce jeho až po loket obnaženy biechu. Tu praví </w:t>
      </w:r>
      <w:r>
        <w:rPr>
          <w:rStyle w:val="emendace"/>
        </w:rPr>
        <w:t xml:space="preserve">praví </w:t>
      </w:r>
      <w:r>
        <w:rPr>
          <w:rStyle w:val="pramen"/>
        </w:rPr>
        <w:t xml:space="preserve">prawie </w:t>
      </w:r>
      <w:r>
        <w:rPr>
          <w:rStyle w:val="Text"/>
        </w:rPr>
        <w:t xml:space="preserve">Johannes Beleth, že anjelé svatí viděni byli, jenž jemu tu chvíli drahými tkanicemi a drahým kamením tu nahost, kdež rukávu nedostalo, přiodievali a přikrývali. Byl jest také svatý Martin veliké múdrosti toliko k poznání nepřietele svého čerta, neb nemohl se čert tak přetvořiti a tak proměniti, by ho svatý Martin nepoznal. A tak jedné chvíle, když se jemu diábel ukáže v královské osobě jako král v koruně královské a v rúše purpurovém jasným vzezřením s velmi ochotnú tváří, a tak hladíce na se, i budú oba dlúho mlčeti a jeden k druhému dlúho nepromluví, až potom diábel jde </w:t>
      </w:r>
      <w:r>
        <w:rPr>
          <w:rStyle w:val="emendace"/>
        </w:rPr>
        <w:t xml:space="preserve">jde </w:t>
      </w:r>
      <w:r>
        <w:rPr>
          <w:rStyle w:val="pramen"/>
        </w:rPr>
        <w:t xml:space="preserve">gdi </w:t>
      </w:r>
      <w:r>
        <w:rPr>
          <w:rStyle w:val="Text"/>
        </w:rPr>
        <w:t xml:space="preserve">k svatému Martinu řka takto: „Martine, poznaj mě, jáť sem ten Kristus, jehož ty následuješ, a pro tě </w:t>
      </w:r>
      <w:r>
        <w:rPr>
          <w:rStyle w:val="foliace"/>
        </w:rPr>
        <w:t xml:space="preserve">179r </w:t>
      </w:r>
      <w:r>
        <w:rPr>
          <w:rStyle w:val="Text"/>
        </w:rPr>
        <w:t xml:space="preserve">sem s nebe na zemi sstúpil, abych se tobě zjevil a ukázal.“ A tak slyšav to svatý Martin, duchem svatým jsa naučen, nic k jeho řeči neodpověděl. Opět diábel die k němu řka takto: „Martine, nic v tom nepochybuj, než věř mi úplně, </w:t>
      </w:r>
      <w:r>
        <w:rPr>
          <w:rStyle w:val="Text"/>
        </w:rPr>
        <w:lastRenderedPageBreak/>
        <w:t>žeť sem já Kristus, pán tvuoj.“ Odpovie čertovi řka takto: „Pán Kristus neřekl jest, že by v purpurovém drahém rúše, ne v stkvúcí zlaté koruně na tento svět chtěl přijíti.“ A dále die jemu svatý Martin: „Když Krista, pána svého, v tom rúše a v té postavě uzřím, s těmi ranami, v té koruně, jakož na kříži visel, tehdať řeči tvé uvěřím, což mi pravíš</w:t>
      </w:r>
      <w:r>
        <w:rPr>
          <w:rStyle w:val="emendace"/>
        </w:rPr>
        <w:t xml:space="preserve">pravíš </w:t>
      </w:r>
      <w:r>
        <w:rPr>
          <w:rStyle w:val="pramen"/>
        </w:rPr>
        <w:t>prawieſs</w:t>
      </w:r>
      <w:r>
        <w:rPr>
          <w:rStyle w:val="Text"/>
        </w:rPr>
        <w:t xml:space="preserve">.“ A ihned diábel k jeho řeči zmizal jest a pominul, jako by zemí propadl. Obdařil ho také pán buoh takovú milostí, že smrt svú dávno před svým skončením zvěděl. A to jisté své skončení bratřím svým zvěstoval, nebo když jemu síla a moc přirozená počala odcházeti a že již se k jeho skončení </w:t>
      </w:r>
      <w:r>
        <w:rPr>
          <w:rStyle w:val="emendace"/>
        </w:rPr>
        <w:t xml:space="preserve">skončení </w:t>
      </w:r>
      <w:r>
        <w:rPr>
          <w:rStyle w:val="pramen"/>
        </w:rPr>
        <w:t xml:space="preserve">ſkonczenie </w:t>
      </w:r>
      <w:r>
        <w:rPr>
          <w:rStyle w:val="Text"/>
        </w:rPr>
        <w:t xml:space="preserve">blížilo, a tak svolav bratřie své a mladší své, i pověděl jim, že již má umříti. Tehda všichni plačíce a velmi žalostně, dějí k němu řkúce takto: „Proč nás, otče milý, chceš opustiti? A komu nás své zde poručíš? Sáhnúť na tvé stádo po tvé smrti vlci hltaví a draví.“ A tento, vida jejich pláč a kvílenie, nemoha se vzdržeti, i die k nim u velikém pláči řka takto: „Hospodine milý! Znamenáš li, že bych lidu tvému ještě na světě co hoden byl, nic mi práce těžká nenie, buď v tom, milý bože, vuole tvá svatá.“ </w:t>
      </w:r>
      <w:r>
        <w:rPr>
          <w:rStyle w:val="foliace"/>
        </w:rPr>
        <w:t xml:space="preserve">179v </w:t>
      </w:r>
      <w:r>
        <w:rPr>
          <w:rStyle w:val="Text"/>
        </w:rPr>
        <w:t xml:space="preserve">Nevěděl svatý Martin, na čem dobře učiniti. A protož těchto jemu líto bylo zuostati a s Kristem také již požádal býti. A tak když ho nětco těžce kvílilo a mladší </w:t>
      </w:r>
      <w:r>
        <w:rPr>
          <w:rStyle w:val="emendace"/>
        </w:rPr>
        <w:t xml:space="preserve">mladší </w:t>
      </w:r>
      <w:r>
        <w:rPr>
          <w:rStyle w:val="pramen"/>
        </w:rPr>
        <w:t xml:space="preserve">mladſſie </w:t>
      </w:r>
      <w:r>
        <w:rPr>
          <w:rStyle w:val="Text"/>
        </w:rPr>
        <w:t xml:space="preserve">jeho napomínali prosiece, aby nětco podlé prostřieti kázal na to luože, jakož žíně jeho ležieše, odpovie jim a řka: „Milí synové, nesluší na křesťana, aby jinačeji umřel než na holé zemi a na popele. A protož, bychť vám nynie příklad ostavil, hřešilť bych na tom.“ Oči své i také ruce vždy zhuoru k nebi zdviženy měl a ústavně se pánu bohu modlil. A měl ten obyčej, že viece vznak nemocen jsa ležal. A když ho mladší a bratří jeho prosili, aby pro polehčenie nemoci své na bok tělo své obrátil, pro nic nechtěl, než řekl jim řka: „Nechte mne tak, najmilejší bratří, ať radějí do nebe hledím nežli v zemi, aby duše má k hospodinu byla poslána.“ A netáhl jest těch slov vymluviti, ihned uhléda čerta, an jemu v nohách stojí, očekávajíce jeho skončenie. Jemužto svatý Martin die řka takto: „Co tu stojieš, hovado ukrutné, doufám pánu bohu, že na mě nic neshledáš dielu svého. Nebo toť mne dnes v svú rozkoš pán buoh na věky přijme. A pánu bohu svému tu duši, kerúž mi jest dal, v jeho ruce obětuji a poručím.“ A s tím ihned život svuoj dokona. Při jeho skončení </w:t>
      </w:r>
      <w:r>
        <w:rPr>
          <w:rStyle w:val="emendace"/>
        </w:rPr>
        <w:t xml:space="preserve">skončení </w:t>
      </w:r>
      <w:r>
        <w:rPr>
          <w:rStyle w:val="pramen"/>
        </w:rPr>
        <w:t xml:space="preserve">ſkonczenie </w:t>
      </w:r>
      <w:r>
        <w:rPr>
          <w:rStyle w:val="Text"/>
        </w:rPr>
        <w:t xml:space="preserve">bylo slyšeno zpievaní anjelské, jenž duši jeho provodili do královstvie nebeského. A pak toho dne, když svatý Martin pánu bohu duši svú dal, svatý Ambrož, biskup mediolanský, když mši svatú obyčejem svým slúžil, tehda mezi epištolú uda se jemu usnúti. </w:t>
      </w:r>
      <w:r>
        <w:rPr>
          <w:rStyle w:val="foliace"/>
        </w:rPr>
        <w:t xml:space="preserve">180r </w:t>
      </w:r>
      <w:r>
        <w:rPr>
          <w:rStyle w:val="Text"/>
        </w:rPr>
        <w:t xml:space="preserve">A když ho žádný probuditi nesměl a jeho jáhen, jenž mše pomáháše slúžiti, nesměl epištoly čísti bez jeho rozkázanie až tak daleko, když již jako po třech hodinách bieše, převáží se tento, i obudí svatého Ambrože a die jemu řka takto: „Otče svatý, jižť jest hodina minula a lidé tesklivi jsú, čekajíce rozkaz mně, sluzě svému, epištolu čísti.“ Odpovie jemu svatý Ambrož řka takto: „Neroďte sobě stýskati. Bratr muoj Martin, ten duši svú pánu bohu poslal. A tomu sem za duši mši slúžil. Ale poslednie modlitby pro vaše obuzení, téj sem dokonati nemohl.“ A tito znamenavše čas a hodinu, doptali se potom toho, že svatý Martin rovně o tom času umřel, jakož jim svatý Ambrož pravil. Takže pán buoh při jeho svatém životě i také po jeho smrti skrze jeho zaslúženie mnoho divuov na tomto světě ukazoval jest. Neb živ jsa, tři mrtvé z mrtvých vzkřiesil, diábly z lidí vyháněl, malomocné očišťoval a zvláště od zimnice uzdravoval a mnoho jiných divuov za svého života činil. A pak po smrti také drahně divuov na tomto světě činil, mezi kterými divy jiných nechaje o jednom vám zvláště praviti budu. Biechu dva tovaryše biedná a velmi pracná – jeden byl slepý a druhý sražený a na údech zlámaný. Tento slepý musel na sobě toho </w:t>
      </w:r>
      <w:r>
        <w:rPr>
          <w:rStyle w:val="Text"/>
        </w:rPr>
        <w:lastRenderedPageBreak/>
        <w:t xml:space="preserve">sraženého nésti a tento sražený slepému cestu ukazoval, kudy by měl jíti. Tak žebráním obchod svuoj majíce a lidé pro jejich biednost měli jsú k nim milost, dávali jim rádi alnužnu svú. A takže jsú drahně </w:t>
      </w:r>
      <w:r>
        <w:rPr>
          <w:rStyle w:val="foliace"/>
        </w:rPr>
        <w:t xml:space="preserve">180v </w:t>
      </w:r>
      <w:r>
        <w:rPr>
          <w:rStyle w:val="Text"/>
        </w:rPr>
        <w:t>peněz sebrali, aniž také velmi žádali uzdravenie svého. A tak slyšiece, že by tělo svatého Martina do nějakého kostela mělo přinešeno býti a že by mnoho nemocných uzdravoval na tomto světě, tehda tato dva tovaryše, slepý a zlámaný, bojiece se, aby tady mimo ten duom, v kerémž bydleli, nebylo neseno, a že by snad skrze jeho svaté tělo uzdraveni byli a že by jim skrze to zšel jejich obchod, a protož chtiece toho uzdravenie prázdni býti, co učinili? Vzem tento slepý toho sraženého na se, i berú se jinú cestú, jinú ulicí, tú, kdež se najméně nadáli, by tady tělo jeho svaté mělo neseno býti. A když jsú tak utiekali, aby se s jeho svatým tělem nepotkali, tehda ihned božím zpuosobem jako pravú náhodú potkají se s jeho tělem svatým a protiv jejich všie vuoli a jako bezděky, buď jim libo, nebo žel, oba uzdravena byla, aby svatý Martin a pán buoh podlé toho a skrze to tím viece chválen a ctěn byl. A poněvadž pak pán buoh nevděčným milost činí a ukazuje protiv jejich vuoli, což pak neučiní těm, jenž plnú vuoli a naději k němu mají! Protož nahoru povstanúce, prosmež tím nábožnějí svatého Martina, ať nám ku pánu bohu ráčí na pomoc býti a všemohúcí hospodin skrze jeho pomoc a zaslúženie ráčí nám milostiv býti a naše hřiechy odpustiti. A po tomto životě ráčí nám dáti příbytek královstvie nebeského, keréhožto královstvie dopomáhaj nám všem buoh otec i syn i duch svatý. Amen.</w:t>
      </w:r>
    </w:p>
    <w:p>
      <w:pPr>
        <w:pStyle w:val="Nadpis"/>
      </w:pPr>
      <w:r>
        <w:rPr>
          <w:rStyle w:val="cizijazyk"/>
        </w:rPr>
        <w:t>De sancta Elizabeth</w:t>
      </w:r>
    </w:p>
    <w:p>
      <w:r>
        <w:rPr>
          <w:rStyle w:val="Text"/>
        </w:rPr>
        <w:t xml:space="preserve">Najmilejší </w:t>
      </w:r>
      <w:r>
        <w:rPr>
          <w:rStyle w:val="emendace"/>
        </w:rPr>
        <w:t xml:space="preserve">Najmilejší </w:t>
      </w:r>
      <w:r>
        <w:rPr>
          <w:rStyle w:val="pramen"/>
        </w:rPr>
        <w:t xml:space="preserve">Aymileyſſi </w:t>
      </w:r>
      <w:r>
        <w:rPr>
          <w:rStyle w:val="Text"/>
        </w:rPr>
        <w:t>křesťané! Ke cti a k chvále téj duostojné paní svaté Alžbětě dnešnieho dne cierkev svatá a křesťané věrní pama</w:t>
      </w:r>
      <w:r>
        <w:rPr>
          <w:rStyle w:val="foliace"/>
        </w:rPr>
        <w:t>181r</w:t>
      </w:r>
      <w:r>
        <w:rPr>
          <w:rStyle w:val="Text"/>
        </w:rPr>
        <w:t xml:space="preserve">tují </w:t>
      </w:r>
      <w:r>
        <w:rPr>
          <w:rStyle w:val="poznamka"/>
        </w:rPr>
        <w:t xml:space="preserve">na horním okraji stránky se nachází delší latinský text, značně vybledlý </w:t>
      </w:r>
      <w:r>
        <w:rPr>
          <w:rStyle w:val="Text"/>
        </w:rPr>
        <w:t xml:space="preserve">a obchodí jejie hod svatý, jenž pro mnohé ctnosti a mnohé duostojenstvie, kterým jest na tom světě od milého pána boha byla ozdobena, hodna jest všie cti i chvály zde na zemi i také v nebesiech. O jejiežto svatém životě tak máme psáno, že jest byla urozenie a rodu královského, dcera uherského krále Andreáše tak řečeného. A ihned s své mladosti dětinské věci a světské kratochvíle opustivši, přichýlena byla k milému pánu bohu a k jeho službě. A jsúci ještě jedno pět let stará, ústavně chtěla v kostele býti. A tu vždy modlitby své řiekajíci, jednak klečela, jednak na zemi se vztáhla. A ačkoli ani psáti, ani takově čísti v knihách neuměla, avšakž častokrát vezmúci žaltář před se, i činila, jako by v žaltáři čtla, proto, aby leciktos věda, že jako prázdna nenie na její modlitbách, tím jie méně překáželi při své hře a při svéj kratochvíli, když s jinými děvečkami v prstence hrajíce kratochvíl svú měla, pána boha vžda na paměti měla, žádných takových nepilných a lehkých řečí nemluvila. A jestliže co kdy získala, toho všeho jiným chudým děvečkám desátek dávala, pobiezejíc jich a namlúvajíci je, aby páteř a Zdráva Maria častokrát řiekaly pánu bohu a jeho milé mateři rády slúžily. Neb ona pannu Mariji za svú orodovnici měla. A svatého Jana evanjelistu za stráži svéj čistoty byla volila. A když již málo starší byla, chtiece marnost a rozkoši tohoto světa prázdna býti, viec tělu svému též na jiedle i na pití, ono na rozkošnéž </w:t>
      </w:r>
      <w:r>
        <w:rPr>
          <w:rStyle w:val="foliace"/>
        </w:rPr>
        <w:t xml:space="preserve">181v </w:t>
      </w:r>
      <w:r>
        <w:rPr>
          <w:rStyle w:val="Text"/>
        </w:rPr>
        <w:t xml:space="preserve">lehání, nětco utrhala, aby protivenství </w:t>
      </w:r>
      <w:r>
        <w:rPr>
          <w:rStyle w:val="emendace"/>
        </w:rPr>
        <w:t xml:space="preserve">protivenství </w:t>
      </w:r>
      <w:r>
        <w:rPr>
          <w:rStyle w:val="pramen"/>
        </w:rPr>
        <w:t xml:space="preserve">protiwenſtwie </w:t>
      </w:r>
      <w:r>
        <w:rPr>
          <w:rStyle w:val="Text"/>
        </w:rPr>
        <w:t xml:space="preserve">tělesnému odolati mohla. Děvečky své k ctnostem a k božie službě vedla, k svým modlitbám jmenovité číslo mějieše. A ač těch někdy pro některú neprázdnost vyříkati úplně nemohla a že jie děvečky k spasení přinutily, ale v noci vstanúci, tím ranějí své modlitby obmeškané tím nábožnějí splnila. Svátky </w:t>
      </w:r>
      <w:r>
        <w:rPr>
          <w:rStyle w:val="Text"/>
        </w:rPr>
        <w:lastRenderedPageBreak/>
        <w:t xml:space="preserve">přikázané tak svatě, tak nábožně světila, že sobě rukávuov šíti nedala, od svatých mší nikdy nešla, leč by mše svatá úplně byla dokonána. A protož dána jest na příklad všem pannám, jenž čistotu milují, aby na jejie čistotu vzpomínajíce také podlé toho se táhnúti mohly, a tak v panenské čistotě život vedla. Přikázaním otce svého, ačkoli nerada, přinucena bude přijíti stav manželský a oddána bude lantkrabí </w:t>
      </w:r>
      <w:r>
        <w:rPr>
          <w:rStyle w:val="emendace"/>
        </w:rPr>
        <w:t xml:space="preserve">lantkrabí </w:t>
      </w:r>
      <w:r>
        <w:rPr>
          <w:rStyle w:val="pramen"/>
        </w:rPr>
        <w:t xml:space="preserve">lantkrabie </w:t>
      </w:r>
      <w:r>
        <w:rPr>
          <w:rStyle w:val="Text"/>
        </w:rPr>
        <w:t xml:space="preserve">tyrynskému. A ačkoli takový stav manželský rozkázaním otce svého byla přijala, avšak mysl jejie proto vždy viece přichýlena byla k čistotě nežli k žádosti smilné. Jakožto zjevně ukázala, kdyžto mistru Konrátovi, v jehožto pěstovánie a zpovědi bieše, slíbila, jestliže by muže svého přetrvala, po jeho smrti chtěla by v čistotě býti až do svého skončenie. A pak v tom jistém stavu manželském najprvé muži svému a potom všem vuobec tak se jest byla zachovala, že ode všech ctěna a milována byla k milému bohu. A jakého utrpenie k svému tělu a jaké ščedrosti a milosrdenstvie měla jest k chudým, to mnohé věci ukazují, k svému náboženství </w:t>
      </w:r>
      <w:r>
        <w:rPr>
          <w:rStyle w:val="emendace"/>
        </w:rPr>
        <w:t xml:space="preserve">náboženství </w:t>
      </w:r>
      <w:r>
        <w:rPr>
          <w:rStyle w:val="pramen"/>
        </w:rPr>
        <w:t xml:space="preserve">nabozenſtwie </w:t>
      </w:r>
      <w:r>
        <w:rPr>
          <w:rStyle w:val="Text"/>
        </w:rPr>
        <w:t xml:space="preserve">činila jest velikú milost, že častokrát rychlým chodem před svými dievkami k kostelu se </w:t>
      </w:r>
      <w:r>
        <w:rPr>
          <w:rStyle w:val="foliace"/>
        </w:rPr>
        <w:t xml:space="preserve">182r </w:t>
      </w:r>
      <w:r>
        <w:rPr>
          <w:rStyle w:val="Text"/>
        </w:rPr>
        <w:t xml:space="preserve">utekla, aby nějakú tajnú modlitbu a milost u milého pána boha uprositi mohla. Častokrát také v noci, ačkoli muž jejie o to jie přimlúval i také za to prosil, aby tělu svému odpočinula, avšakž vždy proto nenechávala, než vždy modliteb svých řiekati o puolnoci vstávala. A tak tu byla s nějakú pannú svú, ješto jie nad jiné věřila, zjednala, ač by kdy zaspala, že by na modlitby nevstala, ale aby ji ubudila. A pak jedné noci přihodi se, že svatá Alžběta zaspala vstáti na modlitby a tato panna jejie, jakož ji budila, a tak chtiece svatú Alžbětu nohú strčiti, aby procítila, i strči pana, muže jejieho. A tento procítiv, znamenaje se, kterak ty věci přicházejí, nic k tomu nevece a pokorně to smlčal. A i též s velikým pláčem prosila muže svého, aby jie toho ráčil příti a jie v tom neráčil překážeti, aby pánu bohu tím duostojnějí poslúžiti mohla, v takovú se také svatá Alžběta pokoru dala, že lehkých úřaduov jakožto práce o chudých lidech ve jméno božie se podvolila. A to s velikú láskú vše jednala. Neb jednú velmi nemocného na tváři i také na hlavě ohyzdného pojemši s sebú, hlavu jeho v luono své vloživši, ostříhala jemu vlasy s hlavy a jeho hlavu umyla a vyčistila. A panny jejie se tomu posmievaly. A v kostele jsúci, netřela se napřed státi, než vše se k chudým hrnula a s chudými ráda obcovala. A ačkoli královského rodu byla a velikú kněžnú, avšak nechtěla, aby ji kto kněžnú neboli paní nazývali než prostě Alžbětú. A tak veliké utrpenie tělu svému činila, </w:t>
      </w:r>
      <w:r>
        <w:rPr>
          <w:rStyle w:val="foliace"/>
        </w:rPr>
        <w:t xml:space="preserve">182v </w:t>
      </w:r>
      <w:r>
        <w:rPr>
          <w:rStyle w:val="Text"/>
        </w:rPr>
        <w:t xml:space="preserve">neb nikdy lněného rúcha ani žádné košele pod svými sukněmi nemievala než žíni ostrú a rúcha vlněného požívala. A mnoho bděnie a mnoho postuov činila. A tajně někdy od muže vstanúce, tak dlúho se milému bohu modlila, až usnula. Častokrát také velela se svým děvečkám, když tak sama s nimi byla, metlovati, vzpomínajíci na to, že pán Kristus pro nás bičován, chtiece se jemu jako tím zase oplatiti a tělo od smilné žádosti odvésti. A mnoho jiného utrpenie podlé mistrovy Konrátovy rady i také sama od sebe sobě a tělu svému činila, zle dobytého zbožie nikdy nepožívala, krmí drahých a pitie rozkošného se varovala, časem sedieci s mužem za stolem, hýbala usty, rukama svýma sem i tam přemietala, jako by velmi jedla. A potom vstanúce od stola, vezmúce chléb a vodu, s některými svými děvečkami jedla. A protož muž jejie, chtě jí k tomu pomocen býti, nechtě jejieho úmysla dobrého rušiti, i povolí jí k tomu a zjedná jie a ukáže k jejie potřebě spravedlivé cinže, aby odtud potřebu měla i s jinými děvečkami, ješto také život svuoj podlé ní jejím příkladem vedly. A ačkoli veliká paní a mocná kněžna byla, však tak jejie bohatstvie a zbožie tohoto světa mrzko jie bylo, že nikdy svého zachovati nechtěla, než vše, což kde míti </w:t>
      </w:r>
      <w:r>
        <w:rPr>
          <w:rStyle w:val="Text"/>
        </w:rPr>
        <w:lastRenderedPageBreak/>
        <w:t xml:space="preserve">mohla, to vše s chudými strávila </w:t>
      </w:r>
      <w:r>
        <w:rPr>
          <w:rStyle w:val="emendace"/>
        </w:rPr>
        <w:t xml:space="preserve">strávila </w:t>
      </w:r>
      <w:r>
        <w:rPr>
          <w:rStyle w:val="pramen"/>
        </w:rPr>
        <w:t xml:space="preserve">ztrawila </w:t>
      </w:r>
      <w:r>
        <w:rPr>
          <w:rStyle w:val="Text"/>
        </w:rPr>
        <w:t xml:space="preserve">a na jejich potřebu ščedře vydala. A tím, což rukama svýma vydělala, jakožto předením a šitím, tím obchod svuoj měla a tím se živila, takže ji chudí lidé jako za matku měli. A častokrát, když </w:t>
      </w:r>
      <w:r>
        <w:rPr>
          <w:rStyle w:val="doplnenytext"/>
        </w:rPr>
        <w:t xml:space="preserve">se </w:t>
      </w:r>
      <w:r>
        <w:rPr>
          <w:rStyle w:val="Text"/>
        </w:rPr>
        <w:t xml:space="preserve">jí peněz nedostalo, rúcho své a klénoty prodati kázala, </w:t>
      </w:r>
      <w:r>
        <w:rPr>
          <w:rStyle w:val="foliace"/>
        </w:rPr>
        <w:t xml:space="preserve">183r </w:t>
      </w:r>
      <w:r>
        <w:rPr>
          <w:rStyle w:val="Text"/>
        </w:rPr>
        <w:t xml:space="preserve">aby chudým měla co dáti. A jiné skutky svatého milosrdenstvie ústavně jednala. Potom žádajíci svatá Alžběta, aby muž její </w:t>
      </w:r>
      <w:r>
        <w:rPr>
          <w:rStyle w:val="emendace"/>
        </w:rPr>
        <w:t xml:space="preserve">její </w:t>
      </w:r>
      <w:r>
        <w:rPr>
          <w:rStyle w:val="pramen"/>
        </w:rPr>
        <w:t xml:space="preserve">gegie </w:t>
      </w:r>
      <w:r>
        <w:rPr>
          <w:rStyle w:val="Text"/>
        </w:rPr>
        <w:t>u vieře a v dobrých skutciech rostl a přijímal, i bude ho snažně napomínati, aby dojel k božiemu hrobu, aby se tím lépe mohl milému bohu zachovati. Tento poslechne jejieho svatého naučenie pro spasenie duše své. I zdvihne se s hospodinem k božiemu hrobu a tím lépe, aby se milému bohu mohl zachovati, a tak pak jsa podlé vuole a zpuosobu božieho, tam umře a dokona život svój v službě božie a u vieře křesťanské. A potom, když smrt muže jejieho již prohlášena byla po všech Turinciech</w:t>
      </w:r>
      <w:r>
        <w:rPr>
          <w:rStyle w:val="lemma"/>
        </w:rPr>
        <w:t>Durinci</w:t>
      </w:r>
      <w:r>
        <w:rPr>
          <w:rStyle w:val="Text"/>
        </w:rPr>
        <w:t xml:space="preserve">, že by umřel, někteří jeho panoše, vidúci, že tato mezi chudé tak ščedře rozdává, zženú ji s hradu a odlúčí ji ode všeho. A tato, nevědúci se kam dieti, vzemše dietky své, jide tu do nějakého domu, kterýž pod hradem bieše, dočekavši noci v krmníce svinském, tu obleží, děkujíce pánu bohu, že k téj chudobě, kteréž dávno žádala, takově přišla. Potom abatyše, jejie tetka, slitovavši se nad jejie chudobú, jela dále k jejiemu ujci, k knězi, biskupovi bramburskému, pojemše svatú Alžbětu s sebú, jenž ji velmi mile přijal a obdrže ji tu s sebú, chtě ji opět vydati za muž. A zvědúce to děvečky jejie, budú tím velmi žalostny a velikým pláčem zjevie to svaté Alžbětě, že by ujec jejie tak o nie mienil. Kteráž jim k tomu odpovie řkúci takto: „Neroďte sobě o to nic stýskati, dcery milé, úfám pánu bohu mému Jezukristu, jemuž sem čistotu svú </w:t>
      </w:r>
      <w:r>
        <w:rPr>
          <w:rStyle w:val="foliace"/>
        </w:rPr>
        <w:t xml:space="preserve">183v </w:t>
      </w:r>
      <w:r>
        <w:rPr>
          <w:rStyle w:val="Text"/>
        </w:rPr>
        <w:t>věčně slíbila, že úmysla mého neporuší a lidskú radu a úmysly jejich jinak proměnie. A jestliže by mě vždy ujec muoj bez mé vuole k tomu chtěl oddati, nebude li tomu jinak zbýti, ale sama sobě nos uřeži, žeť mne vždy žádný tak ohavné a tak škaredé nepuojme.“ A když tak rozkázaním ujce svého na nějaký hrad nesena byla, aby tu přebyla, až by ji někomu statečnému podobně a poctivě mohl vydati. Tehda božím zjednáním, že by tělo a kosti muže jejieho od onud přes moře tu do země převezeno bylo, i přikáže biskup, ujec jejie, aby odtud zase svezena byla a protiv tělu a kostem muže svého vyšla. A tu pak kněz biskup velmi nábožně s svatú Alžbětú a s jinými kněžími to jisté tělo muže jediného velmi duostojně a velmi poctivě přijmú a pochovají. Potom svatá Alžběta vzemše na se hubené a pokorné rúcho, šerú sukni a plášť šerý lehkého a hrubého sukna, jedné, že nahost těla svého přiodieti mohla, pak dobrovolnú chudobu volila a tu ve jméno božie mile a pokorně trpěla. Pak otec její</w:t>
      </w:r>
      <w:r>
        <w:rPr>
          <w:rStyle w:val="emendace"/>
        </w:rPr>
        <w:t xml:space="preserve">její </w:t>
      </w:r>
      <w:r>
        <w:rPr>
          <w:rStyle w:val="pramen"/>
        </w:rPr>
        <w:t>gegie</w:t>
      </w:r>
      <w:r>
        <w:rPr>
          <w:rStyle w:val="Text"/>
        </w:rPr>
        <w:t>, král uherský, zvěděv to, že by dcera jeho, svatá Alžběta, v tak velikú chudobu zašla, vypravi k ní nějakého hrabě svého, aby ji zase k otci přivedl. Jenž přijev k ní a uhlédav ji, ana v sprostném chudém rúše sedí</w:t>
      </w:r>
      <w:r>
        <w:rPr>
          <w:rStyle w:val="emendace"/>
        </w:rPr>
        <w:t xml:space="preserve">sedí </w:t>
      </w:r>
      <w:r>
        <w:rPr>
          <w:rStyle w:val="pramen"/>
        </w:rPr>
        <w:t>ſedie</w:t>
      </w:r>
      <w:r>
        <w:rPr>
          <w:rStyle w:val="Text"/>
        </w:rPr>
        <w:t xml:space="preserve">, pokorně přadúci svú vlnu, jedno lekna se a druhé dívaje se tomu, die k ní a řka: „Nikdy vídáno nenie, by dcera králova v tak lehkém rúše choditi a vlnu přísti měla!“ A tak bude jí v tom velmi želeti. </w:t>
      </w:r>
      <w:r>
        <w:rPr>
          <w:rStyle w:val="foliace"/>
        </w:rPr>
        <w:t xml:space="preserve">184r </w:t>
      </w:r>
      <w:r>
        <w:rPr>
          <w:rStyle w:val="Text"/>
        </w:rPr>
        <w:t xml:space="preserve">A když s ní pílně </w:t>
      </w:r>
      <w:r>
        <w:rPr>
          <w:rStyle w:val="emendace"/>
        </w:rPr>
        <w:t xml:space="preserve">pílně </w:t>
      </w:r>
      <w:r>
        <w:rPr>
          <w:rStyle w:val="pramen"/>
        </w:rPr>
        <w:t xml:space="preserve">pielnie </w:t>
      </w:r>
      <w:r>
        <w:rPr>
          <w:rStyle w:val="Text"/>
        </w:rPr>
        <w:t xml:space="preserve">mluviti bude, aby se zase k otci vrátila, že by poctivě měla chována býti a že by takových nedostatkuov neměla trpěti, a mnoho jiných řečí k ní vymlúval. Než velmi krátce ona jemu odpovie řkúci: „Jest mi chutnějí a milejí tuto chudobu trpěti s chudými, nežli bych bohatstvie křivého s bohatým zle požívala.“ A tak tento hrabě, slyšav jejie úmysl, že se tak pěkně v tom ustanovila, nechaje ji tu, jede sám zase domuov. A když tak svatá Alžběta mysl svú a naději k milému bohu přichýlila a uložila podlé toho, prosila jest snažně milého boha zvláště za to, aby jie pán buoh tím ráčil obdařiti, any jie toto pominulé zbožie mrzko bylo, aby na to neměla </w:t>
      </w:r>
      <w:r>
        <w:rPr>
          <w:rStyle w:val="Text"/>
        </w:rPr>
        <w:lastRenderedPageBreak/>
        <w:t>tbáti, v kteréžto prozbě pán buoh ji uslyšal. A potom prodavši to, což jejieho věna bylo, diel těch peněz mezi chudé rozdala a z ostatka špitál krásný zjednala a ustavila, v kterémžto mnoho chudých nemocných a pracných chovala, sama jim jakožto služebnice jejich posluhujíci, ony krmiece, ony omývajíci</w:t>
      </w:r>
      <w:r>
        <w:rPr>
          <w:rStyle w:val="emendace"/>
        </w:rPr>
        <w:t xml:space="preserve">omývajíci </w:t>
      </w:r>
      <w:r>
        <w:rPr>
          <w:rStyle w:val="pramen"/>
        </w:rPr>
        <w:t>omywagieczi</w:t>
      </w:r>
      <w:r>
        <w:rPr>
          <w:rStyle w:val="Text"/>
        </w:rPr>
        <w:t xml:space="preserve">, jedněm stlala, druhé na svých plecích, kdež potřebie bylo, nosila a mazala i léčila je, z ohavnosti a z nečistoty jejich vypierajíce se kochala. A malomocné na svém luoži kladla a zzúvala je a obláčila je. A to vše s velikú radostí a s velikým utěšením, nic se jie v tom nestýskalo, což s nimi měla práci, a vedla je zmladu k ctnostem – některé k řemeslu a některé do školy a do klášteruov, </w:t>
      </w:r>
      <w:r>
        <w:rPr>
          <w:rStyle w:val="foliace"/>
        </w:rPr>
        <w:t xml:space="preserve">184v </w:t>
      </w:r>
      <w:r>
        <w:rPr>
          <w:rStyle w:val="Text"/>
        </w:rPr>
        <w:t xml:space="preserve">jakž na kterých srozuměla, tak je zjednala. A když se již k tomu času blíželo, že pán buoh milostnice své z tohoto světa biedného ráčil povolati, a za to královstvie zemské, kteréž jí mrzko bylo, chtěl dáti královstvie nebeské, i zjeví se jí pán Kristus a die k ní řka: „Jdi sem ke mně, má najmilejší milostnice, u věčné stany mého královstvie nebeského.“ A když jednú nedaleko před svým skončením velmi nemocna bieše, obrátivši tvář svú k stěně, i bude velmi vesele zpievati, a takže se bude jedna služebnice, ješto s ní tu chvíli bieše, pílně </w:t>
      </w:r>
      <w:r>
        <w:rPr>
          <w:rStyle w:val="emendace"/>
        </w:rPr>
        <w:t xml:space="preserve">pílně </w:t>
      </w:r>
      <w:r>
        <w:rPr>
          <w:rStyle w:val="pramen"/>
        </w:rPr>
        <w:t xml:space="preserve">pielnie </w:t>
      </w:r>
      <w:r>
        <w:rPr>
          <w:rStyle w:val="Text"/>
        </w:rPr>
        <w:t>tázati, co by tím ona mienila, že tak těžce nemocna jsúci zpievá. Odpovie svatá Alžběta řkúci takto: „Chciť pověděti, cožť jest. Tak ptáček mezi mnú a mezi stěnú tak náčitě, sladce zpieváše, že i mě také k zpievaní zbudil.“ A potom, tak nemocna jsúci, nikdy teskliva nebyla ani smutna, než ústavně milého pána boha chválila a vesele vše trpěla. Potom když již znamenala, že již měla skonati, i die k svým služebnicím řkúci takto: „Jižť se puolnoci blíží, o kterémž se času Kristus pán pro nás ráčil naroditi, jenž mi také zjednán čas k mému skončení</w:t>
      </w:r>
      <w:r>
        <w:rPr>
          <w:rStyle w:val="emendace"/>
        </w:rPr>
        <w:t xml:space="preserve">skončení </w:t>
      </w:r>
      <w:r>
        <w:rPr>
          <w:rStyle w:val="pramen"/>
        </w:rPr>
        <w:t>ſkonczenie</w:t>
      </w:r>
      <w:r>
        <w:rPr>
          <w:rStyle w:val="Text"/>
        </w:rPr>
        <w:t xml:space="preserve">. Pane Kriste, muoj jediný, v tvoje ruce porúčím dnes duši mú.“ A s tím ihned duši pusti. Tu pak viděni ptáci mnozí, ješto se navrch kostela byli sletěli, kteřížto jindy nikdy vídáni nebyli. Ti jsú také tak sladce zpievali, že se tomu všichni lidé divili a jiného nevěděli, než že jsú byli anjelé svatí. Pláč také veliký bieše od chudých lidí, ješto ji jako za matku měli, </w:t>
      </w:r>
      <w:r>
        <w:rPr>
          <w:rStyle w:val="foliace"/>
        </w:rPr>
        <w:t xml:space="preserve">185r </w:t>
      </w:r>
      <w:r>
        <w:rPr>
          <w:rStyle w:val="Text"/>
        </w:rPr>
        <w:t xml:space="preserve">i také od jiných obecných lidí. Tělo jejie dni čtyři tak bez pohřebu leželo, od něhožto tak rozkošná vuoně pocházela, že mnoho nemocných uzdravovala. A protože tak veliké svatosti a tak velikého duostojenstvie před pánem bohem jest byla a tak velikého milosrdenstvie k chudým, pracným, nuzným lidem, ješto je měla, pán buoh obdařil ji tú milostí, že s jejieho svatého těla olej jest tekl mnoho let, jenž rozličné nemocné léčil a hojil. Mnoho také divuov a znamenie milý buoh skrze zásluhu miléj svatéj Alžběty na tomto světě ukazoval a na mnohých lidech činil, o kterýchž by bylo dlúho a mnoho praviti. Avšak abychom jejích divuov ne tak úplně smlčeli, o jedném vám pověděti chci. Bieše některaká děvečka Beatrix tak řečená, jenž u velikých a těžkých nemocech mnoho let pořád ležela. A pak těmi velikými nemocmi tak skrčena bieše, že se nazdvihnúti nemohla, a pak hrbové i napřed i nazad byli škaredě zdělali se, takže jedno ruce na koleně vložiece, nemohúc se zprostiti. A tak máti jejie, slyševši, že svatá Alžběta tak veliké divy činí, vsadivši dceru v nějaký koš, i nese se s ní k hrobu do toho kostela, kdež tělo jejie odpočíváše. A když tu deset dní pořád bieše s svú dcerú a žádného zproštění nad túto děvečkú nebylo shledáno, tehda máti jejie rozhněvavši se, i bude sama v sobě reptati řkúci takto: „Alžběto, všem jiným, ktož se k tobě utiekají, jim zpomáháš a milost ukazuješ, </w:t>
      </w:r>
      <w:r>
        <w:rPr>
          <w:rStyle w:val="foliace"/>
        </w:rPr>
        <w:t xml:space="preserve">185v </w:t>
      </w:r>
      <w:r>
        <w:rPr>
          <w:rStyle w:val="Text"/>
        </w:rPr>
        <w:t xml:space="preserve">ale mně biedné a smutné nechtěš uslyšeti. A protož teď se již s svú dcerú odsud zase preč beru, nejsúci utěšena. A protož věz, kohož koli najdu, tohoť já každého odvedu, že toliko cti a chvály od lidí nebudeš míti.“ A když již preč odjide a že již míli nebo puoldruhé odtud bieše, a dcera jejie velikú bolestí plakáše a v tom i </w:t>
      </w:r>
      <w:r>
        <w:rPr>
          <w:rStyle w:val="Text"/>
        </w:rPr>
        <w:lastRenderedPageBreak/>
        <w:t xml:space="preserve">usne. A když usne, v tom usnutí jako ve snách uzří velmi krásnú náčitě paní s jasnú tváří, jenž jejie prsi i chřbeta pomazala a řekla k nie: „Vstaň a choď a buď zdráva!“ Tak potom procítivši ta děvečka a své bolesti i všie ohavnosti jsúci zproštěna, i bude mateři praviti to jisté vidění, kteréž ve snách viděla, i biechu obě velmi radostny a utěšeny. Tu pak vrátivše se zase k hrobu svatéj Alžběty, děkovaly z toho pánu bohu i také svatéj Alžbětě. A ten koš, v kterémž ta panenka byla přinesena, na znamenie tu jej ostavila a pověsila. Poněvadž pak jest tak veliké moci u pána boha, prosmež jejie svaté milosti, ať nám ráčí uprositi u jeho drahé milosti hřiechóm našim odpuštěnie a potom dobré a čisté skončenie a po tomto životě příbytek královstvie nebeského, k tomu nám dopomáhaj buoh otec i syn </w:t>
      </w:r>
      <w:r>
        <w:rPr>
          <w:rStyle w:val="doplnenytext"/>
        </w:rPr>
        <w:t>i duch svatý. Amen.</w:t>
      </w:r>
    </w:p>
    <w:p>
      <w:pPr>
        <w:pStyle w:val="Nadpis"/>
      </w:pPr>
      <w:r>
        <w:rPr>
          <w:rStyle w:val="cizijazyk"/>
        </w:rPr>
        <w:t>Katherine</w:t>
      </w:r>
    </w:p>
    <w:p>
      <w:r>
        <w:rPr>
          <w:rStyle w:val="Text"/>
        </w:rPr>
        <w:t xml:space="preserve">Vedla jest svatá Kateřina boj statečně protiv ciesařovi Maxenciovi, nepřieteli svému, i tudiež božiemu. A to jest tak ukázala, neb když bieše osmnácte let stará, po otcově smrti, i přebývala tu v městě Alexandrí a tu bydlela s svú čelédkú pěkně a poctivě, </w:t>
      </w:r>
      <w:r>
        <w:rPr>
          <w:rStyle w:val="foliace"/>
        </w:rPr>
        <w:t xml:space="preserve">186r </w:t>
      </w:r>
      <w:r>
        <w:rPr>
          <w:rStyle w:val="Text"/>
        </w:rPr>
        <w:t>jako na královskú dceru sluší, hlediece podlé toho súženie svého. A když Maxencius ciesař svolati káže všechny lidi, ješto v jeho říši a v jeho moc slušeli, aby se všickni chudí i bohatí tu do města Alexandrí sešli a bohy jeho, modly diábelské, aby následovali a jim čest činili, a tak bylo přikázáno, aby bohatí obětovali bohy a berany a kozly a chudí ptáky a což by kto mohl podlé statku svého. Slyševši to řvaní svatá Kateřina a křik od hovad a od dobytka rozličného, ono od voluov, od ovec, od beranuov a kozluov, keréž lidé byli sehnali a snesli, chtiece obět činiti těm jistým modlám diábelským podlé řádu pohanského a ciesařova rozkázanie, a slyšíce také plesánie, křik a zpievanie rozličné od lidí v tom chrámě, do kteréhož se byli sešli, pošle tam rychle svého jednoho, aby přezvěděl a ohledal, co se tam děje. A když ji posel jejie těch věcí, což se tam dělo, zpravil, tehda svatá Kateřina, vzemše s sebú některé služebníky své, znamenajíce se znamením svatého kříže</w:t>
      </w:r>
      <w:r>
        <w:rPr>
          <w:rStyle w:val="emendace"/>
        </w:rPr>
        <w:t xml:space="preserve">kříže </w:t>
      </w:r>
      <w:r>
        <w:rPr>
          <w:rStyle w:val="pramen"/>
        </w:rPr>
        <w:t>krzieze</w:t>
      </w:r>
      <w:r>
        <w:rPr>
          <w:rStyle w:val="Text"/>
        </w:rPr>
        <w:t xml:space="preserve">, béře se tam také k tomu hluku a k tomu chrámu, i shlédne, ano mnozí křesťané pláčí, jenž bázní a strachem modlám jako přinuceni museli přivoliti. A tak želejíci toho srdečně a nemohúci na to hleděti, směle a bez strachu přistúpi k tomu ciesařovi i bude jemu o pánu bohu mnoho mluviti, hádajíce </w:t>
      </w:r>
      <w:r>
        <w:rPr>
          <w:rStyle w:val="emendace"/>
        </w:rPr>
        <w:t xml:space="preserve">hádajíce </w:t>
      </w:r>
      <w:r>
        <w:rPr>
          <w:rStyle w:val="pramen"/>
        </w:rPr>
        <w:t xml:space="preserve">hadagiecze </w:t>
      </w:r>
      <w:r>
        <w:rPr>
          <w:rStyle w:val="Text"/>
        </w:rPr>
        <w:t xml:space="preserve">se s ním o nebeských věcech. A to, což mluvila, pravým rozumem a pravdú úplně </w:t>
      </w:r>
      <w:r>
        <w:rPr>
          <w:rStyle w:val="foliace"/>
        </w:rPr>
        <w:t xml:space="preserve">186v </w:t>
      </w:r>
      <w:r>
        <w:rPr>
          <w:rStyle w:val="Text"/>
        </w:rPr>
        <w:t xml:space="preserve">dovodila, že všichni divili sú se múdrosti jejie. A potom die jemu řkúci takto: „Bez potřeby tuto obec a tento zbor svolati jsi kázal k bláznovému následování diábelskému. Než když by ty stvořitele svého, pána všemohúcieho poznal, jenž mocí svú svatú stvořil nebe, zemi, slunce, hvězdy, měsiec a jiné všechny věci, což jich jest na tomto světě, a tak by ty těchto diábelských modl nechal a jeho by samého následoval a jemu by se samému modlil. Neb aby věděl, žeť viece bohuov není než jedinýť jest mocný buoh, jenž všechny věci svú božskú mocí zpravuje a jedná, a podlé toho muožeš dobře seznati, kto jest mocnějšie: ten li buoh, kterýž všecky věci z ničehož stvořil, čili tvoji bohové, jenž ho poslušni býti musejí?“ A když jemu tak o mnohých nebeských věcech a zvláště o narození </w:t>
      </w:r>
      <w:r>
        <w:rPr>
          <w:rStyle w:val="emendace"/>
        </w:rPr>
        <w:t xml:space="preserve">narození </w:t>
      </w:r>
      <w:r>
        <w:rPr>
          <w:rStyle w:val="pramen"/>
        </w:rPr>
        <w:t xml:space="preserve">narozenie </w:t>
      </w:r>
      <w:r>
        <w:rPr>
          <w:rStyle w:val="Text"/>
        </w:rPr>
        <w:t xml:space="preserve">syna božieho múdře a rozumně vymluvila a ciesař jie k tomu neuměl nic odpověděti, než dívaje se jedno jejie kráse, druhé jejie múdrosti a výmluvnosti, die k ní takto: „Děvečko, ponechaj těch řečí, nemuožemť nynie na to odpovědi dáti, než když těchto věcí a služby našich bohuov dokonáme, tehdať také na tvú řeč dobře odpověd dáme. Slyšeli sme výmluvnost a </w:t>
      </w:r>
      <w:r>
        <w:rPr>
          <w:rStyle w:val="Text"/>
        </w:rPr>
        <w:lastRenderedPageBreak/>
        <w:t xml:space="preserve">múdrost tvú a podlé toho pokolenie tvé, jakého jsi rodu anebo odkuds pošla, chtěli bychom také rádi věděti jméno tvé.“ Odpovie jemu svatá Kateřina řkúci takto: „Jméno mé, toť jest nazváno Kateřina, a bychť se urozením svým velebila neboli chválila, tohoť učiniti </w:t>
      </w:r>
      <w:r>
        <w:rPr>
          <w:rStyle w:val="foliace"/>
        </w:rPr>
        <w:t xml:space="preserve">187r </w:t>
      </w:r>
      <w:r>
        <w:rPr>
          <w:rStyle w:val="Text"/>
        </w:rPr>
        <w:t>nemiením. Než pokorněť tobě pravím, jsem krále Kostova dcera. A znamenavši marnosti tohoto světa a jeho okrasu, že tu nic pevného, nic jistého ani věčného nenie, opustivši to, milému jsem se Kristu poddala. Než bohové tvoji, kteréž ty následuješ v ně věřieš, tiť jsú čerté a nemohúť ani tobě ani sobě ani žádnému pomoci, ani raditi, než viece zavedú a uškodí.“ Die k ní ciesař řka takto: „Kateřino, jestliže to tak, jakož ty vedeš a pravíš</w:t>
      </w:r>
      <w:r>
        <w:rPr>
          <w:rStyle w:val="emendace"/>
        </w:rPr>
        <w:t xml:space="preserve">pravíš </w:t>
      </w:r>
      <w:r>
        <w:rPr>
          <w:rStyle w:val="pramen"/>
        </w:rPr>
        <w:t>prawieſs</w:t>
      </w:r>
      <w:r>
        <w:rPr>
          <w:rStyle w:val="Text"/>
        </w:rPr>
        <w:t xml:space="preserve">, tehda by vešken svět blúdil, a ty by jedné sama pravdu pravila.“ A znamenav to ciesař, že protiv jejie múdrosti nic statečného řéci nemuož, i káže ji do žaláře vsaditi. A mezitiem tajně pošle listy své po všech okolních zemích, aby se všichni mistři a mudrci sešli, a což jich jest kde, aby přišli do města Alexandrí tiem spěšnějí, že by je chtěl pyšně darovati, jestliže by tu čarodějnú dievku přemoci a přehádati mohli. A tak sú šli poslové na vše strany a přivedú padesáte těch mudrcuov a mistruov ve všelikém učení </w:t>
      </w:r>
      <w:r>
        <w:rPr>
          <w:rStyle w:val="emendace"/>
        </w:rPr>
        <w:t xml:space="preserve">učení </w:t>
      </w:r>
      <w:r>
        <w:rPr>
          <w:rStyle w:val="pramen"/>
        </w:rPr>
        <w:t xml:space="preserve">vczenie </w:t>
      </w:r>
      <w:r>
        <w:rPr>
          <w:rStyle w:val="Text"/>
        </w:rPr>
        <w:t xml:space="preserve">a písmě </w:t>
      </w:r>
      <w:r>
        <w:rPr>
          <w:rStyle w:val="emendace"/>
        </w:rPr>
        <w:t xml:space="preserve">písmě </w:t>
      </w:r>
      <w:r>
        <w:rPr>
          <w:rStyle w:val="pramen"/>
        </w:rPr>
        <w:t xml:space="preserve">pieſmie </w:t>
      </w:r>
      <w:r>
        <w:rPr>
          <w:rStyle w:val="Text"/>
        </w:rPr>
        <w:t xml:space="preserve">dospělých a dokonalých, jako by je pod nebem mohl shledati. A když budú ciesaře žádati, proč by z tak dalekých zemí povoláni byli, aby jim pověděl, odpovie jim ciesař a řka: „Poviem vám. Jestiť zde jedna dievka, kteréž sem já v múdrosti a úmyslu rovně nikdy neslýchal, jenž nás všech múdrostí svú uhánie a přemáhá, a praví </w:t>
      </w:r>
      <w:r>
        <w:rPr>
          <w:rStyle w:val="emendace"/>
        </w:rPr>
        <w:t xml:space="preserve">praví </w:t>
      </w:r>
      <w:r>
        <w:rPr>
          <w:rStyle w:val="pramen"/>
        </w:rPr>
        <w:t xml:space="preserve">prawie </w:t>
      </w:r>
      <w:r>
        <w:rPr>
          <w:rStyle w:val="Text"/>
        </w:rPr>
        <w:t xml:space="preserve">zjevně, že bohové naši jsú čerté </w:t>
      </w:r>
      <w:r>
        <w:rPr>
          <w:rStyle w:val="foliace"/>
        </w:rPr>
        <w:t xml:space="preserve">187v </w:t>
      </w:r>
      <w:r>
        <w:rPr>
          <w:rStyle w:val="Text"/>
        </w:rPr>
        <w:t xml:space="preserve">a modly diábelské, protoť sem vás sezval. A protož jestliže ji přehádáte, obdržiete mně i sobě tudiež čest velikú a budete čestně darováni.“ Tehda tito budú velmi hrdě mluviti jako posmievajíce se dějí jemu a řkúce takto: „Netřeba bylo nás toliko pro jednu dievku sebrati, byl by to jedním z nás aneboli dvěma právě tak zjednal jako námi všemi. Avšak nechať před nás přivedena bude ta jistá dievka, ať jejie múdrost také slyšíme a ona také múdrost naši pozná.“ Tu pak svatá Kateřina znamenavše skrze ducha svatého, co ji potkati má a že tito mistři pro ni přivedeni jsú, poruči se úplně milému bohu i die takto v své modlitbě: „Ó múdrosti svrchovaná, pane mój milý Jezukriste, viem, že od tebe jediné všeliká múdrost pochází, aniž se kto múdrosti tvé zprotiviti muože. Prosím tebe, milý Kriste, rač dnes se mnú, tvú služebnicí, býti a daj mi, milý Kriste, v má usta řeč, aby ti, jenž jsú se sem dnes protiv mně sebrali, protiv tvé moci nade mnú svítěziti nemohli. Než rač to tak zjednati, aby slovem tvé božské moci zněměli, a poznajíce se v svém bludu, k tobě se obrátili a jménu tvému čest a chválu dávali.“ A ihned k jejie prozbě zjevi se jí anjel svatý, jenž jie posíli, a řka: „Neroď se báti a chutně jednaj, cožs počala. Hospodin, ten jest s tebú a dáť vítězstvie protiv těm, jenž tě a jméno jeho uháněti miení, jehožto mocí králové kralují a páni panují.“ A když svatú </w:t>
      </w:r>
      <w:r>
        <w:rPr>
          <w:rStyle w:val="foliace"/>
        </w:rPr>
        <w:t xml:space="preserve">188r </w:t>
      </w:r>
      <w:r>
        <w:rPr>
          <w:rStyle w:val="Text"/>
        </w:rPr>
        <w:t xml:space="preserve">Kateřinu přivedli před ty jisté mistry, tehda die ciesařovi a řkúci takto: „Nestydieš se toliko mudrcuov a mistruov protiv jednéj dievce povolati, jimžto za jejich práci, jestliže protiv mně svítězí, dary slibuješ dáti, abych se s nimi hádala, a mne pak bez odplaty nutíš </w:t>
      </w:r>
      <w:r>
        <w:rPr>
          <w:rStyle w:val="emendace"/>
        </w:rPr>
        <w:t xml:space="preserve">nutíš </w:t>
      </w:r>
      <w:r>
        <w:rPr>
          <w:rStyle w:val="pramen"/>
        </w:rPr>
        <w:t xml:space="preserve">nutieſs </w:t>
      </w:r>
      <w:r>
        <w:rPr>
          <w:rStyle w:val="Text"/>
        </w:rPr>
        <w:t>k tomu? Avšakž nic toho já netbám. A ač ty mi toho neodplatíš</w:t>
      </w:r>
      <w:r>
        <w:rPr>
          <w:rStyle w:val="emendace"/>
        </w:rPr>
        <w:t xml:space="preserve">neodplatíš </w:t>
      </w:r>
      <w:r>
        <w:rPr>
          <w:rStyle w:val="pramen"/>
        </w:rPr>
        <w:t>neodplatieſs</w:t>
      </w:r>
      <w:r>
        <w:rPr>
          <w:rStyle w:val="Text"/>
        </w:rPr>
        <w:t>, ale pán muoj Kristus, jenž jest naděje a koruna všech proň bojujících</w:t>
      </w:r>
      <w:r>
        <w:rPr>
          <w:rStyle w:val="emendace"/>
        </w:rPr>
        <w:t xml:space="preserve">bojujících </w:t>
      </w:r>
      <w:r>
        <w:rPr>
          <w:rStyle w:val="pramen"/>
        </w:rPr>
        <w:t>bogugicziech</w:t>
      </w:r>
      <w:r>
        <w:rPr>
          <w:rStyle w:val="Text"/>
        </w:rPr>
        <w:t xml:space="preserve">, ten buď mi za to muoj odplátce.“ A když svatá Kateřina s těmi mistry mluvieše a jejich bohy zjevně hanějíci a dovozujíci písmem </w:t>
      </w:r>
      <w:r>
        <w:rPr>
          <w:rStyle w:val="emendace"/>
        </w:rPr>
        <w:t xml:space="preserve">písmem </w:t>
      </w:r>
      <w:r>
        <w:rPr>
          <w:rStyle w:val="pramen"/>
        </w:rPr>
        <w:t xml:space="preserve">pieſmem </w:t>
      </w:r>
      <w:r>
        <w:rPr>
          <w:rStyle w:val="Text"/>
        </w:rPr>
        <w:t xml:space="preserve">svatým, že jsú čerté a diábelské nástroje, tehda tito, nevědúce protiv takovým pevným duovodóm co odpověděti, všichni jsú umlkli, jako by zněměli a jako by mluviti neuměli. A viděv to ciesař, rozhněva se protiv takovým pevným mistróm i bude jim velmi horlivě přimlúvati. I </w:t>
      </w:r>
      <w:r>
        <w:rPr>
          <w:rStyle w:val="Text"/>
        </w:rPr>
        <w:lastRenderedPageBreak/>
        <w:t xml:space="preserve">die k nim řka: „Však jste dřieve pravili, že by jeden z vás chtěl ji přehádati! Kterak to pak jest, že vás toliko jediné dievky svú múdrostí přehádati nemuožete a tak hanebně jednéj dievce dáte se umluviti a přemoci?“ Tehda jeden z těch mistróv die ciesařovi řka: „Ciesaři, aby to věděl, což sme kdy s kterým člověkem oč mluvili, každý od nás byl přemožen a přehádán. Ale tato dievka, z niežto duch svatý mluví, ta jest nás přemluvila pravým duovodem, že protiv Kristu, jejiemu obránci, něčehož nesmieme řéci, aniž umieme co protiv tomu mluviti. A leč ty aneboli tvoji </w:t>
      </w:r>
      <w:r>
        <w:rPr>
          <w:rStyle w:val="foliace"/>
        </w:rPr>
        <w:t xml:space="preserve">188v </w:t>
      </w:r>
      <w:r>
        <w:rPr>
          <w:rStyle w:val="Text"/>
        </w:rPr>
        <w:t xml:space="preserve">lepšie duovod o svých bozích, ješto sme je až do sí chvíle následovali, provedeš, tehdať my se všichni k Kristu obrátíme.“ A uslyšav to ukrutný Maxencius ciesař, káže veliký oheň prostřed města udělati, jichžto svatá Kateřina snažně těšiti a posilovati počala a vieře křesťanské učila, aby nepozúfali, že za to vemú věčnú odplatu. Tu pak znamenavše se znamením svatého kříže, umetáni budú v oheň. A poručivše pánu bohu duše své, v tom ohni beze všeho poškvrněnie vidíni byli, že ani jejich vlasy, ani jejich rúcho od toho ohně nebylo porušeno ani pokaženo, jejichžto těla křesťané u velikém duostojenství </w:t>
      </w:r>
      <w:r>
        <w:rPr>
          <w:rStyle w:val="emendace"/>
        </w:rPr>
        <w:t xml:space="preserve">duostojenství </w:t>
      </w:r>
      <w:r>
        <w:rPr>
          <w:rStyle w:val="pramen"/>
        </w:rPr>
        <w:t xml:space="preserve">duoſtogenſtwie </w:t>
      </w:r>
      <w:r>
        <w:rPr>
          <w:rStyle w:val="Text"/>
        </w:rPr>
        <w:t>pochovali. Potom ciesař Maxencius die k ní a řka: „O najkrašší milá panenko, ještě dnešnieho dne poraď sama sobě a slituj se sama nad sebú a nad krású svú, a jáť tobě slibuji, že ihned druhá po méj královéj u mého dvoru budeš a obraz osoby tvé má uprostřed města postaven býti a budeš ode všech lidí jako bohyně následována.“ Odpovie jemu svatá Kateřina řkúci takto: „Nemluv takových nemúdrých řečí, ješto nerci mluviti, ale hřiech jest to pomysliti, což ty mluvíš</w:t>
      </w:r>
      <w:r>
        <w:rPr>
          <w:rStyle w:val="emendace"/>
        </w:rPr>
        <w:t xml:space="preserve">mluvíš </w:t>
      </w:r>
      <w:r>
        <w:rPr>
          <w:rStyle w:val="pramen"/>
        </w:rPr>
        <w:t>mluwieſs</w:t>
      </w:r>
      <w:r>
        <w:rPr>
          <w:rStyle w:val="Text"/>
        </w:rPr>
        <w:t>. Já sem se Kristu svému milému oddala, toť jest chot muoj ze všech najmilejší</w:t>
      </w:r>
      <w:r>
        <w:rPr>
          <w:rStyle w:val="emendace"/>
        </w:rPr>
        <w:t xml:space="preserve">najmilejší </w:t>
      </w:r>
      <w:r>
        <w:rPr>
          <w:rStyle w:val="pramen"/>
        </w:rPr>
        <w:t>naymileyſſie</w:t>
      </w:r>
      <w:r>
        <w:rPr>
          <w:rStyle w:val="Text"/>
        </w:rPr>
        <w:t xml:space="preserve">, a protož od jeho milosti ani řečí sladkú, ani hrózú, ani také strachem, ani kterými mukami mě odvalíš.“ Tehda Maxencius rozlítiv se proti nie, i káže ji obnažiti a jejie tělo svaté háky železnými zedrati a metlami ubiti, takže nic celého na ní </w:t>
      </w:r>
      <w:r>
        <w:rPr>
          <w:rStyle w:val="foliace"/>
        </w:rPr>
        <w:t xml:space="preserve">189r </w:t>
      </w:r>
      <w:r>
        <w:rPr>
          <w:rStyle w:val="Text"/>
        </w:rPr>
        <w:t xml:space="preserve">nebylo znáti. A potom káže ji do žaláře uvrci, aby tu dvanácte dní bez jiedla a pití chována byla. A to všecko milá svatá Kateřina pro jméno božie pokorně a mile trpěla, vzpomínajíc na ta slova, kteráž píše svatý Pavel řka: </w:t>
      </w:r>
      <w:r>
        <w:rPr>
          <w:rStyle w:val="cizijazyk"/>
        </w:rPr>
        <w:t xml:space="preserve">„Nemo coronabitur nisi qui legitime certaverit.“ </w:t>
      </w:r>
      <w:r>
        <w:rPr>
          <w:rStyle w:val="poznamka"/>
        </w:rPr>
        <w:t xml:space="preserve">2 T 2,5 </w:t>
      </w:r>
      <w:r>
        <w:rPr>
          <w:rStyle w:val="Text"/>
        </w:rPr>
        <w:t xml:space="preserve">Žádný nebude korunován ani odplaty vezme, než ktož řádně a statečně bojovati bude. Ale protiv tomu zase běda bude všem těm, jenž se malému pokušení </w:t>
      </w:r>
      <w:r>
        <w:rPr>
          <w:rStyle w:val="emendace"/>
        </w:rPr>
        <w:t xml:space="preserve">pokušení </w:t>
      </w:r>
      <w:r>
        <w:rPr>
          <w:rStyle w:val="pramen"/>
        </w:rPr>
        <w:t xml:space="preserve">pokuſſenie </w:t>
      </w:r>
      <w:r>
        <w:rPr>
          <w:rStyle w:val="Text"/>
        </w:rPr>
        <w:t>zprotiviti ani obrátiti nemohú, poněvadž tak mladá panenka toliko mukami, toliko protivenstvie svítěziti mohla. Ale čím to bylo než velikú láskú, ješto k milému bohu ústavně měla! Povýšil jie také pán buoh nad jiné svaté v jejiem učení</w:t>
      </w:r>
      <w:r>
        <w:rPr>
          <w:rStyle w:val="emendace"/>
        </w:rPr>
        <w:t xml:space="preserve">učení </w:t>
      </w:r>
      <w:r>
        <w:rPr>
          <w:rStyle w:val="pramen"/>
        </w:rPr>
        <w:t>vczenie</w:t>
      </w:r>
      <w:r>
        <w:rPr>
          <w:rStyle w:val="Text"/>
        </w:rPr>
        <w:t xml:space="preserve">. A to se dobře shledalo a ukázalo na králové a na tom kniežeti Porphyriovi, kteréhož svatá Kateřina učením svým na vieru křesťanskú obrátila a duše jejich k milému bohu poslala. Neb čte se dále o jejie svatém životě, když Maxencius pro některé své potřeby s země na několiko dní odjel, tehda zatím králová, pojemše s sebú to knieže Porphyria, i jde tam k tomu žaláři, v kterémž svatá Kateřina seděla. A když tam vstúpili, viděli žalář jasným světlem osviecený a anjela svatého léčíce rány jejieho těla svatého. Tu jim svatá Kateřina počala mnoho praviti o pánu bohu a o království </w:t>
      </w:r>
      <w:r>
        <w:rPr>
          <w:rStyle w:val="emendace"/>
        </w:rPr>
        <w:t xml:space="preserve">království </w:t>
      </w:r>
      <w:r>
        <w:rPr>
          <w:rStyle w:val="pramen"/>
        </w:rPr>
        <w:t xml:space="preserve">kralowſtwie </w:t>
      </w:r>
      <w:r>
        <w:rPr>
          <w:rStyle w:val="Text"/>
        </w:rPr>
        <w:t>nebeském, až oba, totiž královú i to knieže s jinými dvěma sty rytieři, na vieru jest obrátila, prorokujíci jim, že by také pro jméno božie muky trpěti měli. I seděli tu s ní, rozmlúvajíc až do puolnoci. A knieže Porphyrius, zname</w:t>
      </w:r>
      <w:r>
        <w:rPr>
          <w:rStyle w:val="foliace"/>
        </w:rPr>
        <w:t>189v</w:t>
      </w:r>
      <w:r>
        <w:rPr>
          <w:rStyle w:val="Text"/>
        </w:rPr>
        <w:t xml:space="preserve">naje pílně </w:t>
      </w:r>
      <w:r>
        <w:rPr>
          <w:rStyle w:val="emendace"/>
        </w:rPr>
        <w:t xml:space="preserve">pílně </w:t>
      </w:r>
      <w:r>
        <w:rPr>
          <w:rStyle w:val="pramen"/>
        </w:rPr>
        <w:t xml:space="preserve">pielnie </w:t>
      </w:r>
      <w:r>
        <w:rPr>
          <w:rStyle w:val="Text"/>
        </w:rPr>
        <w:t xml:space="preserve">její řeči, i padne k její nohám a přijme vieru křesťanskú i s královú i také s jinými rytieři. A jakož Maxencius byl přikázal, aby bez pokrmu dvanácte dní chována byla, tu ji v tom času pán Kristus nebeským chlebem krmil, jenž jie po bielém holúbku pokrm posílal. A v téj také </w:t>
      </w:r>
      <w:r>
        <w:rPr>
          <w:rStyle w:val="Text"/>
        </w:rPr>
        <w:lastRenderedPageBreak/>
        <w:t xml:space="preserve">chvíli, dokovadž v žaláři byla, pán Kristus s množstvím svatých anjeluov a svatých panen zjeví se jí a bude ji těšiti, aby v své núzi a v svých mukách ustavična byla, že jí ostati nechce a že jí to chce dobře odplatiti, a tiem obyčejem povýšil ji Kristus v ustavičnosti nad jiné své svaté. A když se ciesař zase vrátí, káže ji z žaláře před se vyvésti. A viděv, že jest krašší, nežli dřieve byla, i nadál se, že by jie tajně tam dával krmě, a rozhněvav se, i káže ty, kteříž jie hlédali, kvíliti a mučiti. Než svatá Kateřina, ta jemu řekla takto: „Křivdu jim činíš a darmo je viníš. Jáť sem pokrmuov z rukú člověčiech v tom vězení jsúci nepřijímala. Než Kristus, tenť mě jest skrze anjela svého v ty časy krmil.“ A když ji opět Maxencius sladkú řečí namlúvati poče, slibuje jie mnohé věci, aby se ještě rozmyslela a jeho bohy následovala, na to jemu svatá Kateřina odpovie řkúci takto: „Tak mě velmi napomínáš </w:t>
      </w:r>
      <w:r>
        <w:rPr>
          <w:rStyle w:val="emendace"/>
        </w:rPr>
        <w:t xml:space="preserve">napomínáš </w:t>
      </w:r>
      <w:r>
        <w:rPr>
          <w:rStyle w:val="pramen"/>
        </w:rPr>
        <w:t xml:space="preserve">napomienaſs </w:t>
      </w:r>
      <w:r>
        <w:rPr>
          <w:rStyle w:val="Text"/>
        </w:rPr>
        <w:t>a tak mi mnoho mluvíš</w:t>
      </w:r>
      <w:r>
        <w:rPr>
          <w:rStyle w:val="emendace"/>
        </w:rPr>
        <w:t xml:space="preserve">mluvíš </w:t>
      </w:r>
      <w:r>
        <w:rPr>
          <w:rStyle w:val="pramen"/>
        </w:rPr>
        <w:t>mluwieſs</w:t>
      </w:r>
      <w:r>
        <w:rPr>
          <w:rStyle w:val="Text"/>
        </w:rPr>
        <w:t xml:space="preserve">. Jáť tebe mnohem viece napomínám i prosím. Pověz však: kterého mám radějí zachovati? Toho li velebeného, krásného, mocného, čili smrtedlného, škaredého a nestatečného?“ A tak tepruv se ciesař rozhorlí i die jie řka: </w:t>
      </w:r>
      <w:r>
        <w:rPr>
          <w:rStyle w:val="foliace"/>
        </w:rPr>
        <w:t xml:space="preserve">190r </w:t>
      </w:r>
      <w:r>
        <w:rPr>
          <w:rStyle w:val="Text"/>
        </w:rPr>
        <w:t xml:space="preserve">„Jižs mě dlúho na řeči držala! A protož ze dvojieho vol sobě jedno: nebo následuj mé bohy a buď živa na světě, aneboť na tě tolik múk vymyslím, že vždy zahynúti musíš.“ Tehda svatá Kateřina die jemu zase řkúci takto: „Kteréž na světě muky vymysliti muožeš, ty vymysl a nedli tiem, nebť já hotova sem tělo své a krev svú obětovati pánu mému Jezukristu.“ Tehda nějaký rádce Maxenciuov, jakož u takových dvoruov mnohem viece jest těch, ješto pánu svému k libosti a také pro nějaký svuoj užitek budú viece ke zlému raditi nežli k dobrému, ten jistý bude ciesařovi raditi, aby na hruozu kázal udělati dvě kole a tak, aby se jedno protiv druhému točilo, a v ta kola aby kázal natlúci se všech stran nožuov a mečuov a jiných želez ostrých, aby svatá Kateřina vzhlédnúci </w:t>
      </w:r>
      <w:r>
        <w:rPr>
          <w:rStyle w:val="emendace"/>
        </w:rPr>
        <w:t xml:space="preserve">vzhlédnúci </w:t>
      </w:r>
      <w:r>
        <w:rPr>
          <w:rStyle w:val="pramen"/>
        </w:rPr>
        <w:t xml:space="preserve">wzhlednuti </w:t>
      </w:r>
      <w:r>
        <w:rPr>
          <w:rStyle w:val="Text"/>
        </w:rPr>
        <w:t xml:space="preserve">na tak hroznú muku užasla se a tím spieše se k modlám diábelským přichýlila. Tehda svatá Kateřina prosila milého pána boha, aby pán buoh pro svú čest a pro pamět jejieho jména a zvláště pro utvrzenie viery a pro polepšenie lidu, ješto se k tomu byli sešli, to jisté dielo a ta jistá kola ráčil zetřieti, zbořiti a porušiti. A ihned anjel svatý k její prozbě ta kola a ten nástroj velmi rychle ztlúkl </w:t>
      </w:r>
      <w:r>
        <w:rPr>
          <w:rStyle w:val="emendace"/>
        </w:rPr>
        <w:t xml:space="preserve">ztlúkl </w:t>
      </w:r>
      <w:r>
        <w:rPr>
          <w:rStyle w:val="pramen"/>
        </w:rPr>
        <w:t xml:space="preserve">ztluky </w:t>
      </w:r>
      <w:r>
        <w:rPr>
          <w:rStyle w:val="Text"/>
        </w:rPr>
        <w:t xml:space="preserve">a ztroskotal a podlé toho čtyři cisiece </w:t>
      </w:r>
      <w:r>
        <w:rPr>
          <w:rStyle w:val="lemma"/>
        </w:rPr>
        <w:t xml:space="preserve">tisúc </w:t>
      </w:r>
      <w:r>
        <w:rPr>
          <w:rStyle w:val="Text"/>
        </w:rPr>
        <w:t xml:space="preserve">pohanuov zbil a pohubil. A viděvši to královna, jenž se až do téj chviele u vieře tajila, a tak šedše doluov, velice královi svému domluvila. Tehda Maxencius znamenav, že by žena jeho po vieře křesťanské postúpila, káže najprv jejie prsi obřezati a potom káže její hlavu </w:t>
      </w:r>
      <w:r>
        <w:rPr>
          <w:rStyle w:val="foliace"/>
        </w:rPr>
        <w:t xml:space="preserve">190v </w:t>
      </w:r>
      <w:r>
        <w:rPr>
          <w:rStyle w:val="Text"/>
        </w:rPr>
        <w:t xml:space="preserve">stieti. A když již na smrt ji vedechu, prosila svaté Kateřiny, aby za ni milého boha prosila. Jiežto odpovie svatá Kateřina řkúci takto: „Neměj péče, má najmilejšie královno, než buď tím úplně jista, že dnes za to počasné, pominulé královstvie budeš míti věčné a za smrtedlného chotě budeš míti živého a věčného pána Jezukrista.“ Tehda králová tak posílena a potěšena jsúci, napomínala toho popravce, aby nedlil, a což by měl jednati, aby konal tím spěšněji. Tu pak vevydše ji před město, najprvé jejie prsi obřezavše a potom jejie hlavu sťali. Jejiežto tělo vzem knieže Porphyrius, obyčejem křesťanským poctivě pochoval. A nazajtřie, když se Maxencius tázal, kto by tělo ženy jeho pochoval, a mnoho jich o to kvíliti kázal, kto by to učinil, vždy chtě zvěděti, vystúpiv Porphyrius knieže, i die velikým hlasem řka: „Jáť sem ten, jenž sem služebnici božie pochoval a s ní zajedno vieru křesťanskú přijal.“ A takže k této řeči Maxencius jako by se zblázniti chtěl, bude řváti a volati řka: „Ó, běda mně hubenému, vidím, že již i Porphyrius, jediný stráže duše méj a těla mého, utěšení mé, také od Kateřiny zklamán jest!“ A tudiež také jiných dvě stě rytieřuov volati budú a řkúce: „My také </w:t>
      </w:r>
      <w:r>
        <w:rPr>
          <w:rStyle w:val="Text"/>
        </w:rPr>
        <w:lastRenderedPageBreak/>
        <w:t xml:space="preserve">křesťané jsme a vieru Kristovu přijali sme. A hotovi jsme pro jeho svaté jméno umříti.“ Tu pak ovšem ciesař horliv náčitě bieše, káže knieže Porphyria i jiné všechny rytieře pořád stienati a těla jejich přede psy metati. A potom opět přivola před se svatéj Kateřiny, i bude jie opět mluviti řka: „Kateřino! </w:t>
      </w:r>
      <w:r>
        <w:rPr>
          <w:rStyle w:val="foliace"/>
        </w:rPr>
        <w:t xml:space="preserve">191r </w:t>
      </w:r>
      <w:r>
        <w:rPr>
          <w:rStyle w:val="Text"/>
        </w:rPr>
        <w:t xml:space="preserve">Ačkoli královú i s Porphyriem </w:t>
      </w:r>
      <w:r>
        <w:rPr>
          <w:rStyle w:val="emendace"/>
        </w:rPr>
        <w:t xml:space="preserve">Porphyriem </w:t>
      </w:r>
      <w:r>
        <w:rPr>
          <w:rStyle w:val="pramen"/>
        </w:rPr>
        <w:t xml:space="preserve">Porph </w:t>
      </w:r>
      <w:r>
        <w:rPr>
          <w:rStyle w:val="poznamka"/>
        </w:rPr>
        <w:t>opraveno mladší rukou</w:t>
      </w:r>
      <w:r>
        <w:rPr>
          <w:rStyle w:val="pripisekmarginalnimladsi"/>
        </w:rPr>
        <w:t xml:space="preserve">čáry svými od </w:t>
      </w:r>
      <w:r>
        <w:rPr>
          <w:rStyle w:val="Text"/>
        </w:rPr>
        <w:t xml:space="preserve">viery, totiž mých bohuov, svedla </w:t>
      </w:r>
      <w:r>
        <w:rPr>
          <w:rStyle w:val="emendace"/>
        </w:rPr>
        <w:t xml:space="preserve">svedla </w:t>
      </w:r>
      <w:r>
        <w:rPr>
          <w:rStyle w:val="pramen"/>
        </w:rPr>
        <w:t xml:space="preserve">ſw </w:t>
      </w:r>
      <w:r>
        <w:rPr>
          <w:rStyle w:val="poznamka"/>
        </w:rPr>
        <w:t xml:space="preserve">opraveno mladší rukou </w:t>
      </w:r>
      <w:r>
        <w:rPr>
          <w:rStyle w:val="pripisekmarginalnimladsi"/>
        </w:rPr>
        <w:t xml:space="preserve">a k smrti je </w:t>
      </w:r>
      <w:r>
        <w:rPr>
          <w:rStyle w:val="Text"/>
        </w:rPr>
        <w:t>připravila</w:t>
      </w:r>
      <w:r>
        <w:rPr>
          <w:rStyle w:val="emendace"/>
        </w:rPr>
        <w:t xml:space="preserve">připravila </w:t>
      </w:r>
      <w:r>
        <w:rPr>
          <w:rStyle w:val="pramen"/>
        </w:rPr>
        <w:t>prawila</w:t>
      </w:r>
      <w:r>
        <w:rPr>
          <w:rStyle w:val="poznamka"/>
        </w:rPr>
        <w:t>opraveno mladší rukou</w:t>
      </w:r>
      <w:r>
        <w:rPr>
          <w:rStyle w:val="Text"/>
        </w:rPr>
        <w:t xml:space="preserve">, avšak přesto, jestliže </w:t>
      </w:r>
      <w:r>
        <w:rPr>
          <w:rStyle w:val="emendace"/>
        </w:rPr>
        <w:t xml:space="preserve">jestliže </w:t>
      </w:r>
      <w:r>
        <w:rPr>
          <w:rStyle w:val="pramen"/>
        </w:rPr>
        <w:t xml:space="preserve">gtli zi </w:t>
      </w:r>
      <w:r>
        <w:rPr>
          <w:rStyle w:val="poznamka"/>
        </w:rPr>
        <w:t xml:space="preserve">opraveno mladší rukou </w:t>
      </w:r>
      <w:r>
        <w:rPr>
          <w:rStyle w:val="pripisekmarginalnimladsi"/>
        </w:rPr>
        <w:t xml:space="preserve">mi v tom </w:t>
      </w:r>
      <w:r>
        <w:rPr>
          <w:rStyle w:val="Text"/>
        </w:rPr>
        <w:t xml:space="preserve">povolíš </w:t>
      </w:r>
      <w:r>
        <w:rPr>
          <w:rStyle w:val="emendace"/>
        </w:rPr>
        <w:t xml:space="preserve">povolíš </w:t>
      </w:r>
      <w:r>
        <w:rPr>
          <w:rStyle w:val="pramen"/>
        </w:rPr>
        <w:t xml:space="preserve">liſs </w:t>
      </w:r>
      <w:r>
        <w:rPr>
          <w:rStyle w:val="poznamka"/>
        </w:rPr>
        <w:t xml:space="preserve">opraveno mladší rukou </w:t>
      </w:r>
      <w:r>
        <w:rPr>
          <w:rStyle w:val="Text"/>
        </w:rPr>
        <w:t xml:space="preserve">a mne v tom poslechneš, že se </w:t>
      </w:r>
      <w:r>
        <w:rPr>
          <w:rStyle w:val="emendace"/>
        </w:rPr>
        <w:t xml:space="preserve">se </w:t>
      </w:r>
      <w:r>
        <w:rPr>
          <w:rStyle w:val="pramen"/>
        </w:rPr>
        <w:t xml:space="preserve">ſ </w:t>
      </w:r>
      <w:r>
        <w:rPr>
          <w:rStyle w:val="poznamka"/>
        </w:rPr>
        <w:t xml:space="preserve">opraveno mladší rukou </w:t>
      </w:r>
      <w:r>
        <w:rPr>
          <w:rStyle w:val="pripisekmarginalnimladsi"/>
        </w:rPr>
        <w:t xml:space="preserve">bohům mým </w:t>
      </w:r>
      <w:r>
        <w:rPr>
          <w:rStyle w:val="Text"/>
        </w:rPr>
        <w:t xml:space="preserve">klaněti budeš a je následovati, jáť </w:t>
      </w:r>
      <w:r>
        <w:rPr>
          <w:rStyle w:val="emendace"/>
        </w:rPr>
        <w:t xml:space="preserve">jáť </w:t>
      </w:r>
      <w:r>
        <w:rPr>
          <w:rStyle w:val="pramen"/>
        </w:rPr>
        <w:t xml:space="preserve">ya </w:t>
      </w:r>
      <w:r>
        <w:rPr>
          <w:rStyle w:val="poznamka"/>
        </w:rPr>
        <w:t xml:space="preserve">opraveno mladší rukou </w:t>
      </w:r>
      <w:r>
        <w:rPr>
          <w:rStyle w:val="pripisekmarginalnimladsi"/>
        </w:rPr>
        <w:t>slibuji tobě</w:t>
      </w:r>
      <w:r>
        <w:rPr>
          <w:rStyle w:val="Text"/>
        </w:rPr>
        <w:t xml:space="preserve">, žeť to vše ještě odpustím, a chciť tě </w:t>
      </w:r>
      <w:r>
        <w:rPr>
          <w:rStyle w:val="emendace"/>
        </w:rPr>
        <w:t xml:space="preserve">tě </w:t>
      </w:r>
      <w:r>
        <w:rPr>
          <w:rStyle w:val="pramen"/>
        </w:rPr>
        <w:t xml:space="preserve">ti </w:t>
      </w:r>
      <w:r>
        <w:rPr>
          <w:rStyle w:val="poznamka"/>
        </w:rPr>
        <w:t xml:space="preserve">opraveno mladší rukou </w:t>
      </w:r>
      <w:r>
        <w:rPr>
          <w:rStyle w:val="pripisekmarginalnimladsi"/>
        </w:rPr>
        <w:t xml:space="preserve">místo své </w:t>
      </w:r>
      <w:r>
        <w:rPr>
          <w:rStyle w:val="Text"/>
        </w:rPr>
        <w:t>své králové. A pakli toho neučiníš</w:t>
      </w:r>
      <w:r>
        <w:rPr>
          <w:rStyle w:val="emendace"/>
        </w:rPr>
        <w:t xml:space="preserve">neučiníš </w:t>
      </w:r>
      <w:r>
        <w:rPr>
          <w:rStyle w:val="pramen"/>
        </w:rPr>
        <w:t>nevczinieſs</w:t>
      </w:r>
      <w:r>
        <w:rPr>
          <w:rStyle w:val="Text"/>
        </w:rPr>
        <w:t xml:space="preserve">, tehdy </w:t>
      </w:r>
      <w:r>
        <w:rPr>
          <w:rStyle w:val="emendace"/>
        </w:rPr>
        <w:t xml:space="preserve">tehdy </w:t>
      </w:r>
      <w:r>
        <w:rPr>
          <w:rStyle w:val="pramen"/>
        </w:rPr>
        <w:t xml:space="preserve">te </w:t>
      </w:r>
      <w:r>
        <w:rPr>
          <w:rStyle w:val="poznamka"/>
        </w:rPr>
        <w:t xml:space="preserve">opraveno mladší rukou </w:t>
      </w:r>
      <w:r>
        <w:rPr>
          <w:rStyle w:val="pripisekmarginalnimladsi"/>
        </w:rPr>
        <w:t xml:space="preserve">již </w:t>
      </w:r>
      <w:r>
        <w:rPr>
          <w:rStyle w:val="Text"/>
        </w:rPr>
        <w:t>toho déle od tebe trpěti nebudu a musíš za to život svój dáti.“ Odpovie jemu svatá Kateřina s dobrú myslí řkúci takto: „To vše, cos si sobě vymyslil o mně učiniti, to předse jednaj, hotovať sem vše pro jméno božie ráda trpěti.“ A vida Maxencius, že jie přemluviti nemuože, nakrátce odsúdi ji na smrt, aby jie jejie hlavu sťali. A když ji již na smrt vedechu, tehda zdvihši oči do nebes, i bude se milému bohu modliti řkúci takto: „Ó naděje a spasenie všech v tě úfajících, ó slavnosti panenská, milý Jezukriste, prosím tvé svaté milosti, ktož koli umučenie mé pamatovati bude, buďto při svém skončení</w:t>
      </w:r>
      <w:r>
        <w:rPr>
          <w:rStyle w:val="emendace"/>
        </w:rPr>
        <w:t xml:space="preserve">skončení </w:t>
      </w:r>
      <w:r>
        <w:rPr>
          <w:rStyle w:val="pramen"/>
        </w:rPr>
        <w:t>skonczenie</w:t>
      </w:r>
      <w:r>
        <w:rPr>
          <w:rStyle w:val="Text"/>
        </w:rPr>
        <w:t xml:space="preserve">, neboli v které koli núzi a potřebu jméno mé nazývati bude, rač ho v jeho prozbě pro mě, milý pane, uslyšeti.“ A ihned slyšán jest hlas s nebes v takových sloviech: „Poď sem ke mně, najmilejší choti má, teď vrata nebeská jsú tobě otevřiena i těm všem, ktož umučenie tvé svaté pamatovati a světiti budú, slibuji těm všem z nebe odplatu dáti!“ A když se ty řeči dokonají, tehda ihned jejie svatú hlavu setnú. Tu pak miesto krve teklo jest mléko s jejieho těla svatého. A anjelé svatí, vzemše jejie tělo svaté, odnesli je na tu horu Sinaj a tu jejie tělo čistě a duostojně pochovali. Z jejíchžto svatých kostí olej teče, ješto mnohé </w:t>
      </w:r>
      <w:r>
        <w:rPr>
          <w:rStyle w:val="foliace"/>
        </w:rPr>
        <w:t xml:space="preserve">191v </w:t>
      </w:r>
      <w:r>
        <w:rPr>
          <w:rStyle w:val="Text"/>
        </w:rPr>
        <w:t xml:space="preserve">rozličné </w:t>
      </w:r>
      <w:r>
        <w:rPr>
          <w:rStyle w:val="emendace"/>
        </w:rPr>
        <w:t xml:space="preserve">rozličné </w:t>
      </w:r>
      <w:r>
        <w:rPr>
          <w:rStyle w:val="pramen"/>
        </w:rPr>
        <w:t xml:space="preserve">ne </w:t>
      </w:r>
      <w:r>
        <w:rPr>
          <w:rStyle w:val="poznamka"/>
        </w:rPr>
        <w:t xml:space="preserve">opraveno mladší rukou </w:t>
      </w:r>
      <w:r>
        <w:rPr>
          <w:rStyle w:val="Text"/>
        </w:rPr>
        <w:t xml:space="preserve">nemoci hojí a léčí. A tak ta předuostojná </w:t>
      </w:r>
      <w:r>
        <w:rPr>
          <w:rStyle w:val="emendace"/>
        </w:rPr>
        <w:t xml:space="preserve">předuostojná </w:t>
      </w:r>
      <w:r>
        <w:rPr>
          <w:rStyle w:val="pramen"/>
        </w:rPr>
        <w:t xml:space="preserve">przeduo </w:t>
      </w:r>
      <w:r>
        <w:rPr>
          <w:rStyle w:val="poznamka"/>
        </w:rPr>
        <w:t xml:space="preserve">opraveno mladší rukou </w:t>
      </w:r>
      <w:r>
        <w:rPr>
          <w:rStyle w:val="Text"/>
        </w:rPr>
        <w:t xml:space="preserve">panna život svój svatý na tomto světě dokonala. A jakož ji pán buoh nad jiné svaté při jejím životě, dokovadž živa byla, ve mnohých věcech uctil a povýšil, takéž po její smrti ráčil ji v rozličných věcech poctiti a povýšiti. Jedno na tom, že anjely svatými na hoře Sinaj jest pochována, jakož ste slyšeli, na kteréžto hoře pán buoh Mojžiešovi dal desatero přikázanie a s ním ochotně mluvieše. Na kteréjžto také hoře jsa Mojžieš čtyrydceti dní se postil. Ta jistá hora, když den súdný všechny věci oheň spálí, ona sama celá zuostane na znamení, že Kristus s milú svatú Kateřinú velikú obecnost měl a ji zákonem múdrosti své naplnil. A v tom jest přirovnána svatému Klimentu. Neb jakož anjelé svatí svatému Klimentu v moři hrob udělali, takéž svaté Kateřině na hoře Sinaj hrob jí udělavši a jakožto bratřie sestru duostojně pochovali. Druhé také poctil ji v tom, že velmi divně s jejích úduov a svatých kostí olej kape, jenž mnohé lidi uzdravuje. A tím jest přirovnána svatému Mikulášovi, z jehožto úduov také teče olej. Také poctil ji pán Kristus, že duši jejie stonásobně odplatu zjednal, totiž tu odplatu, jenž mají všechny čisté svaté panny, odplatu všech mučedlníkuov svatých i také všech božích </w:t>
      </w:r>
      <w:r>
        <w:rPr>
          <w:rStyle w:val="emendace"/>
        </w:rPr>
        <w:t xml:space="preserve">božích </w:t>
      </w:r>
      <w:r>
        <w:rPr>
          <w:rStyle w:val="pramen"/>
        </w:rPr>
        <w:t xml:space="preserve">boziech </w:t>
      </w:r>
      <w:r>
        <w:rPr>
          <w:rStyle w:val="Text"/>
        </w:rPr>
        <w:t xml:space="preserve">svatých spravedlivých. Čtvrté chtěl ji Kristus na tom poctiti, že duši její svatými anjely do nebe přivedl. A protož poněvadž ji pán náš Kristus i při jejím životě, i také po smrti tak ctil a miloval, dobře jest podobné, aby ji také všichni </w:t>
      </w:r>
      <w:r>
        <w:rPr>
          <w:rStyle w:val="Text"/>
        </w:rPr>
        <w:lastRenderedPageBreak/>
        <w:t xml:space="preserve">lidé ctili a milovali. Ctíti ji mají panny, protože čistoty své pro ciesaře </w:t>
      </w:r>
      <w:r>
        <w:rPr>
          <w:rStyle w:val="foliace"/>
        </w:rPr>
        <w:t xml:space="preserve">192r </w:t>
      </w:r>
      <w:r>
        <w:rPr>
          <w:rStyle w:val="Text"/>
        </w:rPr>
        <w:t>Maxencia ztratiti jest nechtěla</w:t>
      </w:r>
      <w:r>
        <w:rPr>
          <w:rStyle w:val="emendace"/>
        </w:rPr>
        <w:t xml:space="preserve">nechtěla </w:t>
      </w:r>
      <w:r>
        <w:rPr>
          <w:rStyle w:val="pramen"/>
        </w:rPr>
        <w:t>necht</w:t>
      </w:r>
      <w:r>
        <w:rPr>
          <w:rStyle w:val="poznamka"/>
        </w:rPr>
        <w:t>opraveno mladší rukou</w:t>
      </w:r>
      <w:r>
        <w:rPr>
          <w:rStyle w:val="Text"/>
        </w:rPr>
        <w:t xml:space="preserve">. </w:t>
      </w:r>
      <w:r>
        <w:rPr>
          <w:rStyle w:val="pripisekmarginalnimladsi"/>
        </w:rPr>
        <w:t xml:space="preserve">Manželky také </w:t>
      </w:r>
      <w:r>
        <w:rPr>
          <w:rStyle w:val="Text"/>
        </w:rPr>
        <w:t xml:space="preserve">ji mají ctíti a rády milovati, </w:t>
      </w:r>
      <w:r>
        <w:rPr>
          <w:rStyle w:val="pripisekmarginalnimladsi"/>
        </w:rPr>
        <w:t xml:space="preserve">protože královnu </w:t>
      </w:r>
      <w:r>
        <w:rPr>
          <w:rStyle w:val="Text"/>
        </w:rPr>
        <w:t xml:space="preserve">s kniežetem Porphyriem na vieru </w:t>
      </w:r>
      <w:r>
        <w:rPr>
          <w:rStyle w:val="emendace"/>
        </w:rPr>
        <w:t xml:space="preserve">vieru </w:t>
      </w:r>
      <w:r>
        <w:rPr>
          <w:rStyle w:val="pramen"/>
        </w:rPr>
        <w:t xml:space="preserve">w </w:t>
      </w:r>
      <w:r>
        <w:rPr>
          <w:rStyle w:val="poznamka"/>
        </w:rPr>
        <w:t xml:space="preserve">opraveno mladší rukou </w:t>
      </w:r>
      <w:r>
        <w:rPr>
          <w:rStyle w:val="pripisekmarginalnimladsi"/>
        </w:rPr>
        <w:t xml:space="preserve">křesťanskou </w:t>
      </w:r>
      <w:r>
        <w:rPr>
          <w:rStyle w:val="Text"/>
        </w:rPr>
        <w:t xml:space="preserve">obrátila. Kněží, mistři a žákovstvo </w:t>
      </w:r>
      <w:r>
        <w:rPr>
          <w:rStyle w:val="emendace"/>
        </w:rPr>
        <w:t xml:space="preserve">žákovstvo </w:t>
      </w:r>
      <w:r>
        <w:rPr>
          <w:rStyle w:val="pramen"/>
        </w:rPr>
        <w:t xml:space="preserve">zakowſ </w:t>
      </w:r>
      <w:r>
        <w:rPr>
          <w:rStyle w:val="poznamka"/>
        </w:rPr>
        <w:t xml:space="preserve">opraveno mladší rukou </w:t>
      </w:r>
      <w:r>
        <w:rPr>
          <w:rStyle w:val="pripisekmarginalnimladsi"/>
        </w:rPr>
        <w:t xml:space="preserve">mají jí </w:t>
      </w:r>
      <w:r>
        <w:rPr>
          <w:rStyle w:val="Text"/>
        </w:rPr>
        <w:t xml:space="preserve">také rádi slúžiti, proto že ona učením </w:t>
      </w:r>
      <w:r>
        <w:rPr>
          <w:rStyle w:val="emendace"/>
        </w:rPr>
        <w:t xml:space="preserve">učením </w:t>
      </w:r>
      <w:r>
        <w:rPr>
          <w:rStyle w:val="pramen"/>
        </w:rPr>
        <w:t xml:space="preserve">vczen </w:t>
      </w:r>
      <w:r>
        <w:rPr>
          <w:rStyle w:val="poznamka"/>
        </w:rPr>
        <w:t xml:space="preserve">opraveno mladší rukou </w:t>
      </w:r>
      <w:r>
        <w:rPr>
          <w:rStyle w:val="pripisekmarginalnimladsi"/>
        </w:rPr>
        <w:t xml:space="preserve">svým </w:t>
      </w:r>
      <w:r>
        <w:rPr>
          <w:rStyle w:val="Text"/>
        </w:rPr>
        <w:t xml:space="preserve">padesáte </w:t>
      </w:r>
      <w:r>
        <w:rPr>
          <w:rStyle w:val="emendace"/>
        </w:rPr>
        <w:t xml:space="preserve">padesáte </w:t>
      </w:r>
      <w:r>
        <w:rPr>
          <w:rStyle w:val="pramen"/>
        </w:rPr>
        <w:t xml:space="preserve">deſate </w:t>
      </w:r>
      <w:r>
        <w:rPr>
          <w:rStyle w:val="poznamka"/>
        </w:rPr>
        <w:t xml:space="preserve">opraveno mladší rukou </w:t>
      </w:r>
      <w:r>
        <w:rPr>
          <w:rStyle w:val="Text"/>
        </w:rPr>
        <w:t xml:space="preserve">mistruov přehádala a k milému </w:t>
      </w:r>
      <w:r>
        <w:rPr>
          <w:rStyle w:val="pripisekmarginalnimladsi"/>
        </w:rPr>
        <w:t>Kristu obrátila</w:t>
      </w:r>
      <w:r>
        <w:rPr>
          <w:rStyle w:val="Text"/>
        </w:rPr>
        <w:t xml:space="preserve">. A pak zvláště všichni hřiešní vóbec </w:t>
      </w:r>
      <w:r>
        <w:rPr>
          <w:rStyle w:val="pripisekmarginalnimladsi"/>
        </w:rPr>
        <w:t xml:space="preserve">mají </w:t>
      </w:r>
      <w:r>
        <w:rPr>
          <w:rStyle w:val="Text"/>
        </w:rPr>
        <w:t xml:space="preserve">rádi slúžiti, protože při jejiem umučení měla jest na paměti, aby jejie hod nábožně světili neboli sice kterú čest aneb službu učinili, poněvadž nám hřiešným jejie svaté pomoci vždy potřebie jest. Dnešnieho dne tím nábožnějí jejie svaté milosti i každú chvíli postem svým, alnužnú svú a modlitbami svými poslužme a mějme utrpenie s jejím umučením, abychom její prozby také účastni byli a jejie pomocí a zaslúžením k téj nebeskéj radosti, kdež se nynie raduje, po našem skončení </w:t>
      </w:r>
      <w:r>
        <w:rPr>
          <w:rStyle w:val="emendace"/>
        </w:rPr>
        <w:t xml:space="preserve">skončení </w:t>
      </w:r>
      <w:r>
        <w:rPr>
          <w:rStyle w:val="pramen"/>
        </w:rPr>
        <w:t xml:space="preserve">ſkonczenie </w:t>
      </w:r>
      <w:r>
        <w:rPr>
          <w:rStyle w:val="Text"/>
        </w:rPr>
        <w:t>přijíti mohli. K tomu nám dopomáhaj buoh otec i syn i duch svatý. Amen.</w:t>
      </w:r>
    </w:p>
    <w:p>
      <w:pPr>
        <w:pStyle w:val="Nadpis"/>
      </w:pPr>
      <w:r>
        <w:rPr>
          <w:rStyle w:val="cizijazyk"/>
        </w:rPr>
        <w:t>De Assumpcione beate Virginis</w:t>
      </w:r>
    </w:p>
    <w:p>
      <w:r>
        <w:rPr>
          <w:rStyle w:val="Text"/>
        </w:rPr>
        <w:t xml:space="preserve">Hodné jest i také spasitedlné, abychom tento dnešní slavný hod v božie službě a matky jeho měli. A jakožto dobří křesťané setrvali a dokonali. Neb nemóžem jí toliko cti, toliko služby neb chvály učiniti, ještěť jest mnohem větší hodna </w:t>
      </w:r>
      <w:r>
        <w:rPr>
          <w:rStyle w:val="poznamka"/>
        </w:rPr>
        <w:t>původně zapsáno jen slovo „hod“, „na“ připsáno na okraji mladší rukou</w:t>
      </w:r>
      <w:r>
        <w:rPr>
          <w:rStyle w:val="pripisekmarginalnimladsi"/>
        </w:rPr>
        <w:t xml:space="preserve">chvály </w:t>
      </w:r>
      <w:r>
        <w:rPr>
          <w:rStyle w:val="Text"/>
        </w:rPr>
        <w:t xml:space="preserve">a duostojnější, protože nám od nie všechno naše dobré plně pochází. Jakožto také máti naše cierkev svatá v chvále dnešnieho hodu i tento celý ochtáb vyzpěvuje a vzpomíná takto řkúci: </w:t>
      </w:r>
      <w:r>
        <w:rPr>
          <w:rStyle w:val="cizijazyk"/>
        </w:rPr>
        <w:t xml:space="preserve">„Felix namque es, sacra Virgo Maria.“ </w:t>
      </w:r>
      <w:r>
        <w:rPr>
          <w:rStyle w:val="Text"/>
        </w:rPr>
        <w:t xml:space="preserve">Jistě přeščastná jsi ty, panno Maria, neb z tebe vzešlo jest slunce spravedlnosti, Kristus </w:t>
      </w:r>
      <w:r>
        <w:rPr>
          <w:rStyle w:val="foliace"/>
        </w:rPr>
        <w:t xml:space="preserve">192v </w:t>
      </w:r>
      <w:r>
        <w:rPr>
          <w:rStyle w:val="pripisekmarginalnimladsi"/>
        </w:rPr>
        <w:t xml:space="preserve">a </w:t>
      </w:r>
      <w:r>
        <w:rPr>
          <w:rStyle w:val="Text"/>
        </w:rPr>
        <w:t xml:space="preserve">buoh </w:t>
      </w:r>
      <w:r>
        <w:rPr>
          <w:rStyle w:val="emendace"/>
        </w:rPr>
        <w:t xml:space="preserve">buoh </w:t>
      </w:r>
      <w:r>
        <w:rPr>
          <w:rStyle w:val="pramen"/>
        </w:rPr>
        <w:t xml:space="preserve">uoh </w:t>
      </w:r>
      <w:r>
        <w:rPr>
          <w:rStyle w:val="poznamka"/>
        </w:rPr>
        <w:t xml:space="preserve">opraveno mladší rukou </w:t>
      </w:r>
      <w:r>
        <w:rPr>
          <w:rStyle w:val="Text"/>
        </w:rPr>
        <w:t xml:space="preserve">náš, a všie chvály plná a hodná. Svatý </w:t>
      </w:r>
      <w:r>
        <w:rPr>
          <w:rStyle w:val="emendace"/>
        </w:rPr>
        <w:t xml:space="preserve">Svatý </w:t>
      </w:r>
      <w:r>
        <w:rPr>
          <w:rStyle w:val="pramen"/>
        </w:rPr>
        <w:t xml:space="preserve">aty </w:t>
      </w:r>
      <w:r>
        <w:rPr>
          <w:rStyle w:val="poznamka"/>
        </w:rPr>
        <w:t xml:space="preserve">opraveno mladší rukou </w:t>
      </w:r>
      <w:r>
        <w:rPr>
          <w:rStyle w:val="Text"/>
        </w:rPr>
        <w:t xml:space="preserve">Ambrož, ten se k tomu přimlúvaje, praví </w:t>
      </w:r>
      <w:r>
        <w:rPr>
          <w:rStyle w:val="pripisekmarginalnimladsi"/>
        </w:rPr>
        <w:t>řka</w:t>
      </w:r>
      <w:r>
        <w:rPr>
          <w:rStyle w:val="Text"/>
        </w:rPr>
        <w:t xml:space="preserve">: </w:t>
      </w:r>
      <w:r>
        <w:rPr>
          <w:rStyle w:val="cizijazyk"/>
        </w:rPr>
        <w:t xml:space="preserve">„Vere digna est Maria omni laude et honore, que pro honorem filium suum non desinit invocare.“ </w:t>
      </w:r>
      <w:r>
        <w:rPr>
          <w:rStyle w:val="Text"/>
        </w:rPr>
        <w:t xml:space="preserve">Jistě všie cti i také chvály hodna jest panna Maria, jenž pro člověka syna svého nazývati nepřestane. A pak svatý Bernart o téj přeslavnéj panně mluví </w:t>
      </w:r>
      <w:r>
        <w:rPr>
          <w:rStyle w:val="emendace"/>
        </w:rPr>
        <w:t xml:space="preserve">mluví </w:t>
      </w:r>
      <w:r>
        <w:rPr>
          <w:rStyle w:val="pramen"/>
        </w:rPr>
        <w:t xml:space="preserve">mluwie </w:t>
      </w:r>
      <w:r>
        <w:rPr>
          <w:rStyle w:val="Text"/>
        </w:rPr>
        <w:t xml:space="preserve">řka takto: </w:t>
      </w:r>
      <w:r>
        <w:rPr>
          <w:rStyle w:val="cizijazyk"/>
        </w:rPr>
        <w:t xml:space="preserve">„Nichil est, quod tantum me terreat, nec est aliquid, quod tantum me delectat sicut de beata Virgine sermonem habere.“ </w:t>
      </w:r>
      <w:r>
        <w:rPr>
          <w:rStyle w:val="Text"/>
        </w:rPr>
        <w:t xml:space="preserve">Nic nenie, ješto by mě zstrašilo toliko, aniž co jest, ješto by se mi toliko líbilo jako mluviti o téj panně blahoslavenéj, straší mě mé vlastnie neduostojenstvie. A protož k vzbuzení náboženstvie většieho a k obdržení větčích daruov a milostí vzal sem před se slova, jenž sú psána v knihách Rút v rozdiele třetím. A takto se vykládají. </w:t>
      </w:r>
      <w:r>
        <w:rPr>
          <w:rStyle w:val="cizijazyk"/>
        </w:rPr>
        <w:t xml:space="preserve">„Scit omnis populus, qui habitat intra portas urbis meae, mulierem te esse virtutis.“ </w:t>
      </w:r>
      <w:r>
        <w:rPr>
          <w:rStyle w:val="poznamka"/>
        </w:rPr>
        <w:t xml:space="preserve">Ru 3,11 </w:t>
      </w:r>
      <w:r>
        <w:rPr>
          <w:rStyle w:val="Text"/>
        </w:rPr>
        <w:t xml:space="preserve">Vie vešken lid, jenž bydlí a přebývá v ohradě bran města Jeruzaléma, žes žena ctností. Ačkoli tato slova židé a měščané města Jeruzaléma mluvili jsú k téj ctnéj panně Rút tak řečenéj, avšak podobně ta slova věrní křesťané o téjto ctnéj a duostojnéj panně Mariji, jejiežto hod dnes slavíme nábožně, také řéci a mluviti mohú. Na ta slova mluví </w:t>
      </w:r>
      <w:r>
        <w:rPr>
          <w:rStyle w:val="emendace"/>
        </w:rPr>
        <w:t xml:space="preserve">mluví </w:t>
      </w:r>
      <w:r>
        <w:rPr>
          <w:rStyle w:val="pramen"/>
        </w:rPr>
        <w:t xml:space="preserve">mluwie </w:t>
      </w:r>
      <w:r>
        <w:rPr>
          <w:rStyle w:val="Text"/>
        </w:rPr>
        <w:t xml:space="preserve">svatý Bernart řka takto: </w:t>
      </w:r>
      <w:r>
        <w:rPr>
          <w:rStyle w:val="cizijazyk"/>
        </w:rPr>
        <w:t xml:space="preserve">„Vehementer nobis, dilectissimi, vir unus et una mulier nocuerunt.“ </w:t>
      </w:r>
      <w:r>
        <w:rPr>
          <w:rStyle w:val="Text"/>
        </w:rPr>
        <w:t xml:space="preserve">Najmilejší bratří a milé sestry křesťanské, velmi nám jeden muž a jedna žena, totižto Adam a Eva, uškodili jsú. Ale děkujíce pánu bohu, skrze jediného muže a jedinú ženu, totiž skrze pána Krista a </w:t>
      </w:r>
      <w:r>
        <w:rPr>
          <w:rStyle w:val="Text"/>
        </w:rPr>
        <w:lastRenderedPageBreak/>
        <w:t xml:space="preserve">matku jeho, všechny věci škodlivé </w:t>
      </w:r>
      <w:r>
        <w:rPr>
          <w:rStyle w:val="foliace"/>
        </w:rPr>
        <w:t xml:space="preserve">193r </w:t>
      </w:r>
      <w:r>
        <w:rPr>
          <w:rStyle w:val="Text"/>
        </w:rPr>
        <w:t xml:space="preserve">zase jsú opraveny. </w:t>
      </w:r>
      <w:r>
        <w:rPr>
          <w:rStyle w:val="pripisekmarginalnimladsi"/>
        </w:rPr>
        <w:t xml:space="preserve">Jakož první žena naše </w:t>
      </w:r>
      <w:r>
        <w:rPr>
          <w:rStyle w:val="Text"/>
        </w:rPr>
        <w:t xml:space="preserve">Eva skrze neposlušenství </w:t>
      </w:r>
      <w:r>
        <w:rPr>
          <w:rStyle w:val="emendace"/>
        </w:rPr>
        <w:t xml:space="preserve">neposlušenství </w:t>
      </w:r>
      <w:r>
        <w:rPr>
          <w:rStyle w:val="pramen"/>
        </w:rPr>
        <w:t xml:space="preserve">nepoſlu </w:t>
      </w:r>
      <w:r>
        <w:rPr>
          <w:rStyle w:val="poznamka"/>
        </w:rPr>
        <w:t xml:space="preserve">opraveno mladší rukou </w:t>
      </w:r>
      <w:r>
        <w:rPr>
          <w:rStyle w:val="pripisekmarginalnimladsi"/>
        </w:rPr>
        <w:t xml:space="preserve">a přestúpení </w:t>
      </w:r>
      <w:r>
        <w:rPr>
          <w:rStyle w:val="Text"/>
        </w:rPr>
        <w:t xml:space="preserve">božieho přikázanie příchylna byla k hříchům, takéž druhá naše Máti, totiž </w:t>
      </w:r>
      <w:r>
        <w:rPr>
          <w:rStyle w:val="pripisekmarginalnimladsi"/>
        </w:rPr>
        <w:t xml:space="preserve">panna Maria, ve všech </w:t>
      </w:r>
      <w:r>
        <w:rPr>
          <w:rStyle w:val="Text"/>
        </w:rPr>
        <w:t xml:space="preserve">ctnostech rozmnožena byla, čistá </w:t>
      </w:r>
      <w:r>
        <w:rPr>
          <w:rStyle w:val="emendace"/>
        </w:rPr>
        <w:t xml:space="preserve">čistá </w:t>
      </w:r>
      <w:r>
        <w:rPr>
          <w:rStyle w:val="pramen"/>
        </w:rPr>
        <w:t xml:space="preserve">czi </w:t>
      </w:r>
      <w:r>
        <w:rPr>
          <w:rStyle w:val="poznamka"/>
        </w:rPr>
        <w:t xml:space="preserve">opraveno mladší rukou </w:t>
      </w:r>
      <w:r>
        <w:rPr>
          <w:rStyle w:val="pripisekmarginalnimladsi"/>
        </w:rPr>
        <w:t>všelikého hříchu</w:t>
      </w:r>
      <w:r>
        <w:rPr>
          <w:rStyle w:val="Text"/>
        </w:rPr>
        <w:t xml:space="preserve">. Jakož také máti naše cierkev svatá </w:t>
      </w:r>
      <w:r>
        <w:rPr>
          <w:rStyle w:val="emendace"/>
        </w:rPr>
        <w:t xml:space="preserve">svatá </w:t>
      </w:r>
      <w:r>
        <w:rPr>
          <w:rStyle w:val="pramen"/>
        </w:rPr>
        <w:t xml:space="preserve">ſw </w:t>
      </w:r>
      <w:r>
        <w:rPr>
          <w:rStyle w:val="poznamka"/>
        </w:rPr>
        <w:t xml:space="preserve">opraveno mladší rukou </w:t>
      </w:r>
      <w:r>
        <w:rPr>
          <w:rStyle w:val="pripisekmarginalnimladsi"/>
        </w:rPr>
        <w:t xml:space="preserve">v chvále hodu </w:t>
      </w:r>
      <w:r>
        <w:rPr>
          <w:rStyle w:val="Text"/>
        </w:rPr>
        <w:t xml:space="preserve">dnešnieho vzpomíná řkúci takto: </w:t>
      </w:r>
      <w:r>
        <w:rPr>
          <w:rStyle w:val="cizijazyk"/>
        </w:rPr>
        <w:t xml:space="preserve">„Paradisi </w:t>
      </w:r>
      <w:r>
        <w:rPr>
          <w:rStyle w:val="emendace"/>
        </w:rPr>
        <w:t xml:space="preserve">Paradisi </w:t>
      </w:r>
      <w:r>
        <w:rPr>
          <w:rStyle w:val="pramen"/>
        </w:rPr>
        <w:t xml:space="preserve">P </w:t>
      </w:r>
      <w:r>
        <w:rPr>
          <w:rStyle w:val="poznamka"/>
        </w:rPr>
        <w:t xml:space="preserve">opraveno mladší rukou </w:t>
      </w:r>
      <w:r>
        <w:rPr>
          <w:rStyle w:val="cizijazyk"/>
        </w:rPr>
        <w:t xml:space="preserve">porta </w:t>
      </w:r>
      <w:r>
        <w:rPr>
          <w:rStyle w:val="emendace"/>
        </w:rPr>
        <w:t xml:space="preserve">porta </w:t>
      </w:r>
      <w:r>
        <w:rPr>
          <w:rStyle w:val="pramen"/>
        </w:rPr>
        <w:t xml:space="preserve">p </w:t>
      </w:r>
      <w:r>
        <w:rPr>
          <w:rStyle w:val="poznamka"/>
        </w:rPr>
        <w:t xml:space="preserve">opraveno mladší rukou </w:t>
      </w:r>
      <w:r>
        <w:rPr>
          <w:rStyle w:val="cizijazyk"/>
        </w:rPr>
        <w:t xml:space="preserve">per Evam cunctis clasua est.“ </w:t>
      </w:r>
      <w:r>
        <w:rPr>
          <w:rStyle w:val="Text"/>
        </w:rPr>
        <w:t xml:space="preserve">„Portna rajská, jenž skrze Evu nám zavřiena byla“, ta nám skrze pannu Mariji zase otevřiena. Dietky milé, slyšeli ste dnes na mši v prvním </w:t>
      </w:r>
      <w:r>
        <w:rPr>
          <w:rStyle w:val="emendace"/>
        </w:rPr>
        <w:t xml:space="preserve">prvním </w:t>
      </w:r>
      <w:r>
        <w:rPr>
          <w:rStyle w:val="pramen"/>
        </w:rPr>
        <w:t xml:space="preserve">prwniem </w:t>
      </w:r>
      <w:r>
        <w:rPr>
          <w:rStyle w:val="Text"/>
        </w:rPr>
        <w:t xml:space="preserve">kázaní, kterak panna Maria, jakožto dnes přijata do nebes, v rozkoši a v ozdobení </w:t>
      </w:r>
      <w:r>
        <w:rPr>
          <w:rStyle w:val="emendace"/>
        </w:rPr>
        <w:t xml:space="preserve">ozdobení </w:t>
      </w:r>
      <w:r>
        <w:rPr>
          <w:rStyle w:val="pramen"/>
        </w:rPr>
        <w:t xml:space="preserve">ozdobenie </w:t>
      </w:r>
      <w:r>
        <w:rPr>
          <w:rStyle w:val="Text"/>
        </w:rPr>
        <w:t xml:space="preserve">všelikých milostí, kteréž člověk úplně vymysliti ani vypraviti nemuože. Slyštež již dále, že netoliko v ozdobení </w:t>
      </w:r>
      <w:r>
        <w:rPr>
          <w:rStyle w:val="emendace"/>
        </w:rPr>
        <w:t xml:space="preserve">ozdobení </w:t>
      </w:r>
      <w:r>
        <w:rPr>
          <w:rStyle w:val="pramen"/>
        </w:rPr>
        <w:t xml:space="preserve">ozdobenie </w:t>
      </w:r>
      <w:r>
        <w:rPr>
          <w:rStyle w:val="Text"/>
        </w:rPr>
        <w:t xml:space="preserve">všech milostí, ale v hojnosti a v rozkoši všech ctností do svého královstvie jest přijata. A to rozličným duovodem muož provedeno býti i také ukázáno. Neb by jí některéj ctnosti bylo sešlo, také podlé toho nebyla by mohla míti plnosti všech milostí. Neb což by jie na ctnostech ubylo, tiem méně by také i na milostech mohla míti. Jakož o ní praví </w:t>
      </w:r>
      <w:r>
        <w:rPr>
          <w:rStyle w:val="emendace"/>
        </w:rPr>
        <w:t xml:space="preserve">praví </w:t>
      </w:r>
      <w:r>
        <w:rPr>
          <w:rStyle w:val="pramen"/>
        </w:rPr>
        <w:t xml:space="preserve">prawie </w:t>
      </w:r>
      <w:r>
        <w:rPr>
          <w:rStyle w:val="cizijazyk"/>
        </w:rPr>
        <w:t>Ecclesiastes, capitulo X.</w:t>
      </w:r>
      <w:r>
        <w:rPr>
          <w:rStyle w:val="Text"/>
        </w:rPr>
        <w:t xml:space="preserve">, že ona jest náčiní z zlata udělané, tvrdší než který kámen drahý. Skrze všechno kamenie rozuměti máme všechny ctnosti. A pak, jakož se přičiňuje ono slovo kámen drahý, v tom znamenává se, že ty jisté všechny ctnosti ne u mále měla, ani najlechtějšie, ale úplně a najvýše měla je a byla v nich dokonalá. Jakož se sama v tom velebí řkúci takto: „Já najvýše přebývám.“ Jako by řekla: „Což kolivěk v milostech, ctnostech a v náboženství </w:t>
      </w:r>
      <w:r>
        <w:rPr>
          <w:rStyle w:val="emendace"/>
        </w:rPr>
        <w:t xml:space="preserve">náboženství </w:t>
      </w:r>
      <w:r>
        <w:rPr>
          <w:rStyle w:val="pramen"/>
        </w:rPr>
        <w:t xml:space="preserve">nabozenſtwie </w:t>
      </w:r>
      <w:r>
        <w:rPr>
          <w:rStyle w:val="Text"/>
        </w:rPr>
        <w:t xml:space="preserve">a v jiných božských skutciech najvyššieho jest, v tom jest kochání mé a obcování.“ A </w:t>
      </w:r>
      <w:r>
        <w:rPr>
          <w:rStyle w:val="foliace"/>
        </w:rPr>
        <w:t xml:space="preserve">193v </w:t>
      </w:r>
      <w:r>
        <w:rPr>
          <w:rStyle w:val="pripisekmarginalnimladsi"/>
        </w:rPr>
        <w:t xml:space="preserve">též panna Maria </w:t>
      </w:r>
      <w:r>
        <w:rPr>
          <w:rStyle w:val="Text"/>
        </w:rPr>
        <w:t xml:space="preserve">nějakým podobenstvím </w:t>
      </w:r>
      <w:r>
        <w:rPr>
          <w:rStyle w:val="emendace"/>
        </w:rPr>
        <w:t xml:space="preserve">podobenstvím </w:t>
      </w:r>
      <w:r>
        <w:rPr>
          <w:rStyle w:val="pramen"/>
        </w:rPr>
        <w:t xml:space="preserve">podobenſtwiem </w:t>
      </w:r>
      <w:r>
        <w:rPr>
          <w:rStyle w:val="Text"/>
        </w:rPr>
        <w:t xml:space="preserve">bude </w:t>
      </w:r>
      <w:r>
        <w:rPr>
          <w:rStyle w:val="emendace"/>
        </w:rPr>
        <w:t xml:space="preserve">bude </w:t>
      </w:r>
      <w:r>
        <w:rPr>
          <w:rStyle w:val="pramen"/>
        </w:rPr>
        <w:t xml:space="preserve">bu </w:t>
      </w:r>
      <w:r>
        <w:rPr>
          <w:rStyle w:val="poznamka"/>
        </w:rPr>
        <w:t xml:space="preserve">opraveno mladší rukou </w:t>
      </w:r>
      <w:r>
        <w:rPr>
          <w:rStyle w:val="Text"/>
        </w:rPr>
        <w:t xml:space="preserve">přirovnána </w:t>
      </w:r>
      <w:r>
        <w:rPr>
          <w:rStyle w:val="emendace"/>
        </w:rPr>
        <w:t xml:space="preserve">přirovnána </w:t>
      </w:r>
      <w:r>
        <w:rPr>
          <w:rStyle w:val="pramen"/>
        </w:rPr>
        <w:t xml:space="preserve">rzyrownana </w:t>
      </w:r>
      <w:r>
        <w:rPr>
          <w:rStyle w:val="poznamka"/>
        </w:rPr>
        <w:t xml:space="preserve">opraveno mladší rukou </w:t>
      </w:r>
      <w:r>
        <w:rPr>
          <w:rStyle w:val="Text"/>
        </w:rPr>
        <w:t xml:space="preserve">k ráji. Neb jakož v ráji všeliké </w:t>
      </w:r>
      <w:r>
        <w:rPr>
          <w:rStyle w:val="emendace"/>
        </w:rPr>
        <w:t xml:space="preserve">všeliké </w:t>
      </w:r>
      <w:r>
        <w:rPr>
          <w:rStyle w:val="pramen"/>
        </w:rPr>
        <w:t xml:space="preserve">wſſe </w:t>
      </w:r>
      <w:r>
        <w:rPr>
          <w:rStyle w:val="poznamka"/>
        </w:rPr>
        <w:t xml:space="preserve">opraveno mladší rukou </w:t>
      </w:r>
      <w:r>
        <w:rPr>
          <w:rStyle w:val="Text"/>
        </w:rPr>
        <w:t xml:space="preserve">dřevo pěkné k vidění a vonné k jedení ščiepeno </w:t>
      </w:r>
      <w:r>
        <w:rPr>
          <w:rStyle w:val="emendace"/>
        </w:rPr>
        <w:t xml:space="preserve">ščiepeno </w:t>
      </w:r>
      <w:r>
        <w:rPr>
          <w:rStyle w:val="pramen"/>
        </w:rPr>
        <w:t xml:space="preserve">cziepeno </w:t>
      </w:r>
      <w:r>
        <w:rPr>
          <w:rStyle w:val="poznamka"/>
        </w:rPr>
        <w:t xml:space="preserve">opraveno mladší rukou </w:t>
      </w:r>
      <w:r>
        <w:rPr>
          <w:rStyle w:val="Text"/>
        </w:rPr>
        <w:t xml:space="preserve">bylo, takéž v panně Marii všechny ctnosti v najvyššie pěknosti a vonnosti ščiepeny jsú. A podlé těch věcí muožem rozuměti, že panna Maria byla plna všech ctností najvyššie. A protož podobně o ní řéci muožem ta slova, jakož sem jimi kázeň založil, řkúce takto: „Vie vešken lid křesťanský, jenž skrze vieru a náboženstvie bydlí v ohradě zboru cierkve svaté, žes ty panie všech ctností.“ A pak, že ona jest panie všech ctností, to trojnásobně vieme a shledáváme. Jedno skrze volení viery. Neb poněvadž ta, jenž mezi jinými ženami vuolí jest božie matkú, dobře podobno jest, aby hojnost všech ctností najvýše měla. Jakož o tom mluví </w:t>
      </w:r>
      <w:r>
        <w:rPr>
          <w:rStyle w:val="emendace"/>
        </w:rPr>
        <w:t xml:space="preserve">mluví </w:t>
      </w:r>
      <w:r>
        <w:rPr>
          <w:rStyle w:val="pramen"/>
        </w:rPr>
        <w:t xml:space="preserve">mluwie </w:t>
      </w:r>
      <w:r>
        <w:rPr>
          <w:rStyle w:val="Text"/>
        </w:rPr>
        <w:t xml:space="preserve">svatý Augustin řka takto: </w:t>
      </w:r>
      <w:r>
        <w:rPr>
          <w:rStyle w:val="cizijazyk"/>
        </w:rPr>
        <w:t xml:space="preserve">„Elegit Dominus Mariam in alto omnium virtutum et graciarum positam.“ </w:t>
      </w:r>
      <w:r>
        <w:rPr>
          <w:rStyle w:val="Text"/>
        </w:rPr>
        <w:t xml:space="preserve">„Vyvolíť pán buoh Mariji najvýše ve všech ctnostech a milostech usazenú“, aby skrze tělesné přebývanie v ní přebýval, jehož by však v ní bydlici </w:t>
      </w:r>
      <w:r>
        <w:rPr>
          <w:rStyle w:val="lemma"/>
        </w:rPr>
        <w:t xml:space="preserve">bydlici </w:t>
      </w:r>
      <w:r>
        <w:rPr>
          <w:rStyle w:val="hyperlemma"/>
        </w:rPr>
        <w:t xml:space="preserve">bydliti </w:t>
      </w:r>
      <w:r>
        <w:rPr>
          <w:rStyle w:val="Text"/>
        </w:rPr>
        <w:t>nemohl, leč by všechny ctnosti a milosti do sebe najvýše měla. Druhé, že panna Maria nazvána jest paní všech ctností, vieme to skrze vzchválenie mnohých svatých, ješto jejie ctnosti rozličně velebí a vychvalují. A zvláště svatý Bernart, ten o nie takto mluví</w:t>
      </w:r>
      <w:r>
        <w:rPr>
          <w:rStyle w:val="emendace"/>
        </w:rPr>
        <w:t xml:space="preserve">mluví </w:t>
      </w:r>
      <w:r>
        <w:rPr>
          <w:rStyle w:val="pramen"/>
        </w:rPr>
        <w:t>mluwie</w:t>
      </w:r>
      <w:r>
        <w:rPr>
          <w:rStyle w:val="Text"/>
        </w:rPr>
        <w:t xml:space="preserve">: </w:t>
      </w:r>
      <w:r>
        <w:rPr>
          <w:rStyle w:val="cizijazyk"/>
        </w:rPr>
        <w:t xml:space="preserve">„Licet de Virgine Maria omnes loqui gestant.“ </w:t>
      </w:r>
      <w:r>
        <w:rPr>
          <w:rStyle w:val="Text"/>
        </w:rPr>
        <w:t xml:space="preserve">„Ač o panně Mariji všem radostno jest mluviti“, avšak což koli o nie mluveno bude, vše jest toho málo, toliko k duostojenství </w:t>
      </w:r>
      <w:r>
        <w:rPr>
          <w:rStyle w:val="emendace"/>
        </w:rPr>
        <w:t xml:space="preserve">duostojenství </w:t>
      </w:r>
      <w:r>
        <w:rPr>
          <w:rStyle w:val="pramen"/>
        </w:rPr>
        <w:t xml:space="preserve">duoſtogenſtwie </w:t>
      </w:r>
      <w:r>
        <w:rPr>
          <w:rStyle w:val="Text"/>
        </w:rPr>
        <w:t xml:space="preserve">počítajíc, aby ještě většieho duostojna nebyla </w:t>
      </w:r>
      <w:r>
        <w:rPr>
          <w:rStyle w:val="Text"/>
        </w:rPr>
        <w:lastRenderedPageBreak/>
        <w:t xml:space="preserve">neboli hodna. A třetí, že panna Maria jest </w:t>
      </w:r>
      <w:r>
        <w:rPr>
          <w:rStyle w:val="foliace"/>
        </w:rPr>
        <w:t xml:space="preserve">194r </w:t>
      </w:r>
      <w:r>
        <w:rPr>
          <w:rStyle w:val="Text"/>
        </w:rPr>
        <w:t>panie všech ctností</w:t>
      </w:r>
      <w:r>
        <w:rPr>
          <w:rStyle w:val="emendace"/>
        </w:rPr>
        <w:t xml:space="preserve">ctností </w:t>
      </w:r>
      <w:r>
        <w:rPr>
          <w:rStyle w:val="pramen"/>
        </w:rPr>
        <w:t>cztno</w:t>
      </w:r>
      <w:r>
        <w:rPr>
          <w:rStyle w:val="poznamka"/>
        </w:rPr>
        <w:t>opraveno mladší rukou</w:t>
      </w:r>
      <w:r>
        <w:rPr>
          <w:rStyle w:val="Text"/>
        </w:rPr>
        <w:t xml:space="preserve">, </w:t>
      </w:r>
      <w:r>
        <w:rPr>
          <w:rStyle w:val="pripisekmarginalnimladsi"/>
        </w:rPr>
        <w:t xml:space="preserve">vieme, kteraké důstojné a drahé </w:t>
      </w:r>
      <w:r>
        <w:rPr>
          <w:rStyle w:val="Text"/>
        </w:rPr>
        <w:t xml:space="preserve">dobrodinie, jenž nám </w:t>
      </w:r>
      <w:r>
        <w:rPr>
          <w:rStyle w:val="pripisekmarginalnimladsi"/>
        </w:rPr>
        <w:t xml:space="preserve">křesťanům od boha </w:t>
      </w:r>
      <w:r>
        <w:rPr>
          <w:rStyle w:val="Text"/>
        </w:rPr>
        <w:t xml:space="preserve">nejduostojnějšieho </w:t>
      </w:r>
      <w:r>
        <w:rPr>
          <w:rStyle w:val="emendace"/>
        </w:rPr>
        <w:t xml:space="preserve">nejduostojnějšieho </w:t>
      </w:r>
      <w:r>
        <w:rPr>
          <w:rStyle w:val="pramen"/>
        </w:rPr>
        <w:t xml:space="preserve">ſoynieyſſieho </w:t>
      </w:r>
      <w:r>
        <w:rPr>
          <w:rStyle w:val="poznamka"/>
        </w:rPr>
        <w:t xml:space="preserve">opraveno mladší rukou </w:t>
      </w:r>
      <w:r>
        <w:rPr>
          <w:rStyle w:val="Text"/>
        </w:rPr>
        <w:t xml:space="preserve">dala, totižto </w:t>
      </w:r>
      <w:r>
        <w:rPr>
          <w:rStyle w:val="emendace"/>
        </w:rPr>
        <w:t xml:space="preserve">totižto </w:t>
      </w:r>
      <w:r>
        <w:rPr>
          <w:rStyle w:val="pramen"/>
        </w:rPr>
        <w:t xml:space="preserve">totiz </w:t>
      </w:r>
      <w:r>
        <w:rPr>
          <w:rStyle w:val="poznamka"/>
        </w:rPr>
        <w:t xml:space="preserve">opraveno mladší rukou </w:t>
      </w:r>
      <w:r>
        <w:rPr>
          <w:rStyle w:val="pripisekmarginalnimladsi"/>
        </w:rPr>
        <w:t xml:space="preserve">syna svého Krista pána </w:t>
      </w:r>
      <w:r>
        <w:rPr>
          <w:rStyle w:val="Text"/>
        </w:rPr>
        <w:t xml:space="preserve">a vykupitele. Jakožto sama </w:t>
      </w:r>
      <w:r>
        <w:rPr>
          <w:rStyle w:val="emendace"/>
        </w:rPr>
        <w:t xml:space="preserve">sama </w:t>
      </w:r>
      <w:r>
        <w:rPr>
          <w:rStyle w:val="pramen"/>
        </w:rPr>
        <w:t xml:space="preserve">ſam </w:t>
      </w:r>
      <w:r>
        <w:rPr>
          <w:rStyle w:val="poznamka"/>
        </w:rPr>
        <w:t xml:space="preserve">opraveno mladší rukou </w:t>
      </w:r>
      <w:r>
        <w:rPr>
          <w:rStyle w:val="pripisekmarginalnimladsi"/>
        </w:rPr>
        <w:t xml:space="preserve">o sobě praví </w:t>
      </w:r>
      <w:r>
        <w:rPr>
          <w:rStyle w:val="emendace"/>
        </w:rPr>
        <w:t xml:space="preserve">praví </w:t>
      </w:r>
      <w:r>
        <w:rPr>
          <w:rStyle w:val="pramen"/>
        </w:rPr>
        <w:t xml:space="preserve">prawie </w:t>
      </w:r>
      <w:r>
        <w:rPr>
          <w:rStyle w:val="pripisekmarginalnimladsi"/>
        </w:rPr>
        <w:t xml:space="preserve">v knihách </w:t>
      </w:r>
      <w:r>
        <w:rPr>
          <w:rStyle w:val="cizijazyk"/>
        </w:rPr>
        <w:t xml:space="preserve">Ecclesiastes </w:t>
      </w:r>
      <w:r>
        <w:rPr>
          <w:rStyle w:val="Text"/>
        </w:rPr>
        <w:t>řkúci takto: „Hleďte</w:t>
      </w:r>
      <w:r>
        <w:rPr>
          <w:rStyle w:val="emendace"/>
        </w:rPr>
        <w:t xml:space="preserve">Hleďte </w:t>
      </w:r>
      <w:r>
        <w:rPr>
          <w:rStyle w:val="pramen"/>
        </w:rPr>
        <w:t>H</w:t>
      </w:r>
      <w:r>
        <w:rPr>
          <w:rStyle w:val="poznamka"/>
        </w:rPr>
        <w:t>opraveno mladší rukou</w:t>
      </w:r>
      <w:r>
        <w:rPr>
          <w:rStyle w:val="Text"/>
        </w:rPr>
        <w:t xml:space="preserve">, </w:t>
      </w:r>
      <w:r>
        <w:rPr>
          <w:rStyle w:val="pripisekmarginalnimladsi"/>
        </w:rPr>
        <w:t xml:space="preserve">žeť sem nejednom </w:t>
      </w:r>
      <w:r>
        <w:rPr>
          <w:rStyle w:val="Text"/>
        </w:rPr>
        <w:t>sama sobě pracovala, ale všem</w:t>
      </w:r>
      <w:r>
        <w:rPr>
          <w:rStyle w:val="emendace"/>
        </w:rPr>
        <w:t xml:space="preserve">všem </w:t>
      </w:r>
      <w:r>
        <w:rPr>
          <w:rStyle w:val="pramen"/>
        </w:rPr>
        <w:t>w</w:t>
      </w:r>
      <w:r>
        <w:rPr>
          <w:rStyle w:val="poznamka"/>
        </w:rPr>
        <w:t>opraveno mladší rukou</w:t>
      </w:r>
      <w:r>
        <w:rPr>
          <w:rStyle w:val="Text"/>
        </w:rPr>
        <w:t xml:space="preserve">, </w:t>
      </w:r>
      <w:r>
        <w:rPr>
          <w:rStyle w:val="pripisekmarginalnimladsi"/>
        </w:rPr>
        <w:t xml:space="preserve">jenž pravdy </w:t>
      </w:r>
      <w:r>
        <w:rPr>
          <w:rStyle w:val="Text"/>
        </w:rPr>
        <w:t xml:space="preserve">žádají.“ A ačkoli to jistě vieme, že </w:t>
      </w:r>
      <w:r>
        <w:rPr>
          <w:rStyle w:val="emendace"/>
        </w:rPr>
        <w:t xml:space="preserve">že </w:t>
      </w:r>
      <w:r>
        <w:rPr>
          <w:rStyle w:val="pramen"/>
        </w:rPr>
        <w:t xml:space="preserve">z </w:t>
      </w:r>
      <w:r>
        <w:rPr>
          <w:rStyle w:val="poznamka"/>
        </w:rPr>
        <w:t xml:space="preserve">opraveno mladší rukou </w:t>
      </w:r>
      <w:r>
        <w:rPr>
          <w:rStyle w:val="pripisekmarginalnimladsi"/>
        </w:rPr>
        <w:t xml:space="preserve">panna Maria </w:t>
      </w:r>
      <w:r>
        <w:rPr>
          <w:rStyle w:val="Text"/>
        </w:rPr>
        <w:t xml:space="preserve">ve všech ctnostech svrchovaná byla, avšakž o jiných jejie ctnostech nynie vymlúvati budu, totiž o pokoře a milosrdenství </w:t>
      </w:r>
      <w:r>
        <w:rPr>
          <w:rStyle w:val="emendace"/>
        </w:rPr>
        <w:t xml:space="preserve">milosrdenství </w:t>
      </w:r>
      <w:r>
        <w:rPr>
          <w:rStyle w:val="pramen"/>
        </w:rPr>
        <w:t xml:space="preserve">miloſrdenſtwie </w:t>
      </w:r>
      <w:r>
        <w:rPr>
          <w:rStyle w:val="Text"/>
        </w:rPr>
        <w:t xml:space="preserve">a o lásce. A tak první ctnost, totiž pokoru, tu jest zachovala sobě, o kteréjžto pokoře v své chvále </w:t>
      </w:r>
      <w:r>
        <w:rPr>
          <w:rStyle w:val="cizijazyk"/>
        </w:rPr>
        <w:t xml:space="preserve">Magnificat </w:t>
      </w:r>
      <w:r>
        <w:rPr>
          <w:rStyle w:val="Text"/>
        </w:rPr>
        <w:t xml:space="preserve">sama praví řkúci takto: </w:t>
      </w:r>
      <w:r>
        <w:rPr>
          <w:rStyle w:val="cizijazyk"/>
        </w:rPr>
        <w:t>„Quia respexit humilitatem ancille sue</w:t>
      </w:r>
      <w:r>
        <w:rPr>
          <w:rStyle w:val="emendace"/>
        </w:rPr>
        <w:t xml:space="preserve">sue </w:t>
      </w:r>
      <w:r>
        <w:rPr>
          <w:rStyle w:val="pramen"/>
        </w:rPr>
        <w:t>ſu</w:t>
      </w:r>
      <w:r>
        <w:rPr>
          <w:rStyle w:val="cizijazyk"/>
        </w:rPr>
        <w:t xml:space="preserve">.“ </w:t>
      </w:r>
      <w:r>
        <w:rPr>
          <w:rStyle w:val="poznamka"/>
        </w:rPr>
        <w:t xml:space="preserve">L 1,48 </w:t>
      </w:r>
      <w:r>
        <w:rPr>
          <w:rStyle w:val="Text"/>
        </w:rPr>
        <w:t xml:space="preserve">„Neb vzhlédl na pokoru dievky své“, jenž jest krumfešt a podstata všech jiných ctností. Jakož praví svatý Řehoř: „Ktož jiné ctnosti bez pokory zbierá, ten činí rovně jako ten, ješto u vietr prach snášie.“ A přimlúvá se k tomu svatý Bernart řka takto: </w:t>
      </w:r>
      <w:r>
        <w:rPr>
          <w:rStyle w:val="cizijazyk"/>
        </w:rPr>
        <w:t xml:space="preserve">„Audeo dicere, quod nec Marie castitas Deo placuisset, si non humilitas placuisset.“ </w:t>
      </w:r>
      <w:r>
        <w:rPr>
          <w:rStyle w:val="Text"/>
        </w:rPr>
        <w:t xml:space="preserve">Směle to řéci mohu, že by se ani čistota panny Marie pánu bohu byla slíbila, by se jemu pokora jejie nebyla slíbila. A protož panna Maria pokory své dosvědčuje trojím svědectvím jakožto myšlením, mluvením a skutkem, že v svém srdci, totiž v svém myšlení, zvláštie pokoru měla. A to v jejích sloviech dobře shledáváme, neb tehda, když jie anjel svatý tu velikú čest při svém poselství zvěstoval, že by byla božie matkú, a jakož ji Alžběta, přítelkyně jejie, pozdravila, že požehnaná mezi ženami, všechno to pokorně na své mysli </w:t>
      </w:r>
      <w:r>
        <w:rPr>
          <w:rStyle w:val="poznamka"/>
        </w:rPr>
        <w:t xml:space="preserve">slova „všechno to pokorně na své mysli“ v textu dvakrát po sobě, bez opravy </w:t>
      </w:r>
      <w:r>
        <w:rPr>
          <w:rStyle w:val="Text"/>
        </w:rPr>
        <w:t xml:space="preserve">a </w:t>
      </w:r>
      <w:r>
        <w:rPr>
          <w:rStyle w:val="foliace"/>
        </w:rPr>
        <w:t xml:space="preserve">194v </w:t>
      </w:r>
      <w:r>
        <w:rPr>
          <w:rStyle w:val="pripisekmarginalnimladsi"/>
        </w:rPr>
        <w:t xml:space="preserve">tiše v srdci svém </w:t>
      </w:r>
      <w:r>
        <w:rPr>
          <w:rStyle w:val="Text"/>
        </w:rPr>
        <w:t>zachovavše</w:t>
      </w:r>
      <w:r>
        <w:rPr>
          <w:rStyle w:val="emendace"/>
        </w:rPr>
        <w:t xml:space="preserve">zachovavše </w:t>
      </w:r>
      <w:r>
        <w:rPr>
          <w:rStyle w:val="pramen"/>
        </w:rPr>
        <w:t>howawſſe</w:t>
      </w:r>
      <w:r>
        <w:rPr>
          <w:rStyle w:val="Text"/>
        </w:rPr>
        <w:t xml:space="preserve">. Velmi pokorně andělu </w:t>
      </w:r>
      <w:r>
        <w:rPr>
          <w:rStyle w:val="emendace"/>
        </w:rPr>
        <w:t xml:space="preserve">andělu </w:t>
      </w:r>
      <w:r>
        <w:rPr>
          <w:rStyle w:val="pramen"/>
        </w:rPr>
        <w:t xml:space="preserve">an </w:t>
      </w:r>
      <w:r>
        <w:rPr>
          <w:rStyle w:val="poznamka"/>
        </w:rPr>
        <w:t xml:space="preserve">opraveno mladší rukou </w:t>
      </w:r>
      <w:r>
        <w:rPr>
          <w:rStyle w:val="Text"/>
        </w:rPr>
        <w:t xml:space="preserve">odpověděla </w:t>
      </w:r>
      <w:r>
        <w:rPr>
          <w:rStyle w:val="emendace"/>
        </w:rPr>
        <w:t xml:space="preserve">odpověděla </w:t>
      </w:r>
      <w:r>
        <w:rPr>
          <w:rStyle w:val="pramen"/>
        </w:rPr>
        <w:t xml:space="preserve">diela </w:t>
      </w:r>
      <w:r>
        <w:rPr>
          <w:rStyle w:val="poznamka"/>
        </w:rPr>
        <w:t xml:space="preserve">opraveno mladší rukou </w:t>
      </w:r>
      <w:r>
        <w:rPr>
          <w:rStyle w:val="Text"/>
        </w:rPr>
        <w:t xml:space="preserve">řkúci takto: „Aj, dievka </w:t>
      </w:r>
      <w:r>
        <w:rPr>
          <w:rStyle w:val="pripisekmarginalnimladsi"/>
        </w:rPr>
        <w:t xml:space="preserve">páně, staniž </w:t>
      </w:r>
      <w:r>
        <w:rPr>
          <w:rStyle w:val="Text"/>
        </w:rPr>
        <w:t xml:space="preserve">mi se vedlé slova tvého.“ </w:t>
      </w:r>
      <w:r>
        <w:rPr>
          <w:rStyle w:val="poznamka"/>
        </w:rPr>
        <w:t xml:space="preserve">L 1,38 </w:t>
      </w:r>
      <w:r>
        <w:rPr>
          <w:rStyle w:val="Text"/>
        </w:rPr>
        <w:t xml:space="preserve">A k Alžbětě </w:t>
      </w:r>
      <w:r>
        <w:rPr>
          <w:rStyle w:val="doplnenytext"/>
        </w:rPr>
        <w:t>řekla</w:t>
      </w:r>
      <w:r>
        <w:rPr>
          <w:rStyle w:val="emendace"/>
        </w:rPr>
        <w:t xml:space="preserve">řekla </w:t>
      </w:r>
      <w:r>
        <w:rPr>
          <w:rStyle w:val="pramen"/>
        </w:rPr>
        <w:t>kla</w:t>
      </w:r>
      <w:r>
        <w:rPr>
          <w:rStyle w:val="poznamka"/>
        </w:rPr>
        <w:t>opraveno mladší rukou</w:t>
      </w:r>
      <w:r>
        <w:rPr>
          <w:rStyle w:val="Text"/>
        </w:rPr>
        <w:t xml:space="preserve">: „Neb vzhlédl hospodin na pokoru dievky své.“ </w:t>
      </w:r>
      <w:r>
        <w:rPr>
          <w:rStyle w:val="poznamka"/>
        </w:rPr>
        <w:t xml:space="preserve">sr. L 1,48 </w:t>
      </w:r>
      <w:r>
        <w:rPr>
          <w:rStyle w:val="Text"/>
        </w:rPr>
        <w:t>Jako by takto řéci chtěla: Tu čest a tu milost, kterúž mi od pána boha zvěstujete a pravíte, toť mi nepřicházie skrze svatost života mého ani mým zaslúžením neboli pro mú čistotu, ale skrze pokoru srdce mého, jenž na svém srdci mám. Kterúžto pokoru chválí svatý Bernart řka takto: „Nebude člověku ctnost počtena za pokoru, jenž se v chudobě děje, že často člověk v své chudobě pro núzi pokoren bude, příklad.“ Ale mnohem větčie a nečastá ctnost býti pokornú při velebnosti a při veliké cti neboli při takovém duostojenství</w:t>
      </w:r>
      <w:r>
        <w:rPr>
          <w:rStyle w:val="emendace"/>
        </w:rPr>
        <w:t xml:space="preserve">duostojenství </w:t>
      </w:r>
      <w:r>
        <w:rPr>
          <w:rStyle w:val="pramen"/>
        </w:rPr>
        <w:t>duoſtogenſtwie</w:t>
      </w:r>
      <w:r>
        <w:rPr>
          <w:rStyle w:val="Text"/>
        </w:rPr>
        <w:t>, jako jí bylo zvěstováno, že má býti matkú božie, paní anjelská a královnú nebe i země, nic se tím nechlubila ani velebila, než viece a viece se v tom pokořila, kterúžto pokorú přitáhla jest toho mocného velebného pána boha z výsosti nebeské v svój život panenský vzetie. A druhé svědectvie jejie svaté pokory, to se shledává v jejiem mluvení</w:t>
      </w:r>
      <w:r>
        <w:rPr>
          <w:rStyle w:val="emendace"/>
        </w:rPr>
        <w:t xml:space="preserve">mluvení </w:t>
      </w:r>
      <w:r>
        <w:rPr>
          <w:rStyle w:val="pramen"/>
        </w:rPr>
        <w:t>mluwenie</w:t>
      </w:r>
      <w:r>
        <w:rPr>
          <w:rStyle w:val="Text"/>
        </w:rPr>
        <w:t xml:space="preserve">. Neb tak svatá a tak rozumná, všelikým písmem </w:t>
      </w:r>
      <w:r>
        <w:rPr>
          <w:rStyle w:val="emendace"/>
        </w:rPr>
        <w:t xml:space="preserve">písmem </w:t>
      </w:r>
      <w:r>
        <w:rPr>
          <w:rStyle w:val="pramen"/>
        </w:rPr>
        <w:t xml:space="preserve">pieſmem </w:t>
      </w:r>
      <w:r>
        <w:rPr>
          <w:rStyle w:val="Text"/>
        </w:rPr>
        <w:t xml:space="preserve">osviecená, velmi řiedko slyšená, by řeči hustila nebo by o čem často rozmlúvala, ale mlčením pokoru svú vždy jest přikrývala. A protož o jejiem mlčení takto mluví </w:t>
      </w:r>
      <w:r>
        <w:rPr>
          <w:rStyle w:val="emendace"/>
        </w:rPr>
        <w:t xml:space="preserve">mluví </w:t>
      </w:r>
      <w:r>
        <w:rPr>
          <w:rStyle w:val="pramen"/>
        </w:rPr>
        <w:t xml:space="preserve">mluwie </w:t>
      </w:r>
      <w:r>
        <w:rPr>
          <w:rStyle w:val="Text"/>
        </w:rPr>
        <w:t xml:space="preserve">svatý Bernart, že ve všem písmě </w:t>
      </w:r>
      <w:r>
        <w:rPr>
          <w:rStyle w:val="emendace"/>
        </w:rPr>
        <w:t xml:space="preserve">písmě </w:t>
      </w:r>
      <w:r>
        <w:rPr>
          <w:rStyle w:val="pramen"/>
        </w:rPr>
        <w:t xml:space="preserve">pieſmie </w:t>
      </w:r>
      <w:r>
        <w:rPr>
          <w:rStyle w:val="Text"/>
        </w:rPr>
        <w:t xml:space="preserve">těch čtyř evanjelist, jestliže právě pamatujem, neshledáváme, by panna Maria viece než po čtyřikrát promluvila. Jednú k anjelovi, když řekla: „Aj, dievka páně, </w:t>
      </w:r>
      <w:r>
        <w:rPr>
          <w:rStyle w:val="Text"/>
        </w:rPr>
        <w:lastRenderedPageBreak/>
        <w:t xml:space="preserve">staniž mi se podlé slova </w:t>
      </w:r>
      <w:r>
        <w:rPr>
          <w:rStyle w:val="foliace"/>
        </w:rPr>
        <w:t xml:space="preserve">195r </w:t>
      </w:r>
      <w:r>
        <w:rPr>
          <w:rStyle w:val="Text"/>
        </w:rPr>
        <w:t xml:space="preserve">tvého.“ </w:t>
      </w:r>
      <w:r>
        <w:rPr>
          <w:rStyle w:val="poznamka"/>
        </w:rPr>
        <w:t xml:space="preserve">L 1,38 </w:t>
      </w:r>
      <w:r>
        <w:rPr>
          <w:rStyle w:val="Text"/>
        </w:rPr>
        <w:t xml:space="preserve">A druhé </w:t>
      </w:r>
      <w:r>
        <w:rPr>
          <w:rStyle w:val="emendace"/>
        </w:rPr>
        <w:t xml:space="preserve">druhé </w:t>
      </w:r>
      <w:r>
        <w:rPr>
          <w:rStyle w:val="pramen"/>
        </w:rPr>
        <w:t xml:space="preserve">d </w:t>
      </w:r>
      <w:r>
        <w:rPr>
          <w:rStyle w:val="poznamka"/>
        </w:rPr>
        <w:t xml:space="preserve">opraveno mladší rukou </w:t>
      </w:r>
      <w:r>
        <w:rPr>
          <w:rStyle w:val="pripisekmarginalnimladsi"/>
        </w:rPr>
        <w:t xml:space="preserve">slovo mluvila jest k Alžbětě, matce </w:t>
      </w:r>
      <w:r>
        <w:rPr>
          <w:rStyle w:val="Text"/>
        </w:rPr>
        <w:t>svatého Jana Křtitele</w:t>
      </w:r>
      <w:r>
        <w:rPr>
          <w:rStyle w:val="emendace"/>
        </w:rPr>
        <w:t xml:space="preserve">Křtitele </w:t>
      </w:r>
      <w:r>
        <w:rPr>
          <w:rStyle w:val="pramen"/>
        </w:rPr>
        <w:t>krz</w:t>
      </w:r>
      <w:r>
        <w:rPr>
          <w:rStyle w:val="poznamka"/>
        </w:rPr>
        <w:t>opraveno mladší rukou</w:t>
      </w:r>
      <w:r>
        <w:rPr>
          <w:rStyle w:val="Text"/>
        </w:rPr>
        <w:t xml:space="preserve">, </w:t>
      </w:r>
      <w:r>
        <w:rPr>
          <w:rStyle w:val="pripisekmarginalnimladsi"/>
        </w:rPr>
        <w:t xml:space="preserve">když ji navštívila. Neb skrze její </w:t>
      </w:r>
      <w:r>
        <w:rPr>
          <w:rStyle w:val="Text"/>
        </w:rPr>
        <w:t xml:space="preserve">navščievení </w:t>
      </w:r>
      <w:r>
        <w:rPr>
          <w:rStyle w:val="pripisekmarginalnimladsi"/>
        </w:rPr>
        <w:t xml:space="preserve">radovalo se to nemluvňátko, ještě </w:t>
      </w:r>
      <w:r>
        <w:rPr>
          <w:rStyle w:val="Text"/>
        </w:rPr>
        <w:t>jsa v životě matky</w:t>
      </w:r>
      <w:r>
        <w:rPr>
          <w:rStyle w:val="emendace"/>
        </w:rPr>
        <w:t xml:space="preserve">matky </w:t>
      </w:r>
      <w:r>
        <w:rPr>
          <w:rStyle w:val="pramen"/>
        </w:rPr>
        <w:t>mat</w:t>
      </w:r>
      <w:r>
        <w:rPr>
          <w:rStyle w:val="poznamka"/>
        </w:rPr>
        <w:t>opraveno mladší rukou</w:t>
      </w:r>
      <w:r>
        <w:rPr>
          <w:rStyle w:val="Text"/>
        </w:rPr>
        <w:t xml:space="preserve">, </w:t>
      </w:r>
      <w:r>
        <w:rPr>
          <w:rStyle w:val="pripisekmarginalnimladsi"/>
        </w:rPr>
        <w:t xml:space="preserve">a poznalo Krista, pána </w:t>
      </w:r>
      <w:r>
        <w:rPr>
          <w:rStyle w:val="Text"/>
        </w:rPr>
        <w:t xml:space="preserve">svého. Pak při téj chvíli </w:t>
      </w:r>
      <w:r>
        <w:rPr>
          <w:rStyle w:val="emendace"/>
        </w:rPr>
        <w:t xml:space="preserve">chvíli </w:t>
      </w:r>
      <w:r>
        <w:rPr>
          <w:rStyle w:val="pramen"/>
        </w:rPr>
        <w:t xml:space="preserve">c </w:t>
      </w:r>
      <w:r>
        <w:rPr>
          <w:rStyle w:val="poznamka"/>
        </w:rPr>
        <w:t xml:space="preserve">opraveno mladší rukou </w:t>
      </w:r>
      <w:r>
        <w:rPr>
          <w:rStyle w:val="pripisekmarginalnimladsi"/>
        </w:rPr>
        <w:t xml:space="preserve">panna Maria, chtiece </w:t>
      </w:r>
      <w:r>
        <w:rPr>
          <w:rStyle w:val="Text"/>
        </w:rPr>
        <w:t>pána boha tím viece vzchváliti</w:t>
      </w:r>
      <w:r>
        <w:rPr>
          <w:rStyle w:val="emendace"/>
        </w:rPr>
        <w:t xml:space="preserve">vzchváliti </w:t>
      </w:r>
      <w:r>
        <w:rPr>
          <w:rStyle w:val="pramen"/>
        </w:rPr>
        <w:t>wz</w:t>
      </w:r>
      <w:r>
        <w:rPr>
          <w:rStyle w:val="poznamka"/>
        </w:rPr>
        <w:t>opraveno mladší rukou</w:t>
      </w:r>
      <w:r>
        <w:rPr>
          <w:rStyle w:val="Text"/>
        </w:rPr>
        <w:t xml:space="preserve">, </w:t>
      </w:r>
      <w:r>
        <w:rPr>
          <w:rStyle w:val="pripisekmarginalnimladsi"/>
        </w:rPr>
        <w:t xml:space="preserve">řekla: „Velebiž </w:t>
      </w:r>
      <w:r>
        <w:rPr>
          <w:rStyle w:val="Text"/>
        </w:rPr>
        <w:t xml:space="preserve">duše má hospodina a zradoval se duch muoj v bohu, spasení mém.“ </w:t>
      </w:r>
      <w:r>
        <w:rPr>
          <w:rStyle w:val="poznamka"/>
        </w:rPr>
        <w:t xml:space="preserve">L 1,46–47 </w:t>
      </w:r>
      <w:r>
        <w:rPr>
          <w:rStyle w:val="Text"/>
        </w:rPr>
        <w:t xml:space="preserve">Třetie řeč nebo slovo mluvila jest k svému synu, když již dvanácte let stár bieše, když s ní a s Jozefem do Jeruzaléma k hodu velikonočniemu byl šel, ješto ho byli poblúdili a ztratili a potom ho třetie den tepruv zase našli. Tu jest panna Maria k svému synu řekla: „Synu, cos nám učinil, tak já a otec tvój, žalostni jsúce, hledali sme tebe.“ </w:t>
      </w:r>
      <w:r>
        <w:rPr>
          <w:rStyle w:val="poznamka"/>
        </w:rPr>
        <w:t xml:space="preserve">L 2,48 </w:t>
      </w:r>
      <w:r>
        <w:rPr>
          <w:rStyle w:val="Text"/>
        </w:rPr>
        <w:t xml:space="preserve">Čtvrté mluvila jest k svému synu a k apoštolóm na svadbě a řkúci: „Synu, vína nemají.“ </w:t>
      </w:r>
      <w:r>
        <w:rPr>
          <w:rStyle w:val="poznamka"/>
        </w:rPr>
        <w:t xml:space="preserve">J 2,3 </w:t>
      </w:r>
      <w:r>
        <w:rPr>
          <w:rStyle w:val="Text"/>
        </w:rPr>
        <w:t xml:space="preserve">A pak k apoštolóm řekla: „Což kolivěk syn muoj vám die, to učiňte.“ </w:t>
      </w:r>
      <w:r>
        <w:rPr>
          <w:rStyle w:val="poznamka"/>
        </w:rPr>
        <w:t xml:space="preserve">J 2,5 </w:t>
      </w:r>
      <w:r>
        <w:rPr>
          <w:rStyle w:val="Text"/>
        </w:rPr>
        <w:t xml:space="preserve">A toť jsú ta čtyři slova, kteráž evanjelisti pokládají, ješto je panna Maria své dni mluvila. A ta jistá jejie čtyři slova byla jsú velikéj moci, takže k každému slovu zvlášče div se stal. Neb k prvniemu slovu, když anjelově řeči svěřila a řkúci „ej, dievka páně“, tu pán buoh v jejím životě přijal člověčenstvie a člověkem buoh učiněn jest. K druhému slovu, ješto k svaté Alžbětě, přietelkyni své, mluvila, svatý Jan radoval se v životě svéj matky, ještě se nenarodiv. K třetímu slovu, jakož k synovi řekla „synu, cožs učinil nám“, tak buoh poslušen byl člověka, totižto syn matce, jemužto poslušno jest všechno stvořenie. K čtvrtému jejiemu slovu, jakož na svadbě mluvila: </w:t>
      </w:r>
      <w:r>
        <w:rPr>
          <w:rStyle w:val="foliace"/>
        </w:rPr>
        <w:t xml:space="preserve">195v </w:t>
      </w:r>
      <w:r>
        <w:rPr>
          <w:rStyle w:val="pripisekmarginalnimladsi"/>
        </w:rPr>
        <w:t xml:space="preserve">„Synu, vína nemají“, voda </w:t>
      </w:r>
      <w:r>
        <w:rPr>
          <w:rStyle w:val="Text"/>
        </w:rPr>
        <w:t xml:space="preserve">proměnila </w:t>
      </w:r>
      <w:r>
        <w:rPr>
          <w:rStyle w:val="emendace"/>
        </w:rPr>
        <w:t xml:space="preserve">proměnila </w:t>
      </w:r>
      <w:r>
        <w:rPr>
          <w:rStyle w:val="pramen"/>
        </w:rPr>
        <w:t xml:space="preserve">enila </w:t>
      </w:r>
      <w:r>
        <w:rPr>
          <w:rStyle w:val="poznamka"/>
        </w:rPr>
        <w:t xml:space="preserve">opraveno mladší rukou </w:t>
      </w:r>
      <w:r>
        <w:rPr>
          <w:rStyle w:val="Text"/>
        </w:rPr>
        <w:t xml:space="preserve">se u víno.“ A </w:t>
      </w:r>
      <w:r>
        <w:rPr>
          <w:rStyle w:val="pripisekmarginalnimladsi"/>
        </w:rPr>
        <w:t xml:space="preserve">mnoho divných i </w:t>
      </w:r>
      <w:r>
        <w:rPr>
          <w:rStyle w:val="Text"/>
        </w:rPr>
        <w:t xml:space="preserve">jiných věcí o panně Mariji </w:t>
      </w:r>
      <w:r>
        <w:rPr>
          <w:rStyle w:val="pripisekmarginalnimladsi"/>
        </w:rPr>
        <w:t xml:space="preserve">v písmě u svatých </w:t>
      </w:r>
      <w:r>
        <w:rPr>
          <w:rStyle w:val="Text"/>
        </w:rPr>
        <w:t xml:space="preserve">evanjelistů </w:t>
      </w:r>
      <w:r>
        <w:rPr>
          <w:rStyle w:val="emendace"/>
        </w:rPr>
        <w:t xml:space="preserve">evanjelistů </w:t>
      </w:r>
      <w:r>
        <w:rPr>
          <w:rStyle w:val="pramen"/>
        </w:rPr>
        <w:t xml:space="preserve">wangeliſtu </w:t>
      </w:r>
      <w:r>
        <w:rPr>
          <w:rStyle w:val="poznamka"/>
        </w:rPr>
        <w:t xml:space="preserve">opraveno mladší rukou </w:t>
      </w:r>
      <w:r>
        <w:rPr>
          <w:rStyle w:val="Text"/>
        </w:rPr>
        <w:t>čteme a psáno máme</w:t>
      </w:r>
      <w:r>
        <w:rPr>
          <w:rStyle w:val="emendace"/>
        </w:rPr>
        <w:t xml:space="preserve">máme </w:t>
      </w:r>
      <w:r>
        <w:rPr>
          <w:rStyle w:val="pramen"/>
        </w:rPr>
        <w:t>me</w:t>
      </w:r>
      <w:r>
        <w:rPr>
          <w:rStyle w:val="poznamka"/>
        </w:rPr>
        <w:t>opraveno mladší rukou</w:t>
      </w:r>
      <w:r>
        <w:rPr>
          <w:rStyle w:val="Text"/>
        </w:rPr>
        <w:t xml:space="preserve">, totiž </w:t>
      </w:r>
      <w:r>
        <w:rPr>
          <w:rStyle w:val="pripisekmarginalnimladsi"/>
        </w:rPr>
        <w:t xml:space="preserve">že </w:t>
      </w:r>
      <w:r>
        <w:rPr>
          <w:rStyle w:val="Text"/>
        </w:rPr>
        <w:t xml:space="preserve">pastýři </w:t>
      </w:r>
      <w:r>
        <w:rPr>
          <w:rStyle w:val="emendace"/>
        </w:rPr>
        <w:t xml:space="preserve">pastýři </w:t>
      </w:r>
      <w:r>
        <w:rPr>
          <w:rStyle w:val="pramen"/>
        </w:rPr>
        <w:t xml:space="preserve">zy </w:t>
      </w:r>
      <w:r>
        <w:rPr>
          <w:rStyle w:val="poznamka"/>
        </w:rPr>
        <w:t xml:space="preserve">opraveno mladší rukou </w:t>
      </w:r>
      <w:r>
        <w:rPr>
          <w:rStyle w:val="Text"/>
        </w:rPr>
        <w:t xml:space="preserve">našli Mariji z děťátkem, ano </w:t>
      </w:r>
      <w:r>
        <w:rPr>
          <w:rStyle w:val="emendace"/>
        </w:rPr>
        <w:t xml:space="preserve">ano </w:t>
      </w:r>
      <w:r>
        <w:rPr>
          <w:rStyle w:val="pramen"/>
        </w:rPr>
        <w:t xml:space="preserve">no </w:t>
      </w:r>
      <w:r>
        <w:rPr>
          <w:rStyle w:val="poznamka"/>
        </w:rPr>
        <w:t xml:space="preserve">opraveno mladší rukou </w:t>
      </w:r>
      <w:r>
        <w:rPr>
          <w:rStyle w:val="Text"/>
        </w:rPr>
        <w:t>v jesličkách ležie</w:t>
      </w:r>
      <w:r>
        <w:rPr>
          <w:rStyle w:val="emendace"/>
        </w:rPr>
        <w:t xml:space="preserve">ležie </w:t>
      </w:r>
      <w:r>
        <w:rPr>
          <w:rStyle w:val="pramen"/>
        </w:rPr>
        <w:t>zie</w:t>
      </w:r>
      <w:r>
        <w:rPr>
          <w:rStyle w:val="poznamka"/>
        </w:rPr>
        <w:t>opraveno mladší rukou</w:t>
      </w:r>
      <w:r>
        <w:rPr>
          <w:rStyle w:val="Text"/>
        </w:rPr>
        <w:t xml:space="preserve">. Opět že třé králi, přijevše do Betléma, všedše do téj obecnéj stáje, nalezli pannu Marii z dietětem. Také tehda, když s svým synem k úvodu do Jeruzaléma ráčila do chrámu jíti, tu od Simeona milého starce mnoho jest slyšela a zvláště, když jí prorokoval, že by meč žalosti srdce její pronikl. </w:t>
      </w:r>
      <w:r>
        <w:rPr>
          <w:rStyle w:val="pripisekinterlinearnimladsi"/>
        </w:rPr>
        <w:t>Amen.</w:t>
      </w:r>
    </w:p>
    <w:p>
      <w:pPr>
        <w:rPr>
          <w:rStyle w:val="pripisekmarginalnimladsicizijazyk"/>
        </w:rPr>
      </w:pPr>
      <w:r>
        <w:rPr>
          <w:rStyle w:val="pripisekmarginalnimladsicizijazyk"/>
        </w:rPr>
        <w:t>Anno Domini 1453</w:t>
      </w:r>
    </w:p>
    <w:p>
      <w:pPr>
        <w:rPr>
          <w:rStyle w:val="pripisekmarginalnimladsi"/>
        </w:rPr>
      </w:pPr>
      <w:r>
        <w:rPr>
          <w:rStyle w:val="pripisekmarginalnimladsicizijazyk"/>
        </w:rPr>
        <w:t xml:space="preserve">Item. </w:t>
      </w:r>
      <w:r>
        <w:rPr>
          <w:rStyle w:val="pripisekmarginalnimladsi"/>
        </w:rPr>
        <w:t>Léta 1563 že sou přišli ke mně s Prostějova dvě osoby k zdavce den všech svatých: Pavel z Nisy a Eva Lolkýš za to rukojmě: Jakub Jirchář s Prostějova a Jan Chromý s Pustiměře.</w:t>
      </w:r>
    </w:p>
    <w:p>
      <w:pPr>
        <w:pStyle w:val="Komercnititul"/>
      </w:pPr>
      <w:r>
        <w:rPr>
          <w:rStyle w:val="Text"/>
        </w:rPr>
        <w:t>Sbírka kázání založených na legendách</w:t>
      </w:r>
    </w:p>
    <w:p>
      <w:pPr>
        <w:pStyle w:val="Anotace"/>
      </w:pPr>
      <w:r>
        <w:rPr>
          <w:rStyle w:val="Text"/>
        </w:rPr>
        <w:lastRenderedPageBreak/>
        <w:t xml:space="preserve">Rukopisná </w:t>
      </w:r>
      <w:r>
        <w:rPr>
          <w:rStyle w:val="kurziva"/>
        </w:rPr>
        <w:t xml:space="preserve">Sbírka kázání založených na legendách </w:t>
      </w:r>
      <w:r>
        <w:rPr>
          <w:rStyle w:val="Text"/>
        </w:rPr>
        <w:t xml:space="preserve">vznikla v druhé polovině XV. století zpracováním vybraných textů z pasionálového cyklu pro homiletické účely. Převážnou většinu textů tvoří legendy opatřené nejprve uvedením do tématu a poté mravní zavírkou s prosbou k Bohu nebo světci. Samotné legendy tvoří jakési doličné příběhy, příkladné vzorce chování, tedy tzv. exempla. </w:t>
      </w:r>
      <w:r>
        <w:rPr>
          <w:rStyle w:val="internipoznamka"/>
        </w:rPr>
        <w:t xml:space="preserve">Stejný exemplární charakter můžeme přisoudit i jedinému nelegendickému textu nazvanému O zkažení </w:t>
      </w:r>
      <w:commentRangeStart w:id="3"/>
      <w:r>
        <w:rPr>
          <w:rStyle w:val="internipoznamka"/>
        </w:rPr>
        <w:t xml:space="preserve">Jeruzalémi </w:t>
      </w:r>
      <w:commentRangeEnd w:id="3"/>
      <w:r>
        <w:rPr>
          <w:rStyle w:val="internipoznamka"/>
        </w:rPr>
        <w:commentReference w:id="3"/>
      </w:r>
      <w:r>
        <w:rPr>
          <w:rStyle w:val="internipoznamka"/>
        </w:rPr>
        <w:t>a popisujícímu hladomor při obléhání Jeruzaléma římskými vojsky.</w:t>
      </w:r>
      <w:r>
        <w:rPr>
          <w:rStyle w:val="Text"/>
        </w:rPr>
        <w:t xml:space="preserve"> Edice tohoto rukopisu vychází vůbec poprvé.</w:t>
      </w:r>
    </w:p>
    <w:sectPr>
      <w:pgSz w:w="11906" w:h="16838"/>
      <w:pgMar w:top="1134" w:right="1134" w:bottom="1134" w:left="1134" w:header="709" w:footer="709" w:gutter="0"/>
      <w:cols w:space="708"/>
      <w:formProt w:val="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rea Svobodová" w:date="2014-04-30T09:15:00Z" w:initials="AS">
    <w:p>
      <w:pPr>
        <w:pStyle w:val="Textkomente"/>
        <w:rPr>
          <w:rStyle w:val="Text"/>
        </w:rPr>
      </w:pPr>
      <w:r>
        <w:rPr>
          <w:rStyle w:val="Odkaznakoment"/>
        </w:rPr>
        <w:annotationRef/>
      </w:r>
      <w:r>
        <w:rPr>
          <w:rStyle w:val="Text"/>
        </w:rPr>
        <w:t>po dohodě s KV jsme se rozhodly doplnit tvar Jeruzaléma (ale v audioknize zůstane tento tvar...)</w:t>
      </w:r>
    </w:p>
  </w:comment>
  <w:comment w:id="1" w:author="Andrea Svobodová" w:date="2014-05-31T19:32:00Z" w:initials="AS">
    <w:p>
      <w:pPr>
        <w:pStyle w:val="Textkomente"/>
      </w:pPr>
      <w:r>
        <w:rPr>
          <w:rStyle w:val="Odkaznakoment"/>
        </w:rPr>
        <w:annotationRef/>
      </w:r>
      <w:r>
        <w:t>Indí?</w:t>
      </w:r>
    </w:p>
  </w:comment>
  <w:comment w:id="3" w:author="Andrea Svobodová" w:date="2014-04-30T09:15:00Z" w:initials="AS">
    <w:p>
      <w:pPr>
        <w:pStyle w:val="Textkomente"/>
        <w:rPr>
          <w:rStyle w:val="Text"/>
        </w:rPr>
      </w:pPr>
      <w:r>
        <w:rPr>
          <w:rStyle w:val="Text"/>
        </w:rPr>
        <w:annotationRef/>
      </w:r>
      <w:r>
        <w:rPr>
          <w:rStyle w:val="Text"/>
        </w:rPr>
        <w:t>tvar slova viz komentář č. 4; tento příběh také součástí LA (sv. Jakub apoštol), otázka tedy, zda ho nazývat "nelegendickým" textem</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Times">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ITUS Cyberbit Basic">
    <w:panose1 w:val="02020603050405020304"/>
    <w:charset w:val="EE"/>
    <w:family w:val="roman"/>
    <w:pitch w:val="variable"/>
    <w:sig w:usb0="E500AFFF" w:usb1="D00F7C7B" w:usb2="0000001E"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64A0042"/>
    <w:lvl w:ilvl="0">
      <w:start w:val="1"/>
      <w:numFmt w:val="decimal"/>
      <w:lvlText w:val="%1."/>
      <w:lvlJc w:val="left"/>
      <w:pPr>
        <w:tabs>
          <w:tab w:val="num" w:pos="1492"/>
        </w:tabs>
        <w:ind w:left="1492" w:hanging="360"/>
      </w:pPr>
    </w:lvl>
  </w:abstractNum>
  <w:abstractNum w:abstractNumId="1">
    <w:nsid w:val="FFFFFF7D"/>
    <w:multiLevelType w:val="singleLevel"/>
    <w:tmpl w:val="E5EC4D58"/>
    <w:lvl w:ilvl="0">
      <w:start w:val="1"/>
      <w:numFmt w:val="decimal"/>
      <w:lvlText w:val="%1."/>
      <w:lvlJc w:val="left"/>
      <w:pPr>
        <w:tabs>
          <w:tab w:val="num" w:pos="1209"/>
        </w:tabs>
        <w:ind w:left="1209" w:hanging="360"/>
      </w:pPr>
    </w:lvl>
  </w:abstractNum>
  <w:abstractNum w:abstractNumId="2">
    <w:nsid w:val="FFFFFF7E"/>
    <w:multiLevelType w:val="singleLevel"/>
    <w:tmpl w:val="DAB26624"/>
    <w:lvl w:ilvl="0">
      <w:start w:val="1"/>
      <w:numFmt w:val="decimal"/>
      <w:lvlText w:val="%1."/>
      <w:lvlJc w:val="left"/>
      <w:pPr>
        <w:tabs>
          <w:tab w:val="num" w:pos="926"/>
        </w:tabs>
        <w:ind w:left="926" w:hanging="360"/>
      </w:pPr>
    </w:lvl>
  </w:abstractNum>
  <w:abstractNum w:abstractNumId="3">
    <w:nsid w:val="FFFFFF7F"/>
    <w:multiLevelType w:val="singleLevel"/>
    <w:tmpl w:val="0F5453D8"/>
    <w:lvl w:ilvl="0">
      <w:start w:val="1"/>
      <w:numFmt w:val="decimal"/>
      <w:lvlText w:val="%1."/>
      <w:lvlJc w:val="left"/>
      <w:pPr>
        <w:tabs>
          <w:tab w:val="num" w:pos="643"/>
        </w:tabs>
        <w:ind w:left="643" w:hanging="360"/>
      </w:pPr>
    </w:lvl>
  </w:abstractNum>
  <w:abstractNum w:abstractNumId="4">
    <w:nsid w:val="FFFFFF80"/>
    <w:multiLevelType w:val="singleLevel"/>
    <w:tmpl w:val="0648421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77E2CC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20A78A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C80D91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E7441DC"/>
    <w:lvl w:ilvl="0">
      <w:start w:val="1"/>
      <w:numFmt w:val="decimal"/>
      <w:lvlText w:val="%1."/>
      <w:lvlJc w:val="left"/>
      <w:pPr>
        <w:tabs>
          <w:tab w:val="num" w:pos="360"/>
        </w:tabs>
        <w:ind w:left="360" w:hanging="360"/>
      </w:pPr>
    </w:lvl>
  </w:abstractNum>
  <w:abstractNum w:abstractNumId="9">
    <w:nsid w:val="FFFFFF89"/>
    <w:multiLevelType w:val="singleLevel"/>
    <w:tmpl w:val="F0B0193E"/>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attachedTemplate r:id="rId1"/>
  <w:linkStyles/>
  <w:stylePaneFormatFilter w:val="3708" w:allStyles="0" w:customStyles="0" w:latentStyles="0" w:stylesInUse="1" w:headingStyles="0" w:numberingStyles="0" w:tableStyles="0" w:directFormattingOnRuns="1" w:directFormattingOnParagraphs="1" w:directFormattingOnNumbering="1" w:directFormattingOnTables="0" w:clearFormatting="1" w:top3HeadingStyles="1" w:visibleStyles="0" w:alternateStyleNames="0"/>
  <w:stylePaneSortMethod w:val="0000"/>
  <w:doNotTrackMoves/>
  <w:doNotTrackFormatting/>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Elegan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pPr>
      <w:spacing w:after="240" w:line="312" w:lineRule="auto"/>
      <w:ind w:firstLine="170"/>
      <w:jc w:val="both"/>
    </w:pPr>
    <w:rPr>
      <w:sz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biblecislokapitoly">
    <w:name w:val="bible_cislo_kapitoly"/>
    <w:rPr>
      <w:b/>
      <w:color w:val="0000FF"/>
      <w:bdr w:val="none" w:sz="0" w:space="0" w:color="auto"/>
      <w:shd w:val="clear" w:color="auto" w:fill="CCFFCC"/>
      <w:vertAlign w:val="superscript"/>
    </w:rPr>
  </w:style>
  <w:style w:type="character" w:customStyle="1" w:styleId="biblecisloverse">
    <w:name w:val="bible_cislo_verse"/>
    <w:rPr>
      <w:b/>
      <w:noProof/>
      <w:color w:val="FFFFFF"/>
      <w:bdr w:val="none" w:sz="0" w:space="0" w:color="auto"/>
      <w:shd w:val="clear" w:color="auto" w:fill="666666"/>
      <w:vertAlign w:val="superscript"/>
    </w:rPr>
  </w:style>
  <w:style w:type="character" w:customStyle="1" w:styleId="foliace">
    <w:name w:val="foliace"/>
    <w:rPr>
      <w:rFonts w:ascii="Times New Roman" w:hAnsi="Times New Roman"/>
      <w:b/>
      <w:noProof/>
      <w:bdr w:val="single" w:sz="4" w:space="0" w:color="auto"/>
      <w:shd w:val="clear" w:color="auto" w:fill="FFCC99"/>
    </w:rPr>
  </w:style>
  <w:style w:type="paragraph" w:styleId="Zhlav">
    <w:name w:val="header"/>
    <w:basedOn w:val="Normln"/>
    <w:unhideWhenUsed/>
    <w:locked/>
    <w:pPr>
      <w:tabs>
        <w:tab w:val="center" w:pos="4536"/>
        <w:tab w:val="right" w:pos="9072"/>
      </w:tabs>
      <w:ind w:firstLine="0"/>
    </w:pPr>
    <w:rPr>
      <w:b/>
      <w:sz w:val="16"/>
    </w:rPr>
  </w:style>
  <w:style w:type="character" w:customStyle="1" w:styleId="internipoznamka">
    <w:name w:val="interni_poznamka"/>
    <w:rPr>
      <w:color w:val="auto"/>
      <w:bdr w:val="single" w:sz="4" w:space="0" w:color="auto"/>
      <w:shd w:val="clear" w:color="auto" w:fill="99FF66"/>
    </w:rPr>
  </w:style>
  <w:style w:type="paragraph" w:customStyle="1" w:styleId="Podnadpis">
    <w:name w:val="Podnadpis"/>
    <w:basedOn w:val="Normln"/>
    <w:next w:val="Normln"/>
    <w:rPr>
      <w:rFonts w:ascii="Arial" w:hAnsi="Arial"/>
      <w:b/>
      <w:noProof/>
    </w:rPr>
  </w:style>
  <w:style w:type="character" w:customStyle="1" w:styleId="kod">
    <w:name w:val="kod"/>
    <w:rPr>
      <w:bdr w:val="none" w:sz="0" w:space="0" w:color="auto"/>
      <w:shd w:val="pct15" w:color="auto" w:fill="auto"/>
    </w:rPr>
  </w:style>
  <w:style w:type="character" w:styleId="slostrnky">
    <w:name w:val="page number"/>
    <w:basedOn w:val="Standardnpsmoodstavce"/>
    <w:semiHidden/>
    <w:unhideWhenUsed/>
    <w:locked/>
  </w:style>
  <w:style w:type="paragraph" w:customStyle="1" w:styleId="Vers">
    <w:name w:val="Vers"/>
    <w:basedOn w:val="Normln"/>
    <w:pPr>
      <w:pBdr>
        <w:left w:val="wave" w:sz="6" w:space="4" w:color="auto"/>
      </w:pBdr>
    </w:pPr>
    <w:rPr>
      <w:noProof/>
    </w:rPr>
  </w:style>
  <w:style w:type="character" w:customStyle="1" w:styleId="cizijazyk">
    <w:name w:val="cizi_jazyk"/>
    <w:rPr>
      <w:bdr w:val="single" w:sz="2" w:space="0" w:color="auto" w:shadow="1"/>
      <w:shd w:val="clear" w:color="auto" w:fill="auto"/>
    </w:rPr>
  </w:style>
  <w:style w:type="character" w:customStyle="1" w:styleId="pripisek">
    <w:name w:val="pripisek"/>
    <w:locked/>
    <w:rPr>
      <w:bdr w:val="none" w:sz="0" w:space="0" w:color="auto"/>
      <w:shd w:val="clear" w:color="auto" w:fill="FFCC00"/>
    </w:rPr>
  </w:style>
  <w:style w:type="character" w:customStyle="1" w:styleId="emendace">
    <w:name w:val="emendace"/>
    <w:rPr>
      <w:color w:val="993300"/>
      <w:bdr w:val="none" w:sz="0" w:space="0" w:color="auto"/>
      <w:shd w:val="clear" w:color="auto" w:fill="CCCCCC"/>
    </w:rPr>
  </w:style>
  <w:style w:type="character" w:customStyle="1" w:styleId="Text">
    <w:name w:val="Text"/>
    <w:locked/>
  </w:style>
  <w:style w:type="paragraph" w:customStyle="1" w:styleId="Hlavicka">
    <w:name w:val="Hlavicka"/>
    <w:basedOn w:val="Normln"/>
    <w:next w:val="Normln"/>
    <w:locked/>
    <w:pPr>
      <w:pBdr>
        <w:left w:val="single" w:sz="12" w:space="4" w:color="FF0000"/>
      </w:pBdr>
      <w:spacing w:before="100" w:beforeAutospacing="1" w:after="100" w:afterAutospacing="1"/>
    </w:pPr>
    <w:rPr>
      <w:noProof/>
    </w:rPr>
  </w:style>
  <w:style w:type="character" w:customStyle="1" w:styleId="pramen">
    <w:name w:val="pramen"/>
    <w:rPr>
      <w:color w:val="FFFFFF"/>
      <w:bdr w:val="none" w:sz="0" w:space="0" w:color="auto"/>
      <w:shd w:val="clear" w:color="auto" w:fill="0000FF"/>
    </w:rPr>
  </w:style>
  <w:style w:type="character" w:customStyle="1" w:styleId="poznamka">
    <w:name w:val="poznamka"/>
    <w:rPr>
      <w:bdr w:val="none" w:sz="0" w:space="0" w:color="auto"/>
      <w:shd w:val="clear" w:color="auto" w:fill="CC99FF"/>
      <w:lang w:val="cs-CZ"/>
    </w:rPr>
  </w:style>
  <w:style w:type="paragraph" w:customStyle="1" w:styleId="Polozkarejstriku">
    <w:name w:val="Polozka_rejstriku"/>
    <w:basedOn w:val="Normln"/>
    <w:pPr>
      <w:pBdr>
        <w:left w:val="single" w:sz="18" w:space="4" w:color="999999"/>
      </w:pBdr>
    </w:pPr>
    <w:rPr>
      <w:noProof/>
    </w:rPr>
  </w:style>
  <w:style w:type="table" w:styleId="Elegantntabulka">
    <w:name w:val="Table Elegant"/>
    <w:basedOn w:val="Normlntabulka"/>
    <w:locked/>
    <w:rPr>
      <w:rFonts w:ascii="Times" w:hAnsi="Time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Zpat">
    <w:name w:val="footer"/>
    <w:basedOn w:val="Normln"/>
    <w:unhideWhenUsed/>
    <w:locked/>
    <w:pPr>
      <w:tabs>
        <w:tab w:val="center" w:pos="4536"/>
        <w:tab w:val="right" w:pos="9072"/>
      </w:tabs>
    </w:pPr>
  </w:style>
  <w:style w:type="paragraph" w:customStyle="1" w:styleId="Titul">
    <w:name w:val="Titul"/>
    <w:basedOn w:val="Normln"/>
    <w:next w:val="Normln"/>
    <w:pPr>
      <w:jc w:val="center"/>
    </w:pPr>
    <w:rPr>
      <w:rFonts w:ascii="Arial" w:hAnsi="Arial"/>
      <w:b/>
      <w:noProof/>
      <w:sz w:val="32"/>
    </w:rPr>
  </w:style>
  <w:style w:type="paragraph" w:customStyle="1" w:styleId="Nadpis">
    <w:name w:val="Nadpis"/>
    <w:basedOn w:val="Normln"/>
    <w:next w:val="Normln"/>
    <w:rPr>
      <w:rFonts w:ascii="Arial" w:hAnsi="Arial"/>
      <w:b/>
      <w:noProof/>
      <w:sz w:val="28"/>
    </w:rPr>
  </w:style>
  <w:style w:type="character" w:customStyle="1" w:styleId="pripisekmarginalnisoucasny">
    <w:name w:val="pripisek_marginalni_soucasny"/>
    <w:rPr>
      <w:bdr w:val="double" w:sz="4" w:space="0" w:color="auto"/>
      <w:shd w:val="clear" w:color="auto" w:fill="FFCC00"/>
    </w:rPr>
  </w:style>
  <w:style w:type="character" w:customStyle="1" w:styleId="pripisekmarginalnimladsi">
    <w:name w:val="pripisek_marginalni_mladsi"/>
    <w:rPr>
      <w:bdr w:val="double" w:sz="2" w:space="0" w:color="auto" w:shadow="1"/>
      <w:shd w:val="clear" w:color="auto" w:fill="FFCC00"/>
    </w:rPr>
  </w:style>
  <w:style w:type="character" w:customStyle="1" w:styleId="pripisekinterlinearnisoucasny">
    <w:name w:val="pripisek_interlinearni_soucasny"/>
    <w:rPr>
      <w:bdr w:val="dashed" w:sz="2" w:space="0" w:color="auto"/>
      <w:shd w:val="clear" w:color="auto" w:fill="FFCC00"/>
    </w:rPr>
  </w:style>
  <w:style w:type="character" w:customStyle="1" w:styleId="pripisekinterlinearnimladsi">
    <w:name w:val="pripisek_interlinearni_mladsi"/>
    <w:rPr>
      <w:bdr w:val="dashed" w:sz="2" w:space="0" w:color="auto" w:shadow="1"/>
      <w:shd w:val="clear" w:color="auto" w:fill="FFCC00"/>
    </w:rPr>
  </w:style>
  <w:style w:type="character" w:customStyle="1" w:styleId="cisloverse">
    <w:name w:val="cislo_verse"/>
    <w:rPr>
      <w:rFonts w:ascii="Times New Roman" w:hAnsi="Times New Roman"/>
      <w:b/>
      <w:noProof/>
      <w:bdr w:val="dotDotDash" w:sz="4" w:space="0" w:color="auto"/>
      <w:shd w:val="clear" w:color="auto" w:fill="FFCC99"/>
    </w:rPr>
  </w:style>
  <w:style w:type="character" w:customStyle="1" w:styleId="torzo">
    <w:name w:val="torzo"/>
    <w:rPr>
      <w:strike/>
      <w:dstrike w:val="0"/>
      <w:noProof/>
    </w:rPr>
  </w:style>
  <w:style w:type="character" w:customStyle="1" w:styleId="doplnenytext">
    <w:name w:val="doplneny_text"/>
    <w:rPr>
      <w:color w:val="FFFFFF"/>
      <w:bdr w:val="none" w:sz="0" w:space="0" w:color="auto"/>
      <w:shd w:val="clear" w:color="auto" w:fill="FF0000"/>
    </w:rPr>
  </w:style>
  <w:style w:type="character" w:customStyle="1" w:styleId="lemma">
    <w:name w:val="lemma"/>
    <w:rPr>
      <w:rFonts w:ascii="Arial" w:hAnsi="Arial"/>
      <w:color w:val="800000"/>
    </w:rPr>
  </w:style>
  <w:style w:type="paragraph" w:customStyle="1" w:styleId="Volnyradek">
    <w:name w:val="Volny_radek"/>
    <w:next w:val="Normln"/>
    <w:pPr>
      <w:pBdr>
        <w:top w:val="dashSmallGap" w:sz="4" w:space="1" w:color="auto"/>
        <w:left w:val="dashSmallGap" w:sz="4" w:space="1" w:color="auto"/>
        <w:bottom w:val="dashSmallGap" w:sz="4" w:space="1" w:color="auto"/>
        <w:right w:val="dashSmallGap" w:sz="4" w:space="1" w:color="auto"/>
      </w:pBdr>
      <w:shd w:val="clear" w:color="auto" w:fill="FFFF00"/>
      <w:spacing w:before="120" w:after="120" w:line="120" w:lineRule="auto"/>
    </w:pPr>
    <w:rPr>
      <w:rFonts w:ascii="Times" w:hAnsi="Times"/>
      <w:sz w:val="16"/>
      <w:szCs w:val="24"/>
    </w:rPr>
  </w:style>
  <w:style w:type="character" w:customStyle="1" w:styleId="hyperlemma">
    <w:name w:val="hyperlemma"/>
    <w:rPr>
      <w:rFonts w:ascii="Arial" w:hAnsi="Arial"/>
      <w:b/>
      <w:color w:val="800000"/>
      <w:bdr w:val="dotted" w:sz="4" w:space="0" w:color="auto"/>
    </w:rPr>
  </w:style>
  <w:style w:type="character" w:customStyle="1" w:styleId="biblezkratkaknihy">
    <w:name w:val="bible_zkratka_knihy"/>
    <w:rPr>
      <w:b/>
      <w:bdr w:val="none" w:sz="0" w:space="0" w:color="auto"/>
      <w:shd w:val="clear" w:color="auto" w:fill="99CCFF"/>
    </w:rPr>
  </w:style>
  <w:style w:type="paragraph" w:styleId="Textbubliny">
    <w:name w:val="Balloon Text"/>
    <w:basedOn w:val="Normln"/>
    <w:link w:val="TextbublinyChar"/>
    <w:semiHidden/>
    <w:unhideWhenUsed/>
    <w:locked/>
    <w:pPr>
      <w:spacing w:after="0" w:line="240" w:lineRule="auto"/>
    </w:pPr>
    <w:rPr>
      <w:rFonts w:ascii="Tahoma" w:hAnsi="Tahoma" w:cs="Tahoma"/>
      <w:sz w:val="16"/>
      <w:szCs w:val="16"/>
    </w:rPr>
  </w:style>
  <w:style w:type="paragraph" w:styleId="Seznamsodrkami">
    <w:name w:val="List Bullet"/>
    <w:basedOn w:val="Normln"/>
    <w:locked/>
    <w:pPr>
      <w:tabs>
        <w:tab w:val="num" w:pos="360"/>
      </w:tabs>
      <w:ind w:left="360" w:hanging="360"/>
    </w:pPr>
  </w:style>
  <w:style w:type="paragraph" w:styleId="FormtovanvHTML">
    <w:name w:val="HTML Preformatted"/>
    <w:basedOn w:val="Normln"/>
    <w:link w:val="FormtovanvHTMLChar"/>
    <w:uiPriority w:val="99"/>
    <w:unhideWhenUsed/>
    <w:lock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rPr>
  </w:style>
  <w:style w:type="character" w:customStyle="1" w:styleId="FormtovanvHTMLChar">
    <w:name w:val="Formátovaný v HTML Char"/>
    <w:link w:val="FormtovanvHTML"/>
    <w:uiPriority w:val="99"/>
    <w:rPr>
      <w:rFonts w:ascii="Courier New" w:hAnsi="Courier New" w:cs="Courier New"/>
    </w:rPr>
  </w:style>
  <w:style w:type="character" w:customStyle="1" w:styleId="transliterace">
    <w:name w:val="transliterace"/>
    <w:rPr>
      <w:noProof/>
      <w:bdr w:val="dotted" w:sz="4" w:space="0" w:color="auto"/>
      <w:shd w:val="clear" w:color="auto" w:fill="00FFFF"/>
      <w:lang w:val="cs-CZ"/>
    </w:rPr>
  </w:style>
  <w:style w:type="character" w:customStyle="1" w:styleId="transliteracecizijazyk">
    <w:name w:val="transliterace_cizi_jazyk"/>
    <w:rPr>
      <w:noProof/>
      <w:bdr w:val="single" w:sz="4" w:space="0" w:color="auto" w:shadow="1"/>
      <w:shd w:val="clear" w:color="auto" w:fill="00FFFF"/>
      <w:lang w:val="la-Latn"/>
    </w:rPr>
  </w:style>
  <w:style w:type="character" w:customStyle="1" w:styleId="ruznocteni">
    <w:name w:val="ruznocteni"/>
    <w:qFormat/>
    <w:rPr>
      <w:u w:val="none" w:color="17365D"/>
      <w:bdr w:val="none" w:sz="0" w:space="0" w:color="auto"/>
      <w:shd w:val="clear" w:color="auto" w:fill="FBD4B4"/>
    </w:rPr>
  </w:style>
  <w:style w:type="character" w:customStyle="1" w:styleId="ruznocteniautor">
    <w:name w:val="ruznocteni_autor"/>
    <w:qFormat/>
    <w:rPr>
      <w:u w:val="none" w:color="17365D"/>
      <w:bdr w:val="none" w:sz="0" w:space="0" w:color="auto"/>
      <w:shd w:val="clear" w:color="auto" w:fill="DBE5F1"/>
    </w:rPr>
  </w:style>
  <w:style w:type="character" w:customStyle="1" w:styleId="poznamkakurziva">
    <w:name w:val="poznamka_kurziva"/>
    <w:rPr>
      <w:i/>
      <w:bdr w:val="none" w:sz="0" w:space="0" w:color="auto"/>
      <w:shd w:val="clear" w:color="auto" w:fill="CC99FF"/>
      <w:lang w:val="cs-CZ"/>
    </w:rPr>
  </w:style>
  <w:style w:type="character" w:customStyle="1" w:styleId="transliteracerozepsanizkratky">
    <w:name w:val="transliterace_rozepsani_zkratky"/>
    <w:rPr>
      <w:i/>
      <w:noProof/>
      <w:bdr w:val="dotted" w:sz="4" w:space="0" w:color="auto"/>
      <w:shd w:val="clear" w:color="auto" w:fill="00FFFF"/>
      <w:lang w:val="cs-CZ"/>
    </w:rPr>
  </w:style>
  <w:style w:type="character" w:customStyle="1" w:styleId="znackovani">
    <w:name w:val="znackovani"/>
    <w:rPr>
      <w:bdr w:val="dotDotDash" w:sz="4" w:space="0" w:color="auto"/>
      <w:shd w:val="clear" w:color="auto" w:fill="FFFF00"/>
    </w:rPr>
  </w:style>
  <w:style w:type="character" w:customStyle="1" w:styleId="poznamkapodcarou">
    <w:name w:val="poznamka_pod_carou"/>
    <w:qFormat/>
    <w:rPr>
      <w:bdr w:val="dotted" w:sz="4" w:space="0" w:color="auto"/>
      <w:shd w:val="clear" w:color="auto" w:fill="BF93FF"/>
      <w:lang w:val="cs-CZ"/>
    </w:rPr>
  </w:style>
  <w:style w:type="character" w:customStyle="1" w:styleId="poznamkahorniindex">
    <w:name w:val="poznamka_horni_index"/>
    <w:qFormat/>
    <w:rPr>
      <w:bdr w:val="none" w:sz="0" w:space="0" w:color="auto"/>
      <w:shd w:val="clear" w:color="auto" w:fill="CC99FF"/>
      <w:vertAlign w:val="superscript"/>
      <w:lang w:val="cs-CZ"/>
    </w:rPr>
  </w:style>
  <w:style w:type="character" w:customStyle="1" w:styleId="cizijazykhorniindex">
    <w:name w:val="cizi_jazyk_horni_index"/>
    <w:qFormat/>
    <w:rPr>
      <w:bdr w:val="single" w:sz="2" w:space="0" w:color="auto" w:shadow="1"/>
      <w:shd w:val="clear" w:color="auto" w:fill="auto"/>
      <w:vertAlign w:val="superscript"/>
    </w:rPr>
  </w:style>
  <w:style w:type="character" w:customStyle="1" w:styleId="pramenhorniindex">
    <w:name w:val="pramen_horni_index"/>
    <w:qFormat/>
    <w:rPr>
      <w:color w:val="FFFFFF"/>
      <w:bdr w:val="none" w:sz="0" w:space="0" w:color="auto"/>
      <w:shd w:val="clear" w:color="auto" w:fill="0000FF"/>
      <w:vertAlign w:val="superscript"/>
    </w:rPr>
  </w:style>
  <w:style w:type="character" w:styleId="Zvraznn">
    <w:name w:val="Emphasis"/>
    <w:uiPriority w:val="20"/>
    <w:qFormat/>
    <w:locked/>
    <w:rPr>
      <w:i/>
      <w:iCs/>
    </w:rPr>
  </w:style>
  <w:style w:type="character" w:customStyle="1" w:styleId="druhypreklad">
    <w:name w:val="druhy_preklad"/>
    <w:rPr>
      <w:bdr w:val="dotted" w:sz="4" w:space="0" w:color="auto" w:shadow="1"/>
    </w:rPr>
  </w:style>
  <w:style w:type="character" w:customStyle="1" w:styleId="delimitatorekvivalentu">
    <w:name w:val="delimitator_ekvivalentu"/>
    <w:rPr>
      <w:bdr w:val="none" w:sz="0" w:space="0" w:color="auto"/>
      <w:shd w:val="clear" w:color="auto" w:fill="00B0F0"/>
    </w:rPr>
  </w:style>
  <w:style w:type="paragraph" w:customStyle="1" w:styleId="BibleIncipit">
    <w:name w:val="Bible_Incipit"/>
    <w:basedOn w:val="Normln"/>
    <w:next w:val="Normln"/>
    <w:pPr>
      <w:pBdr>
        <w:top w:val="single" w:sz="2" w:space="1" w:color="auto"/>
        <w:left w:val="single" w:sz="2" w:space="4" w:color="auto"/>
        <w:right w:val="single" w:sz="2" w:space="4" w:color="auto"/>
      </w:pBdr>
      <w:spacing w:before="240" w:line="360" w:lineRule="auto"/>
      <w:ind w:left="567" w:right="1134" w:firstLine="397"/>
      <w:outlineLvl w:val="0"/>
    </w:pPr>
    <w:rPr>
      <w:b/>
      <w:sz w:val="28"/>
    </w:rPr>
  </w:style>
  <w:style w:type="paragraph" w:customStyle="1" w:styleId="BibleExplicit">
    <w:name w:val="Bible_Explicit"/>
    <w:basedOn w:val="Normln"/>
    <w:pPr>
      <w:pBdr>
        <w:left w:val="single" w:sz="2" w:space="4" w:color="auto"/>
        <w:bottom w:val="single" w:sz="2" w:space="1" w:color="auto"/>
        <w:right w:val="single" w:sz="2" w:space="4" w:color="auto"/>
      </w:pBdr>
      <w:spacing w:after="0" w:line="360" w:lineRule="auto"/>
      <w:ind w:left="567" w:right="1134" w:firstLine="397"/>
    </w:pPr>
    <w:rPr>
      <w:b/>
      <w:sz w:val="28"/>
    </w:rPr>
  </w:style>
  <w:style w:type="character" w:customStyle="1" w:styleId="bibleiniciala">
    <w:name w:val="bible_iniciala"/>
    <w:rPr>
      <w:b/>
      <w:shadow/>
      <w:noProof/>
      <w:color w:val="FF0000"/>
      <w:sz w:val="32"/>
    </w:rPr>
  </w:style>
  <w:style w:type="character" w:customStyle="1" w:styleId="soudobykorektor">
    <w:name w:val="soudoby_korektor"/>
    <w:qFormat/>
    <w:rPr>
      <w:i/>
      <w:bdr w:val="none" w:sz="0" w:space="0" w:color="auto"/>
      <w:shd w:val="clear" w:color="auto" w:fill="D6E3BC"/>
    </w:rPr>
  </w:style>
  <w:style w:type="character" w:customStyle="1" w:styleId="relator">
    <w:name w:val="relator"/>
    <w:rPr>
      <w:bdr w:val="dotted" w:sz="4" w:space="0" w:color="auto" w:shadow="1"/>
      <w:shd w:val="clear" w:color="auto" w:fill="8DB3E2"/>
    </w:rPr>
  </w:style>
  <w:style w:type="character" w:customStyle="1" w:styleId="internipoznamkakurziva">
    <w:name w:val="interni_poznamka_kurziva"/>
    <w:rPr>
      <w:i/>
      <w:color w:val="auto"/>
      <w:bdr w:val="single" w:sz="4" w:space="0" w:color="auto"/>
      <w:shd w:val="clear" w:color="auto" w:fill="99FF66"/>
    </w:rPr>
  </w:style>
  <w:style w:type="paragraph" w:customStyle="1" w:styleId="Edicnikomentar">
    <w:name w:val="Edicni_komentar"/>
    <w:basedOn w:val="Normln"/>
    <w:pPr>
      <w:pBdr>
        <w:top w:val="single" w:sz="2" w:space="8" w:color="auto"/>
        <w:left w:val="single" w:sz="2" w:space="8" w:color="auto"/>
        <w:bottom w:val="single" w:sz="2" w:space="8" w:color="auto"/>
        <w:right w:val="single" w:sz="2" w:space="8" w:color="auto"/>
      </w:pBdr>
    </w:pPr>
    <w:rPr>
      <w:noProof/>
    </w:rPr>
  </w:style>
  <w:style w:type="character" w:customStyle="1" w:styleId="textovyorientator">
    <w:name w:val="textovy_orientator"/>
    <w:rPr>
      <w:bdr w:val="wave" w:sz="6" w:space="0" w:color="auto"/>
      <w:shd w:val="clear" w:color="auto" w:fill="FFCC00"/>
    </w:rPr>
  </w:style>
  <w:style w:type="character" w:customStyle="1" w:styleId="kurziva">
    <w:name w:val="kurziva"/>
    <w:rPr>
      <w:i/>
    </w:rPr>
  </w:style>
  <w:style w:type="paragraph" w:customStyle="1" w:styleId="Anotace">
    <w:name w:val="Anotace"/>
    <w:basedOn w:val="Normln"/>
    <w:pPr>
      <w:pBdr>
        <w:top w:val="single" w:sz="18" w:space="6" w:color="244061" w:shadow="1"/>
        <w:left w:val="single" w:sz="18" w:space="6" w:color="244061" w:shadow="1"/>
        <w:bottom w:val="single" w:sz="18" w:space="6" w:color="244061" w:shadow="1"/>
        <w:right w:val="single" w:sz="18" w:space="6" w:color="244061" w:shadow="1"/>
      </w:pBdr>
    </w:pPr>
    <w:rPr>
      <w:noProof/>
    </w:rPr>
  </w:style>
  <w:style w:type="character" w:customStyle="1" w:styleId="zivezahlavi">
    <w:name w:val="zive_zahlavi"/>
    <w:rPr>
      <w:bdr w:val="wave" w:sz="6" w:space="0" w:color="auto"/>
      <w:shd w:val="clear" w:color="auto" w:fill="FFFFCC"/>
    </w:rPr>
  </w:style>
  <w:style w:type="paragraph" w:customStyle="1" w:styleId="NormlnDoleva">
    <w:name w:val="Normální + Doleva"/>
    <w:basedOn w:val="Normln"/>
    <w:link w:val="NormlnDolevaChar"/>
    <w:pPr>
      <w:jc w:val="left"/>
    </w:pPr>
  </w:style>
  <w:style w:type="character" w:customStyle="1" w:styleId="NormlnDolevaChar">
    <w:name w:val="Normální + Doleva Char"/>
    <w:link w:val="NormlnDoleva"/>
    <w:rPr>
      <w:sz w:val="24"/>
      <w:szCs w:val="24"/>
      <w:lang w:val="cs-CZ" w:eastAsia="cs-CZ" w:bidi="ar-SA"/>
    </w:rPr>
  </w:style>
  <w:style w:type="character" w:customStyle="1" w:styleId="pripisekmarginalnisoudoby">
    <w:name w:val="pripisek_marginalni_soudoby"/>
    <w:rPr>
      <w:bdr w:val="double" w:sz="4" w:space="0" w:color="auto"/>
      <w:shd w:val="clear" w:color="auto" w:fill="FFCC00"/>
    </w:rPr>
  </w:style>
  <w:style w:type="character" w:customStyle="1" w:styleId="pripisekinterlinearnisoudoby">
    <w:name w:val="pripisek_interlinearni_soudoby"/>
    <w:rPr>
      <w:bdr w:val="dashed" w:sz="2" w:space="0" w:color="auto"/>
      <w:shd w:val="clear" w:color="auto" w:fill="FFCC00"/>
    </w:rPr>
  </w:style>
  <w:style w:type="paragraph" w:customStyle="1" w:styleId="Incipit">
    <w:name w:val="Incipit"/>
    <w:basedOn w:val="Normln"/>
    <w:next w:val="Normln"/>
    <w:pPr>
      <w:pBdr>
        <w:top w:val="single" w:sz="2" w:space="1" w:color="auto"/>
        <w:left w:val="single" w:sz="2" w:space="4" w:color="auto"/>
        <w:right w:val="single" w:sz="2" w:space="4" w:color="auto"/>
      </w:pBdr>
      <w:spacing w:before="240" w:line="360" w:lineRule="auto"/>
      <w:ind w:left="567" w:right="1134" w:firstLine="397"/>
    </w:pPr>
    <w:rPr>
      <w:b/>
      <w:noProof/>
      <w:sz w:val="28"/>
    </w:rPr>
  </w:style>
  <w:style w:type="paragraph" w:customStyle="1" w:styleId="Explicit">
    <w:name w:val="Explicit"/>
    <w:basedOn w:val="Normln"/>
    <w:next w:val="Normln"/>
    <w:pPr>
      <w:pBdr>
        <w:left w:val="single" w:sz="2" w:space="4" w:color="auto"/>
        <w:bottom w:val="single" w:sz="2" w:space="1" w:color="auto"/>
        <w:right w:val="single" w:sz="2" w:space="4" w:color="auto"/>
      </w:pBdr>
      <w:spacing w:line="360" w:lineRule="auto"/>
      <w:ind w:left="567" w:right="1134" w:firstLine="397"/>
    </w:pPr>
    <w:rPr>
      <w:b/>
      <w:noProof/>
      <w:sz w:val="28"/>
    </w:rPr>
  </w:style>
  <w:style w:type="character" w:customStyle="1" w:styleId="iniciala">
    <w:name w:val="iniciala"/>
    <w:rPr>
      <w:b/>
      <w:shadow/>
      <w:noProof/>
      <w:color w:val="FF0000"/>
      <w:sz w:val="32"/>
    </w:rPr>
  </w:style>
  <w:style w:type="paragraph" w:customStyle="1" w:styleId="Popisekobrazku">
    <w:name w:val="Popisek_obrazku"/>
    <w:basedOn w:val="Normln"/>
    <w:pPr>
      <w:pBdr>
        <w:top w:val="single" w:sz="4" w:space="1" w:color="808080" w:shadow="1"/>
        <w:left w:val="single" w:sz="4" w:space="4" w:color="808080" w:shadow="1"/>
        <w:bottom w:val="single" w:sz="4" w:space="1" w:color="808080" w:shadow="1"/>
        <w:right w:val="single" w:sz="4" w:space="4" w:color="808080" w:shadow="1"/>
      </w:pBdr>
      <w:shd w:val="clear" w:color="auto" w:fill="F3F3F3"/>
    </w:pPr>
    <w:rPr>
      <w:noProof/>
    </w:rPr>
  </w:style>
  <w:style w:type="character" w:customStyle="1" w:styleId="soubor">
    <w:name w:val="soubor"/>
    <w:rPr>
      <w:u w:val="double" w:color="0000FF"/>
    </w:rPr>
  </w:style>
  <w:style w:type="paragraph" w:customStyle="1" w:styleId="Doprava">
    <w:name w:val="Doprava"/>
    <w:basedOn w:val="Normln"/>
    <w:qFormat/>
    <w:pPr>
      <w:jc w:val="right"/>
    </w:pPr>
    <w:rPr>
      <w:noProof/>
    </w:rPr>
  </w:style>
  <w:style w:type="paragraph" w:customStyle="1" w:styleId="Grantovapodpora">
    <w:name w:val="Grantova_podpora"/>
    <w:basedOn w:val="Edicnikomentar"/>
    <w:pPr>
      <w:shd w:val="clear" w:color="auto" w:fill="DAEEF3"/>
    </w:pPr>
  </w:style>
  <w:style w:type="paragraph" w:customStyle="1" w:styleId="Komercnititul">
    <w:name w:val="Komercni_titul"/>
    <w:basedOn w:val="Edicnikomentar"/>
    <w:next w:val="Edicnikomentar"/>
    <w:pPr>
      <w:pBdr>
        <w:top w:val="single" w:sz="2" w:space="8" w:color="auto" w:shadow="1"/>
        <w:left w:val="single" w:sz="2" w:space="8" w:color="auto" w:shadow="1"/>
        <w:bottom w:val="single" w:sz="2" w:space="8" w:color="auto" w:shadow="1"/>
        <w:right w:val="single" w:sz="2" w:space="8" w:color="auto" w:shadow="1"/>
      </w:pBdr>
    </w:pPr>
    <w:rPr>
      <w:b/>
      <w:color w:val="17365D"/>
      <w:sz w:val="32"/>
    </w:rPr>
  </w:style>
  <w:style w:type="character" w:customStyle="1" w:styleId="textovyorientatorcizijazyk">
    <w:name w:val="textovy_orientator_cizi_jazyk"/>
    <w:rPr>
      <w:bdr w:val="wave" w:sz="6" w:space="0" w:color="auto" w:shadow="1"/>
      <w:shd w:val="clear" w:color="auto" w:fill="FFCC00"/>
    </w:rPr>
  </w:style>
  <w:style w:type="character" w:customStyle="1" w:styleId="zivezahlavicizijazyk">
    <w:name w:val="zive_zahlavi_cizi_jazyk"/>
    <w:rPr>
      <w:bdr w:val="wave" w:sz="6" w:space="0" w:color="auto" w:shadow="1"/>
      <w:shd w:val="clear" w:color="auto" w:fill="FFFFCC"/>
    </w:rPr>
  </w:style>
  <w:style w:type="character" w:customStyle="1" w:styleId="pripisekinterlinearnimladsicizijazyk">
    <w:name w:val="pripisek_interlinearni_mladsi_cizi_jazyk"/>
    <w:rPr>
      <w:bdr w:val="dashed" w:sz="12" w:space="0" w:color="auto" w:shadow="1"/>
      <w:shd w:val="clear" w:color="auto" w:fill="FFCC00"/>
    </w:rPr>
  </w:style>
  <w:style w:type="character" w:customStyle="1" w:styleId="pripisekinterlinearnisoudobycizijazyk">
    <w:name w:val="pripisek_interlinearni_soudoby_cizi_jazyk"/>
    <w:rPr>
      <w:bdr w:val="dashed" w:sz="12" w:space="0" w:color="auto"/>
      <w:shd w:val="clear" w:color="auto" w:fill="FFCC00"/>
    </w:rPr>
  </w:style>
  <w:style w:type="character" w:customStyle="1" w:styleId="pripisekmarginalnimladsicizijazyk">
    <w:name w:val="pripisek_marginalni_mladsi_cizi_jazyk"/>
    <w:rPr>
      <w:bdr w:val="double" w:sz="12" w:space="0" w:color="auto" w:shadow="1"/>
      <w:shd w:val="clear" w:color="auto" w:fill="FFCC00"/>
    </w:rPr>
  </w:style>
  <w:style w:type="character" w:customStyle="1" w:styleId="pripisekmarginalnisoudobycizijazyk">
    <w:name w:val="pripisek_marginalni_soudoby_cizi_jazyk"/>
    <w:rPr>
      <w:bdr w:val="double" w:sz="12" w:space="0" w:color="auto"/>
      <w:shd w:val="clear" w:color="auto" w:fill="FFCC00"/>
    </w:rPr>
  </w:style>
  <w:style w:type="character" w:customStyle="1" w:styleId="internipoznamkahorniindex">
    <w:name w:val="interni_poznamka_horni_index"/>
    <w:rPr>
      <w:color w:val="auto"/>
      <w:bdr w:val="single" w:sz="4" w:space="0" w:color="auto"/>
      <w:shd w:val="clear" w:color="auto" w:fill="99FF66"/>
      <w:vertAlign w:val="superscript"/>
    </w:rPr>
  </w:style>
  <w:style w:type="character" w:customStyle="1" w:styleId="transliteracehorniindex">
    <w:name w:val="transliterace_horni_index"/>
    <w:rPr>
      <w:noProof/>
      <w:bdr w:val="dotted" w:sz="4" w:space="0" w:color="auto"/>
      <w:shd w:val="clear" w:color="auto" w:fill="00FFFF"/>
      <w:vertAlign w:val="superscript"/>
      <w:lang w:val="cs-CZ"/>
    </w:rPr>
  </w:style>
  <w:style w:type="character" w:customStyle="1" w:styleId="pripisekinterlinearnimladsihorniindex">
    <w:name w:val="pripisek_interlinearni_mladsi_horni_index"/>
    <w:rPr>
      <w:bdr w:val="dashed" w:sz="2" w:space="0" w:color="auto" w:shadow="1"/>
      <w:shd w:val="clear" w:color="auto" w:fill="FFCC00"/>
      <w:vertAlign w:val="superscript"/>
    </w:rPr>
  </w:style>
  <w:style w:type="character" w:customStyle="1" w:styleId="pripisekinterlinearnimladsicizijazykhorniindex">
    <w:name w:val="pripisek_interlinearni_mladsi_cizi_jazyk_horni_index"/>
    <w:rPr>
      <w:bdr w:val="dashed" w:sz="12" w:space="0" w:color="auto" w:shadow="1"/>
      <w:shd w:val="clear" w:color="auto" w:fill="FFCC00"/>
      <w:vertAlign w:val="superscript"/>
    </w:rPr>
  </w:style>
  <w:style w:type="character" w:customStyle="1" w:styleId="pripisekinterlinearnisoudobyhorniindex">
    <w:name w:val="pripisek_interlinearni_soudoby_horni_index"/>
    <w:rPr>
      <w:bdr w:val="dashed" w:sz="2" w:space="0" w:color="auto"/>
      <w:shd w:val="clear" w:color="auto" w:fill="FFCC00"/>
      <w:vertAlign w:val="superscript"/>
    </w:rPr>
  </w:style>
  <w:style w:type="character" w:customStyle="1" w:styleId="pripisekinterlinearnisoudobycizijazykhorniindex">
    <w:name w:val="pripisek_interlinearni_soudoby_cizi_jazyk_horni_index"/>
    <w:rPr>
      <w:bdr w:val="dashed" w:sz="12" w:space="0" w:color="auto"/>
      <w:shd w:val="clear" w:color="auto" w:fill="FFCC00"/>
      <w:vertAlign w:val="superscript"/>
    </w:rPr>
  </w:style>
  <w:style w:type="character" w:customStyle="1" w:styleId="pripisekmarginalnimladsihorniindex">
    <w:name w:val="pripisek_marginalni_mladsi_horni_index"/>
    <w:rPr>
      <w:bdr w:val="double" w:sz="2" w:space="0" w:color="auto" w:shadow="1"/>
      <w:shd w:val="clear" w:color="auto" w:fill="FFCC00"/>
      <w:vertAlign w:val="superscript"/>
    </w:rPr>
  </w:style>
  <w:style w:type="character" w:customStyle="1" w:styleId="pripisekmarginalnimladsicizijazykhorniindex">
    <w:name w:val="pripisek_marginalni_mladsi_cizi_jazyk_horni_index"/>
    <w:rPr>
      <w:bdr w:val="double" w:sz="12" w:space="0" w:color="auto" w:shadow="1"/>
      <w:shd w:val="clear" w:color="auto" w:fill="FFCC00"/>
      <w:vertAlign w:val="superscript"/>
    </w:rPr>
  </w:style>
  <w:style w:type="character" w:customStyle="1" w:styleId="pripisekmarginalnisoudobyhorniindex">
    <w:name w:val="pripisek_marginalni_soudoby_horni_index"/>
    <w:rPr>
      <w:bdr w:val="double" w:sz="4" w:space="0" w:color="auto"/>
      <w:shd w:val="clear" w:color="auto" w:fill="FFCC00"/>
      <w:vertAlign w:val="superscript"/>
    </w:rPr>
  </w:style>
  <w:style w:type="character" w:customStyle="1" w:styleId="pripisekmarginalnisoudobycizijazykhorniindex">
    <w:name w:val="pripisek_marginalni_soudoby_cizi_jazyk_horni_index"/>
    <w:rPr>
      <w:bdr w:val="double" w:sz="12" w:space="0" w:color="auto"/>
      <w:shd w:val="clear" w:color="auto" w:fill="FFCC00"/>
      <w:vertAlign w:val="superscript"/>
    </w:rPr>
  </w:style>
  <w:style w:type="character" w:customStyle="1" w:styleId="textovyorientatorhorniindex">
    <w:name w:val="textovy_orientator_horni_index"/>
    <w:rPr>
      <w:bdr w:val="wave" w:sz="6" w:space="0" w:color="auto"/>
      <w:shd w:val="clear" w:color="auto" w:fill="FFCC00"/>
      <w:vertAlign w:val="superscript"/>
    </w:rPr>
  </w:style>
  <w:style w:type="character" w:customStyle="1" w:styleId="textovyorientatorcizijazykhorniindex">
    <w:name w:val="textovy_orientator_cizi_jazyk_horni_index"/>
    <w:rPr>
      <w:bdr w:val="wave" w:sz="6" w:space="0" w:color="auto" w:shadow="1"/>
      <w:shd w:val="clear" w:color="auto" w:fill="FFCC00"/>
      <w:vertAlign w:val="superscript"/>
    </w:rPr>
  </w:style>
  <w:style w:type="character" w:customStyle="1" w:styleId="zivezahlavihorniindex">
    <w:name w:val="zive_zahlavi_horni_index"/>
    <w:rPr>
      <w:bdr w:val="wave" w:sz="6" w:space="0" w:color="auto"/>
      <w:shd w:val="clear" w:color="auto" w:fill="FFFFCC"/>
      <w:vertAlign w:val="superscript"/>
    </w:rPr>
  </w:style>
  <w:style w:type="character" w:customStyle="1" w:styleId="zivezahlavicizijazykhorniindex">
    <w:name w:val="zive_zahlavi_cizi_jazyk_horni_index"/>
    <w:rPr>
      <w:bdr w:val="wave" w:sz="6" w:space="0" w:color="auto" w:shadow="1"/>
      <w:shd w:val="clear" w:color="auto" w:fill="FFFFCC"/>
      <w:vertAlign w:val="superscript"/>
    </w:rPr>
  </w:style>
  <w:style w:type="character" w:customStyle="1" w:styleId="cizijazykdoplnenytext">
    <w:name w:val="cizi_jazyk_doplneny_text"/>
    <w:rPr>
      <w:bdr w:val="single" w:sz="2" w:space="0" w:color="auto" w:shadow="1"/>
      <w:shd w:val="clear" w:color="auto" w:fill="FF0000"/>
    </w:rPr>
  </w:style>
  <w:style w:type="character" w:customStyle="1" w:styleId="popisekkobrazku">
    <w:name w:val="popisek_k_obrazku"/>
    <w:rPr>
      <w:color w:val="auto"/>
      <w:u w:val="single" w:color="E36C0A"/>
      <w:bdr w:val="none" w:sz="0" w:space="0" w:color="auto"/>
      <w:shd w:val="clear" w:color="auto" w:fill="F2F2F2"/>
    </w:rPr>
  </w:style>
  <w:style w:type="paragraph" w:styleId="Textpoznpodarou">
    <w:name w:val="footnote text"/>
    <w:basedOn w:val="Normln"/>
    <w:link w:val="TextpoznpodarouChar"/>
    <w:uiPriority w:val="99"/>
    <w:semiHidden/>
    <w:unhideWhenUsed/>
  </w:style>
  <w:style w:type="character" w:customStyle="1" w:styleId="TextpoznpodarouChar">
    <w:name w:val="Text pozn. pod čarou Char"/>
    <w:basedOn w:val="Standardnpsmoodstavce"/>
    <w:link w:val="Textpoznpodarou"/>
    <w:uiPriority w:val="99"/>
    <w:semiHidden/>
  </w:style>
  <w:style w:type="character" w:styleId="Znakapoznpodarou">
    <w:name w:val="footnote reference"/>
    <w:uiPriority w:val="99"/>
    <w:semiHidden/>
    <w:unhideWhenUsed/>
    <w:rPr>
      <w:vertAlign w:val="superscript"/>
    </w:rPr>
  </w:style>
  <w:style w:type="paragraph" w:customStyle="1" w:styleId="EdicnikomentarNadpis">
    <w:name w:val="Edicni_komentar_Nadpis"/>
    <w:basedOn w:val="Edicnikomentar"/>
    <w:next w:val="Edicnikomentar"/>
    <w:pPr>
      <w:contextualSpacing/>
    </w:pPr>
    <w:rPr>
      <w:b/>
      <w:sz w:val="28"/>
    </w:rPr>
  </w:style>
  <w:style w:type="paragraph" w:customStyle="1" w:styleId="EdicnikomentarPodnadpis">
    <w:name w:val="Edicni_komentar_Podnadpis"/>
    <w:basedOn w:val="Edicnikomentar"/>
    <w:next w:val="Edicnikomentar"/>
    <w:pPr>
      <w:contextualSpacing/>
    </w:pPr>
    <w:rPr>
      <w:b/>
    </w:rPr>
  </w:style>
  <w:style w:type="character" w:styleId="Odkaznakoment">
    <w:name w:val="annotation reference"/>
    <w:basedOn w:val="Standardnpsmoodstavce"/>
    <w:uiPriority w:val="99"/>
    <w:semiHidden/>
    <w:unhideWhenUsed/>
    <w:rPr>
      <w:sz w:val="16"/>
      <w:szCs w:val="16"/>
    </w:rPr>
  </w:style>
  <w:style w:type="paragraph" w:styleId="Textkomente">
    <w:name w:val="annotation text"/>
    <w:basedOn w:val="Normln"/>
    <w:link w:val="TextkomenteChar"/>
    <w:uiPriority w:val="99"/>
    <w:semiHidden/>
    <w:unhideWhenUsed/>
    <w:pPr>
      <w:spacing w:line="240" w:lineRule="auto"/>
    </w:pPr>
    <w:rPr>
      <w:sz w:val="20"/>
    </w:rPr>
  </w:style>
  <w:style w:type="character" w:customStyle="1" w:styleId="TextkomenteChar">
    <w:name w:val="Text komentáře Char"/>
    <w:basedOn w:val="Standardnpsmoodstavce"/>
    <w:link w:val="Textkomente"/>
    <w:uiPriority w:val="99"/>
    <w:semiHidden/>
  </w:style>
  <w:style w:type="paragraph" w:styleId="Pedmtkomente">
    <w:name w:val="annotation subject"/>
    <w:basedOn w:val="Textkomente"/>
    <w:next w:val="Textkomente"/>
    <w:link w:val="PedmtkomenteChar"/>
    <w:uiPriority w:val="99"/>
    <w:semiHidden/>
    <w:unhideWhenUsed/>
    <w:rPr>
      <w:b/>
      <w:bCs/>
    </w:rPr>
  </w:style>
  <w:style w:type="character" w:customStyle="1" w:styleId="PedmtkomenteChar">
    <w:name w:val="Předmět komentáře Char"/>
    <w:basedOn w:val="TextkomenteChar"/>
    <w:link w:val="Pedmtkomente"/>
    <w:uiPriority w:val="99"/>
    <w:semiHidden/>
    <w:rPr>
      <w:b/>
      <w:bCs/>
    </w:rPr>
  </w:style>
  <w:style w:type="paragraph" w:styleId="Revize">
    <w:name w:val="Revision"/>
    <w:hidden/>
    <w:uiPriority w:val="99"/>
    <w:semiHidden/>
    <w:rPr>
      <w:sz w:val="24"/>
      <w:szCs w:val="24"/>
    </w:rPr>
  </w:style>
  <w:style w:type="character" w:customStyle="1" w:styleId="tucne">
    <w:name w:val="tucne"/>
    <w:rPr>
      <w:b/>
    </w:rPr>
  </w:style>
  <w:style w:type="paragraph" w:customStyle="1" w:styleId="Hlavickastred">
    <w:name w:val="Hlavicka_stred"/>
    <w:basedOn w:val="Hlavicka"/>
    <w:pPr>
      <w:jc w:val="center"/>
    </w:pPr>
  </w:style>
  <w:style w:type="character" w:customStyle="1" w:styleId="identifikator">
    <w:name w:val="identifikator"/>
    <w:rPr>
      <w:bdr w:val="single" w:sz="12" w:space="0" w:color="365F91"/>
      <w:shd w:val="clear" w:color="auto" w:fill="DBE5F1"/>
    </w:rPr>
  </w:style>
  <w:style w:type="character" w:customStyle="1" w:styleId="skrt">
    <w:name w:val="skrt"/>
    <w:rPr>
      <w:strike w:val="0"/>
      <w:dstrike/>
    </w:rPr>
  </w:style>
  <w:style w:type="character" w:customStyle="1" w:styleId="nahrazeni">
    <w:name w:val="nahrazeni"/>
    <w:rPr>
      <w:bdr w:val="none" w:sz="0" w:space="0" w:color="auto"/>
      <w:shd w:val="clear" w:color="auto" w:fill="FFFF00"/>
    </w:rPr>
  </w:style>
  <w:style w:type="character" w:customStyle="1" w:styleId="TextbublinyChar">
    <w:name w:val="Text bubliny Char"/>
    <w:link w:val="Textbubliny"/>
    <w:semiHidden/>
    <w:rPr>
      <w:rFonts w:ascii="Tahoma" w:hAnsi="Tahoma" w:cs="Tahoma"/>
      <w:sz w:val="16"/>
      <w:szCs w:val="16"/>
    </w:rPr>
  </w:style>
  <w:style w:type="paragraph" w:customStyle="1" w:styleId="Versodsazeni1">
    <w:name w:val="Vers_odsazeni_1"/>
    <w:basedOn w:val="Vers"/>
    <w:pPr>
      <w:ind w:firstLine="851"/>
    </w:pPr>
  </w:style>
  <w:style w:type="paragraph" w:customStyle="1" w:styleId="Versodsazeni2">
    <w:name w:val="Vers_odsazeni_2"/>
    <w:basedOn w:val="Vers"/>
    <w:pPr>
      <w:ind w:firstLine="1701"/>
    </w:pPr>
  </w:style>
  <w:style w:type="character" w:customStyle="1" w:styleId="marginalnipoznamka">
    <w:name w:val="marginalni_poznamka"/>
    <w:rPr>
      <w:bdr w:val="dotted" w:sz="2" w:space="0" w:color="92CDDC"/>
      <w:shd w:val="clear" w:color="auto" w:fill="B6DDE8"/>
    </w:rPr>
  </w:style>
  <w:style w:type="character" w:customStyle="1" w:styleId="marginalnipoznamkacizijazyk">
    <w:name w:val="marginalni_poznamka_cizi_jazyk"/>
    <w:rPr>
      <w:bdr w:val="dashSmallGap" w:sz="4" w:space="0" w:color="auto" w:shadow="1"/>
      <w:shd w:val="clear" w:color="auto" w:fill="B6DDE8"/>
    </w:rPr>
  </w:style>
  <w:style w:type="character" w:customStyle="1" w:styleId="marginalnipoznamkahorniindex">
    <w:name w:val="marginalni_poznamka_horni_index"/>
    <w:rPr>
      <w:bdr w:val="dotted" w:sz="2" w:space="0" w:color="92CDDC"/>
      <w:shd w:val="clear" w:color="auto" w:fill="B6DDE8"/>
      <w:vertAlign w:val="superscript"/>
    </w:rPr>
  </w:style>
  <w:style w:type="character" w:customStyle="1" w:styleId="marginalnipoznamkacizijazykhorniindex">
    <w:name w:val="marginalni_poznamka_cizi_jazyk_horni_index"/>
    <w:rPr>
      <w:bdr w:val="dashSmallGap" w:sz="4" w:space="0" w:color="auto" w:shadow="1"/>
      <w:shd w:val="clear" w:color="auto" w:fill="B6DDE8"/>
      <w:vertAlign w:val="superscript"/>
    </w:rPr>
  </w:style>
  <w:style w:type="paragraph" w:customStyle="1" w:styleId="Marginalninadpis">
    <w:name w:val="Marginalni_nadpis"/>
    <w:basedOn w:val="Nadpis"/>
    <w:next w:val="Normln"/>
    <w:pPr>
      <w:pBdr>
        <w:left w:val="single" w:sz="48" w:space="9" w:color="B6DDE8"/>
      </w:pBdr>
      <w:ind w:left="17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Elegan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pPr>
      <w:spacing w:after="240" w:line="312" w:lineRule="auto"/>
      <w:ind w:firstLine="170"/>
      <w:jc w:val="both"/>
    </w:pPr>
    <w:rPr>
      <w:sz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biblecislokapitoly">
    <w:name w:val="bible_cislo_kapitoly"/>
    <w:rPr>
      <w:b/>
      <w:color w:val="0000FF"/>
      <w:bdr w:val="none" w:sz="0" w:space="0" w:color="auto"/>
      <w:shd w:val="clear" w:color="auto" w:fill="CCFFCC"/>
      <w:vertAlign w:val="superscript"/>
    </w:rPr>
  </w:style>
  <w:style w:type="character" w:customStyle="1" w:styleId="biblecisloverse">
    <w:name w:val="bible_cislo_verse"/>
    <w:rPr>
      <w:b/>
      <w:noProof/>
      <w:color w:val="FFFFFF"/>
      <w:bdr w:val="none" w:sz="0" w:space="0" w:color="auto"/>
      <w:shd w:val="clear" w:color="auto" w:fill="666666"/>
      <w:vertAlign w:val="superscript"/>
    </w:rPr>
  </w:style>
  <w:style w:type="character" w:customStyle="1" w:styleId="foliace">
    <w:name w:val="foliace"/>
    <w:rPr>
      <w:rFonts w:ascii="Times New Roman" w:hAnsi="Times New Roman"/>
      <w:b/>
      <w:noProof/>
      <w:bdr w:val="single" w:sz="4" w:space="0" w:color="auto"/>
      <w:shd w:val="clear" w:color="auto" w:fill="FFCC99"/>
    </w:rPr>
  </w:style>
  <w:style w:type="paragraph" w:styleId="Zhlav">
    <w:name w:val="header"/>
    <w:basedOn w:val="Normln"/>
    <w:unhideWhenUsed/>
    <w:locked/>
    <w:pPr>
      <w:tabs>
        <w:tab w:val="center" w:pos="4536"/>
        <w:tab w:val="right" w:pos="9072"/>
      </w:tabs>
      <w:ind w:firstLine="0"/>
    </w:pPr>
    <w:rPr>
      <w:b/>
      <w:sz w:val="16"/>
    </w:rPr>
  </w:style>
  <w:style w:type="character" w:customStyle="1" w:styleId="internipoznamka">
    <w:name w:val="interni_poznamka"/>
    <w:rPr>
      <w:color w:val="auto"/>
      <w:bdr w:val="single" w:sz="4" w:space="0" w:color="auto"/>
      <w:shd w:val="clear" w:color="auto" w:fill="99FF66"/>
    </w:rPr>
  </w:style>
  <w:style w:type="paragraph" w:customStyle="1" w:styleId="Podnadpis">
    <w:name w:val="Podnadpis"/>
    <w:basedOn w:val="Normln"/>
    <w:next w:val="Normln"/>
    <w:rPr>
      <w:rFonts w:ascii="Arial" w:hAnsi="Arial"/>
      <w:b/>
      <w:noProof/>
    </w:rPr>
  </w:style>
  <w:style w:type="character" w:customStyle="1" w:styleId="kod">
    <w:name w:val="kod"/>
    <w:rPr>
      <w:bdr w:val="none" w:sz="0" w:space="0" w:color="auto"/>
      <w:shd w:val="pct15" w:color="auto" w:fill="auto"/>
    </w:rPr>
  </w:style>
  <w:style w:type="character" w:styleId="slostrnky">
    <w:name w:val="page number"/>
    <w:basedOn w:val="Standardnpsmoodstavce"/>
    <w:semiHidden/>
    <w:unhideWhenUsed/>
    <w:locked/>
  </w:style>
  <w:style w:type="paragraph" w:customStyle="1" w:styleId="Vers">
    <w:name w:val="Vers"/>
    <w:basedOn w:val="Normln"/>
    <w:pPr>
      <w:pBdr>
        <w:left w:val="wave" w:sz="6" w:space="4" w:color="auto"/>
      </w:pBdr>
    </w:pPr>
    <w:rPr>
      <w:noProof/>
    </w:rPr>
  </w:style>
  <w:style w:type="character" w:customStyle="1" w:styleId="cizijazyk">
    <w:name w:val="cizi_jazyk"/>
    <w:rPr>
      <w:bdr w:val="single" w:sz="2" w:space="0" w:color="auto" w:shadow="1"/>
      <w:shd w:val="clear" w:color="auto" w:fill="auto"/>
    </w:rPr>
  </w:style>
  <w:style w:type="character" w:customStyle="1" w:styleId="pripisek">
    <w:name w:val="pripisek"/>
    <w:locked/>
    <w:rPr>
      <w:bdr w:val="none" w:sz="0" w:space="0" w:color="auto"/>
      <w:shd w:val="clear" w:color="auto" w:fill="FFCC00"/>
    </w:rPr>
  </w:style>
  <w:style w:type="character" w:customStyle="1" w:styleId="emendace">
    <w:name w:val="emendace"/>
    <w:rPr>
      <w:color w:val="993300"/>
      <w:bdr w:val="none" w:sz="0" w:space="0" w:color="auto"/>
      <w:shd w:val="clear" w:color="auto" w:fill="CCCCCC"/>
    </w:rPr>
  </w:style>
  <w:style w:type="character" w:customStyle="1" w:styleId="Text">
    <w:name w:val="Text"/>
    <w:locked/>
  </w:style>
  <w:style w:type="paragraph" w:customStyle="1" w:styleId="Hlavicka">
    <w:name w:val="Hlavicka"/>
    <w:basedOn w:val="Normln"/>
    <w:next w:val="Normln"/>
    <w:locked/>
    <w:pPr>
      <w:pBdr>
        <w:left w:val="single" w:sz="12" w:space="4" w:color="FF0000"/>
      </w:pBdr>
      <w:spacing w:before="100" w:beforeAutospacing="1" w:after="100" w:afterAutospacing="1"/>
    </w:pPr>
    <w:rPr>
      <w:noProof/>
    </w:rPr>
  </w:style>
  <w:style w:type="character" w:customStyle="1" w:styleId="pramen">
    <w:name w:val="pramen"/>
    <w:rPr>
      <w:color w:val="FFFFFF"/>
      <w:bdr w:val="none" w:sz="0" w:space="0" w:color="auto"/>
      <w:shd w:val="clear" w:color="auto" w:fill="0000FF"/>
    </w:rPr>
  </w:style>
  <w:style w:type="character" w:customStyle="1" w:styleId="poznamka">
    <w:name w:val="poznamka"/>
    <w:rPr>
      <w:bdr w:val="none" w:sz="0" w:space="0" w:color="auto"/>
      <w:shd w:val="clear" w:color="auto" w:fill="CC99FF"/>
      <w:lang w:val="cs-CZ"/>
    </w:rPr>
  </w:style>
  <w:style w:type="paragraph" w:customStyle="1" w:styleId="Polozkarejstriku">
    <w:name w:val="Polozka_rejstriku"/>
    <w:basedOn w:val="Normln"/>
    <w:pPr>
      <w:pBdr>
        <w:left w:val="single" w:sz="18" w:space="4" w:color="999999"/>
      </w:pBdr>
    </w:pPr>
    <w:rPr>
      <w:noProof/>
    </w:rPr>
  </w:style>
  <w:style w:type="table" w:styleId="Elegantntabulka">
    <w:name w:val="Table Elegant"/>
    <w:basedOn w:val="Normlntabulka"/>
    <w:locked/>
    <w:rPr>
      <w:rFonts w:ascii="Times" w:hAnsi="Time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Zpat">
    <w:name w:val="footer"/>
    <w:basedOn w:val="Normln"/>
    <w:unhideWhenUsed/>
    <w:locked/>
    <w:pPr>
      <w:tabs>
        <w:tab w:val="center" w:pos="4536"/>
        <w:tab w:val="right" w:pos="9072"/>
      </w:tabs>
    </w:pPr>
  </w:style>
  <w:style w:type="paragraph" w:customStyle="1" w:styleId="Titul">
    <w:name w:val="Titul"/>
    <w:basedOn w:val="Normln"/>
    <w:next w:val="Normln"/>
    <w:pPr>
      <w:jc w:val="center"/>
    </w:pPr>
    <w:rPr>
      <w:rFonts w:ascii="Arial" w:hAnsi="Arial"/>
      <w:b/>
      <w:noProof/>
      <w:sz w:val="32"/>
    </w:rPr>
  </w:style>
  <w:style w:type="paragraph" w:customStyle="1" w:styleId="Nadpis">
    <w:name w:val="Nadpis"/>
    <w:basedOn w:val="Normln"/>
    <w:next w:val="Normln"/>
    <w:rPr>
      <w:rFonts w:ascii="Arial" w:hAnsi="Arial"/>
      <w:b/>
      <w:noProof/>
      <w:sz w:val="28"/>
    </w:rPr>
  </w:style>
  <w:style w:type="character" w:customStyle="1" w:styleId="pripisekmarginalnisoucasny">
    <w:name w:val="pripisek_marginalni_soucasny"/>
    <w:rPr>
      <w:bdr w:val="double" w:sz="4" w:space="0" w:color="auto"/>
      <w:shd w:val="clear" w:color="auto" w:fill="FFCC00"/>
    </w:rPr>
  </w:style>
  <w:style w:type="character" w:customStyle="1" w:styleId="pripisekmarginalnimladsi">
    <w:name w:val="pripisek_marginalni_mladsi"/>
    <w:rPr>
      <w:bdr w:val="double" w:sz="2" w:space="0" w:color="auto" w:shadow="1"/>
      <w:shd w:val="clear" w:color="auto" w:fill="FFCC00"/>
    </w:rPr>
  </w:style>
  <w:style w:type="character" w:customStyle="1" w:styleId="pripisekinterlinearnisoucasny">
    <w:name w:val="pripisek_interlinearni_soucasny"/>
    <w:rPr>
      <w:bdr w:val="dashed" w:sz="2" w:space="0" w:color="auto"/>
      <w:shd w:val="clear" w:color="auto" w:fill="FFCC00"/>
    </w:rPr>
  </w:style>
  <w:style w:type="character" w:customStyle="1" w:styleId="pripisekinterlinearnimladsi">
    <w:name w:val="pripisek_interlinearni_mladsi"/>
    <w:rPr>
      <w:bdr w:val="dashed" w:sz="2" w:space="0" w:color="auto" w:shadow="1"/>
      <w:shd w:val="clear" w:color="auto" w:fill="FFCC00"/>
    </w:rPr>
  </w:style>
  <w:style w:type="character" w:customStyle="1" w:styleId="cisloverse">
    <w:name w:val="cislo_verse"/>
    <w:rPr>
      <w:rFonts w:ascii="Times New Roman" w:hAnsi="Times New Roman"/>
      <w:b/>
      <w:noProof/>
      <w:bdr w:val="dotDotDash" w:sz="4" w:space="0" w:color="auto"/>
      <w:shd w:val="clear" w:color="auto" w:fill="FFCC99"/>
    </w:rPr>
  </w:style>
  <w:style w:type="character" w:customStyle="1" w:styleId="torzo">
    <w:name w:val="torzo"/>
    <w:rPr>
      <w:strike/>
      <w:dstrike w:val="0"/>
      <w:noProof/>
    </w:rPr>
  </w:style>
  <w:style w:type="character" w:customStyle="1" w:styleId="doplnenytext">
    <w:name w:val="doplneny_text"/>
    <w:rPr>
      <w:color w:val="FFFFFF"/>
      <w:bdr w:val="none" w:sz="0" w:space="0" w:color="auto"/>
      <w:shd w:val="clear" w:color="auto" w:fill="FF0000"/>
    </w:rPr>
  </w:style>
  <w:style w:type="character" w:customStyle="1" w:styleId="lemma">
    <w:name w:val="lemma"/>
    <w:rPr>
      <w:rFonts w:ascii="Arial" w:hAnsi="Arial"/>
      <w:color w:val="800000"/>
    </w:rPr>
  </w:style>
  <w:style w:type="paragraph" w:customStyle="1" w:styleId="Volnyradek">
    <w:name w:val="Volny_radek"/>
    <w:next w:val="Normln"/>
    <w:pPr>
      <w:pBdr>
        <w:top w:val="dashSmallGap" w:sz="4" w:space="1" w:color="auto"/>
        <w:left w:val="dashSmallGap" w:sz="4" w:space="1" w:color="auto"/>
        <w:bottom w:val="dashSmallGap" w:sz="4" w:space="1" w:color="auto"/>
        <w:right w:val="dashSmallGap" w:sz="4" w:space="1" w:color="auto"/>
      </w:pBdr>
      <w:shd w:val="clear" w:color="auto" w:fill="FFFF00"/>
      <w:spacing w:before="120" w:after="120" w:line="120" w:lineRule="auto"/>
    </w:pPr>
    <w:rPr>
      <w:rFonts w:ascii="Times" w:hAnsi="Times"/>
      <w:sz w:val="16"/>
      <w:szCs w:val="24"/>
    </w:rPr>
  </w:style>
  <w:style w:type="character" w:customStyle="1" w:styleId="hyperlemma">
    <w:name w:val="hyperlemma"/>
    <w:rPr>
      <w:rFonts w:ascii="Arial" w:hAnsi="Arial"/>
      <w:b/>
      <w:color w:val="800000"/>
      <w:bdr w:val="dotted" w:sz="4" w:space="0" w:color="auto"/>
    </w:rPr>
  </w:style>
  <w:style w:type="character" w:customStyle="1" w:styleId="biblezkratkaknihy">
    <w:name w:val="bible_zkratka_knihy"/>
    <w:rPr>
      <w:b/>
      <w:bdr w:val="none" w:sz="0" w:space="0" w:color="auto"/>
      <w:shd w:val="clear" w:color="auto" w:fill="99CCFF"/>
    </w:rPr>
  </w:style>
  <w:style w:type="paragraph" w:styleId="Textbubliny">
    <w:name w:val="Balloon Text"/>
    <w:basedOn w:val="Normln"/>
    <w:link w:val="TextbublinyChar"/>
    <w:semiHidden/>
    <w:unhideWhenUsed/>
    <w:locked/>
    <w:pPr>
      <w:spacing w:after="0" w:line="240" w:lineRule="auto"/>
    </w:pPr>
    <w:rPr>
      <w:rFonts w:ascii="Tahoma" w:hAnsi="Tahoma" w:cs="Tahoma"/>
      <w:sz w:val="16"/>
      <w:szCs w:val="16"/>
    </w:rPr>
  </w:style>
  <w:style w:type="paragraph" w:styleId="Seznamsodrkami">
    <w:name w:val="List Bullet"/>
    <w:basedOn w:val="Normln"/>
    <w:locked/>
    <w:pPr>
      <w:tabs>
        <w:tab w:val="num" w:pos="360"/>
      </w:tabs>
      <w:ind w:left="360" w:hanging="360"/>
    </w:pPr>
  </w:style>
  <w:style w:type="paragraph" w:styleId="FormtovanvHTML">
    <w:name w:val="HTML Preformatted"/>
    <w:basedOn w:val="Normln"/>
    <w:link w:val="FormtovanvHTMLChar"/>
    <w:uiPriority w:val="99"/>
    <w:unhideWhenUsed/>
    <w:lock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rPr>
  </w:style>
  <w:style w:type="character" w:customStyle="1" w:styleId="FormtovanvHTMLChar">
    <w:name w:val="Formátovaný v HTML Char"/>
    <w:link w:val="FormtovanvHTML"/>
    <w:uiPriority w:val="99"/>
    <w:rPr>
      <w:rFonts w:ascii="Courier New" w:hAnsi="Courier New" w:cs="Courier New"/>
    </w:rPr>
  </w:style>
  <w:style w:type="character" w:customStyle="1" w:styleId="transliterace">
    <w:name w:val="transliterace"/>
    <w:rPr>
      <w:noProof/>
      <w:bdr w:val="dotted" w:sz="4" w:space="0" w:color="auto"/>
      <w:shd w:val="clear" w:color="auto" w:fill="00FFFF"/>
      <w:lang w:val="cs-CZ"/>
    </w:rPr>
  </w:style>
  <w:style w:type="character" w:customStyle="1" w:styleId="transliteracecizijazyk">
    <w:name w:val="transliterace_cizi_jazyk"/>
    <w:rPr>
      <w:noProof/>
      <w:bdr w:val="single" w:sz="4" w:space="0" w:color="auto" w:shadow="1"/>
      <w:shd w:val="clear" w:color="auto" w:fill="00FFFF"/>
      <w:lang w:val="la-Latn"/>
    </w:rPr>
  </w:style>
  <w:style w:type="character" w:customStyle="1" w:styleId="ruznocteni">
    <w:name w:val="ruznocteni"/>
    <w:qFormat/>
    <w:rPr>
      <w:u w:val="none" w:color="17365D"/>
      <w:bdr w:val="none" w:sz="0" w:space="0" w:color="auto"/>
      <w:shd w:val="clear" w:color="auto" w:fill="FBD4B4"/>
    </w:rPr>
  </w:style>
  <w:style w:type="character" w:customStyle="1" w:styleId="ruznocteniautor">
    <w:name w:val="ruznocteni_autor"/>
    <w:qFormat/>
    <w:rPr>
      <w:u w:val="none" w:color="17365D"/>
      <w:bdr w:val="none" w:sz="0" w:space="0" w:color="auto"/>
      <w:shd w:val="clear" w:color="auto" w:fill="DBE5F1"/>
    </w:rPr>
  </w:style>
  <w:style w:type="character" w:customStyle="1" w:styleId="poznamkakurziva">
    <w:name w:val="poznamka_kurziva"/>
    <w:rPr>
      <w:i/>
      <w:bdr w:val="none" w:sz="0" w:space="0" w:color="auto"/>
      <w:shd w:val="clear" w:color="auto" w:fill="CC99FF"/>
      <w:lang w:val="cs-CZ"/>
    </w:rPr>
  </w:style>
  <w:style w:type="character" w:customStyle="1" w:styleId="transliteracerozepsanizkratky">
    <w:name w:val="transliterace_rozepsani_zkratky"/>
    <w:rPr>
      <w:i/>
      <w:noProof/>
      <w:bdr w:val="dotted" w:sz="4" w:space="0" w:color="auto"/>
      <w:shd w:val="clear" w:color="auto" w:fill="00FFFF"/>
      <w:lang w:val="cs-CZ"/>
    </w:rPr>
  </w:style>
  <w:style w:type="character" w:customStyle="1" w:styleId="znackovani">
    <w:name w:val="znackovani"/>
    <w:rPr>
      <w:bdr w:val="dotDotDash" w:sz="4" w:space="0" w:color="auto"/>
      <w:shd w:val="clear" w:color="auto" w:fill="FFFF00"/>
    </w:rPr>
  </w:style>
  <w:style w:type="character" w:customStyle="1" w:styleId="poznamkapodcarou">
    <w:name w:val="poznamka_pod_carou"/>
    <w:qFormat/>
    <w:rPr>
      <w:bdr w:val="dotted" w:sz="4" w:space="0" w:color="auto"/>
      <w:shd w:val="clear" w:color="auto" w:fill="BF93FF"/>
      <w:lang w:val="cs-CZ"/>
    </w:rPr>
  </w:style>
  <w:style w:type="character" w:customStyle="1" w:styleId="poznamkahorniindex">
    <w:name w:val="poznamka_horni_index"/>
    <w:qFormat/>
    <w:rPr>
      <w:bdr w:val="none" w:sz="0" w:space="0" w:color="auto"/>
      <w:shd w:val="clear" w:color="auto" w:fill="CC99FF"/>
      <w:vertAlign w:val="superscript"/>
      <w:lang w:val="cs-CZ"/>
    </w:rPr>
  </w:style>
  <w:style w:type="character" w:customStyle="1" w:styleId="cizijazykhorniindex">
    <w:name w:val="cizi_jazyk_horni_index"/>
    <w:qFormat/>
    <w:rPr>
      <w:bdr w:val="single" w:sz="2" w:space="0" w:color="auto" w:shadow="1"/>
      <w:shd w:val="clear" w:color="auto" w:fill="auto"/>
      <w:vertAlign w:val="superscript"/>
    </w:rPr>
  </w:style>
  <w:style w:type="character" w:customStyle="1" w:styleId="pramenhorniindex">
    <w:name w:val="pramen_horni_index"/>
    <w:qFormat/>
    <w:rPr>
      <w:color w:val="FFFFFF"/>
      <w:bdr w:val="none" w:sz="0" w:space="0" w:color="auto"/>
      <w:shd w:val="clear" w:color="auto" w:fill="0000FF"/>
      <w:vertAlign w:val="superscript"/>
    </w:rPr>
  </w:style>
  <w:style w:type="character" w:styleId="Zvraznn">
    <w:name w:val="Emphasis"/>
    <w:uiPriority w:val="20"/>
    <w:qFormat/>
    <w:locked/>
    <w:rPr>
      <w:i/>
      <w:iCs/>
    </w:rPr>
  </w:style>
  <w:style w:type="character" w:customStyle="1" w:styleId="druhypreklad">
    <w:name w:val="druhy_preklad"/>
    <w:rPr>
      <w:bdr w:val="dotted" w:sz="4" w:space="0" w:color="auto" w:shadow="1"/>
    </w:rPr>
  </w:style>
  <w:style w:type="character" w:customStyle="1" w:styleId="delimitatorekvivalentu">
    <w:name w:val="delimitator_ekvivalentu"/>
    <w:rPr>
      <w:bdr w:val="none" w:sz="0" w:space="0" w:color="auto"/>
      <w:shd w:val="clear" w:color="auto" w:fill="00B0F0"/>
    </w:rPr>
  </w:style>
  <w:style w:type="paragraph" w:customStyle="1" w:styleId="BibleIncipit">
    <w:name w:val="Bible_Incipit"/>
    <w:basedOn w:val="Normln"/>
    <w:next w:val="Normln"/>
    <w:pPr>
      <w:pBdr>
        <w:top w:val="single" w:sz="2" w:space="1" w:color="auto"/>
        <w:left w:val="single" w:sz="2" w:space="4" w:color="auto"/>
        <w:right w:val="single" w:sz="2" w:space="4" w:color="auto"/>
      </w:pBdr>
      <w:spacing w:before="240" w:line="360" w:lineRule="auto"/>
      <w:ind w:left="567" w:right="1134" w:firstLine="397"/>
      <w:outlineLvl w:val="0"/>
    </w:pPr>
    <w:rPr>
      <w:b/>
      <w:sz w:val="28"/>
    </w:rPr>
  </w:style>
  <w:style w:type="paragraph" w:customStyle="1" w:styleId="BibleExplicit">
    <w:name w:val="Bible_Explicit"/>
    <w:basedOn w:val="Normln"/>
    <w:pPr>
      <w:pBdr>
        <w:left w:val="single" w:sz="2" w:space="4" w:color="auto"/>
        <w:bottom w:val="single" w:sz="2" w:space="1" w:color="auto"/>
        <w:right w:val="single" w:sz="2" w:space="4" w:color="auto"/>
      </w:pBdr>
      <w:spacing w:after="0" w:line="360" w:lineRule="auto"/>
      <w:ind w:left="567" w:right="1134" w:firstLine="397"/>
    </w:pPr>
    <w:rPr>
      <w:b/>
      <w:sz w:val="28"/>
    </w:rPr>
  </w:style>
  <w:style w:type="character" w:customStyle="1" w:styleId="bibleiniciala">
    <w:name w:val="bible_iniciala"/>
    <w:rPr>
      <w:b/>
      <w:shadow/>
      <w:noProof/>
      <w:color w:val="FF0000"/>
      <w:sz w:val="32"/>
    </w:rPr>
  </w:style>
  <w:style w:type="character" w:customStyle="1" w:styleId="soudobykorektor">
    <w:name w:val="soudoby_korektor"/>
    <w:qFormat/>
    <w:rPr>
      <w:i/>
      <w:bdr w:val="none" w:sz="0" w:space="0" w:color="auto"/>
      <w:shd w:val="clear" w:color="auto" w:fill="D6E3BC"/>
    </w:rPr>
  </w:style>
  <w:style w:type="character" w:customStyle="1" w:styleId="relator">
    <w:name w:val="relator"/>
    <w:rPr>
      <w:bdr w:val="dotted" w:sz="4" w:space="0" w:color="auto" w:shadow="1"/>
      <w:shd w:val="clear" w:color="auto" w:fill="8DB3E2"/>
    </w:rPr>
  </w:style>
  <w:style w:type="character" w:customStyle="1" w:styleId="internipoznamkakurziva">
    <w:name w:val="interni_poznamka_kurziva"/>
    <w:rPr>
      <w:i/>
      <w:color w:val="auto"/>
      <w:bdr w:val="single" w:sz="4" w:space="0" w:color="auto"/>
      <w:shd w:val="clear" w:color="auto" w:fill="99FF66"/>
    </w:rPr>
  </w:style>
  <w:style w:type="paragraph" w:customStyle="1" w:styleId="Edicnikomentar">
    <w:name w:val="Edicni_komentar"/>
    <w:basedOn w:val="Normln"/>
    <w:pPr>
      <w:pBdr>
        <w:top w:val="single" w:sz="2" w:space="8" w:color="auto"/>
        <w:left w:val="single" w:sz="2" w:space="8" w:color="auto"/>
        <w:bottom w:val="single" w:sz="2" w:space="8" w:color="auto"/>
        <w:right w:val="single" w:sz="2" w:space="8" w:color="auto"/>
      </w:pBdr>
    </w:pPr>
    <w:rPr>
      <w:noProof/>
    </w:rPr>
  </w:style>
  <w:style w:type="character" w:customStyle="1" w:styleId="textovyorientator">
    <w:name w:val="textovy_orientator"/>
    <w:rPr>
      <w:bdr w:val="wave" w:sz="6" w:space="0" w:color="auto"/>
      <w:shd w:val="clear" w:color="auto" w:fill="FFCC00"/>
    </w:rPr>
  </w:style>
  <w:style w:type="character" w:customStyle="1" w:styleId="kurziva">
    <w:name w:val="kurziva"/>
    <w:rPr>
      <w:i/>
    </w:rPr>
  </w:style>
  <w:style w:type="paragraph" w:customStyle="1" w:styleId="Anotace">
    <w:name w:val="Anotace"/>
    <w:basedOn w:val="Normln"/>
    <w:pPr>
      <w:pBdr>
        <w:top w:val="single" w:sz="18" w:space="6" w:color="244061" w:shadow="1"/>
        <w:left w:val="single" w:sz="18" w:space="6" w:color="244061" w:shadow="1"/>
        <w:bottom w:val="single" w:sz="18" w:space="6" w:color="244061" w:shadow="1"/>
        <w:right w:val="single" w:sz="18" w:space="6" w:color="244061" w:shadow="1"/>
      </w:pBdr>
    </w:pPr>
    <w:rPr>
      <w:noProof/>
    </w:rPr>
  </w:style>
  <w:style w:type="character" w:customStyle="1" w:styleId="zivezahlavi">
    <w:name w:val="zive_zahlavi"/>
    <w:rPr>
      <w:bdr w:val="wave" w:sz="6" w:space="0" w:color="auto"/>
      <w:shd w:val="clear" w:color="auto" w:fill="FFFFCC"/>
    </w:rPr>
  </w:style>
  <w:style w:type="paragraph" w:customStyle="1" w:styleId="NormlnDoleva">
    <w:name w:val="Normální + Doleva"/>
    <w:basedOn w:val="Normln"/>
    <w:link w:val="NormlnDolevaChar"/>
    <w:pPr>
      <w:jc w:val="left"/>
    </w:pPr>
  </w:style>
  <w:style w:type="character" w:customStyle="1" w:styleId="NormlnDolevaChar">
    <w:name w:val="Normální + Doleva Char"/>
    <w:link w:val="NormlnDoleva"/>
    <w:rPr>
      <w:sz w:val="24"/>
      <w:szCs w:val="24"/>
      <w:lang w:val="cs-CZ" w:eastAsia="cs-CZ" w:bidi="ar-SA"/>
    </w:rPr>
  </w:style>
  <w:style w:type="character" w:customStyle="1" w:styleId="pripisekmarginalnisoudoby">
    <w:name w:val="pripisek_marginalni_soudoby"/>
    <w:rPr>
      <w:bdr w:val="double" w:sz="4" w:space="0" w:color="auto"/>
      <w:shd w:val="clear" w:color="auto" w:fill="FFCC00"/>
    </w:rPr>
  </w:style>
  <w:style w:type="character" w:customStyle="1" w:styleId="pripisekinterlinearnisoudoby">
    <w:name w:val="pripisek_interlinearni_soudoby"/>
    <w:rPr>
      <w:bdr w:val="dashed" w:sz="2" w:space="0" w:color="auto"/>
      <w:shd w:val="clear" w:color="auto" w:fill="FFCC00"/>
    </w:rPr>
  </w:style>
  <w:style w:type="paragraph" w:customStyle="1" w:styleId="Incipit">
    <w:name w:val="Incipit"/>
    <w:basedOn w:val="Normln"/>
    <w:next w:val="Normln"/>
    <w:pPr>
      <w:pBdr>
        <w:top w:val="single" w:sz="2" w:space="1" w:color="auto"/>
        <w:left w:val="single" w:sz="2" w:space="4" w:color="auto"/>
        <w:right w:val="single" w:sz="2" w:space="4" w:color="auto"/>
      </w:pBdr>
      <w:spacing w:before="240" w:line="360" w:lineRule="auto"/>
      <w:ind w:left="567" w:right="1134" w:firstLine="397"/>
    </w:pPr>
    <w:rPr>
      <w:b/>
      <w:noProof/>
      <w:sz w:val="28"/>
    </w:rPr>
  </w:style>
  <w:style w:type="paragraph" w:customStyle="1" w:styleId="Explicit">
    <w:name w:val="Explicit"/>
    <w:basedOn w:val="Normln"/>
    <w:next w:val="Normln"/>
    <w:pPr>
      <w:pBdr>
        <w:left w:val="single" w:sz="2" w:space="4" w:color="auto"/>
        <w:bottom w:val="single" w:sz="2" w:space="1" w:color="auto"/>
        <w:right w:val="single" w:sz="2" w:space="4" w:color="auto"/>
      </w:pBdr>
      <w:spacing w:line="360" w:lineRule="auto"/>
      <w:ind w:left="567" w:right="1134" w:firstLine="397"/>
    </w:pPr>
    <w:rPr>
      <w:b/>
      <w:noProof/>
      <w:sz w:val="28"/>
    </w:rPr>
  </w:style>
  <w:style w:type="character" w:customStyle="1" w:styleId="iniciala">
    <w:name w:val="iniciala"/>
    <w:rPr>
      <w:b/>
      <w:shadow/>
      <w:noProof/>
      <w:color w:val="FF0000"/>
      <w:sz w:val="32"/>
    </w:rPr>
  </w:style>
  <w:style w:type="paragraph" w:customStyle="1" w:styleId="Popisekobrazku">
    <w:name w:val="Popisek_obrazku"/>
    <w:basedOn w:val="Normln"/>
    <w:pPr>
      <w:pBdr>
        <w:top w:val="single" w:sz="4" w:space="1" w:color="808080" w:shadow="1"/>
        <w:left w:val="single" w:sz="4" w:space="4" w:color="808080" w:shadow="1"/>
        <w:bottom w:val="single" w:sz="4" w:space="1" w:color="808080" w:shadow="1"/>
        <w:right w:val="single" w:sz="4" w:space="4" w:color="808080" w:shadow="1"/>
      </w:pBdr>
      <w:shd w:val="clear" w:color="auto" w:fill="F3F3F3"/>
    </w:pPr>
    <w:rPr>
      <w:noProof/>
    </w:rPr>
  </w:style>
  <w:style w:type="character" w:customStyle="1" w:styleId="soubor">
    <w:name w:val="soubor"/>
    <w:rPr>
      <w:u w:val="double" w:color="0000FF"/>
    </w:rPr>
  </w:style>
  <w:style w:type="paragraph" w:customStyle="1" w:styleId="Doprava">
    <w:name w:val="Doprava"/>
    <w:basedOn w:val="Normln"/>
    <w:qFormat/>
    <w:pPr>
      <w:jc w:val="right"/>
    </w:pPr>
    <w:rPr>
      <w:noProof/>
    </w:rPr>
  </w:style>
  <w:style w:type="paragraph" w:customStyle="1" w:styleId="Grantovapodpora">
    <w:name w:val="Grantova_podpora"/>
    <w:basedOn w:val="Edicnikomentar"/>
    <w:pPr>
      <w:shd w:val="clear" w:color="auto" w:fill="DAEEF3"/>
    </w:pPr>
  </w:style>
  <w:style w:type="paragraph" w:customStyle="1" w:styleId="Komercnititul">
    <w:name w:val="Komercni_titul"/>
    <w:basedOn w:val="Edicnikomentar"/>
    <w:next w:val="Edicnikomentar"/>
    <w:pPr>
      <w:pBdr>
        <w:top w:val="single" w:sz="2" w:space="8" w:color="auto" w:shadow="1"/>
        <w:left w:val="single" w:sz="2" w:space="8" w:color="auto" w:shadow="1"/>
        <w:bottom w:val="single" w:sz="2" w:space="8" w:color="auto" w:shadow="1"/>
        <w:right w:val="single" w:sz="2" w:space="8" w:color="auto" w:shadow="1"/>
      </w:pBdr>
    </w:pPr>
    <w:rPr>
      <w:b/>
      <w:color w:val="17365D"/>
      <w:sz w:val="32"/>
    </w:rPr>
  </w:style>
  <w:style w:type="character" w:customStyle="1" w:styleId="textovyorientatorcizijazyk">
    <w:name w:val="textovy_orientator_cizi_jazyk"/>
    <w:rPr>
      <w:bdr w:val="wave" w:sz="6" w:space="0" w:color="auto" w:shadow="1"/>
      <w:shd w:val="clear" w:color="auto" w:fill="FFCC00"/>
    </w:rPr>
  </w:style>
  <w:style w:type="character" w:customStyle="1" w:styleId="zivezahlavicizijazyk">
    <w:name w:val="zive_zahlavi_cizi_jazyk"/>
    <w:rPr>
      <w:bdr w:val="wave" w:sz="6" w:space="0" w:color="auto" w:shadow="1"/>
      <w:shd w:val="clear" w:color="auto" w:fill="FFFFCC"/>
    </w:rPr>
  </w:style>
  <w:style w:type="character" w:customStyle="1" w:styleId="pripisekinterlinearnimladsicizijazyk">
    <w:name w:val="pripisek_interlinearni_mladsi_cizi_jazyk"/>
    <w:rPr>
      <w:bdr w:val="dashed" w:sz="12" w:space="0" w:color="auto" w:shadow="1"/>
      <w:shd w:val="clear" w:color="auto" w:fill="FFCC00"/>
    </w:rPr>
  </w:style>
  <w:style w:type="character" w:customStyle="1" w:styleId="pripisekinterlinearnisoudobycizijazyk">
    <w:name w:val="pripisek_interlinearni_soudoby_cizi_jazyk"/>
    <w:rPr>
      <w:bdr w:val="dashed" w:sz="12" w:space="0" w:color="auto"/>
      <w:shd w:val="clear" w:color="auto" w:fill="FFCC00"/>
    </w:rPr>
  </w:style>
  <w:style w:type="character" w:customStyle="1" w:styleId="pripisekmarginalnimladsicizijazyk">
    <w:name w:val="pripisek_marginalni_mladsi_cizi_jazyk"/>
    <w:rPr>
      <w:bdr w:val="double" w:sz="12" w:space="0" w:color="auto" w:shadow="1"/>
      <w:shd w:val="clear" w:color="auto" w:fill="FFCC00"/>
    </w:rPr>
  </w:style>
  <w:style w:type="character" w:customStyle="1" w:styleId="pripisekmarginalnisoudobycizijazyk">
    <w:name w:val="pripisek_marginalni_soudoby_cizi_jazyk"/>
    <w:rPr>
      <w:bdr w:val="double" w:sz="12" w:space="0" w:color="auto"/>
      <w:shd w:val="clear" w:color="auto" w:fill="FFCC00"/>
    </w:rPr>
  </w:style>
  <w:style w:type="character" w:customStyle="1" w:styleId="internipoznamkahorniindex">
    <w:name w:val="interni_poznamka_horni_index"/>
    <w:rPr>
      <w:color w:val="auto"/>
      <w:bdr w:val="single" w:sz="4" w:space="0" w:color="auto"/>
      <w:shd w:val="clear" w:color="auto" w:fill="99FF66"/>
      <w:vertAlign w:val="superscript"/>
    </w:rPr>
  </w:style>
  <w:style w:type="character" w:customStyle="1" w:styleId="transliteracehorniindex">
    <w:name w:val="transliterace_horni_index"/>
    <w:rPr>
      <w:noProof/>
      <w:bdr w:val="dotted" w:sz="4" w:space="0" w:color="auto"/>
      <w:shd w:val="clear" w:color="auto" w:fill="00FFFF"/>
      <w:vertAlign w:val="superscript"/>
      <w:lang w:val="cs-CZ"/>
    </w:rPr>
  </w:style>
  <w:style w:type="character" w:customStyle="1" w:styleId="pripisekinterlinearnimladsihorniindex">
    <w:name w:val="pripisek_interlinearni_mladsi_horni_index"/>
    <w:rPr>
      <w:bdr w:val="dashed" w:sz="2" w:space="0" w:color="auto" w:shadow="1"/>
      <w:shd w:val="clear" w:color="auto" w:fill="FFCC00"/>
      <w:vertAlign w:val="superscript"/>
    </w:rPr>
  </w:style>
  <w:style w:type="character" w:customStyle="1" w:styleId="pripisekinterlinearnimladsicizijazykhorniindex">
    <w:name w:val="pripisek_interlinearni_mladsi_cizi_jazyk_horni_index"/>
    <w:rPr>
      <w:bdr w:val="dashed" w:sz="12" w:space="0" w:color="auto" w:shadow="1"/>
      <w:shd w:val="clear" w:color="auto" w:fill="FFCC00"/>
      <w:vertAlign w:val="superscript"/>
    </w:rPr>
  </w:style>
  <w:style w:type="character" w:customStyle="1" w:styleId="pripisekinterlinearnisoudobyhorniindex">
    <w:name w:val="pripisek_interlinearni_soudoby_horni_index"/>
    <w:rPr>
      <w:bdr w:val="dashed" w:sz="2" w:space="0" w:color="auto"/>
      <w:shd w:val="clear" w:color="auto" w:fill="FFCC00"/>
      <w:vertAlign w:val="superscript"/>
    </w:rPr>
  </w:style>
  <w:style w:type="character" w:customStyle="1" w:styleId="pripisekinterlinearnisoudobycizijazykhorniindex">
    <w:name w:val="pripisek_interlinearni_soudoby_cizi_jazyk_horni_index"/>
    <w:rPr>
      <w:bdr w:val="dashed" w:sz="12" w:space="0" w:color="auto"/>
      <w:shd w:val="clear" w:color="auto" w:fill="FFCC00"/>
      <w:vertAlign w:val="superscript"/>
    </w:rPr>
  </w:style>
  <w:style w:type="character" w:customStyle="1" w:styleId="pripisekmarginalnimladsihorniindex">
    <w:name w:val="pripisek_marginalni_mladsi_horni_index"/>
    <w:rPr>
      <w:bdr w:val="double" w:sz="2" w:space="0" w:color="auto" w:shadow="1"/>
      <w:shd w:val="clear" w:color="auto" w:fill="FFCC00"/>
      <w:vertAlign w:val="superscript"/>
    </w:rPr>
  </w:style>
  <w:style w:type="character" w:customStyle="1" w:styleId="pripisekmarginalnimladsicizijazykhorniindex">
    <w:name w:val="pripisek_marginalni_mladsi_cizi_jazyk_horni_index"/>
    <w:rPr>
      <w:bdr w:val="double" w:sz="12" w:space="0" w:color="auto" w:shadow="1"/>
      <w:shd w:val="clear" w:color="auto" w:fill="FFCC00"/>
      <w:vertAlign w:val="superscript"/>
    </w:rPr>
  </w:style>
  <w:style w:type="character" w:customStyle="1" w:styleId="pripisekmarginalnisoudobyhorniindex">
    <w:name w:val="pripisek_marginalni_soudoby_horni_index"/>
    <w:rPr>
      <w:bdr w:val="double" w:sz="4" w:space="0" w:color="auto"/>
      <w:shd w:val="clear" w:color="auto" w:fill="FFCC00"/>
      <w:vertAlign w:val="superscript"/>
    </w:rPr>
  </w:style>
  <w:style w:type="character" w:customStyle="1" w:styleId="pripisekmarginalnisoudobycizijazykhorniindex">
    <w:name w:val="pripisek_marginalni_soudoby_cizi_jazyk_horni_index"/>
    <w:rPr>
      <w:bdr w:val="double" w:sz="12" w:space="0" w:color="auto"/>
      <w:shd w:val="clear" w:color="auto" w:fill="FFCC00"/>
      <w:vertAlign w:val="superscript"/>
    </w:rPr>
  </w:style>
  <w:style w:type="character" w:customStyle="1" w:styleId="textovyorientatorhorniindex">
    <w:name w:val="textovy_orientator_horni_index"/>
    <w:rPr>
      <w:bdr w:val="wave" w:sz="6" w:space="0" w:color="auto"/>
      <w:shd w:val="clear" w:color="auto" w:fill="FFCC00"/>
      <w:vertAlign w:val="superscript"/>
    </w:rPr>
  </w:style>
  <w:style w:type="character" w:customStyle="1" w:styleId="textovyorientatorcizijazykhorniindex">
    <w:name w:val="textovy_orientator_cizi_jazyk_horni_index"/>
    <w:rPr>
      <w:bdr w:val="wave" w:sz="6" w:space="0" w:color="auto" w:shadow="1"/>
      <w:shd w:val="clear" w:color="auto" w:fill="FFCC00"/>
      <w:vertAlign w:val="superscript"/>
    </w:rPr>
  </w:style>
  <w:style w:type="character" w:customStyle="1" w:styleId="zivezahlavihorniindex">
    <w:name w:val="zive_zahlavi_horni_index"/>
    <w:rPr>
      <w:bdr w:val="wave" w:sz="6" w:space="0" w:color="auto"/>
      <w:shd w:val="clear" w:color="auto" w:fill="FFFFCC"/>
      <w:vertAlign w:val="superscript"/>
    </w:rPr>
  </w:style>
  <w:style w:type="character" w:customStyle="1" w:styleId="zivezahlavicizijazykhorniindex">
    <w:name w:val="zive_zahlavi_cizi_jazyk_horni_index"/>
    <w:rPr>
      <w:bdr w:val="wave" w:sz="6" w:space="0" w:color="auto" w:shadow="1"/>
      <w:shd w:val="clear" w:color="auto" w:fill="FFFFCC"/>
      <w:vertAlign w:val="superscript"/>
    </w:rPr>
  </w:style>
  <w:style w:type="character" w:customStyle="1" w:styleId="cizijazykdoplnenytext">
    <w:name w:val="cizi_jazyk_doplneny_text"/>
    <w:rPr>
      <w:bdr w:val="single" w:sz="2" w:space="0" w:color="auto" w:shadow="1"/>
      <w:shd w:val="clear" w:color="auto" w:fill="FF0000"/>
    </w:rPr>
  </w:style>
  <w:style w:type="character" w:customStyle="1" w:styleId="popisekkobrazku">
    <w:name w:val="popisek_k_obrazku"/>
    <w:rPr>
      <w:color w:val="auto"/>
      <w:u w:val="single" w:color="E36C0A"/>
      <w:bdr w:val="none" w:sz="0" w:space="0" w:color="auto"/>
      <w:shd w:val="clear" w:color="auto" w:fill="F2F2F2"/>
    </w:rPr>
  </w:style>
  <w:style w:type="paragraph" w:styleId="Textpoznpodarou">
    <w:name w:val="footnote text"/>
    <w:basedOn w:val="Normln"/>
    <w:link w:val="TextpoznpodarouChar"/>
    <w:uiPriority w:val="99"/>
    <w:semiHidden/>
    <w:unhideWhenUsed/>
  </w:style>
  <w:style w:type="character" w:customStyle="1" w:styleId="TextpoznpodarouChar">
    <w:name w:val="Text pozn. pod čarou Char"/>
    <w:basedOn w:val="Standardnpsmoodstavce"/>
    <w:link w:val="Textpoznpodarou"/>
    <w:uiPriority w:val="99"/>
    <w:semiHidden/>
  </w:style>
  <w:style w:type="character" w:styleId="Znakapoznpodarou">
    <w:name w:val="footnote reference"/>
    <w:uiPriority w:val="99"/>
    <w:semiHidden/>
    <w:unhideWhenUsed/>
    <w:rPr>
      <w:vertAlign w:val="superscript"/>
    </w:rPr>
  </w:style>
  <w:style w:type="paragraph" w:customStyle="1" w:styleId="EdicnikomentarNadpis">
    <w:name w:val="Edicni_komentar_Nadpis"/>
    <w:basedOn w:val="Edicnikomentar"/>
    <w:next w:val="Edicnikomentar"/>
    <w:pPr>
      <w:contextualSpacing/>
    </w:pPr>
    <w:rPr>
      <w:b/>
      <w:sz w:val="28"/>
    </w:rPr>
  </w:style>
  <w:style w:type="paragraph" w:customStyle="1" w:styleId="EdicnikomentarPodnadpis">
    <w:name w:val="Edicni_komentar_Podnadpis"/>
    <w:basedOn w:val="Edicnikomentar"/>
    <w:next w:val="Edicnikomentar"/>
    <w:pPr>
      <w:contextualSpacing/>
    </w:pPr>
    <w:rPr>
      <w:b/>
    </w:rPr>
  </w:style>
  <w:style w:type="character" w:styleId="Odkaznakoment">
    <w:name w:val="annotation reference"/>
    <w:basedOn w:val="Standardnpsmoodstavce"/>
    <w:uiPriority w:val="99"/>
    <w:semiHidden/>
    <w:unhideWhenUsed/>
    <w:rPr>
      <w:sz w:val="16"/>
      <w:szCs w:val="16"/>
    </w:rPr>
  </w:style>
  <w:style w:type="paragraph" w:styleId="Textkomente">
    <w:name w:val="annotation text"/>
    <w:basedOn w:val="Normln"/>
    <w:link w:val="TextkomenteChar"/>
    <w:uiPriority w:val="99"/>
    <w:semiHidden/>
    <w:unhideWhenUsed/>
    <w:pPr>
      <w:spacing w:line="240" w:lineRule="auto"/>
    </w:pPr>
    <w:rPr>
      <w:sz w:val="20"/>
    </w:rPr>
  </w:style>
  <w:style w:type="character" w:customStyle="1" w:styleId="TextkomenteChar">
    <w:name w:val="Text komentáře Char"/>
    <w:basedOn w:val="Standardnpsmoodstavce"/>
    <w:link w:val="Textkomente"/>
    <w:uiPriority w:val="99"/>
    <w:semiHidden/>
  </w:style>
  <w:style w:type="paragraph" w:styleId="Pedmtkomente">
    <w:name w:val="annotation subject"/>
    <w:basedOn w:val="Textkomente"/>
    <w:next w:val="Textkomente"/>
    <w:link w:val="PedmtkomenteChar"/>
    <w:uiPriority w:val="99"/>
    <w:semiHidden/>
    <w:unhideWhenUsed/>
    <w:rPr>
      <w:b/>
      <w:bCs/>
    </w:rPr>
  </w:style>
  <w:style w:type="character" w:customStyle="1" w:styleId="PedmtkomenteChar">
    <w:name w:val="Předmět komentáře Char"/>
    <w:basedOn w:val="TextkomenteChar"/>
    <w:link w:val="Pedmtkomente"/>
    <w:uiPriority w:val="99"/>
    <w:semiHidden/>
    <w:rPr>
      <w:b/>
      <w:bCs/>
    </w:rPr>
  </w:style>
  <w:style w:type="paragraph" w:styleId="Revize">
    <w:name w:val="Revision"/>
    <w:hidden/>
    <w:uiPriority w:val="99"/>
    <w:semiHidden/>
    <w:rPr>
      <w:sz w:val="24"/>
      <w:szCs w:val="24"/>
    </w:rPr>
  </w:style>
  <w:style w:type="character" w:customStyle="1" w:styleId="tucne">
    <w:name w:val="tucne"/>
    <w:rPr>
      <w:b/>
    </w:rPr>
  </w:style>
  <w:style w:type="paragraph" w:customStyle="1" w:styleId="Hlavickastred">
    <w:name w:val="Hlavicka_stred"/>
    <w:basedOn w:val="Hlavicka"/>
    <w:pPr>
      <w:jc w:val="center"/>
    </w:pPr>
  </w:style>
  <w:style w:type="character" w:customStyle="1" w:styleId="identifikator">
    <w:name w:val="identifikator"/>
    <w:rPr>
      <w:bdr w:val="single" w:sz="12" w:space="0" w:color="365F91"/>
      <w:shd w:val="clear" w:color="auto" w:fill="DBE5F1"/>
    </w:rPr>
  </w:style>
  <w:style w:type="character" w:customStyle="1" w:styleId="skrt">
    <w:name w:val="skrt"/>
    <w:rPr>
      <w:strike w:val="0"/>
      <w:dstrike/>
    </w:rPr>
  </w:style>
  <w:style w:type="character" w:customStyle="1" w:styleId="nahrazeni">
    <w:name w:val="nahrazeni"/>
    <w:rPr>
      <w:bdr w:val="none" w:sz="0" w:space="0" w:color="auto"/>
      <w:shd w:val="clear" w:color="auto" w:fill="FFFF00"/>
    </w:rPr>
  </w:style>
  <w:style w:type="character" w:customStyle="1" w:styleId="TextbublinyChar">
    <w:name w:val="Text bubliny Char"/>
    <w:link w:val="Textbubliny"/>
    <w:semiHidden/>
    <w:rPr>
      <w:rFonts w:ascii="Tahoma" w:hAnsi="Tahoma" w:cs="Tahoma"/>
      <w:sz w:val="16"/>
      <w:szCs w:val="16"/>
    </w:rPr>
  </w:style>
  <w:style w:type="paragraph" w:customStyle="1" w:styleId="Versodsazeni1">
    <w:name w:val="Vers_odsazeni_1"/>
    <w:basedOn w:val="Vers"/>
    <w:pPr>
      <w:ind w:firstLine="851"/>
    </w:pPr>
  </w:style>
  <w:style w:type="paragraph" w:customStyle="1" w:styleId="Versodsazeni2">
    <w:name w:val="Vers_odsazeni_2"/>
    <w:basedOn w:val="Vers"/>
    <w:pPr>
      <w:ind w:firstLine="1701"/>
    </w:pPr>
  </w:style>
  <w:style w:type="character" w:customStyle="1" w:styleId="marginalnipoznamka">
    <w:name w:val="marginalni_poznamka"/>
    <w:rPr>
      <w:bdr w:val="dotted" w:sz="2" w:space="0" w:color="92CDDC"/>
      <w:shd w:val="clear" w:color="auto" w:fill="B6DDE8"/>
    </w:rPr>
  </w:style>
  <w:style w:type="character" w:customStyle="1" w:styleId="marginalnipoznamkacizijazyk">
    <w:name w:val="marginalni_poznamka_cizi_jazyk"/>
    <w:rPr>
      <w:bdr w:val="dashSmallGap" w:sz="4" w:space="0" w:color="auto" w:shadow="1"/>
      <w:shd w:val="clear" w:color="auto" w:fill="B6DDE8"/>
    </w:rPr>
  </w:style>
  <w:style w:type="character" w:customStyle="1" w:styleId="marginalnipoznamkahorniindex">
    <w:name w:val="marginalni_poznamka_horni_index"/>
    <w:rPr>
      <w:bdr w:val="dotted" w:sz="2" w:space="0" w:color="92CDDC"/>
      <w:shd w:val="clear" w:color="auto" w:fill="B6DDE8"/>
      <w:vertAlign w:val="superscript"/>
    </w:rPr>
  </w:style>
  <w:style w:type="character" w:customStyle="1" w:styleId="marginalnipoznamkacizijazykhorniindex">
    <w:name w:val="marginalni_poznamka_cizi_jazyk_horni_index"/>
    <w:rPr>
      <w:bdr w:val="dashSmallGap" w:sz="4" w:space="0" w:color="auto" w:shadow="1"/>
      <w:shd w:val="clear" w:color="auto" w:fill="B6DDE8"/>
      <w:vertAlign w:val="superscript"/>
    </w:rPr>
  </w:style>
  <w:style w:type="paragraph" w:customStyle="1" w:styleId="Marginalninadpis">
    <w:name w:val="Marginalni_nadpis"/>
    <w:basedOn w:val="Nadpis"/>
    <w:next w:val="Normln"/>
    <w:pPr>
      <w:pBdr>
        <w:left w:val="single" w:sz="48" w:space="9" w:color="B6DDE8"/>
      </w:pBdr>
      <w:ind w:left="17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77007">
      <w:bodyDiv w:val="1"/>
      <w:marLeft w:val="0"/>
      <w:marRight w:val="0"/>
      <w:marTop w:val="0"/>
      <w:marBottom w:val="0"/>
      <w:divBdr>
        <w:top w:val="none" w:sz="0" w:space="0" w:color="auto"/>
        <w:left w:val="none" w:sz="0" w:space="0" w:color="auto"/>
        <w:bottom w:val="none" w:sz="0" w:space="0" w:color="auto"/>
        <w:right w:val="none" w:sz="0" w:space="0" w:color="auto"/>
      </w:divBdr>
    </w:div>
    <w:div w:id="274364038">
      <w:bodyDiv w:val="1"/>
      <w:marLeft w:val="0"/>
      <w:marRight w:val="0"/>
      <w:marTop w:val="0"/>
      <w:marBottom w:val="0"/>
      <w:divBdr>
        <w:top w:val="none" w:sz="0" w:space="0" w:color="auto"/>
        <w:left w:val="none" w:sz="0" w:space="0" w:color="auto"/>
        <w:bottom w:val="none" w:sz="0" w:space="0" w:color="auto"/>
        <w:right w:val="none" w:sz="0" w:space="0" w:color="auto"/>
      </w:divBdr>
    </w:div>
    <w:div w:id="874201302">
      <w:bodyDiv w:val="1"/>
      <w:marLeft w:val="0"/>
      <w:marRight w:val="0"/>
      <w:marTop w:val="0"/>
      <w:marBottom w:val="0"/>
      <w:divBdr>
        <w:top w:val="none" w:sz="0" w:space="0" w:color="auto"/>
        <w:left w:val="none" w:sz="0" w:space="0" w:color="auto"/>
        <w:bottom w:val="none" w:sz="0" w:space="0" w:color="auto"/>
        <w:right w:val="none" w:sz="0" w:space="0" w:color="auto"/>
      </w:divBdr>
    </w:div>
    <w:div w:id="1211308220">
      <w:bodyDiv w:val="1"/>
      <w:marLeft w:val="0"/>
      <w:marRight w:val="0"/>
      <w:marTop w:val="0"/>
      <w:marBottom w:val="0"/>
      <w:divBdr>
        <w:top w:val="none" w:sz="0" w:space="0" w:color="auto"/>
        <w:left w:val="none" w:sz="0" w:space="0" w:color="auto"/>
        <w:bottom w:val="none" w:sz="0" w:space="0" w:color="auto"/>
        <w:right w:val="none" w:sz="0" w:space="0" w:color="auto"/>
      </w:divBdr>
      <w:divsChild>
        <w:div w:id="659116219">
          <w:marLeft w:val="225"/>
          <w:marRight w:val="0"/>
          <w:marTop w:val="0"/>
          <w:marBottom w:val="0"/>
          <w:divBdr>
            <w:top w:val="none" w:sz="0" w:space="0" w:color="auto"/>
            <w:left w:val="none" w:sz="0" w:space="0" w:color="auto"/>
            <w:bottom w:val="none" w:sz="0" w:space="0" w:color="auto"/>
            <w:right w:val="none" w:sz="0" w:space="0" w:color="auto"/>
          </w:divBdr>
          <w:divsChild>
            <w:div w:id="36049679">
              <w:marLeft w:val="0"/>
              <w:marRight w:val="0"/>
              <w:marTop w:val="0"/>
              <w:marBottom w:val="0"/>
              <w:divBdr>
                <w:top w:val="none" w:sz="0" w:space="0" w:color="auto"/>
                <w:left w:val="none" w:sz="0" w:space="0" w:color="auto"/>
                <w:bottom w:val="none" w:sz="0" w:space="0" w:color="auto"/>
                <w:right w:val="none" w:sz="0" w:space="0" w:color="auto"/>
              </w:divBdr>
              <w:divsChild>
                <w:div w:id="823594385">
                  <w:marLeft w:val="0"/>
                  <w:marRight w:val="0"/>
                  <w:marTop w:val="0"/>
                  <w:marBottom w:val="0"/>
                  <w:divBdr>
                    <w:top w:val="none" w:sz="0" w:space="0" w:color="auto"/>
                    <w:left w:val="none" w:sz="0" w:space="0" w:color="auto"/>
                    <w:bottom w:val="none" w:sz="0" w:space="0" w:color="auto"/>
                    <w:right w:val="none" w:sz="0" w:space="0" w:color="auto"/>
                  </w:divBdr>
                  <w:divsChild>
                    <w:div w:id="1141077295">
                      <w:marLeft w:val="225"/>
                      <w:marRight w:val="0"/>
                      <w:marTop w:val="0"/>
                      <w:marBottom w:val="225"/>
                      <w:divBdr>
                        <w:top w:val="none" w:sz="0" w:space="0" w:color="auto"/>
                        <w:left w:val="none" w:sz="0" w:space="0" w:color="auto"/>
                        <w:bottom w:val="none" w:sz="0" w:space="0" w:color="auto"/>
                        <w:right w:val="none" w:sz="0" w:space="0" w:color="auto"/>
                      </w:divBdr>
                      <w:divsChild>
                        <w:div w:id="1941601367">
                          <w:marLeft w:val="225"/>
                          <w:marRight w:val="0"/>
                          <w:marTop w:val="0"/>
                          <w:marBottom w:val="225"/>
                          <w:divBdr>
                            <w:top w:val="none" w:sz="0" w:space="0" w:color="auto"/>
                            <w:left w:val="none" w:sz="0" w:space="0" w:color="auto"/>
                            <w:bottom w:val="none" w:sz="0" w:space="0" w:color="auto"/>
                            <w:right w:val="none" w:sz="0" w:space="0" w:color="auto"/>
                          </w:divBdr>
                        </w:div>
                      </w:divsChild>
                    </w:div>
                    <w:div w:id="1278565235">
                      <w:marLeft w:val="225"/>
                      <w:marRight w:val="0"/>
                      <w:marTop w:val="0"/>
                      <w:marBottom w:val="225"/>
                      <w:divBdr>
                        <w:top w:val="none" w:sz="0" w:space="0" w:color="auto"/>
                        <w:left w:val="none" w:sz="0" w:space="0" w:color="auto"/>
                        <w:bottom w:val="none" w:sz="0" w:space="0" w:color="auto"/>
                        <w:right w:val="none" w:sz="0" w:space="0" w:color="auto"/>
                      </w:divBdr>
                    </w:div>
                  </w:divsChild>
                </w:div>
              </w:divsChild>
            </w:div>
            <w:div w:id="1164318609">
              <w:marLeft w:val="0"/>
              <w:marRight w:val="0"/>
              <w:marTop w:val="0"/>
              <w:marBottom w:val="0"/>
              <w:divBdr>
                <w:top w:val="none" w:sz="0" w:space="0" w:color="auto"/>
                <w:left w:val="none" w:sz="0" w:space="0" w:color="auto"/>
                <w:bottom w:val="none" w:sz="0" w:space="0" w:color="auto"/>
                <w:right w:val="none" w:sz="0" w:space="0" w:color="auto"/>
              </w:divBdr>
              <w:divsChild>
                <w:div w:id="1030494992">
                  <w:marLeft w:val="225"/>
                  <w:marRight w:val="0"/>
                  <w:marTop w:val="0"/>
                  <w:marBottom w:val="225"/>
                  <w:divBdr>
                    <w:top w:val="none" w:sz="0" w:space="0" w:color="auto"/>
                    <w:left w:val="none" w:sz="0" w:space="0" w:color="auto"/>
                    <w:bottom w:val="none" w:sz="0" w:space="0" w:color="auto"/>
                    <w:right w:val="none" w:sz="0" w:space="0" w:color="auto"/>
                  </w:divBdr>
                </w:div>
              </w:divsChild>
            </w:div>
          </w:divsChild>
        </w:div>
        <w:div w:id="875852151">
          <w:marLeft w:val="225"/>
          <w:marRight w:val="0"/>
          <w:marTop w:val="0"/>
          <w:marBottom w:val="0"/>
          <w:divBdr>
            <w:top w:val="none" w:sz="0" w:space="0" w:color="auto"/>
            <w:left w:val="none" w:sz="0" w:space="0" w:color="auto"/>
            <w:bottom w:val="none" w:sz="0" w:space="0" w:color="auto"/>
            <w:right w:val="none" w:sz="0" w:space="0" w:color="auto"/>
          </w:divBdr>
        </w:div>
        <w:div w:id="1056203709">
          <w:marLeft w:val="225"/>
          <w:marRight w:val="0"/>
          <w:marTop w:val="0"/>
          <w:marBottom w:val="0"/>
          <w:divBdr>
            <w:top w:val="none" w:sz="0" w:space="0" w:color="auto"/>
            <w:left w:val="none" w:sz="0" w:space="0" w:color="auto"/>
            <w:bottom w:val="none" w:sz="0" w:space="0" w:color="auto"/>
            <w:right w:val="none" w:sz="0" w:space="0" w:color="auto"/>
          </w:divBdr>
          <w:divsChild>
            <w:div w:id="607271319">
              <w:marLeft w:val="225"/>
              <w:marRight w:val="0"/>
              <w:marTop w:val="0"/>
              <w:marBottom w:val="225"/>
              <w:divBdr>
                <w:top w:val="none" w:sz="0" w:space="0" w:color="auto"/>
                <w:left w:val="none" w:sz="0" w:space="0" w:color="auto"/>
                <w:bottom w:val="none" w:sz="0" w:space="0" w:color="auto"/>
                <w:right w:val="none" w:sz="0" w:space="0" w:color="auto"/>
              </w:divBdr>
            </w:div>
            <w:div w:id="2032411081">
              <w:marLeft w:val="225"/>
              <w:marRight w:val="0"/>
              <w:marTop w:val="0"/>
              <w:marBottom w:val="225"/>
              <w:divBdr>
                <w:top w:val="none" w:sz="0" w:space="0" w:color="auto"/>
                <w:left w:val="none" w:sz="0" w:space="0" w:color="auto"/>
                <w:bottom w:val="none" w:sz="0" w:space="0" w:color="auto"/>
                <w:right w:val="none" w:sz="0" w:space="0" w:color="auto"/>
              </w:divBdr>
            </w:div>
          </w:divsChild>
        </w:div>
        <w:div w:id="1291322471">
          <w:marLeft w:val="225"/>
          <w:marRight w:val="450"/>
          <w:marTop w:val="225"/>
          <w:marBottom w:val="150"/>
          <w:divBdr>
            <w:top w:val="single" w:sz="6" w:space="0" w:color="4F4F4F"/>
            <w:left w:val="single" w:sz="6" w:space="0" w:color="4F4F4F"/>
            <w:bottom w:val="single" w:sz="6" w:space="8" w:color="4F4F4F"/>
            <w:right w:val="single" w:sz="6" w:space="0" w:color="4F4F4F"/>
          </w:divBdr>
        </w:div>
        <w:div w:id="1466002204">
          <w:marLeft w:val="225"/>
          <w:marRight w:val="0"/>
          <w:marTop w:val="0"/>
          <w:marBottom w:val="0"/>
          <w:divBdr>
            <w:top w:val="none" w:sz="0" w:space="0" w:color="auto"/>
            <w:left w:val="none" w:sz="0" w:space="0" w:color="auto"/>
            <w:bottom w:val="none" w:sz="0" w:space="0" w:color="auto"/>
            <w:right w:val="none" w:sz="0" w:space="0" w:color="auto"/>
          </w:divBdr>
          <w:divsChild>
            <w:div w:id="241303853">
              <w:marLeft w:val="225"/>
              <w:marRight w:val="0"/>
              <w:marTop w:val="0"/>
              <w:marBottom w:val="0"/>
              <w:divBdr>
                <w:top w:val="none" w:sz="0" w:space="0" w:color="auto"/>
                <w:left w:val="none" w:sz="0" w:space="0" w:color="auto"/>
                <w:bottom w:val="none" w:sz="0" w:space="0" w:color="auto"/>
                <w:right w:val="none" w:sz="0" w:space="0" w:color="auto"/>
              </w:divBdr>
            </w:div>
            <w:div w:id="315762910">
              <w:marLeft w:val="225"/>
              <w:marRight w:val="0"/>
              <w:marTop w:val="0"/>
              <w:marBottom w:val="0"/>
              <w:divBdr>
                <w:top w:val="none" w:sz="0" w:space="0" w:color="auto"/>
                <w:left w:val="none" w:sz="0" w:space="0" w:color="auto"/>
                <w:bottom w:val="none" w:sz="0" w:space="0" w:color="auto"/>
                <w:right w:val="none" w:sz="0" w:space="0" w:color="auto"/>
              </w:divBdr>
            </w:div>
            <w:div w:id="384839532">
              <w:marLeft w:val="225"/>
              <w:marRight w:val="0"/>
              <w:marTop w:val="0"/>
              <w:marBottom w:val="0"/>
              <w:divBdr>
                <w:top w:val="none" w:sz="0" w:space="0" w:color="auto"/>
                <w:left w:val="none" w:sz="0" w:space="0" w:color="auto"/>
                <w:bottom w:val="none" w:sz="0" w:space="0" w:color="auto"/>
                <w:right w:val="none" w:sz="0" w:space="0" w:color="auto"/>
              </w:divBdr>
            </w:div>
            <w:div w:id="513544367">
              <w:marLeft w:val="225"/>
              <w:marRight w:val="0"/>
              <w:marTop w:val="0"/>
              <w:marBottom w:val="0"/>
              <w:divBdr>
                <w:top w:val="none" w:sz="0" w:space="0" w:color="auto"/>
                <w:left w:val="none" w:sz="0" w:space="0" w:color="auto"/>
                <w:bottom w:val="none" w:sz="0" w:space="0" w:color="auto"/>
                <w:right w:val="none" w:sz="0" w:space="0" w:color="auto"/>
              </w:divBdr>
            </w:div>
            <w:div w:id="529149775">
              <w:marLeft w:val="225"/>
              <w:marRight w:val="0"/>
              <w:marTop w:val="0"/>
              <w:marBottom w:val="0"/>
              <w:divBdr>
                <w:top w:val="none" w:sz="0" w:space="0" w:color="auto"/>
                <w:left w:val="none" w:sz="0" w:space="0" w:color="auto"/>
                <w:bottom w:val="none" w:sz="0" w:space="0" w:color="auto"/>
                <w:right w:val="none" w:sz="0" w:space="0" w:color="auto"/>
              </w:divBdr>
              <w:divsChild>
                <w:div w:id="1953391767">
                  <w:marLeft w:val="0"/>
                  <w:marRight w:val="0"/>
                  <w:marTop w:val="0"/>
                  <w:marBottom w:val="0"/>
                  <w:divBdr>
                    <w:top w:val="none" w:sz="0" w:space="0" w:color="auto"/>
                    <w:left w:val="none" w:sz="0" w:space="0" w:color="auto"/>
                    <w:bottom w:val="none" w:sz="0" w:space="0" w:color="auto"/>
                    <w:right w:val="none" w:sz="0" w:space="0" w:color="auto"/>
                  </w:divBdr>
                  <w:divsChild>
                    <w:div w:id="1334843917">
                      <w:marLeft w:val="225"/>
                      <w:marRight w:val="0"/>
                      <w:marTop w:val="0"/>
                      <w:marBottom w:val="225"/>
                      <w:divBdr>
                        <w:top w:val="none" w:sz="0" w:space="0" w:color="auto"/>
                        <w:left w:val="none" w:sz="0" w:space="0" w:color="auto"/>
                        <w:bottom w:val="none" w:sz="0" w:space="0" w:color="auto"/>
                        <w:right w:val="none" w:sz="0" w:space="0" w:color="auto"/>
                      </w:divBdr>
                    </w:div>
                    <w:div w:id="1708211943">
                      <w:marLeft w:val="225"/>
                      <w:marRight w:val="0"/>
                      <w:marTop w:val="0"/>
                      <w:marBottom w:val="225"/>
                      <w:divBdr>
                        <w:top w:val="none" w:sz="0" w:space="0" w:color="auto"/>
                        <w:left w:val="none" w:sz="0" w:space="0" w:color="auto"/>
                        <w:bottom w:val="none" w:sz="0" w:space="0" w:color="auto"/>
                        <w:right w:val="none" w:sz="0" w:space="0" w:color="auto"/>
                      </w:divBdr>
                    </w:div>
                  </w:divsChild>
                </w:div>
              </w:divsChild>
            </w:div>
            <w:div w:id="585966443">
              <w:marLeft w:val="225"/>
              <w:marRight w:val="0"/>
              <w:marTop w:val="0"/>
              <w:marBottom w:val="0"/>
              <w:divBdr>
                <w:top w:val="none" w:sz="0" w:space="0" w:color="auto"/>
                <w:left w:val="none" w:sz="0" w:space="0" w:color="auto"/>
                <w:bottom w:val="none" w:sz="0" w:space="0" w:color="auto"/>
                <w:right w:val="none" w:sz="0" w:space="0" w:color="auto"/>
              </w:divBdr>
            </w:div>
            <w:div w:id="889415506">
              <w:marLeft w:val="225"/>
              <w:marRight w:val="0"/>
              <w:marTop w:val="0"/>
              <w:marBottom w:val="0"/>
              <w:divBdr>
                <w:top w:val="none" w:sz="0" w:space="0" w:color="auto"/>
                <w:left w:val="none" w:sz="0" w:space="0" w:color="auto"/>
                <w:bottom w:val="none" w:sz="0" w:space="0" w:color="auto"/>
                <w:right w:val="none" w:sz="0" w:space="0" w:color="auto"/>
              </w:divBdr>
            </w:div>
            <w:div w:id="891698693">
              <w:marLeft w:val="225"/>
              <w:marRight w:val="0"/>
              <w:marTop w:val="0"/>
              <w:marBottom w:val="0"/>
              <w:divBdr>
                <w:top w:val="none" w:sz="0" w:space="0" w:color="auto"/>
                <w:left w:val="none" w:sz="0" w:space="0" w:color="auto"/>
                <w:bottom w:val="none" w:sz="0" w:space="0" w:color="auto"/>
                <w:right w:val="none" w:sz="0" w:space="0" w:color="auto"/>
              </w:divBdr>
            </w:div>
            <w:div w:id="895433019">
              <w:marLeft w:val="225"/>
              <w:marRight w:val="0"/>
              <w:marTop w:val="0"/>
              <w:marBottom w:val="0"/>
              <w:divBdr>
                <w:top w:val="none" w:sz="0" w:space="0" w:color="auto"/>
                <w:left w:val="none" w:sz="0" w:space="0" w:color="auto"/>
                <w:bottom w:val="none" w:sz="0" w:space="0" w:color="auto"/>
                <w:right w:val="none" w:sz="0" w:space="0" w:color="auto"/>
              </w:divBdr>
            </w:div>
            <w:div w:id="1063334526">
              <w:marLeft w:val="225"/>
              <w:marRight w:val="0"/>
              <w:marTop w:val="0"/>
              <w:marBottom w:val="0"/>
              <w:divBdr>
                <w:top w:val="none" w:sz="0" w:space="0" w:color="auto"/>
                <w:left w:val="none" w:sz="0" w:space="0" w:color="auto"/>
                <w:bottom w:val="none" w:sz="0" w:space="0" w:color="auto"/>
                <w:right w:val="none" w:sz="0" w:space="0" w:color="auto"/>
              </w:divBdr>
            </w:div>
            <w:div w:id="1138843914">
              <w:marLeft w:val="225"/>
              <w:marRight w:val="0"/>
              <w:marTop w:val="0"/>
              <w:marBottom w:val="0"/>
              <w:divBdr>
                <w:top w:val="none" w:sz="0" w:space="0" w:color="auto"/>
                <w:left w:val="none" w:sz="0" w:space="0" w:color="auto"/>
                <w:bottom w:val="none" w:sz="0" w:space="0" w:color="auto"/>
                <w:right w:val="none" w:sz="0" w:space="0" w:color="auto"/>
              </w:divBdr>
            </w:div>
            <w:div w:id="1201627261">
              <w:marLeft w:val="225"/>
              <w:marRight w:val="0"/>
              <w:marTop w:val="0"/>
              <w:marBottom w:val="0"/>
              <w:divBdr>
                <w:top w:val="none" w:sz="0" w:space="0" w:color="auto"/>
                <w:left w:val="none" w:sz="0" w:space="0" w:color="auto"/>
                <w:bottom w:val="none" w:sz="0" w:space="0" w:color="auto"/>
                <w:right w:val="none" w:sz="0" w:space="0" w:color="auto"/>
              </w:divBdr>
            </w:div>
            <w:div w:id="1285427456">
              <w:marLeft w:val="225"/>
              <w:marRight w:val="0"/>
              <w:marTop w:val="0"/>
              <w:marBottom w:val="0"/>
              <w:divBdr>
                <w:top w:val="none" w:sz="0" w:space="0" w:color="auto"/>
                <w:left w:val="none" w:sz="0" w:space="0" w:color="auto"/>
                <w:bottom w:val="none" w:sz="0" w:space="0" w:color="auto"/>
                <w:right w:val="none" w:sz="0" w:space="0" w:color="auto"/>
              </w:divBdr>
            </w:div>
            <w:div w:id="1430270654">
              <w:marLeft w:val="225"/>
              <w:marRight w:val="0"/>
              <w:marTop w:val="0"/>
              <w:marBottom w:val="0"/>
              <w:divBdr>
                <w:top w:val="none" w:sz="0" w:space="0" w:color="auto"/>
                <w:left w:val="none" w:sz="0" w:space="0" w:color="auto"/>
                <w:bottom w:val="none" w:sz="0" w:space="0" w:color="auto"/>
                <w:right w:val="none" w:sz="0" w:space="0" w:color="auto"/>
              </w:divBdr>
            </w:div>
            <w:div w:id="1501969275">
              <w:marLeft w:val="225"/>
              <w:marRight w:val="0"/>
              <w:marTop w:val="0"/>
              <w:marBottom w:val="0"/>
              <w:divBdr>
                <w:top w:val="none" w:sz="0" w:space="0" w:color="auto"/>
                <w:left w:val="none" w:sz="0" w:space="0" w:color="auto"/>
                <w:bottom w:val="none" w:sz="0" w:space="0" w:color="auto"/>
                <w:right w:val="none" w:sz="0" w:space="0" w:color="auto"/>
              </w:divBdr>
            </w:div>
            <w:div w:id="1522011947">
              <w:marLeft w:val="225"/>
              <w:marRight w:val="0"/>
              <w:marTop w:val="0"/>
              <w:marBottom w:val="0"/>
              <w:divBdr>
                <w:top w:val="none" w:sz="0" w:space="0" w:color="auto"/>
                <w:left w:val="none" w:sz="0" w:space="0" w:color="auto"/>
                <w:bottom w:val="none" w:sz="0" w:space="0" w:color="auto"/>
                <w:right w:val="none" w:sz="0" w:space="0" w:color="auto"/>
              </w:divBdr>
              <w:divsChild>
                <w:div w:id="509564803">
                  <w:marLeft w:val="0"/>
                  <w:marRight w:val="0"/>
                  <w:marTop w:val="0"/>
                  <w:marBottom w:val="0"/>
                  <w:divBdr>
                    <w:top w:val="none" w:sz="0" w:space="0" w:color="auto"/>
                    <w:left w:val="none" w:sz="0" w:space="0" w:color="auto"/>
                    <w:bottom w:val="none" w:sz="0" w:space="0" w:color="auto"/>
                    <w:right w:val="none" w:sz="0" w:space="0" w:color="auto"/>
                  </w:divBdr>
                  <w:divsChild>
                    <w:div w:id="838468008">
                      <w:marLeft w:val="225"/>
                      <w:marRight w:val="0"/>
                      <w:marTop w:val="0"/>
                      <w:marBottom w:val="225"/>
                      <w:divBdr>
                        <w:top w:val="none" w:sz="0" w:space="0" w:color="auto"/>
                        <w:left w:val="none" w:sz="0" w:space="0" w:color="auto"/>
                        <w:bottom w:val="none" w:sz="0" w:space="0" w:color="auto"/>
                        <w:right w:val="none" w:sz="0" w:space="0" w:color="auto"/>
                      </w:divBdr>
                    </w:div>
                    <w:div w:id="1116172204">
                      <w:marLeft w:val="225"/>
                      <w:marRight w:val="0"/>
                      <w:marTop w:val="0"/>
                      <w:marBottom w:val="225"/>
                      <w:divBdr>
                        <w:top w:val="none" w:sz="0" w:space="0" w:color="auto"/>
                        <w:left w:val="none" w:sz="0" w:space="0" w:color="auto"/>
                        <w:bottom w:val="none" w:sz="0" w:space="0" w:color="auto"/>
                        <w:right w:val="none" w:sz="0" w:space="0" w:color="auto"/>
                      </w:divBdr>
                    </w:div>
                    <w:div w:id="1969242929">
                      <w:marLeft w:val="225"/>
                      <w:marRight w:val="0"/>
                      <w:marTop w:val="0"/>
                      <w:marBottom w:val="225"/>
                      <w:divBdr>
                        <w:top w:val="none" w:sz="0" w:space="0" w:color="auto"/>
                        <w:left w:val="none" w:sz="0" w:space="0" w:color="auto"/>
                        <w:bottom w:val="none" w:sz="0" w:space="0" w:color="auto"/>
                        <w:right w:val="none" w:sz="0" w:space="0" w:color="auto"/>
                      </w:divBdr>
                    </w:div>
                  </w:divsChild>
                </w:div>
              </w:divsChild>
            </w:div>
            <w:div w:id="1611669988">
              <w:marLeft w:val="225"/>
              <w:marRight w:val="0"/>
              <w:marTop w:val="0"/>
              <w:marBottom w:val="0"/>
              <w:divBdr>
                <w:top w:val="none" w:sz="0" w:space="0" w:color="auto"/>
                <w:left w:val="none" w:sz="0" w:space="0" w:color="auto"/>
                <w:bottom w:val="none" w:sz="0" w:space="0" w:color="auto"/>
                <w:right w:val="none" w:sz="0" w:space="0" w:color="auto"/>
              </w:divBdr>
              <w:divsChild>
                <w:div w:id="1477800286">
                  <w:marLeft w:val="225"/>
                  <w:marRight w:val="0"/>
                  <w:marTop w:val="0"/>
                  <w:marBottom w:val="0"/>
                  <w:divBdr>
                    <w:top w:val="none" w:sz="0" w:space="0" w:color="auto"/>
                    <w:left w:val="none" w:sz="0" w:space="0" w:color="auto"/>
                    <w:bottom w:val="none" w:sz="0" w:space="0" w:color="auto"/>
                    <w:right w:val="none" w:sz="0" w:space="0" w:color="auto"/>
                  </w:divBdr>
                  <w:divsChild>
                    <w:div w:id="701630200">
                      <w:marLeft w:val="0"/>
                      <w:marRight w:val="0"/>
                      <w:marTop w:val="0"/>
                      <w:marBottom w:val="0"/>
                      <w:divBdr>
                        <w:top w:val="none" w:sz="0" w:space="0" w:color="auto"/>
                        <w:left w:val="none" w:sz="0" w:space="0" w:color="auto"/>
                        <w:bottom w:val="none" w:sz="0" w:space="0" w:color="auto"/>
                        <w:right w:val="none" w:sz="0" w:space="0" w:color="auto"/>
                      </w:divBdr>
                      <w:divsChild>
                        <w:div w:id="426274241">
                          <w:marLeft w:val="225"/>
                          <w:marRight w:val="0"/>
                          <w:marTop w:val="0"/>
                          <w:marBottom w:val="225"/>
                          <w:divBdr>
                            <w:top w:val="none" w:sz="0" w:space="0" w:color="auto"/>
                            <w:left w:val="none" w:sz="0" w:space="0" w:color="auto"/>
                            <w:bottom w:val="none" w:sz="0" w:space="0" w:color="auto"/>
                            <w:right w:val="none" w:sz="0" w:space="0" w:color="auto"/>
                          </w:divBdr>
                        </w:div>
                        <w:div w:id="470485210">
                          <w:marLeft w:val="225"/>
                          <w:marRight w:val="0"/>
                          <w:marTop w:val="0"/>
                          <w:marBottom w:val="225"/>
                          <w:divBdr>
                            <w:top w:val="none" w:sz="0" w:space="0" w:color="auto"/>
                            <w:left w:val="none" w:sz="0" w:space="0" w:color="auto"/>
                            <w:bottom w:val="none" w:sz="0" w:space="0" w:color="auto"/>
                            <w:right w:val="none" w:sz="0" w:space="0" w:color="auto"/>
                          </w:divBdr>
                        </w:div>
                      </w:divsChild>
                    </w:div>
                  </w:divsChild>
                </w:div>
                <w:div w:id="1930696903">
                  <w:marLeft w:val="225"/>
                  <w:marRight w:val="0"/>
                  <w:marTop w:val="0"/>
                  <w:marBottom w:val="0"/>
                  <w:divBdr>
                    <w:top w:val="none" w:sz="0" w:space="0" w:color="auto"/>
                    <w:left w:val="none" w:sz="0" w:space="0" w:color="auto"/>
                    <w:bottom w:val="none" w:sz="0" w:space="0" w:color="auto"/>
                    <w:right w:val="none" w:sz="0" w:space="0" w:color="auto"/>
                  </w:divBdr>
                </w:div>
              </w:divsChild>
            </w:div>
            <w:div w:id="1675650679">
              <w:marLeft w:val="225"/>
              <w:marRight w:val="0"/>
              <w:marTop w:val="0"/>
              <w:marBottom w:val="0"/>
              <w:divBdr>
                <w:top w:val="none" w:sz="0" w:space="0" w:color="auto"/>
                <w:left w:val="none" w:sz="0" w:space="0" w:color="auto"/>
                <w:bottom w:val="none" w:sz="0" w:space="0" w:color="auto"/>
                <w:right w:val="none" w:sz="0" w:space="0" w:color="auto"/>
              </w:divBdr>
            </w:div>
            <w:div w:id="1759790461">
              <w:marLeft w:val="225"/>
              <w:marRight w:val="0"/>
              <w:marTop w:val="0"/>
              <w:marBottom w:val="0"/>
              <w:divBdr>
                <w:top w:val="none" w:sz="0" w:space="0" w:color="auto"/>
                <w:left w:val="none" w:sz="0" w:space="0" w:color="auto"/>
                <w:bottom w:val="none" w:sz="0" w:space="0" w:color="auto"/>
                <w:right w:val="none" w:sz="0" w:space="0" w:color="auto"/>
              </w:divBdr>
            </w:div>
            <w:div w:id="1836190335">
              <w:marLeft w:val="225"/>
              <w:marRight w:val="0"/>
              <w:marTop w:val="0"/>
              <w:marBottom w:val="0"/>
              <w:divBdr>
                <w:top w:val="none" w:sz="0" w:space="0" w:color="auto"/>
                <w:left w:val="none" w:sz="0" w:space="0" w:color="auto"/>
                <w:bottom w:val="none" w:sz="0" w:space="0" w:color="auto"/>
                <w:right w:val="none" w:sz="0" w:space="0" w:color="auto"/>
              </w:divBdr>
            </w:div>
            <w:div w:id="1960526356">
              <w:marLeft w:val="225"/>
              <w:marRight w:val="0"/>
              <w:marTop w:val="0"/>
              <w:marBottom w:val="0"/>
              <w:divBdr>
                <w:top w:val="none" w:sz="0" w:space="0" w:color="auto"/>
                <w:left w:val="none" w:sz="0" w:space="0" w:color="auto"/>
                <w:bottom w:val="none" w:sz="0" w:space="0" w:color="auto"/>
                <w:right w:val="none" w:sz="0" w:space="0" w:color="auto"/>
              </w:divBdr>
            </w:div>
            <w:div w:id="1983003144">
              <w:marLeft w:val="225"/>
              <w:marRight w:val="0"/>
              <w:marTop w:val="0"/>
              <w:marBottom w:val="0"/>
              <w:divBdr>
                <w:top w:val="none" w:sz="0" w:space="0" w:color="auto"/>
                <w:left w:val="none" w:sz="0" w:space="0" w:color="auto"/>
                <w:bottom w:val="none" w:sz="0" w:space="0" w:color="auto"/>
                <w:right w:val="none" w:sz="0" w:space="0" w:color="auto"/>
              </w:divBdr>
              <w:divsChild>
                <w:div w:id="1222058363">
                  <w:marLeft w:val="0"/>
                  <w:marRight w:val="0"/>
                  <w:marTop w:val="0"/>
                  <w:marBottom w:val="0"/>
                  <w:divBdr>
                    <w:top w:val="none" w:sz="0" w:space="0" w:color="auto"/>
                    <w:left w:val="none" w:sz="0" w:space="0" w:color="auto"/>
                    <w:bottom w:val="none" w:sz="0" w:space="0" w:color="auto"/>
                    <w:right w:val="none" w:sz="0" w:space="0" w:color="auto"/>
                  </w:divBdr>
                  <w:divsChild>
                    <w:div w:id="728382203">
                      <w:marLeft w:val="225"/>
                      <w:marRight w:val="0"/>
                      <w:marTop w:val="0"/>
                      <w:marBottom w:val="225"/>
                      <w:divBdr>
                        <w:top w:val="none" w:sz="0" w:space="0" w:color="auto"/>
                        <w:left w:val="none" w:sz="0" w:space="0" w:color="auto"/>
                        <w:bottom w:val="none" w:sz="0" w:space="0" w:color="auto"/>
                        <w:right w:val="none" w:sz="0" w:space="0" w:color="auto"/>
                      </w:divBdr>
                    </w:div>
                    <w:div w:id="1209145413">
                      <w:marLeft w:val="225"/>
                      <w:marRight w:val="0"/>
                      <w:marTop w:val="0"/>
                      <w:marBottom w:val="225"/>
                      <w:divBdr>
                        <w:top w:val="none" w:sz="0" w:space="0" w:color="auto"/>
                        <w:left w:val="none" w:sz="0" w:space="0" w:color="auto"/>
                        <w:bottom w:val="none" w:sz="0" w:space="0" w:color="auto"/>
                        <w:right w:val="none" w:sz="0" w:space="0" w:color="auto"/>
                      </w:divBdr>
                    </w:div>
                  </w:divsChild>
                </w:div>
              </w:divsChild>
            </w:div>
            <w:div w:id="2019577443">
              <w:marLeft w:val="225"/>
              <w:marRight w:val="0"/>
              <w:marTop w:val="0"/>
              <w:marBottom w:val="0"/>
              <w:divBdr>
                <w:top w:val="none" w:sz="0" w:space="0" w:color="auto"/>
                <w:left w:val="none" w:sz="0" w:space="0" w:color="auto"/>
                <w:bottom w:val="none" w:sz="0" w:space="0" w:color="auto"/>
                <w:right w:val="none" w:sz="0" w:space="0" w:color="auto"/>
              </w:divBdr>
            </w:div>
            <w:div w:id="2038506500">
              <w:marLeft w:val="225"/>
              <w:marRight w:val="0"/>
              <w:marTop w:val="0"/>
              <w:marBottom w:val="0"/>
              <w:divBdr>
                <w:top w:val="none" w:sz="0" w:space="0" w:color="auto"/>
                <w:left w:val="none" w:sz="0" w:space="0" w:color="auto"/>
                <w:bottom w:val="none" w:sz="0" w:space="0" w:color="auto"/>
                <w:right w:val="none" w:sz="0" w:space="0" w:color="auto"/>
              </w:divBdr>
            </w:div>
            <w:div w:id="2079014522">
              <w:marLeft w:val="225"/>
              <w:marRight w:val="0"/>
              <w:marTop w:val="0"/>
              <w:marBottom w:val="0"/>
              <w:divBdr>
                <w:top w:val="none" w:sz="0" w:space="0" w:color="auto"/>
                <w:left w:val="none" w:sz="0" w:space="0" w:color="auto"/>
                <w:bottom w:val="none" w:sz="0" w:space="0" w:color="auto"/>
                <w:right w:val="none" w:sz="0" w:space="0" w:color="auto"/>
              </w:divBdr>
              <w:divsChild>
                <w:div w:id="1416824145">
                  <w:marLeft w:val="0"/>
                  <w:marRight w:val="0"/>
                  <w:marTop w:val="0"/>
                  <w:marBottom w:val="0"/>
                  <w:divBdr>
                    <w:top w:val="none" w:sz="0" w:space="0" w:color="auto"/>
                    <w:left w:val="none" w:sz="0" w:space="0" w:color="auto"/>
                    <w:bottom w:val="none" w:sz="0" w:space="0" w:color="auto"/>
                    <w:right w:val="none" w:sz="0" w:space="0" w:color="auto"/>
                  </w:divBdr>
                  <w:divsChild>
                    <w:div w:id="1314797127">
                      <w:marLeft w:val="225"/>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81202930">
          <w:marLeft w:val="225"/>
          <w:marRight w:val="0"/>
          <w:marTop w:val="0"/>
          <w:marBottom w:val="0"/>
          <w:divBdr>
            <w:top w:val="none" w:sz="0" w:space="0" w:color="auto"/>
            <w:left w:val="none" w:sz="0" w:space="0" w:color="auto"/>
            <w:bottom w:val="none" w:sz="0" w:space="0" w:color="auto"/>
            <w:right w:val="none" w:sz="0" w:space="0" w:color="auto"/>
          </w:divBdr>
          <w:divsChild>
            <w:div w:id="382407647">
              <w:marLeft w:val="0"/>
              <w:marRight w:val="0"/>
              <w:marTop w:val="0"/>
              <w:marBottom w:val="0"/>
              <w:divBdr>
                <w:top w:val="none" w:sz="0" w:space="0" w:color="auto"/>
                <w:left w:val="none" w:sz="0" w:space="0" w:color="auto"/>
                <w:bottom w:val="none" w:sz="0" w:space="0" w:color="auto"/>
                <w:right w:val="none" w:sz="0" w:space="0" w:color="auto"/>
              </w:divBdr>
              <w:divsChild>
                <w:div w:id="1951813021">
                  <w:marLeft w:val="0"/>
                  <w:marRight w:val="0"/>
                  <w:marTop w:val="0"/>
                  <w:marBottom w:val="0"/>
                  <w:divBdr>
                    <w:top w:val="none" w:sz="0" w:space="0" w:color="auto"/>
                    <w:left w:val="none" w:sz="0" w:space="0" w:color="auto"/>
                    <w:bottom w:val="none" w:sz="0" w:space="0" w:color="auto"/>
                    <w:right w:val="none" w:sz="0" w:space="0" w:color="auto"/>
                  </w:divBdr>
                  <w:divsChild>
                    <w:div w:id="1723482126">
                      <w:marLeft w:val="225"/>
                      <w:marRight w:val="0"/>
                      <w:marTop w:val="0"/>
                      <w:marBottom w:val="225"/>
                      <w:divBdr>
                        <w:top w:val="none" w:sz="0" w:space="0" w:color="auto"/>
                        <w:left w:val="none" w:sz="0" w:space="0" w:color="auto"/>
                        <w:bottom w:val="none" w:sz="0" w:space="0" w:color="auto"/>
                        <w:right w:val="none" w:sz="0" w:space="0" w:color="auto"/>
                      </w:divBdr>
                    </w:div>
                  </w:divsChild>
                </w:div>
              </w:divsChild>
            </w:div>
            <w:div w:id="1423378298">
              <w:marLeft w:val="0"/>
              <w:marRight w:val="0"/>
              <w:marTop w:val="0"/>
              <w:marBottom w:val="0"/>
              <w:divBdr>
                <w:top w:val="none" w:sz="0" w:space="0" w:color="auto"/>
                <w:left w:val="none" w:sz="0" w:space="0" w:color="auto"/>
                <w:bottom w:val="none" w:sz="0" w:space="0" w:color="auto"/>
                <w:right w:val="none" w:sz="0" w:space="0" w:color="auto"/>
              </w:divBdr>
              <w:divsChild>
                <w:div w:id="1703282073">
                  <w:marLeft w:val="225"/>
                  <w:marRight w:val="0"/>
                  <w:marTop w:val="0"/>
                  <w:marBottom w:val="225"/>
                  <w:divBdr>
                    <w:top w:val="none" w:sz="0" w:space="0" w:color="auto"/>
                    <w:left w:val="none" w:sz="0" w:space="0" w:color="auto"/>
                    <w:bottom w:val="none" w:sz="0" w:space="0" w:color="auto"/>
                    <w:right w:val="none" w:sz="0" w:space="0" w:color="auto"/>
                  </w:divBdr>
                </w:div>
              </w:divsChild>
            </w:div>
          </w:divsChild>
        </w:div>
        <w:div w:id="1732726320">
          <w:marLeft w:val="225"/>
          <w:marRight w:val="0"/>
          <w:marTop w:val="0"/>
          <w:marBottom w:val="0"/>
          <w:divBdr>
            <w:top w:val="none" w:sz="0" w:space="0" w:color="auto"/>
            <w:left w:val="none" w:sz="0" w:space="0" w:color="auto"/>
            <w:bottom w:val="none" w:sz="0" w:space="0" w:color="auto"/>
            <w:right w:val="none" w:sz="0" w:space="0" w:color="auto"/>
          </w:divBdr>
        </w:div>
      </w:divsChild>
    </w:div>
    <w:div w:id="1305548191">
      <w:bodyDiv w:val="1"/>
      <w:marLeft w:val="0"/>
      <w:marRight w:val="0"/>
      <w:marTop w:val="0"/>
      <w:marBottom w:val="0"/>
      <w:divBdr>
        <w:top w:val="none" w:sz="0" w:space="0" w:color="auto"/>
        <w:left w:val="none" w:sz="0" w:space="0" w:color="auto"/>
        <w:bottom w:val="none" w:sz="0" w:space="0" w:color="auto"/>
        <w:right w:val="none" w:sz="0" w:space="0" w:color="auto"/>
      </w:divBdr>
    </w:div>
    <w:div w:id="149553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ris\AppData\Roaming\Microsoft\&#352;ablony\Manuscriptorium.dot"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77657-68C6-44F6-9652-FAE75358E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Manuscriptorium.dot</Template>
  <TotalTime>1607</TotalTime>
  <Pages>151</Pages>
  <Words>80681</Words>
  <Characters>476024</Characters>
  <Application>Microsoft Office Word</Application>
  <DocSecurity>0</DocSecurity>
  <Lines>3966</Lines>
  <Paragraphs>1111</Paragraphs>
  <ScaleCrop>false</ScaleCrop>
  <HeadingPairs>
    <vt:vector size="2" baseType="variant">
      <vt:variant>
        <vt:lpstr>Název</vt:lpstr>
      </vt:variant>
      <vt:variant>
        <vt:i4>1</vt:i4>
      </vt:variant>
    </vt:vector>
  </HeadingPairs>
  <TitlesOfParts>
    <vt:vector size="1" baseType="lpstr">
      <vt:lpstr>[Sbírka kázání založených na legendách]</vt:lpstr>
    </vt:vector>
  </TitlesOfParts>
  <Company>Ústav pro jazyk český AV ČR</Company>
  <LinksUpToDate>false</LinksUpToDate>
  <CharactersWithSpaces>555594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[Sbírka kázání založených na legendách]</dc:title>
  <dc:subject>Moravský zemský archiv</dc:subject>
  <dc:creator>Janosik-Bielski, Marek; Svobodová, Andrea; Voleková, Kateřina</dc:creator>
  <cp:keywords/>
  <dc:description>G 10, č. 456</dc:description>
  <cp:lastModifiedBy> Boris Lehečka</cp:lastModifiedBy>
  <cp:revision>78</cp:revision>
  <cp:lastPrinted>2007-11-13T07:16:00Z</cp:lastPrinted>
  <dcterms:created xsi:type="dcterms:W3CDTF">2014-04-28T09:15:00Z</dcterms:created>
  <dcterms:modified xsi:type="dcterms:W3CDTF">2014-10-24T14:26:00Z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oslendiFolio">
    <vt:lpwstr>171v</vt:lpwstr>
  </property>
  <property fmtid="{D5CDD505-2E9C-101B-9397-08002B2CF9AE}" pid="3" name="PoslendiBiblickaKniha">
    <vt:lpwstr>Mal</vt:lpwstr>
  </property>
  <property fmtid="{D5CDD505-2E9C-101B-9397-08002B2CF9AE}" pid="4" name="PoslendiKapitola">
    <vt:lpwstr>1</vt:lpwstr>
  </property>
  <property fmtid="{D5CDD505-2E9C-101B-9397-08002B2CF9AE}" pid="5" name="PoslendiVers">
    <vt:lpwstr>28</vt:lpwstr>
  </property>
  <property fmtid="{D5CDD505-2E9C-101B-9397-08002B2CF9AE}" pid="6" name="mns_poslendiFolio">
    <vt:lpwstr>253r</vt:lpwstr>
  </property>
  <property fmtid="{D5CDD505-2E9C-101B-9397-08002B2CF9AE}" pid="7" name="htx_id">
    <vt:lpwstr>{FA10177B-25E6-4BB6-B061-0DB988AD3840}</vt:lpwstr>
  </property>
  <property fmtid="{D5CDD505-2E9C-101B-9397-08002B2CF9AE}" pid="8" name="htx_fazeZpracovani">
    <vt:i4>40</vt:i4>
  </property>
  <property fmtid="{D5CDD505-2E9C-101B-9397-08002B2CF9AE}" pid="9" name="ovj_casoveZarazeni">
    <vt:i4>1500</vt:i4>
  </property>
  <property fmtid="{D5CDD505-2E9C-101B-9397-08002B2CF9AE}" pid="10" name="ovj_zpusobVyuziti">
    <vt:i4>1</vt:i4>
  </property>
  <property fmtid="{D5CDD505-2E9C-101B-9397-08002B2CF9AE}" pid="11" name="htx_neexportovat">
    <vt:bool>false</vt:bool>
  </property>
  <property fmtid="{D5CDD505-2E9C-101B-9397-08002B2CF9AE}" pid="12" name="mns_id">
    <vt:lpwstr>{A6782A01-416C-40ED-9804-4DA1592C00DC}</vt:lpwstr>
  </property>
</Properties>
</file>